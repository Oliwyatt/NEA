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4D6218" w14:textId="317FC8E0" w:rsidR="00A500CF" w:rsidRDefault="00A500CF" w:rsidP="004533B7">
      <w:pPr>
        <w:spacing w:after="200" w:line="276" w:lineRule="auto"/>
        <w:rPr>
          <w:rStyle w:val="StyleArial12ptBold"/>
        </w:rPr>
      </w:pPr>
      <w:r w:rsidRPr="00B20488">
        <w:rPr>
          <w:rFonts w:ascii="Arial" w:hAnsi="Arial"/>
          <w:b/>
          <w:bCs/>
          <w:noProof/>
          <w:sz w:val="38"/>
          <w:lang w:eastAsia="en-GB"/>
        </w:rPr>
        <mc:AlternateContent>
          <mc:Choice Requires="wps">
            <w:drawing>
              <wp:anchor distT="0" distB="0" distL="114300" distR="114300" simplePos="0" relativeHeight="251805696" behindDoc="0" locked="0" layoutInCell="1" allowOverlap="1" wp14:anchorId="07FB3A0E" wp14:editId="0F6CFBA9">
                <wp:simplePos x="0" y="0"/>
                <wp:positionH relativeFrom="margin">
                  <wp:posOffset>-113030</wp:posOffset>
                </wp:positionH>
                <wp:positionV relativeFrom="paragraph">
                  <wp:posOffset>64770</wp:posOffset>
                </wp:positionV>
                <wp:extent cx="6657975" cy="9525000"/>
                <wp:effectExtent l="0" t="0" r="28575" b="19050"/>
                <wp:wrapNone/>
                <wp:docPr id="262" name="Rectangle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7975" cy="9525000"/>
                        </a:xfrm>
                        <a:prstGeom prst="rect">
                          <a:avLst/>
                        </a:prstGeom>
                        <a:noFill/>
                        <a:ln w="19050" cap="flat" cmpd="sng" algn="ctr">
                          <a:solidFill>
                            <a:sysClr val="window" lastClr="FFFFFF">
                              <a:lumMod val="50000"/>
                            </a:sysClr>
                          </a:solidFill>
                          <a:prstDash val="solid"/>
                        </a:ln>
                        <a:effectLs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39D3481" id="Rectangle 655" o:spid="_x0000_s1026" style="position:absolute;margin-left:-8.9pt;margin-top:5.1pt;width:524.25pt;height:750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" filled="f" strokecolor="#7f7f7f" strokeweight="1.5pt">
                <w10:wrap anchorx="margin"/>
              </v:rect>
            </w:pict>
          </mc:Fallback>
        </mc:AlternateContent>
      </w:r>
    </w:p>
    <w:p w14:paraId="53EBF912" w14:textId="0EB2AD81" w:rsidR="004533B7" w:rsidRPr="00B20488" w:rsidRDefault="004533B7" w:rsidP="004533B7">
      <w:pPr>
        <w:spacing w:after="200" w:line="276" w:lineRule="auto"/>
        <w:rPr>
          <w:rStyle w:val="StyleArial12ptBold"/>
        </w:rPr>
      </w:pPr>
    </w:p>
    <w:p w14:paraId="7CB91C11" w14:textId="63047032" w:rsidR="00A500CF" w:rsidRPr="00B20488" w:rsidRDefault="00A500CF" w:rsidP="00A500CF">
      <w:pPr>
        <w:pStyle w:val="NormalDocTemplate"/>
        <w:ind w:firstLine="0"/>
        <w:rPr>
          <w:rStyle w:val="StyleArial12ptBold"/>
        </w:rPr>
      </w:pPr>
    </w:p>
    <w:p w14:paraId="6476A0D9" w14:textId="5F895769" w:rsidR="00A500CF" w:rsidRPr="00B20488" w:rsidRDefault="00A500CF" w:rsidP="00A500CF">
      <w:pPr>
        <w:pStyle w:val="NormalDocTemplate"/>
        <w:ind w:firstLine="0"/>
        <w:rPr>
          <w:rStyle w:val="StyleArial12ptBold"/>
        </w:rPr>
      </w:pPr>
    </w:p>
    <w:p w14:paraId="36059B98" w14:textId="0ACF363C" w:rsidR="00A500CF" w:rsidRPr="00B20488" w:rsidRDefault="00A500CF" w:rsidP="00A500CF">
      <w:pPr>
        <w:pStyle w:val="NormalDocTemplate"/>
        <w:ind w:firstLine="0"/>
        <w:rPr>
          <w:rStyle w:val="StyleArial12ptBold"/>
        </w:rPr>
      </w:pPr>
    </w:p>
    <w:p w14:paraId="102EEC3D" w14:textId="0F896C12" w:rsidR="00A500CF" w:rsidRPr="00B20488" w:rsidRDefault="00A500CF" w:rsidP="00A500CF">
      <w:pPr>
        <w:pStyle w:val="NormalDocTemplate"/>
        <w:ind w:firstLine="0"/>
        <w:rPr>
          <w:rStyle w:val="StyleArial12ptBold"/>
          <w:sz w:val="2"/>
        </w:rPr>
      </w:pPr>
    </w:p>
    <w:p w14:paraId="7329A7B7" w14:textId="77777777" w:rsidR="00A500CF" w:rsidRPr="00B20488" w:rsidRDefault="00A500CF" w:rsidP="00A500CF">
      <w:pPr>
        <w:pStyle w:val="NormalDocTemplate"/>
        <w:ind w:firstLine="0"/>
        <w:rPr>
          <w:rStyle w:val="StyleArial12ptBold"/>
          <w:sz w:val="2"/>
        </w:rPr>
      </w:pPr>
    </w:p>
    <w:p w14:paraId="2014033B" w14:textId="77777777" w:rsidR="00A500CF" w:rsidRPr="00B20488" w:rsidRDefault="00A500CF" w:rsidP="00A500CF">
      <w:pPr>
        <w:pStyle w:val="NormalDocTemplate"/>
        <w:ind w:firstLine="0"/>
        <w:rPr>
          <w:rStyle w:val="StyleArial12ptBold"/>
          <w:sz w:val="2"/>
        </w:rPr>
      </w:pPr>
    </w:p>
    <w:p w14:paraId="3ACCA9B4" w14:textId="77777777" w:rsidR="00A500CF" w:rsidRPr="00B20488" w:rsidRDefault="00A500CF" w:rsidP="00A500CF">
      <w:pPr>
        <w:pStyle w:val="NormalDocTemplate"/>
        <w:ind w:firstLine="0"/>
        <w:rPr>
          <w:rStyle w:val="StyleArial12ptBold"/>
          <w:sz w:val="2"/>
        </w:rPr>
      </w:pPr>
    </w:p>
    <w:p w14:paraId="58972BDE" w14:textId="77777777" w:rsidR="00A500CF" w:rsidRPr="00B20488" w:rsidRDefault="00A500CF" w:rsidP="00A500CF">
      <w:pPr>
        <w:pStyle w:val="NormalDocTemplate"/>
        <w:ind w:firstLine="0"/>
        <w:rPr>
          <w:rStyle w:val="StyleArial12ptBold"/>
          <w:sz w:val="2"/>
        </w:rPr>
      </w:pPr>
    </w:p>
    <w:p w14:paraId="3A7AB672" w14:textId="77777777" w:rsidR="00A500CF" w:rsidRPr="00B20488" w:rsidRDefault="00A500CF" w:rsidP="00A500CF">
      <w:pPr>
        <w:pStyle w:val="NormalDocTemplate"/>
        <w:ind w:firstLine="0"/>
        <w:rPr>
          <w:rStyle w:val="StyleArial12ptBold"/>
          <w:sz w:val="2"/>
        </w:rPr>
      </w:pPr>
    </w:p>
    <w:p w14:paraId="10B6023E" w14:textId="54A15181" w:rsidR="00A500CF" w:rsidRPr="00B20488" w:rsidRDefault="00A500CF" w:rsidP="00A500CF">
      <w:pPr>
        <w:pStyle w:val="NormalDocTemplate"/>
        <w:ind w:firstLine="0"/>
        <w:rPr>
          <w:rStyle w:val="StyleArial12ptBold"/>
          <w:sz w:val="2"/>
        </w:rPr>
      </w:pPr>
    </w:p>
    <w:p w14:paraId="3180BB4C" w14:textId="77777777" w:rsidR="00A500CF" w:rsidRPr="00B20488" w:rsidRDefault="00A500CF" w:rsidP="00A500CF">
      <w:pPr>
        <w:pStyle w:val="NormalDocTemplate"/>
        <w:ind w:firstLine="0"/>
        <w:rPr>
          <w:rStyle w:val="StyleArial12ptBold"/>
          <w:sz w:val="2"/>
        </w:rPr>
      </w:pPr>
    </w:p>
    <w:p w14:paraId="329E23FC" w14:textId="1C250EFD" w:rsidR="00A500CF" w:rsidRPr="00B20488" w:rsidRDefault="004533B7" w:rsidP="00A500CF">
      <w:pPr>
        <w:pStyle w:val="NormalDocTemplate"/>
        <w:spacing w:before="120"/>
        <w:ind w:left="0" w:firstLine="0"/>
        <w:jc w:val="center"/>
        <w:rPr>
          <w:rFonts w:ascii="Trebuchet MS" w:hAnsi="Trebuchet MS"/>
          <w:b/>
          <w:sz w:val="62"/>
          <w:szCs w:val="56"/>
        </w:rPr>
      </w:pPr>
      <w:r>
        <w:rPr>
          <w:rFonts w:ascii="Arial" w:hAnsi="Arial"/>
          <w:b/>
          <w:bCs/>
          <w:noProof/>
          <w:sz w:val="24"/>
          <w:lang w:eastAsia="en-GB"/>
        </w:rPr>
        <mc:AlternateContent>
          <mc:Choice Requires="wpg">
            <w:drawing>
              <wp:anchor distT="0" distB="0" distL="114300" distR="114300" simplePos="0" relativeHeight="251823104" behindDoc="0" locked="0" layoutInCell="1" allowOverlap="1" wp14:anchorId="0E5EC100" wp14:editId="6C7B362D">
                <wp:simplePos x="0" y="0"/>
                <wp:positionH relativeFrom="margin">
                  <wp:posOffset>1931035</wp:posOffset>
                </wp:positionH>
                <wp:positionV relativeFrom="paragraph">
                  <wp:posOffset>342583</wp:posOffset>
                </wp:positionV>
                <wp:extent cx="2614295" cy="3275645"/>
                <wp:effectExtent l="95250" t="95250" r="109855" b="1270"/>
                <wp:wrapNone/>
                <wp:docPr id="24" name="Group 24"/>
                <wp:cNvGraphicFramePr/>
                <a:graphic xmlns:a="http://schemas.openxmlformats.org/drawingml/2006/main">
                  <a:graphicData uri="http://schemas.microsoft.com/office/word/2010/wordprocessingGroup">
                    <wpg:wgp>
                      <wpg:cNvGrpSpPr/>
                      <wpg:grpSpPr>
                        <a:xfrm>
                          <a:off x="0" y="0"/>
                          <a:ext cx="2614295" cy="3275645"/>
                          <a:chOff x="0" y="0"/>
                          <a:chExt cx="2614295" cy="3275645"/>
                        </a:xfrm>
                      </wpg:grpSpPr>
                      <wpg:grpSp>
                        <wpg:cNvPr id="11" name="Group 11"/>
                        <wpg:cNvGrpSpPr/>
                        <wpg:grpSpPr>
                          <a:xfrm>
                            <a:off x="0" y="0"/>
                            <a:ext cx="2614295" cy="2689225"/>
                            <a:chOff x="0" y="0"/>
                            <a:chExt cx="2614295" cy="2689480"/>
                          </a:xfrm>
                        </wpg:grpSpPr>
                        <wps:wsp>
                          <wps:cNvPr id="19" name="Rounded Rectangle 19"/>
                          <wps:cNvSpPr/>
                          <wps:spPr>
                            <a:xfrm>
                              <a:off x="0" y="0"/>
                              <a:ext cx="2614295" cy="1789471"/>
                            </a:xfrm>
                            <a:prstGeom prst="roundRect">
                              <a:avLst>
                                <a:gd name="adj" fmla="val 0"/>
                              </a:avLst>
                            </a:prstGeom>
                            <a:solidFill>
                              <a:schemeClr val="tx1">
                                <a:lumMod val="75000"/>
                                <a:lumOff val="25000"/>
                              </a:schemeClr>
                            </a:solidFill>
                            <a:ln w="2000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533400" y="620486"/>
                              <a:ext cx="1533784" cy="2068994"/>
                              <a:chOff x="0" y="0"/>
                              <a:chExt cx="1533784" cy="2068994"/>
                            </a:xfrm>
                          </wpg:grpSpPr>
                          <wps:wsp>
                            <wps:cNvPr id="21" name="Oval 21"/>
                            <wps:cNvSpPr/>
                            <wps:spPr>
                              <a:xfrm>
                                <a:off x="261204" y="0"/>
                                <a:ext cx="1022514" cy="1022514"/>
                              </a:xfrm>
                              <a:prstGeom prst="ellipse">
                                <a:avLst/>
                              </a:prstGeom>
                              <a:solidFill>
                                <a:schemeClr val="bg1">
                                  <a:lumMod val="85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Delay 23"/>
                            <wps:cNvSpPr/>
                            <wps:spPr>
                              <a:xfrm rot="16200000">
                                <a:off x="280868" y="816078"/>
                                <a:ext cx="972048" cy="1533784"/>
                              </a:xfrm>
                              <a:prstGeom prst="flowChartDelay">
                                <a:avLst/>
                              </a:prstGeom>
                              <a:solidFill>
                                <a:schemeClr val="bg1">
                                  <a:lumMod val="85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85" name="Picture 859" descr="zz logo white 3"/>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28675" y="2328860"/>
                            <a:ext cx="946785" cy="946785"/>
                          </a:xfrm>
                          <a:prstGeom prst="rect">
                            <a:avLst/>
                          </a:prstGeom>
                          <a:noFill/>
                          <a:ln>
                            <a:noFill/>
                          </a:ln>
                          <a:extLst/>
                        </pic:spPr>
                      </pic:pic>
                    </wpg:wgp>
                  </a:graphicData>
                </a:graphic>
                <wp14:sizeRelV relativeFrom="margin">
                  <wp14:pctHeight>0</wp14:pctHeight>
                </wp14:sizeRelV>
              </wp:anchor>
            </w:drawing>
          </mc:Choice>
          <mc:Fallback>
            <w:pict>
              <v:group w14:anchorId="41ADD9C5" id="Group 24" o:spid="_x0000_s1026" style="position:absolute;margin-left:152.05pt;margin-top:27pt;width:205.85pt;height:257.9pt;z-index:251823104;mso-position-horizontal-relative:margin;mso-height-relative:margin" coordsize="26142,32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">
                <v:group id="Group 11" o:spid="_x0000_s1027" style="position:absolute;width:26142;height:26892" coordsize="26142,26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oundrect id="Rounded Rectangle 19" o:spid="_x0000_s1028" style="position:absolute;width:26142;height:17894;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ZZsIA&#10;AADbAAAADwAAAGRycy9kb3ducmV2LnhtbERPS2sCMRC+C/0PYQreNFurolujiFD1oNQX2OOwme4u&#10;biZLEnX77xtB6G0+vudMZo2pxI2cLy0reOsmIIgzq0vOFZyOn50RCB+QNVaWScEveZhNX1oTTLW9&#10;855uh5CLGMI+RQVFCHUqpc8KMui7tiaO3I91BkOELpfa4T2Gm0r2kmQoDZYcGwqsaVFQdjlcjYLd&#10;18lltEq26/77YNk7V/35cPOtVPu1mX+ACNSEf/HTvdZx/hgev8QD5P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9lmwgAAANsAAAAPAAAAAAAAAAAAAAAAAJgCAABkcnMvZG93&#10;bnJldi54bWxQSwUGAAAAAAQABAD1AAAAhwMAAAAA&#10;" fillcolor="#404040 [2429]" strokecolor="#7f7f7f [1612]" strokeweight="15.75pt"/>
                  <v:group id="Group 20" o:spid="_x0000_s1029" style="position:absolute;left:5334;top:6204;width:15337;height:20690" coordsize="15337,20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oval id="Oval 21" o:spid="_x0000_s1030" style="position:absolute;left:2612;width:10225;height:10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SY7cUA&#10;AADbAAAADwAAAGRycy9kb3ducmV2LnhtbESPT2vCQBTE70K/w/IKvenGQItEN6G1FIq0gn8u3h7Z&#10;ZxLMvo3Zbdz203cFweMwM79hFkUwrRiod41lBdNJAoK4tLrhSsF+9zGegXAeWWNrmRT8koMifxgt&#10;MNP2whsatr4SEcIuQwW1910mpStrMugmtiOO3tH2Bn2UfSV1j5cIN61Mk+RFGmw4LtTY0bKm8rT9&#10;MQoC/Z3X8jmV74dVCKuv8nv/Nnilnh7D6xyEp+Dv4Vv7UytIp3D9En+A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JjtxQAAANsAAAAPAAAAAAAAAAAAAAAAAJgCAABkcnMv&#10;ZG93bnJldi54bWxQSwUGAAAAAAQABAD1AAAAigMAAAAA&#10;" fillcolor="#d8d8d8 [2732]" stroked="f"/>
                    <v:shape id="Flowchart: Delay 23" o:spid="_x0000_s1031" type="#_x0000_t135" style="position:absolute;left:2809;top:8160;width:9720;height:1533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RPdcMA&#10;AADbAAAADwAAAGRycy9kb3ducmV2LnhtbESPQWsCMRSE74L/ITyhN82uQimrUUQpeOgeqqV4fG6e&#10;2cXNyzaJuv57Uyj0OMzMN8xi1dtW3MiHxrGCfJKBIK6cbtgo+Dq8j99AhIissXVMCh4UYLUcDhZY&#10;aHfnT7rtoxEJwqFABXWMXSFlqGqyGCauI07e2XmLMUlvpPZ4T3DbymmWvUqLDaeFGjva1FRd9ler&#10;4FCZU+lnnH9vT+uP3JrySD+lUi+jfj0HEamP/+G/9k4rmM7g90v6A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RPdcMAAADbAAAADwAAAAAAAAAAAAAAAACYAgAAZHJzL2Rv&#10;d25yZXYueG1sUEsFBgAAAAAEAAQA9QAAAIgDAAAAAA==&#10;" fillcolor="#d8d8d8 [2732]" stroked="f"/>
                  </v:group>
                </v:group>
                <v:shape id="Picture 859" o:spid="_x0000_s1032" type="#_x0000_t75" alt="zz logo white 3" style="position:absolute;left:8286;top:23288;width:9468;height:9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4s2HEAAAA3QAAAA8AAABkcnMvZG93bnJldi54bWxET0trwkAQvhf6H5YpeKsblUpIXaUoBqUn&#10;H9DrsDsmwexsml1N6q/vCoK3+fieM1v0thZXan3lWMFomIAg1s5UXCg4HtbvKQgfkA3WjknBH3lY&#10;zF9fZpgZ1/GOrvtQiBjCPkMFZQhNJqXXJVn0Q9cQR+7kWoshwraQpsUuhttajpNkKi1WHBtKbGhZ&#10;kj7vL1bBVO8uec6335/bSH+fuvN2ma+2Sg3e+q9PEIH68BQ/3BsT50/SD7h/E0+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4s2HEAAAA3QAAAA8AAAAAAAAAAAAAAAAA&#10;nwIAAGRycy9kb3ducmV2LnhtbFBLBQYAAAAABAAEAPcAAACQAwAAAAA=&#10;">
                  <v:imagedata r:id="rId14" o:title="zz logo white 3"/>
                  <v:path arrowok="t"/>
                </v:shape>
                <w10:wrap anchorx="margin"/>
              </v:group>
            </w:pict>
          </mc:Fallback>
        </mc:AlternateContent>
      </w:r>
    </w:p>
    <w:p w14:paraId="77D7380F" w14:textId="4ACFACCD" w:rsidR="00A500CF" w:rsidRPr="00B20488" w:rsidRDefault="00A500CF" w:rsidP="00A500CF">
      <w:pPr>
        <w:pStyle w:val="NormalDocTemplate"/>
        <w:spacing w:before="120"/>
        <w:ind w:left="0" w:firstLine="0"/>
        <w:jc w:val="center"/>
        <w:rPr>
          <w:rFonts w:ascii="Trebuchet MS" w:hAnsi="Trebuchet MS"/>
          <w:b/>
          <w:sz w:val="62"/>
          <w:szCs w:val="56"/>
        </w:rPr>
      </w:pPr>
    </w:p>
    <w:p w14:paraId="168E9C86" w14:textId="3F8FDDEC" w:rsidR="00A500CF" w:rsidRPr="00B20488" w:rsidRDefault="00A500CF" w:rsidP="00A500CF">
      <w:pPr>
        <w:pStyle w:val="NormalDocTemplate"/>
        <w:spacing w:before="120"/>
        <w:ind w:left="0" w:firstLine="0"/>
        <w:jc w:val="center"/>
        <w:rPr>
          <w:rFonts w:ascii="Trebuchet MS" w:hAnsi="Trebuchet MS"/>
          <w:b/>
          <w:sz w:val="62"/>
          <w:szCs w:val="56"/>
        </w:rPr>
      </w:pPr>
    </w:p>
    <w:p w14:paraId="78178AEE" w14:textId="18B31B16" w:rsidR="00A500CF" w:rsidRPr="00B20488" w:rsidRDefault="00A500CF" w:rsidP="00A500CF">
      <w:pPr>
        <w:pStyle w:val="NormalDocTemplate"/>
        <w:spacing w:before="120"/>
        <w:ind w:left="0" w:firstLine="0"/>
        <w:jc w:val="center"/>
        <w:rPr>
          <w:rFonts w:ascii="Trebuchet MS" w:hAnsi="Trebuchet MS"/>
          <w:b/>
          <w:sz w:val="62"/>
          <w:szCs w:val="56"/>
        </w:rPr>
      </w:pPr>
    </w:p>
    <w:p w14:paraId="3A39CCE4" w14:textId="164B4EF2" w:rsidR="00A500CF" w:rsidRPr="00B20488" w:rsidRDefault="00A500CF" w:rsidP="00A500CF">
      <w:pPr>
        <w:pStyle w:val="NormalDocTemplate"/>
        <w:spacing w:before="120"/>
        <w:ind w:left="0" w:firstLine="0"/>
        <w:jc w:val="center"/>
        <w:rPr>
          <w:rFonts w:ascii="Trebuchet MS" w:hAnsi="Trebuchet MS"/>
          <w:b/>
          <w:sz w:val="62"/>
          <w:szCs w:val="56"/>
        </w:rPr>
      </w:pPr>
    </w:p>
    <w:p w14:paraId="56760731" w14:textId="12E4463D" w:rsidR="00A500CF" w:rsidRPr="00B20488" w:rsidRDefault="00A500CF" w:rsidP="00A500CF">
      <w:pPr>
        <w:pStyle w:val="NormalDocTemplate"/>
        <w:spacing w:before="120"/>
        <w:ind w:left="0" w:firstLine="0"/>
        <w:jc w:val="center"/>
        <w:rPr>
          <w:rFonts w:ascii="Trebuchet MS" w:hAnsi="Trebuchet MS"/>
          <w:b/>
          <w:sz w:val="62"/>
          <w:szCs w:val="56"/>
        </w:rPr>
      </w:pPr>
    </w:p>
    <w:p w14:paraId="08FEBDC4" w14:textId="77777777" w:rsidR="00A500CF" w:rsidRPr="00B20488" w:rsidRDefault="00A500CF" w:rsidP="00A500CF"/>
    <w:p w14:paraId="2FC2CF50" w14:textId="77777777" w:rsidR="00A500CF" w:rsidRPr="00B20488" w:rsidRDefault="00A500CF" w:rsidP="00A500CF"/>
    <w:p w14:paraId="5F97F1FF" w14:textId="77777777" w:rsidR="00A500CF" w:rsidRPr="00B20488" w:rsidRDefault="00A500CF" w:rsidP="00A500CF">
      <w:pPr>
        <w:pStyle w:val="NormalDocTemplate"/>
        <w:spacing w:before="120"/>
        <w:ind w:left="0" w:firstLine="0"/>
        <w:jc w:val="center"/>
        <w:rPr>
          <w:rFonts w:ascii="Trebuchet MS" w:hAnsi="Trebuchet MS"/>
          <w:b/>
          <w:sz w:val="62"/>
          <w:szCs w:val="56"/>
        </w:rPr>
      </w:pPr>
      <w:r w:rsidRPr="00B20488">
        <w:rPr>
          <w:rFonts w:ascii="Segoe UI" w:hAnsi="Segoe UI" w:cs="Segoe UI"/>
          <w:b/>
          <w:noProof/>
          <w:sz w:val="32"/>
          <w:szCs w:val="32"/>
          <w:lang w:eastAsia="en-GB"/>
        </w:rPr>
        <mc:AlternateContent>
          <mc:Choice Requires="wps">
            <w:drawing>
              <wp:anchor distT="0" distB="0" distL="114300" distR="114300" simplePos="0" relativeHeight="251808768" behindDoc="0" locked="0" layoutInCell="1" allowOverlap="1" wp14:anchorId="09C6E23E" wp14:editId="75E8F4EA">
                <wp:simplePos x="0" y="0"/>
                <wp:positionH relativeFrom="margin">
                  <wp:align>center</wp:align>
                </wp:positionH>
                <wp:positionV relativeFrom="paragraph">
                  <wp:posOffset>140335</wp:posOffset>
                </wp:positionV>
                <wp:extent cx="6238875" cy="1104265"/>
                <wp:effectExtent l="0" t="0" r="0" b="63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8875" cy="1104265"/>
                        </a:xfrm>
                        <a:prstGeom prst="rect">
                          <a:avLst/>
                        </a:prstGeom>
                        <a:noFill/>
                        <a:ln w="6350">
                          <a:noFill/>
                        </a:ln>
                        <a:effectLst/>
                      </wps:spPr>
                      <wps:txbx>
                        <w:txbxContent>
                          <w:p w14:paraId="05F9CE27" w14:textId="77777777" w:rsidR="00B20488" w:rsidRDefault="00B20488" w:rsidP="00A500CF">
                            <w:pPr>
                              <w:spacing w:before="120"/>
                              <w:jc w:val="center"/>
                              <w:rPr>
                                <w:rFonts w:ascii="Segoe UI Semilight" w:eastAsia="Times New Roman" w:hAnsi="Segoe UI Semilight" w:cs="Segoe UI Semilight"/>
                                <w:i/>
                                <w:sz w:val="48"/>
                                <w:szCs w:val="72"/>
                                <w:lang w:eastAsia="en-GB"/>
                              </w:rPr>
                            </w:pPr>
                            <w:r>
                              <w:rPr>
                                <w:rFonts w:ascii="Segoe UI Semilight" w:eastAsia="Times New Roman" w:hAnsi="Segoe UI Semilight" w:cs="Segoe UI Semilight"/>
                                <w:i/>
                                <w:sz w:val="48"/>
                                <w:szCs w:val="72"/>
                                <w:lang w:eastAsia="en-GB"/>
                              </w:rPr>
                              <w:t xml:space="preserve">A Level AQA </w:t>
                            </w:r>
                            <w:r w:rsidRPr="00C97AA3">
                              <w:rPr>
                                <w:rFonts w:ascii="Segoe UI Semilight" w:eastAsia="Times New Roman" w:hAnsi="Segoe UI Semilight" w:cs="Segoe UI Semilight"/>
                                <w:i/>
                                <w:sz w:val="48"/>
                                <w:szCs w:val="72"/>
                                <w:lang w:eastAsia="en-GB"/>
                              </w:rPr>
                              <w:t>Computer Science</w:t>
                            </w:r>
                          </w:p>
                          <w:p w14:paraId="5B666DEE" w14:textId="77777777" w:rsidR="00B20488" w:rsidRPr="00110D5B" w:rsidRDefault="00B20488" w:rsidP="00A500CF">
                            <w:pPr>
                              <w:pStyle w:val="FrontResourceTitle"/>
                              <w:jc w:val="center"/>
                            </w:pPr>
                            <w:r>
                              <w:t>Non-Exam Assessment Guide</w:t>
                            </w:r>
                          </w:p>
                          <w:p w14:paraId="03943368" w14:textId="77777777" w:rsidR="00B20488" w:rsidRPr="00C30E03" w:rsidRDefault="00B20488" w:rsidP="00A500CF">
                            <w:pPr>
                              <w:spacing w:before="120"/>
                              <w:rPr>
                                <w:rFonts w:ascii="Segoe UI Semilight" w:eastAsia="Times New Roman" w:hAnsi="Segoe UI Semilight" w:cs="Segoe UI Semilight"/>
                                <w:i/>
                                <w:sz w:val="52"/>
                                <w:szCs w:val="72"/>
                                <w:lang w:eastAsia="en-GB"/>
                              </w:rPr>
                            </w:pP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6E23E" id="Text Box 44" o:spid="_x0000_s1081" type="#_x0000_t202" style="position:absolute;left:0;text-align:left;margin-left:0;margin-top:11.05pt;width:491.25pt;height:86.9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" filled="f" stroked="f" strokeweight=".5pt">
                <v:path arrowok="t"/>
                <v:textbox inset="3mm,0,3mm,0">
                  <w:txbxContent>
                    <w:p w14:paraId="05F9CE27" w14:textId="77777777" w:rsidR="00B20488" w:rsidRDefault="00B20488" w:rsidP="00A500CF">
                      <w:pPr>
                        <w:spacing w:before="120"/>
                        <w:jc w:val="center"/>
                        <w:rPr>
                          <w:rFonts w:ascii="Segoe UI Semilight" w:eastAsia="Times New Roman" w:hAnsi="Segoe UI Semilight" w:cs="Segoe UI Semilight"/>
                          <w:i/>
                          <w:sz w:val="48"/>
                          <w:szCs w:val="72"/>
                          <w:lang w:eastAsia="en-GB"/>
                        </w:rPr>
                      </w:pPr>
                      <w:r>
                        <w:rPr>
                          <w:rFonts w:ascii="Segoe UI Semilight" w:eastAsia="Times New Roman" w:hAnsi="Segoe UI Semilight" w:cs="Segoe UI Semilight"/>
                          <w:i/>
                          <w:sz w:val="48"/>
                          <w:szCs w:val="72"/>
                          <w:lang w:eastAsia="en-GB"/>
                        </w:rPr>
                        <w:t xml:space="preserve">A Level AQA </w:t>
                      </w:r>
                      <w:r w:rsidRPr="00C97AA3">
                        <w:rPr>
                          <w:rFonts w:ascii="Segoe UI Semilight" w:eastAsia="Times New Roman" w:hAnsi="Segoe UI Semilight" w:cs="Segoe UI Semilight"/>
                          <w:i/>
                          <w:sz w:val="48"/>
                          <w:szCs w:val="72"/>
                          <w:lang w:eastAsia="en-GB"/>
                        </w:rPr>
                        <w:t>Computer Science</w:t>
                      </w:r>
                    </w:p>
                    <w:p w14:paraId="5B666DEE" w14:textId="77777777" w:rsidR="00B20488" w:rsidRPr="00110D5B" w:rsidRDefault="00B20488" w:rsidP="00A500CF">
                      <w:pPr>
                        <w:pStyle w:val="FrontResourceTitle"/>
                        <w:jc w:val="center"/>
                      </w:pPr>
                      <w:r>
                        <w:t>Non-Exam Assessment Guide</w:t>
                      </w:r>
                    </w:p>
                    <w:p w14:paraId="03943368" w14:textId="77777777" w:rsidR="00B20488" w:rsidRPr="00C30E03" w:rsidRDefault="00B20488" w:rsidP="00A500CF">
                      <w:pPr>
                        <w:spacing w:before="120"/>
                        <w:rPr>
                          <w:rFonts w:ascii="Segoe UI Semilight" w:eastAsia="Times New Roman" w:hAnsi="Segoe UI Semilight" w:cs="Segoe UI Semilight"/>
                          <w:i/>
                          <w:sz w:val="52"/>
                          <w:szCs w:val="72"/>
                          <w:lang w:eastAsia="en-GB"/>
                        </w:rPr>
                      </w:pPr>
                    </w:p>
                  </w:txbxContent>
                </v:textbox>
                <w10:wrap anchorx="margin"/>
              </v:shape>
            </w:pict>
          </mc:Fallback>
        </mc:AlternateContent>
      </w:r>
    </w:p>
    <w:p w14:paraId="632BBDD8" w14:textId="77777777" w:rsidR="00A500CF" w:rsidRPr="00B20488" w:rsidRDefault="00A500CF" w:rsidP="00A500CF">
      <w:pPr>
        <w:pStyle w:val="NormalDocTemplate"/>
        <w:spacing w:before="120"/>
        <w:ind w:left="0" w:firstLine="0"/>
        <w:jc w:val="right"/>
        <w:rPr>
          <w:rFonts w:ascii="Trebuchet MS" w:hAnsi="Trebuchet MS"/>
          <w:b/>
          <w:sz w:val="62"/>
          <w:szCs w:val="56"/>
        </w:rPr>
      </w:pPr>
    </w:p>
    <w:p w14:paraId="201EEB20" w14:textId="77777777" w:rsidR="00A500CF" w:rsidRPr="00B20488" w:rsidRDefault="00A500CF" w:rsidP="00A500CF">
      <w:pPr>
        <w:rPr>
          <w:sz w:val="26"/>
        </w:rPr>
      </w:pPr>
    </w:p>
    <w:p w14:paraId="5D2EF46E" w14:textId="77777777" w:rsidR="00C30E03" w:rsidRPr="00B20488" w:rsidRDefault="004F6D2E" w:rsidP="00A500CF">
      <w:pPr>
        <w:rPr>
          <w:sz w:val="10"/>
        </w:rPr>
      </w:pPr>
      <w:r w:rsidRPr="00B20488">
        <w:rPr>
          <w:noProof/>
          <w:lang w:eastAsia="en-GB"/>
        </w:rPr>
        <mc:AlternateContent>
          <mc:Choice Requires="wps">
            <w:drawing>
              <wp:anchor distT="0" distB="0" distL="114300" distR="114300" simplePos="0" relativeHeight="251926528" behindDoc="1" locked="0" layoutInCell="1" allowOverlap="1" wp14:anchorId="5518D12C" wp14:editId="0508B1FE">
                <wp:simplePos x="0" y="0"/>
                <wp:positionH relativeFrom="column">
                  <wp:posOffset>-165735</wp:posOffset>
                </wp:positionH>
                <wp:positionV relativeFrom="paragraph">
                  <wp:posOffset>3519170</wp:posOffset>
                </wp:positionV>
                <wp:extent cx="6807835" cy="400685"/>
                <wp:effectExtent l="0" t="0" r="0" b="0"/>
                <wp:wrapNone/>
                <wp:docPr id="5" name="Rectangle 5"/>
                <wp:cNvGraphicFramePr/>
                <a:graphic xmlns:a="http://schemas.openxmlformats.org/drawingml/2006/main">
                  <a:graphicData uri="http://schemas.microsoft.com/office/word/2010/wordprocessingShape">
                    <wps:wsp>
                      <wps:cNvSpPr/>
                      <wps:spPr>
                        <a:xfrm>
                          <a:off x="0" y="0"/>
                          <a:ext cx="6807835" cy="400685"/>
                        </a:xfrm>
                        <a:prstGeom prst="rect">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6057E" id="Rectangle 5" o:spid="_x0000_s1026" style="position:absolute;margin-left:-13.05pt;margin-top:277.1pt;width:536.05pt;height:31.55pt;z-index:-25138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" fillcolor="white [3212]" stroked="f"/>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85" w:type="dxa"/>
          <w:bottom w:w="57" w:type="dxa"/>
          <w:right w:w="85" w:type="dxa"/>
        </w:tblCellMar>
        <w:tblLook w:val="04A0" w:firstRow="1" w:lastRow="0" w:firstColumn="1" w:lastColumn="0" w:noHBand="0" w:noVBand="1"/>
      </w:tblPr>
      <w:tblGrid>
        <w:gridCol w:w="7088"/>
        <w:gridCol w:w="2692"/>
      </w:tblGrid>
      <w:tr w:rsidR="00A500CF" w:rsidRPr="00B20488" w14:paraId="63DF3E9B" w14:textId="77777777" w:rsidTr="00C30E03">
        <w:trPr>
          <w:jc w:val="center"/>
        </w:trPr>
        <w:tc>
          <w:tcPr>
            <w:tcW w:w="7088" w:type="dxa"/>
          </w:tcPr>
          <w:p w14:paraId="6D63F693" w14:textId="77777777" w:rsidR="00A500CF" w:rsidRPr="00B20488" w:rsidRDefault="00A500CF" w:rsidP="00C30E03">
            <w:pPr>
              <w:spacing w:after="240"/>
              <w:rPr>
                <w:rFonts w:ascii="Segoe UI" w:hAnsi="Segoe UI" w:cs="Segoe UI"/>
                <w:b/>
                <w:sz w:val="26"/>
                <w:szCs w:val="32"/>
              </w:rPr>
            </w:pPr>
            <w:r w:rsidRPr="00B20488">
              <w:rPr>
                <w:rFonts w:ascii="Segoe UI" w:hAnsi="Segoe UI" w:cs="Segoe UI"/>
                <w:b/>
                <w:sz w:val="26"/>
                <w:szCs w:val="32"/>
              </w:rPr>
              <w:t>Section</w:t>
            </w:r>
          </w:p>
        </w:tc>
        <w:tc>
          <w:tcPr>
            <w:tcW w:w="2692" w:type="dxa"/>
          </w:tcPr>
          <w:p w14:paraId="2EF764B5" w14:textId="77777777" w:rsidR="00A500CF" w:rsidRPr="00B20488" w:rsidRDefault="00A500CF" w:rsidP="00C30E03">
            <w:pPr>
              <w:rPr>
                <w:rFonts w:ascii="Segoe UI" w:hAnsi="Segoe UI" w:cs="Segoe UI"/>
                <w:b/>
                <w:sz w:val="26"/>
                <w:szCs w:val="32"/>
              </w:rPr>
            </w:pPr>
            <w:r w:rsidRPr="00B20488">
              <w:rPr>
                <w:rFonts w:ascii="Segoe UI" w:hAnsi="Segoe UI" w:cs="Segoe UI"/>
                <w:b/>
                <w:sz w:val="26"/>
                <w:szCs w:val="32"/>
              </w:rPr>
              <w:t>Deadline</w:t>
            </w:r>
          </w:p>
        </w:tc>
      </w:tr>
      <w:tr w:rsidR="00A500CF" w:rsidRPr="00B20488" w14:paraId="3ED1D704" w14:textId="77777777" w:rsidTr="00C30E03">
        <w:trPr>
          <w:trHeight w:val="510"/>
          <w:jc w:val="center"/>
        </w:trPr>
        <w:tc>
          <w:tcPr>
            <w:tcW w:w="7088" w:type="dxa"/>
          </w:tcPr>
          <w:p w14:paraId="0671ABC2" w14:textId="77777777" w:rsidR="00A500CF" w:rsidRPr="00B20488" w:rsidRDefault="00A500CF" w:rsidP="007E2718">
            <w:pPr>
              <w:tabs>
                <w:tab w:val="right" w:leader="dot" w:pos="6630"/>
              </w:tabs>
              <w:rPr>
                <w:rFonts w:ascii="Segoe UI" w:hAnsi="Segoe UI" w:cs="Segoe UI"/>
                <w:sz w:val="24"/>
                <w:szCs w:val="32"/>
              </w:rPr>
            </w:pPr>
            <w:r w:rsidRPr="00B20488">
              <w:rPr>
                <w:rFonts w:ascii="Segoe UI" w:hAnsi="Segoe UI" w:cs="Segoe UI"/>
                <w:sz w:val="24"/>
                <w:szCs w:val="32"/>
              </w:rPr>
              <w:t>Project Idea</w:t>
            </w:r>
          </w:p>
        </w:tc>
        <w:tc>
          <w:tcPr>
            <w:tcW w:w="2692" w:type="dxa"/>
          </w:tcPr>
          <w:p w14:paraId="51D6F716" w14:textId="77777777" w:rsidR="00A500CF"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r w:rsidR="00C30E03" w:rsidRPr="00B20488" w14:paraId="236EFD33" w14:textId="77777777" w:rsidTr="00C30E03">
        <w:trPr>
          <w:trHeight w:val="510"/>
          <w:jc w:val="center"/>
        </w:trPr>
        <w:tc>
          <w:tcPr>
            <w:tcW w:w="7088" w:type="dxa"/>
          </w:tcPr>
          <w:p w14:paraId="13328DFF" w14:textId="77777777" w:rsidR="00C30E03" w:rsidRPr="00B20488" w:rsidRDefault="00C30E03" w:rsidP="007E2718">
            <w:pPr>
              <w:tabs>
                <w:tab w:val="right" w:leader="dot" w:pos="6630"/>
              </w:tabs>
              <w:rPr>
                <w:rFonts w:ascii="Segoe UI" w:hAnsi="Segoe UI" w:cs="Segoe UI"/>
                <w:sz w:val="24"/>
                <w:szCs w:val="32"/>
              </w:rPr>
            </w:pPr>
            <w:r w:rsidRPr="00B20488">
              <w:rPr>
                <w:rFonts w:ascii="Segoe UI" w:hAnsi="Segoe UI" w:cs="Segoe UI"/>
                <w:sz w:val="24"/>
                <w:szCs w:val="32"/>
              </w:rPr>
              <w:t>Formal investigation</w:t>
            </w:r>
          </w:p>
        </w:tc>
        <w:tc>
          <w:tcPr>
            <w:tcW w:w="2692" w:type="dxa"/>
          </w:tcPr>
          <w:p w14:paraId="157E2570" w14:textId="77777777" w:rsidR="00C30E03"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r w:rsidR="00C30E03" w:rsidRPr="00B20488" w14:paraId="6409B8E3" w14:textId="77777777" w:rsidTr="00C30E03">
        <w:trPr>
          <w:trHeight w:val="510"/>
          <w:jc w:val="center"/>
        </w:trPr>
        <w:tc>
          <w:tcPr>
            <w:tcW w:w="7088" w:type="dxa"/>
          </w:tcPr>
          <w:p w14:paraId="73F45A40" w14:textId="77777777" w:rsidR="00C30E03" w:rsidRPr="00B20488" w:rsidRDefault="00C30E03" w:rsidP="007E2718">
            <w:pPr>
              <w:tabs>
                <w:tab w:val="right" w:leader="dot" w:pos="6630"/>
              </w:tabs>
              <w:rPr>
                <w:rFonts w:ascii="Segoe UI" w:hAnsi="Segoe UI" w:cs="Segoe UI"/>
                <w:sz w:val="24"/>
                <w:szCs w:val="32"/>
              </w:rPr>
            </w:pPr>
            <w:r w:rsidRPr="00B20488">
              <w:rPr>
                <w:rFonts w:ascii="Segoe UI" w:hAnsi="Segoe UI" w:cs="Segoe UI"/>
                <w:sz w:val="24"/>
                <w:szCs w:val="32"/>
              </w:rPr>
              <w:t>Analysis</w:t>
            </w:r>
          </w:p>
        </w:tc>
        <w:tc>
          <w:tcPr>
            <w:tcW w:w="2692" w:type="dxa"/>
          </w:tcPr>
          <w:p w14:paraId="00374975" w14:textId="77777777" w:rsidR="00C30E03"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r w:rsidR="00C30E03" w:rsidRPr="00B20488" w14:paraId="59F929C6" w14:textId="77777777" w:rsidTr="00C30E03">
        <w:trPr>
          <w:trHeight w:val="510"/>
          <w:jc w:val="center"/>
        </w:trPr>
        <w:tc>
          <w:tcPr>
            <w:tcW w:w="7088" w:type="dxa"/>
          </w:tcPr>
          <w:p w14:paraId="6406BCD2" w14:textId="77777777" w:rsidR="00C30E03" w:rsidRPr="00B20488" w:rsidRDefault="00C30E03" w:rsidP="007E2718">
            <w:pPr>
              <w:tabs>
                <w:tab w:val="right" w:leader="dot" w:pos="6630"/>
              </w:tabs>
              <w:rPr>
                <w:rFonts w:ascii="Segoe UI" w:hAnsi="Segoe UI" w:cs="Segoe UI"/>
                <w:sz w:val="24"/>
                <w:szCs w:val="32"/>
              </w:rPr>
            </w:pPr>
            <w:r w:rsidRPr="00B20488">
              <w:rPr>
                <w:rFonts w:ascii="Segoe UI" w:hAnsi="Segoe UI" w:cs="Segoe UI"/>
                <w:sz w:val="24"/>
                <w:szCs w:val="32"/>
              </w:rPr>
              <w:t>Design</w:t>
            </w:r>
          </w:p>
        </w:tc>
        <w:tc>
          <w:tcPr>
            <w:tcW w:w="2692" w:type="dxa"/>
          </w:tcPr>
          <w:p w14:paraId="7186C324" w14:textId="77777777" w:rsidR="00C30E03"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r w:rsidR="00C30E03" w:rsidRPr="00B20488" w14:paraId="2FDA46ED" w14:textId="77777777" w:rsidTr="00C30E03">
        <w:trPr>
          <w:trHeight w:val="510"/>
          <w:jc w:val="center"/>
        </w:trPr>
        <w:tc>
          <w:tcPr>
            <w:tcW w:w="7088" w:type="dxa"/>
          </w:tcPr>
          <w:p w14:paraId="46C467C6" w14:textId="77777777" w:rsidR="00C30E03" w:rsidRPr="00B20488" w:rsidRDefault="00C30E03" w:rsidP="007E2718">
            <w:pPr>
              <w:tabs>
                <w:tab w:val="right" w:leader="dot" w:pos="6630"/>
              </w:tabs>
              <w:rPr>
                <w:rFonts w:ascii="Segoe UI" w:hAnsi="Segoe UI" w:cs="Segoe UI"/>
                <w:sz w:val="24"/>
                <w:szCs w:val="32"/>
              </w:rPr>
            </w:pPr>
            <w:r w:rsidRPr="00B20488">
              <w:rPr>
                <w:rFonts w:ascii="Segoe UI" w:hAnsi="Segoe UI" w:cs="Segoe UI"/>
                <w:sz w:val="24"/>
                <w:szCs w:val="32"/>
              </w:rPr>
              <w:t>Technical Solution</w:t>
            </w:r>
          </w:p>
        </w:tc>
        <w:tc>
          <w:tcPr>
            <w:tcW w:w="2692" w:type="dxa"/>
          </w:tcPr>
          <w:p w14:paraId="77CDDE68" w14:textId="77777777" w:rsidR="00C30E03"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r w:rsidR="00C30E03" w:rsidRPr="00B20488" w14:paraId="54CD6F04" w14:textId="77777777" w:rsidTr="00C30E03">
        <w:trPr>
          <w:trHeight w:val="510"/>
          <w:jc w:val="center"/>
        </w:trPr>
        <w:tc>
          <w:tcPr>
            <w:tcW w:w="7088" w:type="dxa"/>
          </w:tcPr>
          <w:p w14:paraId="63DFB169" w14:textId="77777777" w:rsidR="00C30E03" w:rsidRPr="00B20488" w:rsidRDefault="00C30E03" w:rsidP="007E2718">
            <w:pPr>
              <w:tabs>
                <w:tab w:val="right" w:leader="dot" w:pos="6630"/>
              </w:tabs>
              <w:rPr>
                <w:rFonts w:ascii="Segoe UI" w:hAnsi="Segoe UI" w:cs="Segoe UI"/>
                <w:sz w:val="24"/>
                <w:szCs w:val="32"/>
              </w:rPr>
            </w:pPr>
            <w:r w:rsidRPr="00B20488">
              <w:rPr>
                <w:rFonts w:ascii="Segoe UI" w:hAnsi="Segoe UI" w:cs="Segoe UI"/>
                <w:sz w:val="24"/>
                <w:szCs w:val="32"/>
              </w:rPr>
              <w:t>Testing</w:t>
            </w:r>
          </w:p>
        </w:tc>
        <w:tc>
          <w:tcPr>
            <w:tcW w:w="2692" w:type="dxa"/>
          </w:tcPr>
          <w:p w14:paraId="17A5F5A5" w14:textId="77777777" w:rsidR="00C30E03"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r w:rsidR="00C30E03" w:rsidRPr="00B20488" w14:paraId="1D077D51" w14:textId="77777777" w:rsidTr="00C30E03">
        <w:trPr>
          <w:trHeight w:val="510"/>
          <w:jc w:val="center"/>
        </w:trPr>
        <w:tc>
          <w:tcPr>
            <w:tcW w:w="7088" w:type="dxa"/>
          </w:tcPr>
          <w:p w14:paraId="6828CF82" w14:textId="77777777" w:rsidR="00C30E03" w:rsidRPr="00B20488" w:rsidRDefault="00C30E03" w:rsidP="00C30E03">
            <w:pPr>
              <w:tabs>
                <w:tab w:val="right" w:leader="dot" w:pos="6630"/>
              </w:tabs>
              <w:rPr>
                <w:rFonts w:ascii="Segoe UI" w:hAnsi="Segoe UI" w:cs="Segoe UI"/>
                <w:sz w:val="24"/>
                <w:szCs w:val="32"/>
              </w:rPr>
            </w:pPr>
            <w:r w:rsidRPr="00B20488">
              <w:rPr>
                <w:rFonts w:ascii="Segoe UI" w:hAnsi="Segoe UI" w:cs="Segoe UI"/>
                <w:sz w:val="24"/>
                <w:szCs w:val="32"/>
              </w:rPr>
              <w:t>Evaluation</w:t>
            </w:r>
          </w:p>
        </w:tc>
        <w:tc>
          <w:tcPr>
            <w:tcW w:w="2692" w:type="dxa"/>
          </w:tcPr>
          <w:p w14:paraId="00AD8D04" w14:textId="77777777" w:rsidR="00C30E03" w:rsidRPr="00B20488" w:rsidRDefault="00C30E03" w:rsidP="00C30E03">
            <w:pPr>
              <w:tabs>
                <w:tab w:val="right" w:leader="dot" w:pos="2521"/>
                <w:tab w:val="right" w:leader="dot" w:pos="6630"/>
              </w:tabs>
              <w:rPr>
                <w:rFonts w:ascii="Segoe UI Light" w:hAnsi="Segoe UI Light" w:cs="Segoe UI Light"/>
                <w:sz w:val="24"/>
                <w:szCs w:val="32"/>
              </w:rPr>
            </w:pPr>
            <w:r w:rsidRPr="00B20488">
              <w:rPr>
                <w:rFonts w:ascii="Segoe UI Light" w:hAnsi="Segoe UI Light" w:cs="Segoe UI Light"/>
                <w:sz w:val="24"/>
                <w:szCs w:val="32"/>
              </w:rPr>
              <w:tab/>
            </w:r>
          </w:p>
        </w:tc>
      </w:tr>
    </w:tbl>
    <w:p w14:paraId="435F3C02" w14:textId="77777777" w:rsidR="00A500CF" w:rsidRPr="00B20488" w:rsidRDefault="00A500CF" w:rsidP="00A500CF">
      <w:pPr>
        <w:pStyle w:val="Headingone"/>
        <w:sectPr w:rsidR="00A500CF" w:rsidRPr="00B20488" w:rsidSect="00AF41E9">
          <w:footerReference w:type="default" r:id="rId15"/>
          <w:footerReference w:type="first" r:id="rId16"/>
          <w:pgSz w:w="11906" w:h="16838"/>
          <w:pgMar w:top="851" w:right="851" w:bottom="851" w:left="851" w:header="425" w:footer="425" w:gutter="0"/>
          <w:pgNumType w:fmt="lowerRoman"/>
          <w:cols w:space="708"/>
          <w:titlePg/>
          <w:docGrid w:linePitch="360"/>
        </w:sectPr>
      </w:pPr>
      <w:bookmarkStart w:id="0" w:name="_Toc457848784"/>
      <w:bookmarkStart w:id="1" w:name="_Toc472515660"/>
      <w:bookmarkStart w:id="2" w:name="_Toc474230474"/>
    </w:p>
    <w:bookmarkStart w:id="3" w:name="_Toc500405927"/>
    <w:bookmarkEnd w:id="0"/>
    <w:bookmarkEnd w:id="1"/>
    <w:bookmarkEnd w:id="2"/>
    <w:p w14:paraId="378DE4D1" w14:textId="77777777" w:rsidR="007414E4" w:rsidRPr="00B20488" w:rsidRDefault="00FD64EC" w:rsidP="0076021C">
      <w:pPr>
        <w:pStyle w:val="H1"/>
        <w:spacing w:after="120"/>
      </w:pPr>
      <w:r w:rsidRPr="00B20488">
        <w:rPr>
          <w:rFonts w:cs="Arial"/>
          <w:noProof/>
          <w:lang w:eastAsia="en-GB"/>
        </w:rPr>
        <w:lastRenderedPageBreak/>
        <mc:AlternateContent>
          <mc:Choice Requires="wps">
            <w:drawing>
              <wp:anchor distT="0" distB="0" distL="114300" distR="114300" simplePos="0" relativeHeight="251777024" behindDoc="0" locked="0" layoutInCell="1" allowOverlap="1" wp14:anchorId="670D87D6" wp14:editId="39A10FDA">
                <wp:simplePos x="0" y="0"/>
                <wp:positionH relativeFrom="margin">
                  <wp:posOffset>-105410</wp:posOffset>
                </wp:positionH>
                <wp:positionV relativeFrom="paragraph">
                  <wp:posOffset>488841</wp:posOffset>
                </wp:positionV>
                <wp:extent cx="6659880" cy="648335"/>
                <wp:effectExtent l="0" t="0" r="26670" b="18415"/>
                <wp:wrapNone/>
                <wp:docPr id="257" name="Rounded Rectangle 257"/>
                <wp:cNvGraphicFramePr/>
                <a:graphic xmlns:a="http://schemas.openxmlformats.org/drawingml/2006/main">
                  <a:graphicData uri="http://schemas.microsoft.com/office/word/2010/wordprocessingShape">
                    <wps:wsp>
                      <wps:cNvSpPr/>
                      <wps:spPr>
                        <a:xfrm>
                          <a:off x="0" y="0"/>
                          <a:ext cx="6659880" cy="648335"/>
                        </a:xfrm>
                        <a:prstGeom prst="roundRect">
                          <a:avLst>
                            <a:gd name="adj" fmla="val 5158"/>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95FE0" id="Rounded Rectangle 257" o:spid="_x0000_s1026" style="position:absolute;margin-left:-8.3pt;margin-top:38.5pt;width:524.4pt;height:51.0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3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" filled="f" strokecolor="black [3213]">
                <w10:wrap anchorx="margin"/>
              </v:roundrect>
            </w:pict>
          </mc:Fallback>
        </mc:AlternateContent>
      </w:r>
      <w:r w:rsidR="00CE7A5E" w:rsidRPr="00B20488">
        <w:t xml:space="preserve">1. </w:t>
      </w:r>
      <w:r w:rsidR="007414E4" w:rsidRPr="00B20488">
        <w:t>Choosing Your Project</w:t>
      </w:r>
      <w:bookmarkEnd w:id="3"/>
    </w:p>
    <w:p w14:paraId="598FFE0A" w14:textId="77777777" w:rsidR="007414E4" w:rsidRPr="00B20488" w:rsidRDefault="007414E4" w:rsidP="00667C6C">
      <w:pPr>
        <w:ind w:right="-2"/>
        <w:rPr>
          <w:i/>
        </w:rPr>
      </w:pPr>
      <w:r w:rsidRPr="00B20488">
        <w:rPr>
          <w:i/>
        </w:rPr>
        <w:t>In many respects this is the most important part of your project and you should take note of the advice below</w:t>
      </w:r>
      <w:r w:rsidR="00886940" w:rsidRPr="00B20488">
        <w:rPr>
          <w:i/>
        </w:rPr>
        <w:t xml:space="preserve">.  </w:t>
      </w:r>
      <w:r w:rsidRPr="00B20488">
        <w:rPr>
          <w:i/>
        </w:rPr>
        <w:t>First and foremost though make sure that you choose a project that interests you and preferably relates to something that you already have some knowledge of</w:t>
      </w:r>
      <w:r w:rsidR="00886940" w:rsidRPr="00B20488">
        <w:rPr>
          <w:i/>
        </w:rPr>
        <w:t xml:space="preserve">.  </w:t>
      </w:r>
    </w:p>
    <w:p w14:paraId="36A08E48" w14:textId="77777777" w:rsidR="007414E4" w:rsidRPr="00B20488" w:rsidRDefault="007414E4" w:rsidP="00CE7A5E">
      <w:pPr>
        <w:pStyle w:val="alpha"/>
      </w:pPr>
      <w:bookmarkStart w:id="4" w:name="_Toc500405928"/>
      <w:r w:rsidRPr="00B20488">
        <w:t>1.</w:t>
      </w:r>
      <w:r w:rsidR="00CE7A5E" w:rsidRPr="00B20488">
        <w:t xml:space="preserve">1 – </w:t>
      </w:r>
      <w:r w:rsidRPr="00B20488">
        <w:t>Types of project</w:t>
      </w:r>
      <w:bookmarkEnd w:id="4"/>
    </w:p>
    <w:p w14:paraId="487F25C4" w14:textId="77777777" w:rsidR="009D0027" w:rsidRPr="00B20488" w:rsidRDefault="009D0027" w:rsidP="009D0027">
      <w:pPr>
        <w:rPr>
          <w:sz w:val="6"/>
        </w:rPr>
      </w:pPr>
    </w:p>
    <w:tbl>
      <w:tblPr>
        <w:tblStyle w:val="TableGrid"/>
        <w:tblW w:w="5000" w:type="pct"/>
        <w:tblLook w:val="04A0" w:firstRow="1" w:lastRow="0" w:firstColumn="1" w:lastColumn="0" w:noHBand="0" w:noVBand="1"/>
      </w:tblPr>
      <w:tblGrid>
        <w:gridCol w:w="2122"/>
        <w:gridCol w:w="8073"/>
      </w:tblGrid>
      <w:tr w:rsidR="007E2718" w:rsidRPr="00B20488" w14:paraId="17B13D33" w14:textId="77777777" w:rsidTr="0076021C">
        <w:tc>
          <w:tcPr>
            <w:tcW w:w="2122" w:type="dxa"/>
          </w:tcPr>
          <w:p w14:paraId="50D8A03A" w14:textId="77777777" w:rsidR="007E2718" w:rsidRPr="00B20488" w:rsidRDefault="007E2718" w:rsidP="0076021C">
            <w:pPr>
              <w:ind w:left="29" w:hanging="29"/>
              <w:rPr>
                <w:rFonts w:ascii="Segoe UI" w:hAnsi="Segoe UI" w:cs="Arial"/>
                <w:sz w:val="21"/>
              </w:rPr>
            </w:pPr>
            <w:r w:rsidRPr="00B20488">
              <w:rPr>
                <w:rFonts w:ascii="Segoe UI Semibold" w:hAnsi="Segoe UI Semibold" w:cs="Arial"/>
                <w:sz w:val="21"/>
              </w:rPr>
              <w:t>A data-processing project</w:t>
            </w:r>
          </w:p>
        </w:tc>
        <w:tc>
          <w:tcPr>
            <w:tcW w:w="8073" w:type="dxa"/>
          </w:tcPr>
          <w:p w14:paraId="2187AA9D" w14:textId="77777777" w:rsidR="007E2718" w:rsidRPr="00B20488" w:rsidRDefault="007E2718" w:rsidP="009D0027">
            <w:pPr>
              <w:pStyle w:val="ListParagraph"/>
              <w:ind w:left="0"/>
              <w:rPr>
                <w:rFonts w:ascii="Segoe UI" w:hAnsi="Segoe UI" w:cs="Arial"/>
                <w:sz w:val="21"/>
              </w:rPr>
            </w:pPr>
            <w:r w:rsidRPr="00B20488">
              <w:rPr>
                <w:rFonts w:ascii="Segoe UI" w:hAnsi="Segoe UI" w:cs="Arial"/>
                <w:sz w:val="21"/>
              </w:rPr>
              <w:t>This is a type of project that will insert, update, delete, retrieve and process data from some kind of data storage file (typically a database, DAT files or text files).  Typically it will link to a data storage file through a GUI interface (through the use of a programming language) or web interface (through the use of server-side scripting).  Typical projects of this nature include:</w:t>
            </w:r>
          </w:p>
          <w:p w14:paraId="6CA8FED5" w14:textId="77777777" w:rsidR="009D0027" w:rsidRPr="00B20488" w:rsidRDefault="009D0027" w:rsidP="009D0027">
            <w:pPr>
              <w:pStyle w:val="ListParagraph"/>
              <w:ind w:left="0"/>
              <w:rPr>
                <w:rFonts w:ascii="Segoe UI" w:hAnsi="Segoe UI" w:cs="Arial"/>
                <w:sz w:val="12"/>
              </w:rPr>
            </w:pPr>
          </w:p>
          <w:p w14:paraId="2A451B41" w14:textId="77777777" w:rsidR="007E2718" w:rsidRPr="00B20488" w:rsidRDefault="007E2718" w:rsidP="009D0027">
            <w:pPr>
              <w:ind w:left="60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Semibold" w:hAnsi="Segoe UI Semibold" w:cs="Arial"/>
                <w:sz w:val="21"/>
              </w:rPr>
              <w:t>Booking Systems</w:t>
            </w:r>
            <w:r w:rsidRPr="00B20488">
              <w:rPr>
                <w:rFonts w:ascii="Segoe UI" w:hAnsi="Segoe UI" w:cs="Arial"/>
                <w:sz w:val="21"/>
              </w:rPr>
              <w:t xml:space="preserve"> (Appointments, Seats, products and services etc.)</w:t>
            </w:r>
          </w:p>
          <w:p w14:paraId="3833596A" w14:textId="77777777" w:rsidR="007E2718" w:rsidRPr="00B20488" w:rsidRDefault="007E2718" w:rsidP="009D0027">
            <w:pPr>
              <w:ind w:left="60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Semibold" w:hAnsi="Segoe UI Semibold" w:cs="Arial"/>
                <w:sz w:val="21"/>
              </w:rPr>
              <w:t>Stock Control</w:t>
            </w:r>
            <w:r w:rsidRPr="00B20488">
              <w:rPr>
                <w:rFonts w:ascii="Segoe UI" w:hAnsi="Segoe UI" w:cs="Arial"/>
                <w:sz w:val="21"/>
              </w:rPr>
              <w:t xml:space="preserve"> systems</w:t>
            </w:r>
          </w:p>
          <w:p w14:paraId="24FA1851" w14:textId="77777777" w:rsidR="007E2718" w:rsidRPr="00B20488" w:rsidRDefault="007E2718" w:rsidP="009D0027">
            <w:pPr>
              <w:ind w:left="60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Semibold" w:hAnsi="Segoe UI Semibold" w:cs="Arial"/>
                <w:bCs/>
                <w:sz w:val="21"/>
              </w:rPr>
              <w:t>Service systems</w:t>
            </w:r>
            <w:r w:rsidRPr="00B20488">
              <w:rPr>
                <w:rFonts w:ascii="Segoe UI" w:hAnsi="Segoe UI" w:cs="Arial"/>
                <w:sz w:val="21"/>
              </w:rPr>
              <w:t xml:space="preserve"> (to enter, allocate and monitor service requests –,e.g. printing, reprographics, technical assistance)</w:t>
            </w:r>
          </w:p>
          <w:p w14:paraId="2983A8FA" w14:textId="77777777" w:rsidR="007E2718" w:rsidRPr="00B20488" w:rsidRDefault="007E2718" w:rsidP="009D0027">
            <w:pPr>
              <w:ind w:left="60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Semibold" w:hAnsi="Segoe UI Semibold" w:cs="Arial"/>
                <w:sz w:val="21"/>
              </w:rPr>
              <w:t>Information systems</w:t>
            </w:r>
            <w:r w:rsidRPr="00B20488">
              <w:rPr>
                <w:rFonts w:ascii="Segoe UI" w:hAnsi="Segoe UI" w:cs="Arial"/>
                <w:sz w:val="21"/>
              </w:rPr>
              <w:t xml:space="preserve"> (this can also include the use of APIs, live feeds to retrieve and feed in live data.  It is also possible to use live twitter feeds (for example) to accumulate a large data set for further investigation or to model a scenario)</w:t>
            </w:r>
          </w:p>
          <w:p w14:paraId="3AF65896" w14:textId="77777777" w:rsidR="007E2718" w:rsidRPr="00B20488" w:rsidRDefault="007E2718" w:rsidP="009D0027">
            <w:pPr>
              <w:ind w:left="60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Semibold" w:hAnsi="Segoe UI Semibold" w:cs="Arial"/>
                <w:spacing w:val="-1"/>
                <w:sz w:val="21"/>
              </w:rPr>
              <w:t xml:space="preserve">Revision/ testing programs for students.  </w:t>
            </w:r>
            <w:r w:rsidRPr="00B20488">
              <w:rPr>
                <w:rFonts w:ascii="Segoe UI" w:hAnsi="Segoe UI" w:cs="Arial"/>
                <w:spacing w:val="-1"/>
                <w:sz w:val="21"/>
              </w:rPr>
              <w:t>This can be done for any subject and allows users to take quizzes or tests, reinforces key teaching points and stores scores and other performance data.</w:t>
            </w:r>
          </w:p>
        </w:tc>
      </w:tr>
      <w:tr w:rsidR="007E2718" w:rsidRPr="00B20488" w14:paraId="3FFFE2B5" w14:textId="77777777" w:rsidTr="0076021C">
        <w:tc>
          <w:tcPr>
            <w:tcW w:w="2122" w:type="dxa"/>
          </w:tcPr>
          <w:p w14:paraId="058584AE" w14:textId="77777777" w:rsidR="007E2718" w:rsidRPr="00B20488" w:rsidRDefault="007E2718" w:rsidP="0076021C">
            <w:pPr>
              <w:ind w:left="29" w:hanging="29"/>
              <w:rPr>
                <w:rFonts w:ascii="Segoe UI Semibold" w:hAnsi="Segoe UI Semibold" w:cs="Arial"/>
                <w:sz w:val="21"/>
              </w:rPr>
            </w:pPr>
            <w:r w:rsidRPr="00B20488">
              <w:rPr>
                <w:rFonts w:ascii="Segoe UI Semibold" w:hAnsi="Segoe UI Semibold" w:cs="Arial"/>
                <w:sz w:val="21"/>
              </w:rPr>
              <w:t>Mathematical Projects</w:t>
            </w:r>
          </w:p>
          <w:p w14:paraId="6E3FAEB2" w14:textId="77777777" w:rsidR="007E2718" w:rsidRPr="00B20488" w:rsidRDefault="007E2718" w:rsidP="0076021C">
            <w:pPr>
              <w:ind w:left="29" w:hanging="29"/>
              <w:rPr>
                <w:rFonts w:ascii="Segoe UI Semibold" w:hAnsi="Segoe UI Semibold" w:cs="Arial"/>
                <w:sz w:val="21"/>
              </w:rPr>
            </w:pPr>
          </w:p>
        </w:tc>
        <w:tc>
          <w:tcPr>
            <w:tcW w:w="8073" w:type="dxa"/>
          </w:tcPr>
          <w:p w14:paraId="1C1DD84E" w14:textId="77777777" w:rsidR="007E2718" w:rsidRPr="00B20488" w:rsidRDefault="007E2718" w:rsidP="009D0027">
            <w:pPr>
              <w:pStyle w:val="ListParagraph"/>
              <w:ind w:left="0"/>
              <w:contextualSpacing w:val="0"/>
              <w:rPr>
                <w:rFonts w:ascii="Segoe UI" w:hAnsi="Segoe UI" w:cs="Arial"/>
                <w:sz w:val="21"/>
              </w:rPr>
            </w:pPr>
            <w:r w:rsidRPr="00B20488">
              <w:rPr>
                <w:rFonts w:ascii="Segoe UI" w:hAnsi="Segoe UI" w:cs="Arial"/>
                <w:sz w:val="21"/>
              </w:rPr>
              <w:t>If you choose to do a mathematical project then the mathematical processing you are modelling should be to at least KS5 standard.  Projects of this nature might include graphing, trigonometry</w:t>
            </w:r>
            <w:r w:rsidR="0076021C" w:rsidRPr="00B20488">
              <w:rPr>
                <w:rFonts w:ascii="Segoe UI" w:hAnsi="Segoe UI" w:cs="Arial"/>
                <w:sz w:val="21"/>
              </w:rPr>
              <w:t>, decision maths,</w:t>
            </w:r>
            <w:r w:rsidRPr="00B20488">
              <w:rPr>
                <w:rFonts w:ascii="Segoe UI" w:hAnsi="Segoe UI" w:cs="Arial"/>
                <w:sz w:val="21"/>
              </w:rPr>
              <w:t xml:space="preserve"> etc.</w:t>
            </w:r>
          </w:p>
        </w:tc>
      </w:tr>
      <w:tr w:rsidR="007E2718" w:rsidRPr="00B20488" w14:paraId="1574D976" w14:textId="77777777" w:rsidTr="0076021C">
        <w:tc>
          <w:tcPr>
            <w:tcW w:w="2122" w:type="dxa"/>
          </w:tcPr>
          <w:p w14:paraId="56A90056" w14:textId="77777777" w:rsidR="007E2718" w:rsidRPr="00B20488" w:rsidRDefault="007E2718" w:rsidP="0076021C">
            <w:pPr>
              <w:ind w:left="29" w:hanging="29"/>
              <w:rPr>
                <w:rFonts w:ascii="Segoe UI Semibold" w:hAnsi="Segoe UI Semibold" w:cs="Arial"/>
                <w:sz w:val="21"/>
              </w:rPr>
            </w:pPr>
            <w:r w:rsidRPr="00B20488">
              <w:rPr>
                <w:rFonts w:ascii="Segoe UI Semibold" w:hAnsi="Segoe UI Semibold" w:cs="Arial"/>
                <w:sz w:val="21"/>
              </w:rPr>
              <w:t>Simulations</w:t>
            </w:r>
          </w:p>
          <w:p w14:paraId="2C7EC121" w14:textId="77777777" w:rsidR="007E2718" w:rsidRPr="00B20488" w:rsidRDefault="007E2718" w:rsidP="0076021C">
            <w:pPr>
              <w:ind w:left="29" w:hanging="29"/>
              <w:rPr>
                <w:rFonts w:ascii="Segoe UI Semibold" w:hAnsi="Segoe UI Semibold" w:cs="Arial"/>
                <w:sz w:val="21"/>
              </w:rPr>
            </w:pPr>
          </w:p>
        </w:tc>
        <w:tc>
          <w:tcPr>
            <w:tcW w:w="8073" w:type="dxa"/>
          </w:tcPr>
          <w:p w14:paraId="15C3D952" w14:textId="77777777" w:rsidR="007E2718" w:rsidRPr="00B20488" w:rsidRDefault="007E2718" w:rsidP="009D0027">
            <w:pPr>
              <w:rPr>
                <w:rFonts w:ascii="Segoe UI Semibold" w:hAnsi="Segoe UI Semibold" w:cs="Arial"/>
                <w:sz w:val="21"/>
              </w:rPr>
            </w:pPr>
            <w:r w:rsidRPr="00B20488">
              <w:rPr>
                <w:rFonts w:ascii="Segoe UI" w:hAnsi="Segoe UI" w:cs="Arial"/>
                <w:sz w:val="21"/>
              </w:rPr>
              <w:t xml:space="preserve">This would be a program that simulates a real world event.  Examples of this type of project are orbital simulations, </w:t>
            </w:r>
            <w:r w:rsidR="0076021C" w:rsidRPr="00B20488">
              <w:rPr>
                <w:rFonts w:ascii="Segoe UI" w:hAnsi="Segoe UI" w:cs="Arial"/>
                <w:sz w:val="21"/>
              </w:rPr>
              <w:t xml:space="preserve">environmental simulations, </w:t>
            </w:r>
            <w:r w:rsidRPr="00B20488">
              <w:rPr>
                <w:rFonts w:ascii="Segoe UI" w:hAnsi="Segoe UI" w:cs="Arial"/>
                <w:sz w:val="21"/>
              </w:rPr>
              <w:t>financial simulations and time based organisational simulations (e.g. queuing simulations).</w:t>
            </w:r>
          </w:p>
        </w:tc>
      </w:tr>
      <w:tr w:rsidR="007E2718" w:rsidRPr="00B20488" w14:paraId="40648A65" w14:textId="77777777" w:rsidTr="0076021C">
        <w:tc>
          <w:tcPr>
            <w:tcW w:w="2122" w:type="dxa"/>
          </w:tcPr>
          <w:p w14:paraId="3EC73FF6" w14:textId="77777777" w:rsidR="007E2718" w:rsidRPr="00B20488" w:rsidRDefault="007E2718" w:rsidP="0076021C">
            <w:pPr>
              <w:ind w:left="29" w:hanging="29"/>
              <w:rPr>
                <w:rFonts w:ascii="Segoe UI Semibold" w:hAnsi="Segoe UI Semibold" w:cs="Arial"/>
                <w:sz w:val="21"/>
              </w:rPr>
            </w:pPr>
            <w:r w:rsidRPr="00B20488">
              <w:rPr>
                <w:rFonts w:ascii="Segoe UI Semibold" w:hAnsi="Segoe UI Semibold" w:cs="Arial"/>
                <w:sz w:val="21"/>
              </w:rPr>
              <w:t>Computer Games</w:t>
            </w:r>
          </w:p>
        </w:tc>
        <w:tc>
          <w:tcPr>
            <w:tcW w:w="8073" w:type="dxa"/>
          </w:tcPr>
          <w:p w14:paraId="7CED8DC4" w14:textId="77777777" w:rsidR="007E2718" w:rsidRPr="00B20488" w:rsidRDefault="007E2718" w:rsidP="009D0027">
            <w:pPr>
              <w:pStyle w:val="ListParagraph"/>
              <w:ind w:left="0"/>
              <w:contextualSpacing w:val="0"/>
              <w:rPr>
                <w:rFonts w:ascii="Segoe UI" w:hAnsi="Segoe UI" w:cs="Arial"/>
                <w:spacing w:val="-1"/>
                <w:sz w:val="21"/>
              </w:rPr>
            </w:pPr>
            <w:r w:rsidRPr="00B20488">
              <w:rPr>
                <w:rFonts w:ascii="Segoe UI" w:hAnsi="Segoe UI" w:cs="Arial"/>
                <w:spacing w:val="-1"/>
                <w:sz w:val="21"/>
              </w:rPr>
              <w:t>Bound to be a very popular option but you must ensure that your game is all about the programming of it and you don’t spend all your time producing beautiful graphics that don’t do anything.</w:t>
            </w:r>
            <w:r w:rsidR="0076021C" w:rsidRPr="00B20488">
              <w:rPr>
                <w:rFonts w:ascii="Segoe UI" w:hAnsi="Segoe UI" w:cs="Arial"/>
                <w:spacing w:val="-1"/>
                <w:sz w:val="21"/>
              </w:rPr>
              <w:t xml:space="preserve"> Also, seek clear guidance from your project supervisor when setting out objectives for your game (what it will do). It is very common for students not to finish computer game projects because the scope of the objectives is too large to fit into the available time-frame.</w:t>
            </w:r>
          </w:p>
        </w:tc>
      </w:tr>
      <w:tr w:rsidR="009D0027" w:rsidRPr="00B20488" w14:paraId="554F0158" w14:textId="77777777" w:rsidTr="0076021C">
        <w:tc>
          <w:tcPr>
            <w:tcW w:w="2122" w:type="dxa"/>
          </w:tcPr>
          <w:p w14:paraId="6C1E17A2" w14:textId="77777777" w:rsidR="009D0027" w:rsidRPr="00B20488" w:rsidRDefault="009D0027" w:rsidP="0076021C">
            <w:pPr>
              <w:ind w:left="29" w:hanging="29"/>
              <w:rPr>
                <w:rFonts w:ascii="Segoe UI Semibold" w:hAnsi="Segoe UI Semibold" w:cs="Arial"/>
                <w:sz w:val="21"/>
              </w:rPr>
            </w:pPr>
            <w:r w:rsidRPr="00B20488">
              <w:rPr>
                <w:rFonts w:ascii="Segoe UI Semibold" w:hAnsi="Segoe UI Semibold" w:cs="Arial"/>
                <w:sz w:val="21"/>
              </w:rPr>
              <w:t>Control Systems</w:t>
            </w:r>
          </w:p>
          <w:p w14:paraId="597DA4FA" w14:textId="77777777" w:rsidR="009D0027" w:rsidRPr="00B20488" w:rsidRDefault="009D0027" w:rsidP="0076021C">
            <w:pPr>
              <w:ind w:left="29" w:hanging="29"/>
              <w:rPr>
                <w:rFonts w:ascii="Segoe UI Semibold" w:hAnsi="Segoe UI Semibold" w:cs="Arial"/>
                <w:sz w:val="21"/>
              </w:rPr>
            </w:pPr>
          </w:p>
        </w:tc>
        <w:tc>
          <w:tcPr>
            <w:tcW w:w="8073" w:type="dxa"/>
          </w:tcPr>
          <w:p w14:paraId="442EDFDD" w14:textId="77777777" w:rsidR="009D0027" w:rsidRPr="00B20488" w:rsidRDefault="009D0027" w:rsidP="009D0027">
            <w:pPr>
              <w:pStyle w:val="ListParagraph"/>
              <w:ind w:left="0"/>
              <w:contextualSpacing w:val="0"/>
              <w:rPr>
                <w:rFonts w:ascii="Segoe UI" w:hAnsi="Segoe UI" w:cs="Arial"/>
                <w:sz w:val="21"/>
              </w:rPr>
            </w:pPr>
            <w:r w:rsidRPr="00B20488">
              <w:rPr>
                <w:rFonts w:ascii="Segoe UI" w:hAnsi="Segoe UI" w:cs="Arial"/>
                <w:sz w:val="21"/>
              </w:rPr>
              <w:t xml:space="preserve">A system that controls a robot, or another device.  </w:t>
            </w:r>
            <w:hyperlink r:id="rId17" w:history="1">
              <w:r w:rsidRPr="00B20488">
                <w:rPr>
                  <w:rStyle w:val="Hyperlink"/>
                  <w:rFonts w:ascii="Segoe UI Semibold" w:hAnsi="Segoe UI Semibold" w:cs="Arial"/>
                  <w:b w:val="0"/>
                  <w:sz w:val="21"/>
                </w:rPr>
                <w:t>https://www.arduino.cc/en/Guide/Introduction</w:t>
              </w:r>
            </w:hyperlink>
          </w:p>
        </w:tc>
      </w:tr>
      <w:tr w:rsidR="009D0027" w:rsidRPr="00B20488" w14:paraId="4207240E" w14:textId="77777777" w:rsidTr="0076021C">
        <w:tc>
          <w:tcPr>
            <w:tcW w:w="2122" w:type="dxa"/>
          </w:tcPr>
          <w:p w14:paraId="52F36190" w14:textId="77777777" w:rsidR="009D0027" w:rsidRPr="00B20488" w:rsidRDefault="009D0027" w:rsidP="0076021C">
            <w:pPr>
              <w:ind w:left="29" w:hanging="29"/>
              <w:rPr>
                <w:rFonts w:ascii="Segoe UI Semibold" w:hAnsi="Segoe UI Semibold" w:cs="Arial"/>
                <w:sz w:val="21"/>
              </w:rPr>
            </w:pPr>
            <w:r w:rsidRPr="00B20488">
              <w:rPr>
                <w:rFonts w:ascii="Segoe UI Semibold" w:hAnsi="Segoe UI Semibold" w:cs="Arial"/>
                <w:sz w:val="21"/>
              </w:rPr>
              <w:t xml:space="preserve">Websites with dynamically changing content </w:t>
            </w:r>
          </w:p>
        </w:tc>
        <w:tc>
          <w:tcPr>
            <w:tcW w:w="8073" w:type="dxa"/>
          </w:tcPr>
          <w:p w14:paraId="5DF2ADEC" w14:textId="21522990" w:rsidR="009D0027" w:rsidRPr="00B20488" w:rsidRDefault="009D0027" w:rsidP="009D0027">
            <w:pPr>
              <w:pStyle w:val="ListParagraph"/>
              <w:ind w:left="0"/>
              <w:contextualSpacing w:val="0"/>
              <w:rPr>
                <w:rFonts w:ascii="Segoe UI" w:hAnsi="Segoe UI" w:cs="Arial"/>
                <w:sz w:val="21"/>
              </w:rPr>
            </w:pPr>
            <w:r w:rsidRPr="00B20488">
              <w:rPr>
                <w:rFonts w:ascii="Segoe UI" w:hAnsi="Segoe UI" w:cs="Arial"/>
                <w:sz w:val="21"/>
              </w:rPr>
              <w:t>These will normally connect to remote databases (online shops, online ordering, online booking, online information systems etc.) It must be for a client-server model and should have s</w:t>
            </w:r>
            <w:r w:rsidR="007B32B3">
              <w:rPr>
                <w:rFonts w:ascii="Segoe UI" w:hAnsi="Segoe UI" w:cs="Arial"/>
                <w:sz w:val="21"/>
              </w:rPr>
              <w:t>ignificant processing.  There are</w:t>
            </w:r>
            <w:r w:rsidRPr="00B20488">
              <w:rPr>
                <w:rFonts w:ascii="Segoe UI" w:hAnsi="Segoe UI" w:cs="Arial"/>
                <w:sz w:val="21"/>
              </w:rPr>
              <w:t xml:space="preserve"> no marks awarded for your skill at writing HTML as this is not a programming language.  </w:t>
            </w:r>
          </w:p>
        </w:tc>
      </w:tr>
      <w:tr w:rsidR="009D0027" w:rsidRPr="00B20488" w14:paraId="0BEDDB32" w14:textId="77777777" w:rsidTr="0076021C">
        <w:tc>
          <w:tcPr>
            <w:tcW w:w="2122" w:type="dxa"/>
          </w:tcPr>
          <w:p w14:paraId="26FF0774" w14:textId="77777777" w:rsidR="009D0027" w:rsidRPr="00B20488" w:rsidRDefault="009D0027" w:rsidP="0076021C">
            <w:pPr>
              <w:ind w:left="29" w:hanging="29"/>
              <w:rPr>
                <w:rFonts w:ascii="Segoe UI Semibold" w:hAnsi="Segoe UI Semibold" w:cs="Arial"/>
                <w:sz w:val="21"/>
              </w:rPr>
            </w:pPr>
            <w:r w:rsidRPr="00B20488">
              <w:rPr>
                <w:rFonts w:ascii="Segoe UI Semibold" w:hAnsi="Segoe UI Semibold" w:cs="Arial"/>
                <w:sz w:val="21"/>
              </w:rPr>
              <w:t>Optimisation problems</w:t>
            </w:r>
          </w:p>
        </w:tc>
        <w:tc>
          <w:tcPr>
            <w:tcW w:w="8073" w:type="dxa"/>
          </w:tcPr>
          <w:p w14:paraId="20CDA2DE" w14:textId="77777777" w:rsidR="009D0027" w:rsidRPr="00B20488" w:rsidRDefault="009D0027" w:rsidP="009D0027">
            <w:pPr>
              <w:pStyle w:val="ListParagraph"/>
              <w:ind w:left="0"/>
              <w:contextualSpacing w:val="0"/>
              <w:rPr>
                <w:rFonts w:ascii="Segoe UI" w:hAnsi="Segoe UI" w:cs="Arial"/>
                <w:sz w:val="21"/>
              </w:rPr>
            </w:pPr>
            <w:r w:rsidRPr="00B20488">
              <w:rPr>
                <w:rFonts w:ascii="Segoe UI" w:hAnsi="Segoe UI" w:cs="Arial"/>
                <w:sz w:val="21"/>
              </w:rPr>
              <w:t>These types of projects might use algorithms to compile the most efficient routes around an area, the most efficient rota for an organisation, timetabling issues etc.</w:t>
            </w:r>
          </w:p>
        </w:tc>
      </w:tr>
      <w:tr w:rsidR="009D0027" w:rsidRPr="00B20488" w14:paraId="030D867A" w14:textId="77777777" w:rsidTr="0076021C">
        <w:tc>
          <w:tcPr>
            <w:tcW w:w="2122" w:type="dxa"/>
          </w:tcPr>
          <w:p w14:paraId="3EFEB7A6" w14:textId="77777777" w:rsidR="009D0027" w:rsidRPr="00B20488" w:rsidRDefault="009D0027" w:rsidP="0076021C">
            <w:pPr>
              <w:ind w:left="29" w:hanging="29"/>
              <w:rPr>
                <w:rFonts w:ascii="Segoe UI Semibold" w:hAnsi="Segoe UI Semibold" w:cs="Arial"/>
                <w:sz w:val="21"/>
              </w:rPr>
            </w:pPr>
            <w:r w:rsidRPr="00B20488">
              <w:rPr>
                <w:rFonts w:ascii="Segoe UI Semibold" w:hAnsi="Segoe UI Semibold" w:cs="Arial"/>
                <w:sz w:val="21"/>
              </w:rPr>
              <w:t>Apps for mobile devices</w:t>
            </w:r>
          </w:p>
          <w:p w14:paraId="4CD834C5" w14:textId="77777777" w:rsidR="009D0027" w:rsidRPr="00B20488" w:rsidRDefault="009D0027" w:rsidP="0076021C">
            <w:pPr>
              <w:ind w:left="29" w:hanging="29"/>
              <w:rPr>
                <w:rFonts w:ascii="Segoe UI Semibold" w:hAnsi="Segoe UI Semibold" w:cs="Arial"/>
                <w:sz w:val="21"/>
              </w:rPr>
            </w:pPr>
          </w:p>
        </w:tc>
        <w:tc>
          <w:tcPr>
            <w:tcW w:w="8073" w:type="dxa"/>
          </w:tcPr>
          <w:p w14:paraId="1D6D3EC3" w14:textId="77777777" w:rsidR="009D0027" w:rsidRPr="00B20488" w:rsidRDefault="009D0027" w:rsidP="009D0027">
            <w:pPr>
              <w:pStyle w:val="ListParagraph"/>
              <w:ind w:left="0"/>
              <w:contextualSpacing w:val="0"/>
              <w:rPr>
                <w:rFonts w:ascii="Segoe UI" w:hAnsi="Segoe UI" w:cs="Arial"/>
                <w:sz w:val="21"/>
              </w:rPr>
            </w:pPr>
            <w:r w:rsidRPr="00B20488">
              <w:rPr>
                <w:rFonts w:ascii="Segoe UI" w:hAnsi="Segoe UI" w:cs="Arial"/>
                <w:sz w:val="21"/>
              </w:rPr>
              <w:t xml:space="preserve">You need to ensure there are considerable amounts of potential processing in the app you want to build.  Additionally you should avoid development environments that use drag and drop components and do a significant amount of the programming for you.  </w:t>
            </w:r>
          </w:p>
        </w:tc>
      </w:tr>
      <w:tr w:rsidR="009D0027" w:rsidRPr="00B20488" w14:paraId="62B31CBA" w14:textId="77777777" w:rsidTr="0076021C">
        <w:tc>
          <w:tcPr>
            <w:tcW w:w="2122" w:type="dxa"/>
          </w:tcPr>
          <w:p w14:paraId="38EC9C4F" w14:textId="77777777" w:rsidR="009D0027" w:rsidRPr="00B20488" w:rsidRDefault="009D0027" w:rsidP="0076021C">
            <w:pPr>
              <w:ind w:left="29" w:hanging="29"/>
              <w:rPr>
                <w:rFonts w:ascii="Segoe UI Semibold" w:hAnsi="Segoe UI Semibold" w:cs="Arial"/>
                <w:sz w:val="21"/>
              </w:rPr>
            </w:pPr>
            <w:r w:rsidRPr="00B20488">
              <w:rPr>
                <w:rFonts w:ascii="Segoe UI Semibold" w:hAnsi="Segoe UI Semibold" w:cs="Arial"/>
                <w:sz w:val="21"/>
              </w:rPr>
              <w:t>Artificial intelligence</w:t>
            </w:r>
          </w:p>
        </w:tc>
        <w:tc>
          <w:tcPr>
            <w:tcW w:w="8073" w:type="dxa"/>
          </w:tcPr>
          <w:p w14:paraId="6835600F" w14:textId="77777777" w:rsidR="009D0027" w:rsidRPr="00B20488" w:rsidRDefault="009D0027" w:rsidP="009D0027">
            <w:pPr>
              <w:pStyle w:val="ListParagraph"/>
              <w:ind w:left="0"/>
              <w:contextualSpacing w:val="0"/>
              <w:rPr>
                <w:rFonts w:ascii="Segoe UI" w:hAnsi="Segoe UI" w:cs="Arial"/>
                <w:sz w:val="21"/>
              </w:rPr>
            </w:pPr>
            <w:r w:rsidRPr="00B20488">
              <w:rPr>
                <w:rFonts w:ascii="Segoe UI" w:hAnsi="Segoe UI" w:cs="Arial"/>
                <w:sz w:val="21"/>
              </w:rPr>
              <w:t xml:space="preserve">These can be projects like games where a player plays against the computer.  Additionally it is possible to develop an expert system that allows non- expert users to navigate a knowledge base.  Such systems are often used in call-handling centres </w:t>
            </w:r>
            <w:r w:rsidRPr="00B20488">
              <w:rPr>
                <w:rFonts w:ascii="Segoe UI" w:hAnsi="Segoe UI" w:cs="Arial"/>
                <w:sz w:val="21"/>
              </w:rPr>
              <w:lastRenderedPageBreak/>
              <w:t>to both route and handle calls.</w:t>
            </w:r>
          </w:p>
        </w:tc>
      </w:tr>
      <w:tr w:rsidR="007E2718" w:rsidRPr="00B20488" w14:paraId="127C3C19" w14:textId="77777777" w:rsidTr="0076021C">
        <w:tc>
          <w:tcPr>
            <w:tcW w:w="2122" w:type="dxa"/>
          </w:tcPr>
          <w:p w14:paraId="0C620063" w14:textId="77777777" w:rsidR="009D0027" w:rsidRPr="00B20488" w:rsidRDefault="009D0027" w:rsidP="0076021C">
            <w:pPr>
              <w:ind w:left="29" w:hanging="29"/>
              <w:rPr>
                <w:rFonts w:ascii="Segoe UI Semibold" w:hAnsi="Segoe UI Semibold" w:cs="Arial"/>
                <w:sz w:val="21"/>
              </w:rPr>
            </w:pPr>
            <w:r w:rsidRPr="00B20488">
              <w:rPr>
                <w:rFonts w:ascii="Segoe UI Semibold" w:hAnsi="Segoe UI Semibold" w:cs="Arial"/>
                <w:sz w:val="21"/>
              </w:rPr>
              <w:lastRenderedPageBreak/>
              <w:t>Investigatory Projects</w:t>
            </w:r>
          </w:p>
          <w:p w14:paraId="26B59043" w14:textId="77777777" w:rsidR="007E2718" w:rsidRPr="00B20488" w:rsidRDefault="007E2718" w:rsidP="0076021C">
            <w:pPr>
              <w:ind w:left="29" w:hanging="29"/>
              <w:rPr>
                <w:rFonts w:ascii="Segoe UI Semibold" w:hAnsi="Segoe UI Semibold" w:cs="Arial"/>
                <w:sz w:val="21"/>
              </w:rPr>
            </w:pPr>
          </w:p>
        </w:tc>
        <w:tc>
          <w:tcPr>
            <w:tcW w:w="8073" w:type="dxa"/>
          </w:tcPr>
          <w:p w14:paraId="1E6C19F5" w14:textId="77777777" w:rsidR="007E2718" w:rsidRPr="00B20488" w:rsidRDefault="007E2718" w:rsidP="009D0027">
            <w:pPr>
              <w:pStyle w:val="ListParagraph"/>
              <w:ind w:left="0"/>
              <w:contextualSpacing w:val="0"/>
              <w:rPr>
                <w:rFonts w:ascii="Segoe UI" w:hAnsi="Segoe UI" w:cs="Arial"/>
                <w:sz w:val="21"/>
              </w:rPr>
            </w:pPr>
            <w:r w:rsidRPr="00B20488">
              <w:rPr>
                <w:rFonts w:ascii="Segoe UI" w:hAnsi="Segoe UI" w:cs="Arial"/>
                <w:sz w:val="21"/>
              </w:rPr>
              <w:t>This is where you choose an area of a subject you are interested in and you conduct a programmed investigation of this area.  Examples of this type of project might be:</w:t>
            </w:r>
          </w:p>
          <w:p w14:paraId="342C87A6" w14:textId="77777777" w:rsidR="007E2718" w:rsidRPr="00B20488" w:rsidRDefault="007E2718" w:rsidP="007E2718">
            <w:pPr>
              <w:ind w:left="851"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Big Data – analysing live data feeds such as Twitter</w:t>
            </w:r>
          </w:p>
          <w:p w14:paraId="2B5CB543" w14:textId="77777777" w:rsidR="007E2718" w:rsidRPr="00B20488" w:rsidRDefault="007E2718" w:rsidP="007E2718">
            <w:pPr>
              <w:ind w:left="851"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Exploring large publicly available data sets (such as the World Bank)</w:t>
            </w:r>
          </w:p>
          <w:p w14:paraId="1EA28988" w14:textId="77777777" w:rsidR="007E2718" w:rsidRPr="00B20488" w:rsidRDefault="007E2718" w:rsidP="009D0027">
            <w:pPr>
              <w:ind w:left="851"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Machine Learning algorithms</w:t>
            </w:r>
          </w:p>
          <w:p w14:paraId="5C82F71A" w14:textId="77777777" w:rsidR="0076021C" w:rsidRPr="00B20488" w:rsidRDefault="0076021C" w:rsidP="0076021C">
            <w:pPr>
              <w:ind w:left="851" w:hanging="426"/>
              <w:rPr>
                <w:rFonts w:ascii="Segoe UI" w:hAnsi="Segoe UI" w:cs="Arial"/>
                <w:sz w:val="21"/>
              </w:rPr>
            </w:pPr>
            <w:r w:rsidRPr="00B20488">
              <w:rPr>
                <w:rFonts w:ascii="Symbol" w:hAnsi="Symbol" w:cs="Arial"/>
              </w:rPr>
              <w:t></w:t>
            </w:r>
            <w:r w:rsidRPr="00B20488">
              <w:rPr>
                <w:rFonts w:ascii="Segoe UI Semibold" w:hAnsi="Segoe UI Semibold" w:cs="Arial"/>
                <w:sz w:val="21"/>
              </w:rPr>
              <w:tab/>
            </w:r>
            <w:r w:rsidRPr="00B20488">
              <w:rPr>
                <w:rFonts w:ascii="Segoe UI" w:hAnsi="Segoe UI" w:cs="Arial"/>
                <w:sz w:val="21"/>
              </w:rPr>
              <w:t>Maze problems</w:t>
            </w:r>
          </w:p>
          <w:p w14:paraId="274E9257" w14:textId="77777777" w:rsidR="0076021C" w:rsidRPr="00B20488" w:rsidRDefault="0076021C" w:rsidP="0076021C">
            <w:pPr>
              <w:ind w:left="851" w:hanging="426"/>
              <w:rPr>
                <w:rFonts w:ascii="Segoe UI" w:hAnsi="Segoe UI" w:cs="Arial"/>
                <w:sz w:val="21"/>
              </w:rPr>
            </w:pPr>
            <w:r w:rsidRPr="00B20488">
              <w:rPr>
                <w:rFonts w:ascii="Symbol" w:hAnsi="Symbol" w:cs="Arial"/>
              </w:rPr>
              <w:t></w:t>
            </w:r>
            <w:r w:rsidRPr="00B20488">
              <w:rPr>
                <w:rFonts w:ascii="Segoe UI" w:hAnsi="Segoe UI" w:cs="Arial"/>
                <w:sz w:val="21"/>
              </w:rPr>
              <w:tab/>
              <w:t>Traversal algorithms</w:t>
            </w:r>
          </w:p>
          <w:p w14:paraId="0C50CAAE" w14:textId="77777777" w:rsidR="0076021C" w:rsidRPr="00B20488" w:rsidRDefault="0076021C" w:rsidP="0076021C">
            <w:pPr>
              <w:ind w:left="851" w:hanging="426"/>
              <w:rPr>
                <w:rFonts w:ascii="Segoe UI Semibold" w:hAnsi="Segoe UI Semibold" w:cs="Arial"/>
                <w:sz w:val="21"/>
              </w:rPr>
            </w:pPr>
            <w:r w:rsidRPr="00B20488">
              <w:rPr>
                <w:rFonts w:ascii="Symbol" w:hAnsi="Symbol" w:cs="Arial"/>
              </w:rPr>
              <w:t></w:t>
            </w:r>
            <w:r w:rsidRPr="00B20488">
              <w:rPr>
                <w:rFonts w:ascii="Segoe UI" w:hAnsi="Segoe UI" w:cs="Arial"/>
                <w:sz w:val="21"/>
              </w:rPr>
              <w:tab/>
              <w:t>Encryption algorithms</w:t>
            </w:r>
          </w:p>
        </w:tc>
      </w:tr>
    </w:tbl>
    <w:p w14:paraId="5FE790BE" w14:textId="77777777" w:rsidR="007414E4" w:rsidRPr="00B20488" w:rsidRDefault="00CE7A5E" w:rsidP="00CE7A5E">
      <w:pPr>
        <w:pStyle w:val="alpha"/>
      </w:pPr>
      <w:bookmarkStart w:id="5" w:name="_Toc500405929"/>
      <w:r w:rsidRPr="00B20488">
        <w:t>1.</w:t>
      </w:r>
      <w:r w:rsidR="007414E4" w:rsidRPr="00B20488">
        <w:t>2</w:t>
      </w:r>
      <w:r w:rsidRPr="00B20488">
        <w:t xml:space="preserve"> – </w:t>
      </w:r>
      <w:r w:rsidR="007414E4" w:rsidRPr="00B20488">
        <w:t>Choosing a project within your skill set</w:t>
      </w:r>
      <w:bookmarkEnd w:id="5"/>
    </w:p>
    <w:p w14:paraId="51A8AB8E" w14:textId="77777777" w:rsidR="007414E4" w:rsidRPr="00B20488" w:rsidRDefault="007414E4" w:rsidP="00667C6C">
      <w:pPr>
        <w:pStyle w:val="ListParagraph"/>
        <w:ind w:left="0"/>
        <w:rPr>
          <w:rFonts w:ascii="Segoe UI" w:hAnsi="Segoe UI" w:cs="Arial"/>
          <w:sz w:val="21"/>
        </w:rPr>
      </w:pPr>
      <w:r w:rsidRPr="00B20488">
        <w:rPr>
          <w:rFonts w:ascii="Segoe UI" w:hAnsi="Segoe UI" w:cs="Arial"/>
          <w:sz w:val="21"/>
        </w:rPr>
        <w:t>You must consider whether or not the problem you choose will give you the opportunity to demonstrate the level of technical skill you are capable of</w:t>
      </w:r>
      <w:r w:rsidR="00886940" w:rsidRPr="00B20488">
        <w:rPr>
          <w:rFonts w:ascii="Segoe UI" w:hAnsi="Segoe UI" w:cs="Arial"/>
          <w:sz w:val="21"/>
        </w:rPr>
        <w:t xml:space="preserve">.  </w:t>
      </w:r>
      <w:r w:rsidRPr="00B20488">
        <w:rPr>
          <w:rFonts w:ascii="Segoe UI" w:hAnsi="Segoe UI" w:cs="Arial"/>
          <w:sz w:val="21"/>
        </w:rPr>
        <w:t xml:space="preserve">The solution you come up with must be </w:t>
      </w:r>
      <w:r w:rsidRPr="00B20488">
        <w:rPr>
          <w:rFonts w:ascii="Segoe UI Semibold" w:hAnsi="Segoe UI Semibold" w:cs="Arial"/>
          <w:sz w:val="21"/>
        </w:rPr>
        <w:t>a fully-coded solution</w:t>
      </w:r>
      <w:r w:rsidRPr="00B20488">
        <w:rPr>
          <w:rFonts w:ascii="Segoe UI" w:hAnsi="Segoe UI" w:cs="Arial"/>
          <w:sz w:val="21"/>
        </w:rPr>
        <w:t xml:space="preserve"> (all processing is done with code that you have written yourself)</w:t>
      </w:r>
      <w:r w:rsidR="00886940" w:rsidRPr="00B20488">
        <w:rPr>
          <w:rFonts w:ascii="Segoe UI" w:hAnsi="Segoe UI" w:cs="Arial"/>
          <w:sz w:val="21"/>
        </w:rPr>
        <w:t xml:space="preserve">.  </w:t>
      </w:r>
      <w:r w:rsidRPr="00B20488">
        <w:rPr>
          <w:rFonts w:ascii="Segoe UI" w:hAnsi="Segoe UI" w:cs="Arial"/>
          <w:sz w:val="21"/>
        </w:rPr>
        <w:t>The biggest section of marks is for the technical solution and in order to get top marks in this section you will need to demonstrate a high degree of programming competence</w:t>
      </w:r>
      <w:r w:rsidR="00886940" w:rsidRPr="00B20488">
        <w:rPr>
          <w:rFonts w:ascii="Segoe UI" w:hAnsi="Segoe UI" w:cs="Arial"/>
          <w:sz w:val="21"/>
        </w:rPr>
        <w:t xml:space="preserve">.  </w:t>
      </w:r>
      <w:r w:rsidRPr="00B20488">
        <w:rPr>
          <w:rFonts w:ascii="Segoe UI" w:hAnsi="Segoe UI" w:cs="Arial"/>
          <w:sz w:val="21"/>
        </w:rPr>
        <w:t>Table 1 below shows the kind of skills that get you those marks</w:t>
      </w:r>
      <w:r w:rsidR="00886940" w:rsidRPr="00B20488">
        <w:rPr>
          <w:rFonts w:ascii="Segoe UI" w:hAnsi="Segoe UI" w:cs="Arial"/>
          <w:sz w:val="21"/>
        </w:rPr>
        <w:t xml:space="preserve">.  </w:t>
      </w:r>
      <w:r w:rsidRPr="00B20488">
        <w:rPr>
          <w:rFonts w:ascii="Segoe UI" w:hAnsi="Segoe UI" w:cs="Arial"/>
          <w:sz w:val="21"/>
        </w:rPr>
        <w:t>It is not intended to be an exhaustive list nor is it simply a tick list of things you must do – it is intended as a guide to judging skill level</w:t>
      </w:r>
      <w:r w:rsidR="00886940" w:rsidRPr="00B20488">
        <w:rPr>
          <w:rFonts w:ascii="Segoe UI" w:hAnsi="Segoe UI" w:cs="Arial"/>
          <w:sz w:val="21"/>
        </w:rPr>
        <w:t xml:space="preserve">.  </w:t>
      </w:r>
      <w:r w:rsidRPr="00B20488">
        <w:rPr>
          <w:rFonts w:ascii="Segoe UI" w:hAnsi="Segoe UI" w:cs="Arial"/>
          <w:sz w:val="21"/>
        </w:rPr>
        <w:t>Your teacher will be able to give you firm guidance about which mark band a particular feature of your code might fall into</w:t>
      </w:r>
      <w:r w:rsidR="00886940" w:rsidRPr="00B20488">
        <w:rPr>
          <w:rFonts w:ascii="Segoe UI" w:hAnsi="Segoe UI" w:cs="Arial"/>
          <w:sz w:val="21"/>
        </w:rPr>
        <w:t xml:space="preserve">.  </w:t>
      </w:r>
    </w:p>
    <w:p w14:paraId="4ECA3AF4" w14:textId="77777777" w:rsidR="00DE47AF" w:rsidRPr="00B20488" w:rsidRDefault="00DE47AF" w:rsidP="00667C6C">
      <w:pPr>
        <w:pStyle w:val="ListParagraph"/>
        <w:ind w:left="0"/>
        <w:rPr>
          <w:rFonts w:ascii="Segoe UI" w:hAnsi="Segoe UI" w:cs="Arial"/>
          <w:sz w:val="8"/>
        </w:rPr>
      </w:pPr>
    </w:p>
    <w:p w14:paraId="3F4490B6" w14:textId="77777777" w:rsidR="007414E4" w:rsidRPr="00B20488" w:rsidRDefault="007414E4" w:rsidP="00667C6C">
      <w:pPr>
        <w:pStyle w:val="ListParagraph"/>
        <w:ind w:left="0"/>
        <w:rPr>
          <w:rFonts w:ascii="Segoe UI" w:hAnsi="Segoe UI" w:cs="Arial"/>
          <w:sz w:val="21"/>
        </w:rPr>
      </w:pPr>
      <w:r w:rsidRPr="00B20488">
        <w:rPr>
          <w:rFonts w:ascii="Segoe UI" w:hAnsi="Segoe UI" w:cs="Arial"/>
          <w:sz w:val="21"/>
        </w:rPr>
        <w:t xml:space="preserve">In reality you want to make sure that you will be able to use a range of skills that </w:t>
      </w:r>
      <w:r w:rsidRPr="00B20488">
        <w:rPr>
          <w:rFonts w:ascii="Segoe UI Semibold" w:hAnsi="Segoe UI Semibold" w:cs="Arial"/>
          <w:sz w:val="21"/>
        </w:rPr>
        <w:t>at least</w:t>
      </w:r>
      <w:r w:rsidRPr="00B20488">
        <w:rPr>
          <w:rFonts w:ascii="Segoe UI" w:hAnsi="Segoe UI" w:cs="Arial"/>
          <w:sz w:val="21"/>
        </w:rPr>
        <w:t xml:space="preserve"> falls into the middle mark band as just using skills from the lower mark band will severely restrict the amount of marks you can be awarded for your technical solution</w:t>
      </w:r>
      <w:r w:rsidR="00886940" w:rsidRPr="00B20488">
        <w:rPr>
          <w:rFonts w:ascii="Segoe UI" w:hAnsi="Segoe UI" w:cs="Arial"/>
          <w:sz w:val="21"/>
        </w:rPr>
        <w:t xml:space="preserve">.  </w:t>
      </w:r>
      <w:r w:rsidRPr="00B20488">
        <w:rPr>
          <w:rFonts w:ascii="Segoe UI" w:hAnsi="Segoe UI" w:cs="Arial"/>
          <w:sz w:val="21"/>
        </w:rPr>
        <w:t>Very competent programmers should of course aim at the top mark band technique.</w:t>
      </w:r>
    </w:p>
    <w:p w14:paraId="44706970" w14:textId="77777777" w:rsidR="0076021C" w:rsidRPr="00B20488" w:rsidRDefault="0076021C" w:rsidP="00667C6C">
      <w:pPr>
        <w:pStyle w:val="ListParagraph"/>
        <w:ind w:left="0"/>
        <w:rPr>
          <w:rFonts w:ascii="Segoe UI" w:hAnsi="Segoe UI" w:cs="Arial"/>
          <w:sz w:val="8"/>
        </w:rPr>
      </w:pPr>
    </w:p>
    <w:p w14:paraId="2789C6EE" w14:textId="77777777" w:rsidR="0076021C" w:rsidRPr="00B20488" w:rsidRDefault="0076021C" w:rsidP="0076021C">
      <w:pPr>
        <w:pStyle w:val="ListParagraph"/>
        <w:ind w:left="0"/>
        <w:rPr>
          <w:rFonts w:ascii="Segoe UI" w:hAnsi="Segoe UI" w:cs="Arial"/>
          <w:sz w:val="21"/>
        </w:rPr>
      </w:pPr>
      <w:r w:rsidRPr="00B20488">
        <w:rPr>
          <w:rFonts w:ascii="Segoe UI" w:hAnsi="Segoe UI" w:cs="Arial"/>
          <w:sz w:val="21"/>
        </w:rPr>
        <w:t xml:space="preserve">When deciding which mark band your technical solution falls into, your teacher will apply a “best fit” policy. </w:t>
      </w:r>
    </w:p>
    <w:p w14:paraId="6BA158BF" w14:textId="77777777" w:rsidR="007414E4" w:rsidRPr="001010D9" w:rsidRDefault="007414E4" w:rsidP="00667C6C">
      <w:pPr>
        <w:pStyle w:val="ListParagraph"/>
        <w:rPr>
          <w:rFonts w:ascii="Segoe UI Semibold" w:hAnsi="Segoe UI Semibold" w:cs="Arial"/>
          <w:sz w:val="12"/>
        </w:rPr>
      </w:pPr>
    </w:p>
    <w:p w14:paraId="27D691BF"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Table 1 – Skills List</w:t>
      </w:r>
    </w:p>
    <w:p w14:paraId="6DA217B0" w14:textId="77777777" w:rsidR="00470E6A" w:rsidRPr="00B20488" w:rsidRDefault="00470E6A" w:rsidP="00470E6A">
      <w:pPr>
        <w:pStyle w:val="fig"/>
        <w:ind w:right="424"/>
        <w:jc w:val="center"/>
        <w:rPr>
          <w:rFonts w:ascii="Tw Cen MT" w:hAnsi="Tw Cen MT"/>
          <w:b w:val="0"/>
          <w:sz w:val="12"/>
        </w:rPr>
      </w:pPr>
    </w:p>
    <w:tbl>
      <w:tblPr>
        <w:tblStyle w:val="TableGrid"/>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4380"/>
        <w:gridCol w:w="3118"/>
        <w:gridCol w:w="2677"/>
      </w:tblGrid>
      <w:tr w:rsidR="007414E4" w:rsidRPr="00B20488" w14:paraId="6DC90273" w14:textId="77777777" w:rsidTr="00CE7A5E">
        <w:trPr>
          <w:jc w:val="center"/>
        </w:trPr>
        <w:tc>
          <w:tcPr>
            <w:tcW w:w="4380" w:type="dxa"/>
            <w:tcBorders>
              <w:top w:val="single" w:sz="12" w:space="0" w:color="auto"/>
              <w:bottom w:val="single" w:sz="12" w:space="0" w:color="auto"/>
            </w:tcBorders>
          </w:tcPr>
          <w:p w14:paraId="7E73A9D4" w14:textId="77777777" w:rsidR="007414E4" w:rsidRPr="00B20488" w:rsidRDefault="007414E4" w:rsidP="00BF3BD4">
            <w:pPr>
              <w:pStyle w:val="ListParagraph"/>
              <w:ind w:left="0"/>
              <w:jc w:val="center"/>
              <w:rPr>
                <w:rFonts w:ascii="Segoe UI Semibold" w:hAnsi="Segoe UI Semibold" w:cs="Arial"/>
                <w:sz w:val="21"/>
              </w:rPr>
            </w:pPr>
            <w:r w:rsidRPr="00B20488">
              <w:rPr>
                <w:rFonts w:ascii="Segoe UI Semibold" w:hAnsi="Segoe UI Semibold" w:cs="Arial"/>
                <w:sz w:val="21"/>
              </w:rPr>
              <w:t>Top Mark band</w:t>
            </w:r>
          </w:p>
          <w:p w14:paraId="364723A0" w14:textId="77777777" w:rsidR="007414E4" w:rsidRPr="00B20488" w:rsidRDefault="007414E4" w:rsidP="00BF3BD4">
            <w:pPr>
              <w:pStyle w:val="ListParagraph"/>
              <w:ind w:left="0"/>
              <w:jc w:val="center"/>
              <w:rPr>
                <w:rFonts w:ascii="Arial" w:hAnsi="Arial" w:cs="Arial"/>
              </w:rPr>
            </w:pPr>
            <w:r w:rsidRPr="00B20488">
              <w:rPr>
                <w:rFonts w:ascii="Segoe UI" w:hAnsi="Segoe UI" w:cs="Arial"/>
                <w:sz w:val="21"/>
              </w:rPr>
              <w:t>(very good programmer)</w:t>
            </w:r>
          </w:p>
        </w:tc>
        <w:tc>
          <w:tcPr>
            <w:tcW w:w="3118" w:type="dxa"/>
            <w:tcBorders>
              <w:top w:val="single" w:sz="12" w:space="0" w:color="auto"/>
              <w:bottom w:val="single" w:sz="12" w:space="0" w:color="auto"/>
            </w:tcBorders>
          </w:tcPr>
          <w:p w14:paraId="622E8378" w14:textId="77777777" w:rsidR="007414E4" w:rsidRPr="00B20488" w:rsidRDefault="007414E4" w:rsidP="00BF3BD4">
            <w:pPr>
              <w:pStyle w:val="ListParagraph"/>
              <w:ind w:left="0"/>
              <w:jc w:val="center"/>
              <w:rPr>
                <w:rFonts w:ascii="Segoe UI Semibold" w:hAnsi="Segoe UI Semibold" w:cs="Arial"/>
                <w:sz w:val="21"/>
              </w:rPr>
            </w:pPr>
            <w:r w:rsidRPr="00B20488">
              <w:rPr>
                <w:rFonts w:ascii="Segoe UI Semibold" w:hAnsi="Segoe UI Semibold" w:cs="Arial"/>
                <w:sz w:val="21"/>
              </w:rPr>
              <w:t>Middle mark band</w:t>
            </w:r>
          </w:p>
          <w:p w14:paraId="2D768456" w14:textId="77777777" w:rsidR="007414E4" w:rsidRPr="00B20488" w:rsidRDefault="007414E4" w:rsidP="00BF3BD4">
            <w:pPr>
              <w:pStyle w:val="ListParagraph"/>
              <w:ind w:left="0"/>
              <w:jc w:val="center"/>
              <w:rPr>
                <w:rFonts w:ascii="Arial" w:hAnsi="Arial" w:cs="Arial"/>
              </w:rPr>
            </w:pPr>
            <w:r w:rsidRPr="00B20488">
              <w:rPr>
                <w:rFonts w:ascii="Segoe UI" w:hAnsi="Segoe UI" w:cs="Arial"/>
                <w:sz w:val="21"/>
              </w:rPr>
              <w:t>(fair programmer)</w:t>
            </w:r>
          </w:p>
        </w:tc>
        <w:tc>
          <w:tcPr>
            <w:tcW w:w="2677" w:type="dxa"/>
            <w:tcBorders>
              <w:top w:val="single" w:sz="12" w:space="0" w:color="auto"/>
              <w:bottom w:val="single" w:sz="12" w:space="0" w:color="auto"/>
            </w:tcBorders>
          </w:tcPr>
          <w:p w14:paraId="36BFA6BE" w14:textId="77777777" w:rsidR="007414E4" w:rsidRPr="00B20488" w:rsidRDefault="007414E4" w:rsidP="00BF3BD4">
            <w:pPr>
              <w:pStyle w:val="ListParagraph"/>
              <w:ind w:left="0"/>
              <w:jc w:val="center"/>
              <w:rPr>
                <w:rFonts w:ascii="Segoe UI Semibold" w:hAnsi="Segoe UI Semibold" w:cs="Arial"/>
                <w:sz w:val="21"/>
              </w:rPr>
            </w:pPr>
            <w:r w:rsidRPr="00B20488">
              <w:rPr>
                <w:rFonts w:ascii="Segoe UI Semibold" w:hAnsi="Segoe UI Semibold" w:cs="Arial"/>
                <w:sz w:val="21"/>
              </w:rPr>
              <w:t>Lower Mark band</w:t>
            </w:r>
          </w:p>
          <w:p w14:paraId="716C9625" w14:textId="77777777" w:rsidR="007414E4" w:rsidRPr="00B20488" w:rsidRDefault="007414E4" w:rsidP="00BF3BD4">
            <w:pPr>
              <w:pStyle w:val="ListParagraph"/>
              <w:ind w:left="0"/>
              <w:jc w:val="center"/>
              <w:rPr>
                <w:rFonts w:ascii="Segoe UI" w:hAnsi="Segoe UI" w:cs="Arial"/>
                <w:sz w:val="21"/>
              </w:rPr>
            </w:pPr>
            <w:r w:rsidRPr="00B20488">
              <w:rPr>
                <w:rFonts w:ascii="Segoe UI" w:hAnsi="Segoe UI" w:cs="Arial"/>
                <w:sz w:val="21"/>
              </w:rPr>
              <w:t>(some programming skill)</w:t>
            </w:r>
          </w:p>
        </w:tc>
      </w:tr>
      <w:tr w:rsidR="007414E4" w:rsidRPr="00B20488" w14:paraId="2E85712C" w14:textId="77777777" w:rsidTr="00CE7A5E">
        <w:trPr>
          <w:jc w:val="center"/>
        </w:trPr>
        <w:tc>
          <w:tcPr>
            <w:tcW w:w="4380" w:type="dxa"/>
            <w:tcBorders>
              <w:top w:val="single" w:sz="12" w:space="0" w:color="auto"/>
            </w:tcBorders>
          </w:tcPr>
          <w:p w14:paraId="536FDD1A" w14:textId="77777777" w:rsidR="007414E4" w:rsidRPr="00B20488" w:rsidRDefault="007414E4" w:rsidP="00667C6C">
            <w:pPr>
              <w:pStyle w:val="ListParagraph"/>
              <w:ind w:left="0"/>
              <w:rPr>
                <w:rFonts w:ascii="Segoe UI Semibold" w:hAnsi="Segoe UI Semibold" w:cs="Arial"/>
                <w:sz w:val="21"/>
              </w:rPr>
            </w:pPr>
            <w:r w:rsidRPr="00B20488">
              <w:rPr>
                <w:rFonts w:ascii="Segoe UI Semibold" w:hAnsi="Segoe UI Semibold" w:cs="Arial"/>
                <w:sz w:val="21"/>
              </w:rPr>
              <w:t>Include a range of these skills</w:t>
            </w:r>
          </w:p>
          <w:p w14:paraId="05821ADF" w14:textId="434E8C2A" w:rsidR="00355AC0"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Candidate written classes (OOP)</w:t>
            </w:r>
            <w:r w:rsidR="00F00F6C" w:rsidRPr="00B20488">
              <w:rPr>
                <w:rFonts w:ascii="Segoe UI" w:hAnsi="Segoe UI" w:cs="Arial"/>
                <w:sz w:val="21"/>
              </w:rPr>
              <w:t xml:space="preserve"> </w:t>
            </w:r>
            <w:r w:rsidR="00355AC0" w:rsidRPr="00B20488">
              <w:rPr>
                <w:rFonts w:ascii="Segoe UI" w:hAnsi="Segoe UI" w:cs="Arial"/>
                <w:sz w:val="21"/>
              </w:rPr>
              <w:t xml:space="preserve">(including inheritance, aggregation </w:t>
            </w:r>
            <w:r w:rsidR="00F9081D" w:rsidRPr="00B20488">
              <w:rPr>
                <w:rFonts w:ascii="Segoe UI" w:hAnsi="Segoe UI" w:cs="Arial"/>
                <w:sz w:val="21"/>
              </w:rPr>
              <w:t>etc.</w:t>
            </w:r>
            <w:r w:rsidR="00355AC0" w:rsidRPr="00B20488">
              <w:rPr>
                <w:rFonts w:ascii="Segoe UI" w:hAnsi="Segoe UI" w:cs="Arial"/>
                <w:sz w:val="21"/>
              </w:rPr>
              <w:t>)</w:t>
            </w:r>
          </w:p>
          <w:p w14:paraId="6B4D8A1E"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OOP objects created at runtime</w:t>
            </w:r>
          </w:p>
          <w:p w14:paraId="18B88814" w14:textId="77777777" w:rsidR="007414E4" w:rsidRPr="00B20488" w:rsidRDefault="007414E4" w:rsidP="0076021C">
            <w:pPr>
              <w:ind w:left="336" w:right="-113"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Complex standard algorithms and structures (structures, arrays of records, </w:t>
            </w:r>
            <w:r w:rsidRPr="00B20488">
              <w:rPr>
                <w:rFonts w:ascii="Segoe UI" w:hAnsi="Segoe UI" w:cs="Arial"/>
                <w:spacing w:val="-5"/>
                <w:sz w:val="21"/>
              </w:rPr>
              <w:t>stacks, queues, linked lists, trees and graphs)</w:t>
            </w:r>
          </w:p>
          <w:p w14:paraId="7A491F62"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 of regular expressions</w:t>
            </w:r>
          </w:p>
          <w:p w14:paraId="6245F4AD"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 of hashing techniques</w:t>
            </w:r>
          </w:p>
          <w:p w14:paraId="30C87747"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 of recursion</w:t>
            </w:r>
          </w:p>
          <w:p w14:paraId="15949DE3"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Merge sorting or equivalent</w:t>
            </w:r>
          </w:p>
          <w:p w14:paraId="0179BEB2"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Implementing complex mathematical processes (KS5 Maths at least)</w:t>
            </w:r>
          </w:p>
          <w:p w14:paraId="3695731A" w14:textId="77777777" w:rsidR="007414E4" w:rsidRPr="00B20488" w:rsidRDefault="007414E4" w:rsidP="00DE47AF">
            <w:pPr>
              <w:ind w:left="336" w:hanging="336"/>
              <w:rPr>
                <w:rFonts w:ascii="Segoe UI Semibold" w:hAnsi="Segoe UI Semibold"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Time simulation / scheduling</w:t>
            </w:r>
          </w:p>
          <w:p w14:paraId="1E6D8E61"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Complex client</w:t>
            </w:r>
            <w:r w:rsidRPr="00B20488">
              <w:rPr>
                <w:rFonts w:ascii="Segoe UI Semibold" w:hAnsi="Segoe UI Semibold" w:cs="Arial"/>
                <w:sz w:val="21"/>
              </w:rPr>
              <w:t xml:space="preserve"> </w:t>
            </w:r>
            <w:r w:rsidRPr="00B20488">
              <w:rPr>
                <w:rFonts w:ascii="Segoe UI" w:hAnsi="Segoe UI" w:cs="Arial"/>
                <w:sz w:val="21"/>
              </w:rPr>
              <w:t>server model</w:t>
            </w:r>
          </w:p>
          <w:p w14:paraId="6BFBEDB0" w14:textId="77777777" w:rsidR="007414E4" w:rsidRPr="00B20488" w:rsidRDefault="007414E4" w:rsidP="00667C6C">
            <w:pPr>
              <w:pStyle w:val="ListParagraph"/>
              <w:ind w:left="0"/>
              <w:rPr>
                <w:rFonts w:ascii="Segoe UI Semibold" w:hAnsi="Segoe UI Semibold" w:cs="Arial"/>
                <w:sz w:val="13"/>
              </w:rPr>
            </w:pPr>
          </w:p>
          <w:p w14:paraId="3ADA5998" w14:textId="77777777" w:rsidR="007414E4" w:rsidRPr="00B20488" w:rsidRDefault="007414E4" w:rsidP="00667C6C">
            <w:pPr>
              <w:pStyle w:val="ListParagraph"/>
              <w:ind w:left="0"/>
              <w:rPr>
                <w:rFonts w:ascii="Segoe UI Semibold" w:hAnsi="Segoe UI Semibold" w:cs="Arial"/>
                <w:sz w:val="21"/>
              </w:rPr>
            </w:pPr>
            <w:r w:rsidRPr="00B20488">
              <w:rPr>
                <w:rFonts w:ascii="Segoe UI Semibold" w:hAnsi="Segoe UI Semibold" w:cs="Arial"/>
                <w:sz w:val="21"/>
              </w:rPr>
              <w:t>Specific to Data- handling solutions</w:t>
            </w:r>
          </w:p>
          <w:p w14:paraId="65AC0258"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A complex data model with many related tables (multiple normalised entities to at least 3</w:t>
            </w:r>
            <w:r w:rsidRPr="00B20488">
              <w:rPr>
                <w:rFonts w:ascii="Segoe UI" w:hAnsi="Segoe UI" w:cs="Arial"/>
                <w:sz w:val="21"/>
                <w:vertAlign w:val="superscript"/>
              </w:rPr>
              <w:t>rd</w:t>
            </w:r>
            <w:r w:rsidRPr="00B20488">
              <w:rPr>
                <w:rFonts w:ascii="Segoe UI" w:hAnsi="Segoe UI" w:cs="Arial"/>
                <w:sz w:val="21"/>
              </w:rPr>
              <w:t xml:space="preserve"> normal form) </w:t>
            </w:r>
          </w:p>
          <w:p w14:paraId="12E2D9EA"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Using parameterised cross-table SQL statements embedded in the programming language</w:t>
            </w:r>
          </w:p>
          <w:p w14:paraId="23CEA7B9" w14:textId="77777777" w:rsidR="007414E4" w:rsidRPr="00B20488" w:rsidRDefault="007414E4" w:rsidP="00DE47AF">
            <w:pPr>
              <w:ind w:left="336" w:hanging="336"/>
              <w:rPr>
                <w:rFonts w:ascii="Calibri" w:hAnsi="Calibri" w:cs="Arial"/>
              </w:rPr>
            </w:pPr>
            <w:r w:rsidRPr="00B20488">
              <w:rPr>
                <w:rFonts w:ascii="Symbol" w:hAnsi="Symbol" w:cs="Arial"/>
              </w:rPr>
              <w:t></w:t>
            </w:r>
            <w:r w:rsidRPr="00B20488">
              <w:rPr>
                <w:rFonts w:ascii="Symbol" w:hAnsi="Symbol" w:cs="Arial"/>
              </w:rPr>
              <w:tab/>
            </w:r>
            <w:r w:rsidRPr="00B20488">
              <w:rPr>
                <w:rFonts w:ascii="Segoe UI" w:hAnsi="Segoe UI" w:cs="Arial"/>
                <w:spacing w:val="-2"/>
                <w:sz w:val="21"/>
              </w:rPr>
              <w:t xml:space="preserve">User generated Data definition statements </w:t>
            </w:r>
            <w:r w:rsidRPr="00B20488">
              <w:rPr>
                <w:rFonts w:ascii="Segoe UI" w:hAnsi="Segoe UI" w:cs="Arial"/>
                <w:spacing w:val="-2"/>
                <w:sz w:val="21"/>
              </w:rPr>
              <w:lastRenderedPageBreak/>
              <w:t>(CREATE TABLE embedded in the code</w:t>
            </w:r>
          </w:p>
        </w:tc>
        <w:tc>
          <w:tcPr>
            <w:tcW w:w="3118" w:type="dxa"/>
            <w:tcBorders>
              <w:top w:val="single" w:sz="12" w:space="0" w:color="auto"/>
            </w:tcBorders>
          </w:tcPr>
          <w:p w14:paraId="4A052326" w14:textId="77777777" w:rsidR="007414E4" w:rsidRPr="00B20488" w:rsidRDefault="007414E4" w:rsidP="00667C6C">
            <w:pPr>
              <w:pStyle w:val="ListParagraph"/>
              <w:ind w:left="0"/>
              <w:rPr>
                <w:rFonts w:ascii="Segoe UI Semibold" w:hAnsi="Segoe UI Semibold" w:cs="Arial"/>
                <w:sz w:val="21"/>
              </w:rPr>
            </w:pPr>
            <w:r w:rsidRPr="00B20488">
              <w:rPr>
                <w:rFonts w:ascii="Segoe UI Semibold" w:hAnsi="Segoe UI Semibold" w:cs="Arial"/>
                <w:sz w:val="21"/>
              </w:rPr>
              <w:lastRenderedPageBreak/>
              <w:t>Include a range of these skills</w:t>
            </w:r>
          </w:p>
          <w:p w14:paraId="42223276"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 of arrays (2-D)</w:t>
            </w:r>
          </w:p>
          <w:p w14:paraId="34F6A18C"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Some standard algorithms like bubble sorts and binary searches</w:t>
            </w:r>
          </w:p>
          <w:p w14:paraId="74A0590A"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Simple client-server model</w:t>
            </w:r>
          </w:p>
          <w:p w14:paraId="4684C506" w14:textId="77777777" w:rsidR="00F00F6C" w:rsidRPr="00B20488" w:rsidRDefault="00F00F6C" w:rsidP="00F00F6C">
            <w:pPr>
              <w:pStyle w:val="ListParagraph"/>
              <w:numPr>
                <w:ilvl w:val="0"/>
                <w:numId w:val="13"/>
              </w:numPr>
              <w:rPr>
                <w:rFonts w:ascii="Segoe UI" w:hAnsi="Segoe UI" w:cs="Arial"/>
                <w:sz w:val="21"/>
              </w:rPr>
            </w:pPr>
            <w:r w:rsidRPr="00B20488">
              <w:rPr>
                <w:rFonts w:ascii="Segoe UI" w:hAnsi="Segoe UI" w:cs="Arial"/>
                <w:sz w:val="21"/>
              </w:rPr>
              <w:t>Some simple OOP classes</w:t>
            </w:r>
          </w:p>
          <w:p w14:paraId="6E8762B3" w14:textId="77777777" w:rsidR="007414E4" w:rsidRPr="00B20488" w:rsidRDefault="007414E4" w:rsidP="00667C6C">
            <w:pPr>
              <w:rPr>
                <w:rFonts w:ascii="Segoe UI Semibold" w:hAnsi="Segoe UI Semibold" w:cs="Arial"/>
                <w:sz w:val="13"/>
              </w:rPr>
            </w:pPr>
          </w:p>
          <w:p w14:paraId="5AE25FF7" w14:textId="77777777" w:rsidR="007414E4" w:rsidRPr="00B20488" w:rsidRDefault="007414E4" w:rsidP="00667C6C">
            <w:pPr>
              <w:rPr>
                <w:rFonts w:ascii="Segoe UI Semibold" w:hAnsi="Segoe UI Semibold" w:cs="Arial"/>
                <w:sz w:val="21"/>
              </w:rPr>
            </w:pPr>
            <w:r w:rsidRPr="00B20488">
              <w:rPr>
                <w:rFonts w:ascii="Segoe UI Semibold" w:hAnsi="Segoe UI Semibold" w:cs="Arial"/>
                <w:sz w:val="21"/>
              </w:rPr>
              <w:t>Data- handling solutions</w:t>
            </w:r>
          </w:p>
          <w:p w14:paraId="39887926"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Simple data model with a few inter-linked tables </w:t>
            </w:r>
          </w:p>
          <w:p w14:paraId="439C684B"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Single-table SQL statements</w:t>
            </w:r>
          </w:p>
          <w:p w14:paraId="6259D5A4"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 of text files for storing and retrieving data</w:t>
            </w:r>
          </w:p>
          <w:p w14:paraId="2B65F0F6" w14:textId="77777777" w:rsidR="007414E4" w:rsidRPr="00B20488" w:rsidRDefault="007414E4" w:rsidP="00667C6C">
            <w:pPr>
              <w:pStyle w:val="ListParagraph"/>
              <w:rPr>
                <w:rFonts w:ascii="Arial" w:hAnsi="Arial" w:cs="Arial"/>
              </w:rPr>
            </w:pPr>
          </w:p>
        </w:tc>
        <w:tc>
          <w:tcPr>
            <w:tcW w:w="2677" w:type="dxa"/>
            <w:tcBorders>
              <w:top w:val="single" w:sz="12" w:space="0" w:color="auto"/>
            </w:tcBorders>
          </w:tcPr>
          <w:p w14:paraId="00D9D4EE"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1-D arrays</w:t>
            </w:r>
          </w:p>
          <w:p w14:paraId="3FCA4D7B"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Uses a small range of different data types</w:t>
            </w:r>
          </w:p>
          <w:p w14:paraId="4F0B492A"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Uses linear searching methods</w:t>
            </w:r>
          </w:p>
          <w:p w14:paraId="7F02C19F"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Uses simple mathematical calculations</w:t>
            </w:r>
          </w:p>
          <w:p w14:paraId="27CAEA26" w14:textId="77777777" w:rsidR="007414E4" w:rsidRPr="00B20488" w:rsidRDefault="007414E4" w:rsidP="00DE47AF">
            <w:pPr>
              <w:ind w:left="336" w:hanging="33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Accesses table data without the use of SQL</w:t>
            </w:r>
          </w:p>
        </w:tc>
      </w:tr>
    </w:tbl>
    <w:p w14:paraId="505375C2" w14:textId="77777777" w:rsidR="007414E4" w:rsidRPr="00B20488" w:rsidRDefault="0076021C" w:rsidP="0076021C">
      <w:pPr>
        <w:pStyle w:val="alpha"/>
      </w:pPr>
      <w:r w:rsidRPr="00B20488">
        <w:br w:type="page"/>
      </w:r>
      <w:bookmarkStart w:id="6" w:name="_Toc500405930"/>
      <w:r w:rsidR="00CE7A5E" w:rsidRPr="00B20488">
        <w:lastRenderedPageBreak/>
        <w:t>1.</w:t>
      </w:r>
      <w:r w:rsidR="007414E4" w:rsidRPr="00B20488">
        <w:t>3</w:t>
      </w:r>
      <w:r w:rsidR="00CE7A5E" w:rsidRPr="00B20488">
        <w:t xml:space="preserve"> – </w:t>
      </w:r>
      <w:r w:rsidR="007414E4" w:rsidRPr="00B20488">
        <w:t>Getting a real end-user</w:t>
      </w:r>
      <w:bookmarkEnd w:id="6"/>
    </w:p>
    <w:p w14:paraId="2CD965F9" w14:textId="77777777" w:rsidR="0076021C" w:rsidRPr="00B20488" w:rsidRDefault="007414E4" w:rsidP="0076021C">
      <w:pPr>
        <w:rPr>
          <w:rFonts w:ascii="Segoe UI" w:hAnsi="Segoe UI" w:cs="Arial"/>
          <w:spacing w:val="-2"/>
          <w:sz w:val="21"/>
        </w:rPr>
      </w:pPr>
      <w:r w:rsidRPr="00B20488">
        <w:rPr>
          <w:rFonts w:ascii="Segoe UI" w:hAnsi="Segoe UI" w:cs="Arial"/>
          <w:spacing w:val="-2"/>
          <w:sz w:val="21"/>
        </w:rPr>
        <w:t>There is no formal requirement that you have an end-user, real or otherwise</w:t>
      </w:r>
      <w:r w:rsidR="00886940" w:rsidRPr="00B20488">
        <w:rPr>
          <w:rFonts w:ascii="Segoe UI" w:hAnsi="Segoe UI" w:cs="Arial"/>
          <w:spacing w:val="-2"/>
          <w:sz w:val="21"/>
        </w:rPr>
        <w:t xml:space="preserve">.  </w:t>
      </w:r>
      <w:r w:rsidRPr="00B20488">
        <w:rPr>
          <w:rFonts w:ascii="Segoe UI" w:hAnsi="Segoe UI" w:cs="Arial"/>
          <w:spacing w:val="-2"/>
          <w:sz w:val="21"/>
        </w:rPr>
        <w:t>However, it is a good idea to find someone who can act as your end-user,</w:t>
      </w:r>
      <w:r w:rsidR="00A8647A" w:rsidRPr="00B20488">
        <w:rPr>
          <w:rFonts w:ascii="Segoe UI" w:hAnsi="Segoe UI" w:cs="Arial"/>
          <w:spacing w:val="-2"/>
          <w:sz w:val="21"/>
        </w:rPr>
        <w:t xml:space="preserve"> </w:t>
      </w:r>
      <w:r w:rsidR="00886940" w:rsidRPr="00B20488">
        <w:rPr>
          <w:rFonts w:ascii="Segoe UI" w:hAnsi="Segoe UI" w:cs="Arial"/>
          <w:spacing w:val="-2"/>
          <w:sz w:val="21"/>
        </w:rPr>
        <w:t xml:space="preserve">i.e. </w:t>
      </w:r>
      <w:r w:rsidRPr="00B20488">
        <w:rPr>
          <w:rFonts w:ascii="Segoe UI" w:hAnsi="Segoe UI" w:cs="Arial"/>
          <w:spacing w:val="-2"/>
          <w:sz w:val="21"/>
        </w:rPr>
        <w:t>the person who commissions your project because they have a problem(s) for you to solve with a programmed solution</w:t>
      </w:r>
      <w:r w:rsidR="00886940" w:rsidRPr="00B20488">
        <w:rPr>
          <w:rFonts w:ascii="Segoe UI" w:hAnsi="Segoe UI" w:cs="Arial"/>
          <w:spacing w:val="-2"/>
          <w:sz w:val="21"/>
        </w:rPr>
        <w:t xml:space="preserve">.  </w:t>
      </w:r>
      <w:r w:rsidRPr="00B20488">
        <w:rPr>
          <w:rFonts w:ascii="Segoe UI" w:hAnsi="Segoe UI" w:cs="Arial"/>
          <w:spacing w:val="-2"/>
          <w:sz w:val="21"/>
        </w:rPr>
        <w:t xml:space="preserve">They can give you valuable </w:t>
      </w:r>
      <w:r w:rsidRPr="00B20488">
        <w:rPr>
          <w:rFonts w:ascii="Segoe UI Semibold" w:hAnsi="Segoe UI Semibold" w:cs="Arial"/>
          <w:spacing w:val="-2"/>
          <w:sz w:val="21"/>
        </w:rPr>
        <w:t>realistic feedback</w:t>
      </w:r>
      <w:r w:rsidRPr="00B20488">
        <w:rPr>
          <w:rFonts w:ascii="Segoe UI" w:hAnsi="Segoe UI" w:cs="Arial"/>
          <w:spacing w:val="-2"/>
          <w:sz w:val="21"/>
        </w:rPr>
        <w:t xml:space="preserve"> on your design and solution</w:t>
      </w:r>
      <w:r w:rsidR="00886940" w:rsidRPr="00B20488">
        <w:rPr>
          <w:rFonts w:ascii="Segoe UI" w:hAnsi="Segoe UI" w:cs="Arial"/>
          <w:spacing w:val="-2"/>
          <w:sz w:val="21"/>
        </w:rPr>
        <w:t xml:space="preserve">.  </w:t>
      </w:r>
      <w:r w:rsidRPr="00B20488">
        <w:rPr>
          <w:rFonts w:ascii="Segoe UI" w:hAnsi="Segoe UI" w:cs="Arial"/>
          <w:spacing w:val="-2"/>
          <w:sz w:val="21"/>
        </w:rPr>
        <w:t>You do need convenient access to them so you can ask questions about the problem and get feedback</w:t>
      </w:r>
      <w:r w:rsidR="00886940" w:rsidRPr="00B20488">
        <w:rPr>
          <w:rFonts w:ascii="Segoe UI" w:hAnsi="Segoe UI" w:cs="Arial"/>
          <w:spacing w:val="-2"/>
          <w:sz w:val="21"/>
        </w:rPr>
        <w:t xml:space="preserve">.  </w:t>
      </w:r>
      <w:r w:rsidRPr="00B20488">
        <w:rPr>
          <w:rFonts w:ascii="Segoe UI" w:hAnsi="Segoe UI" w:cs="Arial"/>
          <w:spacing w:val="-2"/>
          <w:sz w:val="21"/>
        </w:rPr>
        <w:t>However this can be done through a variety of electronic methods (email, Skype, text, online forms) as well as face to face.</w:t>
      </w:r>
      <w:r w:rsidR="0076021C" w:rsidRPr="00B20488">
        <w:rPr>
          <w:rFonts w:ascii="Segoe UI" w:hAnsi="Segoe UI" w:cs="Arial"/>
          <w:spacing w:val="-2"/>
          <w:sz w:val="21"/>
        </w:rPr>
        <w:t xml:space="preserve"> Additionally it is a good idea to have contact with some potential users of your system, allowing them to give you feedback which can be used to help frame objectives and design.</w:t>
      </w:r>
    </w:p>
    <w:p w14:paraId="2B29DAC6" w14:textId="77777777" w:rsidR="007414E4" w:rsidRPr="00B20488" w:rsidRDefault="007414E4" w:rsidP="00667C6C">
      <w:pPr>
        <w:pStyle w:val="ListParagraph"/>
        <w:ind w:left="0"/>
        <w:rPr>
          <w:rFonts w:ascii="Segoe UI" w:hAnsi="Segoe UI" w:cs="Arial"/>
          <w:sz w:val="21"/>
        </w:rPr>
      </w:pPr>
    </w:p>
    <w:p w14:paraId="7FBAA52F" w14:textId="77777777" w:rsidR="00DE47AF" w:rsidRPr="00B20488" w:rsidRDefault="00DE47AF" w:rsidP="00BF3BD4"/>
    <w:p w14:paraId="365FF250" w14:textId="77777777" w:rsidR="007414E4" w:rsidRPr="00B20488" w:rsidRDefault="00CE7A5E" w:rsidP="00CE7A5E">
      <w:pPr>
        <w:pStyle w:val="alpha"/>
      </w:pPr>
      <w:bookmarkStart w:id="7" w:name="_Toc500405931"/>
      <w:r w:rsidRPr="00B20488">
        <w:t>1.4 – Choosing the right programming language</w:t>
      </w:r>
      <w:bookmarkEnd w:id="7"/>
    </w:p>
    <w:p w14:paraId="19DFB2D1" w14:textId="77777777" w:rsidR="007414E4" w:rsidRPr="00B20488" w:rsidRDefault="007414E4" w:rsidP="00667C6C">
      <w:pPr>
        <w:pStyle w:val="ListParagraph"/>
        <w:ind w:left="0"/>
        <w:rPr>
          <w:rFonts w:ascii="Segoe UI" w:hAnsi="Segoe UI" w:cs="Arial"/>
          <w:spacing w:val="-1"/>
          <w:sz w:val="21"/>
        </w:rPr>
      </w:pPr>
      <w:r w:rsidRPr="00B20488">
        <w:rPr>
          <w:rFonts w:ascii="Segoe UI" w:hAnsi="Segoe UI" w:cs="Arial"/>
          <w:sz w:val="21"/>
        </w:rPr>
        <w:t>This is quite simple really; choose a language that you are familiar with</w:t>
      </w:r>
      <w:r w:rsidR="00886940" w:rsidRPr="00B20488">
        <w:rPr>
          <w:rFonts w:ascii="Segoe UI" w:hAnsi="Segoe UI" w:cs="Arial"/>
          <w:sz w:val="21"/>
        </w:rPr>
        <w:t xml:space="preserve">.  </w:t>
      </w:r>
      <w:r w:rsidRPr="00B20488">
        <w:rPr>
          <w:rFonts w:ascii="Segoe UI" w:hAnsi="Segoe UI" w:cs="Arial"/>
          <w:sz w:val="21"/>
        </w:rPr>
        <w:t xml:space="preserve">It is true that some students decide to </w:t>
      </w:r>
      <w:r w:rsidRPr="00B20488">
        <w:rPr>
          <w:rFonts w:ascii="Segoe UI" w:hAnsi="Segoe UI" w:cs="Arial"/>
          <w:spacing w:val="-1"/>
          <w:sz w:val="21"/>
        </w:rPr>
        <w:t>le</w:t>
      </w:r>
      <w:r w:rsidRPr="00B20488">
        <w:rPr>
          <w:rFonts w:ascii="Segoe UI" w:hAnsi="Segoe UI" w:cs="Arial"/>
          <w:spacing w:val="-4"/>
          <w:sz w:val="21"/>
        </w:rPr>
        <w:t>arn a new language in order to use it for their project but if you do this then you will need to factor in extra ti</w:t>
      </w:r>
      <w:r w:rsidRPr="00B20488">
        <w:rPr>
          <w:rFonts w:ascii="Segoe UI" w:hAnsi="Segoe UI" w:cs="Arial"/>
          <w:spacing w:val="-1"/>
          <w:sz w:val="21"/>
        </w:rPr>
        <w:t>me.</w:t>
      </w:r>
    </w:p>
    <w:p w14:paraId="35DBC7E7" w14:textId="77777777" w:rsidR="007414E4" w:rsidRPr="00B20488" w:rsidRDefault="007414E4" w:rsidP="00DE47AF"/>
    <w:p w14:paraId="4B90C9CD" w14:textId="77777777" w:rsidR="00DE47AF" w:rsidRPr="00B20488" w:rsidRDefault="00DE47AF" w:rsidP="00BF3BD4"/>
    <w:p w14:paraId="0C9A91FF" w14:textId="77777777" w:rsidR="007414E4" w:rsidRPr="00B20488" w:rsidRDefault="00CE7A5E" w:rsidP="00CE7A5E">
      <w:pPr>
        <w:pStyle w:val="alpha"/>
      </w:pPr>
      <w:bookmarkStart w:id="8" w:name="_Toc500405932"/>
      <w:r w:rsidRPr="00B20488">
        <w:t>1.</w:t>
      </w:r>
      <w:r w:rsidR="007414E4" w:rsidRPr="00B20488">
        <w:t>5</w:t>
      </w:r>
      <w:r w:rsidRPr="00B20488">
        <w:t xml:space="preserve"> – </w:t>
      </w:r>
      <w:r w:rsidR="007414E4" w:rsidRPr="00B20488">
        <w:t>Getting approval from your teacher</w:t>
      </w:r>
      <w:bookmarkEnd w:id="8"/>
      <w:r w:rsidR="007414E4" w:rsidRPr="00B20488">
        <w:t xml:space="preserve"> </w:t>
      </w:r>
    </w:p>
    <w:p w14:paraId="20DF92EB" w14:textId="77777777" w:rsidR="007414E4" w:rsidRPr="00B20488" w:rsidRDefault="007414E4" w:rsidP="00667C6C">
      <w:pPr>
        <w:pStyle w:val="ListParagraph"/>
        <w:ind w:left="0"/>
        <w:rPr>
          <w:rFonts w:ascii="Segoe UI" w:hAnsi="Segoe UI" w:cs="Arial"/>
          <w:sz w:val="21"/>
        </w:rPr>
      </w:pPr>
      <w:r w:rsidRPr="00B20488">
        <w:rPr>
          <w:rFonts w:ascii="Segoe UI" w:hAnsi="Segoe UI" w:cs="Arial"/>
          <w:sz w:val="21"/>
        </w:rPr>
        <w:t>Your teacher should give you advice about a number of issues so do make use of their expertise when choosing a project</w:t>
      </w:r>
      <w:r w:rsidR="00886940" w:rsidRPr="00B20488">
        <w:rPr>
          <w:rFonts w:ascii="Segoe UI" w:hAnsi="Segoe UI" w:cs="Arial"/>
          <w:sz w:val="21"/>
        </w:rPr>
        <w:t xml:space="preserve">.  </w:t>
      </w:r>
      <w:r w:rsidRPr="00B20488">
        <w:rPr>
          <w:rFonts w:ascii="Segoe UI" w:hAnsi="Segoe UI" w:cs="Arial"/>
          <w:sz w:val="21"/>
        </w:rPr>
        <w:t>They can tell you:</w:t>
      </w:r>
    </w:p>
    <w:p w14:paraId="3C140C73" w14:textId="6872FA86" w:rsidR="007414E4" w:rsidRPr="00B20488" w:rsidRDefault="007414E4" w:rsidP="00667C6C">
      <w:pPr>
        <w:ind w:left="426" w:hanging="426"/>
        <w:rPr>
          <w:rFonts w:ascii="Segoe UI" w:hAnsi="Segoe UI" w:cs="Arial"/>
          <w:sz w:val="21"/>
        </w:rPr>
      </w:pPr>
      <w:r w:rsidRPr="00B20488">
        <w:rPr>
          <w:rFonts w:ascii="Symbol" w:hAnsi="Symbol" w:cs="Arial"/>
        </w:rPr>
        <w:t></w:t>
      </w:r>
      <w:r w:rsidRPr="00B20488">
        <w:rPr>
          <w:rFonts w:ascii="Symbol" w:hAnsi="Symbol" w:cs="Arial"/>
        </w:rPr>
        <w:tab/>
      </w:r>
      <w:r w:rsidR="00F9081D" w:rsidRPr="00B20488">
        <w:rPr>
          <w:rFonts w:ascii="Segoe UI" w:hAnsi="Segoe UI" w:cs="Arial"/>
          <w:sz w:val="21"/>
        </w:rPr>
        <w:t>whether</w:t>
      </w:r>
      <w:r w:rsidRPr="00B20488">
        <w:rPr>
          <w:rFonts w:ascii="Segoe UI" w:hAnsi="Segoe UI" w:cs="Arial"/>
          <w:sz w:val="21"/>
        </w:rPr>
        <w:t xml:space="preserve"> your project ideas are within your programming skill set</w:t>
      </w:r>
    </w:p>
    <w:p w14:paraId="682E71C4" w14:textId="4637A97C" w:rsidR="007414E4" w:rsidRPr="00B20488" w:rsidRDefault="007414E4" w:rsidP="00667C6C">
      <w:pPr>
        <w:ind w:left="426" w:hanging="426"/>
        <w:rPr>
          <w:rFonts w:ascii="Segoe UI" w:hAnsi="Segoe UI" w:cs="Arial"/>
          <w:sz w:val="21"/>
        </w:rPr>
      </w:pPr>
      <w:r w:rsidRPr="00B20488">
        <w:rPr>
          <w:rFonts w:ascii="Symbol" w:hAnsi="Symbol" w:cs="Arial"/>
        </w:rPr>
        <w:t></w:t>
      </w:r>
      <w:r w:rsidRPr="00B20488">
        <w:rPr>
          <w:rFonts w:ascii="Symbol" w:hAnsi="Symbol" w:cs="Arial"/>
        </w:rPr>
        <w:tab/>
      </w:r>
      <w:r w:rsidR="00F9081D" w:rsidRPr="00B20488">
        <w:rPr>
          <w:rFonts w:ascii="Segoe UI" w:hAnsi="Segoe UI" w:cs="Arial"/>
          <w:sz w:val="21"/>
        </w:rPr>
        <w:t>whether</w:t>
      </w:r>
      <w:r w:rsidRPr="00B20488">
        <w:rPr>
          <w:rFonts w:ascii="Segoe UI" w:hAnsi="Segoe UI" w:cs="Arial"/>
          <w:sz w:val="21"/>
        </w:rPr>
        <w:t xml:space="preserve"> your project can be achieved within the timescale and if not give you advice about reducing the scope of it.</w:t>
      </w:r>
    </w:p>
    <w:p w14:paraId="58CF4BCF" w14:textId="5CEBF5D3" w:rsidR="007414E4" w:rsidRPr="00B20488" w:rsidRDefault="007414E4" w:rsidP="00667C6C">
      <w:pPr>
        <w:ind w:left="426" w:hanging="426"/>
        <w:rPr>
          <w:rFonts w:ascii="Segoe UI" w:hAnsi="Segoe UI" w:cs="Arial"/>
          <w:sz w:val="21"/>
        </w:rPr>
      </w:pPr>
      <w:r w:rsidRPr="00B20488">
        <w:rPr>
          <w:rFonts w:ascii="Symbol" w:hAnsi="Symbol" w:cs="Arial"/>
        </w:rPr>
        <w:t></w:t>
      </w:r>
      <w:r w:rsidRPr="00B20488">
        <w:rPr>
          <w:rFonts w:ascii="Symbol" w:hAnsi="Symbol" w:cs="Arial"/>
        </w:rPr>
        <w:tab/>
      </w:r>
      <w:r w:rsidR="00F9081D" w:rsidRPr="00B20488">
        <w:rPr>
          <w:rFonts w:ascii="Segoe UI" w:hAnsi="Segoe UI" w:cs="Arial"/>
          <w:sz w:val="21"/>
        </w:rPr>
        <w:t>whether</w:t>
      </w:r>
      <w:r w:rsidRPr="00B20488">
        <w:rPr>
          <w:rFonts w:ascii="Segoe UI" w:hAnsi="Segoe UI" w:cs="Arial"/>
          <w:sz w:val="21"/>
        </w:rPr>
        <w:t xml:space="preserve"> your project is substantially similar to another student</w:t>
      </w:r>
      <w:r w:rsidR="00886940" w:rsidRPr="00B20488">
        <w:rPr>
          <w:rFonts w:ascii="Segoe UI" w:hAnsi="Segoe UI" w:cs="Arial"/>
          <w:sz w:val="21"/>
        </w:rPr>
        <w:t>’</w:t>
      </w:r>
      <w:r w:rsidRPr="00B20488">
        <w:rPr>
          <w:rFonts w:ascii="Segoe UI" w:hAnsi="Segoe UI" w:cs="Arial"/>
          <w:sz w:val="21"/>
        </w:rPr>
        <w:t>s project in your cohort</w:t>
      </w:r>
      <w:r w:rsidR="00886940" w:rsidRPr="00B20488">
        <w:rPr>
          <w:rFonts w:ascii="Segoe UI" w:hAnsi="Segoe UI" w:cs="Arial"/>
          <w:sz w:val="21"/>
        </w:rPr>
        <w:t xml:space="preserve">.  </w:t>
      </w:r>
      <w:r w:rsidRPr="00B20488">
        <w:rPr>
          <w:rFonts w:ascii="Segoe UI" w:hAnsi="Segoe UI" w:cs="Arial"/>
          <w:sz w:val="21"/>
        </w:rPr>
        <w:t>It is a requirement that the problem you choose should be different from that chosen by others so that there is no possibility of collusion.</w:t>
      </w:r>
    </w:p>
    <w:p w14:paraId="239C3BB6" w14:textId="77777777" w:rsidR="007414E4" w:rsidRPr="00B20488" w:rsidRDefault="007414E4" w:rsidP="00BF3BD4"/>
    <w:p w14:paraId="3BAB8418" w14:textId="77777777" w:rsidR="00DE47AF" w:rsidRPr="00B20488" w:rsidRDefault="00DE47AF" w:rsidP="00BF3BD4"/>
    <w:p w14:paraId="3DF7516E" w14:textId="77777777" w:rsidR="007414E4" w:rsidRPr="00B20488" w:rsidRDefault="00CE7A5E" w:rsidP="00CE7A5E">
      <w:pPr>
        <w:pStyle w:val="alpha"/>
      </w:pPr>
      <w:bookmarkStart w:id="9" w:name="_Toc500405933"/>
      <w:r w:rsidRPr="00B20488">
        <w:t>1.</w:t>
      </w:r>
      <w:r w:rsidR="007414E4" w:rsidRPr="00B20488">
        <w:t>6</w:t>
      </w:r>
      <w:r w:rsidRPr="00B20488">
        <w:t xml:space="preserve"> – </w:t>
      </w:r>
      <w:r w:rsidR="007414E4" w:rsidRPr="00B20488">
        <w:t xml:space="preserve">How </w:t>
      </w:r>
      <w:r w:rsidRPr="00B20488">
        <w:t>you</w:t>
      </w:r>
      <w:r w:rsidR="007414E4" w:rsidRPr="00B20488">
        <w:t xml:space="preserve"> </w:t>
      </w:r>
      <w:r w:rsidRPr="00B20488">
        <w:t>will b</w:t>
      </w:r>
      <w:r w:rsidR="007414E4" w:rsidRPr="00B20488">
        <w:t>e assessed</w:t>
      </w:r>
      <w:bookmarkEnd w:id="9"/>
    </w:p>
    <w:p w14:paraId="53FBB217" w14:textId="77777777" w:rsidR="007414E4" w:rsidRPr="00B20488" w:rsidRDefault="007414E4" w:rsidP="00667C6C">
      <w:pPr>
        <w:rPr>
          <w:rFonts w:ascii="Segoe UI" w:hAnsi="Segoe UI" w:cs="Arial"/>
          <w:sz w:val="21"/>
        </w:rPr>
      </w:pPr>
      <w:r w:rsidRPr="00B20488">
        <w:rPr>
          <w:rFonts w:ascii="Segoe UI" w:hAnsi="Segoe UI" w:cs="Arial"/>
          <w:sz w:val="21"/>
        </w:rPr>
        <w:t>Your project is assessed through the use of a written report</w:t>
      </w:r>
      <w:r w:rsidR="00886940" w:rsidRPr="00B20488">
        <w:rPr>
          <w:rFonts w:ascii="Segoe UI" w:hAnsi="Segoe UI" w:cs="Arial"/>
          <w:sz w:val="21"/>
        </w:rPr>
        <w:t xml:space="preserve">.  </w:t>
      </w:r>
      <w:r w:rsidRPr="00B20488">
        <w:rPr>
          <w:rFonts w:ascii="Segoe UI" w:hAnsi="Segoe UI" w:cs="Arial"/>
          <w:sz w:val="21"/>
        </w:rPr>
        <w:t>The report is split into a number of sections.</w:t>
      </w:r>
    </w:p>
    <w:p w14:paraId="79EC00FB" w14:textId="77777777" w:rsidR="00667C6C" w:rsidRPr="00B20488" w:rsidRDefault="00667C6C" w:rsidP="00DE47AF"/>
    <w:tbl>
      <w:tblPr>
        <w:tblStyle w:val="ZigZag"/>
        <w:tblW w:w="0" w:type="auto"/>
        <w:jc w:val="center"/>
        <w:tblLook w:val="04A0" w:firstRow="1" w:lastRow="0" w:firstColumn="1" w:lastColumn="0" w:noHBand="0" w:noVBand="1"/>
      </w:tblPr>
      <w:tblGrid>
        <w:gridCol w:w="2649"/>
        <w:gridCol w:w="1417"/>
      </w:tblGrid>
      <w:tr w:rsidR="007414E4" w:rsidRPr="00B20488" w14:paraId="2E48F798" w14:textId="77777777" w:rsidTr="00DE47AF">
        <w:trPr>
          <w:cnfStyle w:val="100000000000" w:firstRow="1" w:lastRow="0" w:firstColumn="0" w:lastColumn="0" w:oddVBand="0" w:evenVBand="0" w:oddHBand="0" w:evenHBand="0" w:firstRowFirstColumn="0" w:firstRowLastColumn="0" w:lastRowFirstColumn="0" w:lastRowLastColumn="0"/>
          <w:jc w:val="center"/>
        </w:trPr>
        <w:tc>
          <w:tcPr>
            <w:tcW w:w="2649" w:type="dxa"/>
          </w:tcPr>
          <w:p w14:paraId="6DEE9B36" w14:textId="77777777" w:rsidR="007414E4" w:rsidRPr="00B20488" w:rsidRDefault="007414E4" w:rsidP="00667C6C">
            <w:pPr>
              <w:rPr>
                <w:rFonts w:ascii="Arial" w:hAnsi="Arial" w:cs="Arial"/>
              </w:rPr>
            </w:pPr>
            <w:r w:rsidRPr="00B20488">
              <w:rPr>
                <w:rFonts w:ascii="Segoe UI Semibold" w:hAnsi="Segoe UI Semibold" w:cs="Arial"/>
                <w:b w:val="0"/>
                <w:sz w:val="21"/>
              </w:rPr>
              <w:t>Section Title</w:t>
            </w:r>
          </w:p>
        </w:tc>
        <w:tc>
          <w:tcPr>
            <w:tcW w:w="1417" w:type="dxa"/>
          </w:tcPr>
          <w:p w14:paraId="75C55489" w14:textId="77777777" w:rsidR="007414E4" w:rsidRPr="00B20488" w:rsidRDefault="007414E4" w:rsidP="00667C6C">
            <w:pPr>
              <w:rPr>
                <w:rFonts w:ascii="Segoe UI Semibold" w:hAnsi="Segoe UI Semibold" w:cs="Arial"/>
                <w:b w:val="0"/>
                <w:sz w:val="21"/>
              </w:rPr>
            </w:pPr>
            <w:r w:rsidRPr="00B20488">
              <w:rPr>
                <w:rFonts w:ascii="Segoe UI Semibold" w:hAnsi="Segoe UI Semibold" w:cs="Arial"/>
                <w:b w:val="0"/>
                <w:sz w:val="21"/>
              </w:rPr>
              <w:t>Max Mark</w:t>
            </w:r>
          </w:p>
        </w:tc>
      </w:tr>
      <w:tr w:rsidR="007414E4" w:rsidRPr="00B20488" w14:paraId="46613234" w14:textId="77777777" w:rsidTr="00DE47AF">
        <w:trPr>
          <w:jc w:val="center"/>
        </w:trPr>
        <w:tc>
          <w:tcPr>
            <w:tcW w:w="2649" w:type="dxa"/>
          </w:tcPr>
          <w:p w14:paraId="404F4461" w14:textId="77777777" w:rsidR="007414E4" w:rsidRPr="00B20488" w:rsidRDefault="007414E4" w:rsidP="00667C6C">
            <w:pPr>
              <w:rPr>
                <w:rFonts w:ascii="Arial" w:hAnsi="Arial" w:cs="Arial"/>
              </w:rPr>
            </w:pPr>
            <w:r w:rsidRPr="00B20488">
              <w:rPr>
                <w:rFonts w:ascii="Segoe UI" w:hAnsi="Segoe UI" w:cs="Arial"/>
                <w:sz w:val="21"/>
              </w:rPr>
              <w:t>Analysis</w:t>
            </w:r>
          </w:p>
        </w:tc>
        <w:tc>
          <w:tcPr>
            <w:tcW w:w="1417" w:type="dxa"/>
          </w:tcPr>
          <w:p w14:paraId="3BFF25FD" w14:textId="77777777" w:rsidR="007414E4" w:rsidRPr="00B20488" w:rsidRDefault="007414E4" w:rsidP="00667C6C">
            <w:pPr>
              <w:jc w:val="center"/>
              <w:rPr>
                <w:rFonts w:ascii="Segoe UI" w:hAnsi="Segoe UI" w:cs="Arial"/>
                <w:sz w:val="21"/>
              </w:rPr>
            </w:pPr>
            <w:r w:rsidRPr="00B20488">
              <w:rPr>
                <w:rFonts w:ascii="Segoe UI" w:hAnsi="Segoe UI" w:cs="Arial"/>
                <w:sz w:val="21"/>
              </w:rPr>
              <w:t>9</w:t>
            </w:r>
          </w:p>
        </w:tc>
      </w:tr>
      <w:tr w:rsidR="007414E4" w:rsidRPr="00B20488" w14:paraId="31669C75" w14:textId="77777777" w:rsidTr="00DE47AF">
        <w:trPr>
          <w:jc w:val="center"/>
        </w:trPr>
        <w:tc>
          <w:tcPr>
            <w:tcW w:w="2649" w:type="dxa"/>
          </w:tcPr>
          <w:p w14:paraId="19CFBFD2" w14:textId="77777777" w:rsidR="007414E4" w:rsidRPr="00B20488" w:rsidRDefault="007414E4" w:rsidP="00667C6C">
            <w:pPr>
              <w:rPr>
                <w:rFonts w:ascii="Arial" w:hAnsi="Arial" w:cs="Arial"/>
              </w:rPr>
            </w:pPr>
            <w:r w:rsidRPr="00B20488">
              <w:rPr>
                <w:rFonts w:ascii="Segoe UI" w:hAnsi="Segoe UI" w:cs="Arial"/>
                <w:sz w:val="21"/>
              </w:rPr>
              <w:t>Documented Design</w:t>
            </w:r>
          </w:p>
        </w:tc>
        <w:tc>
          <w:tcPr>
            <w:tcW w:w="1417" w:type="dxa"/>
          </w:tcPr>
          <w:p w14:paraId="51FEA757" w14:textId="77777777" w:rsidR="007414E4" w:rsidRPr="00B20488" w:rsidRDefault="007414E4" w:rsidP="00667C6C">
            <w:pPr>
              <w:jc w:val="center"/>
              <w:rPr>
                <w:rFonts w:ascii="Segoe UI" w:hAnsi="Segoe UI" w:cs="Arial"/>
                <w:sz w:val="21"/>
              </w:rPr>
            </w:pPr>
            <w:r w:rsidRPr="00B20488">
              <w:rPr>
                <w:rFonts w:ascii="Segoe UI" w:hAnsi="Segoe UI" w:cs="Arial"/>
                <w:sz w:val="21"/>
              </w:rPr>
              <w:t>12</w:t>
            </w:r>
          </w:p>
        </w:tc>
      </w:tr>
      <w:tr w:rsidR="007414E4" w:rsidRPr="00B20488" w14:paraId="152BA9BF" w14:textId="77777777" w:rsidTr="00DE47AF">
        <w:trPr>
          <w:jc w:val="center"/>
        </w:trPr>
        <w:tc>
          <w:tcPr>
            <w:tcW w:w="2649" w:type="dxa"/>
          </w:tcPr>
          <w:p w14:paraId="488D04E7" w14:textId="77777777" w:rsidR="007414E4" w:rsidRPr="00B20488" w:rsidRDefault="007414E4" w:rsidP="00667C6C">
            <w:pPr>
              <w:rPr>
                <w:rFonts w:ascii="Arial" w:hAnsi="Arial" w:cs="Arial"/>
              </w:rPr>
            </w:pPr>
            <w:r w:rsidRPr="00B20488">
              <w:rPr>
                <w:rFonts w:ascii="Segoe UI" w:hAnsi="Segoe UI" w:cs="Arial"/>
                <w:sz w:val="21"/>
              </w:rPr>
              <w:t>Technical Solution</w:t>
            </w:r>
          </w:p>
        </w:tc>
        <w:tc>
          <w:tcPr>
            <w:tcW w:w="1417" w:type="dxa"/>
          </w:tcPr>
          <w:p w14:paraId="6501E7EF" w14:textId="77777777" w:rsidR="007414E4" w:rsidRPr="00B20488" w:rsidRDefault="007414E4" w:rsidP="00667C6C">
            <w:pPr>
              <w:jc w:val="center"/>
              <w:rPr>
                <w:rFonts w:ascii="Segoe UI" w:hAnsi="Segoe UI" w:cs="Arial"/>
                <w:sz w:val="21"/>
              </w:rPr>
            </w:pPr>
            <w:r w:rsidRPr="00B20488">
              <w:rPr>
                <w:rFonts w:ascii="Segoe UI" w:hAnsi="Segoe UI" w:cs="Arial"/>
                <w:sz w:val="21"/>
              </w:rPr>
              <w:t>42</w:t>
            </w:r>
          </w:p>
        </w:tc>
      </w:tr>
      <w:tr w:rsidR="007414E4" w:rsidRPr="00B20488" w14:paraId="13F5EE44" w14:textId="77777777" w:rsidTr="00DE47AF">
        <w:trPr>
          <w:jc w:val="center"/>
        </w:trPr>
        <w:tc>
          <w:tcPr>
            <w:tcW w:w="2649" w:type="dxa"/>
          </w:tcPr>
          <w:p w14:paraId="471BC9C5" w14:textId="77777777" w:rsidR="007414E4" w:rsidRPr="00B20488" w:rsidRDefault="007414E4" w:rsidP="00667C6C">
            <w:pPr>
              <w:rPr>
                <w:rFonts w:ascii="Arial" w:hAnsi="Arial" w:cs="Arial"/>
              </w:rPr>
            </w:pPr>
            <w:r w:rsidRPr="00B20488">
              <w:rPr>
                <w:rFonts w:ascii="Segoe UI" w:hAnsi="Segoe UI" w:cs="Arial"/>
                <w:sz w:val="21"/>
              </w:rPr>
              <w:t>Testing</w:t>
            </w:r>
          </w:p>
        </w:tc>
        <w:tc>
          <w:tcPr>
            <w:tcW w:w="1417" w:type="dxa"/>
          </w:tcPr>
          <w:p w14:paraId="10186C0D" w14:textId="77777777" w:rsidR="007414E4" w:rsidRPr="00B20488" w:rsidRDefault="007414E4" w:rsidP="00667C6C">
            <w:pPr>
              <w:jc w:val="center"/>
              <w:rPr>
                <w:rFonts w:ascii="Segoe UI" w:hAnsi="Segoe UI" w:cs="Arial"/>
                <w:sz w:val="21"/>
              </w:rPr>
            </w:pPr>
            <w:r w:rsidRPr="00B20488">
              <w:rPr>
                <w:rFonts w:ascii="Segoe UI" w:hAnsi="Segoe UI" w:cs="Arial"/>
                <w:sz w:val="21"/>
              </w:rPr>
              <w:t>8</w:t>
            </w:r>
          </w:p>
        </w:tc>
      </w:tr>
      <w:tr w:rsidR="007414E4" w:rsidRPr="00B20488" w14:paraId="39B9EF3E" w14:textId="77777777" w:rsidTr="00DE47AF">
        <w:trPr>
          <w:jc w:val="center"/>
        </w:trPr>
        <w:tc>
          <w:tcPr>
            <w:tcW w:w="2649" w:type="dxa"/>
            <w:tcBorders>
              <w:bottom w:val="single" w:sz="12" w:space="0" w:color="auto"/>
            </w:tcBorders>
          </w:tcPr>
          <w:p w14:paraId="5CC25B60" w14:textId="77777777" w:rsidR="007414E4" w:rsidRPr="00B20488" w:rsidRDefault="007414E4" w:rsidP="00667C6C">
            <w:pPr>
              <w:rPr>
                <w:rFonts w:ascii="Arial" w:hAnsi="Arial" w:cs="Arial"/>
              </w:rPr>
            </w:pPr>
            <w:r w:rsidRPr="00B20488">
              <w:rPr>
                <w:rFonts w:ascii="Segoe UI" w:hAnsi="Segoe UI" w:cs="Arial"/>
                <w:sz w:val="21"/>
              </w:rPr>
              <w:t>Evaluation</w:t>
            </w:r>
          </w:p>
        </w:tc>
        <w:tc>
          <w:tcPr>
            <w:tcW w:w="1417" w:type="dxa"/>
            <w:tcBorders>
              <w:bottom w:val="single" w:sz="12" w:space="0" w:color="auto"/>
            </w:tcBorders>
          </w:tcPr>
          <w:p w14:paraId="27386651" w14:textId="77777777" w:rsidR="007414E4" w:rsidRPr="00B20488" w:rsidRDefault="007414E4" w:rsidP="00667C6C">
            <w:pPr>
              <w:jc w:val="center"/>
              <w:rPr>
                <w:rFonts w:ascii="Segoe UI" w:hAnsi="Segoe UI" w:cs="Arial"/>
                <w:sz w:val="21"/>
              </w:rPr>
            </w:pPr>
            <w:r w:rsidRPr="00B20488">
              <w:rPr>
                <w:rFonts w:ascii="Segoe UI" w:hAnsi="Segoe UI" w:cs="Arial"/>
                <w:sz w:val="21"/>
              </w:rPr>
              <w:t>4</w:t>
            </w:r>
          </w:p>
        </w:tc>
      </w:tr>
      <w:tr w:rsidR="007414E4" w:rsidRPr="00B20488" w14:paraId="772B6817" w14:textId="77777777" w:rsidTr="00DE47AF">
        <w:trPr>
          <w:jc w:val="center"/>
        </w:trPr>
        <w:tc>
          <w:tcPr>
            <w:tcW w:w="2649" w:type="dxa"/>
            <w:tcBorders>
              <w:top w:val="single" w:sz="12" w:space="0" w:color="auto"/>
              <w:left w:val="single" w:sz="12" w:space="0" w:color="auto"/>
              <w:bottom w:val="single" w:sz="12" w:space="0" w:color="auto"/>
            </w:tcBorders>
          </w:tcPr>
          <w:p w14:paraId="2D1BF1BF" w14:textId="77777777" w:rsidR="007414E4" w:rsidRPr="00B20488" w:rsidRDefault="007414E4" w:rsidP="00667C6C">
            <w:pPr>
              <w:rPr>
                <w:rFonts w:ascii="Arial" w:hAnsi="Arial" w:cs="Arial"/>
                <w:b/>
              </w:rPr>
            </w:pPr>
            <w:r w:rsidRPr="00B20488">
              <w:rPr>
                <w:rFonts w:ascii="Segoe UI Semibold" w:hAnsi="Segoe UI Semibold" w:cs="Arial"/>
                <w:sz w:val="21"/>
              </w:rPr>
              <w:t>Total</w:t>
            </w:r>
          </w:p>
        </w:tc>
        <w:tc>
          <w:tcPr>
            <w:tcW w:w="1417" w:type="dxa"/>
            <w:tcBorders>
              <w:top w:val="single" w:sz="12" w:space="0" w:color="auto"/>
              <w:bottom w:val="single" w:sz="12" w:space="0" w:color="auto"/>
              <w:right w:val="single" w:sz="12" w:space="0" w:color="auto"/>
            </w:tcBorders>
          </w:tcPr>
          <w:p w14:paraId="2415E629" w14:textId="77777777" w:rsidR="007414E4" w:rsidRPr="00B20488" w:rsidRDefault="007414E4" w:rsidP="00667C6C">
            <w:pPr>
              <w:jc w:val="center"/>
              <w:rPr>
                <w:rFonts w:ascii="Segoe UI Semibold" w:hAnsi="Segoe UI Semibold" w:cs="Arial"/>
                <w:sz w:val="21"/>
              </w:rPr>
            </w:pPr>
            <w:r w:rsidRPr="00B20488">
              <w:rPr>
                <w:rFonts w:ascii="Segoe UI Semibold" w:hAnsi="Segoe UI Semibold" w:cs="Arial"/>
                <w:sz w:val="21"/>
              </w:rPr>
              <w:t>75</w:t>
            </w:r>
          </w:p>
        </w:tc>
      </w:tr>
    </w:tbl>
    <w:p w14:paraId="57453935" w14:textId="77777777" w:rsidR="00667C6C" w:rsidRPr="00B20488" w:rsidRDefault="00667C6C" w:rsidP="00DE47AF"/>
    <w:p w14:paraId="15B09407" w14:textId="77777777" w:rsidR="007414E4" w:rsidRPr="00B20488" w:rsidRDefault="007414E4" w:rsidP="00667C6C">
      <w:pPr>
        <w:rPr>
          <w:rFonts w:ascii="Segoe UI" w:hAnsi="Segoe UI" w:cs="Arial"/>
          <w:sz w:val="21"/>
        </w:rPr>
      </w:pPr>
      <w:r w:rsidRPr="00B20488">
        <w:rPr>
          <w:rFonts w:ascii="Segoe UI" w:hAnsi="Segoe UI" w:cs="Arial"/>
          <w:sz w:val="21"/>
        </w:rPr>
        <w:t>Your teacher will set regular deadlines for the various sections of work to be completed by</w:t>
      </w:r>
      <w:r w:rsidR="00886940" w:rsidRPr="00B20488">
        <w:rPr>
          <w:rFonts w:ascii="Segoe UI" w:hAnsi="Segoe UI" w:cs="Arial"/>
          <w:sz w:val="21"/>
        </w:rPr>
        <w:t xml:space="preserve">.  </w:t>
      </w:r>
      <w:r w:rsidRPr="00B20488">
        <w:rPr>
          <w:rFonts w:ascii="Segoe UI" w:hAnsi="Segoe UI" w:cs="Arial"/>
          <w:sz w:val="21"/>
        </w:rPr>
        <w:t>Use the booklet cover to fill in those deadlines so that you don</w:t>
      </w:r>
      <w:r w:rsidR="00886940" w:rsidRPr="00B20488">
        <w:rPr>
          <w:rFonts w:ascii="Segoe UI" w:hAnsi="Segoe UI" w:cs="Arial"/>
          <w:sz w:val="21"/>
        </w:rPr>
        <w:t>’</w:t>
      </w:r>
      <w:r w:rsidRPr="00B20488">
        <w:rPr>
          <w:rFonts w:ascii="Segoe UI" w:hAnsi="Segoe UI" w:cs="Arial"/>
          <w:sz w:val="21"/>
        </w:rPr>
        <w:t>t miss them</w:t>
      </w:r>
      <w:r w:rsidR="00886940" w:rsidRPr="00B20488">
        <w:rPr>
          <w:rFonts w:ascii="Segoe UI" w:hAnsi="Segoe UI" w:cs="Arial"/>
          <w:sz w:val="21"/>
        </w:rPr>
        <w:t xml:space="preserve">.  </w:t>
      </w:r>
    </w:p>
    <w:p w14:paraId="322B87FE" w14:textId="77777777" w:rsidR="00667C6C" w:rsidRPr="00B20488" w:rsidRDefault="00667C6C" w:rsidP="00667C6C"/>
    <w:p w14:paraId="4B0CDEA2" w14:textId="77777777" w:rsidR="007414E4" w:rsidRPr="00B20488" w:rsidRDefault="00CE7A5E" w:rsidP="00CE7A5E">
      <w:pPr>
        <w:pStyle w:val="alpha"/>
      </w:pPr>
      <w:bookmarkStart w:id="10" w:name="_Toc500405934"/>
      <w:r w:rsidRPr="00B20488">
        <w:t>1.</w:t>
      </w:r>
      <w:r w:rsidR="007414E4" w:rsidRPr="00B20488">
        <w:t>7</w:t>
      </w:r>
      <w:r w:rsidRPr="00B20488">
        <w:t xml:space="preserve"> – </w:t>
      </w:r>
      <w:r w:rsidR="007414E4" w:rsidRPr="00B20488">
        <w:t xml:space="preserve">First </w:t>
      </w:r>
      <w:r w:rsidR="006D7A6E" w:rsidRPr="00B20488">
        <w:t>s</w:t>
      </w:r>
      <w:r w:rsidR="007414E4" w:rsidRPr="00B20488">
        <w:t>teps</w:t>
      </w:r>
      <w:bookmarkEnd w:id="10"/>
    </w:p>
    <w:p w14:paraId="47C5D201" w14:textId="77777777" w:rsidR="007414E4" w:rsidRPr="00B20488" w:rsidRDefault="007414E4" w:rsidP="00667C6C">
      <w:pPr>
        <w:pStyle w:val="ListParagraph"/>
        <w:ind w:left="0"/>
        <w:rPr>
          <w:rFonts w:ascii="Segoe UI" w:hAnsi="Segoe UI" w:cs="Arial"/>
          <w:sz w:val="21"/>
        </w:rPr>
      </w:pPr>
      <w:r w:rsidRPr="00B20488">
        <w:rPr>
          <w:rFonts w:ascii="Segoe UI" w:hAnsi="Segoe UI" w:cs="Arial"/>
          <w:sz w:val="21"/>
        </w:rPr>
        <w:t>The first step is to do decide what type of project you want to do and find an end-user</w:t>
      </w:r>
      <w:r w:rsidR="00886940" w:rsidRPr="00B20488">
        <w:rPr>
          <w:rFonts w:ascii="Segoe UI" w:hAnsi="Segoe UI" w:cs="Arial"/>
          <w:sz w:val="21"/>
        </w:rPr>
        <w:t xml:space="preserve">.  </w:t>
      </w:r>
      <w:r w:rsidRPr="00B20488">
        <w:rPr>
          <w:rFonts w:ascii="Segoe UI" w:hAnsi="Segoe UI" w:cs="Arial"/>
          <w:sz w:val="21"/>
        </w:rPr>
        <w:t>Of course sometimes it happens the other way round, you get an end-user and that determines the type of project you do</w:t>
      </w:r>
      <w:r w:rsidR="00886940" w:rsidRPr="00B20488">
        <w:rPr>
          <w:rFonts w:ascii="Segoe UI" w:hAnsi="Segoe UI" w:cs="Arial"/>
          <w:sz w:val="21"/>
        </w:rPr>
        <w:t xml:space="preserve">.  </w:t>
      </w:r>
      <w:r w:rsidRPr="00B20488">
        <w:rPr>
          <w:rFonts w:ascii="Segoe UI" w:hAnsi="Segoe UI" w:cs="Arial"/>
          <w:sz w:val="21"/>
        </w:rPr>
        <w:t>Whichever way it is for you, your teacher will normally ask you to complete some kind of project proposal (or you can use the one below)</w:t>
      </w:r>
      <w:r w:rsidR="00886940" w:rsidRPr="00B20488">
        <w:rPr>
          <w:rFonts w:ascii="Segoe UI" w:hAnsi="Segoe UI" w:cs="Arial"/>
          <w:sz w:val="21"/>
        </w:rPr>
        <w:t xml:space="preserve">.  </w:t>
      </w:r>
      <w:r w:rsidRPr="00B20488">
        <w:rPr>
          <w:rFonts w:ascii="Segoe UI" w:hAnsi="Segoe UI" w:cs="Arial"/>
          <w:sz w:val="21"/>
        </w:rPr>
        <w:t>It is a good idea to try and find a couple of alternatives initially, just in case one of your ideas is substantially similar to another student</w:t>
      </w:r>
      <w:r w:rsidR="00886940" w:rsidRPr="00B20488">
        <w:rPr>
          <w:rFonts w:ascii="Segoe UI" w:hAnsi="Segoe UI" w:cs="Arial"/>
          <w:sz w:val="21"/>
        </w:rPr>
        <w:t>’</w:t>
      </w:r>
      <w:r w:rsidRPr="00B20488">
        <w:rPr>
          <w:rFonts w:ascii="Segoe UI" w:hAnsi="Segoe UI" w:cs="Arial"/>
          <w:sz w:val="21"/>
        </w:rPr>
        <w:t>s proposal.</w:t>
      </w:r>
      <w:r w:rsidRPr="00B20488">
        <w:rPr>
          <w:rFonts w:ascii="Calibri" w:hAnsi="Calibri" w:cs="Arial"/>
          <w:b/>
          <w:sz w:val="32"/>
          <w:szCs w:val="32"/>
        </w:rPr>
        <w:br w:type="page"/>
      </w:r>
    </w:p>
    <w:p w14:paraId="0B165273" w14:textId="77777777" w:rsidR="007414E4" w:rsidRPr="00B20488" w:rsidRDefault="007414E4" w:rsidP="00DD66D9">
      <w:pPr>
        <w:pStyle w:val="alpha"/>
        <w:rPr>
          <w:i/>
        </w:rPr>
      </w:pPr>
      <w:bookmarkStart w:id="11" w:name="_Toc500405935"/>
      <w:r w:rsidRPr="00B20488">
        <w:rPr>
          <w:i/>
        </w:rPr>
        <w:lastRenderedPageBreak/>
        <w:t>Project Proposal Form</w:t>
      </w:r>
      <w:bookmarkEnd w:id="11"/>
    </w:p>
    <w:p w14:paraId="7265B055" w14:textId="77777777" w:rsidR="00667C6C" w:rsidRPr="00B20488" w:rsidRDefault="00667C6C" w:rsidP="00667C6C">
      <w:pPr>
        <w:rPr>
          <w:sz w:val="12"/>
        </w:rPr>
      </w:pPr>
    </w:p>
    <w:tbl>
      <w:tblPr>
        <w:tblStyle w:val="TableGrid"/>
        <w:tblW w:w="5000" w:type="pct"/>
        <w:jc w:val="center"/>
        <w:tblCellMar>
          <w:top w:w="57" w:type="dxa"/>
          <w:left w:w="85" w:type="dxa"/>
          <w:bottom w:w="57" w:type="dxa"/>
          <w:right w:w="85" w:type="dxa"/>
        </w:tblCellMar>
        <w:tblLook w:val="04A0" w:firstRow="1" w:lastRow="0" w:firstColumn="1" w:lastColumn="0" w:noHBand="0" w:noVBand="1"/>
      </w:tblPr>
      <w:tblGrid>
        <w:gridCol w:w="3403"/>
        <w:gridCol w:w="1694"/>
        <w:gridCol w:w="5098"/>
      </w:tblGrid>
      <w:tr w:rsidR="007414E4" w:rsidRPr="00B20488" w14:paraId="408B2842" w14:textId="77777777" w:rsidTr="00BF3BD4">
        <w:trPr>
          <w:trHeight w:val="540"/>
          <w:jc w:val="center"/>
        </w:trPr>
        <w:tc>
          <w:tcPr>
            <w:tcW w:w="4621" w:type="dxa"/>
            <w:gridSpan w:val="2"/>
          </w:tcPr>
          <w:p w14:paraId="422AB3AD"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Name:</w:t>
            </w:r>
          </w:p>
          <w:p w14:paraId="7B3BC4FE" w14:textId="77777777" w:rsidR="007414E4" w:rsidRPr="00B20488" w:rsidRDefault="007414E4" w:rsidP="007414E4">
            <w:pPr>
              <w:rPr>
                <w:rFonts w:ascii="Segoe UI Semibold" w:hAnsi="Segoe UI Semibold" w:cs="Arial"/>
                <w:sz w:val="21"/>
              </w:rPr>
            </w:pPr>
          </w:p>
          <w:p w14:paraId="3F01399D" w14:textId="77777777" w:rsidR="007414E4" w:rsidRPr="00B20488" w:rsidRDefault="007414E4" w:rsidP="007414E4">
            <w:pPr>
              <w:rPr>
                <w:rFonts w:ascii="Arial" w:hAnsi="Arial" w:cs="Arial"/>
                <w:b/>
              </w:rPr>
            </w:pPr>
          </w:p>
        </w:tc>
        <w:tc>
          <w:tcPr>
            <w:tcW w:w="4621" w:type="dxa"/>
          </w:tcPr>
          <w:p w14:paraId="2D0C00E5"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Class:</w:t>
            </w:r>
          </w:p>
        </w:tc>
      </w:tr>
      <w:tr w:rsidR="007414E4" w:rsidRPr="00B20488" w14:paraId="00038795" w14:textId="77777777" w:rsidTr="00BF3BD4">
        <w:trPr>
          <w:trHeight w:val="1191"/>
          <w:jc w:val="center"/>
        </w:trPr>
        <w:tc>
          <w:tcPr>
            <w:tcW w:w="9242" w:type="dxa"/>
            <w:gridSpan w:val="3"/>
          </w:tcPr>
          <w:p w14:paraId="3594485D"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Type of Project:</w:t>
            </w:r>
          </w:p>
          <w:p w14:paraId="14A8F034" w14:textId="77777777" w:rsidR="007414E4" w:rsidRPr="00B20488" w:rsidRDefault="007414E4" w:rsidP="007414E4">
            <w:pPr>
              <w:rPr>
                <w:rFonts w:ascii="Segoe UI Semibold" w:hAnsi="Segoe UI Semibold" w:cs="Arial"/>
                <w:sz w:val="21"/>
              </w:rPr>
            </w:pPr>
          </w:p>
          <w:p w14:paraId="3013BB41" w14:textId="77777777" w:rsidR="007414E4" w:rsidRPr="00B20488" w:rsidRDefault="007414E4" w:rsidP="007414E4">
            <w:pPr>
              <w:rPr>
                <w:rFonts w:ascii="Segoe UI Semibold" w:hAnsi="Segoe UI Semibold" w:cs="Arial"/>
                <w:sz w:val="21"/>
              </w:rPr>
            </w:pPr>
          </w:p>
        </w:tc>
      </w:tr>
      <w:tr w:rsidR="007414E4" w:rsidRPr="00B20488" w14:paraId="5C4CB61C" w14:textId="77777777" w:rsidTr="00BF3BD4">
        <w:trPr>
          <w:trHeight w:val="1191"/>
          <w:jc w:val="center"/>
        </w:trPr>
        <w:tc>
          <w:tcPr>
            <w:tcW w:w="9242" w:type="dxa"/>
            <w:gridSpan w:val="3"/>
          </w:tcPr>
          <w:p w14:paraId="2274FFE0"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Project title (Working title):</w:t>
            </w:r>
          </w:p>
          <w:p w14:paraId="7D88F64F" w14:textId="77777777" w:rsidR="007414E4" w:rsidRPr="00B20488" w:rsidRDefault="007414E4" w:rsidP="007414E4">
            <w:pPr>
              <w:rPr>
                <w:rFonts w:ascii="Segoe UI Semibold" w:hAnsi="Segoe UI Semibold" w:cs="Arial"/>
                <w:sz w:val="21"/>
              </w:rPr>
            </w:pPr>
          </w:p>
          <w:p w14:paraId="0A5E3CBC" w14:textId="77777777" w:rsidR="007414E4" w:rsidRPr="00B20488" w:rsidRDefault="007414E4" w:rsidP="007414E4">
            <w:pPr>
              <w:rPr>
                <w:rFonts w:ascii="Segoe UI Semibold" w:hAnsi="Segoe UI Semibold" w:cs="Arial"/>
                <w:sz w:val="21"/>
              </w:rPr>
            </w:pPr>
          </w:p>
        </w:tc>
      </w:tr>
      <w:tr w:rsidR="007414E4" w:rsidRPr="00B20488" w14:paraId="2C307466" w14:textId="77777777" w:rsidTr="00BF3BD4">
        <w:trPr>
          <w:trHeight w:val="1191"/>
          <w:jc w:val="center"/>
        </w:trPr>
        <w:tc>
          <w:tcPr>
            <w:tcW w:w="3085" w:type="dxa"/>
          </w:tcPr>
          <w:p w14:paraId="05F34AC2"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Potential end-user(s) and the organisation they represent:</w:t>
            </w:r>
          </w:p>
          <w:p w14:paraId="6187AE3F" w14:textId="77777777" w:rsidR="007414E4" w:rsidRPr="00B20488" w:rsidRDefault="007414E4" w:rsidP="007414E4">
            <w:pPr>
              <w:rPr>
                <w:rFonts w:ascii="Segoe UI Semibold" w:hAnsi="Segoe UI Semibold" w:cs="Arial"/>
                <w:sz w:val="21"/>
              </w:rPr>
            </w:pPr>
          </w:p>
          <w:p w14:paraId="2D348273" w14:textId="77777777" w:rsidR="007414E4" w:rsidRPr="00B20488" w:rsidRDefault="007414E4" w:rsidP="007414E4">
            <w:pPr>
              <w:rPr>
                <w:rFonts w:ascii="Arial" w:hAnsi="Arial" w:cs="Arial"/>
                <w:b/>
              </w:rPr>
            </w:pPr>
          </w:p>
        </w:tc>
        <w:tc>
          <w:tcPr>
            <w:tcW w:w="6157" w:type="dxa"/>
            <w:gridSpan w:val="2"/>
          </w:tcPr>
          <w:p w14:paraId="527D4E44" w14:textId="77777777" w:rsidR="007414E4" w:rsidRPr="00B20488" w:rsidRDefault="007414E4" w:rsidP="007414E4">
            <w:pPr>
              <w:rPr>
                <w:rFonts w:ascii="Segoe UI Semibold" w:hAnsi="Segoe UI Semibold" w:cs="Arial"/>
                <w:sz w:val="21"/>
              </w:rPr>
            </w:pPr>
          </w:p>
        </w:tc>
      </w:tr>
      <w:tr w:rsidR="007414E4" w:rsidRPr="00B20488" w14:paraId="11312795" w14:textId="77777777" w:rsidTr="00BF3BD4">
        <w:trPr>
          <w:trHeight w:val="1191"/>
          <w:jc w:val="center"/>
        </w:trPr>
        <w:tc>
          <w:tcPr>
            <w:tcW w:w="3085" w:type="dxa"/>
          </w:tcPr>
          <w:p w14:paraId="59EE43E5"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Outline description of your project idea:</w:t>
            </w:r>
          </w:p>
          <w:p w14:paraId="24AF960A" w14:textId="77777777" w:rsidR="007414E4" w:rsidRPr="00B20488" w:rsidRDefault="007414E4" w:rsidP="007414E4">
            <w:pPr>
              <w:rPr>
                <w:rFonts w:ascii="Segoe UI Semibold" w:hAnsi="Segoe UI Semibold" w:cs="Arial"/>
                <w:sz w:val="21"/>
              </w:rPr>
            </w:pPr>
          </w:p>
          <w:p w14:paraId="7F1BBC0B" w14:textId="77777777" w:rsidR="007414E4" w:rsidRPr="00B20488" w:rsidRDefault="007414E4" w:rsidP="007414E4">
            <w:pPr>
              <w:rPr>
                <w:rFonts w:ascii="Segoe UI Semibold" w:hAnsi="Segoe UI Semibold" w:cs="Arial"/>
                <w:sz w:val="21"/>
              </w:rPr>
            </w:pPr>
          </w:p>
          <w:p w14:paraId="6609FDF6" w14:textId="77777777" w:rsidR="007414E4" w:rsidRPr="00B20488" w:rsidRDefault="007414E4" w:rsidP="007414E4">
            <w:pPr>
              <w:rPr>
                <w:rFonts w:ascii="Segoe UI Semibold" w:hAnsi="Segoe UI Semibold" w:cs="Arial"/>
                <w:sz w:val="21"/>
              </w:rPr>
            </w:pPr>
          </w:p>
          <w:p w14:paraId="2860ABE6" w14:textId="77777777" w:rsidR="007414E4" w:rsidRPr="00B20488" w:rsidRDefault="007414E4" w:rsidP="007414E4">
            <w:pPr>
              <w:rPr>
                <w:rFonts w:ascii="Segoe UI Semibold" w:hAnsi="Segoe UI Semibold" w:cs="Arial"/>
                <w:sz w:val="21"/>
              </w:rPr>
            </w:pPr>
          </w:p>
          <w:p w14:paraId="1FAF4EC1" w14:textId="77777777" w:rsidR="007414E4" w:rsidRPr="00B20488" w:rsidRDefault="007414E4" w:rsidP="007414E4">
            <w:pPr>
              <w:rPr>
                <w:rFonts w:ascii="Segoe UI Semibold" w:hAnsi="Segoe UI Semibold" w:cs="Arial"/>
                <w:sz w:val="21"/>
              </w:rPr>
            </w:pPr>
          </w:p>
          <w:p w14:paraId="236CFE6F" w14:textId="77777777" w:rsidR="007414E4" w:rsidRPr="00B20488" w:rsidRDefault="007414E4" w:rsidP="007414E4">
            <w:pPr>
              <w:rPr>
                <w:rFonts w:ascii="Segoe UI Semibold" w:hAnsi="Segoe UI Semibold" w:cs="Arial"/>
                <w:sz w:val="21"/>
              </w:rPr>
            </w:pPr>
          </w:p>
          <w:p w14:paraId="2769A445" w14:textId="77777777" w:rsidR="007414E4" w:rsidRPr="00B20488" w:rsidRDefault="007414E4" w:rsidP="007414E4">
            <w:pPr>
              <w:rPr>
                <w:rFonts w:ascii="Segoe UI Semibold" w:hAnsi="Segoe UI Semibold" w:cs="Arial"/>
                <w:sz w:val="21"/>
              </w:rPr>
            </w:pPr>
          </w:p>
          <w:p w14:paraId="1ACFAA89" w14:textId="77777777" w:rsidR="007414E4" w:rsidRPr="00B20488" w:rsidRDefault="007414E4" w:rsidP="007414E4">
            <w:pPr>
              <w:rPr>
                <w:rFonts w:ascii="Segoe UI Semibold" w:hAnsi="Segoe UI Semibold" w:cs="Arial"/>
                <w:sz w:val="21"/>
              </w:rPr>
            </w:pPr>
          </w:p>
          <w:p w14:paraId="2BCDF77A" w14:textId="77777777" w:rsidR="007414E4" w:rsidRPr="00B20488" w:rsidRDefault="007414E4" w:rsidP="007414E4">
            <w:pPr>
              <w:rPr>
                <w:rFonts w:ascii="Segoe UI Semibold" w:hAnsi="Segoe UI Semibold" w:cs="Arial"/>
                <w:sz w:val="21"/>
              </w:rPr>
            </w:pPr>
          </w:p>
          <w:p w14:paraId="179BD585" w14:textId="77777777" w:rsidR="007414E4" w:rsidRPr="00B20488" w:rsidRDefault="007414E4" w:rsidP="007414E4">
            <w:pPr>
              <w:rPr>
                <w:rFonts w:ascii="Segoe UI Semibold" w:hAnsi="Segoe UI Semibold" w:cs="Arial"/>
                <w:sz w:val="21"/>
              </w:rPr>
            </w:pPr>
          </w:p>
          <w:p w14:paraId="505B0CC2" w14:textId="77777777" w:rsidR="007414E4" w:rsidRPr="00B20488" w:rsidRDefault="007414E4" w:rsidP="007414E4">
            <w:pPr>
              <w:rPr>
                <w:rFonts w:ascii="Segoe UI Semibold" w:hAnsi="Segoe UI Semibold" w:cs="Arial"/>
                <w:sz w:val="21"/>
              </w:rPr>
            </w:pPr>
          </w:p>
          <w:p w14:paraId="50054638" w14:textId="77777777" w:rsidR="007414E4" w:rsidRPr="00B20488" w:rsidRDefault="007414E4" w:rsidP="007414E4">
            <w:pPr>
              <w:rPr>
                <w:rFonts w:ascii="Segoe UI Semibold" w:hAnsi="Segoe UI Semibold" w:cs="Arial"/>
                <w:sz w:val="21"/>
              </w:rPr>
            </w:pPr>
          </w:p>
          <w:p w14:paraId="7563A0B7" w14:textId="77777777" w:rsidR="007414E4" w:rsidRPr="00B20488" w:rsidRDefault="007414E4" w:rsidP="007414E4">
            <w:pPr>
              <w:rPr>
                <w:rFonts w:ascii="Arial" w:hAnsi="Arial" w:cs="Arial"/>
                <w:b/>
              </w:rPr>
            </w:pPr>
          </w:p>
        </w:tc>
        <w:tc>
          <w:tcPr>
            <w:tcW w:w="6157" w:type="dxa"/>
            <w:gridSpan w:val="2"/>
          </w:tcPr>
          <w:p w14:paraId="0A198C89" w14:textId="77777777" w:rsidR="007414E4" w:rsidRPr="00B20488" w:rsidRDefault="007414E4" w:rsidP="007414E4">
            <w:pPr>
              <w:rPr>
                <w:rFonts w:ascii="Segoe UI Semibold" w:hAnsi="Segoe UI Semibold" w:cs="Arial"/>
                <w:sz w:val="21"/>
              </w:rPr>
            </w:pPr>
          </w:p>
        </w:tc>
      </w:tr>
      <w:tr w:rsidR="007414E4" w:rsidRPr="00B20488" w14:paraId="101CF512" w14:textId="77777777" w:rsidTr="00BF3BD4">
        <w:trPr>
          <w:trHeight w:val="1191"/>
          <w:jc w:val="center"/>
        </w:trPr>
        <w:tc>
          <w:tcPr>
            <w:tcW w:w="3085" w:type="dxa"/>
          </w:tcPr>
          <w:p w14:paraId="25C8415E"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What problems does the existing system have that might need a potential computer solution?</w:t>
            </w:r>
          </w:p>
          <w:p w14:paraId="0E807C82" w14:textId="77777777" w:rsidR="007414E4" w:rsidRPr="00B20488" w:rsidRDefault="007414E4" w:rsidP="007414E4">
            <w:pPr>
              <w:rPr>
                <w:rFonts w:ascii="Segoe UI Semibold" w:hAnsi="Segoe UI Semibold" w:cs="Arial"/>
                <w:sz w:val="21"/>
              </w:rPr>
            </w:pPr>
          </w:p>
          <w:p w14:paraId="72353408" w14:textId="77777777" w:rsidR="007414E4" w:rsidRPr="00B20488" w:rsidRDefault="007414E4" w:rsidP="007414E4">
            <w:pPr>
              <w:rPr>
                <w:rFonts w:ascii="Segoe UI Semibold" w:hAnsi="Segoe UI Semibold" w:cs="Arial"/>
                <w:sz w:val="21"/>
              </w:rPr>
            </w:pPr>
          </w:p>
          <w:p w14:paraId="7E1A0892" w14:textId="77777777" w:rsidR="007414E4" w:rsidRPr="00B20488" w:rsidRDefault="007414E4" w:rsidP="007414E4">
            <w:pPr>
              <w:rPr>
                <w:rFonts w:ascii="Segoe UI Semibold" w:hAnsi="Segoe UI Semibold" w:cs="Arial"/>
                <w:sz w:val="21"/>
              </w:rPr>
            </w:pPr>
          </w:p>
          <w:p w14:paraId="47C7B802" w14:textId="77777777" w:rsidR="007414E4" w:rsidRPr="00B20488" w:rsidRDefault="007414E4" w:rsidP="007414E4">
            <w:pPr>
              <w:rPr>
                <w:rFonts w:ascii="Segoe UI Semibold" w:hAnsi="Segoe UI Semibold" w:cs="Arial"/>
                <w:sz w:val="21"/>
              </w:rPr>
            </w:pPr>
          </w:p>
          <w:p w14:paraId="53EAFF04" w14:textId="77777777" w:rsidR="007414E4" w:rsidRPr="00B20488" w:rsidRDefault="007414E4" w:rsidP="007414E4">
            <w:pPr>
              <w:rPr>
                <w:rFonts w:ascii="Arial" w:hAnsi="Arial" w:cs="Arial"/>
                <w:b/>
              </w:rPr>
            </w:pPr>
          </w:p>
        </w:tc>
        <w:tc>
          <w:tcPr>
            <w:tcW w:w="6157" w:type="dxa"/>
            <w:gridSpan w:val="2"/>
          </w:tcPr>
          <w:p w14:paraId="79461192" w14:textId="77777777" w:rsidR="007414E4" w:rsidRPr="00B20488" w:rsidRDefault="007414E4" w:rsidP="007414E4">
            <w:pPr>
              <w:rPr>
                <w:rFonts w:ascii="Segoe UI Semibold" w:hAnsi="Segoe UI Semibold" w:cs="Arial"/>
                <w:sz w:val="21"/>
              </w:rPr>
            </w:pPr>
          </w:p>
        </w:tc>
      </w:tr>
      <w:tr w:rsidR="007414E4" w:rsidRPr="00B20488" w14:paraId="0B44B336" w14:textId="77777777" w:rsidTr="00BF3BD4">
        <w:trPr>
          <w:trHeight w:val="1191"/>
          <w:jc w:val="center"/>
        </w:trPr>
        <w:tc>
          <w:tcPr>
            <w:tcW w:w="3085" w:type="dxa"/>
          </w:tcPr>
          <w:p w14:paraId="41F25DB9"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What kind of access do you have to your potential end-user?</w:t>
            </w:r>
          </w:p>
          <w:p w14:paraId="0A02662A" w14:textId="77777777" w:rsidR="007414E4" w:rsidRPr="00B20488" w:rsidRDefault="007414E4" w:rsidP="007414E4">
            <w:pPr>
              <w:rPr>
                <w:rFonts w:ascii="Segoe UI Semibold" w:hAnsi="Segoe UI Semibold" w:cs="Arial"/>
                <w:sz w:val="21"/>
              </w:rPr>
            </w:pPr>
          </w:p>
          <w:p w14:paraId="19161893" w14:textId="77777777" w:rsidR="007414E4" w:rsidRPr="00B20488" w:rsidRDefault="007414E4" w:rsidP="007414E4">
            <w:pPr>
              <w:rPr>
                <w:rFonts w:ascii="Arial" w:hAnsi="Arial" w:cs="Arial"/>
                <w:b/>
              </w:rPr>
            </w:pPr>
          </w:p>
        </w:tc>
        <w:tc>
          <w:tcPr>
            <w:tcW w:w="6157" w:type="dxa"/>
            <w:gridSpan w:val="2"/>
          </w:tcPr>
          <w:p w14:paraId="7FB98588" w14:textId="77777777" w:rsidR="007414E4" w:rsidRPr="00B20488" w:rsidRDefault="007414E4" w:rsidP="007414E4">
            <w:pPr>
              <w:rPr>
                <w:rFonts w:ascii="Segoe UI Semibold" w:hAnsi="Segoe UI Semibold" w:cs="Arial"/>
                <w:sz w:val="21"/>
              </w:rPr>
            </w:pPr>
          </w:p>
        </w:tc>
      </w:tr>
      <w:tr w:rsidR="007414E4" w:rsidRPr="00B20488" w14:paraId="494B8429" w14:textId="77777777" w:rsidTr="00BF3BD4">
        <w:trPr>
          <w:trHeight w:val="1191"/>
          <w:jc w:val="center"/>
        </w:trPr>
        <w:tc>
          <w:tcPr>
            <w:tcW w:w="3085" w:type="dxa"/>
          </w:tcPr>
          <w:p w14:paraId="659BDB62" w14:textId="77777777" w:rsidR="007414E4" w:rsidRPr="00B20488" w:rsidRDefault="007414E4" w:rsidP="007414E4">
            <w:pPr>
              <w:rPr>
                <w:rFonts w:ascii="Arial" w:hAnsi="Arial" w:cs="Arial"/>
                <w:b/>
              </w:rPr>
            </w:pPr>
            <w:r w:rsidRPr="00B20488">
              <w:rPr>
                <w:rFonts w:ascii="Segoe UI Semibold" w:hAnsi="Segoe UI Semibold" w:cs="Arial"/>
                <w:sz w:val="21"/>
              </w:rPr>
              <w:t>What potential programming skills (from Table 1) will it enable you to demonstrate</w:t>
            </w:r>
          </w:p>
        </w:tc>
        <w:tc>
          <w:tcPr>
            <w:tcW w:w="6157" w:type="dxa"/>
            <w:gridSpan w:val="2"/>
          </w:tcPr>
          <w:p w14:paraId="273C245B" w14:textId="77777777" w:rsidR="007414E4" w:rsidRPr="00B20488" w:rsidRDefault="007414E4" w:rsidP="007414E4">
            <w:pPr>
              <w:rPr>
                <w:rFonts w:ascii="Segoe UI Semibold" w:hAnsi="Segoe UI Semibold" w:cs="Arial"/>
                <w:sz w:val="21"/>
              </w:rPr>
            </w:pPr>
          </w:p>
        </w:tc>
      </w:tr>
    </w:tbl>
    <w:p w14:paraId="7119EF36" w14:textId="77777777" w:rsidR="007414E4" w:rsidRPr="00B20488" w:rsidRDefault="007414E4" w:rsidP="00DD66D9">
      <w:pPr>
        <w:pStyle w:val="alpha"/>
        <w:rPr>
          <w:i/>
        </w:rPr>
      </w:pPr>
      <w:bookmarkStart w:id="12" w:name="_Toc500405936"/>
      <w:r w:rsidRPr="00B20488">
        <w:rPr>
          <w:i/>
        </w:rPr>
        <w:lastRenderedPageBreak/>
        <w:t>Alternative Project idea</w:t>
      </w:r>
      <w:bookmarkEnd w:id="12"/>
    </w:p>
    <w:p w14:paraId="0AFACE0D" w14:textId="77777777" w:rsidR="00667C6C" w:rsidRPr="00B20488" w:rsidRDefault="00667C6C" w:rsidP="00667C6C">
      <w:pPr>
        <w:rPr>
          <w:sz w:val="12"/>
        </w:rPr>
      </w:pPr>
    </w:p>
    <w:tbl>
      <w:tblPr>
        <w:tblStyle w:val="TableGrid"/>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3401"/>
        <w:gridCol w:w="1693"/>
        <w:gridCol w:w="5095"/>
      </w:tblGrid>
      <w:tr w:rsidR="007414E4" w:rsidRPr="00B20488" w14:paraId="26120CB7" w14:textId="77777777" w:rsidTr="004D6839">
        <w:trPr>
          <w:trHeight w:val="824"/>
          <w:jc w:val="center"/>
        </w:trPr>
        <w:tc>
          <w:tcPr>
            <w:tcW w:w="4621" w:type="dxa"/>
            <w:gridSpan w:val="2"/>
          </w:tcPr>
          <w:p w14:paraId="52BF7DB2"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Name:</w:t>
            </w:r>
          </w:p>
          <w:p w14:paraId="1745FF9E" w14:textId="77777777" w:rsidR="007414E4" w:rsidRPr="00B20488" w:rsidRDefault="007414E4" w:rsidP="007414E4">
            <w:pPr>
              <w:rPr>
                <w:rFonts w:ascii="Segoe UI Semibold" w:hAnsi="Segoe UI Semibold" w:cs="Arial"/>
                <w:sz w:val="21"/>
              </w:rPr>
            </w:pPr>
          </w:p>
          <w:p w14:paraId="736BFDBA" w14:textId="77777777" w:rsidR="007414E4" w:rsidRPr="00B20488" w:rsidRDefault="007414E4" w:rsidP="007414E4">
            <w:pPr>
              <w:rPr>
                <w:rFonts w:ascii="Arial" w:hAnsi="Arial" w:cs="Arial"/>
                <w:b/>
              </w:rPr>
            </w:pPr>
          </w:p>
        </w:tc>
        <w:tc>
          <w:tcPr>
            <w:tcW w:w="4621" w:type="dxa"/>
          </w:tcPr>
          <w:p w14:paraId="10F1C4A8"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Class:</w:t>
            </w:r>
          </w:p>
        </w:tc>
      </w:tr>
      <w:tr w:rsidR="007414E4" w:rsidRPr="00B20488" w14:paraId="4B3FDC74" w14:textId="77777777" w:rsidTr="004D6839">
        <w:trPr>
          <w:trHeight w:val="1191"/>
          <w:jc w:val="center"/>
        </w:trPr>
        <w:tc>
          <w:tcPr>
            <w:tcW w:w="9242" w:type="dxa"/>
            <w:gridSpan w:val="3"/>
          </w:tcPr>
          <w:p w14:paraId="1D7E9E5A"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Type of Project:</w:t>
            </w:r>
          </w:p>
          <w:p w14:paraId="1D8D9C51" w14:textId="77777777" w:rsidR="007414E4" w:rsidRPr="00B20488" w:rsidRDefault="007414E4" w:rsidP="007414E4">
            <w:pPr>
              <w:rPr>
                <w:rFonts w:ascii="Segoe UI Semibold" w:hAnsi="Segoe UI Semibold" w:cs="Arial"/>
                <w:sz w:val="21"/>
              </w:rPr>
            </w:pPr>
          </w:p>
          <w:p w14:paraId="5CB29D0D" w14:textId="77777777" w:rsidR="007414E4" w:rsidRPr="00B20488" w:rsidRDefault="007414E4" w:rsidP="007414E4">
            <w:pPr>
              <w:rPr>
                <w:rFonts w:ascii="Segoe UI Semibold" w:hAnsi="Segoe UI Semibold" w:cs="Arial"/>
                <w:sz w:val="21"/>
              </w:rPr>
            </w:pPr>
          </w:p>
        </w:tc>
      </w:tr>
      <w:tr w:rsidR="007414E4" w:rsidRPr="00B20488" w14:paraId="1A2EDF15" w14:textId="77777777" w:rsidTr="004D6839">
        <w:trPr>
          <w:trHeight w:val="1191"/>
          <w:jc w:val="center"/>
        </w:trPr>
        <w:tc>
          <w:tcPr>
            <w:tcW w:w="9242" w:type="dxa"/>
            <w:gridSpan w:val="3"/>
          </w:tcPr>
          <w:p w14:paraId="6BF93B16"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Project title (Working title):</w:t>
            </w:r>
          </w:p>
          <w:p w14:paraId="535C98E0" w14:textId="77777777" w:rsidR="007414E4" w:rsidRPr="00B20488" w:rsidRDefault="007414E4" w:rsidP="007414E4">
            <w:pPr>
              <w:rPr>
                <w:rFonts w:ascii="Segoe UI Semibold" w:hAnsi="Segoe UI Semibold" w:cs="Arial"/>
                <w:sz w:val="21"/>
              </w:rPr>
            </w:pPr>
          </w:p>
          <w:p w14:paraId="2261BA25" w14:textId="77777777" w:rsidR="007414E4" w:rsidRPr="00B20488" w:rsidRDefault="007414E4" w:rsidP="007414E4">
            <w:pPr>
              <w:rPr>
                <w:rFonts w:ascii="Segoe UI Semibold" w:hAnsi="Segoe UI Semibold" w:cs="Arial"/>
                <w:sz w:val="21"/>
              </w:rPr>
            </w:pPr>
          </w:p>
        </w:tc>
      </w:tr>
      <w:tr w:rsidR="007414E4" w:rsidRPr="00B20488" w14:paraId="1A5957E2" w14:textId="77777777" w:rsidTr="004D6839">
        <w:trPr>
          <w:trHeight w:val="1191"/>
          <w:jc w:val="center"/>
        </w:trPr>
        <w:tc>
          <w:tcPr>
            <w:tcW w:w="3085" w:type="dxa"/>
          </w:tcPr>
          <w:p w14:paraId="1330E09A"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Potential end-user(s) and the organisation they represent:</w:t>
            </w:r>
          </w:p>
          <w:p w14:paraId="552541B8" w14:textId="77777777" w:rsidR="007414E4" w:rsidRPr="00B20488" w:rsidRDefault="007414E4" w:rsidP="007414E4">
            <w:pPr>
              <w:rPr>
                <w:rFonts w:ascii="Segoe UI Semibold" w:hAnsi="Segoe UI Semibold" w:cs="Arial"/>
                <w:sz w:val="21"/>
              </w:rPr>
            </w:pPr>
          </w:p>
          <w:p w14:paraId="11571E84" w14:textId="77777777" w:rsidR="007414E4" w:rsidRPr="00B20488" w:rsidRDefault="007414E4" w:rsidP="007414E4">
            <w:pPr>
              <w:rPr>
                <w:rFonts w:ascii="Arial" w:hAnsi="Arial" w:cs="Arial"/>
                <w:b/>
              </w:rPr>
            </w:pPr>
          </w:p>
        </w:tc>
        <w:tc>
          <w:tcPr>
            <w:tcW w:w="6157" w:type="dxa"/>
            <w:gridSpan w:val="2"/>
          </w:tcPr>
          <w:p w14:paraId="563A6C4B" w14:textId="77777777" w:rsidR="007414E4" w:rsidRPr="00B20488" w:rsidRDefault="007414E4" w:rsidP="007414E4">
            <w:pPr>
              <w:rPr>
                <w:rFonts w:ascii="Segoe UI Semibold" w:hAnsi="Segoe UI Semibold" w:cs="Arial"/>
                <w:sz w:val="21"/>
              </w:rPr>
            </w:pPr>
          </w:p>
        </w:tc>
      </w:tr>
      <w:tr w:rsidR="007414E4" w:rsidRPr="00B20488" w14:paraId="50FE28B9" w14:textId="77777777" w:rsidTr="004D6839">
        <w:trPr>
          <w:trHeight w:val="1191"/>
          <w:jc w:val="center"/>
        </w:trPr>
        <w:tc>
          <w:tcPr>
            <w:tcW w:w="3085" w:type="dxa"/>
          </w:tcPr>
          <w:p w14:paraId="708D3C62"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Outline description of your project idea:</w:t>
            </w:r>
          </w:p>
          <w:p w14:paraId="75528026" w14:textId="77777777" w:rsidR="007414E4" w:rsidRPr="00B20488" w:rsidRDefault="007414E4" w:rsidP="007414E4">
            <w:pPr>
              <w:rPr>
                <w:rFonts w:ascii="Segoe UI Semibold" w:hAnsi="Segoe UI Semibold" w:cs="Arial"/>
                <w:sz w:val="21"/>
              </w:rPr>
            </w:pPr>
          </w:p>
          <w:p w14:paraId="790B1814" w14:textId="77777777" w:rsidR="007414E4" w:rsidRPr="00B20488" w:rsidRDefault="007414E4" w:rsidP="007414E4">
            <w:pPr>
              <w:rPr>
                <w:rFonts w:ascii="Segoe UI Semibold" w:hAnsi="Segoe UI Semibold" w:cs="Arial"/>
                <w:sz w:val="21"/>
              </w:rPr>
            </w:pPr>
          </w:p>
          <w:p w14:paraId="39A7B539" w14:textId="77777777" w:rsidR="007414E4" w:rsidRPr="00B20488" w:rsidRDefault="007414E4" w:rsidP="007414E4">
            <w:pPr>
              <w:rPr>
                <w:rFonts w:ascii="Segoe UI Semibold" w:hAnsi="Segoe UI Semibold" w:cs="Arial"/>
                <w:sz w:val="21"/>
              </w:rPr>
            </w:pPr>
          </w:p>
          <w:p w14:paraId="71E00C38" w14:textId="77777777" w:rsidR="007414E4" w:rsidRPr="00B20488" w:rsidRDefault="007414E4" w:rsidP="007414E4">
            <w:pPr>
              <w:rPr>
                <w:rFonts w:ascii="Segoe UI Semibold" w:hAnsi="Segoe UI Semibold" w:cs="Arial"/>
                <w:sz w:val="21"/>
              </w:rPr>
            </w:pPr>
          </w:p>
          <w:p w14:paraId="3B41A93E" w14:textId="77777777" w:rsidR="007414E4" w:rsidRPr="00B20488" w:rsidRDefault="007414E4" w:rsidP="007414E4">
            <w:pPr>
              <w:rPr>
                <w:rFonts w:ascii="Segoe UI Semibold" w:hAnsi="Segoe UI Semibold" w:cs="Arial"/>
                <w:sz w:val="21"/>
              </w:rPr>
            </w:pPr>
          </w:p>
          <w:p w14:paraId="610694C0" w14:textId="77777777" w:rsidR="007414E4" w:rsidRPr="00B20488" w:rsidRDefault="007414E4" w:rsidP="007414E4">
            <w:pPr>
              <w:rPr>
                <w:rFonts w:ascii="Segoe UI Semibold" w:hAnsi="Segoe UI Semibold" w:cs="Arial"/>
                <w:sz w:val="21"/>
              </w:rPr>
            </w:pPr>
          </w:p>
          <w:p w14:paraId="548572CC" w14:textId="77777777" w:rsidR="007414E4" w:rsidRPr="00B20488" w:rsidRDefault="007414E4" w:rsidP="007414E4">
            <w:pPr>
              <w:rPr>
                <w:rFonts w:ascii="Segoe UI Semibold" w:hAnsi="Segoe UI Semibold" w:cs="Arial"/>
                <w:sz w:val="21"/>
              </w:rPr>
            </w:pPr>
          </w:p>
          <w:p w14:paraId="1E91EF47" w14:textId="77777777" w:rsidR="007414E4" w:rsidRPr="00B20488" w:rsidRDefault="007414E4" w:rsidP="007414E4">
            <w:pPr>
              <w:rPr>
                <w:rFonts w:ascii="Segoe UI Semibold" w:hAnsi="Segoe UI Semibold" w:cs="Arial"/>
                <w:sz w:val="21"/>
              </w:rPr>
            </w:pPr>
          </w:p>
          <w:p w14:paraId="5F95313C" w14:textId="77777777" w:rsidR="007414E4" w:rsidRPr="00B20488" w:rsidRDefault="007414E4" w:rsidP="007414E4">
            <w:pPr>
              <w:rPr>
                <w:rFonts w:ascii="Segoe UI Semibold" w:hAnsi="Segoe UI Semibold" w:cs="Arial"/>
                <w:sz w:val="21"/>
              </w:rPr>
            </w:pPr>
          </w:p>
          <w:p w14:paraId="798EBEB5" w14:textId="77777777" w:rsidR="007414E4" w:rsidRPr="00B20488" w:rsidRDefault="007414E4" w:rsidP="007414E4">
            <w:pPr>
              <w:rPr>
                <w:rFonts w:ascii="Segoe UI Semibold" w:hAnsi="Segoe UI Semibold" w:cs="Arial"/>
                <w:sz w:val="21"/>
              </w:rPr>
            </w:pPr>
          </w:p>
          <w:p w14:paraId="743725E1" w14:textId="77777777" w:rsidR="007414E4" w:rsidRPr="00B20488" w:rsidRDefault="007414E4" w:rsidP="007414E4">
            <w:pPr>
              <w:rPr>
                <w:rFonts w:ascii="Segoe UI Semibold" w:hAnsi="Segoe UI Semibold" w:cs="Arial"/>
                <w:sz w:val="21"/>
              </w:rPr>
            </w:pPr>
          </w:p>
          <w:p w14:paraId="02B519F6" w14:textId="77777777" w:rsidR="007414E4" w:rsidRPr="00B20488" w:rsidRDefault="007414E4" w:rsidP="007414E4">
            <w:pPr>
              <w:rPr>
                <w:rFonts w:ascii="Segoe UI Semibold" w:hAnsi="Segoe UI Semibold" w:cs="Arial"/>
                <w:sz w:val="21"/>
              </w:rPr>
            </w:pPr>
          </w:p>
          <w:p w14:paraId="78B19129" w14:textId="77777777" w:rsidR="007414E4" w:rsidRPr="00B20488" w:rsidRDefault="007414E4" w:rsidP="007414E4">
            <w:pPr>
              <w:rPr>
                <w:rFonts w:ascii="Arial" w:hAnsi="Arial" w:cs="Arial"/>
                <w:b/>
              </w:rPr>
            </w:pPr>
          </w:p>
        </w:tc>
        <w:tc>
          <w:tcPr>
            <w:tcW w:w="6157" w:type="dxa"/>
            <w:gridSpan w:val="2"/>
          </w:tcPr>
          <w:p w14:paraId="4F1AC4D6" w14:textId="77777777" w:rsidR="007414E4" w:rsidRPr="00B20488" w:rsidRDefault="007414E4" w:rsidP="007414E4">
            <w:pPr>
              <w:rPr>
                <w:rFonts w:ascii="Segoe UI Semibold" w:hAnsi="Segoe UI Semibold" w:cs="Arial"/>
                <w:sz w:val="21"/>
              </w:rPr>
            </w:pPr>
          </w:p>
        </w:tc>
      </w:tr>
      <w:tr w:rsidR="007414E4" w:rsidRPr="00B20488" w14:paraId="6A94DC77" w14:textId="77777777" w:rsidTr="004D6839">
        <w:trPr>
          <w:trHeight w:val="1191"/>
          <w:jc w:val="center"/>
        </w:trPr>
        <w:tc>
          <w:tcPr>
            <w:tcW w:w="3085" w:type="dxa"/>
          </w:tcPr>
          <w:p w14:paraId="416D1906"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What problems does the existing system have that might need a potential computer solution?</w:t>
            </w:r>
          </w:p>
          <w:p w14:paraId="1165D087" w14:textId="77777777" w:rsidR="007414E4" w:rsidRPr="00B20488" w:rsidRDefault="007414E4" w:rsidP="007414E4">
            <w:pPr>
              <w:rPr>
                <w:rFonts w:ascii="Segoe UI Semibold" w:hAnsi="Segoe UI Semibold" w:cs="Arial"/>
                <w:sz w:val="21"/>
              </w:rPr>
            </w:pPr>
          </w:p>
          <w:p w14:paraId="09FD7A40" w14:textId="77777777" w:rsidR="007414E4" w:rsidRPr="00B20488" w:rsidRDefault="007414E4" w:rsidP="007414E4">
            <w:pPr>
              <w:rPr>
                <w:rFonts w:ascii="Segoe UI Semibold" w:hAnsi="Segoe UI Semibold" w:cs="Arial"/>
                <w:sz w:val="21"/>
              </w:rPr>
            </w:pPr>
          </w:p>
          <w:p w14:paraId="5C47AD5C" w14:textId="77777777" w:rsidR="007414E4" w:rsidRPr="00B20488" w:rsidRDefault="007414E4" w:rsidP="007414E4">
            <w:pPr>
              <w:rPr>
                <w:rFonts w:ascii="Segoe UI Semibold" w:hAnsi="Segoe UI Semibold" w:cs="Arial"/>
                <w:sz w:val="21"/>
              </w:rPr>
            </w:pPr>
          </w:p>
          <w:p w14:paraId="44D28088" w14:textId="77777777" w:rsidR="007414E4" w:rsidRPr="00B20488" w:rsidRDefault="007414E4" w:rsidP="007414E4">
            <w:pPr>
              <w:rPr>
                <w:rFonts w:ascii="Segoe UI Semibold" w:hAnsi="Segoe UI Semibold" w:cs="Arial"/>
                <w:sz w:val="21"/>
              </w:rPr>
            </w:pPr>
          </w:p>
          <w:p w14:paraId="5A99C0A4" w14:textId="77777777" w:rsidR="007414E4" w:rsidRPr="00B20488" w:rsidRDefault="007414E4" w:rsidP="007414E4">
            <w:pPr>
              <w:rPr>
                <w:rFonts w:ascii="Arial" w:hAnsi="Arial" w:cs="Arial"/>
                <w:b/>
              </w:rPr>
            </w:pPr>
          </w:p>
        </w:tc>
        <w:tc>
          <w:tcPr>
            <w:tcW w:w="6157" w:type="dxa"/>
            <w:gridSpan w:val="2"/>
          </w:tcPr>
          <w:p w14:paraId="5780283F" w14:textId="77777777" w:rsidR="007414E4" w:rsidRPr="00B20488" w:rsidRDefault="007414E4" w:rsidP="007414E4">
            <w:pPr>
              <w:rPr>
                <w:rFonts w:ascii="Segoe UI Semibold" w:hAnsi="Segoe UI Semibold" w:cs="Arial"/>
                <w:sz w:val="21"/>
              </w:rPr>
            </w:pPr>
          </w:p>
        </w:tc>
      </w:tr>
      <w:tr w:rsidR="007414E4" w:rsidRPr="00B20488" w14:paraId="7A8406ED" w14:textId="77777777" w:rsidTr="004D6839">
        <w:trPr>
          <w:trHeight w:val="1191"/>
          <w:jc w:val="center"/>
        </w:trPr>
        <w:tc>
          <w:tcPr>
            <w:tcW w:w="3085" w:type="dxa"/>
          </w:tcPr>
          <w:p w14:paraId="6BDAAA6D" w14:textId="77777777" w:rsidR="007414E4" w:rsidRPr="00B20488" w:rsidRDefault="007414E4" w:rsidP="007414E4">
            <w:pPr>
              <w:rPr>
                <w:rFonts w:ascii="Segoe UI Semibold" w:hAnsi="Segoe UI Semibold" w:cs="Arial"/>
                <w:sz w:val="21"/>
              </w:rPr>
            </w:pPr>
            <w:r w:rsidRPr="00B20488">
              <w:rPr>
                <w:rFonts w:ascii="Segoe UI Semibold" w:hAnsi="Segoe UI Semibold" w:cs="Arial"/>
                <w:sz w:val="21"/>
              </w:rPr>
              <w:t>What kind of access do you have to your potential end-user?</w:t>
            </w:r>
          </w:p>
          <w:p w14:paraId="3EC918B3" w14:textId="77777777" w:rsidR="007414E4" w:rsidRPr="00B20488" w:rsidRDefault="007414E4" w:rsidP="007414E4">
            <w:pPr>
              <w:rPr>
                <w:rFonts w:ascii="Segoe UI Semibold" w:hAnsi="Segoe UI Semibold" w:cs="Arial"/>
                <w:sz w:val="21"/>
              </w:rPr>
            </w:pPr>
          </w:p>
          <w:p w14:paraId="43C563AB" w14:textId="77777777" w:rsidR="007414E4" w:rsidRPr="00B20488" w:rsidRDefault="007414E4" w:rsidP="007414E4">
            <w:pPr>
              <w:rPr>
                <w:rFonts w:ascii="Arial" w:hAnsi="Arial" w:cs="Arial"/>
                <w:b/>
              </w:rPr>
            </w:pPr>
          </w:p>
        </w:tc>
        <w:tc>
          <w:tcPr>
            <w:tcW w:w="6157" w:type="dxa"/>
            <w:gridSpan w:val="2"/>
          </w:tcPr>
          <w:p w14:paraId="068D6C65" w14:textId="77777777" w:rsidR="007414E4" w:rsidRPr="00B20488" w:rsidRDefault="007414E4" w:rsidP="007414E4">
            <w:pPr>
              <w:rPr>
                <w:rFonts w:ascii="Segoe UI Semibold" w:hAnsi="Segoe UI Semibold" w:cs="Arial"/>
                <w:sz w:val="21"/>
              </w:rPr>
            </w:pPr>
          </w:p>
        </w:tc>
      </w:tr>
      <w:tr w:rsidR="007414E4" w:rsidRPr="00B20488" w14:paraId="77AD3006" w14:textId="77777777" w:rsidTr="004D6839">
        <w:trPr>
          <w:trHeight w:val="1191"/>
          <w:jc w:val="center"/>
        </w:trPr>
        <w:tc>
          <w:tcPr>
            <w:tcW w:w="3085" w:type="dxa"/>
          </w:tcPr>
          <w:p w14:paraId="360AA0B1" w14:textId="77777777" w:rsidR="007414E4" w:rsidRPr="00B20488" w:rsidRDefault="007414E4" w:rsidP="007414E4">
            <w:pPr>
              <w:rPr>
                <w:rFonts w:ascii="Arial" w:hAnsi="Arial" w:cs="Arial"/>
                <w:b/>
              </w:rPr>
            </w:pPr>
            <w:r w:rsidRPr="00B20488">
              <w:rPr>
                <w:rFonts w:ascii="Segoe UI Semibold" w:hAnsi="Segoe UI Semibold" w:cs="Arial"/>
                <w:sz w:val="21"/>
              </w:rPr>
              <w:t>What potential programming skills (from Table 1) will it enable you to demonstrate</w:t>
            </w:r>
          </w:p>
        </w:tc>
        <w:tc>
          <w:tcPr>
            <w:tcW w:w="6157" w:type="dxa"/>
            <w:gridSpan w:val="2"/>
          </w:tcPr>
          <w:p w14:paraId="50C38409" w14:textId="77777777" w:rsidR="007414E4" w:rsidRPr="00B20488" w:rsidRDefault="007414E4" w:rsidP="007414E4">
            <w:pPr>
              <w:rPr>
                <w:rFonts w:ascii="Segoe UI Semibold" w:hAnsi="Segoe UI Semibold" w:cs="Arial"/>
                <w:sz w:val="21"/>
              </w:rPr>
            </w:pPr>
          </w:p>
        </w:tc>
      </w:tr>
    </w:tbl>
    <w:p w14:paraId="4A183F74" w14:textId="77777777" w:rsidR="007414E4" w:rsidRPr="00B20488" w:rsidRDefault="007414E4" w:rsidP="007414E4">
      <w:pPr>
        <w:rPr>
          <w:sz w:val="2"/>
        </w:rPr>
      </w:pPr>
      <w:r w:rsidRPr="00B20488">
        <w:rPr>
          <w:sz w:val="2"/>
        </w:rPr>
        <w:br w:type="page"/>
      </w:r>
    </w:p>
    <w:bookmarkStart w:id="13" w:name="_Toc500405937"/>
    <w:p w14:paraId="1F4726ED" w14:textId="77777777" w:rsidR="007414E4" w:rsidRPr="00B20488" w:rsidRDefault="00FD64EC" w:rsidP="00006941">
      <w:pPr>
        <w:pStyle w:val="H1"/>
      </w:pPr>
      <w:r w:rsidRPr="00B20488">
        <w:rPr>
          <w:rFonts w:cs="Arial"/>
          <w:noProof/>
          <w:lang w:eastAsia="en-GB"/>
        </w:rPr>
        <w:lastRenderedPageBreak/>
        <mc:AlternateContent>
          <mc:Choice Requires="wps">
            <w:drawing>
              <wp:anchor distT="0" distB="0" distL="114300" distR="114300" simplePos="0" relativeHeight="251774976" behindDoc="0" locked="0" layoutInCell="1" allowOverlap="1" wp14:anchorId="4A21046E" wp14:editId="72E9E8F9">
                <wp:simplePos x="0" y="0"/>
                <wp:positionH relativeFrom="margin">
                  <wp:posOffset>-102235</wp:posOffset>
                </wp:positionH>
                <wp:positionV relativeFrom="paragraph">
                  <wp:posOffset>554990</wp:posOffset>
                </wp:positionV>
                <wp:extent cx="6659880" cy="3067050"/>
                <wp:effectExtent l="0" t="0" r="26670" b="19050"/>
                <wp:wrapNone/>
                <wp:docPr id="256" name="Rounded Rectangle 256"/>
                <wp:cNvGraphicFramePr/>
                <a:graphic xmlns:a="http://schemas.openxmlformats.org/drawingml/2006/main">
                  <a:graphicData uri="http://schemas.microsoft.com/office/word/2010/wordprocessingShape">
                    <wps:wsp>
                      <wps:cNvSpPr/>
                      <wps:spPr>
                        <a:xfrm>
                          <a:off x="0" y="0"/>
                          <a:ext cx="6659880" cy="3067050"/>
                        </a:xfrm>
                        <a:prstGeom prst="roundRect">
                          <a:avLst>
                            <a:gd name="adj" fmla="val 3098"/>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3FEF3" id="Rounded Rectangle 256" o:spid="_x0000_s1026" style="position:absolute;margin-left:-8.05pt;margin-top:43.7pt;width:524.4pt;height:24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" filled="f" strokecolor="black [3213]">
                <w10:wrap anchorx="margin"/>
              </v:roundrect>
            </w:pict>
          </mc:Fallback>
        </mc:AlternateContent>
      </w:r>
      <w:r w:rsidR="00CE7A5E" w:rsidRPr="00B20488">
        <w:t>2</w:t>
      </w:r>
      <w:r w:rsidR="00DD66D9" w:rsidRPr="00B20488">
        <w:t xml:space="preserve">. </w:t>
      </w:r>
      <w:r w:rsidR="007414E4" w:rsidRPr="00B20488">
        <w:t>Analysis</w:t>
      </w:r>
      <w:bookmarkEnd w:id="13"/>
    </w:p>
    <w:p w14:paraId="07AD0727" w14:textId="77777777" w:rsidR="007414E4" w:rsidRPr="00B20488" w:rsidRDefault="007414E4" w:rsidP="005A2ED5">
      <w:pPr>
        <w:rPr>
          <w:rFonts w:ascii="Segoe UI" w:hAnsi="Segoe UI" w:cs="Arial"/>
          <w:i/>
          <w:sz w:val="21"/>
        </w:rPr>
      </w:pPr>
      <w:r w:rsidRPr="00B20488">
        <w:rPr>
          <w:rFonts w:ascii="Segoe UI" w:hAnsi="Segoe UI" w:cs="Arial"/>
          <w:i/>
          <w:sz w:val="21"/>
        </w:rPr>
        <w:t>You should think of Analysis as an opportunity</w:t>
      </w:r>
      <w:r w:rsidR="00886940" w:rsidRPr="00B20488">
        <w:rPr>
          <w:rFonts w:ascii="Segoe UI" w:hAnsi="Segoe UI" w:cs="Arial"/>
          <w:i/>
          <w:sz w:val="21"/>
        </w:rPr>
        <w:t xml:space="preserve">!  </w:t>
      </w:r>
      <w:r w:rsidRPr="00B20488">
        <w:rPr>
          <w:rFonts w:ascii="Segoe UI" w:hAnsi="Segoe UI" w:cs="Arial"/>
          <w:i/>
          <w:sz w:val="21"/>
        </w:rPr>
        <w:t>It is your opportunity to explain the scope of your project to the marker / moderator and this needs to be done in a variety of ways of which the important areas are:</w:t>
      </w:r>
    </w:p>
    <w:p w14:paraId="13F8075D" w14:textId="77777777" w:rsidR="00882B8F" w:rsidRPr="00B20488" w:rsidRDefault="00882B8F" w:rsidP="005A2ED5">
      <w:pPr>
        <w:rPr>
          <w:rFonts w:ascii="Segoe UI" w:hAnsi="Segoe UI" w:cs="Arial"/>
          <w:i/>
          <w:sz w:val="12"/>
        </w:rPr>
      </w:pPr>
    </w:p>
    <w:p w14:paraId="2D3F23FF" w14:textId="77777777" w:rsidR="007414E4" w:rsidRPr="00B20488" w:rsidRDefault="007414E4" w:rsidP="005A2ED5">
      <w:pPr>
        <w:ind w:left="426" w:hanging="425"/>
        <w:rPr>
          <w:rFonts w:ascii="Segoe UI" w:hAnsi="Segoe UI" w:cs="Arial"/>
          <w:i/>
          <w:sz w:val="21"/>
        </w:rPr>
      </w:pPr>
      <w:r w:rsidRPr="00B20488">
        <w:rPr>
          <w:rFonts w:ascii="Segoe UI" w:hAnsi="Segoe UI" w:cs="Arial"/>
          <w:i/>
          <w:sz w:val="21"/>
        </w:rPr>
        <w:t>1.</w:t>
      </w:r>
      <w:r w:rsidRPr="00B20488">
        <w:rPr>
          <w:rFonts w:ascii="Segoe UI" w:hAnsi="Segoe UI" w:cs="Arial"/>
          <w:i/>
          <w:sz w:val="21"/>
        </w:rPr>
        <w:tab/>
        <w:t>A</w:t>
      </w:r>
      <w:r w:rsidR="0076021C" w:rsidRPr="00B20488">
        <w:rPr>
          <w:rFonts w:ascii="Segoe UI" w:hAnsi="Segoe UI" w:cs="Arial"/>
          <w:i/>
          <w:sz w:val="21"/>
        </w:rPr>
        <w:t>n</w:t>
      </w:r>
      <w:r w:rsidRPr="00B20488">
        <w:rPr>
          <w:rFonts w:ascii="Segoe UI Semibold" w:hAnsi="Segoe UI Semibold" w:cs="Arial"/>
          <w:i/>
          <w:sz w:val="21"/>
        </w:rPr>
        <w:t xml:space="preserve"> investigation of the project or problem area</w:t>
      </w:r>
      <w:r w:rsidRPr="00B20488">
        <w:rPr>
          <w:rFonts w:ascii="Segoe UI" w:hAnsi="Segoe UI" w:cs="Arial"/>
          <w:i/>
          <w:sz w:val="21"/>
        </w:rPr>
        <w:t xml:space="preserve"> (interviews, observations, questionnaires, research and examining documents)</w:t>
      </w:r>
    </w:p>
    <w:p w14:paraId="6A54C3BA" w14:textId="77777777" w:rsidR="00667C6C" w:rsidRPr="00B20488" w:rsidRDefault="00667C6C" w:rsidP="005A2ED5">
      <w:pPr>
        <w:ind w:left="426" w:hanging="425"/>
        <w:rPr>
          <w:rFonts w:ascii="Calibri" w:hAnsi="Calibri" w:cs="Arial"/>
          <w:i/>
          <w:sz w:val="12"/>
        </w:rPr>
      </w:pPr>
    </w:p>
    <w:p w14:paraId="50E5AB75" w14:textId="77777777" w:rsidR="007414E4" w:rsidRPr="00B20488" w:rsidRDefault="007414E4" w:rsidP="005A2ED5">
      <w:pPr>
        <w:ind w:left="426" w:hanging="425"/>
        <w:rPr>
          <w:rFonts w:ascii="Segoe UI" w:hAnsi="Segoe UI" w:cs="Arial"/>
          <w:i/>
          <w:sz w:val="21"/>
        </w:rPr>
      </w:pPr>
      <w:r w:rsidRPr="00B20488">
        <w:rPr>
          <w:rFonts w:ascii="Segoe UI" w:hAnsi="Segoe UI" w:cs="Arial"/>
          <w:i/>
          <w:sz w:val="21"/>
        </w:rPr>
        <w:t>2.</w:t>
      </w:r>
      <w:r w:rsidRPr="00B20488">
        <w:rPr>
          <w:rFonts w:ascii="Segoe UI" w:hAnsi="Segoe UI" w:cs="Arial"/>
          <w:i/>
          <w:sz w:val="21"/>
        </w:rPr>
        <w:tab/>
        <w:t xml:space="preserve">A </w:t>
      </w:r>
      <w:r w:rsidRPr="00B20488">
        <w:rPr>
          <w:rFonts w:ascii="Segoe UI Semibold" w:hAnsi="Segoe UI Semibold" w:cs="Arial"/>
          <w:i/>
          <w:sz w:val="21"/>
        </w:rPr>
        <w:t>description of the problem(s) of the existing system</w:t>
      </w:r>
      <w:r w:rsidRPr="00B20488">
        <w:rPr>
          <w:rFonts w:ascii="Segoe UI" w:hAnsi="Segoe UI" w:cs="Arial"/>
          <w:i/>
          <w:sz w:val="21"/>
        </w:rPr>
        <w:t xml:space="preserve"> for which your end-user is wanting a solution (or a new solution)</w:t>
      </w:r>
    </w:p>
    <w:p w14:paraId="15EF8F22" w14:textId="77777777" w:rsidR="00667C6C" w:rsidRPr="00B20488" w:rsidRDefault="00667C6C" w:rsidP="005A2ED5">
      <w:pPr>
        <w:ind w:left="426" w:hanging="425"/>
        <w:rPr>
          <w:rFonts w:ascii="Calibri" w:hAnsi="Calibri" w:cs="Arial"/>
          <w:i/>
          <w:sz w:val="12"/>
        </w:rPr>
      </w:pPr>
    </w:p>
    <w:p w14:paraId="2252C6D9" w14:textId="77777777" w:rsidR="007414E4" w:rsidRPr="00B20488" w:rsidRDefault="007414E4" w:rsidP="005A2ED5">
      <w:pPr>
        <w:ind w:left="426" w:hanging="425"/>
        <w:rPr>
          <w:rFonts w:ascii="Segoe UI" w:hAnsi="Segoe UI" w:cs="Arial"/>
          <w:i/>
          <w:sz w:val="21"/>
        </w:rPr>
      </w:pPr>
      <w:r w:rsidRPr="00B20488">
        <w:rPr>
          <w:rFonts w:ascii="Segoe UI" w:hAnsi="Segoe UI" w:cs="Arial"/>
          <w:i/>
          <w:sz w:val="21"/>
        </w:rPr>
        <w:t>3.</w:t>
      </w:r>
      <w:r w:rsidRPr="00B20488">
        <w:rPr>
          <w:rFonts w:ascii="Segoe UI" w:hAnsi="Segoe UI" w:cs="Arial"/>
          <w:i/>
          <w:sz w:val="21"/>
        </w:rPr>
        <w:tab/>
        <w:t xml:space="preserve">A </w:t>
      </w:r>
      <w:r w:rsidRPr="00B20488">
        <w:rPr>
          <w:rFonts w:ascii="Segoe UI Semibold" w:hAnsi="Segoe UI Semibold" w:cs="Arial"/>
          <w:i/>
          <w:sz w:val="21"/>
        </w:rPr>
        <w:t>modelling of the project area or how the existing system actually works</w:t>
      </w:r>
      <w:r w:rsidRPr="00B20488">
        <w:rPr>
          <w:rFonts w:ascii="Segoe UI" w:hAnsi="Segoe UI" w:cs="Arial"/>
          <w:i/>
          <w:sz w:val="21"/>
        </w:rPr>
        <w:t xml:space="preserve"> (before you start designing and building a new system to solve its problems)</w:t>
      </w:r>
      <w:r w:rsidR="00886940" w:rsidRPr="00B20488">
        <w:rPr>
          <w:rFonts w:ascii="Segoe UI" w:hAnsi="Segoe UI" w:cs="Arial"/>
          <w:i/>
          <w:sz w:val="21"/>
        </w:rPr>
        <w:t xml:space="preserve">.  </w:t>
      </w:r>
      <w:r w:rsidRPr="00B20488">
        <w:rPr>
          <w:rFonts w:ascii="Segoe UI" w:hAnsi="Segoe UI" w:cs="Arial"/>
          <w:i/>
          <w:sz w:val="21"/>
        </w:rPr>
        <w:t>This will involve the use of diagrams that model how aspects of the system work.</w:t>
      </w:r>
    </w:p>
    <w:p w14:paraId="5CA32ED9" w14:textId="77777777" w:rsidR="00667C6C" w:rsidRPr="00B20488" w:rsidRDefault="00667C6C" w:rsidP="005A2ED5">
      <w:pPr>
        <w:ind w:left="426" w:hanging="425"/>
        <w:rPr>
          <w:rFonts w:ascii="Calibri" w:hAnsi="Calibri" w:cs="Arial"/>
          <w:i/>
          <w:sz w:val="12"/>
        </w:rPr>
      </w:pPr>
    </w:p>
    <w:p w14:paraId="7B4927A0" w14:textId="77777777" w:rsidR="007414E4" w:rsidRPr="00B20488" w:rsidRDefault="007414E4" w:rsidP="005A2ED5">
      <w:pPr>
        <w:ind w:left="426" w:hanging="425"/>
        <w:rPr>
          <w:rFonts w:ascii="Segoe UI" w:hAnsi="Segoe UI" w:cs="Arial"/>
          <w:i/>
          <w:sz w:val="21"/>
        </w:rPr>
      </w:pPr>
      <w:r w:rsidRPr="00B20488">
        <w:rPr>
          <w:rFonts w:ascii="Segoe UI" w:hAnsi="Segoe UI" w:cs="Arial"/>
          <w:i/>
          <w:sz w:val="21"/>
        </w:rPr>
        <w:t>4.</w:t>
      </w:r>
      <w:r w:rsidRPr="00B20488">
        <w:rPr>
          <w:rFonts w:ascii="Segoe UI" w:hAnsi="Segoe UI" w:cs="Arial"/>
          <w:i/>
          <w:sz w:val="21"/>
        </w:rPr>
        <w:tab/>
        <w:t xml:space="preserve">A list of </w:t>
      </w:r>
      <w:r w:rsidRPr="00B20488">
        <w:rPr>
          <w:rFonts w:ascii="Segoe UI Semibold" w:hAnsi="Segoe UI Semibold" w:cs="Arial"/>
          <w:i/>
          <w:sz w:val="21"/>
        </w:rPr>
        <w:t>numbered and SMART objectives</w:t>
      </w:r>
      <w:r w:rsidRPr="00B20488">
        <w:rPr>
          <w:rFonts w:ascii="Segoe UI" w:hAnsi="Segoe UI" w:cs="Arial"/>
          <w:i/>
          <w:sz w:val="21"/>
        </w:rPr>
        <w:t xml:space="preserve"> (</w:t>
      </w:r>
      <w:r w:rsidRPr="00B20488">
        <w:rPr>
          <w:rFonts w:ascii="Segoe UI Semibold" w:hAnsi="Segoe UI Semibold" w:cs="Arial"/>
          <w:i/>
          <w:sz w:val="21"/>
          <w:u w:val="single"/>
        </w:rPr>
        <w:t>what the new system must do</w:t>
      </w:r>
      <w:r w:rsidRPr="00B20488">
        <w:rPr>
          <w:rFonts w:ascii="Segoe UI" w:hAnsi="Segoe UI" w:cs="Arial"/>
          <w:i/>
          <w:sz w:val="21"/>
        </w:rPr>
        <w:t>) that arise out of the investigation you have done</w:t>
      </w:r>
      <w:r w:rsidR="00886940" w:rsidRPr="00B20488">
        <w:rPr>
          <w:rFonts w:ascii="Segoe UI" w:hAnsi="Segoe UI" w:cs="Arial"/>
          <w:i/>
          <w:sz w:val="21"/>
        </w:rPr>
        <w:t xml:space="preserve">.  </w:t>
      </w:r>
      <w:r w:rsidRPr="00B20488">
        <w:rPr>
          <w:rFonts w:ascii="Segoe UI" w:hAnsi="Segoe UI" w:cs="Arial"/>
          <w:i/>
          <w:sz w:val="21"/>
        </w:rPr>
        <w:t>This should include both qualitative and quantitative objectives</w:t>
      </w:r>
    </w:p>
    <w:p w14:paraId="40821B70" w14:textId="77777777" w:rsidR="007414E4" w:rsidRPr="00B20488" w:rsidRDefault="007414E4" w:rsidP="005A2ED5">
      <w:pPr>
        <w:ind w:left="426" w:hanging="425"/>
        <w:rPr>
          <w:rFonts w:ascii="Segoe UI" w:hAnsi="Segoe UI" w:cs="Arial"/>
          <w:i/>
          <w:sz w:val="21"/>
        </w:rPr>
      </w:pPr>
      <w:r w:rsidRPr="00B20488">
        <w:rPr>
          <w:rFonts w:ascii="Segoe UI" w:hAnsi="Segoe UI" w:cs="Arial"/>
          <w:i/>
          <w:sz w:val="21"/>
        </w:rPr>
        <w:t>5.</w:t>
      </w:r>
      <w:r w:rsidRPr="00B20488">
        <w:rPr>
          <w:rFonts w:ascii="Segoe UI" w:hAnsi="Segoe UI" w:cs="Arial"/>
          <w:i/>
          <w:sz w:val="21"/>
        </w:rPr>
        <w:tab/>
        <w:t xml:space="preserve">A list of </w:t>
      </w:r>
      <w:r w:rsidRPr="00B20488">
        <w:rPr>
          <w:rFonts w:ascii="Segoe UI Semibold" w:hAnsi="Segoe UI Semibold" w:cs="Arial"/>
          <w:i/>
          <w:sz w:val="21"/>
        </w:rPr>
        <w:t>performance criteria</w:t>
      </w:r>
      <w:r w:rsidRPr="00B20488">
        <w:rPr>
          <w:rFonts w:ascii="Segoe UI" w:hAnsi="Segoe UI" w:cs="Arial"/>
          <w:i/>
          <w:sz w:val="21"/>
        </w:rPr>
        <w:t xml:space="preserve"> for your objectives that include specific details of how you will judge the success of each objective</w:t>
      </w:r>
    </w:p>
    <w:p w14:paraId="5A636A55" w14:textId="77777777" w:rsidR="00667C6C" w:rsidRPr="00B20488" w:rsidRDefault="00667C6C" w:rsidP="005A2ED5">
      <w:pPr>
        <w:ind w:left="426" w:hanging="425"/>
        <w:rPr>
          <w:rFonts w:ascii="Calibri" w:hAnsi="Calibri" w:cs="Arial"/>
          <w:i/>
          <w:sz w:val="12"/>
        </w:rPr>
      </w:pPr>
    </w:p>
    <w:p w14:paraId="32F32622" w14:textId="77777777" w:rsidR="007414E4" w:rsidRPr="00B20488" w:rsidRDefault="007414E4" w:rsidP="005A2ED5">
      <w:pPr>
        <w:ind w:left="426" w:hanging="425"/>
        <w:rPr>
          <w:rFonts w:ascii="Segoe UI" w:hAnsi="Segoe UI" w:cs="Arial"/>
          <w:i/>
          <w:sz w:val="21"/>
        </w:rPr>
      </w:pPr>
      <w:r w:rsidRPr="00B20488">
        <w:rPr>
          <w:rFonts w:ascii="Segoe UI" w:hAnsi="Segoe UI" w:cs="Arial"/>
          <w:i/>
          <w:sz w:val="21"/>
        </w:rPr>
        <w:t>6.</w:t>
      </w:r>
      <w:r w:rsidRPr="00B20488">
        <w:rPr>
          <w:rFonts w:ascii="Segoe UI" w:hAnsi="Segoe UI" w:cs="Arial"/>
          <w:i/>
          <w:sz w:val="21"/>
        </w:rPr>
        <w:tab/>
        <w:t xml:space="preserve">Some </w:t>
      </w:r>
      <w:r w:rsidRPr="00B20488">
        <w:rPr>
          <w:rFonts w:ascii="Segoe UI Semibold" w:hAnsi="Segoe UI Semibold" w:cs="Arial"/>
          <w:i/>
          <w:sz w:val="21"/>
        </w:rPr>
        <w:t>consideration of the different types of solution</w:t>
      </w:r>
      <w:r w:rsidRPr="00B20488">
        <w:rPr>
          <w:rFonts w:ascii="Segoe UI" w:hAnsi="Segoe UI" w:cs="Arial"/>
          <w:i/>
          <w:sz w:val="21"/>
        </w:rPr>
        <w:t xml:space="preserve"> that might be available to fulfil your objectives.</w:t>
      </w:r>
    </w:p>
    <w:p w14:paraId="0E408B7E" w14:textId="77777777" w:rsidR="007414E4" w:rsidRPr="00B20488" w:rsidRDefault="00CE7A5E" w:rsidP="00DD66D9">
      <w:pPr>
        <w:pStyle w:val="alpha"/>
      </w:pPr>
      <w:bookmarkStart w:id="14" w:name="_Toc500405938"/>
      <w:bookmarkStart w:id="15" w:name="_GoBack"/>
      <w:bookmarkEnd w:id="15"/>
      <w:r w:rsidRPr="00B20488">
        <w:t>2</w:t>
      </w:r>
      <w:r w:rsidR="00DD66D9" w:rsidRPr="00B20488">
        <w:t>.1</w:t>
      </w:r>
      <w:r w:rsidR="00886940" w:rsidRPr="00B20488">
        <w:t xml:space="preserve"> – </w:t>
      </w:r>
      <w:r w:rsidR="00DD66D9" w:rsidRPr="00B20488">
        <w:t xml:space="preserve">Investigating the </w:t>
      </w:r>
      <w:r w:rsidR="00F37D50" w:rsidRPr="00B20488">
        <w:t>p</w:t>
      </w:r>
      <w:r w:rsidR="00DD66D9" w:rsidRPr="00B20488">
        <w:t xml:space="preserve">roject </w:t>
      </w:r>
      <w:r w:rsidR="00F37D50" w:rsidRPr="00B20488">
        <w:t>p</w:t>
      </w:r>
      <w:r w:rsidR="00DD66D9" w:rsidRPr="00B20488">
        <w:t>roblem</w:t>
      </w:r>
      <w:bookmarkEnd w:id="14"/>
    </w:p>
    <w:p w14:paraId="5D341C0A" w14:textId="77777777" w:rsidR="007414E4" w:rsidRPr="00B20488" w:rsidRDefault="007414E4" w:rsidP="005A2ED5">
      <w:pPr>
        <w:rPr>
          <w:rFonts w:ascii="Segoe UI" w:hAnsi="Segoe UI" w:cs="Arial"/>
          <w:sz w:val="21"/>
        </w:rPr>
      </w:pPr>
      <w:r w:rsidRPr="00B20488">
        <w:rPr>
          <w:rFonts w:ascii="Segoe UI" w:hAnsi="Segoe UI" w:cs="Arial"/>
          <w:sz w:val="21"/>
        </w:rPr>
        <w:t>The investigation is the section of your analysis where you find the information you need to complete the rest of the analysis so it needs to be done thoroughly</w:t>
      </w:r>
      <w:r w:rsidR="0076021C" w:rsidRPr="00B20488">
        <w:rPr>
          <w:rFonts w:ascii="Segoe UI" w:hAnsi="Segoe UI" w:cs="Arial"/>
          <w:sz w:val="21"/>
        </w:rPr>
        <w:t>.</w:t>
      </w:r>
      <w:r w:rsidR="0076021C" w:rsidRPr="00B20488">
        <w:t xml:space="preserve"> </w:t>
      </w:r>
      <w:r w:rsidR="0076021C" w:rsidRPr="00B20488">
        <w:rPr>
          <w:rFonts w:ascii="Segoe UI" w:hAnsi="Segoe UI" w:cs="Arial"/>
          <w:sz w:val="21"/>
        </w:rPr>
        <w:t>The assessment criteria clearly state that there must be evidence of dialogue with an end-user or potential users that helps to frame the requirements of the system you will build.</w:t>
      </w:r>
    </w:p>
    <w:p w14:paraId="33249F79" w14:textId="77777777" w:rsidR="00FD64EC" w:rsidRPr="00B20488" w:rsidRDefault="00FD64EC" w:rsidP="005A2ED5">
      <w:pPr>
        <w:rPr>
          <w:rFonts w:ascii="Segoe UI" w:hAnsi="Segoe UI" w:cs="Arial"/>
          <w:sz w:val="21"/>
        </w:rPr>
      </w:pPr>
    </w:p>
    <w:p w14:paraId="1F06B7C1" w14:textId="77777777" w:rsidR="007414E4" w:rsidRPr="00B20488" w:rsidRDefault="007414E4" w:rsidP="00C159F6">
      <w:pPr>
        <w:pStyle w:val="h1alt2"/>
      </w:pPr>
      <w:r w:rsidRPr="00B20488">
        <w:t>Preparation for the Investigation</w:t>
      </w:r>
    </w:p>
    <w:p w14:paraId="5FC435F0" w14:textId="77777777" w:rsidR="007414E4" w:rsidRPr="00B20488" w:rsidRDefault="007414E4" w:rsidP="005A2ED5">
      <w:pPr>
        <w:rPr>
          <w:rFonts w:ascii="Segoe UI" w:hAnsi="Segoe UI" w:cs="Arial"/>
          <w:sz w:val="21"/>
        </w:rPr>
      </w:pPr>
      <w:r w:rsidRPr="00B20488">
        <w:rPr>
          <w:rFonts w:ascii="Segoe UI" w:hAnsi="Segoe UI" w:cs="Arial"/>
          <w:sz w:val="21"/>
        </w:rPr>
        <w:t>Before you embark on this section you should ensure you have two very important items firmed up:</w:t>
      </w:r>
    </w:p>
    <w:p w14:paraId="05561554" w14:textId="77777777" w:rsidR="007414E4" w:rsidRPr="00B20488" w:rsidRDefault="007414E4" w:rsidP="008B7186">
      <w:pPr>
        <w:ind w:left="426" w:hanging="426"/>
        <w:rPr>
          <w:rFonts w:ascii="Segoe UI" w:hAnsi="Segoe UI" w:cs="Arial"/>
          <w:spacing w:val="-5"/>
          <w:sz w:val="21"/>
        </w:rPr>
      </w:pPr>
      <w:r w:rsidRPr="00B20488">
        <w:rPr>
          <w:rFonts w:ascii="Segoe UI" w:hAnsi="Segoe UI" w:cs="Arial"/>
          <w:spacing w:val="-5"/>
          <w:sz w:val="21"/>
        </w:rPr>
        <w:t>1.</w:t>
      </w:r>
      <w:r w:rsidRPr="00B20488">
        <w:rPr>
          <w:rFonts w:ascii="Segoe UI" w:hAnsi="Segoe UI" w:cs="Arial"/>
          <w:spacing w:val="-5"/>
          <w:sz w:val="21"/>
        </w:rPr>
        <w:tab/>
        <w:t xml:space="preserve">You have found </w:t>
      </w:r>
      <w:r w:rsidRPr="00B20488">
        <w:rPr>
          <w:rFonts w:ascii="Segoe UI Semibold" w:hAnsi="Segoe UI Semibold" w:cs="Arial"/>
          <w:spacing w:val="-5"/>
          <w:sz w:val="21"/>
        </w:rPr>
        <w:t>a problem to solve</w:t>
      </w:r>
      <w:r w:rsidRPr="00B20488">
        <w:rPr>
          <w:rFonts w:ascii="Segoe UI" w:hAnsi="Segoe UI" w:cs="Arial"/>
          <w:spacing w:val="-5"/>
          <w:sz w:val="21"/>
        </w:rPr>
        <w:t xml:space="preserve"> and someone who can act as your end-user</w:t>
      </w:r>
      <w:r w:rsidR="00886940" w:rsidRPr="00B20488">
        <w:rPr>
          <w:rFonts w:ascii="Segoe UI" w:hAnsi="Segoe UI" w:cs="Arial"/>
          <w:spacing w:val="-5"/>
          <w:sz w:val="21"/>
        </w:rPr>
        <w:t xml:space="preserve">.  </w:t>
      </w:r>
      <w:r w:rsidRPr="00B20488">
        <w:rPr>
          <w:rFonts w:ascii="Segoe UI" w:hAnsi="Segoe UI" w:cs="Arial"/>
          <w:spacing w:val="-5"/>
          <w:sz w:val="21"/>
        </w:rPr>
        <w:t>Delays in contacting your end user at this stage can have a serious impact on timescales if you are relying on their feedback to make progress</w:t>
      </w:r>
      <w:r w:rsidR="00886940" w:rsidRPr="00B20488">
        <w:rPr>
          <w:rFonts w:ascii="Segoe UI" w:hAnsi="Segoe UI" w:cs="Arial"/>
          <w:spacing w:val="-5"/>
          <w:sz w:val="21"/>
        </w:rPr>
        <w:t xml:space="preserve">.  </w:t>
      </w:r>
      <w:r w:rsidRPr="00B20488">
        <w:rPr>
          <w:rFonts w:ascii="Segoe UI" w:hAnsi="Segoe UI" w:cs="Arial"/>
          <w:spacing w:val="-5"/>
          <w:sz w:val="21"/>
        </w:rPr>
        <w:t>You may also need access to other users of the system so make sure that this won</w:t>
      </w:r>
      <w:r w:rsidR="00886940" w:rsidRPr="00B20488">
        <w:rPr>
          <w:rFonts w:ascii="Segoe UI" w:hAnsi="Segoe UI" w:cs="Arial"/>
          <w:spacing w:val="-5"/>
          <w:sz w:val="21"/>
        </w:rPr>
        <w:t>’</w:t>
      </w:r>
      <w:r w:rsidRPr="00B20488">
        <w:rPr>
          <w:rFonts w:ascii="Segoe UI" w:hAnsi="Segoe UI" w:cs="Arial"/>
          <w:spacing w:val="-5"/>
          <w:sz w:val="21"/>
        </w:rPr>
        <w:t>t be a problem either.</w:t>
      </w:r>
    </w:p>
    <w:p w14:paraId="527CE286" w14:textId="77777777" w:rsidR="007414E4" w:rsidRPr="00B20488" w:rsidRDefault="007414E4" w:rsidP="008B7186">
      <w:pPr>
        <w:ind w:left="426" w:hanging="426"/>
        <w:rPr>
          <w:rFonts w:ascii="Segoe UI" w:hAnsi="Segoe UI" w:cs="Arial"/>
          <w:sz w:val="21"/>
        </w:rPr>
      </w:pPr>
      <w:r w:rsidRPr="00B20488">
        <w:rPr>
          <w:rFonts w:ascii="Segoe UI" w:hAnsi="Segoe UI" w:cs="Arial"/>
          <w:sz w:val="21"/>
        </w:rPr>
        <w:t>2.</w:t>
      </w:r>
      <w:r w:rsidRPr="00B20488">
        <w:rPr>
          <w:rFonts w:ascii="Segoe UI" w:hAnsi="Segoe UI" w:cs="Arial"/>
          <w:sz w:val="21"/>
        </w:rPr>
        <w:tab/>
        <w:t xml:space="preserve">Your NEA supervisor (your tutor or teacher) has </w:t>
      </w:r>
      <w:r w:rsidRPr="00B20488">
        <w:rPr>
          <w:rFonts w:ascii="Segoe UI Semibold" w:hAnsi="Segoe UI Semibold" w:cs="Arial"/>
          <w:sz w:val="21"/>
        </w:rPr>
        <w:t>approved your project</w:t>
      </w:r>
      <w:r w:rsidR="00886940" w:rsidRPr="00B20488">
        <w:rPr>
          <w:rFonts w:ascii="Segoe UI" w:hAnsi="Segoe UI" w:cs="Arial"/>
          <w:sz w:val="21"/>
        </w:rPr>
        <w:t xml:space="preserve">.  </w:t>
      </w:r>
      <w:r w:rsidRPr="00B20488">
        <w:rPr>
          <w:rFonts w:ascii="Segoe UI" w:hAnsi="Segoe UI" w:cs="Arial"/>
          <w:sz w:val="21"/>
        </w:rPr>
        <w:t>Your teacher or tutor will have a good idea of whether your project idea will give you access to a mark range that is reflective of your ability and can be realistically achieved within the allowed timescale – so you should always run your idea past them first before you embark on your formal investigation.</w:t>
      </w:r>
    </w:p>
    <w:p w14:paraId="6FD3D6A8" w14:textId="77777777" w:rsidR="007414E4" w:rsidRPr="00B20488" w:rsidRDefault="007414E4" w:rsidP="00C159F6">
      <w:pPr>
        <w:pStyle w:val="h1alt2"/>
      </w:pPr>
      <w:r w:rsidRPr="00B20488">
        <w:t>What methods should I choose?</w:t>
      </w:r>
    </w:p>
    <w:p w14:paraId="2CDEDBA6" w14:textId="77777777" w:rsidR="007414E4" w:rsidRPr="00B20488" w:rsidRDefault="007414E4" w:rsidP="005A2ED5">
      <w:pPr>
        <w:rPr>
          <w:rFonts w:ascii="Segoe UI" w:hAnsi="Segoe UI" w:cs="Arial"/>
          <w:sz w:val="21"/>
        </w:rPr>
      </w:pPr>
      <w:r w:rsidRPr="00B20488">
        <w:rPr>
          <w:rFonts w:ascii="Segoe UI" w:hAnsi="Segoe UI" w:cs="Arial"/>
          <w:sz w:val="21"/>
        </w:rPr>
        <w:t>There are a number of methods that can be used to investigate the project problem and the existing system (if there is one)</w:t>
      </w:r>
      <w:r w:rsidR="00886940" w:rsidRPr="00B20488">
        <w:rPr>
          <w:rFonts w:ascii="Segoe UI" w:hAnsi="Segoe UI" w:cs="Arial"/>
          <w:sz w:val="21"/>
        </w:rPr>
        <w:t xml:space="preserve">.  </w:t>
      </w:r>
      <w:r w:rsidRPr="00B20488">
        <w:rPr>
          <w:rFonts w:ascii="Segoe UI" w:hAnsi="Segoe UI" w:cs="Arial"/>
          <w:sz w:val="21"/>
        </w:rPr>
        <w:t>You must select the methods that are appropriate to your end-user, other users and the project</w:t>
      </w:r>
      <w:r w:rsidR="00886940" w:rsidRPr="00B20488">
        <w:rPr>
          <w:rFonts w:ascii="Segoe UI" w:hAnsi="Segoe UI" w:cs="Arial"/>
          <w:sz w:val="21"/>
        </w:rPr>
        <w:t xml:space="preserve">.  </w:t>
      </w:r>
      <w:r w:rsidRPr="00B20488">
        <w:rPr>
          <w:rFonts w:ascii="Segoe UI" w:hAnsi="Segoe UI" w:cs="Arial"/>
          <w:sz w:val="21"/>
        </w:rPr>
        <w:t>In general a good investigation will have used a variety of methods to find the required information that will help you complete the other sections of your analysis.</w:t>
      </w:r>
    </w:p>
    <w:p w14:paraId="7C9D4971" w14:textId="77777777" w:rsidR="003559CC" w:rsidRPr="00B20488" w:rsidRDefault="003559CC" w:rsidP="005A2ED5">
      <w:pPr>
        <w:rPr>
          <w:rFonts w:ascii="Calibri" w:hAnsi="Calibri" w:cs="Arial"/>
          <w:sz w:val="12"/>
        </w:rPr>
      </w:pPr>
    </w:p>
    <w:p w14:paraId="39176199" w14:textId="77777777" w:rsidR="007414E4" w:rsidRPr="00B20488" w:rsidRDefault="007414E4" w:rsidP="000864E7">
      <w:pPr>
        <w:pStyle w:val="ListParagraph"/>
        <w:numPr>
          <w:ilvl w:val="0"/>
          <w:numId w:val="1"/>
        </w:numPr>
        <w:ind w:left="426" w:hanging="426"/>
        <w:rPr>
          <w:rFonts w:ascii="Segoe UI Semibold" w:hAnsi="Segoe UI Semibold" w:cs="Arial"/>
          <w:sz w:val="21"/>
        </w:rPr>
      </w:pPr>
      <w:r w:rsidRPr="00B20488">
        <w:rPr>
          <w:rFonts w:ascii="Segoe UI Semibold" w:hAnsi="Segoe UI Semibold" w:cs="Arial"/>
          <w:sz w:val="21"/>
        </w:rPr>
        <w:t>Interviews</w:t>
      </w:r>
    </w:p>
    <w:p w14:paraId="5107F3A3" w14:textId="77777777" w:rsidR="007414E4" w:rsidRPr="00B20488" w:rsidRDefault="007414E4" w:rsidP="00136A7D">
      <w:pPr>
        <w:ind w:left="426"/>
        <w:rPr>
          <w:rFonts w:ascii="Segoe UI" w:hAnsi="Segoe UI" w:cs="Arial"/>
          <w:sz w:val="21"/>
        </w:rPr>
      </w:pPr>
      <w:r w:rsidRPr="00B20488">
        <w:rPr>
          <w:rFonts w:ascii="Segoe UI" w:hAnsi="Segoe UI" w:cs="Arial"/>
          <w:sz w:val="21"/>
        </w:rPr>
        <w:t>This is often the most common way of investigating that students tend to use and may be used with your actual end-user as well as with other potential users of the system</w:t>
      </w:r>
      <w:r w:rsidR="00886940" w:rsidRPr="00B20488">
        <w:rPr>
          <w:rFonts w:ascii="Segoe UI" w:hAnsi="Segoe UI" w:cs="Arial"/>
          <w:sz w:val="21"/>
        </w:rPr>
        <w:t xml:space="preserve">.  </w:t>
      </w:r>
      <w:r w:rsidRPr="00B20488">
        <w:rPr>
          <w:rFonts w:ascii="Segoe UI" w:hAnsi="Segoe UI" w:cs="Arial"/>
          <w:sz w:val="21"/>
        </w:rPr>
        <w:t>You prepare a list of questions, arrange a date and then ask your prepared questions noting down the answers as your end user gives you them</w:t>
      </w:r>
      <w:r w:rsidR="00886940" w:rsidRPr="00B20488">
        <w:rPr>
          <w:rFonts w:ascii="Segoe UI" w:hAnsi="Segoe UI" w:cs="Arial"/>
          <w:sz w:val="21"/>
        </w:rPr>
        <w:t xml:space="preserve">.  </w:t>
      </w:r>
      <w:r w:rsidRPr="00B20488">
        <w:rPr>
          <w:rFonts w:ascii="Segoe UI" w:hAnsi="Segoe UI" w:cs="Arial"/>
          <w:sz w:val="21"/>
        </w:rPr>
        <w:t>Although interviews are normally face to face it is acceptable to conduct interviews over the phone or through applications like Skype.</w:t>
      </w:r>
    </w:p>
    <w:p w14:paraId="391A91E0" w14:textId="77777777" w:rsidR="00DE47AF" w:rsidRPr="00B20488" w:rsidRDefault="00DE47AF" w:rsidP="00136A7D">
      <w:pPr>
        <w:ind w:left="426"/>
        <w:rPr>
          <w:sz w:val="12"/>
        </w:rPr>
      </w:pPr>
    </w:p>
    <w:p w14:paraId="4B5B1A29" w14:textId="77777777" w:rsidR="00B83EC5" w:rsidRPr="00B20488" w:rsidRDefault="007414E4" w:rsidP="00882B8F">
      <w:pPr>
        <w:ind w:left="426"/>
        <w:rPr>
          <w:rFonts w:ascii="Segoe UI" w:hAnsi="Segoe UI" w:cs="Arial"/>
          <w:sz w:val="21"/>
        </w:rPr>
      </w:pPr>
      <w:r w:rsidRPr="00B20488">
        <w:rPr>
          <w:rFonts w:ascii="Segoe UI" w:hAnsi="Segoe UI" w:cs="Arial"/>
          <w:sz w:val="21"/>
        </w:rPr>
        <w:lastRenderedPageBreak/>
        <w:t>If other issues (that you have not anticipated with a question) come out during the interview then these can always be added at the end of your interview responses</w:t>
      </w:r>
      <w:r w:rsidR="00886940" w:rsidRPr="00B20488">
        <w:rPr>
          <w:rFonts w:ascii="Segoe UI" w:hAnsi="Segoe UI" w:cs="Arial"/>
          <w:sz w:val="21"/>
        </w:rPr>
        <w:t xml:space="preserve">.  </w:t>
      </w:r>
      <w:r w:rsidR="00B83EC5" w:rsidRPr="00B20488">
        <w:rPr>
          <w:rFonts w:ascii="Segoe UI" w:hAnsi="Segoe UI" w:cs="Arial"/>
          <w:sz w:val="21"/>
        </w:rPr>
        <w:br w:type="page"/>
      </w:r>
    </w:p>
    <w:p w14:paraId="0107844B" w14:textId="77777777" w:rsidR="007414E4" w:rsidRPr="00B20488" w:rsidRDefault="007414E4" w:rsidP="00B83EC5">
      <w:pPr>
        <w:rPr>
          <w:rFonts w:ascii="Segoe UI" w:hAnsi="Segoe UI" w:cs="Arial"/>
          <w:sz w:val="21"/>
        </w:rPr>
      </w:pPr>
      <w:r w:rsidRPr="00B20488">
        <w:rPr>
          <w:rFonts w:ascii="Segoe UI" w:hAnsi="Segoe UI" w:cs="Arial"/>
          <w:sz w:val="21"/>
        </w:rPr>
        <w:lastRenderedPageBreak/>
        <w:t>An extract from a competed interview is shown in Fig</w:t>
      </w:r>
      <w:r w:rsidR="0076021C" w:rsidRPr="00B20488">
        <w:rPr>
          <w:rFonts w:ascii="Segoe UI" w:hAnsi="Segoe UI" w:cs="Arial"/>
          <w:sz w:val="21"/>
        </w:rPr>
        <w:t xml:space="preserve"> 1</w:t>
      </w:r>
    </w:p>
    <w:p w14:paraId="186AEC38" w14:textId="77777777" w:rsidR="00B83EC5" w:rsidRPr="00B20488" w:rsidRDefault="00B83EC5" w:rsidP="00136A7D">
      <w:pPr>
        <w:ind w:left="426"/>
        <w:rPr>
          <w:rFonts w:ascii="Segoe UI" w:hAnsi="Segoe UI" w:cs="Arial"/>
          <w:sz w:val="21"/>
        </w:rPr>
      </w:pPr>
    </w:p>
    <w:p w14:paraId="58F4D1F2" w14:textId="77777777" w:rsidR="00470E6A" w:rsidRPr="00B20488" w:rsidRDefault="00E8444F" w:rsidP="00E8444F">
      <w:pPr>
        <w:tabs>
          <w:tab w:val="left" w:pos="4608"/>
        </w:tabs>
        <w:ind w:left="1440"/>
        <w:rPr>
          <w:rFonts w:ascii="Segoe UI" w:hAnsi="Segoe UI" w:cs="Arial"/>
          <w:sz w:val="21"/>
        </w:rPr>
      </w:pPr>
      <w:r w:rsidRPr="00B20488">
        <w:rPr>
          <w:rFonts w:ascii="Segoe UI" w:hAnsi="Segoe UI" w:cs="Arial"/>
          <w:sz w:val="21"/>
        </w:rPr>
        <w:tab/>
      </w:r>
    </w:p>
    <w:p w14:paraId="43271FB2" w14:textId="77777777"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t>Figure 1 – Classic Furnishings: Interview</w:t>
      </w:r>
    </w:p>
    <w:p w14:paraId="4EF7CBAD" w14:textId="77777777" w:rsidR="007414E4" w:rsidRPr="00B20488" w:rsidRDefault="007414E4" w:rsidP="00B83EC5">
      <w:pPr>
        <w:ind w:left="1440"/>
        <w:jc w:val="right"/>
        <w:rPr>
          <w:rFonts w:ascii="Segoe UI" w:hAnsi="Segoe UI" w:cs="Arial"/>
          <w:sz w:val="21"/>
        </w:rPr>
      </w:pPr>
    </w:p>
    <w:p w14:paraId="134D87CA" w14:textId="77777777" w:rsidR="007414E4" w:rsidRPr="00B20488" w:rsidRDefault="00C7648E" w:rsidP="00B83EC5">
      <w:pPr>
        <w:ind w:left="1440"/>
        <w:jc w:val="right"/>
        <w:rPr>
          <w:rFonts w:ascii="Segoe UI" w:hAnsi="Segoe UI" w:cs="Arial"/>
          <w:sz w:val="21"/>
        </w:rPr>
      </w:pPr>
      <w:r w:rsidRPr="00B20488">
        <w:rPr>
          <w:noProof/>
          <w:lang w:eastAsia="en-GB"/>
        </w:rPr>
        <mc:AlternateContent>
          <mc:Choice Requires="wps">
            <w:drawing>
              <wp:anchor distT="0" distB="0" distL="114300" distR="114300" simplePos="0" relativeHeight="251964416" behindDoc="0" locked="0" layoutInCell="1" allowOverlap="1" wp14:anchorId="6156F7DD" wp14:editId="129B7CF0">
                <wp:simplePos x="0" y="0"/>
                <wp:positionH relativeFrom="margin">
                  <wp:align>center</wp:align>
                </wp:positionH>
                <wp:positionV relativeFrom="paragraph">
                  <wp:posOffset>15240</wp:posOffset>
                </wp:positionV>
                <wp:extent cx="5220000" cy="1828800"/>
                <wp:effectExtent l="38100" t="38100" r="114300" b="110490"/>
                <wp:wrapSquare wrapText="bothSides"/>
                <wp:docPr id="273" name="Text Box 273"/>
                <wp:cNvGraphicFramePr/>
                <a:graphic xmlns:a="http://schemas.openxmlformats.org/drawingml/2006/main">
                  <a:graphicData uri="http://schemas.microsoft.com/office/word/2010/wordprocessingShape">
                    <wps:wsp>
                      <wps:cNvSpPr txBox="1"/>
                      <wps:spPr>
                        <a:xfrm>
                          <a:off x="0" y="0"/>
                          <a:ext cx="5220000" cy="1828800"/>
                        </a:xfrm>
                        <a:prstGeom prst="rect">
                          <a:avLst/>
                        </a:prstGeom>
                        <a:solidFill>
                          <a:schemeClr val="bg1"/>
                        </a:solidFill>
                        <a:ln w="6350">
                          <a:solidFill>
                            <a:prstClr val="black"/>
                          </a:solidFill>
                        </a:ln>
                        <a:effectLst>
                          <a:outerShdw blurRad="50800" dist="38100" dir="2700000" algn="tl" rotWithShape="0">
                            <a:prstClr val="black">
                              <a:alpha val="40000"/>
                            </a:prstClr>
                          </a:outerShdw>
                        </a:effectLst>
                      </wps:spPr>
                      <wps:txbx>
                        <w:txbxContent>
                          <w:p w14:paraId="6F586D13" w14:textId="77777777" w:rsidR="00B20488" w:rsidRPr="00DF0C5E" w:rsidRDefault="00B20488" w:rsidP="00C7648E">
                            <w:pPr>
                              <w:jc w:val="center"/>
                              <w:rPr>
                                <w:rFonts w:ascii="AR CENA" w:hAnsi="AR CENA"/>
                                <w:b/>
                                <w:sz w:val="30"/>
                              </w:rPr>
                            </w:pPr>
                            <w:r w:rsidRPr="00DF0C5E">
                              <w:rPr>
                                <w:rFonts w:ascii="AR CENA" w:hAnsi="AR CENA"/>
                                <w:b/>
                                <w:sz w:val="30"/>
                              </w:rPr>
                              <w:t>Interview with Ms End User</w:t>
                            </w:r>
                          </w:p>
                          <w:p w14:paraId="2E5D61EC" w14:textId="77777777" w:rsidR="00B20488" w:rsidRPr="00DF0C5E" w:rsidRDefault="00B20488" w:rsidP="00C7648E">
                            <w:pPr>
                              <w:jc w:val="center"/>
                              <w:rPr>
                                <w:rFonts w:ascii="AR CENA" w:hAnsi="AR CENA"/>
                                <w:b/>
                                <w:sz w:val="30"/>
                              </w:rPr>
                            </w:pPr>
                            <w:r w:rsidRPr="00DF0C5E">
                              <w:rPr>
                                <w:rFonts w:ascii="AR CENA" w:hAnsi="AR CENA"/>
                                <w:b/>
                                <w:sz w:val="30"/>
                              </w:rPr>
                              <w:t>Sole Proprietor of Classic Furnishings</w:t>
                            </w:r>
                          </w:p>
                          <w:p w14:paraId="4F82637D" w14:textId="77777777" w:rsidR="00B20488" w:rsidRPr="00DF0C5E" w:rsidRDefault="00B20488" w:rsidP="00C7648E">
                            <w:pPr>
                              <w:jc w:val="center"/>
                              <w:rPr>
                                <w:rFonts w:ascii="AR CENA" w:hAnsi="AR CENA"/>
                                <w:sz w:val="26"/>
                              </w:rPr>
                            </w:pPr>
                          </w:p>
                          <w:p w14:paraId="582F9A8F" w14:textId="77777777" w:rsidR="00B20488" w:rsidRPr="00DF0C5E" w:rsidRDefault="00B20488" w:rsidP="00C7648E">
                            <w:pPr>
                              <w:rPr>
                                <w:rFonts w:ascii="AR CENA" w:hAnsi="AR CENA"/>
                                <w:b/>
                                <w:sz w:val="26"/>
                              </w:rPr>
                            </w:pPr>
                            <w:r w:rsidRPr="00DF0C5E">
                              <w:rPr>
                                <w:rFonts w:ascii="AR CENA" w:hAnsi="AR CENA"/>
                                <w:b/>
                                <w:sz w:val="26"/>
                              </w:rPr>
                              <w:t>Date of interview – 22/10/17</w:t>
                            </w:r>
                          </w:p>
                          <w:p w14:paraId="35494C39" w14:textId="77777777" w:rsidR="00B20488" w:rsidRPr="00DF0C5E" w:rsidRDefault="00B20488" w:rsidP="00C7648E">
                            <w:pPr>
                              <w:rPr>
                                <w:rFonts w:ascii="AR CENA" w:hAnsi="AR CENA"/>
                                <w:b/>
                                <w:sz w:val="26"/>
                              </w:rPr>
                            </w:pPr>
                            <w:r w:rsidRPr="00DF0C5E">
                              <w:rPr>
                                <w:rFonts w:ascii="AR CENA" w:hAnsi="AR CENA"/>
                                <w:b/>
                                <w:sz w:val="26"/>
                              </w:rPr>
                              <w:t>Place of interview – End user’s home (address)</w:t>
                            </w:r>
                          </w:p>
                          <w:p w14:paraId="57FDEC3D" w14:textId="77777777" w:rsidR="00B20488" w:rsidRPr="00DF0C5E" w:rsidRDefault="00B20488" w:rsidP="00C7648E">
                            <w:pPr>
                              <w:rPr>
                                <w:rFonts w:ascii="AR CENA" w:hAnsi="AR CENA"/>
                                <w:sz w:val="26"/>
                              </w:rPr>
                            </w:pPr>
                          </w:p>
                          <w:p w14:paraId="435CCF94" w14:textId="77777777" w:rsidR="00B20488" w:rsidRPr="00DF0C5E" w:rsidRDefault="00B20488" w:rsidP="00C7648E">
                            <w:pPr>
                              <w:rPr>
                                <w:rFonts w:ascii="AR CENA" w:hAnsi="AR CENA"/>
                                <w:b/>
                                <w:sz w:val="26"/>
                              </w:rPr>
                            </w:pPr>
                            <w:r w:rsidRPr="00DF0C5E">
                              <w:rPr>
                                <w:rFonts w:ascii="AR CENA" w:hAnsi="AR CENA"/>
                                <w:b/>
                                <w:sz w:val="26"/>
                              </w:rPr>
                              <w:t>Q1 – Can you give me some background information about your business?</w:t>
                            </w:r>
                          </w:p>
                          <w:p w14:paraId="5A943E6D" w14:textId="77777777" w:rsidR="00B20488" w:rsidRPr="00DF0C5E" w:rsidRDefault="00B20488" w:rsidP="00C7648E">
                            <w:pPr>
                              <w:rPr>
                                <w:rFonts w:ascii="AR CENA" w:hAnsi="AR CENA"/>
                                <w:sz w:val="26"/>
                              </w:rPr>
                            </w:pPr>
                            <w:r w:rsidRPr="00DF0C5E">
                              <w:rPr>
                                <w:rFonts w:ascii="AR CENA" w:hAnsi="AR CENA"/>
                                <w:sz w:val="26"/>
                              </w:rPr>
                              <w:t>Classic furnishings is run just by me. I have run this business from my own home for more than 10 years. I do not employ any other people. I design, make and fit mostly curtains and blinds, although I occasionally make other soft furnishing items like bed covers and cushion covers on request. All soft furnishing items are bespoke and made to the individual customer’s requirements.</w:t>
                            </w:r>
                          </w:p>
                          <w:p w14:paraId="042BB764" w14:textId="77777777" w:rsidR="00B20488" w:rsidRPr="00DF0C5E" w:rsidRDefault="00B20488" w:rsidP="00C7648E">
                            <w:pPr>
                              <w:rPr>
                                <w:rFonts w:ascii="AR CENA" w:hAnsi="AR CENA"/>
                                <w:sz w:val="26"/>
                              </w:rPr>
                            </w:pPr>
                          </w:p>
                          <w:p w14:paraId="1C271800" w14:textId="77777777" w:rsidR="00B20488" w:rsidRPr="00DF0C5E" w:rsidRDefault="00B20488" w:rsidP="00C7648E">
                            <w:pPr>
                              <w:rPr>
                                <w:rFonts w:ascii="AR CENA" w:hAnsi="AR CENA"/>
                                <w:b/>
                                <w:sz w:val="26"/>
                              </w:rPr>
                            </w:pPr>
                            <w:r w:rsidRPr="00DF0C5E">
                              <w:rPr>
                                <w:rFonts w:ascii="AR CENA" w:hAnsi="AR CENA"/>
                                <w:b/>
                                <w:sz w:val="26"/>
                              </w:rPr>
                              <w:t>Q2 – What happens when you receive an order?</w:t>
                            </w:r>
                          </w:p>
                          <w:p w14:paraId="22D072F8" w14:textId="77777777" w:rsidR="00B20488" w:rsidRPr="00DF0C5E" w:rsidRDefault="00B20488" w:rsidP="00C7648E">
                            <w:pPr>
                              <w:rPr>
                                <w:rFonts w:ascii="AR CENA" w:hAnsi="AR CENA"/>
                                <w:sz w:val="26"/>
                              </w:rPr>
                            </w:pPr>
                            <w:r w:rsidRPr="00DF0C5E">
                              <w:rPr>
                                <w:rFonts w:ascii="AR CENA" w:hAnsi="AR CENA"/>
                                <w:sz w:val="26"/>
                              </w:rPr>
                              <w:t>Customers ring up and ask me to come out and see them so that I can measure up, discuss their requirements and show them my sample books of suitable materials.</w:t>
                            </w:r>
                          </w:p>
                          <w:p w14:paraId="31D76C10" w14:textId="77777777" w:rsidR="00B20488" w:rsidRPr="00DF0C5E" w:rsidRDefault="00B20488" w:rsidP="00C7648E">
                            <w:pPr>
                              <w:rPr>
                                <w:rFonts w:ascii="AR CENA" w:hAnsi="AR CENA"/>
                                <w:sz w:val="16"/>
                              </w:rPr>
                            </w:pPr>
                          </w:p>
                          <w:p w14:paraId="30595EBB" w14:textId="77777777" w:rsidR="00B20488" w:rsidRPr="00DF0C5E" w:rsidRDefault="00B20488" w:rsidP="00C7648E">
                            <w:pPr>
                              <w:rPr>
                                <w:rFonts w:ascii="AR CENA" w:eastAsia="Times New Roman" w:hAnsi="AR CENA" w:cs="Times New Roman"/>
                                <w:sz w:val="26"/>
                                <w:szCs w:val="24"/>
                              </w:rPr>
                            </w:pPr>
                            <w:r w:rsidRPr="00DF0C5E">
                              <w:rPr>
                                <w:rFonts w:ascii="AR CENA" w:hAnsi="AR CENA"/>
                                <w:sz w:val="26"/>
                              </w:rPr>
                              <w:t>I take with me my order book, my books of sample material and my catalogue of trimmings and fittings. I write down the customer’s requirements in my order book. Every customer’s order is put onto a new page in my order book. When I get home I do some calculations and write down the projected cost onto the appropriate order page. Form this I then word process a quotation to send to the customer.</w:t>
                            </w:r>
                          </w:p>
                        </w:txbxContent>
                      </wps:txbx>
                      <wps:bodyPr rot="0" spcFirstLastPara="0" vertOverflow="overflow" horzOverflow="overflow" vert="horz" wrap="square" lIns="216000" tIns="252000" rIns="216000" bIns="25200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56F7DD" id="Text Box 273" o:spid="_x0000_s1082" type="#_x0000_t202" style="position:absolute;left:0;text-align:left;margin-left:0;margin-top:1.2pt;width:411pt;height:2in;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" fillcolor="white [3212]" strokeweight=".5pt">
                <v:shadow on="t" color="black" opacity="26214f" origin="-.5,-.5" offset=".74836mm,.74836mm"/>
                <v:textbox style="mso-fit-shape-to-text:t" inset="6mm,7mm,6mm,7mm">
                  <w:txbxContent>
                    <w:p w14:paraId="6F586D13" w14:textId="77777777" w:rsidR="00B20488" w:rsidRPr="00DF0C5E" w:rsidRDefault="00B20488" w:rsidP="00C7648E">
                      <w:pPr>
                        <w:jc w:val="center"/>
                        <w:rPr>
                          <w:rFonts w:ascii="AR CENA" w:hAnsi="AR CENA"/>
                          <w:b/>
                          <w:sz w:val="30"/>
                        </w:rPr>
                      </w:pPr>
                      <w:r w:rsidRPr="00DF0C5E">
                        <w:rPr>
                          <w:rFonts w:ascii="AR CENA" w:hAnsi="AR CENA"/>
                          <w:b/>
                          <w:sz w:val="30"/>
                        </w:rPr>
                        <w:t>Interview with Ms End User</w:t>
                      </w:r>
                    </w:p>
                    <w:p w14:paraId="2E5D61EC" w14:textId="77777777" w:rsidR="00B20488" w:rsidRPr="00DF0C5E" w:rsidRDefault="00B20488" w:rsidP="00C7648E">
                      <w:pPr>
                        <w:jc w:val="center"/>
                        <w:rPr>
                          <w:rFonts w:ascii="AR CENA" w:hAnsi="AR CENA"/>
                          <w:b/>
                          <w:sz w:val="30"/>
                        </w:rPr>
                      </w:pPr>
                      <w:r w:rsidRPr="00DF0C5E">
                        <w:rPr>
                          <w:rFonts w:ascii="AR CENA" w:hAnsi="AR CENA"/>
                          <w:b/>
                          <w:sz w:val="30"/>
                        </w:rPr>
                        <w:t>Sole Proprietor of Classic Furnishings</w:t>
                      </w:r>
                    </w:p>
                    <w:p w14:paraId="4F82637D" w14:textId="77777777" w:rsidR="00B20488" w:rsidRPr="00DF0C5E" w:rsidRDefault="00B20488" w:rsidP="00C7648E">
                      <w:pPr>
                        <w:jc w:val="center"/>
                        <w:rPr>
                          <w:rFonts w:ascii="AR CENA" w:hAnsi="AR CENA"/>
                          <w:sz w:val="26"/>
                        </w:rPr>
                      </w:pPr>
                    </w:p>
                    <w:p w14:paraId="582F9A8F" w14:textId="77777777" w:rsidR="00B20488" w:rsidRPr="00DF0C5E" w:rsidRDefault="00B20488" w:rsidP="00C7648E">
                      <w:pPr>
                        <w:rPr>
                          <w:rFonts w:ascii="AR CENA" w:hAnsi="AR CENA"/>
                          <w:b/>
                          <w:sz w:val="26"/>
                        </w:rPr>
                      </w:pPr>
                      <w:r w:rsidRPr="00DF0C5E">
                        <w:rPr>
                          <w:rFonts w:ascii="AR CENA" w:hAnsi="AR CENA"/>
                          <w:b/>
                          <w:sz w:val="26"/>
                        </w:rPr>
                        <w:t>Date of interview – 22/10/17</w:t>
                      </w:r>
                    </w:p>
                    <w:p w14:paraId="35494C39" w14:textId="77777777" w:rsidR="00B20488" w:rsidRPr="00DF0C5E" w:rsidRDefault="00B20488" w:rsidP="00C7648E">
                      <w:pPr>
                        <w:rPr>
                          <w:rFonts w:ascii="AR CENA" w:hAnsi="AR CENA"/>
                          <w:b/>
                          <w:sz w:val="26"/>
                        </w:rPr>
                      </w:pPr>
                      <w:r w:rsidRPr="00DF0C5E">
                        <w:rPr>
                          <w:rFonts w:ascii="AR CENA" w:hAnsi="AR CENA"/>
                          <w:b/>
                          <w:sz w:val="26"/>
                        </w:rPr>
                        <w:t>Place of interview – End user’s home (address)</w:t>
                      </w:r>
                    </w:p>
                    <w:p w14:paraId="57FDEC3D" w14:textId="77777777" w:rsidR="00B20488" w:rsidRPr="00DF0C5E" w:rsidRDefault="00B20488" w:rsidP="00C7648E">
                      <w:pPr>
                        <w:rPr>
                          <w:rFonts w:ascii="AR CENA" w:hAnsi="AR CENA"/>
                          <w:sz w:val="26"/>
                        </w:rPr>
                      </w:pPr>
                    </w:p>
                    <w:p w14:paraId="435CCF94" w14:textId="77777777" w:rsidR="00B20488" w:rsidRPr="00DF0C5E" w:rsidRDefault="00B20488" w:rsidP="00C7648E">
                      <w:pPr>
                        <w:rPr>
                          <w:rFonts w:ascii="AR CENA" w:hAnsi="AR CENA"/>
                          <w:b/>
                          <w:sz w:val="26"/>
                        </w:rPr>
                      </w:pPr>
                      <w:r w:rsidRPr="00DF0C5E">
                        <w:rPr>
                          <w:rFonts w:ascii="AR CENA" w:hAnsi="AR CENA"/>
                          <w:b/>
                          <w:sz w:val="26"/>
                        </w:rPr>
                        <w:t>Q1 – Can you give me some background information about your business?</w:t>
                      </w:r>
                    </w:p>
                    <w:p w14:paraId="5A943E6D" w14:textId="77777777" w:rsidR="00B20488" w:rsidRPr="00DF0C5E" w:rsidRDefault="00B20488" w:rsidP="00C7648E">
                      <w:pPr>
                        <w:rPr>
                          <w:rFonts w:ascii="AR CENA" w:hAnsi="AR CENA"/>
                          <w:sz w:val="26"/>
                        </w:rPr>
                      </w:pPr>
                      <w:r w:rsidRPr="00DF0C5E">
                        <w:rPr>
                          <w:rFonts w:ascii="AR CENA" w:hAnsi="AR CENA"/>
                          <w:sz w:val="26"/>
                        </w:rPr>
                        <w:t>Classic furnishings is run just by me. I have run this business from my own home for more than 10 years. I do not employ any other people. I design, make and fit mostly curtains and blinds, although I occasionally make other soft furnishing items like bed covers and cushion covers on request. All soft furnishing items are bespoke and made to the individual customer’s requirements.</w:t>
                      </w:r>
                    </w:p>
                    <w:p w14:paraId="042BB764" w14:textId="77777777" w:rsidR="00B20488" w:rsidRPr="00DF0C5E" w:rsidRDefault="00B20488" w:rsidP="00C7648E">
                      <w:pPr>
                        <w:rPr>
                          <w:rFonts w:ascii="AR CENA" w:hAnsi="AR CENA"/>
                          <w:sz w:val="26"/>
                        </w:rPr>
                      </w:pPr>
                    </w:p>
                    <w:p w14:paraId="1C271800" w14:textId="77777777" w:rsidR="00B20488" w:rsidRPr="00DF0C5E" w:rsidRDefault="00B20488" w:rsidP="00C7648E">
                      <w:pPr>
                        <w:rPr>
                          <w:rFonts w:ascii="AR CENA" w:hAnsi="AR CENA"/>
                          <w:b/>
                          <w:sz w:val="26"/>
                        </w:rPr>
                      </w:pPr>
                      <w:r w:rsidRPr="00DF0C5E">
                        <w:rPr>
                          <w:rFonts w:ascii="AR CENA" w:hAnsi="AR CENA"/>
                          <w:b/>
                          <w:sz w:val="26"/>
                        </w:rPr>
                        <w:t>Q2 – What happens when you receive an order?</w:t>
                      </w:r>
                    </w:p>
                    <w:p w14:paraId="22D072F8" w14:textId="77777777" w:rsidR="00B20488" w:rsidRPr="00DF0C5E" w:rsidRDefault="00B20488" w:rsidP="00C7648E">
                      <w:pPr>
                        <w:rPr>
                          <w:rFonts w:ascii="AR CENA" w:hAnsi="AR CENA"/>
                          <w:sz w:val="26"/>
                        </w:rPr>
                      </w:pPr>
                      <w:r w:rsidRPr="00DF0C5E">
                        <w:rPr>
                          <w:rFonts w:ascii="AR CENA" w:hAnsi="AR CENA"/>
                          <w:sz w:val="26"/>
                        </w:rPr>
                        <w:t>Customers ring up and ask me to come out and see them so that I can measure up, discuss their requirements and show them my sample books of suitable materials.</w:t>
                      </w:r>
                    </w:p>
                    <w:p w14:paraId="31D76C10" w14:textId="77777777" w:rsidR="00B20488" w:rsidRPr="00DF0C5E" w:rsidRDefault="00B20488" w:rsidP="00C7648E">
                      <w:pPr>
                        <w:rPr>
                          <w:rFonts w:ascii="AR CENA" w:hAnsi="AR CENA"/>
                          <w:sz w:val="16"/>
                        </w:rPr>
                      </w:pPr>
                    </w:p>
                    <w:p w14:paraId="30595EBB" w14:textId="77777777" w:rsidR="00B20488" w:rsidRPr="00DF0C5E" w:rsidRDefault="00B20488" w:rsidP="00C7648E">
                      <w:pPr>
                        <w:rPr>
                          <w:rFonts w:ascii="AR CENA" w:eastAsia="Times New Roman" w:hAnsi="AR CENA" w:cs="Times New Roman"/>
                          <w:sz w:val="26"/>
                          <w:szCs w:val="24"/>
                        </w:rPr>
                      </w:pPr>
                      <w:r w:rsidRPr="00DF0C5E">
                        <w:rPr>
                          <w:rFonts w:ascii="AR CENA" w:hAnsi="AR CENA"/>
                          <w:sz w:val="26"/>
                        </w:rPr>
                        <w:t>I take with me my order book, my books of sample material and my catalogue of trimmings and fittings. I write down the customer’s requirements in my order book. Every customer’s order is put onto a new page in my order book. When I get home I do some calculations and write down the projected cost onto the appropriate order page. Form this I then word process a quotation to send to the customer.</w:t>
                      </w:r>
                    </w:p>
                  </w:txbxContent>
                </v:textbox>
                <w10:wrap type="square" anchorx="margin"/>
              </v:shape>
            </w:pict>
          </mc:Fallback>
        </mc:AlternateContent>
      </w:r>
    </w:p>
    <w:p w14:paraId="205EFEFE" w14:textId="77777777" w:rsidR="007414E4" w:rsidRPr="00B20488" w:rsidRDefault="007414E4" w:rsidP="00B83EC5">
      <w:pPr>
        <w:ind w:left="1440"/>
        <w:jc w:val="right"/>
        <w:rPr>
          <w:rFonts w:ascii="Segoe UI" w:hAnsi="Segoe UI" w:cs="Arial"/>
          <w:sz w:val="21"/>
        </w:rPr>
      </w:pPr>
    </w:p>
    <w:p w14:paraId="776908FF" w14:textId="77777777" w:rsidR="007414E4" w:rsidRPr="00B20488" w:rsidRDefault="007414E4" w:rsidP="00B83EC5">
      <w:pPr>
        <w:ind w:left="1440"/>
        <w:jc w:val="right"/>
        <w:rPr>
          <w:rFonts w:ascii="Segoe UI" w:hAnsi="Segoe UI" w:cs="Arial"/>
          <w:sz w:val="21"/>
        </w:rPr>
      </w:pPr>
    </w:p>
    <w:p w14:paraId="138B1DB8" w14:textId="77777777" w:rsidR="007414E4" w:rsidRPr="00B20488" w:rsidRDefault="007414E4" w:rsidP="00B83EC5">
      <w:pPr>
        <w:ind w:left="1440"/>
        <w:jc w:val="right"/>
        <w:rPr>
          <w:rFonts w:ascii="Segoe UI" w:hAnsi="Segoe UI" w:cs="Arial"/>
          <w:sz w:val="21"/>
        </w:rPr>
      </w:pPr>
    </w:p>
    <w:p w14:paraId="5AFFD1B7" w14:textId="77777777" w:rsidR="007414E4" w:rsidRPr="00B20488" w:rsidRDefault="007414E4" w:rsidP="00B83EC5">
      <w:pPr>
        <w:ind w:left="1440"/>
        <w:jc w:val="right"/>
        <w:rPr>
          <w:rFonts w:ascii="Segoe UI" w:hAnsi="Segoe UI" w:cs="Arial"/>
          <w:sz w:val="21"/>
        </w:rPr>
      </w:pPr>
    </w:p>
    <w:p w14:paraId="231D4A53" w14:textId="77777777" w:rsidR="007414E4" w:rsidRPr="00B20488" w:rsidRDefault="007414E4" w:rsidP="00B83EC5">
      <w:pPr>
        <w:ind w:left="1440"/>
        <w:jc w:val="right"/>
        <w:rPr>
          <w:rFonts w:ascii="Segoe UI" w:hAnsi="Segoe UI" w:cs="Arial"/>
          <w:sz w:val="21"/>
        </w:rPr>
      </w:pPr>
    </w:p>
    <w:p w14:paraId="35B91AC2" w14:textId="77777777" w:rsidR="007414E4" w:rsidRPr="00B20488" w:rsidRDefault="007414E4" w:rsidP="00B83EC5">
      <w:pPr>
        <w:ind w:left="1440"/>
        <w:jc w:val="right"/>
        <w:rPr>
          <w:rFonts w:ascii="Segoe UI" w:hAnsi="Segoe UI" w:cs="Arial"/>
          <w:sz w:val="21"/>
        </w:rPr>
      </w:pPr>
    </w:p>
    <w:p w14:paraId="19445EB1" w14:textId="77777777" w:rsidR="007414E4" w:rsidRPr="00B20488" w:rsidRDefault="007414E4" w:rsidP="00B83EC5">
      <w:pPr>
        <w:ind w:left="1440"/>
        <w:jc w:val="right"/>
        <w:rPr>
          <w:rFonts w:ascii="Segoe UI" w:hAnsi="Segoe UI" w:cs="Arial"/>
          <w:sz w:val="21"/>
        </w:rPr>
      </w:pPr>
    </w:p>
    <w:p w14:paraId="6EF17A73" w14:textId="77777777" w:rsidR="007414E4" w:rsidRPr="00B20488" w:rsidRDefault="007414E4" w:rsidP="00B83EC5">
      <w:pPr>
        <w:ind w:left="1440"/>
        <w:jc w:val="right"/>
        <w:rPr>
          <w:rFonts w:ascii="Segoe UI" w:hAnsi="Segoe UI" w:cs="Arial"/>
          <w:sz w:val="21"/>
        </w:rPr>
      </w:pPr>
    </w:p>
    <w:p w14:paraId="40F378ED" w14:textId="77777777" w:rsidR="007414E4" w:rsidRPr="00B20488" w:rsidRDefault="007414E4" w:rsidP="00B83EC5">
      <w:pPr>
        <w:ind w:left="1440"/>
        <w:jc w:val="right"/>
        <w:rPr>
          <w:rFonts w:ascii="Segoe UI" w:hAnsi="Segoe UI" w:cs="Arial"/>
          <w:sz w:val="21"/>
        </w:rPr>
      </w:pPr>
    </w:p>
    <w:p w14:paraId="5772EC58" w14:textId="77777777" w:rsidR="007414E4" w:rsidRPr="00B20488" w:rsidRDefault="007414E4" w:rsidP="00B83EC5">
      <w:pPr>
        <w:ind w:left="1440"/>
        <w:jc w:val="right"/>
        <w:rPr>
          <w:rFonts w:ascii="Segoe UI" w:hAnsi="Segoe UI" w:cs="Arial"/>
          <w:sz w:val="21"/>
        </w:rPr>
      </w:pPr>
    </w:p>
    <w:p w14:paraId="6EE1DA69" w14:textId="77777777" w:rsidR="007414E4" w:rsidRPr="00B20488" w:rsidRDefault="007414E4" w:rsidP="005A2ED5">
      <w:pPr>
        <w:ind w:left="1440"/>
        <w:rPr>
          <w:rFonts w:ascii="Segoe UI" w:hAnsi="Segoe UI" w:cs="Arial"/>
          <w:sz w:val="21"/>
        </w:rPr>
      </w:pPr>
    </w:p>
    <w:p w14:paraId="6984E44E" w14:textId="77777777" w:rsidR="007414E4" w:rsidRPr="00B20488" w:rsidRDefault="007414E4" w:rsidP="005A2ED5">
      <w:pPr>
        <w:ind w:left="1440"/>
        <w:rPr>
          <w:rFonts w:ascii="Segoe UI" w:hAnsi="Segoe UI" w:cs="Arial"/>
          <w:sz w:val="21"/>
        </w:rPr>
      </w:pPr>
    </w:p>
    <w:p w14:paraId="2A376F69" w14:textId="77777777" w:rsidR="007414E4" w:rsidRPr="00B20488" w:rsidRDefault="007414E4" w:rsidP="005A2ED5">
      <w:pPr>
        <w:ind w:left="1440"/>
        <w:rPr>
          <w:rFonts w:ascii="Segoe UI" w:hAnsi="Segoe UI" w:cs="Arial"/>
          <w:sz w:val="21"/>
        </w:rPr>
      </w:pPr>
    </w:p>
    <w:p w14:paraId="2BB9D847" w14:textId="77777777" w:rsidR="00667C6C" w:rsidRPr="00B20488" w:rsidRDefault="00667C6C" w:rsidP="005A2ED5">
      <w:pPr>
        <w:ind w:left="1440"/>
        <w:rPr>
          <w:rFonts w:ascii="Segoe UI" w:hAnsi="Segoe UI" w:cs="Arial"/>
          <w:sz w:val="21"/>
        </w:rPr>
      </w:pPr>
    </w:p>
    <w:p w14:paraId="13AADA10" w14:textId="77777777" w:rsidR="00667C6C" w:rsidRPr="00B20488" w:rsidRDefault="00667C6C" w:rsidP="005A2ED5">
      <w:pPr>
        <w:ind w:left="1440"/>
        <w:rPr>
          <w:rFonts w:ascii="Segoe UI" w:hAnsi="Segoe UI" w:cs="Arial"/>
          <w:sz w:val="21"/>
        </w:rPr>
      </w:pPr>
    </w:p>
    <w:p w14:paraId="1C7C491E" w14:textId="77777777" w:rsidR="00667C6C" w:rsidRPr="00B20488" w:rsidRDefault="00667C6C" w:rsidP="005A2ED5">
      <w:pPr>
        <w:ind w:left="1440"/>
        <w:rPr>
          <w:rFonts w:ascii="Segoe UI" w:hAnsi="Segoe UI" w:cs="Arial"/>
          <w:sz w:val="21"/>
        </w:rPr>
      </w:pPr>
    </w:p>
    <w:p w14:paraId="670DCB4E" w14:textId="77777777" w:rsidR="00925353" w:rsidRPr="00B20488" w:rsidRDefault="00925353" w:rsidP="005A2ED5">
      <w:pPr>
        <w:ind w:left="1440"/>
        <w:rPr>
          <w:rFonts w:ascii="Segoe UI" w:hAnsi="Segoe UI" w:cs="Arial"/>
          <w:sz w:val="21"/>
        </w:rPr>
      </w:pPr>
    </w:p>
    <w:p w14:paraId="173D4D26" w14:textId="77777777" w:rsidR="00925353" w:rsidRPr="00B20488" w:rsidRDefault="00925353" w:rsidP="005A2ED5">
      <w:pPr>
        <w:ind w:left="1440"/>
        <w:rPr>
          <w:rFonts w:ascii="Segoe UI" w:hAnsi="Segoe UI" w:cs="Arial"/>
          <w:sz w:val="21"/>
        </w:rPr>
      </w:pPr>
    </w:p>
    <w:p w14:paraId="25C56E2B" w14:textId="77777777" w:rsidR="00925353" w:rsidRPr="00B20488" w:rsidRDefault="00925353" w:rsidP="005A2ED5">
      <w:pPr>
        <w:ind w:left="1440"/>
        <w:rPr>
          <w:rFonts w:ascii="Segoe UI" w:hAnsi="Segoe UI" w:cs="Arial"/>
          <w:sz w:val="21"/>
        </w:rPr>
      </w:pPr>
    </w:p>
    <w:p w14:paraId="2220266A" w14:textId="77777777" w:rsidR="00925353" w:rsidRPr="00B20488" w:rsidRDefault="00925353" w:rsidP="005A2ED5">
      <w:pPr>
        <w:ind w:left="1440"/>
        <w:rPr>
          <w:rFonts w:ascii="Segoe UI" w:hAnsi="Segoe UI" w:cs="Arial"/>
          <w:sz w:val="21"/>
        </w:rPr>
      </w:pPr>
    </w:p>
    <w:p w14:paraId="466E6C3A" w14:textId="77777777" w:rsidR="00925353" w:rsidRPr="00B20488" w:rsidRDefault="00925353" w:rsidP="005A2ED5">
      <w:pPr>
        <w:ind w:left="1440"/>
        <w:rPr>
          <w:rFonts w:ascii="Segoe UI" w:hAnsi="Segoe UI" w:cs="Arial"/>
          <w:sz w:val="21"/>
        </w:rPr>
      </w:pPr>
    </w:p>
    <w:p w14:paraId="153ABDFF" w14:textId="77777777" w:rsidR="00667C6C" w:rsidRPr="00B20488" w:rsidRDefault="00667C6C" w:rsidP="005A2ED5">
      <w:pPr>
        <w:ind w:left="1440"/>
        <w:rPr>
          <w:rFonts w:ascii="Segoe UI" w:hAnsi="Segoe UI" w:cs="Arial"/>
          <w:sz w:val="21"/>
        </w:rPr>
      </w:pPr>
    </w:p>
    <w:p w14:paraId="099799B6" w14:textId="77777777" w:rsidR="00667C6C" w:rsidRPr="00B20488" w:rsidRDefault="00667C6C" w:rsidP="005A2ED5">
      <w:pPr>
        <w:ind w:left="1440"/>
        <w:rPr>
          <w:rFonts w:ascii="Segoe UI" w:hAnsi="Segoe UI" w:cs="Arial"/>
          <w:sz w:val="21"/>
        </w:rPr>
      </w:pPr>
    </w:p>
    <w:p w14:paraId="17F085D4" w14:textId="77777777" w:rsidR="00667C6C" w:rsidRPr="00B20488" w:rsidRDefault="00667C6C" w:rsidP="005A2ED5">
      <w:pPr>
        <w:ind w:left="1440"/>
        <w:rPr>
          <w:rFonts w:ascii="Segoe UI" w:hAnsi="Segoe UI" w:cs="Arial"/>
          <w:sz w:val="21"/>
        </w:rPr>
      </w:pPr>
    </w:p>
    <w:p w14:paraId="014ADE07" w14:textId="77777777" w:rsidR="00667C6C" w:rsidRPr="00B20488" w:rsidRDefault="00667C6C" w:rsidP="005A2ED5">
      <w:pPr>
        <w:ind w:left="1440"/>
        <w:rPr>
          <w:rFonts w:ascii="Segoe UI" w:hAnsi="Segoe UI" w:cs="Arial"/>
          <w:sz w:val="21"/>
        </w:rPr>
      </w:pPr>
    </w:p>
    <w:p w14:paraId="30345503" w14:textId="77777777" w:rsidR="00667C6C" w:rsidRPr="00B20488" w:rsidRDefault="00667C6C" w:rsidP="005A2ED5">
      <w:pPr>
        <w:ind w:left="1440"/>
        <w:rPr>
          <w:rFonts w:ascii="Segoe UI" w:hAnsi="Segoe UI" w:cs="Arial"/>
          <w:sz w:val="21"/>
        </w:rPr>
      </w:pPr>
    </w:p>
    <w:p w14:paraId="62AE1CD8" w14:textId="77777777" w:rsidR="00925353" w:rsidRPr="00B20488" w:rsidRDefault="00925353">
      <w:pPr>
        <w:rPr>
          <w:rFonts w:ascii="Segoe UI Semibold" w:hAnsi="Segoe UI Semibold" w:cs="Arial"/>
          <w:i/>
          <w:sz w:val="21"/>
        </w:rPr>
      </w:pPr>
      <w:r w:rsidRPr="00B20488">
        <w:rPr>
          <w:rFonts w:ascii="Segoe UI Semibold" w:hAnsi="Segoe UI Semibold" w:cs="Arial"/>
          <w:i/>
          <w:sz w:val="21"/>
        </w:rPr>
        <w:br w:type="page"/>
      </w:r>
    </w:p>
    <w:p w14:paraId="4C957E1F" w14:textId="77777777" w:rsidR="007414E4" w:rsidRPr="00B20488" w:rsidRDefault="007414E4" w:rsidP="000864E7">
      <w:pPr>
        <w:pStyle w:val="ListParagraph"/>
        <w:numPr>
          <w:ilvl w:val="0"/>
          <w:numId w:val="1"/>
        </w:numPr>
        <w:ind w:left="426" w:hanging="426"/>
        <w:rPr>
          <w:rFonts w:ascii="Segoe UI Semibold" w:hAnsi="Segoe UI Semibold" w:cs="Arial"/>
          <w:sz w:val="21"/>
        </w:rPr>
      </w:pPr>
      <w:r w:rsidRPr="00B20488">
        <w:rPr>
          <w:rFonts w:ascii="Segoe UI Semibold" w:hAnsi="Segoe UI Semibold" w:cs="Arial"/>
          <w:sz w:val="21"/>
        </w:rPr>
        <w:lastRenderedPageBreak/>
        <w:t>Observations</w:t>
      </w:r>
    </w:p>
    <w:p w14:paraId="1E143FC9" w14:textId="77777777" w:rsidR="007414E4" w:rsidRPr="00B20488" w:rsidRDefault="007414E4" w:rsidP="00136A7D">
      <w:pPr>
        <w:pStyle w:val="ListParagraph"/>
        <w:ind w:left="426"/>
        <w:rPr>
          <w:rFonts w:ascii="Segoe UI" w:hAnsi="Segoe UI" w:cs="Arial"/>
          <w:sz w:val="21"/>
        </w:rPr>
      </w:pPr>
      <w:r w:rsidRPr="00B20488">
        <w:rPr>
          <w:rFonts w:ascii="Segoe UI" w:hAnsi="Segoe UI" w:cs="Arial"/>
          <w:sz w:val="21"/>
        </w:rPr>
        <w:t>This is a useful method if your end user or other users find it difficult to describe the methods they use</w:t>
      </w:r>
      <w:r w:rsidR="00886940" w:rsidRPr="00B20488">
        <w:rPr>
          <w:rFonts w:ascii="Segoe UI" w:hAnsi="Segoe UI" w:cs="Arial"/>
          <w:sz w:val="21"/>
        </w:rPr>
        <w:t xml:space="preserve">.  </w:t>
      </w:r>
      <w:r w:rsidRPr="00B20488">
        <w:rPr>
          <w:rFonts w:ascii="Segoe UI" w:hAnsi="Segoe UI" w:cs="Arial"/>
          <w:sz w:val="21"/>
        </w:rPr>
        <w:t>Again in preparation you should write up a series of observation points (to focus your mind on what you are looking for from the observation), arrange a date for the observation and then as you are conducting the observation write down notes on what you observe under the appropriate observation points</w:t>
      </w:r>
      <w:r w:rsidR="00886940" w:rsidRPr="00B20488">
        <w:rPr>
          <w:rFonts w:ascii="Segoe UI" w:hAnsi="Segoe UI" w:cs="Arial"/>
          <w:sz w:val="21"/>
        </w:rPr>
        <w:t xml:space="preserve">.  </w:t>
      </w:r>
    </w:p>
    <w:p w14:paraId="09DFB14E" w14:textId="77777777" w:rsidR="007414E4" w:rsidRPr="00B20488" w:rsidRDefault="007414E4" w:rsidP="005A2ED5">
      <w:pPr>
        <w:pStyle w:val="ListParagraph"/>
        <w:ind w:left="426"/>
        <w:rPr>
          <w:rFonts w:ascii="Segoe UI" w:hAnsi="Segoe UI" w:cs="Arial"/>
          <w:sz w:val="21"/>
        </w:rPr>
      </w:pPr>
    </w:p>
    <w:p w14:paraId="65A1A20D" w14:textId="77777777" w:rsidR="007414E4" w:rsidRPr="00B20488" w:rsidRDefault="007414E4" w:rsidP="00136A7D">
      <w:pPr>
        <w:pStyle w:val="ListParagraph"/>
        <w:ind w:left="426"/>
        <w:rPr>
          <w:rFonts w:ascii="Segoe UI" w:hAnsi="Segoe UI" w:cs="Arial"/>
          <w:sz w:val="21"/>
        </w:rPr>
      </w:pPr>
      <w:r w:rsidRPr="00B20488">
        <w:rPr>
          <w:rFonts w:ascii="Segoe UI" w:hAnsi="Segoe UI" w:cs="Arial"/>
          <w:sz w:val="21"/>
        </w:rPr>
        <w:t xml:space="preserve">Extracts from an observation are shown </w:t>
      </w:r>
      <w:r w:rsidR="0076021C" w:rsidRPr="00B20488">
        <w:rPr>
          <w:rFonts w:ascii="Segoe UI" w:hAnsi="Segoe UI" w:cs="Arial"/>
          <w:sz w:val="21"/>
        </w:rPr>
        <w:t xml:space="preserve">in Fig 1 and </w:t>
      </w:r>
      <w:r w:rsidRPr="00B20488">
        <w:rPr>
          <w:rFonts w:ascii="Segoe UI" w:hAnsi="Segoe UI" w:cs="Arial"/>
          <w:sz w:val="21"/>
        </w:rPr>
        <w:t>Fig 2</w:t>
      </w:r>
      <w:r w:rsidR="0076021C" w:rsidRPr="00B20488">
        <w:rPr>
          <w:rFonts w:ascii="Segoe UI" w:hAnsi="Segoe UI" w:cs="Arial"/>
          <w:sz w:val="21"/>
        </w:rPr>
        <w:t>. Fig 2</w:t>
      </w:r>
      <w:r w:rsidRPr="00B20488">
        <w:rPr>
          <w:rFonts w:ascii="Segoe UI" w:hAnsi="Segoe UI" w:cs="Arial"/>
          <w:sz w:val="21"/>
        </w:rPr>
        <w:t xml:space="preserve"> is the empty template ready for notes to be written down during the observation and Fig 3 is an extract from the competed observation notes</w:t>
      </w:r>
      <w:r w:rsidR="00470E6A" w:rsidRPr="00B20488">
        <w:rPr>
          <w:rFonts w:ascii="Segoe UI" w:hAnsi="Segoe UI" w:cs="Arial"/>
          <w:sz w:val="21"/>
        </w:rPr>
        <w:t>.</w:t>
      </w:r>
    </w:p>
    <w:p w14:paraId="04D2A6B7" w14:textId="77777777" w:rsidR="007D43E2" w:rsidRPr="00B20488" w:rsidRDefault="007D43E2" w:rsidP="005A2ED5">
      <w:pPr>
        <w:pStyle w:val="ListParagraph"/>
        <w:ind w:left="426"/>
        <w:rPr>
          <w:rFonts w:ascii="Segoe UI" w:hAnsi="Segoe UI" w:cs="Arial"/>
          <w:sz w:val="21"/>
        </w:rPr>
      </w:pPr>
    </w:p>
    <w:p w14:paraId="205273BA" w14:textId="77777777" w:rsidR="007D43E2" w:rsidRPr="00B20488" w:rsidRDefault="007D43E2" w:rsidP="007D43E2">
      <w:pPr>
        <w:tabs>
          <w:tab w:val="left" w:pos="5194"/>
        </w:tabs>
        <w:jc w:val="both"/>
        <w:rPr>
          <w:rFonts w:ascii="Calibri" w:hAnsi="Calibri" w:cs="Arial"/>
          <w:i/>
          <w:sz w:val="26"/>
          <w:szCs w:val="26"/>
        </w:rPr>
      </w:pPr>
    </w:p>
    <w:p w14:paraId="162E77B8" w14:textId="77777777"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t>Figure 2 – Classic Furnishings: Observation Template Example</w:t>
      </w:r>
    </w:p>
    <w:p w14:paraId="0FB39CD2" w14:textId="77777777" w:rsidR="00925353" w:rsidRPr="00B20488" w:rsidRDefault="00C7648E" w:rsidP="007D43E2">
      <w:pPr>
        <w:tabs>
          <w:tab w:val="left" w:pos="5194"/>
        </w:tabs>
        <w:jc w:val="both"/>
        <w:rPr>
          <w:rFonts w:ascii="Calibri" w:hAnsi="Calibri" w:cs="Arial"/>
          <w:i/>
          <w:sz w:val="26"/>
          <w:szCs w:val="26"/>
        </w:rPr>
      </w:pPr>
      <w:r w:rsidRPr="00B20488">
        <w:rPr>
          <w:noProof/>
          <w:lang w:eastAsia="en-GB"/>
        </w:rPr>
        <mc:AlternateContent>
          <mc:Choice Requires="wps">
            <w:drawing>
              <wp:anchor distT="0" distB="0" distL="114300" distR="114300" simplePos="0" relativeHeight="251966464" behindDoc="0" locked="0" layoutInCell="1" allowOverlap="1" wp14:anchorId="3BFD78D8" wp14:editId="7214CCFD">
                <wp:simplePos x="0" y="0"/>
                <wp:positionH relativeFrom="margin">
                  <wp:posOffset>602615</wp:posOffset>
                </wp:positionH>
                <wp:positionV relativeFrom="paragraph">
                  <wp:posOffset>195581</wp:posOffset>
                </wp:positionV>
                <wp:extent cx="5219700" cy="6305550"/>
                <wp:effectExtent l="38100" t="38100" r="114300" b="114300"/>
                <wp:wrapNone/>
                <wp:docPr id="343" name="Text Box 343"/>
                <wp:cNvGraphicFramePr/>
                <a:graphic xmlns:a="http://schemas.openxmlformats.org/drawingml/2006/main">
                  <a:graphicData uri="http://schemas.microsoft.com/office/word/2010/wordprocessingShape">
                    <wps:wsp>
                      <wps:cNvSpPr txBox="1"/>
                      <wps:spPr>
                        <a:xfrm>
                          <a:off x="0" y="0"/>
                          <a:ext cx="5219700" cy="6305550"/>
                        </a:xfrm>
                        <a:prstGeom prst="rect">
                          <a:avLst/>
                        </a:prstGeom>
                        <a:solidFill>
                          <a:schemeClr val="bg1"/>
                        </a:solidFill>
                        <a:ln w="6350">
                          <a:solidFill>
                            <a:prstClr val="black"/>
                          </a:solidFill>
                        </a:ln>
                        <a:effectLst>
                          <a:outerShdw blurRad="50800" dist="38100" dir="2700000" algn="tl" rotWithShape="0">
                            <a:prstClr val="black">
                              <a:alpha val="40000"/>
                            </a:prstClr>
                          </a:outerShdw>
                        </a:effectLst>
                      </wps:spPr>
                      <wps:txbx>
                        <w:txbxContent>
                          <w:p w14:paraId="1ACE4434" w14:textId="77777777" w:rsidR="00B20488" w:rsidRPr="00DF0C5E" w:rsidRDefault="00B20488" w:rsidP="00DF0C5E">
                            <w:pPr>
                              <w:rPr>
                                <w:rFonts w:ascii="AR CENA" w:hAnsi="AR CENA"/>
                                <w:b/>
                                <w:sz w:val="28"/>
                              </w:rPr>
                            </w:pPr>
                            <w:r w:rsidRPr="00DF0C5E">
                              <w:rPr>
                                <w:rFonts w:ascii="AR CENA" w:hAnsi="AR CENA"/>
                                <w:b/>
                                <w:sz w:val="28"/>
                              </w:rPr>
                              <w:t>Observation of Ms End User (Sole Proprietor of Classic Furnishings)</w:t>
                            </w:r>
                          </w:p>
                          <w:p w14:paraId="761B2FAA" w14:textId="77777777" w:rsidR="00B20488" w:rsidRPr="00DF0C5E" w:rsidRDefault="00B20488" w:rsidP="00DF0C5E">
                            <w:pPr>
                              <w:rPr>
                                <w:rFonts w:ascii="AR CENA" w:hAnsi="AR CENA"/>
                                <w:b/>
                                <w:sz w:val="28"/>
                              </w:rPr>
                            </w:pPr>
                            <w:r w:rsidRPr="00DF0C5E">
                              <w:rPr>
                                <w:rFonts w:ascii="AR CENA" w:hAnsi="AR CENA"/>
                                <w:b/>
                                <w:sz w:val="28"/>
                              </w:rPr>
                              <w:t>visiting a Customer</w:t>
                            </w:r>
                          </w:p>
                          <w:p w14:paraId="0C00967B" w14:textId="77777777" w:rsidR="00B20488" w:rsidRPr="00DF0C5E" w:rsidRDefault="00B20488" w:rsidP="00C7648E">
                            <w:pPr>
                              <w:rPr>
                                <w:rFonts w:ascii="AR CENA" w:hAnsi="AR CENA"/>
                                <w:sz w:val="26"/>
                              </w:rPr>
                            </w:pPr>
                          </w:p>
                          <w:p w14:paraId="0D999AC5" w14:textId="77777777" w:rsidR="00B20488" w:rsidRPr="00DF0C5E" w:rsidRDefault="00B20488" w:rsidP="00C7648E">
                            <w:pPr>
                              <w:rPr>
                                <w:rFonts w:ascii="AR CENA" w:hAnsi="AR CENA"/>
                                <w:sz w:val="26"/>
                              </w:rPr>
                            </w:pPr>
                            <w:r w:rsidRPr="00DF0C5E">
                              <w:rPr>
                                <w:rFonts w:ascii="AR CENA" w:hAnsi="AR CENA"/>
                                <w:sz w:val="26"/>
                              </w:rPr>
                              <w:t>Date of observation – 22/10/17</w:t>
                            </w:r>
                          </w:p>
                          <w:p w14:paraId="58D31FE0" w14:textId="77777777" w:rsidR="00B20488" w:rsidRPr="00DF0C5E" w:rsidRDefault="00B20488" w:rsidP="00C7648E">
                            <w:pPr>
                              <w:rPr>
                                <w:rFonts w:ascii="AR CENA" w:hAnsi="AR CENA"/>
                                <w:sz w:val="26"/>
                              </w:rPr>
                            </w:pPr>
                            <w:r w:rsidRPr="00DF0C5E">
                              <w:rPr>
                                <w:rFonts w:ascii="AR CENA" w:hAnsi="AR CENA"/>
                                <w:sz w:val="26"/>
                              </w:rPr>
                              <w:t>Place of observation – Mrs Smith home (address)</w:t>
                            </w:r>
                          </w:p>
                          <w:p w14:paraId="367AC9F0" w14:textId="77777777" w:rsidR="00B20488" w:rsidRPr="00DF0C5E" w:rsidRDefault="00B20488" w:rsidP="00C7648E">
                            <w:pPr>
                              <w:rPr>
                                <w:rFonts w:ascii="AR CENA" w:hAnsi="AR CENA"/>
                                <w:sz w:val="26"/>
                              </w:rPr>
                            </w:pPr>
                          </w:p>
                          <w:p w14:paraId="1FA1D5CE" w14:textId="77777777" w:rsidR="00B20488" w:rsidRPr="00DF0C5E" w:rsidRDefault="00B20488" w:rsidP="00C7648E">
                            <w:pPr>
                              <w:rPr>
                                <w:rFonts w:ascii="AR CENA" w:hAnsi="AR CENA"/>
                                <w:b/>
                                <w:sz w:val="26"/>
                              </w:rPr>
                            </w:pPr>
                            <w:r w:rsidRPr="00DF0C5E">
                              <w:rPr>
                                <w:rFonts w:ascii="AR CENA" w:hAnsi="AR CENA"/>
                                <w:b/>
                                <w:sz w:val="26"/>
                              </w:rPr>
                              <w:t>Point 1 – What does the end user do (order of events)?</w:t>
                            </w:r>
                          </w:p>
                          <w:p w14:paraId="1E93FC9B" w14:textId="77777777" w:rsidR="00B20488" w:rsidRPr="00DF0C5E" w:rsidRDefault="00B20488" w:rsidP="00C7648E">
                            <w:pPr>
                              <w:rPr>
                                <w:rFonts w:ascii="AR CENA" w:hAnsi="AR CENA"/>
                                <w:b/>
                                <w:sz w:val="12"/>
                              </w:rPr>
                            </w:pPr>
                          </w:p>
                          <w:tbl>
                            <w:tblPr>
                              <w:tblStyle w:val="ZigZag"/>
                              <w:tblW w:w="0" w:type="auto"/>
                              <w:tblLook w:val="0480" w:firstRow="0" w:lastRow="0" w:firstColumn="1" w:lastColumn="0" w:noHBand="0" w:noVBand="1"/>
                            </w:tblPr>
                            <w:tblGrid>
                              <w:gridCol w:w="7500"/>
                            </w:tblGrid>
                            <w:tr w:rsidR="00B20488" w:rsidRPr="00DF0C5E" w14:paraId="156BF122" w14:textId="77777777" w:rsidTr="005F2E34">
                              <w:tc>
                                <w:tcPr>
                                  <w:tcW w:w="10175" w:type="dxa"/>
                                </w:tcPr>
                                <w:p w14:paraId="2E4E85B3" w14:textId="77777777" w:rsidR="00B20488" w:rsidRPr="00DF0C5E" w:rsidRDefault="00B20488" w:rsidP="005F2E34">
                                  <w:pPr>
                                    <w:rPr>
                                      <w:rFonts w:ascii="AR CENA" w:hAnsi="AR CENA"/>
                                      <w:sz w:val="26"/>
                                    </w:rPr>
                                  </w:pPr>
                                </w:p>
                              </w:tc>
                            </w:tr>
                            <w:tr w:rsidR="00B20488" w:rsidRPr="00DF0C5E" w14:paraId="65EB74C4" w14:textId="77777777" w:rsidTr="005F2E34">
                              <w:tc>
                                <w:tcPr>
                                  <w:tcW w:w="10175" w:type="dxa"/>
                                </w:tcPr>
                                <w:p w14:paraId="690E554E" w14:textId="77777777" w:rsidR="00B20488" w:rsidRPr="00DF0C5E" w:rsidRDefault="00B20488" w:rsidP="005F2E34">
                                  <w:pPr>
                                    <w:rPr>
                                      <w:rFonts w:ascii="AR CENA" w:hAnsi="AR CENA"/>
                                      <w:sz w:val="26"/>
                                    </w:rPr>
                                  </w:pPr>
                                </w:p>
                              </w:tc>
                            </w:tr>
                            <w:tr w:rsidR="00B20488" w:rsidRPr="00DF0C5E" w14:paraId="2493DE36" w14:textId="77777777" w:rsidTr="005F2E34">
                              <w:tc>
                                <w:tcPr>
                                  <w:tcW w:w="10175" w:type="dxa"/>
                                </w:tcPr>
                                <w:p w14:paraId="14EB5E78" w14:textId="77777777" w:rsidR="00B20488" w:rsidRPr="00DF0C5E" w:rsidRDefault="00B20488" w:rsidP="005F2E34">
                                  <w:pPr>
                                    <w:rPr>
                                      <w:rFonts w:ascii="AR CENA" w:hAnsi="AR CENA"/>
                                      <w:sz w:val="26"/>
                                    </w:rPr>
                                  </w:pPr>
                                </w:p>
                              </w:tc>
                            </w:tr>
                            <w:tr w:rsidR="00B20488" w:rsidRPr="00DF0C5E" w14:paraId="123198AC" w14:textId="77777777" w:rsidTr="005F2E34">
                              <w:tc>
                                <w:tcPr>
                                  <w:tcW w:w="10175" w:type="dxa"/>
                                </w:tcPr>
                                <w:p w14:paraId="57C0956F" w14:textId="77777777" w:rsidR="00B20488" w:rsidRPr="00DF0C5E" w:rsidRDefault="00B20488" w:rsidP="005F2E34">
                                  <w:pPr>
                                    <w:rPr>
                                      <w:rFonts w:ascii="AR CENA" w:hAnsi="AR CENA"/>
                                      <w:sz w:val="26"/>
                                    </w:rPr>
                                  </w:pPr>
                                </w:p>
                              </w:tc>
                            </w:tr>
                            <w:tr w:rsidR="00B20488" w:rsidRPr="00DF0C5E" w14:paraId="7BA62368" w14:textId="77777777" w:rsidTr="005F2E34">
                              <w:tc>
                                <w:tcPr>
                                  <w:tcW w:w="10175" w:type="dxa"/>
                                </w:tcPr>
                                <w:p w14:paraId="13BAADB1" w14:textId="77777777" w:rsidR="00B20488" w:rsidRPr="00DF0C5E" w:rsidRDefault="00B20488" w:rsidP="005F2E34">
                                  <w:pPr>
                                    <w:rPr>
                                      <w:rFonts w:ascii="AR CENA" w:hAnsi="AR CENA"/>
                                      <w:sz w:val="26"/>
                                    </w:rPr>
                                  </w:pPr>
                                </w:p>
                              </w:tc>
                            </w:tr>
                            <w:tr w:rsidR="00B20488" w:rsidRPr="00DF0C5E" w14:paraId="0D9F09DA" w14:textId="77777777" w:rsidTr="005F2E34">
                              <w:tc>
                                <w:tcPr>
                                  <w:tcW w:w="10175" w:type="dxa"/>
                                </w:tcPr>
                                <w:p w14:paraId="2FA95141" w14:textId="77777777" w:rsidR="00B20488" w:rsidRPr="00DF0C5E" w:rsidRDefault="00B20488" w:rsidP="005F2E34">
                                  <w:pPr>
                                    <w:rPr>
                                      <w:rFonts w:ascii="AR CENA" w:hAnsi="AR CENA"/>
                                      <w:sz w:val="26"/>
                                    </w:rPr>
                                  </w:pPr>
                                </w:p>
                              </w:tc>
                            </w:tr>
                            <w:tr w:rsidR="00B20488" w:rsidRPr="00DF0C5E" w14:paraId="08527815" w14:textId="77777777" w:rsidTr="005F2E34">
                              <w:tc>
                                <w:tcPr>
                                  <w:tcW w:w="10175" w:type="dxa"/>
                                </w:tcPr>
                                <w:p w14:paraId="29499E81" w14:textId="77777777" w:rsidR="00B20488" w:rsidRPr="00DF0C5E" w:rsidRDefault="00B20488" w:rsidP="005F2E34">
                                  <w:pPr>
                                    <w:rPr>
                                      <w:rFonts w:ascii="AR CENA" w:hAnsi="AR CENA"/>
                                      <w:sz w:val="26"/>
                                    </w:rPr>
                                  </w:pPr>
                                </w:p>
                              </w:tc>
                            </w:tr>
                            <w:tr w:rsidR="00B20488" w:rsidRPr="00DF0C5E" w14:paraId="3FAE2FF8" w14:textId="77777777" w:rsidTr="005F2E34">
                              <w:tc>
                                <w:tcPr>
                                  <w:tcW w:w="10175" w:type="dxa"/>
                                </w:tcPr>
                                <w:p w14:paraId="5ED58077" w14:textId="77777777" w:rsidR="00B20488" w:rsidRPr="00DF0C5E" w:rsidRDefault="00B20488" w:rsidP="005F2E34">
                                  <w:pPr>
                                    <w:rPr>
                                      <w:rFonts w:ascii="AR CENA" w:hAnsi="AR CENA"/>
                                      <w:sz w:val="26"/>
                                    </w:rPr>
                                  </w:pPr>
                                </w:p>
                              </w:tc>
                            </w:tr>
                          </w:tbl>
                          <w:p w14:paraId="187315A9" w14:textId="77777777" w:rsidR="00B20488" w:rsidRPr="00DF0C5E" w:rsidRDefault="00B20488" w:rsidP="00C7648E">
                            <w:pPr>
                              <w:rPr>
                                <w:rFonts w:ascii="AR CENA" w:hAnsi="AR CENA"/>
                                <w:sz w:val="26"/>
                              </w:rPr>
                            </w:pPr>
                          </w:p>
                          <w:p w14:paraId="1212C2B3" w14:textId="77777777" w:rsidR="00B20488" w:rsidRPr="00DF0C5E" w:rsidRDefault="00B20488" w:rsidP="00C7648E">
                            <w:pPr>
                              <w:rPr>
                                <w:rFonts w:ascii="AR CENA" w:hAnsi="AR CENA"/>
                                <w:b/>
                                <w:sz w:val="26"/>
                              </w:rPr>
                            </w:pPr>
                            <w:r w:rsidRPr="00DF0C5E">
                              <w:rPr>
                                <w:rFonts w:ascii="AR CENA" w:hAnsi="AR CENA"/>
                                <w:b/>
                                <w:sz w:val="26"/>
                              </w:rPr>
                              <w:t>Point 2 – What does the end user record and where?</w:t>
                            </w:r>
                          </w:p>
                          <w:p w14:paraId="74C3F962" w14:textId="77777777" w:rsidR="00B20488" w:rsidRPr="00DF0C5E" w:rsidRDefault="00B20488" w:rsidP="00C7648E">
                            <w:pPr>
                              <w:rPr>
                                <w:rFonts w:ascii="AR CENA" w:hAnsi="AR CENA"/>
                                <w:sz w:val="12"/>
                              </w:rPr>
                            </w:pPr>
                          </w:p>
                          <w:tbl>
                            <w:tblPr>
                              <w:tblStyle w:val="ZigZag"/>
                              <w:tblW w:w="0" w:type="auto"/>
                              <w:tblLook w:val="0480" w:firstRow="0" w:lastRow="0" w:firstColumn="1" w:lastColumn="0" w:noHBand="0" w:noVBand="1"/>
                            </w:tblPr>
                            <w:tblGrid>
                              <w:gridCol w:w="7500"/>
                            </w:tblGrid>
                            <w:tr w:rsidR="00B20488" w:rsidRPr="00DF0C5E" w14:paraId="3135E39F" w14:textId="77777777" w:rsidTr="005F2E34">
                              <w:tc>
                                <w:tcPr>
                                  <w:tcW w:w="10175" w:type="dxa"/>
                                </w:tcPr>
                                <w:p w14:paraId="1D4312D3" w14:textId="77777777" w:rsidR="00B20488" w:rsidRPr="00DF0C5E" w:rsidRDefault="00B20488" w:rsidP="005F2E34">
                                  <w:pPr>
                                    <w:rPr>
                                      <w:rFonts w:ascii="AR CENA" w:hAnsi="AR CENA"/>
                                      <w:sz w:val="26"/>
                                    </w:rPr>
                                  </w:pPr>
                                </w:p>
                              </w:tc>
                            </w:tr>
                            <w:tr w:rsidR="00B20488" w:rsidRPr="00DF0C5E" w14:paraId="31C31CDA" w14:textId="77777777" w:rsidTr="005F2E34">
                              <w:tc>
                                <w:tcPr>
                                  <w:tcW w:w="10175" w:type="dxa"/>
                                </w:tcPr>
                                <w:p w14:paraId="7B6A22B9" w14:textId="77777777" w:rsidR="00B20488" w:rsidRPr="00DF0C5E" w:rsidRDefault="00B20488" w:rsidP="005F2E34">
                                  <w:pPr>
                                    <w:rPr>
                                      <w:rFonts w:ascii="AR CENA" w:hAnsi="AR CENA"/>
                                      <w:sz w:val="26"/>
                                    </w:rPr>
                                  </w:pPr>
                                </w:p>
                              </w:tc>
                            </w:tr>
                            <w:tr w:rsidR="00B20488" w:rsidRPr="00DF0C5E" w14:paraId="3C554D69" w14:textId="77777777" w:rsidTr="005F2E34">
                              <w:tc>
                                <w:tcPr>
                                  <w:tcW w:w="10175" w:type="dxa"/>
                                </w:tcPr>
                                <w:p w14:paraId="2536A499" w14:textId="77777777" w:rsidR="00B20488" w:rsidRPr="00DF0C5E" w:rsidRDefault="00B20488" w:rsidP="005F2E34">
                                  <w:pPr>
                                    <w:rPr>
                                      <w:rFonts w:ascii="AR CENA" w:hAnsi="AR CENA"/>
                                      <w:sz w:val="26"/>
                                    </w:rPr>
                                  </w:pPr>
                                </w:p>
                              </w:tc>
                            </w:tr>
                            <w:tr w:rsidR="00B20488" w:rsidRPr="00DF0C5E" w14:paraId="7D7CB71D" w14:textId="77777777" w:rsidTr="005F2E34">
                              <w:tc>
                                <w:tcPr>
                                  <w:tcW w:w="10175" w:type="dxa"/>
                                </w:tcPr>
                                <w:p w14:paraId="2F878817" w14:textId="77777777" w:rsidR="00B20488" w:rsidRPr="00DF0C5E" w:rsidRDefault="00B20488" w:rsidP="005F2E34">
                                  <w:pPr>
                                    <w:rPr>
                                      <w:rFonts w:ascii="AR CENA" w:hAnsi="AR CENA"/>
                                      <w:sz w:val="26"/>
                                    </w:rPr>
                                  </w:pPr>
                                </w:p>
                              </w:tc>
                            </w:tr>
                            <w:tr w:rsidR="00B20488" w:rsidRPr="00DF0C5E" w14:paraId="25CF13F2" w14:textId="77777777" w:rsidTr="005F2E34">
                              <w:tc>
                                <w:tcPr>
                                  <w:tcW w:w="10175" w:type="dxa"/>
                                </w:tcPr>
                                <w:p w14:paraId="3489CECB" w14:textId="77777777" w:rsidR="00B20488" w:rsidRPr="00DF0C5E" w:rsidRDefault="00B20488" w:rsidP="005F2E34">
                                  <w:pPr>
                                    <w:rPr>
                                      <w:rFonts w:ascii="AR CENA" w:hAnsi="AR CENA"/>
                                      <w:sz w:val="26"/>
                                    </w:rPr>
                                  </w:pPr>
                                </w:p>
                              </w:tc>
                            </w:tr>
                            <w:tr w:rsidR="00B20488" w:rsidRPr="00DF0C5E" w14:paraId="7FAAC2CC" w14:textId="77777777" w:rsidTr="005F2E34">
                              <w:tc>
                                <w:tcPr>
                                  <w:tcW w:w="10175" w:type="dxa"/>
                                </w:tcPr>
                                <w:p w14:paraId="143CE85C" w14:textId="77777777" w:rsidR="00B20488" w:rsidRPr="00DF0C5E" w:rsidRDefault="00B20488" w:rsidP="005F2E34">
                                  <w:pPr>
                                    <w:rPr>
                                      <w:rFonts w:ascii="AR CENA" w:hAnsi="AR CENA"/>
                                      <w:sz w:val="26"/>
                                    </w:rPr>
                                  </w:pPr>
                                </w:p>
                              </w:tc>
                            </w:tr>
                            <w:tr w:rsidR="00B20488" w:rsidRPr="00DF0C5E" w14:paraId="7C2D5EAB" w14:textId="77777777" w:rsidTr="005F2E34">
                              <w:tc>
                                <w:tcPr>
                                  <w:tcW w:w="10175" w:type="dxa"/>
                                </w:tcPr>
                                <w:p w14:paraId="550000D9" w14:textId="77777777" w:rsidR="00B20488" w:rsidRPr="00DF0C5E" w:rsidRDefault="00B20488" w:rsidP="005F2E34">
                                  <w:pPr>
                                    <w:rPr>
                                      <w:rFonts w:ascii="AR CENA" w:hAnsi="AR CENA"/>
                                      <w:sz w:val="26"/>
                                    </w:rPr>
                                  </w:pPr>
                                </w:p>
                              </w:tc>
                            </w:tr>
                            <w:tr w:rsidR="00B20488" w:rsidRPr="00DF0C5E" w14:paraId="52ACDE12" w14:textId="77777777" w:rsidTr="005F2E34">
                              <w:tc>
                                <w:tcPr>
                                  <w:tcW w:w="10175" w:type="dxa"/>
                                </w:tcPr>
                                <w:p w14:paraId="7395BE27" w14:textId="77777777" w:rsidR="00B20488" w:rsidRPr="00DF0C5E" w:rsidRDefault="00B20488" w:rsidP="005F2E34">
                                  <w:pPr>
                                    <w:rPr>
                                      <w:rFonts w:ascii="AR CENA" w:hAnsi="AR CENA"/>
                                      <w:sz w:val="26"/>
                                    </w:rPr>
                                  </w:pPr>
                                </w:p>
                              </w:tc>
                            </w:tr>
                          </w:tbl>
                          <w:p w14:paraId="4CD034C6" w14:textId="77777777" w:rsidR="00B20488" w:rsidRPr="00DF0C5E" w:rsidRDefault="00B20488" w:rsidP="00C7648E">
                            <w:pPr>
                              <w:rPr>
                                <w:rFonts w:ascii="AR CENA" w:eastAsia="Times New Roman" w:hAnsi="AR CENA" w:cs="Times New Roman"/>
                                <w:sz w:val="26"/>
                                <w:szCs w:val="24"/>
                              </w:rPr>
                            </w:pPr>
                          </w:p>
                        </w:txbxContent>
                      </wps:txbx>
                      <wps:bodyPr rot="0" spcFirstLastPara="0" vertOverflow="overflow" horzOverflow="overflow" vert="horz" wrap="square" lIns="216000" tIns="72000" rIns="216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FD78D8" id="_x0000_t202" coordsize="21600,21600" o:spt="202" path="m,l,21600r21600,l21600,xe">
                <v:stroke joinstyle="miter"/>
                <v:path gradientshapeok="t" o:connecttype="rect"/>
              </v:shapetype>
              <v:shape id="Text Box 343" o:spid="_x0000_s1028" type="#_x0000_t202" style="position:absolute;left:0;text-align:left;margin-left:47.45pt;margin-top:15.4pt;width:411pt;height:496.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" fillcolor="white [3212]" strokeweight=".5pt">
                <v:shadow on="t" color="black" opacity="26214f" origin="-.5,-.5" offset=".74836mm,.74836mm"/>
                <v:textbox inset="6mm,2mm,6mm,2mm">
                  <w:txbxContent>
                    <w:p w14:paraId="1ACE4434" w14:textId="77777777" w:rsidR="00B20488" w:rsidRPr="00DF0C5E" w:rsidRDefault="00B20488" w:rsidP="00DF0C5E">
                      <w:pPr>
                        <w:rPr>
                          <w:rFonts w:ascii="AR CENA" w:hAnsi="AR CENA"/>
                          <w:b/>
                          <w:sz w:val="28"/>
                        </w:rPr>
                      </w:pPr>
                      <w:r w:rsidRPr="00DF0C5E">
                        <w:rPr>
                          <w:rFonts w:ascii="AR CENA" w:hAnsi="AR CENA"/>
                          <w:b/>
                          <w:sz w:val="28"/>
                        </w:rPr>
                        <w:t>Observation of Ms End User (Sole Proprietor of Classic Furnishings)</w:t>
                      </w:r>
                    </w:p>
                    <w:p w14:paraId="761B2FAA" w14:textId="77777777" w:rsidR="00B20488" w:rsidRPr="00DF0C5E" w:rsidRDefault="00B20488" w:rsidP="00DF0C5E">
                      <w:pPr>
                        <w:rPr>
                          <w:rFonts w:ascii="AR CENA" w:hAnsi="AR CENA"/>
                          <w:b/>
                          <w:sz w:val="28"/>
                        </w:rPr>
                      </w:pPr>
                      <w:r w:rsidRPr="00DF0C5E">
                        <w:rPr>
                          <w:rFonts w:ascii="AR CENA" w:hAnsi="AR CENA"/>
                          <w:b/>
                          <w:sz w:val="28"/>
                        </w:rPr>
                        <w:t>visiting a Customer</w:t>
                      </w:r>
                    </w:p>
                    <w:p w14:paraId="0C00967B" w14:textId="77777777" w:rsidR="00B20488" w:rsidRPr="00DF0C5E" w:rsidRDefault="00B20488" w:rsidP="00C7648E">
                      <w:pPr>
                        <w:rPr>
                          <w:rFonts w:ascii="AR CENA" w:hAnsi="AR CENA"/>
                          <w:sz w:val="26"/>
                        </w:rPr>
                      </w:pPr>
                    </w:p>
                    <w:p w14:paraId="0D999AC5" w14:textId="77777777" w:rsidR="00B20488" w:rsidRPr="00DF0C5E" w:rsidRDefault="00B20488" w:rsidP="00C7648E">
                      <w:pPr>
                        <w:rPr>
                          <w:rFonts w:ascii="AR CENA" w:hAnsi="AR CENA"/>
                          <w:sz w:val="26"/>
                        </w:rPr>
                      </w:pPr>
                      <w:r w:rsidRPr="00DF0C5E">
                        <w:rPr>
                          <w:rFonts w:ascii="AR CENA" w:hAnsi="AR CENA"/>
                          <w:sz w:val="26"/>
                        </w:rPr>
                        <w:t>Date of observation – 22/10/17</w:t>
                      </w:r>
                    </w:p>
                    <w:p w14:paraId="58D31FE0" w14:textId="77777777" w:rsidR="00B20488" w:rsidRPr="00DF0C5E" w:rsidRDefault="00B20488" w:rsidP="00C7648E">
                      <w:pPr>
                        <w:rPr>
                          <w:rFonts w:ascii="AR CENA" w:hAnsi="AR CENA"/>
                          <w:sz w:val="26"/>
                        </w:rPr>
                      </w:pPr>
                      <w:r w:rsidRPr="00DF0C5E">
                        <w:rPr>
                          <w:rFonts w:ascii="AR CENA" w:hAnsi="AR CENA"/>
                          <w:sz w:val="26"/>
                        </w:rPr>
                        <w:t>Place of observation – Mrs Smith home (address)</w:t>
                      </w:r>
                    </w:p>
                    <w:p w14:paraId="367AC9F0" w14:textId="77777777" w:rsidR="00B20488" w:rsidRPr="00DF0C5E" w:rsidRDefault="00B20488" w:rsidP="00C7648E">
                      <w:pPr>
                        <w:rPr>
                          <w:rFonts w:ascii="AR CENA" w:hAnsi="AR CENA"/>
                          <w:sz w:val="26"/>
                        </w:rPr>
                      </w:pPr>
                    </w:p>
                    <w:p w14:paraId="1FA1D5CE" w14:textId="77777777" w:rsidR="00B20488" w:rsidRPr="00DF0C5E" w:rsidRDefault="00B20488" w:rsidP="00C7648E">
                      <w:pPr>
                        <w:rPr>
                          <w:rFonts w:ascii="AR CENA" w:hAnsi="AR CENA"/>
                          <w:b/>
                          <w:sz w:val="26"/>
                        </w:rPr>
                      </w:pPr>
                      <w:r w:rsidRPr="00DF0C5E">
                        <w:rPr>
                          <w:rFonts w:ascii="AR CENA" w:hAnsi="AR CENA"/>
                          <w:b/>
                          <w:sz w:val="26"/>
                        </w:rPr>
                        <w:t>Point 1 – What does the end user do (order of events)?</w:t>
                      </w:r>
                    </w:p>
                    <w:p w14:paraId="1E93FC9B" w14:textId="77777777" w:rsidR="00B20488" w:rsidRPr="00DF0C5E" w:rsidRDefault="00B20488" w:rsidP="00C7648E">
                      <w:pPr>
                        <w:rPr>
                          <w:rFonts w:ascii="AR CENA" w:hAnsi="AR CENA"/>
                          <w:b/>
                          <w:sz w:val="12"/>
                        </w:rPr>
                      </w:pPr>
                    </w:p>
                    <w:tbl>
                      <w:tblPr>
                        <w:tblStyle w:val="ZigZag"/>
                        <w:tblW w:w="0" w:type="auto"/>
                        <w:tblLook w:val="0480" w:firstRow="0" w:lastRow="0" w:firstColumn="1" w:lastColumn="0" w:noHBand="0" w:noVBand="1"/>
                      </w:tblPr>
                      <w:tblGrid>
                        <w:gridCol w:w="7500"/>
                      </w:tblGrid>
                      <w:tr w:rsidR="00B20488" w:rsidRPr="00DF0C5E" w14:paraId="156BF122" w14:textId="77777777" w:rsidTr="005F2E34">
                        <w:tc>
                          <w:tcPr>
                            <w:tcW w:w="10175" w:type="dxa"/>
                          </w:tcPr>
                          <w:p w14:paraId="2E4E85B3" w14:textId="77777777" w:rsidR="00B20488" w:rsidRPr="00DF0C5E" w:rsidRDefault="00B20488" w:rsidP="005F2E34">
                            <w:pPr>
                              <w:rPr>
                                <w:rFonts w:ascii="AR CENA" w:hAnsi="AR CENA"/>
                                <w:sz w:val="26"/>
                              </w:rPr>
                            </w:pPr>
                          </w:p>
                        </w:tc>
                      </w:tr>
                      <w:tr w:rsidR="00B20488" w:rsidRPr="00DF0C5E" w14:paraId="65EB74C4" w14:textId="77777777" w:rsidTr="005F2E34">
                        <w:tc>
                          <w:tcPr>
                            <w:tcW w:w="10175" w:type="dxa"/>
                          </w:tcPr>
                          <w:p w14:paraId="690E554E" w14:textId="77777777" w:rsidR="00B20488" w:rsidRPr="00DF0C5E" w:rsidRDefault="00B20488" w:rsidP="005F2E34">
                            <w:pPr>
                              <w:rPr>
                                <w:rFonts w:ascii="AR CENA" w:hAnsi="AR CENA"/>
                                <w:sz w:val="26"/>
                              </w:rPr>
                            </w:pPr>
                          </w:p>
                        </w:tc>
                      </w:tr>
                      <w:tr w:rsidR="00B20488" w:rsidRPr="00DF0C5E" w14:paraId="2493DE36" w14:textId="77777777" w:rsidTr="005F2E34">
                        <w:tc>
                          <w:tcPr>
                            <w:tcW w:w="10175" w:type="dxa"/>
                          </w:tcPr>
                          <w:p w14:paraId="14EB5E78" w14:textId="77777777" w:rsidR="00B20488" w:rsidRPr="00DF0C5E" w:rsidRDefault="00B20488" w:rsidP="005F2E34">
                            <w:pPr>
                              <w:rPr>
                                <w:rFonts w:ascii="AR CENA" w:hAnsi="AR CENA"/>
                                <w:sz w:val="26"/>
                              </w:rPr>
                            </w:pPr>
                          </w:p>
                        </w:tc>
                      </w:tr>
                      <w:tr w:rsidR="00B20488" w:rsidRPr="00DF0C5E" w14:paraId="123198AC" w14:textId="77777777" w:rsidTr="005F2E34">
                        <w:tc>
                          <w:tcPr>
                            <w:tcW w:w="10175" w:type="dxa"/>
                          </w:tcPr>
                          <w:p w14:paraId="57C0956F" w14:textId="77777777" w:rsidR="00B20488" w:rsidRPr="00DF0C5E" w:rsidRDefault="00B20488" w:rsidP="005F2E34">
                            <w:pPr>
                              <w:rPr>
                                <w:rFonts w:ascii="AR CENA" w:hAnsi="AR CENA"/>
                                <w:sz w:val="26"/>
                              </w:rPr>
                            </w:pPr>
                          </w:p>
                        </w:tc>
                      </w:tr>
                      <w:tr w:rsidR="00B20488" w:rsidRPr="00DF0C5E" w14:paraId="7BA62368" w14:textId="77777777" w:rsidTr="005F2E34">
                        <w:tc>
                          <w:tcPr>
                            <w:tcW w:w="10175" w:type="dxa"/>
                          </w:tcPr>
                          <w:p w14:paraId="13BAADB1" w14:textId="77777777" w:rsidR="00B20488" w:rsidRPr="00DF0C5E" w:rsidRDefault="00B20488" w:rsidP="005F2E34">
                            <w:pPr>
                              <w:rPr>
                                <w:rFonts w:ascii="AR CENA" w:hAnsi="AR CENA"/>
                                <w:sz w:val="26"/>
                              </w:rPr>
                            </w:pPr>
                          </w:p>
                        </w:tc>
                      </w:tr>
                      <w:tr w:rsidR="00B20488" w:rsidRPr="00DF0C5E" w14:paraId="0D9F09DA" w14:textId="77777777" w:rsidTr="005F2E34">
                        <w:tc>
                          <w:tcPr>
                            <w:tcW w:w="10175" w:type="dxa"/>
                          </w:tcPr>
                          <w:p w14:paraId="2FA95141" w14:textId="77777777" w:rsidR="00B20488" w:rsidRPr="00DF0C5E" w:rsidRDefault="00B20488" w:rsidP="005F2E34">
                            <w:pPr>
                              <w:rPr>
                                <w:rFonts w:ascii="AR CENA" w:hAnsi="AR CENA"/>
                                <w:sz w:val="26"/>
                              </w:rPr>
                            </w:pPr>
                          </w:p>
                        </w:tc>
                      </w:tr>
                      <w:tr w:rsidR="00B20488" w:rsidRPr="00DF0C5E" w14:paraId="08527815" w14:textId="77777777" w:rsidTr="005F2E34">
                        <w:tc>
                          <w:tcPr>
                            <w:tcW w:w="10175" w:type="dxa"/>
                          </w:tcPr>
                          <w:p w14:paraId="29499E81" w14:textId="77777777" w:rsidR="00B20488" w:rsidRPr="00DF0C5E" w:rsidRDefault="00B20488" w:rsidP="005F2E34">
                            <w:pPr>
                              <w:rPr>
                                <w:rFonts w:ascii="AR CENA" w:hAnsi="AR CENA"/>
                                <w:sz w:val="26"/>
                              </w:rPr>
                            </w:pPr>
                          </w:p>
                        </w:tc>
                      </w:tr>
                      <w:tr w:rsidR="00B20488" w:rsidRPr="00DF0C5E" w14:paraId="3FAE2FF8" w14:textId="77777777" w:rsidTr="005F2E34">
                        <w:tc>
                          <w:tcPr>
                            <w:tcW w:w="10175" w:type="dxa"/>
                          </w:tcPr>
                          <w:p w14:paraId="5ED58077" w14:textId="77777777" w:rsidR="00B20488" w:rsidRPr="00DF0C5E" w:rsidRDefault="00B20488" w:rsidP="005F2E34">
                            <w:pPr>
                              <w:rPr>
                                <w:rFonts w:ascii="AR CENA" w:hAnsi="AR CENA"/>
                                <w:sz w:val="26"/>
                              </w:rPr>
                            </w:pPr>
                          </w:p>
                        </w:tc>
                      </w:tr>
                    </w:tbl>
                    <w:p w14:paraId="187315A9" w14:textId="77777777" w:rsidR="00B20488" w:rsidRPr="00DF0C5E" w:rsidRDefault="00B20488" w:rsidP="00C7648E">
                      <w:pPr>
                        <w:rPr>
                          <w:rFonts w:ascii="AR CENA" w:hAnsi="AR CENA"/>
                          <w:sz w:val="26"/>
                        </w:rPr>
                      </w:pPr>
                    </w:p>
                    <w:p w14:paraId="1212C2B3" w14:textId="77777777" w:rsidR="00B20488" w:rsidRPr="00DF0C5E" w:rsidRDefault="00B20488" w:rsidP="00C7648E">
                      <w:pPr>
                        <w:rPr>
                          <w:rFonts w:ascii="AR CENA" w:hAnsi="AR CENA"/>
                          <w:b/>
                          <w:sz w:val="26"/>
                        </w:rPr>
                      </w:pPr>
                      <w:r w:rsidRPr="00DF0C5E">
                        <w:rPr>
                          <w:rFonts w:ascii="AR CENA" w:hAnsi="AR CENA"/>
                          <w:b/>
                          <w:sz w:val="26"/>
                        </w:rPr>
                        <w:t>Point 2 – What does the end user record and where?</w:t>
                      </w:r>
                    </w:p>
                    <w:p w14:paraId="74C3F962" w14:textId="77777777" w:rsidR="00B20488" w:rsidRPr="00DF0C5E" w:rsidRDefault="00B20488" w:rsidP="00C7648E">
                      <w:pPr>
                        <w:rPr>
                          <w:rFonts w:ascii="AR CENA" w:hAnsi="AR CENA"/>
                          <w:sz w:val="12"/>
                        </w:rPr>
                      </w:pPr>
                    </w:p>
                    <w:tbl>
                      <w:tblPr>
                        <w:tblStyle w:val="ZigZag"/>
                        <w:tblW w:w="0" w:type="auto"/>
                        <w:tblLook w:val="0480" w:firstRow="0" w:lastRow="0" w:firstColumn="1" w:lastColumn="0" w:noHBand="0" w:noVBand="1"/>
                      </w:tblPr>
                      <w:tblGrid>
                        <w:gridCol w:w="7500"/>
                      </w:tblGrid>
                      <w:tr w:rsidR="00B20488" w:rsidRPr="00DF0C5E" w14:paraId="3135E39F" w14:textId="77777777" w:rsidTr="005F2E34">
                        <w:tc>
                          <w:tcPr>
                            <w:tcW w:w="10175" w:type="dxa"/>
                          </w:tcPr>
                          <w:p w14:paraId="1D4312D3" w14:textId="77777777" w:rsidR="00B20488" w:rsidRPr="00DF0C5E" w:rsidRDefault="00B20488" w:rsidP="005F2E34">
                            <w:pPr>
                              <w:rPr>
                                <w:rFonts w:ascii="AR CENA" w:hAnsi="AR CENA"/>
                                <w:sz w:val="26"/>
                              </w:rPr>
                            </w:pPr>
                          </w:p>
                        </w:tc>
                      </w:tr>
                      <w:tr w:rsidR="00B20488" w:rsidRPr="00DF0C5E" w14:paraId="31C31CDA" w14:textId="77777777" w:rsidTr="005F2E34">
                        <w:tc>
                          <w:tcPr>
                            <w:tcW w:w="10175" w:type="dxa"/>
                          </w:tcPr>
                          <w:p w14:paraId="7B6A22B9" w14:textId="77777777" w:rsidR="00B20488" w:rsidRPr="00DF0C5E" w:rsidRDefault="00B20488" w:rsidP="005F2E34">
                            <w:pPr>
                              <w:rPr>
                                <w:rFonts w:ascii="AR CENA" w:hAnsi="AR CENA"/>
                                <w:sz w:val="26"/>
                              </w:rPr>
                            </w:pPr>
                          </w:p>
                        </w:tc>
                      </w:tr>
                      <w:tr w:rsidR="00B20488" w:rsidRPr="00DF0C5E" w14:paraId="3C554D69" w14:textId="77777777" w:rsidTr="005F2E34">
                        <w:tc>
                          <w:tcPr>
                            <w:tcW w:w="10175" w:type="dxa"/>
                          </w:tcPr>
                          <w:p w14:paraId="2536A499" w14:textId="77777777" w:rsidR="00B20488" w:rsidRPr="00DF0C5E" w:rsidRDefault="00B20488" w:rsidP="005F2E34">
                            <w:pPr>
                              <w:rPr>
                                <w:rFonts w:ascii="AR CENA" w:hAnsi="AR CENA"/>
                                <w:sz w:val="26"/>
                              </w:rPr>
                            </w:pPr>
                          </w:p>
                        </w:tc>
                      </w:tr>
                      <w:tr w:rsidR="00B20488" w:rsidRPr="00DF0C5E" w14:paraId="7D7CB71D" w14:textId="77777777" w:rsidTr="005F2E34">
                        <w:tc>
                          <w:tcPr>
                            <w:tcW w:w="10175" w:type="dxa"/>
                          </w:tcPr>
                          <w:p w14:paraId="2F878817" w14:textId="77777777" w:rsidR="00B20488" w:rsidRPr="00DF0C5E" w:rsidRDefault="00B20488" w:rsidP="005F2E34">
                            <w:pPr>
                              <w:rPr>
                                <w:rFonts w:ascii="AR CENA" w:hAnsi="AR CENA"/>
                                <w:sz w:val="26"/>
                              </w:rPr>
                            </w:pPr>
                          </w:p>
                        </w:tc>
                      </w:tr>
                      <w:tr w:rsidR="00B20488" w:rsidRPr="00DF0C5E" w14:paraId="25CF13F2" w14:textId="77777777" w:rsidTr="005F2E34">
                        <w:tc>
                          <w:tcPr>
                            <w:tcW w:w="10175" w:type="dxa"/>
                          </w:tcPr>
                          <w:p w14:paraId="3489CECB" w14:textId="77777777" w:rsidR="00B20488" w:rsidRPr="00DF0C5E" w:rsidRDefault="00B20488" w:rsidP="005F2E34">
                            <w:pPr>
                              <w:rPr>
                                <w:rFonts w:ascii="AR CENA" w:hAnsi="AR CENA"/>
                                <w:sz w:val="26"/>
                              </w:rPr>
                            </w:pPr>
                          </w:p>
                        </w:tc>
                      </w:tr>
                      <w:tr w:rsidR="00B20488" w:rsidRPr="00DF0C5E" w14:paraId="7FAAC2CC" w14:textId="77777777" w:rsidTr="005F2E34">
                        <w:tc>
                          <w:tcPr>
                            <w:tcW w:w="10175" w:type="dxa"/>
                          </w:tcPr>
                          <w:p w14:paraId="143CE85C" w14:textId="77777777" w:rsidR="00B20488" w:rsidRPr="00DF0C5E" w:rsidRDefault="00B20488" w:rsidP="005F2E34">
                            <w:pPr>
                              <w:rPr>
                                <w:rFonts w:ascii="AR CENA" w:hAnsi="AR CENA"/>
                                <w:sz w:val="26"/>
                              </w:rPr>
                            </w:pPr>
                          </w:p>
                        </w:tc>
                      </w:tr>
                      <w:tr w:rsidR="00B20488" w:rsidRPr="00DF0C5E" w14:paraId="7C2D5EAB" w14:textId="77777777" w:rsidTr="005F2E34">
                        <w:tc>
                          <w:tcPr>
                            <w:tcW w:w="10175" w:type="dxa"/>
                          </w:tcPr>
                          <w:p w14:paraId="550000D9" w14:textId="77777777" w:rsidR="00B20488" w:rsidRPr="00DF0C5E" w:rsidRDefault="00B20488" w:rsidP="005F2E34">
                            <w:pPr>
                              <w:rPr>
                                <w:rFonts w:ascii="AR CENA" w:hAnsi="AR CENA"/>
                                <w:sz w:val="26"/>
                              </w:rPr>
                            </w:pPr>
                          </w:p>
                        </w:tc>
                      </w:tr>
                      <w:tr w:rsidR="00B20488" w:rsidRPr="00DF0C5E" w14:paraId="52ACDE12" w14:textId="77777777" w:rsidTr="005F2E34">
                        <w:tc>
                          <w:tcPr>
                            <w:tcW w:w="10175" w:type="dxa"/>
                          </w:tcPr>
                          <w:p w14:paraId="7395BE27" w14:textId="77777777" w:rsidR="00B20488" w:rsidRPr="00DF0C5E" w:rsidRDefault="00B20488" w:rsidP="005F2E34">
                            <w:pPr>
                              <w:rPr>
                                <w:rFonts w:ascii="AR CENA" w:hAnsi="AR CENA"/>
                                <w:sz w:val="26"/>
                              </w:rPr>
                            </w:pPr>
                          </w:p>
                        </w:tc>
                      </w:tr>
                    </w:tbl>
                    <w:p w14:paraId="4CD034C6" w14:textId="77777777" w:rsidR="00B20488" w:rsidRPr="00DF0C5E" w:rsidRDefault="00B20488" w:rsidP="00C7648E">
                      <w:pPr>
                        <w:rPr>
                          <w:rFonts w:ascii="AR CENA" w:eastAsia="Times New Roman" w:hAnsi="AR CENA" w:cs="Times New Roman"/>
                          <w:sz w:val="26"/>
                          <w:szCs w:val="24"/>
                        </w:rPr>
                      </w:pPr>
                    </w:p>
                  </w:txbxContent>
                </v:textbox>
                <w10:wrap anchorx="margin"/>
              </v:shape>
            </w:pict>
          </mc:Fallback>
        </mc:AlternateContent>
      </w:r>
    </w:p>
    <w:p w14:paraId="7893E8FF" w14:textId="77777777" w:rsidR="00925353" w:rsidRPr="00B20488" w:rsidRDefault="00925353" w:rsidP="007D43E2">
      <w:pPr>
        <w:tabs>
          <w:tab w:val="left" w:pos="5194"/>
        </w:tabs>
        <w:jc w:val="both"/>
        <w:rPr>
          <w:rFonts w:ascii="Calibri" w:hAnsi="Calibri" w:cs="Arial"/>
          <w:i/>
          <w:sz w:val="26"/>
          <w:szCs w:val="26"/>
        </w:rPr>
      </w:pPr>
    </w:p>
    <w:p w14:paraId="5D5E6E21" w14:textId="77777777" w:rsidR="00925353" w:rsidRPr="00B20488" w:rsidRDefault="00925353" w:rsidP="007D43E2">
      <w:pPr>
        <w:tabs>
          <w:tab w:val="left" w:pos="5194"/>
        </w:tabs>
        <w:jc w:val="both"/>
        <w:rPr>
          <w:rFonts w:ascii="Calibri" w:hAnsi="Calibri" w:cs="Arial"/>
          <w:i/>
          <w:sz w:val="26"/>
          <w:szCs w:val="26"/>
        </w:rPr>
      </w:pPr>
    </w:p>
    <w:p w14:paraId="0AB3CC9F" w14:textId="77777777" w:rsidR="00925353" w:rsidRPr="00B20488" w:rsidRDefault="00925353" w:rsidP="007D43E2">
      <w:pPr>
        <w:tabs>
          <w:tab w:val="left" w:pos="5194"/>
        </w:tabs>
        <w:jc w:val="both"/>
        <w:rPr>
          <w:rFonts w:ascii="Calibri" w:hAnsi="Calibri" w:cs="Arial"/>
          <w:i/>
          <w:sz w:val="26"/>
          <w:szCs w:val="26"/>
        </w:rPr>
      </w:pPr>
    </w:p>
    <w:p w14:paraId="2EBDA111" w14:textId="77777777" w:rsidR="00925353" w:rsidRPr="00B20488" w:rsidRDefault="00925353" w:rsidP="007D43E2">
      <w:pPr>
        <w:tabs>
          <w:tab w:val="left" w:pos="5194"/>
        </w:tabs>
        <w:jc w:val="both"/>
        <w:rPr>
          <w:rFonts w:ascii="Calibri" w:hAnsi="Calibri" w:cs="Arial"/>
          <w:i/>
          <w:sz w:val="26"/>
          <w:szCs w:val="26"/>
        </w:rPr>
      </w:pPr>
    </w:p>
    <w:p w14:paraId="3BD8D095" w14:textId="77777777" w:rsidR="00925353" w:rsidRPr="00B20488" w:rsidRDefault="00925353" w:rsidP="007D43E2">
      <w:pPr>
        <w:tabs>
          <w:tab w:val="left" w:pos="5194"/>
        </w:tabs>
        <w:jc w:val="both"/>
        <w:rPr>
          <w:rFonts w:ascii="Calibri" w:hAnsi="Calibri" w:cs="Arial"/>
          <w:i/>
          <w:sz w:val="26"/>
          <w:szCs w:val="26"/>
        </w:rPr>
      </w:pPr>
    </w:p>
    <w:p w14:paraId="07C6C1F1" w14:textId="77777777" w:rsidR="00925353" w:rsidRPr="00B20488" w:rsidRDefault="00925353" w:rsidP="007D43E2">
      <w:pPr>
        <w:tabs>
          <w:tab w:val="left" w:pos="5194"/>
        </w:tabs>
        <w:jc w:val="both"/>
        <w:rPr>
          <w:rFonts w:ascii="Calibri" w:hAnsi="Calibri" w:cs="Arial"/>
          <w:i/>
          <w:sz w:val="26"/>
          <w:szCs w:val="26"/>
        </w:rPr>
      </w:pPr>
    </w:p>
    <w:p w14:paraId="6F0AFDE9" w14:textId="77777777" w:rsidR="00925353" w:rsidRPr="00B20488" w:rsidRDefault="00925353" w:rsidP="007D43E2">
      <w:pPr>
        <w:tabs>
          <w:tab w:val="left" w:pos="5194"/>
        </w:tabs>
        <w:jc w:val="both"/>
        <w:rPr>
          <w:rFonts w:ascii="Calibri" w:hAnsi="Calibri" w:cs="Arial"/>
          <w:i/>
          <w:sz w:val="26"/>
          <w:szCs w:val="26"/>
        </w:rPr>
      </w:pPr>
    </w:p>
    <w:p w14:paraId="13BBB8CD" w14:textId="77777777" w:rsidR="00925353" w:rsidRPr="00B20488" w:rsidRDefault="00925353" w:rsidP="007D43E2">
      <w:pPr>
        <w:tabs>
          <w:tab w:val="left" w:pos="5194"/>
        </w:tabs>
        <w:jc w:val="both"/>
        <w:rPr>
          <w:rFonts w:ascii="Calibri" w:hAnsi="Calibri" w:cs="Arial"/>
          <w:i/>
          <w:sz w:val="26"/>
          <w:szCs w:val="26"/>
        </w:rPr>
      </w:pPr>
    </w:p>
    <w:p w14:paraId="23AD4C58" w14:textId="77777777" w:rsidR="007414E4" w:rsidRPr="00B20488" w:rsidRDefault="007414E4" w:rsidP="007D43E2">
      <w:pPr>
        <w:pStyle w:val="ListParagraph"/>
        <w:ind w:left="426"/>
        <w:rPr>
          <w:rFonts w:ascii="Segoe UI" w:hAnsi="Segoe UI" w:cs="Arial"/>
          <w:sz w:val="21"/>
        </w:rPr>
      </w:pPr>
    </w:p>
    <w:p w14:paraId="4A568477" w14:textId="77777777" w:rsidR="007414E4" w:rsidRPr="00B20488" w:rsidRDefault="007414E4" w:rsidP="005A2ED5">
      <w:pPr>
        <w:pStyle w:val="ListParagraph"/>
        <w:ind w:left="1440"/>
        <w:rPr>
          <w:rFonts w:ascii="Segoe UI" w:hAnsi="Segoe UI" w:cs="Arial"/>
          <w:sz w:val="21"/>
        </w:rPr>
      </w:pPr>
    </w:p>
    <w:p w14:paraId="7424A16B" w14:textId="77777777" w:rsidR="007414E4" w:rsidRPr="00B20488" w:rsidRDefault="007414E4" w:rsidP="005A2ED5">
      <w:pPr>
        <w:pStyle w:val="ListParagraph"/>
        <w:ind w:left="1440"/>
        <w:rPr>
          <w:rFonts w:ascii="Segoe UI" w:hAnsi="Segoe UI" w:cs="Arial"/>
          <w:sz w:val="21"/>
        </w:rPr>
      </w:pPr>
    </w:p>
    <w:p w14:paraId="3C517E0E" w14:textId="77777777" w:rsidR="007414E4" w:rsidRPr="00B20488" w:rsidRDefault="007414E4" w:rsidP="005A2ED5">
      <w:pPr>
        <w:pStyle w:val="ListParagraph"/>
        <w:ind w:left="1440"/>
        <w:rPr>
          <w:rFonts w:ascii="Segoe UI" w:hAnsi="Segoe UI" w:cs="Arial"/>
          <w:sz w:val="21"/>
        </w:rPr>
      </w:pPr>
    </w:p>
    <w:p w14:paraId="1D5DC66A" w14:textId="77777777" w:rsidR="007414E4" w:rsidRPr="00B20488" w:rsidRDefault="007414E4" w:rsidP="005A2ED5">
      <w:pPr>
        <w:pStyle w:val="ListParagraph"/>
        <w:ind w:left="1440"/>
        <w:rPr>
          <w:rFonts w:ascii="Segoe UI" w:hAnsi="Segoe UI" w:cs="Arial"/>
          <w:sz w:val="21"/>
        </w:rPr>
      </w:pPr>
    </w:p>
    <w:p w14:paraId="3191967E" w14:textId="77777777" w:rsidR="007414E4" w:rsidRPr="00B20488" w:rsidRDefault="007414E4" w:rsidP="005A2ED5">
      <w:pPr>
        <w:pStyle w:val="ListParagraph"/>
        <w:ind w:left="1440"/>
        <w:rPr>
          <w:rFonts w:ascii="Segoe UI" w:hAnsi="Segoe UI" w:cs="Arial"/>
          <w:sz w:val="21"/>
        </w:rPr>
      </w:pPr>
    </w:p>
    <w:p w14:paraId="39472C47" w14:textId="77777777" w:rsidR="007414E4" w:rsidRPr="00B20488" w:rsidRDefault="007414E4" w:rsidP="005A2ED5">
      <w:pPr>
        <w:pStyle w:val="ListParagraph"/>
        <w:ind w:left="1440"/>
        <w:rPr>
          <w:rFonts w:ascii="Segoe UI" w:hAnsi="Segoe UI" w:cs="Arial"/>
          <w:sz w:val="21"/>
        </w:rPr>
      </w:pPr>
    </w:p>
    <w:p w14:paraId="7A7A64B9" w14:textId="77777777" w:rsidR="007414E4" w:rsidRPr="00B20488" w:rsidRDefault="007414E4" w:rsidP="005A2ED5">
      <w:pPr>
        <w:pStyle w:val="ListParagraph"/>
        <w:ind w:left="1440"/>
        <w:rPr>
          <w:rFonts w:ascii="Segoe UI" w:hAnsi="Segoe UI" w:cs="Arial"/>
          <w:sz w:val="21"/>
        </w:rPr>
      </w:pPr>
    </w:p>
    <w:p w14:paraId="4477119B" w14:textId="77777777" w:rsidR="007414E4" w:rsidRPr="00B20488" w:rsidRDefault="007414E4" w:rsidP="005A2ED5">
      <w:pPr>
        <w:pStyle w:val="ListParagraph"/>
        <w:ind w:left="1440"/>
        <w:rPr>
          <w:rFonts w:ascii="Segoe UI" w:hAnsi="Segoe UI" w:cs="Arial"/>
          <w:sz w:val="21"/>
        </w:rPr>
      </w:pPr>
    </w:p>
    <w:p w14:paraId="26EB3FA7" w14:textId="77777777" w:rsidR="007414E4" w:rsidRPr="00B20488" w:rsidRDefault="007414E4" w:rsidP="005A2ED5">
      <w:pPr>
        <w:pStyle w:val="ListParagraph"/>
        <w:ind w:left="1440"/>
        <w:rPr>
          <w:rFonts w:ascii="Segoe UI" w:hAnsi="Segoe UI" w:cs="Arial"/>
          <w:sz w:val="21"/>
        </w:rPr>
      </w:pPr>
    </w:p>
    <w:p w14:paraId="29F5A311" w14:textId="77777777" w:rsidR="007414E4" w:rsidRPr="00B20488" w:rsidRDefault="007414E4" w:rsidP="005A2ED5">
      <w:pPr>
        <w:pStyle w:val="ListParagraph"/>
        <w:ind w:left="1440"/>
        <w:rPr>
          <w:rFonts w:ascii="Segoe UI" w:hAnsi="Segoe UI" w:cs="Arial"/>
          <w:sz w:val="21"/>
        </w:rPr>
      </w:pPr>
    </w:p>
    <w:p w14:paraId="4F7D7BE5" w14:textId="77777777" w:rsidR="007414E4" w:rsidRPr="00B20488" w:rsidRDefault="007414E4" w:rsidP="005A2ED5">
      <w:pPr>
        <w:pStyle w:val="ListParagraph"/>
        <w:ind w:left="1440"/>
        <w:rPr>
          <w:rFonts w:ascii="Segoe UI" w:hAnsi="Segoe UI" w:cs="Arial"/>
          <w:sz w:val="21"/>
        </w:rPr>
      </w:pPr>
    </w:p>
    <w:p w14:paraId="1C06ED4A" w14:textId="77777777" w:rsidR="007414E4" w:rsidRPr="00B20488" w:rsidRDefault="007414E4" w:rsidP="005A2ED5">
      <w:pPr>
        <w:pStyle w:val="ListParagraph"/>
        <w:ind w:left="1440"/>
        <w:rPr>
          <w:rFonts w:ascii="Segoe UI" w:hAnsi="Segoe UI" w:cs="Arial"/>
          <w:sz w:val="21"/>
        </w:rPr>
      </w:pPr>
    </w:p>
    <w:p w14:paraId="50C9F557" w14:textId="77777777" w:rsidR="007414E4" w:rsidRPr="00B20488" w:rsidRDefault="007414E4" w:rsidP="005A2ED5">
      <w:pPr>
        <w:pStyle w:val="ListParagraph"/>
        <w:ind w:left="1440"/>
        <w:rPr>
          <w:rFonts w:ascii="Segoe UI" w:hAnsi="Segoe UI" w:cs="Arial"/>
          <w:sz w:val="21"/>
        </w:rPr>
      </w:pPr>
    </w:p>
    <w:p w14:paraId="6ED5F30E" w14:textId="77777777" w:rsidR="007414E4" w:rsidRPr="00B20488" w:rsidRDefault="007414E4" w:rsidP="005A2ED5">
      <w:pPr>
        <w:pStyle w:val="ListParagraph"/>
        <w:ind w:left="1440"/>
        <w:rPr>
          <w:rFonts w:ascii="Segoe UI" w:hAnsi="Segoe UI" w:cs="Arial"/>
          <w:sz w:val="21"/>
        </w:rPr>
      </w:pPr>
    </w:p>
    <w:p w14:paraId="20DA41DF" w14:textId="77777777" w:rsidR="007414E4" w:rsidRPr="00B20488" w:rsidRDefault="007414E4" w:rsidP="005A2ED5">
      <w:pPr>
        <w:pStyle w:val="ListParagraph"/>
        <w:ind w:left="1440"/>
        <w:rPr>
          <w:rFonts w:ascii="Segoe UI" w:hAnsi="Segoe UI" w:cs="Arial"/>
          <w:sz w:val="21"/>
        </w:rPr>
      </w:pPr>
    </w:p>
    <w:p w14:paraId="701DBD22" w14:textId="77777777" w:rsidR="007414E4" w:rsidRPr="00B20488" w:rsidRDefault="007414E4" w:rsidP="005A2ED5">
      <w:pPr>
        <w:pStyle w:val="ListParagraph"/>
        <w:ind w:left="1440"/>
        <w:rPr>
          <w:rFonts w:ascii="Segoe UI" w:hAnsi="Segoe UI" w:cs="Arial"/>
          <w:sz w:val="21"/>
        </w:rPr>
      </w:pPr>
    </w:p>
    <w:p w14:paraId="3FEDB93D" w14:textId="77777777" w:rsidR="00925353" w:rsidRPr="00B20488" w:rsidRDefault="00925353">
      <w:pPr>
        <w:rPr>
          <w:rFonts w:ascii="Segoe UI" w:hAnsi="Segoe UI" w:cs="Arial"/>
          <w:sz w:val="21"/>
        </w:rPr>
      </w:pPr>
      <w:r w:rsidRPr="00B20488">
        <w:rPr>
          <w:rFonts w:ascii="Segoe UI" w:hAnsi="Segoe UI" w:cs="Arial"/>
          <w:sz w:val="21"/>
        </w:rPr>
        <w:br w:type="page"/>
      </w:r>
    </w:p>
    <w:p w14:paraId="1DE8249E" w14:textId="77777777"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lastRenderedPageBreak/>
        <w:t>Figure 3 – Classic Furnishings: Example Interview</w:t>
      </w:r>
    </w:p>
    <w:p w14:paraId="6DD17180" w14:textId="77777777" w:rsidR="00470E6A" w:rsidRPr="00B20488" w:rsidRDefault="00C7648E">
      <w:pPr>
        <w:rPr>
          <w:rFonts w:ascii="Segoe UI" w:hAnsi="Segoe UI" w:cs="Arial"/>
          <w:sz w:val="21"/>
        </w:rPr>
      </w:pPr>
      <w:r w:rsidRPr="00B20488">
        <w:rPr>
          <w:noProof/>
          <w:lang w:eastAsia="en-GB"/>
        </w:rPr>
        <mc:AlternateContent>
          <mc:Choice Requires="wps">
            <w:drawing>
              <wp:anchor distT="0" distB="0" distL="114300" distR="114300" simplePos="0" relativeHeight="251968512" behindDoc="0" locked="0" layoutInCell="1" allowOverlap="1" wp14:anchorId="73D5FF5A" wp14:editId="230902E5">
                <wp:simplePos x="0" y="0"/>
                <wp:positionH relativeFrom="margin">
                  <wp:align>center</wp:align>
                </wp:positionH>
                <wp:positionV relativeFrom="paragraph">
                  <wp:posOffset>220980</wp:posOffset>
                </wp:positionV>
                <wp:extent cx="6096000" cy="6934200"/>
                <wp:effectExtent l="38100" t="38100" r="114300" b="116840"/>
                <wp:wrapSquare wrapText="bothSides"/>
                <wp:docPr id="274" name="Text Box 274"/>
                <wp:cNvGraphicFramePr/>
                <a:graphic xmlns:a="http://schemas.openxmlformats.org/drawingml/2006/main">
                  <a:graphicData uri="http://schemas.microsoft.com/office/word/2010/wordprocessingShape">
                    <wps:wsp>
                      <wps:cNvSpPr txBox="1"/>
                      <wps:spPr>
                        <a:xfrm>
                          <a:off x="0" y="0"/>
                          <a:ext cx="6096000" cy="6934200"/>
                        </a:xfrm>
                        <a:prstGeom prst="rect">
                          <a:avLst/>
                        </a:prstGeom>
                        <a:solidFill>
                          <a:schemeClr val="bg1"/>
                        </a:solidFill>
                        <a:ln w="6350">
                          <a:solidFill>
                            <a:prstClr val="black"/>
                          </a:solidFill>
                        </a:ln>
                        <a:effectLst>
                          <a:outerShdw blurRad="50800" dist="38100" dir="2700000" algn="tl" rotWithShape="0">
                            <a:prstClr val="black">
                              <a:alpha val="40000"/>
                            </a:prstClr>
                          </a:outerShdw>
                        </a:effectLst>
                      </wps:spPr>
                      <wps:txbx>
                        <w:txbxContent>
                          <w:p w14:paraId="1EA9F48A" w14:textId="77777777" w:rsidR="00B20488" w:rsidRPr="00DF0C5E" w:rsidRDefault="00B20488" w:rsidP="00DF0C5E">
                            <w:pPr>
                              <w:rPr>
                                <w:rFonts w:ascii="AR CENA" w:hAnsi="AR CENA" w:cs="Myriad Arabic"/>
                                <w:b/>
                                <w:sz w:val="34"/>
                              </w:rPr>
                            </w:pPr>
                            <w:r w:rsidRPr="00DF0C5E">
                              <w:rPr>
                                <w:rFonts w:ascii="AR CENA" w:hAnsi="AR CENA" w:cs="Myriad Arabic"/>
                                <w:b/>
                                <w:sz w:val="34"/>
                              </w:rPr>
                              <w:t>Observation of Ms End User (Sole Proprietor of Classic Furnishings) visiting a customer</w:t>
                            </w:r>
                          </w:p>
                          <w:p w14:paraId="791705FB" w14:textId="77777777" w:rsidR="00B20488" w:rsidRPr="00DF0C5E" w:rsidRDefault="00B20488" w:rsidP="00DF0C5E">
                            <w:pPr>
                              <w:rPr>
                                <w:rFonts w:ascii="AR CENA" w:hAnsi="AR CENA"/>
                                <w:sz w:val="24"/>
                              </w:rPr>
                            </w:pPr>
                          </w:p>
                          <w:p w14:paraId="034D62B3" w14:textId="77777777" w:rsidR="00B20488" w:rsidRPr="00DF0C5E" w:rsidRDefault="00B20488" w:rsidP="00DF0C5E">
                            <w:pPr>
                              <w:rPr>
                                <w:rFonts w:ascii="AR CENA" w:hAnsi="AR CENA"/>
                                <w:sz w:val="26"/>
                                <w:szCs w:val="28"/>
                              </w:rPr>
                            </w:pPr>
                            <w:r w:rsidRPr="00DF0C5E">
                              <w:rPr>
                                <w:rFonts w:ascii="AR CENA" w:hAnsi="AR CENA"/>
                                <w:sz w:val="26"/>
                                <w:szCs w:val="28"/>
                              </w:rPr>
                              <w:t>Date of observation – 22/10/17</w:t>
                            </w:r>
                          </w:p>
                          <w:p w14:paraId="4AD031E3" w14:textId="77777777" w:rsidR="00B20488" w:rsidRPr="00DF0C5E" w:rsidRDefault="00B20488" w:rsidP="00DF0C5E">
                            <w:pPr>
                              <w:rPr>
                                <w:rFonts w:ascii="AR CENA" w:hAnsi="AR CENA"/>
                                <w:sz w:val="26"/>
                                <w:szCs w:val="28"/>
                              </w:rPr>
                            </w:pPr>
                            <w:r w:rsidRPr="00DF0C5E">
                              <w:rPr>
                                <w:rFonts w:ascii="AR CENA" w:hAnsi="AR CENA"/>
                                <w:sz w:val="26"/>
                                <w:szCs w:val="28"/>
                              </w:rPr>
                              <w:t>Place of observation – Mrs Smith home (address)</w:t>
                            </w:r>
                          </w:p>
                          <w:p w14:paraId="3016A889" w14:textId="77777777" w:rsidR="00B20488" w:rsidRPr="00DF0C5E" w:rsidRDefault="00B20488" w:rsidP="00DF0C5E">
                            <w:pPr>
                              <w:rPr>
                                <w:rFonts w:ascii="AR CENA" w:hAnsi="AR CENA"/>
                                <w:sz w:val="26"/>
                                <w:szCs w:val="28"/>
                              </w:rPr>
                            </w:pPr>
                          </w:p>
                          <w:p w14:paraId="704C5CCB" w14:textId="77777777" w:rsidR="00B20488" w:rsidRPr="00DF0C5E" w:rsidRDefault="00B20488" w:rsidP="00DF0C5E">
                            <w:pPr>
                              <w:rPr>
                                <w:rFonts w:ascii="AR CENA" w:hAnsi="AR CENA"/>
                                <w:b/>
                                <w:sz w:val="28"/>
                                <w:szCs w:val="28"/>
                              </w:rPr>
                            </w:pPr>
                            <w:r w:rsidRPr="00DF0C5E">
                              <w:rPr>
                                <w:rFonts w:ascii="AR CENA" w:hAnsi="AR CENA"/>
                                <w:b/>
                                <w:sz w:val="28"/>
                                <w:szCs w:val="28"/>
                              </w:rPr>
                              <w:t>Point 1 – What does the end user do (order of events)?</w:t>
                            </w:r>
                          </w:p>
                          <w:p w14:paraId="3C90CD75" w14:textId="77777777" w:rsidR="00B20488" w:rsidRPr="00DF0C5E" w:rsidRDefault="00B20488" w:rsidP="00DF0C5E">
                            <w:pPr>
                              <w:pStyle w:val="ListParagraph"/>
                              <w:numPr>
                                <w:ilvl w:val="0"/>
                                <w:numId w:val="7"/>
                              </w:numPr>
                              <w:ind w:left="426" w:hanging="426"/>
                              <w:rPr>
                                <w:rFonts w:ascii="AR CENA" w:hAnsi="AR CENA"/>
                                <w:sz w:val="26"/>
                                <w:szCs w:val="28"/>
                              </w:rPr>
                            </w:pPr>
                            <w:r w:rsidRPr="00DF0C5E">
                              <w:rPr>
                                <w:rFonts w:ascii="AR CENA" w:hAnsi="AR CENA"/>
                                <w:sz w:val="26"/>
                                <w:szCs w:val="28"/>
                              </w:rPr>
                              <w:t>Greets the customer and spends some time chatting about what ideas Mrs Smith has and what items she wants making</w:t>
                            </w:r>
                          </w:p>
                          <w:p w14:paraId="1A26E922"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Measures up the lounge window (height and width)</w:t>
                            </w:r>
                          </w:p>
                          <w:p w14:paraId="61CA78D8"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Draws a sketch of the window in the order book – this seems to help her note any additional or unusual features of the window. Adds the measurements to the sketch.</w:t>
                            </w:r>
                          </w:p>
                          <w:p w14:paraId="2F8AD8DA"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Asks Mrs Smith what fullness of curtain material she desires. This is about how much gathering she wants in the curtains.</w:t>
                            </w:r>
                          </w:p>
                          <w:p w14:paraId="7CADE9A0"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Mrs Smith then selects an appropriate curtain material and trimmings</w:t>
                            </w:r>
                          </w:p>
                          <w:p w14:paraId="36E89570"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Then end user makes a note of Mrs Smith’s selection in her order book</w:t>
                            </w:r>
                          </w:p>
                          <w:p w14:paraId="13B9BC56" w14:textId="77777777" w:rsidR="00B20488" w:rsidRPr="00DF0C5E" w:rsidRDefault="00B20488" w:rsidP="00DF0C5E">
                            <w:pPr>
                              <w:pStyle w:val="ListParagraph"/>
                              <w:rPr>
                                <w:rFonts w:ascii="AR CENA" w:hAnsi="AR CENA"/>
                                <w:sz w:val="26"/>
                                <w:szCs w:val="28"/>
                              </w:rPr>
                            </w:pPr>
                          </w:p>
                          <w:p w14:paraId="577AF021" w14:textId="77777777" w:rsidR="00B20488" w:rsidRPr="00DF0C5E" w:rsidRDefault="00B20488" w:rsidP="00DF0C5E">
                            <w:pPr>
                              <w:rPr>
                                <w:rFonts w:ascii="AR CENA" w:hAnsi="AR CENA"/>
                                <w:b/>
                                <w:sz w:val="28"/>
                                <w:szCs w:val="28"/>
                              </w:rPr>
                            </w:pPr>
                            <w:r w:rsidRPr="00DF0C5E">
                              <w:rPr>
                                <w:rFonts w:ascii="AR CENA" w:hAnsi="AR CENA"/>
                                <w:b/>
                                <w:sz w:val="28"/>
                                <w:szCs w:val="28"/>
                              </w:rPr>
                              <w:t>Point 2 – What does the end user record and where?</w:t>
                            </w:r>
                          </w:p>
                          <w:p w14:paraId="225B075E" w14:textId="77777777" w:rsidR="00B20488" w:rsidRPr="00DF0C5E" w:rsidRDefault="00B20488" w:rsidP="00DF0C5E">
                            <w:pPr>
                              <w:pStyle w:val="ListParagraph"/>
                              <w:numPr>
                                <w:ilvl w:val="0"/>
                                <w:numId w:val="8"/>
                              </w:numPr>
                              <w:ind w:left="426" w:hanging="426"/>
                              <w:rPr>
                                <w:rFonts w:ascii="AR CENA" w:hAnsi="AR CENA"/>
                                <w:sz w:val="26"/>
                                <w:szCs w:val="28"/>
                              </w:rPr>
                            </w:pPr>
                            <w:r w:rsidRPr="00DF0C5E">
                              <w:rPr>
                                <w:rFonts w:ascii="AR CENA" w:hAnsi="AR CENA"/>
                                <w:sz w:val="26"/>
                                <w:szCs w:val="28"/>
                              </w:rPr>
                              <w:t>Customer first name and surname</w:t>
                            </w:r>
                          </w:p>
                          <w:p w14:paraId="193671C6"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Customer contact number</w:t>
                            </w:r>
                          </w:p>
                          <w:p w14:paraId="58B77D7D"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Sketch of the window</w:t>
                            </w:r>
                          </w:p>
                          <w:p w14:paraId="125605F8" w14:textId="77777777" w:rsidR="00B20488" w:rsidRPr="00DF0C5E" w:rsidRDefault="00B20488" w:rsidP="00DF0C5E">
                            <w:pPr>
                              <w:pStyle w:val="ListParagraph"/>
                              <w:numPr>
                                <w:ilvl w:val="0"/>
                                <w:numId w:val="8"/>
                              </w:numPr>
                              <w:ind w:left="426" w:hanging="426"/>
                              <w:rPr>
                                <w:rFonts w:ascii="AR CENA" w:hAnsi="AR CENA"/>
                                <w:sz w:val="26"/>
                                <w:szCs w:val="28"/>
                              </w:rPr>
                            </w:pPr>
                            <w:r w:rsidRPr="00DF0C5E">
                              <w:rPr>
                                <w:rFonts w:ascii="AR CENA" w:hAnsi="AR CENA"/>
                                <w:sz w:val="26"/>
                                <w:szCs w:val="28"/>
                              </w:rPr>
                              <w:t>Dimensions:</w:t>
                            </w:r>
                          </w:p>
                          <w:p w14:paraId="092FC19B" w14:textId="77777777" w:rsidR="00B20488" w:rsidRPr="00DF0C5E"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Height (drop)</w:t>
                            </w:r>
                          </w:p>
                          <w:p w14:paraId="082307DE" w14:textId="77777777" w:rsidR="00B20488" w:rsidRPr="00DF0C5E"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Width (of the window)</w:t>
                            </w:r>
                          </w:p>
                          <w:p w14:paraId="42F177BC" w14:textId="77777777" w:rsidR="00B20488" w:rsidRPr="00DF0C5E"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Fullness (gathering)</w:t>
                            </w:r>
                          </w:p>
                          <w:p w14:paraId="448B47F4" w14:textId="77777777" w:rsidR="00B20488"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Depth</w:t>
                            </w:r>
                          </w:p>
                          <w:p w14:paraId="2E54419F" w14:textId="77777777" w:rsidR="00B20488" w:rsidRPr="00DF0C5E" w:rsidRDefault="00B20488" w:rsidP="00DF0C5E">
                            <w:pPr>
                              <w:pStyle w:val="ListParagraph"/>
                              <w:ind w:left="851"/>
                              <w:rPr>
                                <w:rFonts w:ascii="AR CENA" w:hAnsi="AR CENA"/>
                                <w:sz w:val="6"/>
                                <w:szCs w:val="28"/>
                              </w:rPr>
                            </w:pPr>
                          </w:p>
                          <w:p w14:paraId="71662C67" w14:textId="77777777" w:rsidR="00B20488" w:rsidRPr="00DF0C5E" w:rsidRDefault="00B20488" w:rsidP="00DF0C5E">
                            <w:pPr>
                              <w:pStyle w:val="ListParagraph"/>
                              <w:numPr>
                                <w:ilvl w:val="0"/>
                                <w:numId w:val="8"/>
                              </w:numPr>
                              <w:ind w:left="426" w:hanging="426"/>
                              <w:rPr>
                                <w:rFonts w:ascii="AR CENA" w:hAnsi="AR CENA"/>
                                <w:sz w:val="26"/>
                                <w:szCs w:val="28"/>
                              </w:rPr>
                            </w:pPr>
                            <w:r w:rsidRPr="00DF0C5E">
                              <w:rPr>
                                <w:rFonts w:ascii="AR CENA" w:hAnsi="AR CENA"/>
                                <w:sz w:val="26"/>
                                <w:szCs w:val="28"/>
                              </w:rPr>
                              <w:t>Material number</w:t>
                            </w:r>
                          </w:p>
                          <w:p w14:paraId="77C25BBB"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Material name</w:t>
                            </w:r>
                          </w:p>
                          <w:p w14:paraId="76461FEC"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Material cost per metre</w:t>
                            </w:r>
                          </w:p>
                          <w:p w14:paraId="7B439ED6" w14:textId="77777777" w:rsidR="00B20488" w:rsidRPr="00DF0C5E" w:rsidRDefault="00B20488" w:rsidP="00DF0C5E">
                            <w:pPr>
                              <w:rPr>
                                <w:rFonts w:ascii="AR CENA" w:hAnsi="AR CENA"/>
                                <w:i/>
                                <w:sz w:val="26"/>
                                <w:szCs w:val="28"/>
                              </w:rPr>
                            </w:pPr>
                          </w:p>
                          <w:p w14:paraId="6C316C8E" w14:textId="77777777" w:rsidR="00B20488" w:rsidRPr="00DF0C5E" w:rsidRDefault="00B20488" w:rsidP="00DF0C5E">
                            <w:pPr>
                              <w:rPr>
                                <w:rFonts w:ascii="AR CENA" w:eastAsia="Times New Roman" w:hAnsi="AR CENA" w:cs="Times New Roman"/>
                                <w:b/>
                                <w:i/>
                                <w:sz w:val="26"/>
                                <w:szCs w:val="28"/>
                              </w:rPr>
                            </w:pPr>
                            <w:r w:rsidRPr="00DF0C5E">
                              <w:rPr>
                                <w:rFonts w:ascii="AR CENA" w:hAnsi="AR CENA"/>
                                <w:b/>
                                <w:i/>
                                <w:sz w:val="26"/>
                                <w:szCs w:val="28"/>
                              </w:rPr>
                              <w:t>All noted in the order book</w:t>
                            </w:r>
                          </w:p>
                        </w:txbxContent>
                      </wps:txbx>
                      <wps:bodyPr rot="0" spcFirstLastPara="0" vertOverflow="overflow" horzOverflow="overflow" vert="horz" wrap="square" lIns="216000" tIns="72000" rIns="216000" bIns="7200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D5FF5A" id="Text Box 274" o:spid="_x0000_s1084" type="#_x0000_t202" style="position:absolute;margin-left:0;margin-top:17.4pt;width:480pt;height:546pt;z-index:25196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" fillcolor="white [3212]" strokeweight=".5pt">
                <v:shadow on="t" color="black" opacity="26214f" origin="-.5,-.5" offset=".74836mm,.74836mm"/>
                <v:textbox style="mso-fit-shape-to-text:t" inset="6mm,2mm,6mm,2mm">
                  <w:txbxContent>
                    <w:p w14:paraId="1EA9F48A" w14:textId="77777777" w:rsidR="00B20488" w:rsidRPr="00DF0C5E" w:rsidRDefault="00B20488" w:rsidP="00DF0C5E">
                      <w:pPr>
                        <w:rPr>
                          <w:rFonts w:ascii="AR CENA" w:hAnsi="AR CENA" w:cs="Myriad Arabic"/>
                          <w:b/>
                          <w:sz w:val="34"/>
                        </w:rPr>
                      </w:pPr>
                      <w:r w:rsidRPr="00DF0C5E">
                        <w:rPr>
                          <w:rFonts w:ascii="AR CENA" w:hAnsi="AR CENA" w:cs="Myriad Arabic"/>
                          <w:b/>
                          <w:sz w:val="34"/>
                        </w:rPr>
                        <w:t>Observation of Ms End User (Sole Proprietor of Classic Furnishings) visiting a customer</w:t>
                      </w:r>
                    </w:p>
                    <w:p w14:paraId="791705FB" w14:textId="77777777" w:rsidR="00B20488" w:rsidRPr="00DF0C5E" w:rsidRDefault="00B20488" w:rsidP="00DF0C5E">
                      <w:pPr>
                        <w:rPr>
                          <w:rFonts w:ascii="AR CENA" w:hAnsi="AR CENA"/>
                          <w:sz w:val="24"/>
                        </w:rPr>
                      </w:pPr>
                    </w:p>
                    <w:p w14:paraId="034D62B3" w14:textId="77777777" w:rsidR="00B20488" w:rsidRPr="00DF0C5E" w:rsidRDefault="00B20488" w:rsidP="00DF0C5E">
                      <w:pPr>
                        <w:rPr>
                          <w:rFonts w:ascii="AR CENA" w:hAnsi="AR CENA"/>
                          <w:sz w:val="26"/>
                          <w:szCs w:val="28"/>
                        </w:rPr>
                      </w:pPr>
                      <w:r w:rsidRPr="00DF0C5E">
                        <w:rPr>
                          <w:rFonts w:ascii="AR CENA" w:hAnsi="AR CENA"/>
                          <w:sz w:val="26"/>
                          <w:szCs w:val="28"/>
                        </w:rPr>
                        <w:t>Date of observation – 22/10/17</w:t>
                      </w:r>
                    </w:p>
                    <w:p w14:paraId="4AD031E3" w14:textId="77777777" w:rsidR="00B20488" w:rsidRPr="00DF0C5E" w:rsidRDefault="00B20488" w:rsidP="00DF0C5E">
                      <w:pPr>
                        <w:rPr>
                          <w:rFonts w:ascii="AR CENA" w:hAnsi="AR CENA"/>
                          <w:sz w:val="26"/>
                          <w:szCs w:val="28"/>
                        </w:rPr>
                      </w:pPr>
                      <w:r w:rsidRPr="00DF0C5E">
                        <w:rPr>
                          <w:rFonts w:ascii="AR CENA" w:hAnsi="AR CENA"/>
                          <w:sz w:val="26"/>
                          <w:szCs w:val="28"/>
                        </w:rPr>
                        <w:t>Place of observation – Mrs Smith home (address)</w:t>
                      </w:r>
                    </w:p>
                    <w:p w14:paraId="3016A889" w14:textId="77777777" w:rsidR="00B20488" w:rsidRPr="00DF0C5E" w:rsidRDefault="00B20488" w:rsidP="00DF0C5E">
                      <w:pPr>
                        <w:rPr>
                          <w:rFonts w:ascii="AR CENA" w:hAnsi="AR CENA"/>
                          <w:sz w:val="26"/>
                          <w:szCs w:val="28"/>
                        </w:rPr>
                      </w:pPr>
                    </w:p>
                    <w:p w14:paraId="704C5CCB" w14:textId="77777777" w:rsidR="00B20488" w:rsidRPr="00DF0C5E" w:rsidRDefault="00B20488" w:rsidP="00DF0C5E">
                      <w:pPr>
                        <w:rPr>
                          <w:rFonts w:ascii="AR CENA" w:hAnsi="AR CENA"/>
                          <w:b/>
                          <w:sz w:val="28"/>
                          <w:szCs w:val="28"/>
                        </w:rPr>
                      </w:pPr>
                      <w:r w:rsidRPr="00DF0C5E">
                        <w:rPr>
                          <w:rFonts w:ascii="AR CENA" w:hAnsi="AR CENA"/>
                          <w:b/>
                          <w:sz w:val="28"/>
                          <w:szCs w:val="28"/>
                        </w:rPr>
                        <w:t>Point 1 – What does the end user do (order of events)?</w:t>
                      </w:r>
                    </w:p>
                    <w:p w14:paraId="3C90CD75" w14:textId="77777777" w:rsidR="00B20488" w:rsidRPr="00DF0C5E" w:rsidRDefault="00B20488" w:rsidP="00DF0C5E">
                      <w:pPr>
                        <w:pStyle w:val="ListParagraph"/>
                        <w:numPr>
                          <w:ilvl w:val="0"/>
                          <w:numId w:val="7"/>
                        </w:numPr>
                        <w:ind w:left="426" w:hanging="426"/>
                        <w:rPr>
                          <w:rFonts w:ascii="AR CENA" w:hAnsi="AR CENA"/>
                          <w:sz w:val="26"/>
                          <w:szCs w:val="28"/>
                        </w:rPr>
                      </w:pPr>
                      <w:r w:rsidRPr="00DF0C5E">
                        <w:rPr>
                          <w:rFonts w:ascii="AR CENA" w:hAnsi="AR CENA"/>
                          <w:sz w:val="26"/>
                          <w:szCs w:val="28"/>
                        </w:rPr>
                        <w:t>Greets the customer and spends some time chatting about what ideas Mrs Smith has and what items she wants making</w:t>
                      </w:r>
                    </w:p>
                    <w:p w14:paraId="1A26E922"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Measures up the lounge window (height and width)</w:t>
                      </w:r>
                    </w:p>
                    <w:p w14:paraId="61CA78D8"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Draws a sketch of the window in the order book – this seems to help her note any additional or unusual features of the window. Adds the measurements to the sketch.</w:t>
                      </w:r>
                    </w:p>
                    <w:p w14:paraId="2F8AD8DA"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Asks Mrs Smith what fullness of curtain material she desires. This is about how much gathering she wants in the curtains.</w:t>
                      </w:r>
                    </w:p>
                    <w:p w14:paraId="7CADE9A0"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Mrs Smith then selects an appropriate curtain material and trimmings</w:t>
                      </w:r>
                    </w:p>
                    <w:p w14:paraId="36E89570" w14:textId="77777777" w:rsidR="00B20488" w:rsidRPr="00DF0C5E" w:rsidRDefault="00B20488" w:rsidP="00DF0C5E">
                      <w:pPr>
                        <w:pStyle w:val="ListParagraph"/>
                        <w:numPr>
                          <w:ilvl w:val="0"/>
                          <w:numId w:val="7"/>
                        </w:numPr>
                        <w:spacing w:before="40"/>
                        <w:ind w:left="425" w:hanging="425"/>
                        <w:contextualSpacing w:val="0"/>
                        <w:rPr>
                          <w:rFonts w:ascii="AR CENA" w:hAnsi="AR CENA"/>
                          <w:sz w:val="26"/>
                          <w:szCs w:val="28"/>
                        </w:rPr>
                      </w:pPr>
                      <w:r w:rsidRPr="00DF0C5E">
                        <w:rPr>
                          <w:rFonts w:ascii="AR CENA" w:hAnsi="AR CENA"/>
                          <w:sz w:val="26"/>
                          <w:szCs w:val="28"/>
                        </w:rPr>
                        <w:t>Then end user makes a note of Mrs Smith’s selection in her order book</w:t>
                      </w:r>
                    </w:p>
                    <w:p w14:paraId="13B9BC56" w14:textId="77777777" w:rsidR="00B20488" w:rsidRPr="00DF0C5E" w:rsidRDefault="00B20488" w:rsidP="00DF0C5E">
                      <w:pPr>
                        <w:pStyle w:val="ListParagraph"/>
                        <w:rPr>
                          <w:rFonts w:ascii="AR CENA" w:hAnsi="AR CENA"/>
                          <w:sz w:val="26"/>
                          <w:szCs w:val="28"/>
                        </w:rPr>
                      </w:pPr>
                    </w:p>
                    <w:p w14:paraId="577AF021" w14:textId="77777777" w:rsidR="00B20488" w:rsidRPr="00DF0C5E" w:rsidRDefault="00B20488" w:rsidP="00DF0C5E">
                      <w:pPr>
                        <w:rPr>
                          <w:rFonts w:ascii="AR CENA" w:hAnsi="AR CENA"/>
                          <w:b/>
                          <w:sz w:val="28"/>
                          <w:szCs w:val="28"/>
                        </w:rPr>
                      </w:pPr>
                      <w:r w:rsidRPr="00DF0C5E">
                        <w:rPr>
                          <w:rFonts w:ascii="AR CENA" w:hAnsi="AR CENA"/>
                          <w:b/>
                          <w:sz w:val="28"/>
                          <w:szCs w:val="28"/>
                        </w:rPr>
                        <w:t>Point 2 – What does the end user record and where?</w:t>
                      </w:r>
                    </w:p>
                    <w:p w14:paraId="225B075E" w14:textId="77777777" w:rsidR="00B20488" w:rsidRPr="00DF0C5E" w:rsidRDefault="00B20488" w:rsidP="00DF0C5E">
                      <w:pPr>
                        <w:pStyle w:val="ListParagraph"/>
                        <w:numPr>
                          <w:ilvl w:val="0"/>
                          <w:numId w:val="8"/>
                        </w:numPr>
                        <w:ind w:left="426" w:hanging="426"/>
                        <w:rPr>
                          <w:rFonts w:ascii="AR CENA" w:hAnsi="AR CENA"/>
                          <w:sz w:val="26"/>
                          <w:szCs w:val="28"/>
                        </w:rPr>
                      </w:pPr>
                      <w:r w:rsidRPr="00DF0C5E">
                        <w:rPr>
                          <w:rFonts w:ascii="AR CENA" w:hAnsi="AR CENA"/>
                          <w:sz w:val="26"/>
                          <w:szCs w:val="28"/>
                        </w:rPr>
                        <w:t>Customer first name and surname</w:t>
                      </w:r>
                    </w:p>
                    <w:p w14:paraId="193671C6"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Customer contact number</w:t>
                      </w:r>
                    </w:p>
                    <w:p w14:paraId="58B77D7D"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Sketch of the window</w:t>
                      </w:r>
                    </w:p>
                    <w:p w14:paraId="125605F8" w14:textId="77777777" w:rsidR="00B20488" w:rsidRPr="00DF0C5E" w:rsidRDefault="00B20488" w:rsidP="00DF0C5E">
                      <w:pPr>
                        <w:pStyle w:val="ListParagraph"/>
                        <w:numPr>
                          <w:ilvl w:val="0"/>
                          <w:numId w:val="8"/>
                        </w:numPr>
                        <w:ind w:left="426" w:hanging="426"/>
                        <w:rPr>
                          <w:rFonts w:ascii="AR CENA" w:hAnsi="AR CENA"/>
                          <w:sz w:val="26"/>
                          <w:szCs w:val="28"/>
                        </w:rPr>
                      </w:pPr>
                      <w:r w:rsidRPr="00DF0C5E">
                        <w:rPr>
                          <w:rFonts w:ascii="AR CENA" w:hAnsi="AR CENA"/>
                          <w:sz w:val="26"/>
                          <w:szCs w:val="28"/>
                        </w:rPr>
                        <w:t>Dimensions:</w:t>
                      </w:r>
                    </w:p>
                    <w:p w14:paraId="092FC19B" w14:textId="77777777" w:rsidR="00B20488" w:rsidRPr="00DF0C5E"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Height (drop)</w:t>
                      </w:r>
                    </w:p>
                    <w:p w14:paraId="082307DE" w14:textId="77777777" w:rsidR="00B20488" w:rsidRPr="00DF0C5E"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Width (of the window)</w:t>
                      </w:r>
                    </w:p>
                    <w:p w14:paraId="42F177BC" w14:textId="77777777" w:rsidR="00B20488" w:rsidRPr="00DF0C5E"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Fullness (gathering)</w:t>
                      </w:r>
                    </w:p>
                    <w:p w14:paraId="448B47F4" w14:textId="77777777" w:rsidR="00B20488" w:rsidRDefault="00B20488" w:rsidP="00DF0C5E">
                      <w:pPr>
                        <w:pStyle w:val="ListParagraph"/>
                        <w:numPr>
                          <w:ilvl w:val="0"/>
                          <w:numId w:val="9"/>
                        </w:numPr>
                        <w:ind w:left="851" w:hanging="426"/>
                        <w:rPr>
                          <w:rFonts w:ascii="AR CENA" w:hAnsi="AR CENA"/>
                          <w:sz w:val="26"/>
                          <w:szCs w:val="28"/>
                        </w:rPr>
                      </w:pPr>
                      <w:r w:rsidRPr="00DF0C5E">
                        <w:rPr>
                          <w:rFonts w:ascii="AR CENA" w:hAnsi="AR CENA"/>
                          <w:sz w:val="26"/>
                          <w:szCs w:val="28"/>
                        </w:rPr>
                        <w:t>Depth</w:t>
                      </w:r>
                    </w:p>
                    <w:p w14:paraId="2E54419F" w14:textId="77777777" w:rsidR="00B20488" w:rsidRPr="00DF0C5E" w:rsidRDefault="00B20488" w:rsidP="00DF0C5E">
                      <w:pPr>
                        <w:pStyle w:val="ListParagraph"/>
                        <w:ind w:left="851"/>
                        <w:rPr>
                          <w:rFonts w:ascii="AR CENA" w:hAnsi="AR CENA"/>
                          <w:sz w:val="6"/>
                          <w:szCs w:val="28"/>
                        </w:rPr>
                      </w:pPr>
                    </w:p>
                    <w:p w14:paraId="71662C67" w14:textId="77777777" w:rsidR="00B20488" w:rsidRPr="00DF0C5E" w:rsidRDefault="00B20488" w:rsidP="00DF0C5E">
                      <w:pPr>
                        <w:pStyle w:val="ListParagraph"/>
                        <w:numPr>
                          <w:ilvl w:val="0"/>
                          <w:numId w:val="8"/>
                        </w:numPr>
                        <w:ind w:left="426" w:hanging="426"/>
                        <w:rPr>
                          <w:rFonts w:ascii="AR CENA" w:hAnsi="AR CENA"/>
                          <w:sz w:val="26"/>
                          <w:szCs w:val="28"/>
                        </w:rPr>
                      </w:pPr>
                      <w:r w:rsidRPr="00DF0C5E">
                        <w:rPr>
                          <w:rFonts w:ascii="AR CENA" w:hAnsi="AR CENA"/>
                          <w:sz w:val="26"/>
                          <w:szCs w:val="28"/>
                        </w:rPr>
                        <w:t>Material number</w:t>
                      </w:r>
                    </w:p>
                    <w:p w14:paraId="77C25BBB"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Material name</w:t>
                      </w:r>
                    </w:p>
                    <w:p w14:paraId="76461FEC" w14:textId="77777777" w:rsidR="00B20488" w:rsidRPr="00DF0C5E" w:rsidRDefault="00B20488" w:rsidP="00DF0C5E">
                      <w:pPr>
                        <w:pStyle w:val="ListParagraph"/>
                        <w:numPr>
                          <w:ilvl w:val="0"/>
                          <w:numId w:val="8"/>
                        </w:numPr>
                        <w:spacing w:before="40"/>
                        <w:ind w:left="425" w:hanging="425"/>
                        <w:contextualSpacing w:val="0"/>
                        <w:rPr>
                          <w:rFonts w:ascii="AR CENA" w:hAnsi="AR CENA"/>
                          <w:sz w:val="26"/>
                          <w:szCs w:val="28"/>
                        </w:rPr>
                      </w:pPr>
                      <w:r w:rsidRPr="00DF0C5E">
                        <w:rPr>
                          <w:rFonts w:ascii="AR CENA" w:hAnsi="AR CENA"/>
                          <w:sz w:val="26"/>
                          <w:szCs w:val="28"/>
                        </w:rPr>
                        <w:t>Material cost per metre</w:t>
                      </w:r>
                    </w:p>
                    <w:p w14:paraId="7B439ED6" w14:textId="77777777" w:rsidR="00B20488" w:rsidRPr="00DF0C5E" w:rsidRDefault="00B20488" w:rsidP="00DF0C5E">
                      <w:pPr>
                        <w:rPr>
                          <w:rFonts w:ascii="AR CENA" w:hAnsi="AR CENA"/>
                          <w:i/>
                          <w:sz w:val="26"/>
                          <w:szCs w:val="28"/>
                        </w:rPr>
                      </w:pPr>
                    </w:p>
                    <w:p w14:paraId="6C316C8E" w14:textId="77777777" w:rsidR="00B20488" w:rsidRPr="00DF0C5E" w:rsidRDefault="00B20488" w:rsidP="00DF0C5E">
                      <w:pPr>
                        <w:rPr>
                          <w:rFonts w:ascii="AR CENA" w:eastAsia="Times New Roman" w:hAnsi="AR CENA" w:cs="Times New Roman"/>
                          <w:b/>
                          <w:i/>
                          <w:sz w:val="26"/>
                          <w:szCs w:val="28"/>
                        </w:rPr>
                      </w:pPr>
                      <w:r w:rsidRPr="00DF0C5E">
                        <w:rPr>
                          <w:rFonts w:ascii="AR CENA" w:hAnsi="AR CENA"/>
                          <w:b/>
                          <w:i/>
                          <w:sz w:val="26"/>
                          <w:szCs w:val="28"/>
                        </w:rPr>
                        <w:t>All noted in the order book</w:t>
                      </w:r>
                    </w:p>
                  </w:txbxContent>
                </v:textbox>
                <w10:wrap type="square" anchorx="margin"/>
              </v:shape>
            </w:pict>
          </mc:Fallback>
        </mc:AlternateContent>
      </w:r>
    </w:p>
    <w:p w14:paraId="16FC2CDF" w14:textId="77777777" w:rsidR="00925353" w:rsidRPr="00B20488" w:rsidRDefault="00925353">
      <w:pPr>
        <w:rPr>
          <w:rFonts w:ascii="Segoe UI" w:hAnsi="Segoe UI" w:cs="Arial"/>
          <w:sz w:val="21"/>
        </w:rPr>
      </w:pPr>
    </w:p>
    <w:p w14:paraId="635213BE" w14:textId="77777777" w:rsidR="00925353" w:rsidRPr="00B20488" w:rsidRDefault="00925353">
      <w:pPr>
        <w:rPr>
          <w:rFonts w:ascii="Segoe UI" w:hAnsi="Segoe UI" w:cs="Arial"/>
          <w:sz w:val="21"/>
        </w:rPr>
      </w:pPr>
    </w:p>
    <w:p w14:paraId="5ECC4AB8" w14:textId="77777777" w:rsidR="00925353" w:rsidRPr="00B20488" w:rsidRDefault="00925353">
      <w:pPr>
        <w:rPr>
          <w:rFonts w:ascii="Segoe UI" w:hAnsi="Segoe UI" w:cs="Arial"/>
          <w:sz w:val="21"/>
        </w:rPr>
      </w:pPr>
    </w:p>
    <w:p w14:paraId="5E5B67DB" w14:textId="77777777" w:rsidR="00925353" w:rsidRPr="00B20488" w:rsidRDefault="00925353">
      <w:pPr>
        <w:rPr>
          <w:rFonts w:ascii="Segoe UI" w:hAnsi="Segoe UI" w:cs="Arial"/>
          <w:sz w:val="21"/>
        </w:rPr>
      </w:pPr>
    </w:p>
    <w:p w14:paraId="73AC35CA" w14:textId="77777777" w:rsidR="00925353" w:rsidRPr="00B20488" w:rsidRDefault="00925353">
      <w:pPr>
        <w:rPr>
          <w:rFonts w:ascii="Segoe UI" w:hAnsi="Segoe UI" w:cs="Arial"/>
          <w:sz w:val="21"/>
        </w:rPr>
      </w:pPr>
    </w:p>
    <w:p w14:paraId="3098828A" w14:textId="77777777" w:rsidR="00925353" w:rsidRPr="00B20488" w:rsidRDefault="00925353">
      <w:pPr>
        <w:rPr>
          <w:rFonts w:ascii="Segoe UI" w:hAnsi="Segoe UI" w:cs="Arial"/>
          <w:sz w:val="21"/>
        </w:rPr>
      </w:pPr>
    </w:p>
    <w:p w14:paraId="65D4C138" w14:textId="77777777" w:rsidR="00925353" w:rsidRPr="00B20488" w:rsidRDefault="00925353">
      <w:pPr>
        <w:rPr>
          <w:rFonts w:ascii="Segoe UI" w:hAnsi="Segoe UI" w:cs="Arial"/>
          <w:sz w:val="21"/>
        </w:rPr>
      </w:pPr>
    </w:p>
    <w:p w14:paraId="2E05806C" w14:textId="77777777" w:rsidR="00925353" w:rsidRPr="00B20488" w:rsidRDefault="00925353">
      <w:pPr>
        <w:rPr>
          <w:rFonts w:ascii="Segoe UI" w:hAnsi="Segoe UI" w:cs="Arial"/>
          <w:sz w:val="21"/>
        </w:rPr>
      </w:pPr>
    </w:p>
    <w:p w14:paraId="241C8B79" w14:textId="77777777" w:rsidR="00925353" w:rsidRPr="00B20488" w:rsidRDefault="00925353">
      <w:pPr>
        <w:rPr>
          <w:rFonts w:ascii="Segoe UI" w:hAnsi="Segoe UI" w:cs="Arial"/>
          <w:sz w:val="21"/>
        </w:rPr>
      </w:pPr>
    </w:p>
    <w:p w14:paraId="761F6B6F" w14:textId="77777777" w:rsidR="00925353" w:rsidRPr="00B20488" w:rsidRDefault="00925353">
      <w:pPr>
        <w:rPr>
          <w:rFonts w:ascii="Segoe UI" w:hAnsi="Segoe UI" w:cs="Arial"/>
          <w:sz w:val="21"/>
        </w:rPr>
      </w:pPr>
    </w:p>
    <w:p w14:paraId="2E69704B" w14:textId="77777777" w:rsidR="00925353" w:rsidRPr="00B20488" w:rsidRDefault="00925353">
      <w:pPr>
        <w:rPr>
          <w:rFonts w:ascii="Segoe UI" w:hAnsi="Segoe UI" w:cs="Arial"/>
          <w:sz w:val="21"/>
        </w:rPr>
      </w:pPr>
    </w:p>
    <w:p w14:paraId="1E05C789" w14:textId="77777777" w:rsidR="00C7648E" w:rsidRPr="00B20488" w:rsidRDefault="00C7648E">
      <w:pPr>
        <w:rPr>
          <w:rFonts w:ascii="Segoe UI Semibold" w:hAnsi="Segoe UI Semibold" w:cs="Arial"/>
          <w:sz w:val="2"/>
        </w:rPr>
      </w:pPr>
      <w:r w:rsidRPr="00B20488">
        <w:rPr>
          <w:rFonts w:ascii="Segoe UI Semibold" w:hAnsi="Segoe UI Semibold" w:cs="Arial"/>
          <w:sz w:val="2"/>
        </w:rPr>
        <w:br w:type="page"/>
      </w:r>
    </w:p>
    <w:p w14:paraId="5EC4A7E3" w14:textId="77777777" w:rsidR="007414E4" w:rsidRPr="00B20488" w:rsidRDefault="007414E4" w:rsidP="000864E7">
      <w:pPr>
        <w:pStyle w:val="ListParagraph"/>
        <w:numPr>
          <w:ilvl w:val="0"/>
          <w:numId w:val="1"/>
        </w:numPr>
        <w:ind w:left="426" w:hanging="426"/>
        <w:rPr>
          <w:rFonts w:ascii="Segoe UI Semibold" w:hAnsi="Segoe UI Semibold" w:cs="Arial"/>
          <w:sz w:val="21"/>
        </w:rPr>
      </w:pPr>
      <w:r w:rsidRPr="00B20488">
        <w:rPr>
          <w:rFonts w:ascii="Segoe UI Semibold" w:hAnsi="Segoe UI Semibold" w:cs="Arial"/>
          <w:sz w:val="21"/>
        </w:rPr>
        <w:lastRenderedPageBreak/>
        <w:t>Questionnaires / Online Surveys</w:t>
      </w:r>
    </w:p>
    <w:p w14:paraId="3969967E" w14:textId="77777777" w:rsidR="00925353" w:rsidRPr="00B20488" w:rsidRDefault="007414E4" w:rsidP="00136A7D">
      <w:pPr>
        <w:ind w:left="426"/>
        <w:rPr>
          <w:rFonts w:ascii="Segoe UI" w:hAnsi="Segoe UI" w:cs="Arial"/>
          <w:sz w:val="21"/>
        </w:rPr>
      </w:pPr>
      <w:r w:rsidRPr="00B20488">
        <w:rPr>
          <w:rFonts w:ascii="Segoe UI" w:hAnsi="Segoe UI" w:cs="Arial"/>
          <w:sz w:val="21"/>
        </w:rPr>
        <w:t>These are particularly useful where you may have a largish number of potential users to obtain information from</w:t>
      </w:r>
      <w:r w:rsidR="00886940" w:rsidRPr="00B20488">
        <w:rPr>
          <w:rFonts w:ascii="Segoe UI" w:hAnsi="Segoe UI" w:cs="Arial"/>
          <w:sz w:val="21"/>
        </w:rPr>
        <w:t xml:space="preserve">.  </w:t>
      </w:r>
      <w:r w:rsidRPr="00B20488">
        <w:rPr>
          <w:rFonts w:ascii="Segoe UI" w:hAnsi="Segoe UI" w:cs="Arial"/>
          <w:sz w:val="21"/>
        </w:rPr>
        <w:t>It is also possible to quantify the responses from certain questions and represent the findings in the form of charts and graphs</w:t>
      </w:r>
      <w:r w:rsidR="00886940" w:rsidRPr="00B20488">
        <w:rPr>
          <w:rFonts w:ascii="Segoe UI" w:hAnsi="Segoe UI" w:cs="Arial"/>
          <w:sz w:val="21"/>
        </w:rPr>
        <w:t xml:space="preserve">.  </w:t>
      </w:r>
      <w:r w:rsidRPr="00B20488">
        <w:rPr>
          <w:rFonts w:ascii="Segoe UI" w:hAnsi="Segoe UI" w:cs="Arial"/>
          <w:sz w:val="21"/>
        </w:rPr>
        <w:t>There are many online tools that you can use to both build your questionnaire and quantify responses for you</w:t>
      </w:r>
      <w:r w:rsidR="00886940" w:rsidRPr="00B20488">
        <w:rPr>
          <w:rFonts w:ascii="Segoe UI" w:hAnsi="Segoe UI" w:cs="Arial"/>
          <w:sz w:val="21"/>
        </w:rPr>
        <w:t xml:space="preserve">.  </w:t>
      </w:r>
    </w:p>
    <w:p w14:paraId="22BF3040" w14:textId="77777777" w:rsidR="00925353" w:rsidRPr="00B20488" w:rsidRDefault="00925353" w:rsidP="00136A7D">
      <w:pPr>
        <w:ind w:left="426"/>
        <w:rPr>
          <w:rFonts w:ascii="Segoe UI" w:hAnsi="Segoe UI" w:cs="Arial"/>
          <w:sz w:val="21"/>
        </w:rPr>
      </w:pPr>
    </w:p>
    <w:p w14:paraId="1BAABDE0" w14:textId="77777777" w:rsidR="007414E4" w:rsidRPr="00B20488" w:rsidRDefault="007414E4" w:rsidP="00136A7D">
      <w:pPr>
        <w:ind w:left="426"/>
        <w:rPr>
          <w:rFonts w:ascii="Segoe UI" w:hAnsi="Segoe UI" w:cs="Arial"/>
          <w:sz w:val="21"/>
        </w:rPr>
      </w:pPr>
      <w:r w:rsidRPr="00B20488">
        <w:rPr>
          <w:rFonts w:ascii="Segoe UI" w:hAnsi="Segoe UI" w:cs="Arial"/>
          <w:sz w:val="21"/>
        </w:rPr>
        <w:t xml:space="preserve">Fig 4 and 5 show extracts from an online </w:t>
      </w:r>
      <w:r w:rsidR="00470E6A" w:rsidRPr="00B20488">
        <w:rPr>
          <w:rFonts w:ascii="Segoe UI" w:hAnsi="Segoe UI" w:cs="Arial"/>
          <w:sz w:val="21"/>
        </w:rPr>
        <w:t>survey</w:t>
      </w:r>
      <w:r w:rsidRPr="00B20488">
        <w:rPr>
          <w:rFonts w:ascii="Segoe UI" w:hAnsi="Segoe UI" w:cs="Arial"/>
          <w:sz w:val="21"/>
        </w:rPr>
        <w:t xml:space="preserve"> that students were asked to complete to find out which method of revision they favoured the most </w:t>
      </w:r>
    </w:p>
    <w:p w14:paraId="0042FDD1" w14:textId="77777777" w:rsidR="007D43E2" w:rsidRPr="00B20488" w:rsidRDefault="007D43E2" w:rsidP="00414CD7">
      <w:pPr>
        <w:rPr>
          <w:rFonts w:ascii="Segoe UI" w:hAnsi="Segoe UI" w:cs="Arial"/>
          <w:sz w:val="23"/>
        </w:rPr>
      </w:pPr>
    </w:p>
    <w:p w14:paraId="250FDA53" w14:textId="77777777"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t>Figures 4 &amp; 5 – Classic Furnishings: Online Survey</w:t>
      </w:r>
    </w:p>
    <w:p w14:paraId="6C3759C0" w14:textId="77777777" w:rsidR="00470E6A" w:rsidRPr="00B20488" w:rsidRDefault="00470E6A" w:rsidP="00414CD7">
      <w:pPr>
        <w:rPr>
          <w:rFonts w:ascii="Segoe UI" w:hAnsi="Segoe UI" w:cs="Arial"/>
          <w:sz w:val="2"/>
        </w:rPr>
      </w:pPr>
    </w:p>
    <w:p w14:paraId="227AFA70" w14:textId="77777777" w:rsidR="00470E6A" w:rsidRPr="00B20488" w:rsidRDefault="00470E6A" w:rsidP="00414CD7">
      <w:pPr>
        <w:rPr>
          <w:rFonts w:ascii="Segoe UI" w:hAnsi="Segoe UI" w:cs="Arial"/>
          <w:sz w:val="7"/>
        </w:rPr>
      </w:pPr>
    </w:p>
    <w:p w14:paraId="62E64C83" w14:textId="77777777" w:rsidR="007D43E2" w:rsidRPr="00B20488" w:rsidRDefault="00DD66D9" w:rsidP="000F0A69">
      <w:pPr>
        <w:pStyle w:val="fig"/>
      </w:pPr>
      <w:r w:rsidRPr="00B20488">
        <w:rPr>
          <w:noProof/>
          <w:lang w:eastAsia="en-GB"/>
        </w:rPr>
        <w:drawing>
          <wp:anchor distT="0" distB="0" distL="114300" distR="114300" simplePos="0" relativeHeight="251927552" behindDoc="0" locked="0" layoutInCell="1" allowOverlap="1" wp14:anchorId="12481A46" wp14:editId="2BC0BDC5">
            <wp:simplePos x="0" y="0"/>
            <wp:positionH relativeFrom="column">
              <wp:posOffset>488315</wp:posOffset>
            </wp:positionH>
            <wp:positionV relativeFrom="paragraph">
              <wp:posOffset>15875</wp:posOffset>
            </wp:positionV>
            <wp:extent cx="5704840" cy="2924175"/>
            <wp:effectExtent l="19050" t="19050" r="10160" b="285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686" b="6522"/>
                    <a:stretch/>
                  </pic:blipFill>
                  <pic:spPr bwMode="auto">
                    <a:xfrm>
                      <a:off x="0" y="0"/>
                      <a:ext cx="5704840" cy="2924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1235C7" w14:textId="77777777" w:rsidR="007414E4" w:rsidRPr="00B20488" w:rsidRDefault="007414E4" w:rsidP="005A2ED5">
      <w:pPr>
        <w:rPr>
          <w:rFonts w:ascii="Calibri" w:hAnsi="Calibri" w:cs="Arial"/>
          <w:sz w:val="12"/>
        </w:rPr>
      </w:pPr>
    </w:p>
    <w:p w14:paraId="2DA5D442" w14:textId="77777777" w:rsidR="007414E4" w:rsidRPr="00B20488" w:rsidRDefault="007414E4" w:rsidP="00414CD7">
      <w:pPr>
        <w:jc w:val="center"/>
        <w:rPr>
          <w:rFonts w:ascii="Segoe UI" w:hAnsi="Segoe UI" w:cs="Arial"/>
          <w:sz w:val="21"/>
        </w:rPr>
      </w:pPr>
    </w:p>
    <w:p w14:paraId="4DCCADF6" w14:textId="77777777" w:rsidR="007414E4" w:rsidRPr="00B20488" w:rsidRDefault="007414E4" w:rsidP="005A2ED5">
      <w:pPr>
        <w:rPr>
          <w:rFonts w:ascii="Segoe UI" w:hAnsi="Segoe UI" w:cs="Arial"/>
          <w:sz w:val="21"/>
        </w:rPr>
      </w:pPr>
    </w:p>
    <w:p w14:paraId="403A82DF" w14:textId="77777777" w:rsidR="00DD66D9" w:rsidRPr="00B20488" w:rsidRDefault="00DD66D9" w:rsidP="005A2ED5">
      <w:pPr>
        <w:rPr>
          <w:rFonts w:ascii="Segoe UI" w:hAnsi="Segoe UI" w:cs="Arial"/>
          <w:sz w:val="21"/>
        </w:rPr>
      </w:pPr>
    </w:p>
    <w:p w14:paraId="1FBB69F3" w14:textId="77777777" w:rsidR="00DD66D9" w:rsidRPr="00B20488" w:rsidRDefault="00DD66D9" w:rsidP="005A2ED5">
      <w:pPr>
        <w:rPr>
          <w:rFonts w:ascii="Segoe UI" w:hAnsi="Segoe UI" w:cs="Arial"/>
          <w:sz w:val="21"/>
        </w:rPr>
      </w:pPr>
    </w:p>
    <w:p w14:paraId="73DC46F2" w14:textId="77777777" w:rsidR="00DD66D9" w:rsidRPr="00B20488" w:rsidRDefault="00DD66D9" w:rsidP="005A2ED5">
      <w:pPr>
        <w:rPr>
          <w:rFonts w:ascii="Segoe UI" w:hAnsi="Segoe UI" w:cs="Arial"/>
          <w:sz w:val="21"/>
        </w:rPr>
      </w:pPr>
    </w:p>
    <w:p w14:paraId="649AB08A" w14:textId="77777777" w:rsidR="00DD66D9" w:rsidRPr="00B20488" w:rsidRDefault="00DD66D9" w:rsidP="005A2ED5">
      <w:pPr>
        <w:rPr>
          <w:rFonts w:ascii="Segoe UI" w:hAnsi="Segoe UI" w:cs="Arial"/>
          <w:sz w:val="21"/>
        </w:rPr>
      </w:pPr>
    </w:p>
    <w:p w14:paraId="1D739D70" w14:textId="77777777" w:rsidR="00DD66D9" w:rsidRPr="00B20488" w:rsidRDefault="00DD66D9" w:rsidP="005A2ED5">
      <w:pPr>
        <w:rPr>
          <w:rFonts w:ascii="Segoe UI" w:hAnsi="Segoe UI" w:cs="Arial"/>
          <w:sz w:val="21"/>
        </w:rPr>
      </w:pPr>
    </w:p>
    <w:p w14:paraId="776B9C76" w14:textId="77777777" w:rsidR="00DD66D9" w:rsidRPr="00B20488" w:rsidRDefault="00DD66D9" w:rsidP="005A2ED5">
      <w:pPr>
        <w:rPr>
          <w:rFonts w:ascii="Segoe UI" w:hAnsi="Segoe UI" w:cs="Arial"/>
          <w:sz w:val="21"/>
        </w:rPr>
      </w:pPr>
    </w:p>
    <w:p w14:paraId="765E65B5" w14:textId="77777777" w:rsidR="00DD66D9" w:rsidRPr="00B20488" w:rsidRDefault="00DD66D9" w:rsidP="005A2ED5">
      <w:pPr>
        <w:rPr>
          <w:rFonts w:ascii="Segoe UI" w:hAnsi="Segoe UI" w:cs="Arial"/>
          <w:sz w:val="21"/>
        </w:rPr>
      </w:pPr>
    </w:p>
    <w:p w14:paraId="1E70C0ED" w14:textId="77777777" w:rsidR="00DD66D9" w:rsidRPr="00B20488" w:rsidRDefault="00DD66D9" w:rsidP="005A2ED5">
      <w:pPr>
        <w:rPr>
          <w:rFonts w:ascii="Segoe UI" w:hAnsi="Segoe UI" w:cs="Arial"/>
          <w:sz w:val="21"/>
        </w:rPr>
      </w:pPr>
    </w:p>
    <w:p w14:paraId="66A5F46D" w14:textId="77777777" w:rsidR="00DD66D9" w:rsidRPr="00B20488" w:rsidRDefault="00DD66D9" w:rsidP="005A2ED5">
      <w:pPr>
        <w:rPr>
          <w:rFonts w:ascii="Segoe UI" w:hAnsi="Segoe UI" w:cs="Arial"/>
          <w:sz w:val="21"/>
        </w:rPr>
      </w:pPr>
    </w:p>
    <w:p w14:paraId="079ED982" w14:textId="77777777" w:rsidR="00DD66D9" w:rsidRPr="00B20488" w:rsidRDefault="00DD66D9" w:rsidP="005A2ED5">
      <w:pPr>
        <w:rPr>
          <w:rFonts w:ascii="Segoe UI" w:hAnsi="Segoe UI" w:cs="Arial"/>
          <w:sz w:val="21"/>
        </w:rPr>
      </w:pPr>
    </w:p>
    <w:p w14:paraId="740B16E2" w14:textId="77777777" w:rsidR="00DD66D9" w:rsidRPr="00B20488" w:rsidRDefault="00DD66D9" w:rsidP="005A2ED5">
      <w:pPr>
        <w:rPr>
          <w:rFonts w:ascii="Segoe UI" w:hAnsi="Segoe UI" w:cs="Arial"/>
          <w:sz w:val="21"/>
        </w:rPr>
      </w:pPr>
    </w:p>
    <w:p w14:paraId="6879C0F4" w14:textId="77777777" w:rsidR="00DD66D9" w:rsidRPr="00B20488" w:rsidRDefault="00DD66D9" w:rsidP="005A2ED5">
      <w:pPr>
        <w:rPr>
          <w:rFonts w:ascii="Segoe UI" w:hAnsi="Segoe UI" w:cs="Arial"/>
          <w:sz w:val="21"/>
        </w:rPr>
      </w:pPr>
    </w:p>
    <w:p w14:paraId="21EC3D5D" w14:textId="77777777" w:rsidR="00925353" w:rsidRPr="00B20488" w:rsidRDefault="00470E6A" w:rsidP="005A2ED5">
      <w:pPr>
        <w:rPr>
          <w:rFonts w:ascii="Segoe UI" w:hAnsi="Segoe UI" w:cs="Arial"/>
          <w:sz w:val="21"/>
        </w:rPr>
      </w:pPr>
      <w:r w:rsidRPr="00B20488">
        <w:rPr>
          <w:rFonts w:ascii="Segoe UI" w:hAnsi="Segoe UI"/>
          <w:noProof/>
          <w:sz w:val="21"/>
          <w:lang w:eastAsia="en-GB"/>
        </w:rPr>
        <w:drawing>
          <wp:anchor distT="0" distB="0" distL="114300" distR="114300" simplePos="0" relativeHeight="251928576" behindDoc="0" locked="0" layoutInCell="1" allowOverlap="1" wp14:anchorId="5E3CFEF4" wp14:editId="1C3CF959">
            <wp:simplePos x="0" y="0"/>
            <wp:positionH relativeFrom="column">
              <wp:posOffset>488315</wp:posOffset>
            </wp:positionH>
            <wp:positionV relativeFrom="paragraph">
              <wp:posOffset>175895</wp:posOffset>
            </wp:positionV>
            <wp:extent cx="5706000" cy="2577600"/>
            <wp:effectExtent l="19050" t="19050" r="28575" b="133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06000" cy="2577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EFAE1C3" w14:textId="77777777" w:rsidR="00DD66D9" w:rsidRPr="00B20488" w:rsidRDefault="00DD66D9" w:rsidP="00470E6A">
      <w:pPr>
        <w:rPr>
          <w:rFonts w:ascii="Calibri" w:hAnsi="Calibri" w:cs="Arial"/>
          <w:sz w:val="12"/>
        </w:rPr>
      </w:pPr>
    </w:p>
    <w:p w14:paraId="79B3F2E4" w14:textId="77777777" w:rsidR="00DD66D9" w:rsidRPr="00B20488" w:rsidRDefault="00DD66D9" w:rsidP="007D43E2">
      <w:pPr>
        <w:jc w:val="both"/>
        <w:rPr>
          <w:rFonts w:ascii="Calibri" w:hAnsi="Calibri" w:cs="Arial"/>
          <w:sz w:val="12"/>
        </w:rPr>
      </w:pPr>
    </w:p>
    <w:p w14:paraId="077A1B2E" w14:textId="77777777" w:rsidR="00DD66D9" w:rsidRPr="00B20488" w:rsidRDefault="00DD66D9" w:rsidP="007D43E2">
      <w:pPr>
        <w:jc w:val="both"/>
        <w:rPr>
          <w:rFonts w:ascii="Calibri" w:hAnsi="Calibri" w:cs="Arial"/>
          <w:sz w:val="12"/>
        </w:rPr>
      </w:pPr>
    </w:p>
    <w:p w14:paraId="72715B0C" w14:textId="77777777" w:rsidR="00DD66D9" w:rsidRPr="00B20488" w:rsidRDefault="00DD66D9" w:rsidP="007D43E2">
      <w:pPr>
        <w:jc w:val="both"/>
        <w:rPr>
          <w:rFonts w:ascii="Calibri" w:hAnsi="Calibri" w:cs="Arial"/>
          <w:sz w:val="12"/>
        </w:rPr>
      </w:pPr>
    </w:p>
    <w:p w14:paraId="01BEC310" w14:textId="77777777" w:rsidR="00DD66D9" w:rsidRPr="00B20488" w:rsidRDefault="00DD66D9" w:rsidP="007D43E2">
      <w:pPr>
        <w:jc w:val="both"/>
        <w:rPr>
          <w:rFonts w:ascii="Calibri" w:hAnsi="Calibri" w:cs="Arial"/>
          <w:sz w:val="12"/>
        </w:rPr>
      </w:pPr>
    </w:p>
    <w:p w14:paraId="0E4DFF47" w14:textId="77777777" w:rsidR="00DD66D9" w:rsidRPr="00B20488" w:rsidRDefault="00DD66D9" w:rsidP="007D43E2">
      <w:pPr>
        <w:jc w:val="both"/>
        <w:rPr>
          <w:rFonts w:ascii="Calibri" w:hAnsi="Calibri" w:cs="Arial"/>
          <w:sz w:val="12"/>
        </w:rPr>
      </w:pPr>
    </w:p>
    <w:p w14:paraId="6146FEB1" w14:textId="77777777" w:rsidR="00DD66D9" w:rsidRPr="00B20488" w:rsidRDefault="00DD66D9" w:rsidP="007D43E2">
      <w:pPr>
        <w:jc w:val="both"/>
        <w:rPr>
          <w:rFonts w:ascii="Calibri" w:hAnsi="Calibri" w:cs="Arial"/>
          <w:sz w:val="12"/>
        </w:rPr>
      </w:pPr>
    </w:p>
    <w:p w14:paraId="7BA5AA1C" w14:textId="77777777" w:rsidR="00DD66D9" w:rsidRPr="00B20488" w:rsidRDefault="00DD66D9" w:rsidP="007D43E2">
      <w:pPr>
        <w:jc w:val="both"/>
        <w:rPr>
          <w:rFonts w:ascii="Calibri" w:hAnsi="Calibri" w:cs="Arial"/>
          <w:sz w:val="12"/>
        </w:rPr>
      </w:pPr>
    </w:p>
    <w:p w14:paraId="1D7BDDE6" w14:textId="77777777" w:rsidR="00DD66D9" w:rsidRPr="00B20488" w:rsidRDefault="00DD66D9" w:rsidP="007D43E2">
      <w:pPr>
        <w:jc w:val="both"/>
        <w:rPr>
          <w:rFonts w:ascii="Calibri" w:hAnsi="Calibri" w:cs="Arial"/>
          <w:sz w:val="12"/>
        </w:rPr>
      </w:pPr>
    </w:p>
    <w:p w14:paraId="33FC7F6C" w14:textId="77777777" w:rsidR="00DD66D9" w:rsidRPr="00B20488" w:rsidRDefault="00DD66D9" w:rsidP="007D43E2">
      <w:pPr>
        <w:jc w:val="both"/>
        <w:rPr>
          <w:rFonts w:ascii="Calibri" w:hAnsi="Calibri" w:cs="Arial"/>
          <w:sz w:val="12"/>
        </w:rPr>
      </w:pPr>
    </w:p>
    <w:p w14:paraId="78B114EB" w14:textId="77777777" w:rsidR="00DD66D9" w:rsidRPr="00B20488" w:rsidRDefault="00DD66D9" w:rsidP="007D43E2">
      <w:pPr>
        <w:jc w:val="both"/>
        <w:rPr>
          <w:rFonts w:ascii="Calibri" w:hAnsi="Calibri" w:cs="Arial"/>
          <w:sz w:val="12"/>
        </w:rPr>
      </w:pPr>
    </w:p>
    <w:p w14:paraId="3C7C6E89" w14:textId="77777777" w:rsidR="00DD66D9" w:rsidRPr="00B20488" w:rsidRDefault="00DD66D9" w:rsidP="007D43E2">
      <w:pPr>
        <w:jc w:val="both"/>
        <w:rPr>
          <w:rFonts w:ascii="Calibri" w:hAnsi="Calibri" w:cs="Arial"/>
          <w:sz w:val="12"/>
        </w:rPr>
      </w:pPr>
    </w:p>
    <w:p w14:paraId="0CA95EA8" w14:textId="77777777" w:rsidR="00DD66D9" w:rsidRPr="00B20488" w:rsidRDefault="00DD66D9" w:rsidP="007D43E2">
      <w:pPr>
        <w:jc w:val="both"/>
        <w:rPr>
          <w:rFonts w:ascii="Calibri" w:hAnsi="Calibri" w:cs="Arial"/>
          <w:sz w:val="12"/>
        </w:rPr>
      </w:pPr>
    </w:p>
    <w:p w14:paraId="58A10130" w14:textId="77777777" w:rsidR="00DD66D9" w:rsidRPr="00B20488" w:rsidRDefault="00DD66D9" w:rsidP="007D43E2">
      <w:pPr>
        <w:jc w:val="both"/>
        <w:rPr>
          <w:rFonts w:ascii="Calibri" w:hAnsi="Calibri" w:cs="Arial"/>
          <w:sz w:val="12"/>
        </w:rPr>
      </w:pPr>
    </w:p>
    <w:p w14:paraId="33B76415" w14:textId="77777777" w:rsidR="00DD66D9" w:rsidRPr="00B20488" w:rsidRDefault="00DD66D9" w:rsidP="007D43E2">
      <w:pPr>
        <w:jc w:val="both"/>
        <w:rPr>
          <w:rFonts w:ascii="Calibri" w:hAnsi="Calibri" w:cs="Arial"/>
          <w:sz w:val="12"/>
        </w:rPr>
      </w:pPr>
    </w:p>
    <w:p w14:paraId="1D8744B6" w14:textId="77777777" w:rsidR="00DD66D9" w:rsidRPr="00B20488" w:rsidRDefault="00DD66D9" w:rsidP="007D43E2">
      <w:pPr>
        <w:jc w:val="both"/>
        <w:rPr>
          <w:rFonts w:ascii="Calibri" w:hAnsi="Calibri" w:cs="Arial"/>
          <w:sz w:val="12"/>
        </w:rPr>
      </w:pPr>
    </w:p>
    <w:p w14:paraId="6963ADBE" w14:textId="77777777" w:rsidR="00DD66D9" w:rsidRPr="00B20488" w:rsidRDefault="00DD66D9" w:rsidP="007D43E2">
      <w:pPr>
        <w:jc w:val="both"/>
        <w:rPr>
          <w:rFonts w:ascii="Calibri" w:hAnsi="Calibri" w:cs="Arial"/>
          <w:sz w:val="12"/>
        </w:rPr>
      </w:pPr>
    </w:p>
    <w:p w14:paraId="300D31A2" w14:textId="77777777" w:rsidR="00DD66D9" w:rsidRPr="00B20488" w:rsidRDefault="00DD66D9" w:rsidP="007D43E2">
      <w:pPr>
        <w:jc w:val="both"/>
        <w:rPr>
          <w:rFonts w:ascii="Calibri" w:hAnsi="Calibri" w:cs="Arial"/>
          <w:sz w:val="12"/>
        </w:rPr>
      </w:pPr>
    </w:p>
    <w:p w14:paraId="0535E501" w14:textId="77777777" w:rsidR="00DD66D9" w:rsidRPr="00B20488" w:rsidRDefault="00DD66D9" w:rsidP="007D43E2">
      <w:pPr>
        <w:jc w:val="both"/>
        <w:rPr>
          <w:rFonts w:ascii="Calibri" w:hAnsi="Calibri" w:cs="Arial"/>
          <w:sz w:val="12"/>
        </w:rPr>
      </w:pPr>
    </w:p>
    <w:p w14:paraId="7F9EFFF9" w14:textId="77777777" w:rsidR="00DD66D9" w:rsidRPr="00B20488" w:rsidRDefault="00DD66D9" w:rsidP="007D43E2">
      <w:pPr>
        <w:jc w:val="both"/>
        <w:rPr>
          <w:rFonts w:ascii="Calibri" w:hAnsi="Calibri" w:cs="Arial"/>
          <w:sz w:val="12"/>
        </w:rPr>
      </w:pPr>
    </w:p>
    <w:p w14:paraId="11CEDE88" w14:textId="77777777" w:rsidR="007414E4" w:rsidRPr="00B20488" w:rsidRDefault="007414E4" w:rsidP="00414CD7">
      <w:pPr>
        <w:jc w:val="center"/>
        <w:rPr>
          <w:rFonts w:ascii="Segoe UI" w:hAnsi="Segoe UI" w:cs="Arial"/>
          <w:sz w:val="21"/>
        </w:rPr>
      </w:pPr>
    </w:p>
    <w:p w14:paraId="483BD09C" w14:textId="77777777" w:rsidR="007414E4" w:rsidRPr="00B20488" w:rsidRDefault="007414E4" w:rsidP="005A2ED5">
      <w:pPr>
        <w:rPr>
          <w:rFonts w:ascii="Segoe UI" w:hAnsi="Segoe UI" w:cs="Arial"/>
          <w:sz w:val="21"/>
        </w:rPr>
      </w:pPr>
    </w:p>
    <w:p w14:paraId="39BEDC45" w14:textId="77777777" w:rsidR="00925353" w:rsidRPr="00B20488" w:rsidRDefault="00925353" w:rsidP="005A2ED5">
      <w:pPr>
        <w:rPr>
          <w:rFonts w:ascii="Segoe UI" w:hAnsi="Segoe UI" w:cs="Arial"/>
          <w:sz w:val="21"/>
        </w:rPr>
      </w:pPr>
    </w:p>
    <w:p w14:paraId="6A15169C" w14:textId="77777777" w:rsidR="00470E6A" w:rsidRPr="00B20488" w:rsidRDefault="00470E6A" w:rsidP="005A2ED5">
      <w:pPr>
        <w:rPr>
          <w:rFonts w:ascii="Segoe UI" w:hAnsi="Segoe UI" w:cs="Arial"/>
          <w:sz w:val="21"/>
        </w:rPr>
      </w:pPr>
    </w:p>
    <w:p w14:paraId="46114CD1" w14:textId="77777777" w:rsidR="00470E6A" w:rsidRPr="00B20488" w:rsidRDefault="00470E6A" w:rsidP="005A2ED5">
      <w:pPr>
        <w:rPr>
          <w:rFonts w:ascii="Segoe UI" w:hAnsi="Segoe UI" w:cs="Arial"/>
          <w:sz w:val="21"/>
        </w:rPr>
      </w:pPr>
    </w:p>
    <w:p w14:paraId="20BCC837" w14:textId="77777777" w:rsidR="00470E6A" w:rsidRPr="00B20488" w:rsidRDefault="00470E6A" w:rsidP="005A2ED5">
      <w:pPr>
        <w:rPr>
          <w:rFonts w:ascii="Segoe UI" w:hAnsi="Segoe UI" w:cs="Arial"/>
          <w:sz w:val="21"/>
        </w:rPr>
      </w:pPr>
    </w:p>
    <w:p w14:paraId="0559BB1A" w14:textId="77777777" w:rsidR="007414E4" w:rsidRPr="00B20488" w:rsidRDefault="007414E4" w:rsidP="000864E7">
      <w:pPr>
        <w:pStyle w:val="ListParagraph"/>
        <w:numPr>
          <w:ilvl w:val="0"/>
          <w:numId w:val="1"/>
        </w:numPr>
        <w:ind w:left="426" w:hanging="426"/>
        <w:rPr>
          <w:rFonts w:ascii="Segoe UI Semibold" w:hAnsi="Segoe UI Semibold" w:cs="Arial"/>
          <w:sz w:val="21"/>
        </w:rPr>
      </w:pPr>
      <w:r w:rsidRPr="00B20488">
        <w:rPr>
          <w:rFonts w:ascii="Segoe UI Semibold" w:hAnsi="Segoe UI Semibold" w:cs="Arial"/>
          <w:sz w:val="21"/>
        </w:rPr>
        <w:t>Examining Documents</w:t>
      </w:r>
    </w:p>
    <w:p w14:paraId="5E6B951B" w14:textId="77777777" w:rsidR="007414E4" w:rsidRPr="00B20488" w:rsidRDefault="007414E4" w:rsidP="00136A7D">
      <w:pPr>
        <w:pStyle w:val="ListParagraph"/>
        <w:ind w:left="426"/>
        <w:rPr>
          <w:rFonts w:ascii="Segoe UI" w:hAnsi="Segoe UI" w:cs="Arial"/>
          <w:sz w:val="21"/>
        </w:rPr>
      </w:pPr>
      <w:r w:rsidRPr="00B20488">
        <w:rPr>
          <w:rFonts w:ascii="Segoe UI" w:hAnsi="Segoe UI" w:cs="Arial"/>
          <w:sz w:val="21"/>
        </w:rPr>
        <w:t>This will involve looking at any documentation that the existing system uses</w:t>
      </w:r>
      <w:r w:rsidR="00886940" w:rsidRPr="00B20488">
        <w:rPr>
          <w:rFonts w:ascii="Segoe UI" w:hAnsi="Segoe UI" w:cs="Arial"/>
          <w:sz w:val="21"/>
        </w:rPr>
        <w:t xml:space="preserve">.  </w:t>
      </w:r>
      <w:r w:rsidRPr="00B20488">
        <w:rPr>
          <w:rFonts w:ascii="Segoe UI" w:hAnsi="Segoe UI" w:cs="Arial"/>
          <w:sz w:val="21"/>
        </w:rPr>
        <w:t>It is particularly useful for finding data items that are input into the system (where data collection forms are used)</w:t>
      </w:r>
    </w:p>
    <w:p w14:paraId="604423A5" w14:textId="77777777" w:rsidR="007414E4" w:rsidRPr="00B20488" w:rsidRDefault="007414E4" w:rsidP="005A2ED5">
      <w:pPr>
        <w:rPr>
          <w:rFonts w:ascii="Segoe UI" w:hAnsi="Segoe UI" w:cs="Arial"/>
          <w:sz w:val="21"/>
        </w:rPr>
      </w:pPr>
    </w:p>
    <w:p w14:paraId="31184DEE" w14:textId="77777777" w:rsidR="007414E4" w:rsidRPr="00B20488" w:rsidRDefault="007414E4" w:rsidP="000864E7">
      <w:pPr>
        <w:pStyle w:val="ListParagraph"/>
        <w:numPr>
          <w:ilvl w:val="0"/>
          <w:numId w:val="1"/>
        </w:numPr>
        <w:ind w:left="426" w:hanging="426"/>
        <w:rPr>
          <w:rFonts w:ascii="Segoe UI Semibold" w:hAnsi="Segoe UI Semibold" w:cs="Arial"/>
          <w:sz w:val="21"/>
        </w:rPr>
      </w:pPr>
      <w:r w:rsidRPr="00B20488">
        <w:rPr>
          <w:rFonts w:ascii="Segoe UI Semibold" w:hAnsi="Segoe UI Semibold" w:cs="Arial"/>
          <w:sz w:val="21"/>
        </w:rPr>
        <w:t xml:space="preserve">Research </w:t>
      </w:r>
    </w:p>
    <w:p w14:paraId="0C7266E6" w14:textId="77777777" w:rsidR="004A00D1" w:rsidRPr="00B20488" w:rsidRDefault="007414E4" w:rsidP="00136A7D">
      <w:pPr>
        <w:ind w:left="426"/>
        <w:rPr>
          <w:rFonts w:ascii="Segoe UI" w:hAnsi="Segoe UI" w:cs="Arial"/>
          <w:sz w:val="21"/>
        </w:rPr>
      </w:pPr>
      <w:r w:rsidRPr="00B20488">
        <w:rPr>
          <w:rFonts w:ascii="Segoe UI" w:hAnsi="Segoe UI" w:cs="Arial"/>
          <w:sz w:val="21"/>
        </w:rPr>
        <w:t>This might be useful as additional evidence of the nature of a problem</w:t>
      </w:r>
      <w:r w:rsidR="00886940" w:rsidRPr="00B20488">
        <w:rPr>
          <w:rFonts w:ascii="Segoe UI" w:hAnsi="Segoe UI" w:cs="Arial"/>
          <w:sz w:val="21"/>
        </w:rPr>
        <w:t xml:space="preserve">.  </w:t>
      </w:r>
      <w:r w:rsidRPr="00B20488">
        <w:rPr>
          <w:rFonts w:ascii="Segoe UI" w:hAnsi="Segoe UI" w:cs="Arial"/>
          <w:sz w:val="21"/>
        </w:rPr>
        <w:t>For example</w:t>
      </w:r>
      <w:r w:rsidR="00886940" w:rsidRPr="00B20488">
        <w:rPr>
          <w:rFonts w:ascii="Segoe UI" w:hAnsi="Segoe UI" w:cs="Arial"/>
          <w:sz w:val="21"/>
        </w:rPr>
        <w:t xml:space="preserve"> – </w:t>
      </w:r>
      <w:r w:rsidRPr="00B20488">
        <w:rPr>
          <w:rFonts w:ascii="Segoe UI" w:hAnsi="Segoe UI" w:cs="Arial"/>
          <w:sz w:val="21"/>
        </w:rPr>
        <w:t>A popular data-handling project is providing online or electronic revision systems for students at various levels</w:t>
      </w:r>
      <w:r w:rsidR="00886940" w:rsidRPr="00B20488">
        <w:rPr>
          <w:rFonts w:ascii="Segoe UI" w:hAnsi="Segoe UI" w:cs="Arial"/>
          <w:sz w:val="21"/>
        </w:rPr>
        <w:t xml:space="preserve">.  </w:t>
      </w:r>
      <w:r w:rsidRPr="00B20488">
        <w:rPr>
          <w:rFonts w:ascii="Segoe UI" w:hAnsi="Segoe UI" w:cs="Arial"/>
          <w:sz w:val="21"/>
        </w:rPr>
        <w:t>Your end user might justify their need for a new revision system by explaining the shortcomings of what is already available online</w:t>
      </w:r>
      <w:r w:rsidR="00886940" w:rsidRPr="00B20488">
        <w:rPr>
          <w:rFonts w:ascii="Segoe UI" w:hAnsi="Segoe UI" w:cs="Arial"/>
          <w:sz w:val="21"/>
        </w:rPr>
        <w:t xml:space="preserve">.  </w:t>
      </w:r>
      <w:r w:rsidRPr="00B20488">
        <w:rPr>
          <w:rFonts w:ascii="Segoe UI" w:hAnsi="Segoe UI" w:cs="Arial"/>
          <w:sz w:val="21"/>
        </w:rPr>
        <w:t>You could therefore do some research on online revision offerings to help you point out and explain why these existing systems are not meeting the user</w:t>
      </w:r>
      <w:r w:rsidR="00886940" w:rsidRPr="00B20488">
        <w:rPr>
          <w:rFonts w:ascii="Segoe UI" w:hAnsi="Segoe UI" w:cs="Arial"/>
          <w:sz w:val="21"/>
        </w:rPr>
        <w:t>’</w:t>
      </w:r>
      <w:r w:rsidRPr="00B20488">
        <w:rPr>
          <w:rFonts w:ascii="Segoe UI" w:hAnsi="Segoe UI" w:cs="Arial"/>
          <w:sz w:val="21"/>
        </w:rPr>
        <w:t>s needs</w:t>
      </w:r>
      <w:r w:rsidR="00886940" w:rsidRPr="00B20488">
        <w:rPr>
          <w:rFonts w:ascii="Segoe UI" w:hAnsi="Segoe UI" w:cs="Arial"/>
          <w:sz w:val="21"/>
        </w:rPr>
        <w:t xml:space="preserve">. </w:t>
      </w:r>
    </w:p>
    <w:p w14:paraId="1BE24B51" w14:textId="77777777" w:rsidR="007414E4" w:rsidRPr="00B20488" w:rsidRDefault="007414E4" w:rsidP="00136A7D">
      <w:pPr>
        <w:ind w:left="426"/>
        <w:rPr>
          <w:rFonts w:ascii="Segoe UI" w:hAnsi="Segoe UI" w:cs="Arial"/>
          <w:sz w:val="21"/>
        </w:rPr>
      </w:pPr>
      <w:r w:rsidRPr="00B20488">
        <w:rPr>
          <w:rFonts w:ascii="Segoe UI" w:hAnsi="Segoe UI" w:cs="Arial"/>
          <w:sz w:val="21"/>
        </w:rPr>
        <w:lastRenderedPageBreak/>
        <w:t>If you are doing an investigatory project (</w:t>
      </w:r>
      <w:r w:rsidR="00886940" w:rsidRPr="00B20488">
        <w:rPr>
          <w:rFonts w:ascii="Segoe UI" w:hAnsi="Segoe UI" w:cs="Arial"/>
          <w:sz w:val="21"/>
        </w:rPr>
        <w:t xml:space="preserve">e.g. </w:t>
      </w:r>
      <w:r w:rsidRPr="00B20488">
        <w:rPr>
          <w:rFonts w:ascii="Segoe UI" w:hAnsi="Segoe UI" w:cs="Arial"/>
          <w:sz w:val="21"/>
        </w:rPr>
        <w:t>Big Data – using live data feeds) then you would need to demonstrate that you have done some thorough research on your investigatory area:</w:t>
      </w:r>
    </w:p>
    <w:p w14:paraId="53701A06" w14:textId="77777777" w:rsidR="00470E6A" w:rsidRPr="00B20488" w:rsidRDefault="00470E6A" w:rsidP="00136A7D">
      <w:pPr>
        <w:ind w:left="426"/>
        <w:rPr>
          <w:rFonts w:ascii="Segoe UI" w:hAnsi="Segoe UI" w:cs="Arial"/>
          <w:sz w:val="12"/>
        </w:rPr>
      </w:pPr>
    </w:p>
    <w:p w14:paraId="0EA3297B" w14:textId="77777777" w:rsidR="007414E4" w:rsidRPr="00B20488" w:rsidRDefault="00136A7D" w:rsidP="00136A7D">
      <w:pPr>
        <w:ind w:left="851" w:hanging="426"/>
        <w:rPr>
          <w:rFonts w:cstheme="minorHAnsi"/>
        </w:rPr>
      </w:pPr>
      <w:r w:rsidRPr="00B20488">
        <w:rPr>
          <w:rFonts w:cstheme="minorHAnsi"/>
        </w:rPr>
        <w:t>-</w:t>
      </w:r>
      <w:r w:rsidR="007414E4" w:rsidRPr="00B20488">
        <w:rPr>
          <w:rFonts w:cstheme="minorHAnsi"/>
        </w:rPr>
        <w:tab/>
        <w:t>Why I have chosen this area to investigate</w:t>
      </w:r>
    </w:p>
    <w:p w14:paraId="247B0A3C" w14:textId="77777777" w:rsidR="007414E4" w:rsidRPr="00B20488" w:rsidRDefault="00136A7D" w:rsidP="00136A7D">
      <w:pPr>
        <w:ind w:left="851" w:hanging="426"/>
        <w:rPr>
          <w:rFonts w:cstheme="minorHAnsi"/>
        </w:rPr>
      </w:pPr>
      <w:r w:rsidRPr="00B20488">
        <w:rPr>
          <w:rFonts w:cstheme="minorHAnsi"/>
        </w:rPr>
        <w:t>-</w:t>
      </w:r>
      <w:r w:rsidR="007414E4" w:rsidRPr="00B20488">
        <w:rPr>
          <w:rFonts w:cstheme="minorHAnsi"/>
        </w:rPr>
        <w:tab/>
        <w:t>Background technical information</w:t>
      </w:r>
    </w:p>
    <w:p w14:paraId="1F445C44" w14:textId="77777777" w:rsidR="007414E4" w:rsidRPr="00B20488" w:rsidRDefault="00136A7D" w:rsidP="00136A7D">
      <w:pPr>
        <w:ind w:left="851" w:hanging="426"/>
        <w:rPr>
          <w:rFonts w:cstheme="minorHAnsi"/>
        </w:rPr>
      </w:pPr>
      <w:r w:rsidRPr="00B20488">
        <w:rPr>
          <w:rFonts w:cstheme="minorHAnsi"/>
        </w:rPr>
        <w:t>-</w:t>
      </w:r>
      <w:r w:rsidR="007414E4" w:rsidRPr="00B20488">
        <w:rPr>
          <w:rFonts w:cstheme="minorHAnsi"/>
        </w:rPr>
        <w:tab/>
        <w:t>Other relevant investigations done in this area</w:t>
      </w:r>
    </w:p>
    <w:p w14:paraId="1C946696" w14:textId="77777777" w:rsidR="007414E4" w:rsidRPr="00B20488" w:rsidRDefault="00136A7D" w:rsidP="00DD66D9">
      <w:pPr>
        <w:ind w:left="851" w:hanging="426"/>
        <w:rPr>
          <w:rFonts w:ascii="Segoe UI" w:hAnsi="Segoe UI" w:cs="Arial"/>
          <w:sz w:val="21"/>
        </w:rPr>
      </w:pPr>
      <w:r w:rsidRPr="00B20488">
        <w:rPr>
          <w:rFonts w:cstheme="minorHAnsi"/>
        </w:rPr>
        <w:t>-</w:t>
      </w:r>
      <w:r w:rsidR="007414E4" w:rsidRPr="00B20488">
        <w:rPr>
          <w:rFonts w:cstheme="minorHAnsi"/>
        </w:rPr>
        <w:tab/>
        <w:t>The</w:t>
      </w:r>
      <w:r w:rsidR="007414E4" w:rsidRPr="00B20488">
        <w:rPr>
          <w:rFonts w:ascii="Segoe UI" w:hAnsi="Segoe UI" w:cs="Arial"/>
          <w:sz w:val="21"/>
        </w:rPr>
        <w:t xml:space="preserve"> purpose of my investigation</w:t>
      </w:r>
    </w:p>
    <w:p w14:paraId="04303FB8" w14:textId="77777777" w:rsidR="004A00D1" w:rsidRPr="00B20488" w:rsidRDefault="004A00D1" w:rsidP="004A00D1">
      <w:pPr>
        <w:rPr>
          <w:sz w:val="14"/>
        </w:rPr>
      </w:pPr>
    </w:p>
    <w:p w14:paraId="4A09244D" w14:textId="77777777" w:rsidR="00470E6A" w:rsidRPr="00B20488" w:rsidRDefault="00470E6A" w:rsidP="004A00D1"/>
    <w:p w14:paraId="5BC26920" w14:textId="77777777" w:rsidR="007414E4" w:rsidRPr="00B20488" w:rsidRDefault="007414E4" w:rsidP="00C159F6">
      <w:pPr>
        <w:pStyle w:val="h1alt2"/>
      </w:pPr>
      <w:r w:rsidRPr="00B20488">
        <w:t>What information should I be looking for?</w:t>
      </w:r>
    </w:p>
    <w:p w14:paraId="4C47D195" w14:textId="77777777" w:rsidR="007414E4" w:rsidRPr="00B20488" w:rsidRDefault="007414E4" w:rsidP="005A2ED5">
      <w:pPr>
        <w:rPr>
          <w:rFonts w:ascii="Segoe UI" w:hAnsi="Segoe UI" w:cs="Arial"/>
          <w:sz w:val="21"/>
        </w:rPr>
      </w:pPr>
      <w:r w:rsidRPr="00B20488">
        <w:rPr>
          <w:rFonts w:ascii="Segoe UI" w:hAnsi="Segoe UI" w:cs="Arial"/>
          <w:sz w:val="21"/>
        </w:rPr>
        <w:t>Although the information you need to be looking for in your formal investigation will vary from project to project depending on the nature of your project – there are a number of areas you should consider when framing questions for your interview, observation, etc</w:t>
      </w:r>
      <w:r w:rsidR="00886940" w:rsidRPr="00B20488">
        <w:rPr>
          <w:rFonts w:ascii="Segoe UI" w:hAnsi="Segoe UI" w:cs="Arial"/>
          <w:sz w:val="21"/>
        </w:rPr>
        <w:t xml:space="preserve">.  </w:t>
      </w:r>
    </w:p>
    <w:p w14:paraId="7A401C9D" w14:textId="77777777" w:rsidR="00667C6C" w:rsidRPr="00B20488" w:rsidRDefault="00667C6C" w:rsidP="005A2ED5"/>
    <w:p w14:paraId="0896AAED"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Table 2 – Possible information needed for the investigation</w:t>
      </w:r>
    </w:p>
    <w:p w14:paraId="1727EB31" w14:textId="77777777" w:rsidR="00470E6A" w:rsidRPr="00B20488" w:rsidRDefault="00470E6A" w:rsidP="000F0A69">
      <w:pPr>
        <w:pStyle w:val="fig"/>
        <w:rPr>
          <w:sz w:val="10"/>
        </w:rPr>
      </w:pPr>
    </w:p>
    <w:tbl>
      <w:tblPr>
        <w:tblStyle w:val="TableGrid"/>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3256"/>
        <w:gridCol w:w="6929"/>
      </w:tblGrid>
      <w:tr w:rsidR="007414E4" w:rsidRPr="00B20488" w14:paraId="23DCCC9E" w14:textId="77777777" w:rsidTr="00470E6A">
        <w:trPr>
          <w:tblHeader/>
          <w:jc w:val="center"/>
        </w:trPr>
        <w:tc>
          <w:tcPr>
            <w:tcW w:w="3256" w:type="dxa"/>
            <w:tcBorders>
              <w:top w:val="single" w:sz="4" w:space="0" w:color="auto"/>
              <w:left w:val="single" w:sz="4" w:space="0" w:color="auto"/>
              <w:bottom w:val="single" w:sz="4" w:space="0" w:color="auto"/>
              <w:right w:val="single" w:sz="4" w:space="0" w:color="FFFFFF" w:themeColor="background1"/>
            </w:tcBorders>
            <w:shd w:val="clear" w:color="auto" w:fill="000000" w:themeFill="text1"/>
            <w:vAlign w:val="center"/>
          </w:tcPr>
          <w:p w14:paraId="717666E7" w14:textId="77777777" w:rsidR="007414E4" w:rsidRPr="00B20488" w:rsidRDefault="007414E4" w:rsidP="00470E6A">
            <w:pPr>
              <w:jc w:val="center"/>
              <w:rPr>
                <w:rFonts w:ascii="Arial" w:hAnsi="Arial" w:cs="Arial"/>
                <w:b/>
              </w:rPr>
            </w:pPr>
            <w:r w:rsidRPr="00B20488">
              <w:rPr>
                <w:rFonts w:ascii="Segoe UI Semibold" w:hAnsi="Segoe UI Semibold" w:cs="Arial"/>
                <w:sz w:val="21"/>
              </w:rPr>
              <w:t>Include questions about</w:t>
            </w:r>
            <w:r w:rsidR="00886940" w:rsidRPr="00B20488">
              <w:rPr>
                <w:rFonts w:ascii="Segoe UI Semibold" w:hAnsi="Segoe UI Semibold" w:cs="Arial"/>
                <w:sz w:val="21"/>
              </w:rPr>
              <w:t>…</w:t>
            </w:r>
          </w:p>
        </w:tc>
        <w:tc>
          <w:tcPr>
            <w:tcW w:w="6929" w:type="dxa"/>
            <w:tcBorders>
              <w:top w:val="single" w:sz="4" w:space="0" w:color="auto"/>
              <w:left w:val="single" w:sz="4" w:space="0" w:color="FFFFFF" w:themeColor="background1"/>
              <w:bottom w:val="single" w:sz="4" w:space="0" w:color="auto"/>
              <w:right w:val="single" w:sz="12" w:space="0" w:color="auto"/>
            </w:tcBorders>
            <w:shd w:val="clear" w:color="auto" w:fill="000000" w:themeFill="text1"/>
            <w:vAlign w:val="center"/>
          </w:tcPr>
          <w:p w14:paraId="66569D48" w14:textId="77777777" w:rsidR="007414E4" w:rsidRPr="00B20488" w:rsidRDefault="007414E4" w:rsidP="00470E6A">
            <w:pPr>
              <w:jc w:val="center"/>
              <w:rPr>
                <w:rFonts w:ascii="Segoe UI Semibold" w:hAnsi="Segoe UI Semibold" w:cs="Arial"/>
                <w:sz w:val="21"/>
              </w:rPr>
            </w:pPr>
            <w:r w:rsidRPr="00B20488">
              <w:rPr>
                <w:rFonts w:ascii="Segoe UI Semibold" w:hAnsi="Segoe UI Semibold" w:cs="Arial"/>
                <w:sz w:val="21"/>
              </w:rPr>
              <w:t>Explanation / example</w:t>
            </w:r>
          </w:p>
        </w:tc>
      </w:tr>
      <w:tr w:rsidR="007414E4" w:rsidRPr="00B20488" w14:paraId="4C97AB99" w14:textId="77777777" w:rsidTr="00470E6A">
        <w:trPr>
          <w:jc w:val="center"/>
        </w:trPr>
        <w:tc>
          <w:tcPr>
            <w:tcW w:w="3256" w:type="dxa"/>
            <w:tcBorders>
              <w:top w:val="single" w:sz="4" w:space="0" w:color="auto"/>
            </w:tcBorders>
          </w:tcPr>
          <w:p w14:paraId="68A28DBB" w14:textId="77777777" w:rsidR="007414E4" w:rsidRPr="00B20488" w:rsidRDefault="007414E4" w:rsidP="00470E6A">
            <w:pPr>
              <w:rPr>
                <w:rFonts w:ascii="Arial" w:hAnsi="Arial" w:cs="Arial"/>
              </w:rPr>
            </w:pPr>
            <w:r w:rsidRPr="00B20488">
              <w:rPr>
                <w:rFonts w:ascii="Segoe UI" w:hAnsi="Segoe UI"/>
                <w:sz w:val="21"/>
              </w:rPr>
              <w:t xml:space="preserve">The organisation/department </w:t>
            </w:r>
          </w:p>
        </w:tc>
        <w:tc>
          <w:tcPr>
            <w:tcW w:w="6929" w:type="dxa"/>
            <w:tcBorders>
              <w:top w:val="single" w:sz="4" w:space="0" w:color="auto"/>
            </w:tcBorders>
          </w:tcPr>
          <w:p w14:paraId="3F2431F3" w14:textId="77777777" w:rsidR="007414E4" w:rsidRPr="00B20488" w:rsidRDefault="007414E4" w:rsidP="00470E6A">
            <w:pPr>
              <w:rPr>
                <w:rFonts w:ascii="Segoe UI" w:hAnsi="Segoe UI" w:cs="Arial"/>
                <w:sz w:val="21"/>
              </w:rPr>
            </w:pPr>
            <w:r w:rsidRPr="00B20488">
              <w:rPr>
                <w:rFonts w:ascii="Segoe UI" w:hAnsi="Segoe UI" w:cs="Arial"/>
                <w:sz w:val="21"/>
              </w:rPr>
              <w:t>Find out some background information about what your end user does or what the organisation or department do</w:t>
            </w:r>
            <w:r w:rsidR="00886940" w:rsidRPr="00B20488">
              <w:rPr>
                <w:rFonts w:ascii="Segoe UI" w:hAnsi="Segoe UI" w:cs="Arial"/>
                <w:sz w:val="21"/>
              </w:rPr>
              <w:t xml:space="preserve">.  </w:t>
            </w:r>
            <w:r w:rsidRPr="00B20488">
              <w:rPr>
                <w:rFonts w:ascii="Segoe UI" w:hAnsi="Segoe UI" w:cs="Arial"/>
                <w:sz w:val="21"/>
              </w:rPr>
              <w:t>You need to have some idea about the scope of their operations as background information</w:t>
            </w:r>
          </w:p>
          <w:p w14:paraId="6A9D0A25" w14:textId="77777777" w:rsidR="007414E4" w:rsidRPr="00B20488" w:rsidRDefault="007414E4" w:rsidP="00470E6A">
            <w:pPr>
              <w:rPr>
                <w:rFonts w:ascii="Calibri" w:hAnsi="Calibri" w:cs="Arial"/>
                <w:sz w:val="12"/>
              </w:rPr>
            </w:pPr>
          </w:p>
          <w:p w14:paraId="259B2999" w14:textId="77777777" w:rsidR="007414E4" w:rsidRPr="00B20488" w:rsidRDefault="00886940" w:rsidP="00470E6A">
            <w:pPr>
              <w:rPr>
                <w:rFonts w:ascii="Segoe UI" w:hAnsi="Segoe UI" w:cs="Arial"/>
                <w:spacing w:val="-1"/>
                <w:sz w:val="21"/>
              </w:rPr>
            </w:pPr>
            <w:r w:rsidRPr="00B20488">
              <w:rPr>
                <w:rFonts w:ascii="Segoe UI" w:hAnsi="Segoe UI" w:cs="Arial"/>
                <w:spacing w:val="-1"/>
                <w:sz w:val="21"/>
              </w:rPr>
              <w:t xml:space="preserve">e.g. </w:t>
            </w:r>
            <w:r w:rsidRPr="00B20488">
              <w:rPr>
                <w:rFonts w:ascii="Segoe UI" w:hAnsi="Segoe UI" w:cs="Arial"/>
                <w:i/>
                <w:spacing w:val="-1"/>
                <w:sz w:val="21"/>
              </w:rPr>
              <w:t>“</w:t>
            </w:r>
            <w:r w:rsidR="007414E4" w:rsidRPr="00B20488">
              <w:rPr>
                <w:rFonts w:ascii="Segoe UI" w:hAnsi="Segoe UI" w:cs="Arial"/>
                <w:i/>
                <w:spacing w:val="-1"/>
                <w:sz w:val="21"/>
              </w:rPr>
              <w:t>Can you give me some background information about your business?</w:t>
            </w:r>
            <w:r w:rsidRPr="00B20488">
              <w:rPr>
                <w:rFonts w:ascii="Segoe UI" w:hAnsi="Segoe UI" w:cs="Arial"/>
                <w:i/>
                <w:spacing w:val="-1"/>
                <w:sz w:val="21"/>
              </w:rPr>
              <w:t>”</w:t>
            </w:r>
          </w:p>
        </w:tc>
      </w:tr>
      <w:tr w:rsidR="007414E4" w:rsidRPr="00B20488" w14:paraId="5C9487A1" w14:textId="77777777" w:rsidTr="00470E6A">
        <w:trPr>
          <w:jc w:val="center"/>
        </w:trPr>
        <w:tc>
          <w:tcPr>
            <w:tcW w:w="3256" w:type="dxa"/>
          </w:tcPr>
          <w:p w14:paraId="719EDE53" w14:textId="77777777" w:rsidR="007414E4" w:rsidRPr="00B20488" w:rsidRDefault="007414E4" w:rsidP="00470E6A">
            <w:pPr>
              <w:rPr>
                <w:rFonts w:ascii="Calibri" w:hAnsi="Calibri"/>
              </w:rPr>
            </w:pPr>
            <w:r w:rsidRPr="00B20488">
              <w:rPr>
                <w:rFonts w:ascii="Segoe UI" w:hAnsi="Segoe UI"/>
                <w:sz w:val="21"/>
              </w:rPr>
              <w:t>Aims and objectives of the current system</w:t>
            </w:r>
          </w:p>
        </w:tc>
        <w:tc>
          <w:tcPr>
            <w:tcW w:w="6929" w:type="dxa"/>
          </w:tcPr>
          <w:p w14:paraId="76C41CDF" w14:textId="77777777" w:rsidR="007414E4" w:rsidRPr="00B20488" w:rsidRDefault="007414E4" w:rsidP="00470E6A">
            <w:pPr>
              <w:rPr>
                <w:rFonts w:ascii="Segoe UI" w:hAnsi="Segoe UI" w:cs="Arial"/>
                <w:spacing w:val="-3"/>
                <w:sz w:val="21"/>
              </w:rPr>
            </w:pPr>
            <w:r w:rsidRPr="00B20488">
              <w:rPr>
                <w:rFonts w:ascii="Segoe UI" w:hAnsi="Segoe UI" w:cs="Arial"/>
                <w:spacing w:val="-3"/>
                <w:sz w:val="21"/>
              </w:rPr>
              <w:t>Your end user will normally have some kind of system in place at the moment – so you need some idea of what that system is supposed to deliver</w:t>
            </w:r>
          </w:p>
        </w:tc>
      </w:tr>
      <w:tr w:rsidR="007414E4" w:rsidRPr="00B20488" w14:paraId="1C4F9F66" w14:textId="77777777" w:rsidTr="00470E6A">
        <w:trPr>
          <w:jc w:val="center"/>
        </w:trPr>
        <w:tc>
          <w:tcPr>
            <w:tcW w:w="3256" w:type="dxa"/>
          </w:tcPr>
          <w:p w14:paraId="492405A0" w14:textId="77777777" w:rsidR="007414E4" w:rsidRPr="00B20488" w:rsidRDefault="007414E4" w:rsidP="00470E6A">
            <w:pPr>
              <w:rPr>
                <w:rFonts w:ascii="Arial" w:hAnsi="Arial" w:cs="Arial"/>
              </w:rPr>
            </w:pPr>
            <w:r w:rsidRPr="00B20488">
              <w:rPr>
                <w:rFonts w:ascii="Segoe UI" w:hAnsi="Segoe UI"/>
                <w:sz w:val="21"/>
              </w:rPr>
              <w:t>General procedures including time-lines/frequency of events</w:t>
            </w:r>
          </w:p>
        </w:tc>
        <w:tc>
          <w:tcPr>
            <w:tcW w:w="6929" w:type="dxa"/>
          </w:tcPr>
          <w:p w14:paraId="05F8B8AD" w14:textId="77777777" w:rsidR="007414E4" w:rsidRPr="00B20488" w:rsidRDefault="007414E4" w:rsidP="00470E6A">
            <w:pPr>
              <w:rPr>
                <w:rFonts w:ascii="Segoe UI" w:hAnsi="Segoe UI" w:cs="Arial"/>
                <w:sz w:val="21"/>
              </w:rPr>
            </w:pPr>
            <w:r w:rsidRPr="00B20488">
              <w:rPr>
                <w:rFonts w:ascii="Segoe UI" w:hAnsi="Segoe UI" w:cs="Arial"/>
                <w:sz w:val="21"/>
              </w:rPr>
              <w:t>You need to know how frequently the system is used and how it is used</w:t>
            </w:r>
          </w:p>
          <w:p w14:paraId="31D16764" w14:textId="77777777" w:rsidR="007414E4" w:rsidRPr="00B20488" w:rsidRDefault="00886940" w:rsidP="00470E6A">
            <w:pPr>
              <w:rPr>
                <w:rFonts w:ascii="Segoe UI" w:hAnsi="Segoe UI" w:cs="Arial"/>
                <w:i/>
                <w:sz w:val="21"/>
              </w:rPr>
            </w:pPr>
            <w:r w:rsidRPr="00B20488">
              <w:rPr>
                <w:rFonts w:ascii="Segoe UI" w:hAnsi="Segoe UI" w:cs="Arial"/>
                <w:sz w:val="21"/>
              </w:rPr>
              <w:t xml:space="preserve">e.g. </w:t>
            </w:r>
            <w:r w:rsidRPr="00B20488">
              <w:rPr>
                <w:rFonts w:ascii="Segoe UI" w:hAnsi="Segoe UI" w:cs="Arial"/>
                <w:i/>
                <w:sz w:val="21"/>
              </w:rPr>
              <w:t>“</w:t>
            </w:r>
            <w:r w:rsidR="007414E4" w:rsidRPr="00B20488">
              <w:rPr>
                <w:rFonts w:ascii="Segoe UI" w:hAnsi="Segoe UI" w:cs="Arial"/>
                <w:i/>
                <w:sz w:val="21"/>
              </w:rPr>
              <w:t>What happens when you receive an order?</w:t>
            </w:r>
          </w:p>
          <w:p w14:paraId="4978370D" w14:textId="77777777" w:rsidR="00470E6A" w:rsidRPr="00B20488" w:rsidRDefault="00470E6A" w:rsidP="00470E6A">
            <w:pPr>
              <w:rPr>
                <w:rFonts w:ascii="Segoe UI" w:hAnsi="Segoe UI" w:cs="Arial"/>
                <w:sz w:val="11"/>
              </w:rPr>
            </w:pPr>
          </w:p>
          <w:p w14:paraId="23E4D1C1" w14:textId="245E425D" w:rsidR="007414E4" w:rsidRPr="00B20488" w:rsidRDefault="00470E6A" w:rsidP="00470E6A">
            <w:pPr>
              <w:rPr>
                <w:rFonts w:ascii="Segoe UI" w:hAnsi="Segoe UI" w:cs="Arial"/>
                <w:i/>
                <w:sz w:val="21"/>
              </w:rPr>
            </w:pPr>
            <w:r w:rsidRPr="00B20488">
              <w:rPr>
                <w:rFonts w:ascii="Segoe UI" w:hAnsi="Segoe UI" w:cs="Arial"/>
                <w:sz w:val="21"/>
              </w:rPr>
              <w:t>Followed by</w:t>
            </w:r>
            <w:r w:rsidR="00F9081D" w:rsidRPr="00B20488">
              <w:rPr>
                <w:rFonts w:ascii="Segoe UI" w:hAnsi="Segoe UI" w:cs="Arial"/>
                <w:sz w:val="21"/>
              </w:rPr>
              <w:t xml:space="preserve">: </w:t>
            </w:r>
            <w:r w:rsidRPr="00B20488">
              <w:rPr>
                <w:rFonts w:ascii="Segoe UI" w:hAnsi="Segoe UI" w:cs="Arial"/>
                <w:sz w:val="21"/>
              </w:rPr>
              <w:br/>
            </w:r>
            <w:r w:rsidR="00886940" w:rsidRPr="00B20488">
              <w:rPr>
                <w:rFonts w:ascii="Segoe UI" w:hAnsi="Segoe UI" w:cs="Arial"/>
                <w:i/>
                <w:sz w:val="21"/>
              </w:rPr>
              <w:t>“</w:t>
            </w:r>
            <w:r w:rsidR="007414E4" w:rsidRPr="00B20488">
              <w:rPr>
                <w:rFonts w:ascii="Segoe UI" w:hAnsi="Segoe UI" w:cs="Arial"/>
                <w:i/>
                <w:sz w:val="21"/>
              </w:rPr>
              <w:t>How often are orders made, how many items will be in an order?</w:t>
            </w:r>
            <w:r w:rsidRPr="00B20488">
              <w:rPr>
                <w:rFonts w:ascii="Segoe UI" w:hAnsi="Segoe UI" w:cs="Arial"/>
                <w:i/>
                <w:sz w:val="21"/>
              </w:rPr>
              <w:t>”</w:t>
            </w:r>
          </w:p>
        </w:tc>
      </w:tr>
      <w:tr w:rsidR="007414E4" w:rsidRPr="00B20488" w14:paraId="60259A50" w14:textId="77777777" w:rsidTr="00470E6A">
        <w:trPr>
          <w:jc w:val="center"/>
        </w:trPr>
        <w:tc>
          <w:tcPr>
            <w:tcW w:w="3256" w:type="dxa"/>
          </w:tcPr>
          <w:p w14:paraId="35A2CE11" w14:textId="77777777" w:rsidR="007414E4" w:rsidRPr="00B20488" w:rsidRDefault="007414E4" w:rsidP="00470E6A">
            <w:pPr>
              <w:rPr>
                <w:rFonts w:ascii="Arial" w:hAnsi="Arial" w:cs="Arial"/>
              </w:rPr>
            </w:pPr>
            <w:r w:rsidRPr="00B20488">
              <w:rPr>
                <w:rFonts w:ascii="Segoe UI" w:hAnsi="Segoe UI"/>
                <w:sz w:val="21"/>
              </w:rPr>
              <w:t>Users of the current system</w:t>
            </w:r>
            <w:r w:rsidR="0076021C" w:rsidRPr="00B20488">
              <w:t xml:space="preserve"> </w:t>
            </w:r>
            <w:r w:rsidR="0076021C" w:rsidRPr="00B20488">
              <w:rPr>
                <w:rFonts w:ascii="Segoe UI" w:hAnsi="Segoe UI"/>
                <w:sz w:val="21"/>
              </w:rPr>
              <w:t>and/or potential users of a new system</w:t>
            </w:r>
          </w:p>
        </w:tc>
        <w:tc>
          <w:tcPr>
            <w:tcW w:w="6929" w:type="dxa"/>
          </w:tcPr>
          <w:p w14:paraId="41C83CFD" w14:textId="77777777" w:rsidR="007414E4" w:rsidRPr="00B20488" w:rsidRDefault="007414E4" w:rsidP="00470E6A">
            <w:pPr>
              <w:rPr>
                <w:rFonts w:ascii="Segoe UI" w:hAnsi="Segoe UI" w:cs="Arial"/>
                <w:sz w:val="21"/>
              </w:rPr>
            </w:pPr>
            <w:r w:rsidRPr="00B20488">
              <w:rPr>
                <w:rFonts w:ascii="Segoe UI" w:hAnsi="Segoe UI" w:cs="Arial"/>
                <w:sz w:val="21"/>
              </w:rPr>
              <w:t>Who actually uses the current system</w:t>
            </w:r>
            <w:r w:rsidR="00886940" w:rsidRPr="00B20488">
              <w:rPr>
                <w:rFonts w:ascii="Segoe UI" w:hAnsi="Segoe UI" w:cs="Arial"/>
                <w:sz w:val="21"/>
              </w:rPr>
              <w:t xml:space="preserve">?  </w:t>
            </w:r>
            <w:r w:rsidRPr="00B20488">
              <w:rPr>
                <w:rFonts w:ascii="Segoe UI" w:hAnsi="Segoe UI" w:cs="Arial"/>
                <w:sz w:val="21"/>
              </w:rPr>
              <w:t>This will probably include your end user but might also include other users, as well as users of different types</w:t>
            </w:r>
            <w:r w:rsidR="00886940" w:rsidRPr="00B20488">
              <w:rPr>
                <w:rFonts w:ascii="Segoe UI" w:hAnsi="Segoe UI" w:cs="Arial"/>
                <w:sz w:val="21"/>
              </w:rPr>
              <w:t xml:space="preserve">.  </w:t>
            </w:r>
          </w:p>
          <w:p w14:paraId="39D89572" w14:textId="77777777" w:rsidR="007414E4" w:rsidRPr="00B20488" w:rsidRDefault="007414E4" w:rsidP="00470E6A">
            <w:pPr>
              <w:rPr>
                <w:rFonts w:ascii="Calibri" w:hAnsi="Calibri" w:cs="Arial"/>
                <w:sz w:val="12"/>
              </w:rPr>
            </w:pPr>
          </w:p>
          <w:p w14:paraId="44EA0098" w14:textId="77777777" w:rsidR="007414E4" w:rsidRPr="00B20488" w:rsidRDefault="00886940" w:rsidP="00470E6A">
            <w:pPr>
              <w:rPr>
                <w:rFonts w:ascii="Segoe UI" w:hAnsi="Segoe UI" w:cs="Arial"/>
                <w:spacing w:val="-1"/>
                <w:sz w:val="21"/>
              </w:rPr>
            </w:pPr>
            <w:r w:rsidRPr="00B20488">
              <w:rPr>
                <w:rFonts w:ascii="Segoe UI" w:hAnsi="Segoe UI" w:cs="Arial"/>
                <w:spacing w:val="-1"/>
                <w:sz w:val="21"/>
              </w:rPr>
              <w:t xml:space="preserve">e.g. </w:t>
            </w:r>
            <w:r w:rsidR="007414E4" w:rsidRPr="00B20488">
              <w:rPr>
                <w:rFonts w:ascii="Segoe UI" w:hAnsi="Segoe UI" w:cs="Arial"/>
                <w:spacing w:val="-1"/>
                <w:sz w:val="21"/>
              </w:rPr>
              <w:t>for a revision system – there will probably be a number of admin users who set quizzes and upload questions but there may be a large number of student users who might use the system to revise</w:t>
            </w:r>
          </w:p>
        </w:tc>
      </w:tr>
      <w:tr w:rsidR="007414E4" w:rsidRPr="00B20488" w14:paraId="6745E6A4" w14:textId="77777777" w:rsidTr="00470E6A">
        <w:trPr>
          <w:jc w:val="center"/>
        </w:trPr>
        <w:tc>
          <w:tcPr>
            <w:tcW w:w="3256" w:type="dxa"/>
          </w:tcPr>
          <w:p w14:paraId="1D9DD9C3" w14:textId="77777777" w:rsidR="007414E4" w:rsidRPr="00B20488" w:rsidRDefault="007414E4" w:rsidP="00470E6A">
            <w:pPr>
              <w:rPr>
                <w:rFonts w:ascii="Calibri" w:hAnsi="Calibri"/>
              </w:rPr>
            </w:pPr>
            <w:r w:rsidRPr="00B20488">
              <w:rPr>
                <w:rFonts w:ascii="Segoe UI" w:hAnsi="Segoe UI"/>
                <w:sz w:val="21"/>
              </w:rPr>
              <w:t xml:space="preserve">Information/data gathered to be </w:t>
            </w:r>
            <w:r w:rsidRPr="00B20488">
              <w:rPr>
                <w:rFonts w:ascii="Segoe UI Semibold" w:hAnsi="Segoe UI Semibold"/>
                <w:sz w:val="21"/>
              </w:rPr>
              <w:t>input</w:t>
            </w:r>
            <w:r w:rsidRPr="00B20488">
              <w:rPr>
                <w:rFonts w:ascii="Segoe UI" w:hAnsi="Segoe UI"/>
                <w:sz w:val="21"/>
              </w:rPr>
              <w:t xml:space="preserve"> – what and how?</w:t>
            </w:r>
          </w:p>
        </w:tc>
        <w:tc>
          <w:tcPr>
            <w:tcW w:w="6929" w:type="dxa"/>
          </w:tcPr>
          <w:p w14:paraId="4BB7DA7E" w14:textId="77777777" w:rsidR="007414E4" w:rsidRPr="00B20488" w:rsidRDefault="007414E4" w:rsidP="00470E6A">
            <w:pPr>
              <w:rPr>
                <w:rFonts w:ascii="Segoe UI" w:hAnsi="Segoe UI" w:cs="Arial"/>
                <w:sz w:val="21"/>
              </w:rPr>
            </w:pPr>
            <w:r w:rsidRPr="00B20488">
              <w:rPr>
                <w:rFonts w:ascii="Segoe UI" w:hAnsi="Segoe UI" w:cs="Arial"/>
                <w:sz w:val="21"/>
              </w:rPr>
              <w:t>What data items are actually input into the current system?</w:t>
            </w:r>
          </w:p>
        </w:tc>
      </w:tr>
      <w:tr w:rsidR="007414E4" w:rsidRPr="00B20488" w14:paraId="7DDB64CE" w14:textId="77777777" w:rsidTr="00470E6A">
        <w:trPr>
          <w:jc w:val="center"/>
        </w:trPr>
        <w:tc>
          <w:tcPr>
            <w:tcW w:w="3256" w:type="dxa"/>
          </w:tcPr>
          <w:p w14:paraId="7FAE1DBB" w14:textId="77777777" w:rsidR="007414E4" w:rsidRPr="00B20488" w:rsidRDefault="007414E4" w:rsidP="00470E6A">
            <w:pPr>
              <w:rPr>
                <w:rFonts w:ascii="Calibri" w:hAnsi="Calibri"/>
              </w:rPr>
            </w:pPr>
            <w:r w:rsidRPr="00B20488">
              <w:rPr>
                <w:rFonts w:ascii="Segoe UI" w:hAnsi="Segoe UI"/>
                <w:sz w:val="21"/>
              </w:rPr>
              <w:t>Documents/reports that are produced using the gathered data</w:t>
            </w:r>
            <w:r w:rsidR="00886940" w:rsidRPr="00B20488">
              <w:rPr>
                <w:rFonts w:ascii="Segoe UI" w:hAnsi="Segoe UI"/>
                <w:sz w:val="21"/>
              </w:rPr>
              <w:t>,</w:t>
            </w:r>
            <w:r w:rsidR="00A8647A" w:rsidRPr="00B20488">
              <w:rPr>
                <w:rFonts w:ascii="Segoe UI" w:hAnsi="Segoe UI"/>
                <w:sz w:val="21"/>
              </w:rPr>
              <w:t xml:space="preserve"> </w:t>
            </w:r>
            <w:r w:rsidR="00886940" w:rsidRPr="00B20488">
              <w:rPr>
                <w:rFonts w:ascii="Segoe UI" w:hAnsi="Segoe UI"/>
                <w:sz w:val="21"/>
              </w:rPr>
              <w:t xml:space="preserve">i.e. </w:t>
            </w:r>
            <w:r w:rsidRPr="00B20488">
              <w:rPr>
                <w:rFonts w:ascii="Segoe UI Semibold" w:hAnsi="Segoe UI Semibold"/>
                <w:sz w:val="21"/>
              </w:rPr>
              <w:t>outputs</w:t>
            </w:r>
          </w:p>
        </w:tc>
        <w:tc>
          <w:tcPr>
            <w:tcW w:w="6929" w:type="dxa"/>
          </w:tcPr>
          <w:p w14:paraId="55B78E50" w14:textId="77777777" w:rsidR="007414E4" w:rsidRPr="00B20488" w:rsidRDefault="007414E4" w:rsidP="00470E6A">
            <w:pPr>
              <w:rPr>
                <w:rFonts w:ascii="Segoe UI" w:hAnsi="Segoe UI" w:cs="Arial"/>
                <w:sz w:val="21"/>
              </w:rPr>
            </w:pPr>
            <w:r w:rsidRPr="00B20488">
              <w:rPr>
                <w:rFonts w:ascii="Segoe UI" w:hAnsi="Segoe UI" w:cs="Arial"/>
                <w:sz w:val="21"/>
              </w:rPr>
              <w:t>What kind of outputs might the current system produce – this might be anything from written reports to screen displays, sending emails or messages etc.</w:t>
            </w:r>
          </w:p>
        </w:tc>
      </w:tr>
      <w:tr w:rsidR="007414E4" w:rsidRPr="00B20488" w14:paraId="073FF8DD" w14:textId="77777777" w:rsidTr="00470E6A">
        <w:trPr>
          <w:jc w:val="center"/>
        </w:trPr>
        <w:tc>
          <w:tcPr>
            <w:tcW w:w="3256" w:type="dxa"/>
          </w:tcPr>
          <w:p w14:paraId="64B7398E" w14:textId="77777777" w:rsidR="007414E4" w:rsidRPr="00B20488" w:rsidRDefault="007414E4" w:rsidP="00470E6A">
            <w:pPr>
              <w:rPr>
                <w:rFonts w:ascii="Segoe UI" w:hAnsi="Segoe UI"/>
                <w:sz w:val="21"/>
              </w:rPr>
            </w:pPr>
            <w:r w:rsidRPr="00B20488">
              <w:rPr>
                <w:rFonts w:ascii="Segoe UI" w:hAnsi="Segoe UI"/>
                <w:sz w:val="21"/>
              </w:rPr>
              <w:t xml:space="preserve">How the data is </w:t>
            </w:r>
            <w:r w:rsidRPr="00B20488">
              <w:rPr>
                <w:rFonts w:ascii="Segoe UI Semibold" w:hAnsi="Segoe UI Semibold"/>
                <w:sz w:val="21"/>
              </w:rPr>
              <w:t xml:space="preserve">processed </w:t>
            </w:r>
            <w:r w:rsidRPr="00B20488">
              <w:rPr>
                <w:rFonts w:ascii="Segoe UI" w:hAnsi="Segoe UI"/>
                <w:sz w:val="21"/>
              </w:rPr>
              <w:t>into the output information</w:t>
            </w:r>
          </w:p>
          <w:p w14:paraId="6427ED34" w14:textId="77777777" w:rsidR="007414E4" w:rsidRPr="00B20488" w:rsidRDefault="007414E4" w:rsidP="00470E6A">
            <w:pPr>
              <w:rPr>
                <w:rFonts w:ascii="Arial" w:hAnsi="Arial" w:cs="Arial"/>
              </w:rPr>
            </w:pPr>
          </w:p>
        </w:tc>
        <w:tc>
          <w:tcPr>
            <w:tcW w:w="6929" w:type="dxa"/>
          </w:tcPr>
          <w:p w14:paraId="6AC3BDF4" w14:textId="77777777" w:rsidR="007414E4" w:rsidRPr="00B20488" w:rsidRDefault="007414E4" w:rsidP="00470E6A">
            <w:pPr>
              <w:rPr>
                <w:rFonts w:ascii="Segoe UI" w:hAnsi="Segoe UI" w:cs="Arial"/>
                <w:sz w:val="21"/>
              </w:rPr>
            </w:pPr>
            <w:r w:rsidRPr="00B20488">
              <w:rPr>
                <w:rFonts w:ascii="Segoe UI" w:hAnsi="Segoe UI" w:cs="Arial"/>
                <w:sz w:val="21"/>
              </w:rPr>
              <w:t>This is about what processing methods are used to transform the input data into the output information.</w:t>
            </w:r>
          </w:p>
          <w:p w14:paraId="725B2037" w14:textId="77777777" w:rsidR="00470E6A" w:rsidRPr="00B20488" w:rsidRDefault="00470E6A" w:rsidP="00470E6A">
            <w:pPr>
              <w:rPr>
                <w:rFonts w:ascii="Segoe UI" w:hAnsi="Segoe UI" w:cs="Arial"/>
                <w:sz w:val="12"/>
              </w:rPr>
            </w:pPr>
          </w:p>
          <w:p w14:paraId="2CEFD15F" w14:textId="77777777" w:rsidR="007414E4" w:rsidRPr="00B20488" w:rsidRDefault="007414E4" w:rsidP="00470E6A">
            <w:pPr>
              <w:rPr>
                <w:rFonts w:ascii="Segoe UI" w:hAnsi="Segoe UI" w:cs="Arial"/>
                <w:i/>
                <w:sz w:val="21"/>
              </w:rPr>
            </w:pPr>
            <w:r w:rsidRPr="00B20488">
              <w:rPr>
                <w:rFonts w:ascii="Segoe UI" w:hAnsi="Segoe UI" w:cs="Arial"/>
                <w:i/>
                <w:sz w:val="21"/>
              </w:rPr>
              <w:t>For the Example in Fig 3 – this may be the calculations that are done to work out how much material is needed to fulfil an order.</w:t>
            </w:r>
          </w:p>
        </w:tc>
      </w:tr>
      <w:tr w:rsidR="007414E4" w:rsidRPr="00B20488" w14:paraId="353A7984" w14:textId="77777777" w:rsidTr="00470E6A">
        <w:trPr>
          <w:jc w:val="center"/>
        </w:trPr>
        <w:tc>
          <w:tcPr>
            <w:tcW w:w="3256" w:type="dxa"/>
            <w:tcBorders>
              <w:bottom w:val="single" w:sz="12" w:space="0" w:color="auto"/>
            </w:tcBorders>
          </w:tcPr>
          <w:p w14:paraId="3C3AF779" w14:textId="77777777" w:rsidR="007414E4" w:rsidRPr="00B20488" w:rsidRDefault="007414E4" w:rsidP="00470E6A">
            <w:pPr>
              <w:rPr>
                <w:rFonts w:ascii="Segoe UI" w:hAnsi="Segoe UI"/>
                <w:sz w:val="21"/>
              </w:rPr>
            </w:pPr>
            <w:r w:rsidRPr="00B20488">
              <w:rPr>
                <w:rFonts w:ascii="Segoe UI Semibold" w:hAnsi="Segoe UI Semibold"/>
                <w:sz w:val="21"/>
              </w:rPr>
              <w:t>Security</w:t>
            </w:r>
            <w:r w:rsidRPr="00B20488">
              <w:rPr>
                <w:rFonts w:ascii="Segoe UI" w:hAnsi="Segoe UI"/>
                <w:sz w:val="21"/>
              </w:rPr>
              <w:t>, storage of data and backup issues</w:t>
            </w:r>
          </w:p>
          <w:p w14:paraId="3D34B7D8" w14:textId="77777777" w:rsidR="007414E4" w:rsidRPr="00B20488" w:rsidRDefault="007414E4" w:rsidP="00470E6A">
            <w:pPr>
              <w:rPr>
                <w:rFonts w:ascii="Arial" w:hAnsi="Arial"/>
              </w:rPr>
            </w:pPr>
          </w:p>
        </w:tc>
        <w:tc>
          <w:tcPr>
            <w:tcW w:w="6929" w:type="dxa"/>
            <w:tcBorders>
              <w:bottom w:val="single" w:sz="12" w:space="0" w:color="auto"/>
            </w:tcBorders>
          </w:tcPr>
          <w:p w14:paraId="2A7DBFF9" w14:textId="77777777" w:rsidR="007414E4" w:rsidRPr="00B20488" w:rsidRDefault="007414E4" w:rsidP="00470E6A">
            <w:pPr>
              <w:rPr>
                <w:rFonts w:ascii="Segoe UI" w:hAnsi="Segoe UI" w:cs="Arial"/>
                <w:sz w:val="21"/>
              </w:rPr>
            </w:pPr>
            <w:r w:rsidRPr="00B20488">
              <w:rPr>
                <w:rFonts w:ascii="Segoe UI" w:hAnsi="Segoe UI" w:cs="Arial"/>
                <w:sz w:val="21"/>
              </w:rPr>
              <w:t>You do need to ask some questions about how securely they store data (and on what type of storage device if it is done electronically) at the moment particularly if they are subject to the Data Protection Act</w:t>
            </w:r>
            <w:r w:rsidR="00886940" w:rsidRPr="00B20488">
              <w:rPr>
                <w:rFonts w:ascii="Segoe UI" w:hAnsi="Segoe UI" w:cs="Arial"/>
                <w:sz w:val="21"/>
              </w:rPr>
              <w:t xml:space="preserve">.  </w:t>
            </w:r>
            <w:r w:rsidRPr="00B20488">
              <w:rPr>
                <w:rFonts w:ascii="Segoe UI" w:hAnsi="Segoe UI" w:cs="Arial"/>
                <w:sz w:val="21"/>
              </w:rPr>
              <w:t>Additionally questions that find out how often they back up or archive data will also be useful?</w:t>
            </w:r>
          </w:p>
        </w:tc>
      </w:tr>
    </w:tbl>
    <w:p w14:paraId="1F54906D" w14:textId="77777777" w:rsidR="00470E6A" w:rsidRPr="00B20488" w:rsidRDefault="00470E6A">
      <w:pPr>
        <w:rPr>
          <w:sz w:val="2"/>
        </w:rPr>
      </w:pPr>
      <w:r w:rsidRPr="00B20488">
        <w:rPr>
          <w:sz w:val="2"/>
        </w:rPr>
        <w:br w:type="page"/>
      </w:r>
    </w:p>
    <w:tbl>
      <w:tblPr>
        <w:tblStyle w:val="TableGrid"/>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3392"/>
        <w:gridCol w:w="6783"/>
      </w:tblGrid>
      <w:tr w:rsidR="00470E6A" w:rsidRPr="00B20488" w14:paraId="3D9D2455" w14:textId="77777777" w:rsidTr="007B32B3">
        <w:trPr>
          <w:tblHeader/>
          <w:jc w:val="center"/>
        </w:trPr>
        <w:tc>
          <w:tcPr>
            <w:tcW w:w="3392" w:type="dxa"/>
            <w:tcBorders>
              <w:top w:val="single" w:sz="12" w:space="0" w:color="auto"/>
              <w:left w:val="single" w:sz="12" w:space="0" w:color="auto"/>
              <w:bottom w:val="single" w:sz="4" w:space="0" w:color="auto"/>
              <w:right w:val="single" w:sz="4" w:space="0" w:color="FFFFFF" w:themeColor="background1"/>
            </w:tcBorders>
            <w:shd w:val="clear" w:color="auto" w:fill="000000" w:themeFill="text1"/>
            <w:vAlign w:val="center"/>
          </w:tcPr>
          <w:p w14:paraId="0A35666A" w14:textId="77777777" w:rsidR="00470E6A" w:rsidRPr="00B20488" w:rsidRDefault="00470E6A" w:rsidP="008E1D1B">
            <w:pPr>
              <w:jc w:val="center"/>
              <w:rPr>
                <w:rFonts w:ascii="Arial" w:hAnsi="Arial" w:cs="Arial"/>
                <w:b/>
              </w:rPr>
            </w:pPr>
            <w:r w:rsidRPr="00B20488">
              <w:rPr>
                <w:rFonts w:ascii="Segoe UI Semibold" w:hAnsi="Segoe UI Semibold" w:cs="Arial"/>
                <w:sz w:val="21"/>
              </w:rPr>
              <w:lastRenderedPageBreak/>
              <w:t>Include questions about…</w:t>
            </w:r>
          </w:p>
        </w:tc>
        <w:tc>
          <w:tcPr>
            <w:tcW w:w="6783" w:type="dxa"/>
            <w:tcBorders>
              <w:top w:val="single" w:sz="12" w:space="0" w:color="auto"/>
              <w:left w:val="single" w:sz="4" w:space="0" w:color="FFFFFF" w:themeColor="background1"/>
              <w:bottom w:val="single" w:sz="4" w:space="0" w:color="auto"/>
              <w:right w:val="single" w:sz="12" w:space="0" w:color="auto"/>
            </w:tcBorders>
            <w:shd w:val="clear" w:color="auto" w:fill="000000" w:themeFill="text1"/>
            <w:vAlign w:val="center"/>
          </w:tcPr>
          <w:p w14:paraId="3DA6A88E" w14:textId="77777777" w:rsidR="00470E6A" w:rsidRPr="00B20488" w:rsidRDefault="00470E6A" w:rsidP="008E1D1B">
            <w:pPr>
              <w:jc w:val="center"/>
              <w:rPr>
                <w:rFonts w:ascii="Segoe UI Semibold" w:hAnsi="Segoe UI Semibold" w:cs="Arial"/>
                <w:sz w:val="21"/>
              </w:rPr>
            </w:pPr>
            <w:r w:rsidRPr="00B20488">
              <w:rPr>
                <w:rFonts w:ascii="Segoe UI Semibold" w:hAnsi="Segoe UI Semibold" w:cs="Arial"/>
                <w:sz w:val="21"/>
              </w:rPr>
              <w:t>Explanation / example</w:t>
            </w:r>
          </w:p>
        </w:tc>
      </w:tr>
      <w:tr w:rsidR="007414E4" w:rsidRPr="00B20488" w14:paraId="332DE4F1" w14:textId="77777777" w:rsidTr="007B32B3">
        <w:trPr>
          <w:jc w:val="center"/>
        </w:trPr>
        <w:tc>
          <w:tcPr>
            <w:tcW w:w="3392" w:type="dxa"/>
          </w:tcPr>
          <w:p w14:paraId="50879510" w14:textId="77777777" w:rsidR="007414E4" w:rsidRPr="00B20488" w:rsidRDefault="007414E4" w:rsidP="00470E6A">
            <w:pPr>
              <w:rPr>
                <w:rFonts w:ascii="Calibri" w:hAnsi="Calibri"/>
              </w:rPr>
            </w:pPr>
            <w:r w:rsidRPr="00B20488">
              <w:rPr>
                <w:rFonts w:ascii="Segoe UI Semibold" w:hAnsi="Segoe UI Semibold"/>
                <w:sz w:val="21"/>
              </w:rPr>
              <w:t>Problems encountered</w:t>
            </w:r>
            <w:r w:rsidRPr="00B20488">
              <w:rPr>
                <w:rFonts w:ascii="Segoe UI" w:hAnsi="Segoe UI"/>
                <w:sz w:val="21"/>
              </w:rPr>
              <w:t xml:space="preserve"> during any of the above procedures including errors caused and encountered</w:t>
            </w:r>
          </w:p>
        </w:tc>
        <w:tc>
          <w:tcPr>
            <w:tcW w:w="6783" w:type="dxa"/>
          </w:tcPr>
          <w:p w14:paraId="7C6E6BE3" w14:textId="77777777" w:rsidR="007414E4" w:rsidRPr="00B20488" w:rsidRDefault="007414E4" w:rsidP="00470E6A">
            <w:pPr>
              <w:rPr>
                <w:rFonts w:ascii="Segoe UI" w:hAnsi="Segoe UI" w:cs="Arial"/>
                <w:sz w:val="21"/>
              </w:rPr>
            </w:pPr>
            <w:r w:rsidRPr="00B20488">
              <w:rPr>
                <w:rFonts w:ascii="Segoe UI" w:hAnsi="Segoe UI" w:cs="Arial"/>
                <w:sz w:val="21"/>
              </w:rPr>
              <w:t>This is about what kinds of issues or problems they are having with their current system that has prompted a desire to upgrade / renewal</w:t>
            </w:r>
            <w:r w:rsidR="00886940" w:rsidRPr="00B20488">
              <w:rPr>
                <w:rFonts w:ascii="Segoe UI" w:hAnsi="Segoe UI" w:cs="Arial"/>
                <w:sz w:val="21"/>
              </w:rPr>
              <w:t xml:space="preserve"> </w:t>
            </w:r>
            <w:r w:rsidRPr="00B20488">
              <w:rPr>
                <w:rFonts w:ascii="Segoe UI" w:hAnsi="Segoe UI" w:cs="Arial"/>
                <w:sz w:val="21"/>
              </w:rPr>
              <w:t xml:space="preserve">/ change </w:t>
            </w:r>
          </w:p>
        </w:tc>
      </w:tr>
      <w:tr w:rsidR="007414E4" w:rsidRPr="00B20488" w14:paraId="11F29964" w14:textId="77777777" w:rsidTr="007B32B3">
        <w:trPr>
          <w:jc w:val="center"/>
        </w:trPr>
        <w:tc>
          <w:tcPr>
            <w:tcW w:w="3392" w:type="dxa"/>
          </w:tcPr>
          <w:p w14:paraId="02B4C699" w14:textId="77777777" w:rsidR="007414E4" w:rsidRPr="00B20488" w:rsidRDefault="007414E4" w:rsidP="00470E6A">
            <w:pPr>
              <w:rPr>
                <w:rFonts w:ascii="Calibri" w:hAnsi="Calibri"/>
              </w:rPr>
            </w:pPr>
            <w:r w:rsidRPr="00B20488">
              <w:rPr>
                <w:rFonts w:ascii="Segoe UI Semibold" w:hAnsi="Segoe UI Semibold"/>
                <w:sz w:val="21"/>
              </w:rPr>
              <w:t>Hardware and software</w:t>
            </w:r>
            <w:r w:rsidRPr="00B20488">
              <w:rPr>
                <w:rFonts w:ascii="Segoe UI" w:hAnsi="Segoe UI"/>
                <w:sz w:val="21"/>
              </w:rPr>
              <w:t xml:space="preserve"> available on-site and/or planned to purchase for the new system</w:t>
            </w:r>
          </w:p>
        </w:tc>
        <w:tc>
          <w:tcPr>
            <w:tcW w:w="6783" w:type="dxa"/>
          </w:tcPr>
          <w:p w14:paraId="6C339546" w14:textId="77777777" w:rsidR="007414E4" w:rsidRPr="00B20488" w:rsidRDefault="007414E4" w:rsidP="00470E6A">
            <w:pPr>
              <w:rPr>
                <w:rFonts w:ascii="Segoe UI" w:hAnsi="Segoe UI" w:cs="Arial"/>
                <w:sz w:val="21"/>
              </w:rPr>
            </w:pPr>
            <w:r w:rsidRPr="00B20488">
              <w:rPr>
                <w:rFonts w:ascii="Segoe UI" w:hAnsi="Segoe UI" w:cs="Arial"/>
                <w:sz w:val="21"/>
              </w:rPr>
              <w:t>What kind of hardware / Software do they have available and are they willing to purchase new if this is not suitable for the new system</w:t>
            </w:r>
            <w:r w:rsidR="00886940" w:rsidRPr="00B20488">
              <w:rPr>
                <w:rFonts w:ascii="Segoe UI" w:hAnsi="Segoe UI" w:cs="Arial"/>
                <w:sz w:val="21"/>
              </w:rPr>
              <w:t xml:space="preserve">.  </w:t>
            </w:r>
            <w:r w:rsidRPr="00B20488">
              <w:rPr>
                <w:rFonts w:ascii="Segoe UI" w:hAnsi="Segoe UI" w:cs="Arial"/>
                <w:sz w:val="21"/>
              </w:rPr>
              <w:t>This may well be a limiting factor if they are not.</w:t>
            </w:r>
          </w:p>
        </w:tc>
      </w:tr>
      <w:tr w:rsidR="007414E4" w:rsidRPr="00B20488" w14:paraId="6AF1F300" w14:textId="77777777" w:rsidTr="007B32B3">
        <w:trPr>
          <w:jc w:val="center"/>
        </w:trPr>
        <w:tc>
          <w:tcPr>
            <w:tcW w:w="3392" w:type="dxa"/>
          </w:tcPr>
          <w:p w14:paraId="22F35E95" w14:textId="77777777" w:rsidR="007414E4" w:rsidRPr="00B20488" w:rsidRDefault="007414E4" w:rsidP="00470E6A">
            <w:pPr>
              <w:rPr>
                <w:rFonts w:ascii="Calibri" w:hAnsi="Calibri"/>
              </w:rPr>
            </w:pPr>
            <w:r w:rsidRPr="00B20488">
              <w:rPr>
                <w:rFonts w:ascii="Segoe UI Semibold" w:hAnsi="Segoe UI Semibold"/>
                <w:sz w:val="21"/>
              </w:rPr>
              <w:t>Users</w:t>
            </w:r>
            <w:r w:rsidR="00886940" w:rsidRPr="00B20488">
              <w:rPr>
                <w:rFonts w:ascii="Segoe UI Semibold" w:hAnsi="Segoe UI Semibold"/>
                <w:sz w:val="21"/>
              </w:rPr>
              <w:t>’</w:t>
            </w:r>
            <w:r w:rsidRPr="00B20488">
              <w:rPr>
                <w:rFonts w:ascii="Segoe UI Semibold" w:hAnsi="Segoe UI Semibold"/>
                <w:sz w:val="21"/>
              </w:rPr>
              <w:t xml:space="preserve"> ICT skills</w:t>
            </w:r>
            <w:r w:rsidRPr="00B20488">
              <w:rPr>
                <w:rFonts w:ascii="Segoe UI" w:hAnsi="Segoe UI"/>
                <w:sz w:val="21"/>
              </w:rPr>
              <w:t xml:space="preserve"> – current ICT usage, training etc.</w:t>
            </w:r>
          </w:p>
        </w:tc>
        <w:tc>
          <w:tcPr>
            <w:tcW w:w="6783" w:type="dxa"/>
          </w:tcPr>
          <w:p w14:paraId="6D803804" w14:textId="77777777" w:rsidR="007414E4" w:rsidRPr="00B20488" w:rsidRDefault="007414E4" w:rsidP="00470E6A">
            <w:pPr>
              <w:rPr>
                <w:rFonts w:ascii="Segoe UI" w:hAnsi="Segoe UI" w:cs="Arial"/>
                <w:sz w:val="21"/>
              </w:rPr>
            </w:pPr>
            <w:r w:rsidRPr="00B20488">
              <w:rPr>
                <w:rFonts w:ascii="Segoe UI" w:hAnsi="Segoe UI" w:cs="Arial"/>
                <w:sz w:val="21"/>
              </w:rPr>
              <w:t>What level of ICT skills do the prospective users of the new system have</w:t>
            </w:r>
            <w:r w:rsidR="00886940" w:rsidRPr="00B20488">
              <w:rPr>
                <w:rFonts w:ascii="Segoe UI" w:hAnsi="Segoe UI" w:cs="Arial"/>
                <w:sz w:val="21"/>
              </w:rPr>
              <w:t xml:space="preserve">?  </w:t>
            </w:r>
            <w:r w:rsidRPr="00B20488">
              <w:rPr>
                <w:rFonts w:ascii="Segoe UI" w:hAnsi="Segoe UI" w:cs="Arial"/>
                <w:sz w:val="21"/>
              </w:rPr>
              <w:t>This may well have an impact on your interface design and any training they may require to familiarise themselves with the new system</w:t>
            </w:r>
          </w:p>
        </w:tc>
      </w:tr>
      <w:tr w:rsidR="007414E4" w:rsidRPr="00B20488" w14:paraId="28D1214B" w14:textId="77777777" w:rsidTr="007B32B3">
        <w:trPr>
          <w:jc w:val="center"/>
        </w:trPr>
        <w:tc>
          <w:tcPr>
            <w:tcW w:w="3392" w:type="dxa"/>
            <w:tcBorders>
              <w:bottom w:val="single" w:sz="12" w:space="0" w:color="auto"/>
            </w:tcBorders>
          </w:tcPr>
          <w:p w14:paraId="5F044973" w14:textId="77777777" w:rsidR="007414E4" w:rsidRPr="00B20488" w:rsidRDefault="007414E4" w:rsidP="00470E6A">
            <w:pPr>
              <w:rPr>
                <w:rFonts w:ascii="Calibri" w:hAnsi="Calibri"/>
              </w:rPr>
            </w:pPr>
            <w:r w:rsidRPr="00B20488">
              <w:rPr>
                <w:rFonts w:ascii="Segoe UI Semibold" w:hAnsi="Segoe UI Semibold"/>
                <w:sz w:val="21"/>
              </w:rPr>
              <w:t>Client</w:t>
            </w:r>
            <w:r w:rsidR="00886940" w:rsidRPr="00B20488">
              <w:rPr>
                <w:rFonts w:ascii="Segoe UI Semibold" w:hAnsi="Segoe UI Semibold"/>
                <w:sz w:val="21"/>
              </w:rPr>
              <w:t>’</w:t>
            </w:r>
            <w:r w:rsidRPr="00B20488">
              <w:rPr>
                <w:rFonts w:ascii="Segoe UI Semibold" w:hAnsi="Segoe UI Semibold"/>
                <w:sz w:val="21"/>
              </w:rPr>
              <w:t>s requirements</w:t>
            </w:r>
            <w:r w:rsidRPr="00B20488">
              <w:rPr>
                <w:rFonts w:ascii="Segoe UI" w:hAnsi="Segoe UI"/>
                <w:sz w:val="21"/>
              </w:rPr>
              <w:t xml:space="preserve"> regarding a new system with reference to the above</w:t>
            </w:r>
          </w:p>
        </w:tc>
        <w:tc>
          <w:tcPr>
            <w:tcW w:w="6783" w:type="dxa"/>
            <w:tcBorders>
              <w:bottom w:val="single" w:sz="12" w:space="0" w:color="auto"/>
            </w:tcBorders>
          </w:tcPr>
          <w:p w14:paraId="4282A3C2" w14:textId="77777777" w:rsidR="007414E4" w:rsidRPr="00B20488" w:rsidRDefault="007414E4" w:rsidP="00470E6A">
            <w:pPr>
              <w:rPr>
                <w:rFonts w:ascii="Segoe UI" w:hAnsi="Segoe UI" w:cs="Arial"/>
                <w:sz w:val="21"/>
              </w:rPr>
            </w:pPr>
            <w:r w:rsidRPr="00B20488">
              <w:rPr>
                <w:rFonts w:ascii="Segoe UI" w:hAnsi="Segoe UI" w:cs="Arial"/>
                <w:sz w:val="21"/>
              </w:rPr>
              <w:t>What does you client / end user think they need in a new system</w:t>
            </w:r>
            <w:r w:rsidR="00886940" w:rsidRPr="00B20488">
              <w:rPr>
                <w:rFonts w:ascii="Segoe UI" w:hAnsi="Segoe UI" w:cs="Arial"/>
                <w:sz w:val="21"/>
              </w:rPr>
              <w:t xml:space="preserve">?  </w:t>
            </w:r>
            <w:r w:rsidRPr="00B20488">
              <w:rPr>
                <w:rFonts w:ascii="Segoe UI" w:hAnsi="Segoe UI" w:cs="Arial"/>
                <w:sz w:val="21"/>
              </w:rPr>
              <w:t>Have they got any specific requests with regard to a new system</w:t>
            </w:r>
          </w:p>
        </w:tc>
      </w:tr>
    </w:tbl>
    <w:p w14:paraId="79F70F96" w14:textId="77777777" w:rsidR="00CE7A5E" w:rsidRPr="00B20488" w:rsidRDefault="00CE7A5E" w:rsidP="00CE7A5E"/>
    <w:p w14:paraId="161DE96D" w14:textId="77777777" w:rsidR="007414E4" w:rsidRPr="00B20488" w:rsidRDefault="00051B27" w:rsidP="00C159F6">
      <w:pPr>
        <w:pStyle w:val="h1alt2"/>
      </w:pPr>
      <w:r w:rsidRPr="00B20488">
        <w:t>What evidence of my</w:t>
      </w:r>
      <w:r w:rsidR="007414E4" w:rsidRPr="00B20488">
        <w:t xml:space="preserve"> investigation needs to go in my report?</w:t>
      </w:r>
    </w:p>
    <w:p w14:paraId="1490BEDC" w14:textId="77777777" w:rsidR="007414E4" w:rsidRPr="00B20488" w:rsidRDefault="007414E4" w:rsidP="005A2ED5">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You should </w:t>
      </w:r>
      <w:r w:rsidRPr="00B20488">
        <w:rPr>
          <w:rFonts w:ascii="Segoe UI Semibold" w:hAnsi="Segoe UI Semibold" w:cs="Arial"/>
          <w:sz w:val="21"/>
          <w:szCs w:val="24"/>
        </w:rPr>
        <w:t>include your actual interview / observation notes, copies of documents, copies of questionnaires or evidence of research</w:t>
      </w:r>
      <w:r w:rsidRPr="00B20488">
        <w:rPr>
          <w:rFonts w:ascii="Segoe UI" w:hAnsi="Segoe UI" w:cs="Arial"/>
          <w:sz w:val="21"/>
          <w:szCs w:val="24"/>
        </w:rPr>
        <w:t xml:space="preserve"> in the body of your Analysis or as an appendix to the analysis section.</w:t>
      </w:r>
    </w:p>
    <w:p w14:paraId="0FF6C39C" w14:textId="77777777" w:rsidR="007414E4" w:rsidRPr="00B20488" w:rsidRDefault="007414E4" w:rsidP="00D229FE">
      <w:pPr>
        <w:tabs>
          <w:tab w:val="left" w:pos="425"/>
          <w:tab w:val="left" w:pos="850"/>
          <w:tab w:val="left" w:pos="1275"/>
          <w:tab w:val="left" w:pos="1700"/>
          <w:tab w:val="left" w:pos="2125"/>
          <w:tab w:val="left" w:pos="2550"/>
          <w:tab w:val="left" w:pos="2975"/>
          <w:tab w:val="left" w:pos="3400"/>
          <w:tab w:val="left" w:pos="3825"/>
          <w:tab w:val="left" w:pos="4250"/>
          <w:tab w:val="left" w:pos="4675"/>
          <w:tab w:val="left" w:pos="5100"/>
          <w:tab w:val="left" w:pos="5525"/>
          <w:tab w:val="left" w:pos="5950"/>
          <w:tab w:val="left" w:pos="6375"/>
          <w:tab w:val="left" w:pos="6800"/>
          <w:tab w:val="left" w:pos="8434"/>
        </w:tabs>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Write a summary of what you found out</w:t>
      </w:r>
      <w:r w:rsidRPr="00B20488">
        <w:rPr>
          <w:rFonts w:ascii="Segoe UI" w:hAnsi="Segoe UI" w:cs="Arial"/>
          <w:sz w:val="21"/>
          <w:szCs w:val="24"/>
        </w:rPr>
        <w:t xml:space="preserve"> from your investigation methods</w:t>
      </w:r>
      <w:r w:rsidR="00D229FE" w:rsidRPr="00B20488">
        <w:rPr>
          <w:rFonts w:ascii="Segoe UI" w:hAnsi="Segoe UI" w:cs="Arial"/>
          <w:sz w:val="21"/>
          <w:szCs w:val="24"/>
        </w:rPr>
        <w:tab/>
      </w:r>
    </w:p>
    <w:p w14:paraId="08BAE84E" w14:textId="77777777" w:rsidR="007414E4" w:rsidRPr="00B20488" w:rsidRDefault="007414E4" w:rsidP="005A2ED5">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Summarise what you feel are the needs of your project</w:t>
      </w:r>
      <w:r w:rsidR="00886940" w:rsidRPr="00B20488">
        <w:rPr>
          <w:rFonts w:ascii="Segoe UI Semibold" w:hAnsi="Segoe UI Semibold" w:cs="Arial"/>
          <w:sz w:val="21"/>
          <w:szCs w:val="24"/>
        </w:rPr>
        <w:t xml:space="preserve"> </w:t>
      </w:r>
      <w:r w:rsidRPr="00B20488">
        <w:rPr>
          <w:rFonts w:ascii="Segoe UI Semibold" w:hAnsi="Segoe UI Semibold" w:cs="Arial"/>
          <w:sz w:val="21"/>
          <w:szCs w:val="24"/>
        </w:rPr>
        <w:t>/ end user</w:t>
      </w:r>
      <w:r w:rsidRPr="00B20488">
        <w:rPr>
          <w:rFonts w:ascii="Segoe UI" w:hAnsi="Segoe UI" w:cs="Arial"/>
          <w:sz w:val="21"/>
          <w:szCs w:val="24"/>
        </w:rPr>
        <w:t xml:space="preserve"> arising from your investigation</w:t>
      </w:r>
      <w:r w:rsidR="00051B27" w:rsidRPr="00B20488">
        <w:rPr>
          <w:rFonts w:ascii="Segoe UI" w:hAnsi="Segoe UI" w:cs="Arial"/>
          <w:sz w:val="21"/>
          <w:szCs w:val="24"/>
        </w:rPr>
        <w:t xml:space="preserve"> and what you found out.</w:t>
      </w:r>
      <w:r w:rsidR="00886940" w:rsidRPr="00B20488">
        <w:rPr>
          <w:rFonts w:ascii="Segoe UI" w:hAnsi="Segoe UI" w:cs="Arial"/>
          <w:sz w:val="21"/>
          <w:szCs w:val="24"/>
        </w:rPr>
        <w:t xml:space="preserve"> </w:t>
      </w:r>
    </w:p>
    <w:p w14:paraId="056EA765" w14:textId="77777777" w:rsidR="007414E4" w:rsidRPr="00B20488" w:rsidRDefault="007414E4" w:rsidP="005A2ED5">
      <w:pPr>
        <w:ind w:left="426" w:hanging="426"/>
        <w:rPr>
          <w:rFonts w:ascii="Segoe UI" w:hAnsi="Segoe UI"/>
          <w:sz w:val="21"/>
        </w:rPr>
      </w:pPr>
    </w:p>
    <w:p w14:paraId="011883DE" w14:textId="77777777" w:rsidR="007414E4" w:rsidRPr="00B20488" w:rsidRDefault="007414E4" w:rsidP="005A2ED5">
      <w:pPr>
        <w:rPr>
          <w:rFonts w:ascii="Segoe UI" w:hAnsi="Segoe UI" w:cs="Arial"/>
          <w:sz w:val="21"/>
        </w:rPr>
      </w:pPr>
    </w:p>
    <w:p w14:paraId="24879BA4" w14:textId="77777777" w:rsidR="007414E4" w:rsidRPr="00B20488" w:rsidRDefault="00CE7A5E" w:rsidP="00DD66D9">
      <w:pPr>
        <w:pStyle w:val="alpha"/>
      </w:pPr>
      <w:bookmarkStart w:id="16" w:name="_Toc500405939"/>
      <w:r w:rsidRPr="00B20488">
        <w:t>2</w:t>
      </w:r>
      <w:r w:rsidR="00DD66D9" w:rsidRPr="00B20488">
        <w:t xml:space="preserve">.2 – </w:t>
      </w:r>
      <w:r w:rsidR="007414E4" w:rsidRPr="00B20488">
        <w:t>Describing the problem to be solved</w:t>
      </w:r>
      <w:bookmarkEnd w:id="16"/>
    </w:p>
    <w:p w14:paraId="016A9AB4" w14:textId="77777777" w:rsidR="007414E4" w:rsidRPr="00B20488" w:rsidRDefault="007414E4" w:rsidP="005A2ED5">
      <w:pPr>
        <w:rPr>
          <w:rFonts w:ascii="Segoe UI" w:hAnsi="Segoe UI" w:cs="Segoe UI"/>
          <w:sz w:val="21"/>
          <w:szCs w:val="24"/>
        </w:rPr>
      </w:pPr>
      <w:r w:rsidRPr="00B20488">
        <w:rPr>
          <w:rFonts w:ascii="Segoe UI" w:hAnsi="Segoe UI" w:cs="Segoe UI"/>
          <w:sz w:val="21"/>
          <w:szCs w:val="24"/>
        </w:rPr>
        <w:t>This is the point at which you start writing the formal report using the information you found out in your formal investigation</w:t>
      </w:r>
      <w:r w:rsidR="00886940" w:rsidRPr="00B20488">
        <w:rPr>
          <w:rFonts w:ascii="Segoe UI" w:hAnsi="Segoe UI" w:cs="Segoe UI"/>
          <w:sz w:val="21"/>
          <w:szCs w:val="24"/>
        </w:rPr>
        <w:t xml:space="preserve"> – </w:t>
      </w:r>
      <w:r w:rsidRPr="00B20488">
        <w:rPr>
          <w:rFonts w:ascii="Segoe UI" w:hAnsi="Segoe UI" w:cs="Segoe UI"/>
          <w:sz w:val="21"/>
          <w:szCs w:val="24"/>
        </w:rPr>
        <w:t>starting with a description of the problem you are attempting to solve</w:t>
      </w:r>
      <w:r w:rsidR="00886940" w:rsidRPr="00B20488">
        <w:rPr>
          <w:rFonts w:ascii="Segoe UI" w:hAnsi="Segoe UI" w:cs="Segoe UI"/>
          <w:sz w:val="21"/>
          <w:szCs w:val="24"/>
        </w:rPr>
        <w:t xml:space="preserve">.  </w:t>
      </w:r>
      <w:r w:rsidRPr="00B20488">
        <w:rPr>
          <w:rFonts w:ascii="Segoe UI" w:hAnsi="Segoe UI" w:cs="Segoe UI"/>
          <w:sz w:val="21"/>
          <w:szCs w:val="24"/>
        </w:rPr>
        <w:t>This will include:</w:t>
      </w:r>
    </w:p>
    <w:p w14:paraId="71BDAC3D" w14:textId="77777777" w:rsidR="00A8647A" w:rsidRPr="00B20488" w:rsidRDefault="00A8647A" w:rsidP="00136A7D">
      <w:pPr>
        <w:ind w:left="426" w:hanging="426"/>
        <w:rPr>
          <w:rFonts w:ascii="Symbol" w:hAnsi="Symbol" w:cs="Arial"/>
          <w:sz w:val="24"/>
          <w:szCs w:val="24"/>
        </w:rPr>
      </w:pPr>
    </w:p>
    <w:p w14:paraId="1485953D" w14:textId="77777777" w:rsidR="007414E4" w:rsidRPr="00B20488" w:rsidRDefault="007414E4" w:rsidP="00A8647A">
      <w:pPr>
        <w:pStyle w:val="h1alt2"/>
      </w:pPr>
      <w:r w:rsidRPr="00B20488">
        <w:t>Background information about the organisation / End-User / Users / Problem / Investigatory area</w:t>
      </w:r>
    </w:p>
    <w:p w14:paraId="63BB1029" w14:textId="77777777" w:rsidR="007414E4" w:rsidRPr="00B20488" w:rsidRDefault="007414E4" w:rsidP="00A8647A">
      <w:pPr>
        <w:rPr>
          <w:noProof/>
          <w:lang w:eastAsia="en-GB"/>
        </w:rPr>
      </w:pPr>
      <w:r w:rsidRPr="00B20488">
        <w:rPr>
          <w:rFonts w:ascii="Segoe UI" w:hAnsi="Segoe UI"/>
          <w:sz w:val="21"/>
        </w:rPr>
        <w:t xml:space="preserve">Describe the </w:t>
      </w:r>
      <w:r w:rsidRPr="00B20488">
        <w:rPr>
          <w:rFonts w:ascii="Segoe UI" w:hAnsi="Segoe UI" w:cs="Segoe UI"/>
          <w:sz w:val="21"/>
          <w:szCs w:val="24"/>
        </w:rPr>
        <w:t>organisation</w:t>
      </w:r>
      <w:r w:rsidRPr="00B20488">
        <w:rPr>
          <w:rFonts w:ascii="Segoe UI" w:hAnsi="Segoe UI"/>
          <w:sz w:val="21"/>
        </w:rPr>
        <w:t xml:space="preserve"> (if there is one) in very </w:t>
      </w:r>
      <w:r w:rsidRPr="00B20488">
        <w:rPr>
          <w:rFonts w:ascii="Segoe UI Semibold" w:hAnsi="Segoe UI Semibold"/>
          <w:sz w:val="21"/>
        </w:rPr>
        <w:t>general</w:t>
      </w:r>
      <w:r w:rsidRPr="00B20488">
        <w:rPr>
          <w:rFonts w:ascii="Segoe UI" w:hAnsi="Segoe UI"/>
          <w:sz w:val="21"/>
        </w:rPr>
        <w:t xml:space="preserve"> terms and give some brief background information about </w:t>
      </w:r>
      <w:r w:rsidR="00A8647A" w:rsidRPr="00B20488">
        <w:rPr>
          <w:rFonts w:ascii="Segoe UI" w:hAnsi="Segoe UI"/>
          <w:sz w:val="21"/>
        </w:rPr>
        <w:t>it, i.e</w:t>
      </w:r>
      <w:r w:rsidR="00886940" w:rsidRPr="00B20488">
        <w:rPr>
          <w:rFonts w:ascii="Segoe UI" w:hAnsi="Segoe UI"/>
          <w:sz w:val="21"/>
        </w:rPr>
        <w:t xml:space="preserve">. </w:t>
      </w:r>
      <w:r w:rsidRPr="00B20488">
        <w:rPr>
          <w:rFonts w:ascii="Segoe UI" w:hAnsi="Segoe UI"/>
          <w:sz w:val="21"/>
        </w:rPr>
        <w:t>nature of its business; is it a large/small organisation</w:t>
      </w:r>
      <w:r w:rsidR="00886940" w:rsidRPr="00B20488">
        <w:rPr>
          <w:rFonts w:ascii="Segoe UI" w:hAnsi="Segoe UI"/>
          <w:sz w:val="21"/>
        </w:rPr>
        <w:t xml:space="preserve">.  </w:t>
      </w:r>
      <w:r w:rsidRPr="00B20488">
        <w:rPr>
          <w:rFonts w:ascii="Segoe UI" w:hAnsi="Segoe UI"/>
          <w:sz w:val="21"/>
        </w:rPr>
        <w:t>If you have a specified end-user, then identify them</w:t>
      </w:r>
      <w:r w:rsidR="00886940" w:rsidRPr="00B20488">
        <w:rPr>
          <w:rFonts w:ascii="Segoe UI" w:hAnsi="Segoe UI"/>
          <w:sz w:val="21"/>
        </w:rPr>
        <w:t xml:space="preserve">.  </w:t>
      </w:r>
      <w:r w:rsidRPr="00B20488">
        <w:rPr>
          <w:rFonts w:ascii="Segoe UI" w:hAnsi="Segoe UI"/>
          <w:sz w:val="21"/>
        </w:rPr>
        <w:t>Additionally, it is good to identify any other users of the system</w:t>
      </w:r>
      <w:r w:rsidR="00886940" w:rsidRPr="00B20488">
        <w:rPr>
          <w:rFonts w:ascii="Segoe UI" w:hAnsi="Segoe UI"/>
          <w:sz w:val="21"/>
        </w:rPr>
        <w:t xml:space="preserve">.  </w:t>
      </w:r>
      <w:r w:rsidRPr="00B20488">
        <w:rPr>
          <w:rFonts w:ascii="Segoe UI" w:hAnsi="Segoe UI"/>
          <w:sz w:val="21"/>
        </w:rPr>
        <w:t>Fig 6 shows an example of how this may be done</w:t>
      </w:r>
      <w:r w:rsidRPr="00B20488">
        <w:rPr>
          <w:noProof/>
          <w:lang w:eastAsia="en-GB"/>
        </w:rPr>
        <w:t xml:space="preserve"> </w:t>
      </w:r>
    </w:p>
    <w:p w14:paraId="1A67EE48" w14:textId="77777777" w:rsidR="007414E4" w:rsidRPr="00B20488" w:rsidRDefault="007414E4" w:rsidP="005A2ED5">
      <w:pPr>
        <w:pStyle w:val="BodyTextIndent2"/>
        <w:ind w:left="1440"/>
        <w:rPr>
          <w:noProof/>
          <w:lang w:eastAsia="en-GB"/>
        </w:rPr>
      </w:pPr>
    </w:p>
    <w:p w14:paraId="202CFD86" w14:textId="77777777" w:rsidR="00DF0C5E" w:rsidRPr="00B20488" w:rsidRDefault="00DF0C5E" w:rsidP="00DF0C5E">
      <w:pPr>
        <w:pStyle w:val="fig"/>
        <w:ind w:right="424"/>
        <w:jc w:val="center"/>
        <w:rPr>
          <w:rFonts w:ascii="Tw Cen MT" w:hAnsi="Tw Cen MT"/>
          <w:b w:val="0"/>
          <w:sz w:val="22"/>
        </w:rPr>
      </w:pPr>
      <w:r w:rsidRPr="00B20488">
        <w:rPr>
          <w:rFonts w:ascii="Tw Cen MT" w:hAnsi="Tw Cen MT"/>
          <w:b w:val="0"/>
          <w:sz w:val="22"/>
        </w:rPr>
        <w:t>Figure 6 – Classic Furnishings: Background Information</w:t>
      </w:r>
    </w:p>
    <w:p w14:paraId="7906CE73" w14:textId="77777777" w:rsidR="00DF0C5E" w:rsidRPr="00B20488" w:rsidRDefault="00DF0C5E" w:rsidP="005A2ED5">
      <w:pPr>
        <w:pStyle w:val="BodyTextIndent2"/>
        <w:ind w:left="1440"/>
        <w:rPr>
          <w:noProof/>
          <w:sz w:val="12"/>
          <w:lang w:eastAsia="en-GB"/>
        </w:rPr>
      </w:pPr>
    </w:p>
    <w:p w14:paraId="152B0AA4" w14:textId="77777777" w:rsidR="007414E4" w:rsidRPr="00B20488" w:rsidRDefault="002B6808" w:rsidP="005A2ED5">
      <w:pPr>
        <w:pStyle w:val="BodyTextIndent2"/>
        <w:ind w:left="1440"/>
        <w:rPr>
          <w:noProof/>
          <w:lang w:eastAsia="en-GB"/>
        </w:rPr>
      </w:pPr>
      <w:r w:rsidRPr="00B20488">
        <w:rPr>
          <w:noProof/>
          <w:lang w:eastAsia="en-GB"/>
        </w:rPr>
        <mc:AlternateContent>
          <mc:Choice Requires="wps">
            <w:drawing>
              <wp:anchor distT="0" distB="0" distL="114300" distR="114300" simplePos="0" relativeHeight="251815936" behindDoc="0" locked="0" layoutInCell="1" allowOverlap="1" wp14:anchorId="5BD3125A" wp14:editId="6A368972">
                <wp:simplePos x="0" y="0"/>
                <wp:positionH relativeFrom="margin">
                  <wp:posOffset>173355</wp:posOffset>
                </wp:positionH>
                <wp:positionV relativeFrom="paragraph">
                  <wp:posOffset>55880</wp:posOffset>
                </wp:positionV>
                <wp:extent cx="6119495" cy="1571625"/>
                <wp:effectExtent l="0" t="0" r="14605" b="28575"/>
                <wp:wrapNone/>
                <wp:docPr id="1378" name="Text Box 1378"/>
                <wp:cNvGraphicFramePr/>
                <a:graphic xmlns:a="http://schemas.openxmlformats.org/drawingml/2006/main">
                  <a:graphicData uri="http://schemas.microsoft.com/office/word/2010/wordprocessingShape">
                    <wps:wsp>
                      <wps:cNvSpPr txBox="1"/>
                      <wps:spPr>
                        <a:xfrm>
                          <a:off x="0" y="0"/>
                          <a:ext cx="6119495" cy="1571625"/>
                        </a:xfrm>
                        <a:prstGeom prst="roundRect">
                          <a:avLst>
                            <a:gd name="adj" fmla="val 7795"/>
                          </a:avLst>
                        </a:prstGeom>
                        <a:solidFill>
                          <a:schemeClr val="bg1"/>
                        </a:solidFill>
                        <a:ln w="6350">
                          <a:solidFill>
                            <a:prstClr val="black"/>
                          </a:solidFill>
                        </a:ln>
                        <a:effectLst/>
                      </wps:spPr>
                      <wps:txbx>
                        <w:txbxContent>
                          <w:p w14:paraId="0BFB6473" w14:textId="77777777" w:rsidR="00B20488" w:rsidRPr="00A8647A" w:rsidRDefault="00B20488" w:rsidP="00A83D65">
                            <w:pPr>
                              <w:rPr>
                                <w:rFonts w:ascii="AR CENA" w:hAnsi="AR CENA"/>
                                <w:b/>
                                <w:sz w:val="28"/>
                                <w:szCs w:val="26"/>
                              </w:rPr>
                            </w:pPr>
                            <w:r w:rsidRPr="00A8647A">
                              <w:rPr>
                                <w:rFonts w:ascii="AR CENA" w:hAnsi="AR CENA"/>
                                <w:b/>
                                <w:sz w:val="28"/>
                                <w:szCs w:val="26"/>
                              </w:rPr>
                              <w:t xml:space="preserve">Classic Furnishings </w:t>
                            </w:r>
                          </w:p>
                          <w:p w14:paraId="46494E44" w14:textId="77777777" w:rsidR="00B20488" w:rsidRDefault="00B20488" w:rsidP="00434CED">
                            <w:pPr>
                              <w:rPr>
                                <w:rFonts w:ascii="AR CENA" w:hAnsi="AR CENA"/>
                                <w:sz w:val="26"/>
                                <w:szCs w:val="26"/>
                              </w:rPr>
                            </w:pPr>
                            <w:r w:rsidRPr="00A8647A">
                              <w:rPr>
                                <w:rFonts w:ascii="AR CENA" w:hAnsi="AR CENA"/>
                                <w:sz w:val="26"/>
                                <w:szCs w:val="26"/>
                              </w:rPr>
                              <w:t>Classic furnishings is run by a sole proprietor by the name of Mrs Sandy Smith. She has run this business herself from her own home for more than 10 years. She does not employ any other people. She designs, makes and fits mostly curtains and blinds, although she does not make any other soft furnishing items like bed covers and cushion covers on request. All soft furnishing items are bespoke and made to the individual customer’s requirements.</w:t>
                            </w:r>
                          </w:p>
                          <w:p w14:paraId="054C7347" w14:textId="77777777" w:rsidR="00B20488" w:rsidRPr="00A8647A" w:rsidRDefault="00B20488" w:rsidP="00434CED">
                            <w:pPr>
                              <w:rPr>
                                <w:rFonts w:ascii="AR CENA" w:hAnsi="AR CENA"/>
                                <w:sz w:val="26"/>
                                <w:szCs w:val="26"/>
                              </w:rPr>
                            </w:pPr>
                            <w:r>
                              <w:rPr>
                                <w:rFonts w:ascii="AR CENA" w:hAnsi="AR CENA"/>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D3125A" id="Text Box 1378" o:spid="_x0000_s1085" style="position:absolute;left:0;text-align:left;margin-left:13.65pt;margin-top:4.4pt;width:481.85pt;height:123.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510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" fillcolor="white [3212]" strokeweight=".5pt">
                <v:textbox>
                  <w:txbxContent>
                    <w:p w14:paraId="0BFB6473" w14:textId="77777777" w:rsidR="00B20488" w:rsidRPr="00A8647A" w:rsidRDefault="00B20488" w:rsidP="00A83D65">
                      <w:pPr>
                        <w:rPr>
                          <w:rFonts w:ascii="AR CENA" w:hAnsi="AR CENA"/>
                          <w:b/>
                          <w:sz w:val="28"/>
                          <w:szCs w:val="26"/>
                        </w:rPr>
                      </w:pPr>
                      <w:r w:rsidRPr="00A8647A">
                        <w:rPr>
                          <w:rFonts w:ascii="AR CENA" w:hAnsi="AR CENA"/>
                          <w:b/>
                          <w:sz w:val="28"/>
                          <w:szCs w:val="26"/>
                        </w:rPr>
                        <w:t xml:space="preserve">Classic Furnishings </w:t>
                      </w:r>
                    </w:p>
                    <w:p w14:paraId="46494E44" w14:textId="77777777" w:rsidR="00B20488" w:rsidRDefault="00B20488" w:rsidP="00434CED">
                      <w:pPr>
                        <w:rPr>
                          <w:rFonts w:ascii="AR CENA" w:hAnsi="AR CENA"/>
                          <w:sz w:val="26"/>
                          <w:szCs w:val="26"/>
                        </w:rPr>
                      </w:pPr>
                      <w:r w:rsidRPr="00A8647A">
                        <w:rPr>
                          <w:rFonts w:ascii="AR CENA" w:hAnsi="AR CENA"/>
                          <w:sz w:val="26"/>
                          <w:szCs w:val="26"/>
                        </w:rPr>
                        <w:t>Classic furnishings is run by a sole proprietor by the name of Mrs Sandy Smith. She has run this business herself from her own home for more than 10 years. She does not employ any other people. She designs, makes and fits mostly curtains and blinds, although she does not make any other soft furnishing items like bed covers and cushion covers on request. All soft furnishing items are bespoke and made to the individual customer’s requirements.</w:t>
                      </w:r>
                    </w:p>
                    <w:p w14:paraId="054C7347" w14:textId="77777777" w:rsidR="00B20488" w:rsidRPr="00A8647A" w:rsidRDefault="00B20488" w:rsidP="00434CED">
                      <w:pPr>
                        <w:rPr>
                          <w:rFonts w:ascii="AR CENA" w:hAnsi="AR CENA"/>
                          <w:sz w:val="26"/>
                          <w:szCs w:val="26"/>
                        </w:rPr>
                      </w:pPr>
                      <w:r>
                        <w:rPr>
                          <w:rFonts w:ascii="AR CENA" w:hAnsi="AR CENA"/>
                          <w:sz w:val="26"/>
                          <w:szCs w:val="26"/>
                        </w:rPr>
                        <w:t>…</w:t>
                      </w:r>
                    </w:p>
                  </w:txbxContent>
                </v:textbox>
                <w10:wrap anchorx="margin"/>
              </v:roundrect>
            </w:pict>
          </mc:Fallback>
        </mc:AlternateContent>
      </w:r>
    </w:p>
    <w:p w14:paraId="2F43E89B" w14:textId="77777777" w:rsidR="007414E4" w:rsidRPr="00B20488" w:rsidRDefault="007414E4" w:rsidP="005A2ED5">
      <w:pPr>
        <w:pStyle w:val="BodyTextIndent2"/>
        <w:ind w:left="1440"/>
        <w:rPr>
          <w:rFonts w:ascii="Segoe UI" w:hAnsi="Segoe UI"/>
          <w:sz w:val="21"/>
        </w:rPr>
      </w:pPr>
    </w:p>
    <w:p w14:paraId="5B3F5088" w14:textId="77777777" w:rsidR="00A83D65" w:rsidRPr="00B20488" w:rsidRDefault="00A83D65" w:rsidP="005A2ED5">
      <w:pPr>
        <w:pStyle w:val="BodyTextIndent2"/>
        <w:ind w:left="1440"/>
        <w:rPr>
          <w:rFonts w:ascii="Segoe UI" w:hAnsi="Segoe UI"/>
          <w:sz w:val="21"/>
        </w:rPr>
      </w:pPr>
    </w:p>
    <w:p w14:paraId="27016386" w14:textId="77777777" w:rsidR="00A83D65" w:rsidRPr="00B20488" w:rsidRDefault="00A83D65" w:rsidP="005A2ED5">
      <w:pPr>
        <w:pStyle w:val="BodyTextIndent2"/>
        <w:ind w:left="1440"/>
        <w:rPr>
          <w:rFonts w:ascii="Segoe UI" w:hAnsi="Segoe UI"/>
          <w:sz w:val="21"/>
        </w:rPr>
      </w:pPr>
    </w:p>
    <w:p w14:paraId="7B53D7A7" w14:textId="77777777" w:rsidR="00A83D65" w:rsidRPr="00B20488" w:rsidRDefault="00A83D65" w:rsidP="005A2ED5">
      <w:pPr>
        <w:pStyle w:val="BodyTextIndent2"/>
        <w:ind w:left="1440"/>
        <w:rPr>
          <w:rFonts w:ascii="Segoe UI" w:hAnsi="Segoe UI"/>
          <w:sz w:val="21"/>
        </w:rPr>
      </w:pPr>
    </w:p>
    <w:p w14:paraId="5A8528EA" w14:textId="77777777" w:rsidR="007414E4" w:rsidRPr="00B20488" w:rsidRDefault="007414E4" w:rsidP="005A2ED5">
      <w:pPr>
        <w:pStyle w:val="ListParagraph"/>
        <w:ind w:left="1440"/>
        <w:rPr>
          <w:rFonts w:ascii="Segoe UI Semibold" w:hAnsi="Segoe UI Semibold" w:cs="Arial"/>
          <w:sz w:val="21"/>
          <w:szCs w:val="24"/>
        </w:rPr>
      </w:pPr>
    </w:p>
    <w:p w14:paraId="417F6D9A" w14:textId="77777777" w:rsidR="00A8647A" w:rsidRPr="00B20488" w:rsidRDefault="00A8647A" w:rsidP="005A2ED5">
      <w:pPr>
        <w:pStyle w:val="ListParagraph"/>
        <w:ind w:left="1440"/>
        <w:rPr>
          <w:rFonts w:ascii="Segoe UI Semibold" w:hAnsi="Segoe UI Semibold" w:cs="Arial"/>
          <w:sz w:val="21"/>
          <w:szCs w:val="24"/>
        </w:rPr>
      </w:pPr>
    </w:p>
    <w:p w14:paraId="509C898E" w14:textId="77777777" w:rsidR="00136A7D" w:rsidRPr="00B20488" w:rsidRDefault="00136A7D" w:rsidP="00136A7D">
      <w:pPr>
        <w:pStyle w:val="ListParagraph"/>
        <w:ind w:left="0"/>
        <w:rPr>
          <w:rFonts w:ascii="Segoe UI" w:hAnsi="Segoe UI" w:cs="Arial"/>
          <w:sz w:val="21"/>
          <w:szCs w:val="24"/>
        </w:rPr>
      </w:pPr>
    </w:p>
    <w:p w14:paraId="2055F9E9" w14:textId="77777777" w:rsidR="00A8647A" w:rsidRPr="00B20488" w:rsidRDefault="00A8647A" w:rsidP="00136A7D">
      <w:pPr>
        <w:pStyle w:val="ListParagraph"/>
        <w:ind w:left="0"/>
        <w:rPr>
          <w:rFonts w:ascii="Segoe UI" w:hAnsi="Segoe UI" w:cs="Arial"/>
          <w:sz w:val="21"/>
          <w:szCs w:val="24"/>
        </w:rPr>
      </w:pPr>
    </w:p>
    <w:p w14:paraId="1D6113A6" w14:textId="77777777" w:rsidR="002B6808" w:rsidRPr="00B20488" w:rsidRDefault="002B6808" w:rsidP="00C21C06"/>
    <w:p w14:paraId="303B7D08" w14:textId="77777777" w:rsidR="00A8647A" w:rsidRPr="00B20488" w:rsidRDefault="00A8647A" w:rsidP="00136A7D">
      <w:pPr>
        <w:pStyle w:val="ListParagraph"/>
        <w:ind w:left="0"/>
        <w:rPr>
          <w:rFonts w:ascii="Segoe UI" w:hAnsi="Segoe UI" w:cs="Arial"/>
          <w:sz w:val="21"/>
          <w:szCs w:val="24"/>
        </w:rPr>
      </w:pPr>
    </w:p>
    <w:p w14:paraId="75385872" w14:textId="77777777" w:rsidR="00A8647A" w:rsidRPr="00B20488" w:rsidRDefault="007414E4" w:rsidP="00470E6A">
      <w:pPr>
        <w:pStyle w:val="ListParagraph"/>
        <w:ind w:left="0"/>
        <w:rPr>
          <w:rFonts w:ascii="Symbol" w:hAnsi="Symbol" w:cs="Arial"/>
          <w:sz w:val="24"/>
          <w:szCs w:val="24"/>
        </w:rPr>
      </w:pPr>
      <w:r w:rsidRPr="00B20488">
        <w:rPr>
          <w:rFonts w:ascii="Segoe UI" w:hAnsi="Segoe UI" w:cs="Arial"/>
          <w:sz w:val="21"/>
          <w:szCs w:val="24"/>
        </w:rPr>
        <w:t>If your problem does not have an organisation or if it is an investigatory project, then give some general background information to your project area.</w:t>
      </w:r>
    </w:p>
    <w:p w14:paraId="0DA604A1" w14:textId="77777777" w:rsidR="007414E4" w:rsidRPr="00B20488" w:rsidRDefault="007414E4" w:rsidP="00136A7D">
      <w:pPr>
        <w:ind w:left="426" w:hanging="426"/>
        <w:rPr>
          <w:rFonts w:ascii="Myriad Pro" w:eastAsiaTheme="majorEastAsia" w:hAnsi="Myriad Pro" w:cstheme="minorHAnsi"/>
          <w:b/>
          <w:bCs/>
          <w:i/>
          <w:color w:val="000000" w:themeColor="text1"/>
          <w:kern w:val="32"/>
          <w:sz w:val="28"/>
        </w:rPr>
      </w:pPr>
      <w:r w:rsidRPr="00B20488">
        <w:rPr>
          <w:rFonts w:ascii="Myriad Pro" w:eastAsiaTheme="majorEastAsia" w:hAnsi="Myriad Pro" w:cstheme="minorHAnsi"/>
          <w:b/>
          <w:bCs/>
          <w:i/>
          <w:color w:val="000000" w:themeColor="text1"/>
          <w:kern w:val="32"/>
          <w:sz w:val="28"/>
        </w:rPr>
        <w:lastRenderedPageBreak/>
        <w:t>Overview of the problem</w:t>
      </w:r>
    </w:p>
    <w:p w14:paraId="350C47AA" w14:textId="77777777" w:rsidR="00A8647A" w:rsidRPr="00B20488" w:rsidRDefault="00051B27" w:rsidP="00A8647A">
      <w:pPr>
        <w:pStyle w:val="ListParagraph"/>
        <w:ind w:left="0"/>
        <w:rPr>
          <w:rFonts w:ascii="Segoe UI" w:hAnsi="Segoe UI" w:cs="Arial"/>
          <w:sz w:val="21"/>
          <w:szCs w:val="24"/>
        </w:rPr>
      </w:pPr>
      <w:r w:rsidRPr="00B20488">
        <w:rPr>
          <w:rFonts w:ascii="Segoe UI" w:hAnsi="Segoe UI" w:cs="Arial"/>
          <w:sz w:val="21"/>
          <w:szCs w:val="24"/>
        </w:rPr>
        <w:t>This is your opportunity to explain the rationale for the new system or whatever you plan to build. What problems exist with the current system or what gap in the market will your system fill or what gap in the market will your system fill? Make sure you break the problem down into its specific parts. Fig 7 shows an example from the Classic Furnishings scenario.</w:t>
      </w:r>
    </w:p>
    <w:p w14:paraId="332620EC" w14:textId="77777777" w:rsidR="00DF0C5E" w:rsidRPr="00B20488" w:rsidRDefault="00DF0C5E" w:rsidP="00A8647A">
      <w:pPr>
        <w:pStyle w:val="ListParagraph"/>
        <w:ind w:left="0"/>
        <w:rPr>
          <w:rFonts w:ascii="Segoe UI" w:hAnsi="Segoe UI" w:cs="Arial"/>
          <w:sz w:val="21"/>
          <w:szCs w:val="24"/>
        </w:rPr>
      </w:pPr>
    </w:p>
    <w:p w14:paraId="58C9C13E" w14:textId="77777777" w:rsidR="00DF0C5E" w:rsidRPr="00B20488" w:rsidRDefault="00DF0C5E" w:rsidP="00DF0C5E">
      <w:pPr>
        <w:pStyle w:val="fig"/>
        <w:ind w:right="424"/>
        <w:jc w:val="center"/>
        <w:rPr>
          <w:rFonts w:ascii="Tw Cen MT" w:hAnsi="Tw Cen MT"/>
          <w:b w:val="0"/>
          <w:sz w:val="22"/>
        </w:rPr>
      </w:pPr>
      <w:r w:rsidRPr="00B20488">
        <w:rPr>
          <w:rFonts w:ascii="Tw Cen MT" w:hAnsi="Tw Cen MT"/>
          <w:b w:val="0"/>
          <w:sz w:val="22"/>
        </w:rPr>
        <w:t>Figure 7 – Classic Furnishings: Overview of the problem</w:t>
      </w:r>
    </w:p>
    <w:p w14:paraId="4F075A9D" w14:textId="77777777" w:rsidR="00A8647A" w:rsidRPr="00B20488" w:rsidRDefault="00A8647A" w:rsidP="00A8647A">
      <w:pPr>
        <w:pStyle w:val="ListParagraph"/>
        <w:ind w:left="0"/>
        <w:rPr>
          <w:rFonts w:ascii="Segoe UI" w:hAnsi="Segoe UI" w:cs="Arial"/>
          <w:sz w:val="6"/>
          <w:szCs w:val="24"/>
        </w:rPr>
      </w:pPr>
    </w:p>
    <w:p w14:paraId="682C12DF" w14:textId="77777777" w:rsidR="00DE47AF" w:rsidRPr="00B20488" w:rsidRDefault="00A8647A">
      <w:pPr>
        <w:rPr>
          <w:rFonts w:ascii="Calibri" w:hAnsi="Calibri" w:cs="Arial"/>
          <w:b/>
          <w:sz w:val="36"/>
          <w:szCs w:val="36"/>
        </w:rPr>
      </w:pPr>
      <w:r w:rsidRPr="00B20488">
        <w:rPr>
          <w:noProof/>
          <w:lang w:eastAsia="en-GB"/>
        </w:rPr>
        <mc:AlternateContent>
          <mc:Choice Requires="wps">
            <w:drawing>
              <wp:anchor distT="0" distB="0" distL="114300" distR="114300" simplePos="0" relativeHeight="251950080" behindDoc="0" locked="0" layoutInCell="1" allowOverlap="1" wp14:anchorId="37DB750C" wp14:editId="4943CA82">
                <wp:simplePos x="0" y="0"/>
                <wp:positionH relativeFrom="margin">
                  <wp:posOffset>145415</wp:posOffset>
                </wp:positionH>
                <wp:positionV relativeFrom="paragraph">
                  <wp:posOffset>142240</wp:posOffset>
                </wp:positionV>
                <wp:extent cx="6119495" cy="7724775"/>
                <wp:effectExtent l="38100" t="95250" r="109855" b="66675"/>
                <wp:wrapNone/>
                <wp:docPr id="13" name="Text Box 13"/>
                <wp:cNvGraphicFramePr/>
                <a:graphic xmlns:a="http://schemas.openxmlformats.org/drawingml/2006/main">
                  <a:graphicData uri="http://schemas.microsoft.com/office/word/2010/wordprocessingShape">
                    <wps:wsp>
                      <wps:cNvSpPr txBox="1"/>
                      <wps:spPr>
                        <a:xfrm>
                          <a:off x="0" y="0"/>
                          <a:ext cx="6119495" cy="7724775"/>
                        </a:xfrm>
                        <a:prstGeom prst="roundRect">
                          <a:avLst>
                            <a:gd name="adj" fmla="val 2658"/>
                          </a:avLst>
                        </a:prstGeom>
                        <a:solidFill>
                          <a:schemeClr val="bg1"/>
                        </a:solidFill>
                        <a:ln w="6350">
                          <a:solidFill>
                            <a:prstClr val="black"/>
                          </a:solidFill>
                        </a:ln>
                        <a:effectLst>
                          <a:outerShdw blurRad="50800" dist="38100" dir="18900000" algn="bl" rotWithShape="0">
                            <a:prstClr val="black">
                              <a:alpha val="40000"/>
                            </a:prstClr>
                          </a:outerShdw>
                        </a:effectLst>
                      </wps:spPr>
                      <wps:txbx>
                        <w:txbxContent>
                          <w:p w14:paraId="518B61AD" w14:textId="77777777" w:rsidR="00B20488" w:rsidRPr="00A8647A" w:rsidRDefault="00B20488" w:rsidP="00A8647A">
                            <w:pPr>
                              <w:rPr>
                                <w:rFonts w:ascii="AR CENA" w:hAnsi="AR CENA"/>
                                <w:sz w:val="26"/>
                                <w:szCs w:val="26"/>
                              </w:rPr>
                            </w:pPr>
                            <w:r>
                              <w:rPr>
                                <w:rFonts w:ascii="AR CENA" w:hAnsi="AR CENA"/>
                                <w:sz w:val="26"/>
                                <w:szCs w:val="26"/>
                              </w:rPr>
                              <w:t>…</w:t>
                            </w:r>
                          </w:p>
                          <w:p w14:paraId="6B2F0901" w14:textId="77777777" w:rsidR="00B20488" w:rsidRPr="002B6808" w:rsidRDefault="00B20488" w:rsidP="00A8647A">
                            <w:pPr>
                              <w:rPr>
                                <w:rFonts w:ascii="AR CENA" w:hAnsi="AR CENA"/>
                                <w:sz w:val="30"/>
                                <w:szCs w:val="26"/>
                                <w:u w:val="single"/>
                              </w:rPr>
                            </w:pPr>
                            <w:r w:rsidRPr="002B6808">
                              <w:rPr>
                                <w:rFonts w:ascii="AR CENA" w:hAnsi="AR CENA"/>
                                <w:sz w:val="30"/>
                                <w:szCs w:val="26"/>
                                <w:u w:val="single"/>
                              </w:rPr>
                              <w:t>Problems with the current system</w:t>
                            </w:r>
                          </w:p>
                          <w:p w14:paraId="06795F6E" w14:textId="77777777" w:rsidR="00B20488" w:rsidRPr="00A8647A" w:rsidRDefault="00B20488" w:rsidP="00A8647A">
                            <w:pPr>
                              <w:rPr>
                                <w:rFonts w:ascii="AR CENA" w:hAnsi="AR CENA"/>
                                <w:sz w:val="26"/>
                                <w:szCs w:val="26"/>
                              </w:rPr>
                            </w:pPr>
                            <w:r w:rsidRPr="00A8647A">
                              <w:rPr>
                                <w:rFonts w:ascii="AR CENA" w:hAnsi="AR CENA"/>
                                <w:sz w:val="26"/>
                                <w:szCs w:val="26"/>
                              </w:rPr>
                              <w:t>Mrs Smith is looking to update her system as she is finding that she is spending too much time doing paperwork. This takes away from the time she needs to spend making and fitting soft furnishings and visiting new customers. Additionally, she would like to be able to give customers a much more speedy quotation for an order. The two aspects of her problem in detail are:</w:t>
                            </w:r>
                          </w:p>
                          <w:p w14:paraId="794EC05F" w14:textId="77777777" w:rsidR="00B20488" w:rsidRPr="00A8647A" w:rsidRDefault="00B20488" w:rsidP="00A8647A">
                            <w:pPr>
                              <w:rPr>
                                <w:rFonts w:ascii="AR CENA" w:hAnsi="AR CENA"/>
                                <w:sz w:val="18"/>
                                <w:szCs w:val="18"/>
                              </w:rPr>
                            </w:pPr>
                          </w:p>
                          <w:p w14:paraId="5D36EC4E" w14:textId="77777777" w:rsidR="00B20488" w:rsidRPr="006E2B3B" w:rsidRDefault="00B20488" w:rsidP="00A8647A">
                            <w:pPr>
                              <w:rPr>
                                <w:rFonts w:ascii="AR CENA" w:hAnsi="AR CENA"/>
                                <w:sz w:val="30"/>
                                <w:szCs w:val="26"/>
                                <w:u w:val="single"/>
                              </w:rPr>
                            </w:pPr>
                            <w:r w:rsidRPr="006E2B3B">
                              <w:rPr>
                                <w:rFonts w:ascii="AR CENA" w:hAnsi="AR CENA"/>
                                <w:sz w:val="30"/>
                                <w:szCs w:val="26"/>
                                <w:u w:val="single"/>
                              </w:rPr>
                              <w:t>Recording customer personal details</w:t>
                            </w:r>
                          </w:p>
                          <w:p w14:paraId="1F14467A" w14:textId="77777777" w:rsidR="00B20488" w:rsidRPr="00A8647A" w:rsidRDefault="00B20488" w:rsidP="00A8647A">
                            <w:pPr>
                              <w:rPr>
                                <w:rFonts w:ascii="AR CENA" w:hAnsi="AR CENA"/>
                                <w:sz w:val="26"/>
                                <w:szCs w:val="26"/>
                              </w:rPr>
                            </w:pPr>
                            <w:r w:rsidRPr="00A8647A">
                              <w:rPr>
                                <w:rFonts w:ascii="AR CENA" w:hAnsi="AR CENA"/>
                                <w:sz w:val="26"/>
                                <w:szCs w:val="26"/>
                              </w:rPr>
                              <w:t>Mrs Smith currently records her customer’s personal details in an address book which she normally carries around in her workbag. When she gets home the address book is transferred to her desk. There are various problems with this:</w:t>
                            </w:r>
                          </w:p>
                          <w:p w14:paraId="67E07D80" w14:textId="77777777" w:rsidR="00B20488" w:rsidRPr="00A8647A" w:rsidRDefault="00B20488" w:rsidP="00A8647A">
                            <w:pPr>
                              <w:tabs>
                                <w:tab w:val="left" w:pos="2536"/>
                              </w:tabs>
                              <w:rPr>
                                <w:rFonts w:ascii="AR CENA" w:hAnsi="AR CENA"/>
                                <w:sz w:val="18"/>
                                <w:szCs w:val="18"/>
                              </w:rPr>
                            </w:pPr>
                            <w:r w:rsidRPr="00A8647A">
                              <w:rPr>
                                <w:rFonts w:ascii="AR CENA" w:hAnsi="AR CENA"/>
                                <w:sz w:val="26"/>
                                <w:szCs w:val="26"/>
                              </w:rPr>
                              <w:tab/>
                            </w:r>
                          </w:p>
                          <w:p w14:paraId="2A3B86C5" w14:textId="77777777" w:rsidR="00B20488" w:rsidRPr="00A8647A" w:rsidRDefault="00B20488" w:rsidP="00A8647A">
                            <w:pPr>
                              <w:ind w:left="426" w:hanging="426"/>
                              <w:rPr>
                                <w:rFonts w:ascii="AR CENA" w:hAnsi="AR CENA"/>
                                <w:sz w:val="26"/>
                                <w:szCs w:val="26"/>
                              </w:rPr>
                            </w:pPr>
                            <w:r w:rsidRPr="00A8647A">
                              <w:rPr>
                                <w:rFonts w:ascii="AR CENA" w:hAnsi="AR CENA"/>
                                <w:sz w:val="26"/>
                                <w:szCs w:val="26"/>
                              </w:rPr>
                              <w:t></w:t>
                            </w:r>
                            <w:r w:rsidRPr="00A8647A">
                              <w:rPr>
                                <w:rFonts w:ascii="AR CENA" w:hAnsi="AR CENA"/>
                                <w:sz w:val="26"/>
                                <w:szCs w:val="26"/>
                              </w:rPr>
                              <w:tab/>
                              <w:t>Sometimes she leaves it at a client’s house – this causes a problem if she needs to use an address from it later at home when making up quotes</w:t>
                            </w:r>
                            <w:r>
                              <w:rPr>
                                <w:rFonts w:ascii="AR CENA" w:hAnsi="AR CENA"/>
                                <w:sz w:val="26"/>
                                <w:szCs w:val="26"/>
                              </w:rPr>
                              <w:t xml:space="preserve">.  </w:t>
                            </w:r>
                            <w:r w:rsidRPr="00A8647A">
                              <w:rPr>
                                <w:rFonts w:ascii="AR CENA" w:hAnsi="AR CENA"/>
                                <w:sz w:val="26"/>
                                <w:szCs w:val="26"/>
                              </w:rPr>
                              <w:t>Sometimes she loses her address book altogether – this causes a major problem as the only other place she might have addresses is on previous correspondence she has sen</w:t>
                            </w:r>
                            <w:r>
                              <w:rPr>
                                <w:rFonts w:ascii="AR CENA" w:hAnsi="AR CENA"/>
                                <w:sz w:val="26"/>
                                <w:szCs w:val="26"/>
                              </w:rPr>
                              <w:t>t</w:t>
                            </w:r>
                            <w:r w:rsidRPr="00A8647A">
                              <w:rPr>
                                <w:rFonts w:ascii="AR CENA" w:hAnsi="AR CENA"/>
                                <w:sz w:val="26"/>
                                <w:szCs w:val="26"/>
                              </w:rPr>
                              <w:t xml:space="preserve"> to a customer – but it then takes time to find the information that she needs. Mrs Smith also worries about security and an unauthorised person picking up her address book with her customer’s personal details in.</w:t>
                            </w:r>
                          </w:p>
                          <w:p w14:paraId="48AE034A" w14:textId="77777777" w:rsidR="00B20488" w:rsidRPr="00A8647A" w:rsidRDefault="00B20488" w:rsidP="00A8647A">
                            <w:pPr>
                              <w:rPr>
                                <w:rFonts w:ascii="AR CENA" w:hAnsi="AR CENA"/>
                                <w:sz w:val="18"/>
                                <w:szCs w:val="18"/>
                              </w:rPr>
                            </w:pPr>
                          </w:p>
                          <w:p w14:paraId="56C111E9" w14:textId="77777777" w:rsidR="00B20488" w:rsidRPr="002B6808" w:rsidRDefault="00B20488" w:rsidP="00A8647A">
                            <w:pPr>
                              <w:rPr>
                                <w:rFonts w:ascii="AR CENA" w:hAnsi="AR CENA"/>
                                <w:sz w:val="30"/>
                                <w:szCs w:val="26"/>
                                <w:u w:val="single"/>
                              </w:rPr>
                            </w:pPr>
                            <w:r w:rsidRPr="002B6808">
                              <w:rPr>
                                <w:rFonts w:ascii="AR CENA" w:hAnsi="AR CENA"/>
                                <w:sz w:val="30"/>
                                <w:szCs w:val="26"/>
                                <w:u w:val="single"/>
                              </w:rPr>
                              <w:t>Recording/Calculating orders</w:t>
                            </w:r>
                          </w:p>
                          <w:p w14:paraId="47D9044A" w14:textId="77777777" w:rsidR="00B20488" w:rsidRPr="00A8647A" w:rsidRDefault="00B20488" w:rsidP="00A8647A">
                            <w:pPr>
                              <w:rPr>
                                <w:rFonts w:ascii="AR CENA" w:hAnsi="AR CENA"/>
                                <w:sz w:val="26"/>
                                <w:szCs w:val="26"/>
                              </w:rPr>
                            </w:pPr>
                            <w:r w:rsidRPr="00A8647A">
                              <w:rPr>
                                <w:rFonts w:ascii="AR CENA" w:hAnsi="AR CENA"/>
                                <w:sz w:val="26"/>
                                <w:szCs w:val="26"/>
                              </w:rPr>
                              <w:t>When she goes out to visit a customer, she records the measurements of whatever soft furnishings she is being asked to produce. Each new order and its measurements are written on a new page in her order book. Materials required will be added to this order when the customer has chosen them and notified her. Mrs Smith send</w:t>
                            </w:r>
                            <w:r>
                              <w:rPr>
                                <w:rFonts w:ascii="AR CENA" w:hAnsi="AR CENA"/>
                                <w:sz w:val="26"/>
                                <w:szCs w:val="26"/>
                              </w:rPr>
                              <w:t>s</w:t>
                            </w:r>
                            <w:r w:rsidRPr="00A8647A">
                              <w:rPr>
                                <w:rFonts w:ascii="AR CENA" w:hAnsi="AR CENA"/>
                                <w:sz w:val="26"/>
                                <w:szCs w:val="26"/>
                              </w:rPr>
                              <w:t xml:space="preserve"> an email or letter to her customer outlining the order, the materials required and showing a breakdown of costs including her labour and VAT. This letter is not done until she gets home. There are several issues with </w:t>
                            </w:r>
                            <w:r>
                              <w:rPr>
                                <w:rFonts w:ascii="AR CENA" w:hAnsi="AR CENA"/>
                                <w:sz w:val="26"/>
                                <w:szCs w:val="26"/>
                              </w:rPr>
                              <w:t>this:</w:t>
                            </w:r>
                          </w:p>
                          <w:p w14:paraId="6B867341" w14:textId="77777777" w:rsidR="00B20488" w:rsidRPr="00A8647A" w:rsidRDefault="00B20488" w:rsidP="00A8647A">
                            <w:pPr>
                              <w:rPr>
                                <w:rFonts w:ascii="AR CENA" w:hAnsi="AR CENA"/>
                                <w:sz w:val="18"/>
                                <w:szCs w:val="18"/>
                              </w:rPr>
                            </w:pPr>
                          </w:p>
                          <w:p w14:paraId="200085CB" w14:textId="77777777" w:rsidR="00B20488" w:rsidRPr="00A8647A" w:rsidRDefault="00B20488" w:rsidP="00A8647A">
                            <w:pPr>
                              <w:ind w:left="426" w:hanging="426"/>
                              <w:rPr>
                                <w:rFonts w:ascii="AR CENA" w:hAnsi="AR CENA"/>
                                <w:sz w:val="26"/>
                                <w:szCs w:val="26"/>
                              </w:rPr>
                            </w:pPr>
                            <w:r w:rsidRPr="00A8647A">
                              <w:rPr>
                                <w:rFonts w:ascii="AR CENA" w:hAnsi="AR CENA"/>
                                <w:sz w:val="26"/>
                                <w:szCs w:val="26"/>
                              </w:rPr>
                              <w:t></w:t>
                            </w:r>
                            <w:r w:rsidRPr="00A8647A">
                              <w:rPr>
                                <w:rFonts w:ascii="AR CENA" w:hAnsi="AR CENA"/>
                                <w:sz w:val="26"/>
                                <w:szCs w:val="26"/>
                              </w:rPr>
                              <w:tab/>
                              <w:t>Mrs Smith is unable to give a precise idea of price until after she leaves the customer, goes home and works it all out. It can be as long as a week before the customer receives the quotation. Quite often, customers decide not to go ahead with the order because they change their mind or she has to go out again to see them because they decide to go for cheaper materials. Either way, this causes loss of profit for Mrs Smith as well as being a very time-consuming exercise.</w:t>
                            </w:r>
                          </w:p>
                          <w:p w14:paraId="4F1975EA" w14:textId="77777777" w:rsidR="00B20488" w:rsidRPr="00A8647A" w:rsidRDefault="00B20488" w:rsidP="00A8647A">
                            <w:pPr>
                              <w:ind w:left="426" w:hanging="426"/>
                              <w:rPr>
                                <w:rFonts w:ascii="AR CENA" w:hAnsi="AR CENA"/>
                                <w:sz w:val="26"/>
                                <w:szCs w:val="26"/>
                              </w:rPr>
                            </w:pPr>
                            <w:r w:rsidRPr="00A8647A">
                              <w:rPr>
                                <w:rFonts w:ascii="AR CENA" w:hAnsi="AR CENA"/>
                                <w:sz w:val="26"/>
                                <w:szCs w:val="26"/>
                              </w:rPr>
                              <w:t></w:t>
                            </w:r>
                            <w:r w:rsidRPr="00A8647A">
                              <w:rPr>
                                <w:rFonts w:ascii="AR CENA" w:hAnsi="AR CENA"/>
                                <w:sz w:val="26"/>
                                <w:szCs w:val="26"/>
                              </w:rPr>
                              <w:tab/>
                              <w:t>Making up a quotation is a time-consuming process as Mrs Smith has first to look up all of the prices of the different materials from her sample books (she has 15 sample books from different suppliers) and then use a calculator to work out the cost of each material that makes up the order. She then has to calculate a profit margin on the materials, add labour costs, calculate VAT on the whole order and calculate the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B750C" id="Text Box 13" o:spid="_x0000_s1086" style="position:absolute;margin-left:11.45pt;margin-top:11.2pt;width:481.85pt;height:608.2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7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" fillcolor="white [3212]" strokeweight=".5pt">
                <v:shadow on="t" color="black" opacity="26214f" origin="-.5,.5" offset=".74836mm,-.74836mm"/>
                <v:textbox>
                  <w:txbxContent>
                    <w:p w14:paraId="518B61AD" w14:textId="77777777" w:rsidR="00B20488" w:rsidRPr="00A8647A" w:rsidRDefault="00B20488" w:rsidP="00A8647A">
                      <w:pPr>
                        <w:rPr>
                          <w:rFonts w:ascii="AR CENA" w:hAnsi="AR CENA"/>
                          <w:sz w:val="26"/>
                          <w:szCs w:val="26"/>
                        </w:rPr>
                      </w:pPr>
                      <w:r>
                        <w:rPr>
                          <w:rFonts w:ascii="AR CENA" w:hAnsi="AR CENA"/>
                          <w:sz w:val="26"/>
                          <w:szCs w:val="26"/>
                        </w:rPr>
                        <w:t>…</w:t>
                      </w:r>
                    </w:p>
                    <w:p w14:paraId="6B2F0901" w14:textId="77777777" w:rsidR="00B20488" w:rsidRPr="002B6808" w:rsidRDefault="00B20488" w:rsidP="00A8647A">
                      <w:pPr>
                        <w:rPr>
                          <w:rFonts w:ascii="AR CENA" w:hAnsi="AR CENA"/>
                          <w:sz w:val="30"/>
                          <w:szCs w:val="26"/>
                          <w:u w:val="single"/>
                        </w:rPr>
                      </w:pPr>
                      <w:r w:rsidRPr="002B6808">
                        <w:rPr>
                          <w:rFonts w:ascii="AR CENA" w:hAnsi="AR CENA"/>
                          <w:sz w:val="30"/>
                          <w:szCs w:val="26"/>
                          <w:u w:val="single"/>
                        </w:rPr>
                        <w:t>Problems with the current system</w:t>
                      </w:r>
                    </w:p>
                    <w:p w14:paraId="06795F6E" w14:textId="77777777" w:rsidR="00B20488" w:rsidRPr="00A8647A" w:rsidRDefault="00B20488" w:rsidP="00A8647A">
                      <w:pPr>
                        <w:rPr>
                          <w:rFonts w:ascii="AR CENA" w:hAnsi="AR CENA"/>
                          <w:sz w:val="26"/>
                          <w:szCs w:val="26"/>
                        </w:rPr>
                      </w:pPr>
                      <w:r w:rsidRPr="00A8647A">
                        <w:rPr>
                          <w:rFonts w:ascii="AR CENA" w:hAnsi="AR CENA"/>
                          <w:sz w:val="26"/>
                          <w:szCs w:val="26"/>
                        </w:rPr>
                        <w:t>Mrs Smith is looking to update her system as she is finding that she is spending too much time doing paperwork. This takes away from the time she needs to spend making and fitting soft furnishings and visiting new customers. Additionally, she would like to be able to give customers a much more speedy quotation for an order. The two aspects of her problem in detail are:</w:t>
                      </w:r>
                    </w:p>
                    <w:p w14:paraId="794EC05F" w14:textId="77777777" w:rsidR="00B20488" w:rsidRPr="00A8647A" w:rsidRDefault="00B20488" w:rsidP="00A8647A">
                      <w:pPr>
                        <w:rPr>
                          <w:rFonts w:ascii="AR CENA" w:hAnsi="AR CENA"/>
                          <w:sz w:val="18"/>
                          <w:szCs w:val="18"/>
                        </w:rPr>
                      </w:pPr>
                    </w:p>
                    <w:p w14:paraId="5D36EC4E" w14:textId="77777777" w:rsidR="00B20488" w:rsidRPr="006E2B3B" w:rsidRDefault="00B20488" w:rsidP="00A8647A">
                      <w:pPr>
                        <w:rPr>
                          <w:rFonts w:ascii="AR CENA" w:hAnsi="AR CENA"/>
                          <w:sz w:val="30"/>
                          <w:szCs w:val="26"/>
                          <w:u w:val="single"/>
                        </w:rPr>
                      </w:pPr>
                      <w:r w:rsidRPr="006E2B3B">
                        <w:rPr>
                          <w:rFonts w:ascii="AR CENA" w:hAnsi="AR CENA"/>
                          <w:sz w:val="30"/>
                          <w:szCs w:val="26"/>
                          <w:u w:val="single"/>
                        </w:rPr>
                        <w:t>Recording customer personal details</w:t>
                      </w:r>
                    </w:p>
                    <w:p w14:paraId="1F14467A" w14:textId="77777777" w:rsidR="00B20488" w:rsidRPr="00A8647A" w:rsidRDefault="00B20488" w:rsidP="00A8647A">
                      <w:pPr>
                        <w:rPr>
                          <w:rFonts w:ascii="AR CENA" w:hAnsi="AR CENA"/>
                          <w:sz w:val="26"/>
                          <w:szCs w:val="26"/>
                        </w:rPr>
                      </w:pPr>
                      <w:r w:rsidRPr="00A8647A">
                        <w:rPr>
                          <w:rFonts w:ascii="AR CENA" w:hAnsi="AR CENA"/>
                          <w:sz w:val="26"/>
                          <w:szCs w:val="26"/>
                        </w:rPr>
                        <w:t>Mrs Smith currently records her customer’s personal details in an address book which she normally carries around in her workbag. When she gets home the address book is transferred to her desk. There are various problems with this:</w:t>
                      </w:r>
                    </w:p>
                    <w:p w14:paraId="67E07D80" w14:textId="77777777" w:rsidR="00B20488" w:rsidRPr="00A8647A" w:rsidRDefault="00B20488" w:rsidP="00A8647A">
                      <w:pPr>
                        <w:tabs>
                          <w:tab w:val="left" w:pos="2536"/>
                        </w:tabs>
                        <w:rPr>
                          <w:rFonts w:ascii="AR CENA" w:hAnsi="AR CENA"/>
                          <w:sz w:val="18"/>
                          <w:szCs w:val="18"/>
                        </w:rPr>
                      </w:pPr>
                      <w:r w:rsidRPr="00A8647A">
                        <w:rPr>
                          <w:rFonts w:ascii="AR CENA" w:hAnsi="AR CENA"/>
                          <w:sz w:val="26"/>
                          <w:szCs w:val="26"/>
                        </w:rPr>
                        <w:tab/>
                      </w:r>
                    </w:p>
                    <w:p w14:paraId="2A3B86C5" w14:textId="77777777" w:rsidR="00B20488" w:rsidRPr="00A8647A" w:rsidRDefault="00B20488" w:rsidP="00A8647A">
                      <w:pPr>
                        <w:ind w:left="426" w:hanging="426"/>
                        <w:rPr>
                          <w:rFonts w:ascii="AR CENA" w:hAnsi="AR CENA"/>
                          <w:sz w:val="26"/>
                          <w:szCs w:val="26"/>
                        </w:rPr>
                      </w:pPr>
                      <w:r w:rsidRPr="00A8647A">
                        <w:rPr>
                          <w:rFonts w:ascii="AR CENA" w:hAnsi="AR CENA"/>
                          <w:sz w:val="26"/>
                          <w:szCs w:val="26"/>
                        </w:rPr>
                        <w:t></w:t>
                      </w:r>
                      <w:r w:rsidRPr="00A8647A">
                        <w:rPr>
                          <w:rFonts w:ascii="AR CENA" w:hAnsi="AR CENA"/>
                          <w:sz w:val="26"/>
                          <w:szCs w:val="26"/>
                        </w:rPr>
                        <w:tab/>
                      </w:r>
                      <w:proofErr w:type="gramStart"/>
                      <w:r w:rsidRPr="00A8647A">
                        <w:rPr>
                          <w:rFonts w:ascii="AR CENA" w:hAnsi="AR CENA"/>
                          <w:sz w:val="26"/>
                          <w:szCs w:val="26"/>
                        </w:rPr>
                        <w:t>Sometimes</w:t>
                      </w:r>
                      <w:proofErr w:type="gramEnd"/>
                      <w:r w:rsidRPr="00A8647A">
                        <w:rPr>
                          <w:rFonts w:ascii="AR CENA" w:hAnsi="AR CENA"/>
                          <w:sz w:val="26"/>
                          <w:szCs w:val="26"/>
                        </w:rPr>
                        <w:t xml:space="preserve"> she leaves it at a client’s house – this causes a problem if she needs to use an address from it later at home when making up quotes</w:t>
                      </w:r>
                      <w:r>
                        <w:rPr>
                          <w:rFonts w:ascii="AR CENA" w:hAnsi="AR CENA"/>
                          <w:sz w:val="26"/>
                          <w:szCs w:val="26"/>
                        </w:rPr>
                        <w:t xml:space="preserve">.  </w:t>
                      </w:r>
                      <w:r w:rsidRPr="00A8647A">
                        <w:rPr>
                          <w:rFonts w:ascii="AR CENA" w:hAnsi="AR CENA"/>
                          <w:sz w:val="26"/>
                          <w:szCs w:val="26"/>
                        </w:rPr>
                        <w:t>Sometimes she loses her address book altogether – this causes a major problem as the only other place she might have addresses is on previous correspondence she has sen</w:t>
                      </w:r>
                      <w:r>
                        <w:rPr>
                          <w:rFonts w:ascii="AR CENA" w:hAnsi="AR CENA"/>
                          <w:sz w:val="26"/>
                          <w:szCs w:val="26"/>
                        </w:rPr>
                        <w:t>t</w:t>
                      </w:r>
                      <w:r w:rsidRPr="00A8647A">
                        <w:rPr>
                          <w:rFonts w:ascii="AR CENA" w:hAnsi="AR CENA"/>
                          <w:sz w:val="26"/>
                          <w:szCs w:val="26"/>
                        </w:rPr>
                        <w:t xml:space="preserve"> to a customer – but it then takes time to find the information that she needs. Mrs Smith also worries about security and an unauthorised person picking up her address book with her customer’s personal details in.</w:t>
                      </w:r>
                    </w:p>
                    <w:p w14:paraId="48AE034A" w14:textId="77777777" w:rsidR="00B20488" w:rsidRPr="00A8647A" w:rsidRDefault="00B20488" w:rsidP="00A8647A">
                      <w:pPr>
                        <w:rPr>
                          <w:rFonts w:ascii="AR CENA" w:hAnsi="AR CENA"/>
                          <w:sz w:val="18"/>
                          <w:szCs w:val="18"/>
                        </w:rPr>
                      </w:pPr>
                    </w:p>
                    <w:p w14:paraId="56C111E9" w14:textId="77777777" w:rsidR="00B20488" w:rsidRPr="002B6808" w:rsidRDefault="00B20488" w:rsidP="00A8647A">
                      <w:pPr>
                        <w:rPr>
                          <w:rFonts w:ascii="AR CENA" w:hAnsi="AR CENA"/>
                          <w:sz w:val="30"/>
                          <w:szCs w:val="26"/>
                          <w:u w:val="single"/>
                        </w:rPr>
                      </w:pPr>
                      <w:r w:rsidRPr="002B6808">
                        <w:rPr>
                          <w:rFonts w:ascii="AR CENA" w:hAnsi="AR CENA"/>
                          <w:sz w:val="30"/>
                          <w:szCs w:val="26"/>
                          <w:u w:val="single"/>
                        </w:rPr>
                        <w:t>Recording/Calculating orders</w:t>
                      </w:r>
                    </w:p>
                    <w:p w14:paraId="47D9044A" w14:textId="77777777" w:rsidR="00B20488" w:rsidRPr="00A8647A" w:rsidRDefault="00B20488" w:rsidP="00A8647A">
                      <w:pPr>
                        <w:rPr>
                          <w:rFonts w:ascii="AR CENA" w:hAnsi="AR CENA"/>
                          <w:sz w:val="26"/>
                          <w:szCs w:val="26"/>
                        </w:rPr>
                      </w:pPr>
                      <w:r w:rsidRPr="00A8647A">
                        <w:rPr>
                          <w:rFonts w:ascii="AR CENA" w:hAnsi="AR CENA"/>
                          <w:sz w:val="26"/>
                          <w:szCs w:val="26"/>
                        </w:rPr>
                        <w:t>When she goes out to visit a customer, she records the measurements of whatever soft furnishings she is being asked to produce. Each new order and its measurements are written on a new page in her order book. Materials required will be added to this order when the customer has chosen them and notified her. Mrs Smith send</w:t>
                      </w:r>
                      <w:r>
                        <w:rPr>
                          <w:rFonts w:ascii="AR CENA" w:hAnsi="AR CENA"/>
                          <w:sz w:val="26"/>
                          <w:szCs w:val="26"/>
                        </w:rPr>
                        <w:t>s</w:t>
                      </w:r>
                      <w:r w:rsidRPr="00A8647A">
                        <w:rPr>
                          <w:rFonts w:ascii="AR CENA" w:hAnsi="AR CENA"/>
                          <w:sz w:val="26"/>
                          <w:szCs w:val="26"/>
                        </w:rPr>
                        <w:t xml:space="preserve"> an email or letter to her customer outlining the order, the materials required and showing a breakdown of costs including her labour and VAT. This letter is not done until she gets home. There are several issues with </w:t>
                      </w:r>
                      <w:r>
                        <w:rPr>
                          <w:rFonts w:ascii="AR CENA" w:hAnsi="AR CENA"/>
                          <w:sz w:val="26"/>
                          <w:szCs w:val="26"/>
                        </w:rPr>
                        <w:t>this:</w:t>
                      </w:r>
                    </w:p>
                    <w:p w14:paraId="6B867341" w14:textId="77777777" w:rsidR="00B20488" w:rsidRPr="00A8647A" w:rsidRDefault="00B20488" w:rsidP="00A8647A">
                      <w:pPr>
                        <w:rPr>
                          <w:rFonts w:ascii="AR CENA" w:hAnsi="AR CENA"/>
                          <w:sz w:val="18"/>
                          <w:szCs w:val="18"/>
                        </w:rPr>
                      </w:pPr>
                    </w:p>
                    <w:p w14:paraId="200085CB" w14:textId="77777777" w:rsidR="00B20488" w:rsidRPr="00A8647A" w:rsidRDefault="00B20488" w:rsidP="00A8647A">
                      <w:pPr>
                        <w:ind w:left="426" w:hanging="426"/>
                        <w:rPr>
                          <w:rFonts w:ascii="AR CENA" w:hAnsi="AR CENA"/>
                          <w:sz w:val="26"/>
                          <w:szCs w:val="26"/>
                        </w:rPr>
                      </w:pPr>
                      <w:r w:rsidRPr="00A8647A">
                        <w:rPr>
                          <w:rFonts w:ascii="AR CENA" w:hAnsi="AR CENA"/>
                          <w:sz w:val="26"/>
                          <w:szCs w:val="26"/>
                        </w:rPr>
                        <w:t></w:t>
                      </w:r>
                      <w:r w:rsidRPr="00A8647A">
                        <w:rPr>
                          <w:rFonts w:ascii="AR CENA" w:hAnsi="AR CENA"/>
                          <w:sz w:val="26"/>
                          <w:szCs w:val="26"/>
                        </w:rPr>
                        <w:tab/>
                        <w:t>Mrs Smith is unable to give a precise idea of price until after she leaves the customer, goes home and works it all out. It can be as long as a week before the customer receives the quotation. Quite often, customers decide not to go ahead with the order because they change their mind or she has to go out again to see them because they decide to go for cheaper materials. Either way, this causes loss of profit for Mrs Smith as well as being a very time-consuming exercise.</w:t>
                      </w:r>
                    </w:p>
                    <w:p w14:paraId="4F1975EA" w14:textId="77777777" w:rsidR="00B20488" w:rsidRPr="00A8647A" w:rsidRDefault="00B20488" w:rsidP="00A8647A">
                      <w:pPr>
                        <w:ind w:left="426" w:hanging="426"/>
                        <w:rPr>
                          <w:rFonts w:ascii="AR CENA" w:hAnsi="AR CENA"/>
                          <w:sz w:val="26"/>
                          <w:szCs w:val="26"/>
                        </w:rPr>
                      </w:pPr>
                      <w:r w:rsidRPr="00A8647A">
                        <w:rPr>
                          <w:rFonts w:ascii="AR CENA" w:hAnsi="AR CENA"/>
                          <w:sz w:val="26"/>
                          <w:szCs w:val="26"/>
                        </w:rPr>
                        <w:t></w:t>
                      </w:r>
                      <w:r w:rsidRPr="00A8647A">
                        <w:rPr>
                          <w:rFonts w:ascii="AR CENA" w:hAnsi="AR CENA"/>
                          <w:sz w:val="26"/>
                          <w:szCs w:val="26"/>
                        </w:rPr>
                        <w:tab/>
                        <w:t>Making up a quotation is a time-consuming process as Mrs Smith has first to look up all of the prices of the different materials from her sample books (she has 15 sample books from different suppliers) and then use a calculator to work out the cost of each material that makes up the order. She then has to calculate a profit margin on the materials, add labour costs, calculate VAT on the whole order and calculate the total.</w:t>
                      </w:r>
                    </w:p>
                  </w:txbxContent>
                </v:textbox>
                <w10:wrap anchorx="margin"/>
              </v:roundrect>
            </w:pict>
          </mc:Fallback>
        </mc:AlternateContent>
      </w:r>
    </w:p>
    <w:p w14:paraId="7DDCED0B" w14:textId="77777777" w:rsidR="00925353" w:rsidRPr="00B20488" w:rsidRDefault="00925353">
      <w:pPr>
        <w:rPr>
          <w:rFonts w:ascii="Calibri" w:hAnsi="Calibri" w:cs="Arial"/>
          <w:b/>
          <w:i/>
          <w:sz w:val="26"/>
          <w:szCs w:val="26"/>
        </w:rPr>
      </w:pPr>
    </w:p>
    <w:p w14:paraId="1F7EBEC0" w14:textId="77777777" w:rsidR="00A8647A" w:rsidRPr="00B20488" w:rsidRDefault="00A8647A">
      <w:pPr>
        <w:rPr>
          <w:rFonts w:ascii="Calibri" w:hAnsi="Calibri" w:cs="Arial"/>
          <w:b/>
          <w:i/>
          <w:sz w:val="26"/>
          <w:szCs w:val="26"/>
        </w:rPr>
      </w:pPr>
    </w:p>
    <w:p w14:paraId="5C689A0C" w14:textId="77777777" w:rsidR="00A8647A" w:rsidRPr="00B20488" w:rsidRDefault="00A8647A">
      <w:pPr>
        <w:rPr>
          <w:rFonts w:ascii="Calibri" w:hAnsi="Calibri" w:cs="Arial"/>
          <w:b/>
          <w:i/>
          <w:sz w:val="26"/>
          <w:szCs w:val="26"/>
        </w:rPr>
      </w:pPr>
    </w:p>
    <w:p w14:paraId="33EAB772" w14:textId="77777777" w:rsidR="00A8647A" w:rsidRPr="00B20488" w:rsidRDefault="00A8647A">
      <w:pPr>
        <w:rPr>
          <w:rFonts w:ascii="Calibri" w:hAnsi="Calibri" w:cs="Arial"/>
          <w:b/>
          <w:i/>
          <w:sz w:val="26"/>
          <w:szCs w:val="26"/>
        </w:rPr>
      </w:pPr>
    </w:p>
    <w:p w14:paraId="4E8C5845" w14:textId="77777777" w:rsidR="00A8647A" w:rsidRPr="00B20488" w:rsidRDefault="00A8647A">
      <w:pPr>
        <w:rPr>
          <w:rFonts w:ascii="Calibri" w:hAnsi="Calibri" w:cs="Arial"/>
          <w:b/>
          <w:i/>
          <w:sz w:val="26"/>
          <w:szCs w:val="26"/>
        </w:rPr>
      </w:pPr>
    </w:p>
    <w:p w14:paraId="79233052" w14:textId="77777777" w:rsidR="00A8647A" w:rsidRPr="00B20488" w:rsidRDefault="00A8647A">
      <w:pPr>
        <w:rPr>
          <w:rFonts w:ascii="Calibri" w:hAnsi="Calibri" w:cs="Arial"/>
          <w:b/>
          <w:i/>
          <w:sz w:val="26"/>
          <w:szCs w:val="26"/>
        </w:rPr>
      </w:pPr>
    </w:p>
    <w:p w14:paraId="5601B126" w14:textId="77777777" w:rsidR="00A8647A" w:rsidRPr="00B20488" w:rsidRDefault="00A8647A">
      <w:pPr>
        <w:rPr>
          <w:rFonts w:ascii="Calibri" w:hAnsi="Calibri" w:cs="Arial"/>
          <w:b/>
          <w:i/>
          <w:sz w:val="26"/>
          <w:szCs w:val="26"/>
        </w:rPr>
      </w:pPr>
    </w:p>
    <w:p w14:paraId="19F5E649" w14:textId="77777777" w:rsidR="00A8647A" w:rsidRPr="00B20488" w:rsidRDefault="00A8647A">
      <w:pPr>
        <w:rPr>
          <w:rFonts w:ascii="Calibri" w:hAnsi="Calibri" w:cs="Arial"/>
          <w:b/>
          <w:i/>
          <w:sz w:val="26"/>
          <w:szCs w:val="26"/>
        </w:rPr>
      </w:pPr>
    </w:p>
    <w:p w14:paraId="09902C14" w14:textId="77777777" w:rsidR="00A8647A" w:rsidRPr="00B20488" w:rsidRDefault="00A8647A">
      <w:pPr>
        <w:rPr>
          <w:rFonts w:ascii="Calibri" w:hAnsi="Calibri" w:cs="Arial"/>
          <w:b/>
          <w:i/>
          <w:sz w:val="26"/>
          <w:szCs w:val="26"/>
        </w:rPr>
      </w:pPr>
    </w:p>
    <w:p w14:paraId="7AF7BF86" w14:textId="77777777" w:rsidR="00A8647A" w:rsidRPr="00B20488" w:rsidRDefault="00A8647A">
      <w:pPr>
        <w:rPr>
          <w:rFonts w:ascii="Calibri" w:hAnsi="Calibri" w:cs="Arial"/>
          <w:b/>
          <w:i/>
          <w:sz w:val="26"/>
          <w:szCs w:val="26"/>
        </w:rPr>
      </w:pPr>
    </w:p>
    <w:p w14:paraId="0D7B63BB" w14:textId="77777777" w:rsidR="00A8647A" w:rsidRPr="00B20488" w:rsidRDefault="00A8647A">
      <w:pPr>
        <w:rPr>
          <w:rFonts w:ascii="Calibri" w:hAnsi="Calibri" w:cs="Arial"/>
          <w:b/>
          <w:i/>
          <w:sz w:val="26"/>
          <w:szCs w:val="26"/>
        </w:rPr>
      </w:pPr>
    </w:p>
    <w:p w14:paraId="51ADADB6" w14:textId="77777777" w:rsidR="00A8647A" w:rsidRPr="00B20488" w:rsidRDefault="00A8647A">
      <w:pPr>
        <w:rPr>
          <w:rFonts w:ascii="Calibri" w:hAnsi="Calibri" w:cs="Arial"/>
          <w:b/>
          <w:i/>
          <w:sz w:val="26"/>
          <w:szCs w:val="26"/>
        </w:rPr>
      </w:pPr>
    </w:p>
    <w:p w14:paraId="0EEE027A" w14:textId="77777777" w:rsidR="00A8647A" w:rsidRPr="00B20488" w:rsidRDefault="00A8647A">
      <w:pPr>
        <w:rPr>
          <w:rFonts w:ascii="Calibri" w:hAnsi="Calibri" w:cs="Arial"/>
          <w:b/>
          <w:i/>
          <w:sz w:val="26"/>
          <w:szCs w:val="26"/>
        </w:rPr>
      </w:pPr>
    </w:p>
    <w:p w14:paraId="5BE1B040" w14:textId="77777777" w:rsidR="00A8647A" w:rsidRPr="00B20488" w:rsidRDefault="00A8647A">
      <w:pPr>
        <w:rPr>
          <w:rFonts w:ascii="Calibri" w:hAnsi="Calibri" w:cs="Arial"/>
          <w:b/>
          <w:i/>
          <w:sz w:val="26"/>
          <w:szCs w:val="26"/>
        </w:rPr>
      </w:pPr>
    </w:p>
    <w:p w14:paraId="7C336E59" w14:textId="77777777" w:rsidR="00A8647A" w:rsidRPr="00B20488" w:rsidRDefault="00A8647A">
      <w:pPr>
        <w:rPr>
          <w:rFonts w:ascii="Calibri" w:hAnsi="Calibri" w:cs="Arial"/>
          <w:b/>
          <w:i/>
          <w:sz w:val="26"/>
          <w:szCs w:val="26"/>
        </w:rPr>
      </w:pPr>
    </w:p>
    <w:p w14:paraId="5C1D4A23" w14:textId="77777777" w:rsidR="00A8647A" w:rsidRPr="00B20488" w:rsidRDefault="00A8647A">
      <w:pPr>
        <w:rPr>
          <w:rFonts w:ascii="Calibri" w:hAnsi="Calibri" w:cs="Arial"/>
          <w:b/>
          <w:i/>
          <w:sz w:val="26"/>
          <w:szCs w:val="26"/>
        </w:rPr>
      </w:pPr>
    </w:p>
    <w:p w14:paraId="6AB1F9A7" w14:textId="77777777" w:rsidR="00A8647A" w:rsidRPr="00B20488" w:rsidRDefault="00A8647A">
      <w:pPr>
        <w:rPr>
          <w:rFonts w:ascii="Calibri" w:hAnsi="Calibri" w:cs="Arial"/>
          <w:b/>
          <w:i/>
          <w:sz w:val="26"/>
          <w:szCs w:val="26"/>
        </w:rPr>
      </w:pPr>
    </w:p>
    <w:p w14:paraId="48C36CCF" w14:textId="77777777" w:rsidR="00A8647A" w:rsidRPr="00B20488" w:rsidRDefault="00A8647A">
      <w:pPr>
        <w:rPr>
          <w:rFonts w:ascii="Calibri" w:hAnsi="Calibri" w:cs="Arial"/>
          <w:b/>
          <w:i/>
          <w:sz w:val="26"/>
          <w:szCs w:val="26"/>
        </w:rPr>
      </w:pPr>
    </w:p>
    <w:p w14:paraId="0C3225AE" w14:textId="77777777" w:rsidR="00A8647A" w:rsidRPr="00B20488" w:rsidRDefault="00A8647A">
      <w:pPr>
        <w:rPr>
          <w:rFonts w:ascii="Calibri" w:hAnsi="Calibri" w:cs="Arial"/>
          <w:b/>
          <w:i/>
          <w:sz w:val="26"/>
          <w:szCs w:val="26"/>
        </w:rPr>
      </w:pPr>
    </w:p>
    <w:p w14:paraId="7ADC4DF0" w14:textId="77777777" w:rsidR="00A8647A" w:rsidRPr="00B20488" w:rsidRDefault="00A8647A">
      <w:pPr>
        <w:rPr>
          <w:rFonts w:ascii="Calibri" w:hAnsi="Calibri" w:cs="Arial"/>
          <w:b/>
          <w:i/>
          <w:sz w:val="26"/>
          <w:szCs w:val="26"/>
        </w:rPr>
      </w:pPr>
    </w:p>
    <w:p w14:paraId="70A6E632" w14:textId="77777777" w:rsidR="00A8647A" w:rsidRPr="00B20488" w:rsidRDefault="00A8647A">
      <w:pPr>
        <w:rPr>
          <w:rFonts w:ascii="Calibri" w:hAnsi="Calibri" w:cs="Arial"/>
          <w:b/>
          <w:i/>
          <w:sz w:val="26"/>
          <w:szCs w:val="26"/>
        </w:rPr>
      </w:pPr>
    </w:p>
    <w:p w14:paraId="4DDA0FAA" w14:textId="77777777" w:rsidR="00A8647A" w:rsidRPr="00B20488" w:rsidRDefault="00A8647A">
      <w:pPr>
        <w:rPr>
          <w:rFonts w:ascii="Calibri" w:hAnsi="Calibri" w:cs="Arial"/>
          <w:b/>
          <w:i/>
          <w:sz w:val="26"/>
          <w:szCs w:val="26"/>
        </w:rPr>
      </w:pPr>
    </w:p>
    <w:p w14:paraId="4197BE35" w14:textId="77777777" w:rsidR="00A8647A" w:rsidRPr="00B20488" w:rsidRDefault="00A8647A">
      <w:pPr>
        <w:rPr>
          <w:rFonts w:ascii="Calibri" w:hAnsi="Calibri" w:cs="Arial"/>
          <w:b/>
          <w:i/>
          <w:sz w:val="26"/>
          <w:szCs w:val="26"/>
        </w:rPr>
      </w:pPr>
    </w:p>
    <w:p w14:paraId="7568BBBC" w14:textId="77777777" w:rsidR="00A8647A" w:rsidRPr="00B20488" w:rsidRDefault="00A8647A">
      <w:pPr>
        <w:rPr>
          <w:rFonts w:ascii="Calibri" w:hAnsi="Calibri" w:cs="Arial"/>
          <w:b/>
          <w:i/>
          <w:sz w:val="26"/>
          <w:szCs w:val="26"/>
        </w:rPr>
      </w:pPr>
    </w:p>
    <w:p w14:paraId="4DF71C3F" w14:textId="77777777" w:rsidR="00A8647A" w:rsidRPr="00B20488" w:rsidRDefault="00A8647A">
      <w:pPr>
        <w:rPr>
          <w:rFonts w:ascii="Calibri" w:hAnsi="Calibri" w:cs="Arial"/>
          <w:b/>
          <w:i/>
          <w:sz w:val="26"/>
          <w:szCs w:val="26"/>
        </w:rPr>
      </w:pPr>
    </w:p>
    <w:p w14:paraId="1C038DF5" w14:textId="77777777" w:rsidR="00A8647A" w:rsidRPr="00B20488" w:rsidRDefault="00A8647A">
      <w:pPr>
        <w:rPr>
          <w:rFonts w:ascii="Calibri" w:hAnsi="Calibri" w:cs="Arial"/>
          <w:b/>
          <w:i/>
          <w:sz w:val="26"/>
          <w:szCs w:val="26"/>
        </w:rPr>
      </w:pPr>
    </w:p>
    <w:p w14:paraId="4F69A727" w14:textId="77777777" w:rsidR="00A8647A" w:rsidRPr="00B20488" w:rsidRDefault="00A8647A">
      <w:pPr>
        <w:rPr>
          <w:rFonts w:ascii="Calibri" w:hAnsi="Calibri" w:cs="Arial"/>
          <w:b/>
          <w:i/>
          <w:sz w:val="26"/>
          <w:szCs w:val="26"/>
        </w:rPr>
      </w:pPr>
    </w:p>
    <w:p w14:paraId="233E5105" w14:textId="77777777" w:rsidR="00A8647A" w:rsidRPr="00B20488" w:rsidRDefault="00A8647A">
      <w:pPr>
        <w:rPr>
          <w:rFonts w:ascii="Calibri" w:hAnsi="Calibri" w:cs="Arial"/>
          <w:b/>
          <w:i/>
          <w:sz w:val="26"/>
          <w:szCs w:val="26"/>
        </w:rPr>
      </w:pPr>
    </w:p>
    <w:p w14:paraId="28B6FC18" w14:textId="77777777" w:rsidR="00A8647A" w:rsidRPr="00B20488" w:rsidRDefault="00A8647A">
      <w:pPr>
        <w:rPr>
          <w:rFonts w:ascii="Calibri" w:hAnsi="Calibri" w:cs="Arial"/>
          <w:b/>
          <w:i/>
          <w:sz w:val="26"/>
          <w:szCs w:val="26"/>
        </w:rPr>
      </w:pPr>
    </w:p>
    <w:p w14:paraId="0EF1DEF1" w14:textId="77777777" w:rsidR="00A8647A" w:rsidRPr="00B20488" w:rsidRDefault="00A8647A">
      <w:pPr>
        <w:rPr>
          <w:rFonts w:ascii="Calibri" w:hAnsi="Calibri" w:cs="Arial"/>
          <w:b/>
          <w:i/>
          <w:sz w:val="26"/>
          <w:szCs w:val="26"/>
        </w:rPr>
      </w:pPr>
    </w:p>
    <w:p w14:paraId="70027C32" w14:textId="77777777" w:rsidR="00A8647A" w:rsidRPr="00B20488" w:rsidRDefault="00A8647A">
      <w:pPr>
        <w:rPr>
          <w:rFonts w:ascii="Calibri" w:hAnsi="Calibri" w:cs="Arial"/>
          <w:b/>
          <w:i/>
          <w:sz w:val="26"/>
          <w:szCs w:val="26"/>
        </w:rPr>
      </w:pPr>
    </w:p>
    <w:p w14:paraId="2A63704B" w14:textId="77777777" w:rsidR="00A8647A" w:rsidRPr="00B20488" w:rsidRDefault="00A8647A">
      <w:pPr>
        <w:rPr>
          <w:rFonts w:ascii="Calibri" w:hAnsi="Calibri" w:cs="Arial"/>
          <w:b/>
          <w:i/>
          <w:sz w:val="26"/>
          <w:szCs w:val="26"/>
        </w:rPr>
      </w:pPr>
    </w:p>
    <w:p w14:paraId="43D7B6E7" w14:textId="77777777" w:rsidR="00A8647A" w:rsidRPr="00B20488" w:rsidRDefault="00A8647A">
      <w:pPr>
        <w:rPr>
          <w:rFonts w:ascii="Calibri" w:hAnsi="Calibri" w:cs="Arial"/>
          <w:b/>
          <w:i/>
          <w:sz w:val="26"/>
          <w:szCs w:val="26"/>
        </w:rPr>
      </w:pPr>
    </w:p>
    <w:p w14:paraId="45908499" w14:textId="77777777" w:rsidR="00A8647A" w:rsidRPr="00B20488" w:rsidRDefault="00A8647A">
      <w:pPr>
        <w:rPr>
          <w:rFonts w:ascii="Calibri" w:hAnsi="Calibri" w:cs="Arial"/>
          <w:b/>
          <w:i/>
          <w:sz w:val="26"/>
          <w:szCs w:val="26"/>
        </w:rPr>
      </w:pPr>
    </w:p>
    <w:p w14:paraId="543BC2C3" w14:textId="77777777" w:rsidR="00A8647A" w:rsidRPr="00B20488" w:rsidRDefault="00A8647A">
      <w:pPr>
        <w:rPr>
          <w:rFonts w:ascii="Calibri" w:hAnsi="Calibri" w:cs="Arial"/>
          <w:b/>
          <w:i/>
          <w:sz w:val="26"/>
          <w:szCs w:val="26"/>
        </w:rPr>
      </w:pPr>
    </w:p>
    <w:p w14:paraId="13ABA33C" w14:textId="77777777" w:rsidR="00A8647A" w:rsidRPr="00B20488" w:rsidRDefault="00A8647A">
      <w:pPr>
        <w:rPr>
          <w:rFonts w:ascii="Calibri" w:hAnsi="Calibri" w:cs="Arial"/>
          <w:b/>
          <w:i/>
          <w:sz w:val="26"/>
          <w:szCs w:val="26"/>
        </w:rPr>
      </w:pPr>
    </w:p>
    <w:p w14:paraId="3AA1F9F5" w14:textId="77777777" w:rsidR="00A8647A" w:rsidRPr="00B20488" w:rsidRDefault="00A8647A">
      <w:pPr>
        <w:rPr>
          <w:rFonts w:ascii="Calibri" w:hAnsi="Calibri" w:cs="Arial"/>
          <w:b/>
          <w:i/>
          <w:sz w:val="26"/>
          <w:szCs w:val="26"/>
        </w:rPr>
      </w:pPr>
    </w:p>
    <w:p w14:paraId="72FEF894" w14:textId="77777777" w:rsidR="00A8647A" w:rsidRPr="00B20488" w:rsidRDefault="00A8647A">
      <w:pPr>
        <w:rPr>
          <w:rFonts w:ascii="Calibri" w:hAnsi="Calibri" w:cs="Arial"/>
          <w:b/>
          <w:i/>
          <w:sz w:val="26"/>
          <w:szCs w:val="26"/>
        </w:rPr>
      </w:pPr>
    </w:p>
    <w:p w14:paraId="3A933808" w14:textId="77777777" w:rsidR="002B6808" w:rsidRPr="00B20488" w:rsidRDefault="002B6808" w:rsidP="002B6808">
      <w:pPr>
        <w:pStyle w:val="fig"/>
        <w:ind w:right="424"/>
        <w:jc w:val="right"/>
        <w:rPr>
          <w:rFonts w:ascii="Tw Cen MT" w:hAnsi="Tw Cen MT"/>
          <w:i w:val="0"/>
          <w:sz w:val="4"/>
        </w:rPr>
      </w:pPr>
    </w:p>
    <w:p w14:paraId="3CD964E5" w14:textId="77777777" w:rsidR="00A8647A" w:rsidRPr="00B20488" w:rsidRDefault="00A8647A">
      <w:pPr>
        <w:rPr>
          <w:rFonts w:ascii="Calibri" w:hAnsi="Calibri" w:cs="Arial"/>
          <w:b/>
          <w:i/>
          <w:sz w:val="26"/>
          <w:szCs w:val="26"/>
        </w:rPr>
      </w:pPr>
    </w:p>
    <w:p w14:paraId="7B0084CC" w14:textId="77777777" w:rsidR="007414E4" w:rsidRPr="00B20488" w:rsidRDefault="007414E4" w:rsidP="004D569B">
      <w:pPr>
        <w:pStyle w:val="h1alt2"/>
        <w:spacing w:after="40"/>
      </w:pPr>
      <w:r w:rsidRPr="00B20488">
        <w:lastRenderedPageBreak/>
        <w:t>Limitations and Constraints imposed</w:t>
      </w:r>
    </w:p>
    <w:p w14:paraId="5DF37D9E" w14:textId="77777777" w:rsidR="00A8647A" w:rsidRPr="00B20488" w:rsidRDefault="007414E4" w:rsidP="007D43E2">
      <w:pPr>
        <w:rPr>
          <w:rFonts w:ascii="Segoe UI" w:hAnsi="Segoe UI" w:cs="Arial"/>
          <w:sz w:val="21"/>
          <w:szCs w:val="24"/>
        </w:rPr>
      </w:pPr>
      <w:r w:rsidRPr="00B20488">
        <w:rPr>
          <w:rFonts w:ascii="Segoe UI" w:hAnsi="Segoe UI" w:cs="Arial"/>
          <w:sz w:val="21"/>
          <w:szCs w:val="24"/>
        </w:rPr>
        <w:t>This section needs to contain some idea of what type of limitations or constraints you will need to bear in mind when you start forming your objectives and requirements</w:t>
      </w:r>
      <w:r w:rsidR="00886940" w:rsidRPr="00B20488">
        <w:rPr>
          <w:rFonts w:ascii="Segoe UI" w:hAnsi="Segoe UI" w:cs="Arial"/>
          <w:sz w:val="21"/>
          <w:szCs w:val="24"/>
        </w:rPr>
        <w:t xml:space="preserve">.  </w:t>
      </w:r>
      <w:r w:rsidRPr="00B20488">
        <w:rPr>
          <w:rFonts w:ascii="Segoe UI" w:hAnsi="Segoe UI" w:cs="Arial"/>
          <w:sz w:val="21"/>
          <w:szCs w:val="24"/>
        </w:rPr>
        <w:t>For example there is no point designing a complicated interface if your intended users are ICT novices or have particular accessibility needs</w:t>
      </w:r>
      <w:r w:rsidR="00886940" w:rsidRPr="00B20488">
        <w:rPr>
          <w:rFonts w:ascii="Segoe UI" w:hAnsi="Segoe UI" w:cs="Arial"/>
          <w:sz w:val="21"/>
          <w:szCs w:val="24"/>
        </w:rPr>
        <w:t xml:space="preserve">.  </w:t>
      </w:r>
    </w:p>
    <w:p w14:paraId="61270BCF" w14:textId="77777777" w:rsidR="00A8647A" w:rsidRPr="00B20488" w:rsidRDefault="00A8647A" w:rsidP="007D43E2">
      <w:pPr>
        <w:rPr>
          <w:rFonts w:ascii="Segoe UI" w:hAnsi="Segoe UI" w:cs="Arial"/>
          <w:sz w:val="10"/>
          <w:szCs w:val="24"/>
        </w:rPr>
      </w:pPr>
    </w:p>
    <w:p w14:paraId="31FCF63E" w14:textId="77777777" w:rsidR="007414E4" w:rsidRPr="00B20488" w:rsidRDefault="007414E4" w:rsidP="007D43E2">
      <w:pPr>
        <w:rPr>
          <w:rFonts w:ascii="Segoe UI" w:hAnsi="Segoe UI" w:cs="Arial"/>
          <w:sz w:val="21"/>
          <w:szCs w:val="24"/>
        </w:rPr>
      </w:pPr>
      <w:r w:rsidRPr="00B20488">
        <w:rPr>
          <w:rFonts w:ascii="Segoe UI" w:hAnsi="Segoe UI" w:cs="Arial"/>
          <w:sz w:val="21"/>
          <w:szCs w:val="24"/>
        </w:rPr>
        <w:t>The following are typical constraints and limitations to investigate and comment upon:</w:t>
      </w:r>
    </w:p>
    <w:p w14:paraId="507F6D88" w14:textId="77777777" w:rsidR="007414E4" w:rsidRPr="00B20488" w:rsidRDefault="007414E4" w:rsidP="00051B27">
      <w:pPr>
        <w:spacing w:before="40"/>
        <w:ind w:left="425" w:hanging="425"/>
        <w:rPr>
          <w:rFonts w:ascii="Segoe UI" w:hAnsi="Segoe UI" w:cs="Arial"/>
          <w:spacing w:val="-5"/>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pacing w:val="-5"/>
          <w:sz w:val="21"/>
          <w:szCs w:val="24"/>
        </w:rPr>
        <w:t>User</w:t>
      </w:r>
      <w:r w:rsidR="00886940" w:rsidRPr="00B20488">
        <w:rPr>
          <w:rFonts w:ascii="Segoe UI Semibold" w:hAnsi="Segoe UI Semibold" w:cs="Arial"/>
          <w:spacing w:val="-5"/>
          <w:sz w:val="21"/>
          <w:szCs w:val="24"/>
        </w:rPr>
        <w:t>’</w:t>
      </w:r>
      <w:r w:rsidRPr="00B20488">
        <w:rPr>
          <w:rFonts w:ascii="Segoe UI Semibold" w:hAnsi="Segoe UI Semibold" w:cs="Arial"/>
          <w:spacing w:val="-5"/>
          <w:sz w:val="21"/>
          <w:szCs w:val="24"/>
        </w:rPr>
        <w:t>s ICT skill level</w:t>
      </w:r>
      <w:r w:rsidRPr="00B20488">
        <w:rPr>
          <w:rFonts w:ascii="Segoe UI" w:hAnsi="Segoe UI" w:cs="Arial"/>
          <w:spacing w:val="-5"/>
          <w:sz w:val="21"/>
          <w:szCs w:val="24"/>
        </w:rPr>
        <w:t xml:space="preserve"> – this will have an impact on the type and complexity of the interface you design and build</w:t>
      </w:r>
    </w:p>
    <w:p w14:paraId="4399DF69" w14:textId="77777777" w:rsidR="007414E4" w:rsidRPr="00B20488" w:rsidRDefault="007414E4" w:rsidP="00051B27">
      <w:pPr>
        <w:spacing w:before="40"/>
        <w:ind w:left="425" w:hanging="42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User</w:t>
      </w:r>
      <w:r w:rsidR="00886940" w:rsidRPr="00B20488">
        <w:rPr>
          <w:rFonts w:ascii="Segoe UI Semibold" w:hAnsi="Segoe UI Semibold" w:cs="Arial"/>
          <w:sz w:val="21"/>
          <w:szCs w:val="24"/>
        </w:rPr>
        <w:t>’</w:t>
      </w:r>
      <w:r w:rsidRPr="00B20488">
        <w:rPr>
          <w:rFonts w:ascii="Segoe UI Semibold" w:hAnsi="Segoe UI Semibold" w:cs="Arial"/>
          <w:sz w:val="21"/>
          <w:szCs w:val="24"/>
        </w:rPr>
        <w:t>s Accessibility needs</w:t>
      </w:r>
      <w:r w:rsidRPr="00B20488">
        <w:rPr>
          <w:rFonts w:ascii="Segoe UI" w:hAnsi="Segoe UI" w:cs="Arial"/>
          <w:sz w:val="21"/>
          <w:szCs w:val="24"/>
        </w:rPr>
        <w:t xml:space="preserve"> – are any of the potential users visually impaired or have other accessibility needs</w:t>
      </w:r>
      <w:r w:rsidR="00886940" w:rsidRPr="00B20488">
        <w:rPr>
          <w:rFonts w:ascii="Segoe UI" w:hAnsi="Segoe UI" w:cs="Arial"/>
          <w:sz w:val="21"/>
          <w:szCs w:val="24"/>
        </w:rPr>
        <w:t xml:space="preserve">.  </w:t>
      </w:r>
      <w:r w:rsidRPr="00B20488">
        <w:rPr>
          <w:rFonts w:ascii="Segoe UI" w:hAnsi="Segoe UI" w:cs="Arial"/>
          <w:sz w:val="21"/>
          <w:szCs w:val="24"/>
        </w:rPr>
        <w:t>This again will impact on the design of the interface that is required.</w:t>
      </w:r>
    </w:p>
    <w:p w14:paraId="011C934B" w14:textId="77777777" w:rsidR="007414E4" w:rsidRPr="00B20488" w:rsidRDefault="007414E4" w:rsidP="00051B27">
      <w:pPr>
        <w:spacing w:before="40"/>
        <w:ind w:left="425" w:hanging="42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Legal issues concerning Data Protection</w:t>
      </w:r>
      <w:r w:rsidRPr="00B20488">
        <w:rPr>
          <w:rFonts w:ascii="Segoe UI" w:hAnsi="Segoe UI" w:cs="Arial"/>
          <w:sz w:val="21"/>
          <w:szCs w:val="24"/>
        </w:rPr>
        <w:t xml:space="preserve"> (for systems that will collect and store personal data)</w:t>
      </w:r>
      <w:r w:rsidR="00886940" w:rsidRPr="00B20488">
        <w:rPr>
          <w:rFonts w:ascii="Segoe UI" w:hAnsi="Segoe UI" w:cs="Arial"/>
          <w:sz w:val="21"/>
          <w:szCs w:val="24"/>
        </w:rPr>
        <w:t xml:space="preserve">.  </w:t>
      </w:r>
      <w:r w:rsidRPr="00B20488">
        <w:rPr>
          <w:rFonts w:ascii="Segoe UI" w:hAnsi="Segoe UI" w:cs="Arial"/>
          <w:sz w:val="21"/>
          <w:szCs w:val="24"/>
        </w:rPr>
        <w:t>If your system will potentially store personal data you will need to comply with current legislation covering data protection issues</w:t>
      </w:r>
      <w:r w:rsidR="00886940" w:rsidRPr="00B20488">
        <w:rPr>
          <w:rFonts w:ascii="Segoe UI" w:hAnsi="Segoe UI" w:cs="Arial"/>
          <w:sz w:val="21"/>
          <w:szCs w:val="24"/>
        </w:rPr>
        <w:t xml:space="preserve">.  </w:t>
      </w:r>
      <w:r w:rsidRPr="00B20488">
        <w:rPr>
          <w:rFonts w:ascii="Segoe UI" w:hAnsi="Segoe UI" w:cs="Arial"/>
          <w:sz w:val="21"/>
          <w:szCs w:val="24"/>
        </w:rPr>
        <w:t>You should state what principles may cover your system and what constraints this may impose (</w:t>
      </w:r>
      <w:r w:rsidR="00886940" w:rsidRPr="00B20488">
        <w:rPr>
          <w:rFonts w:ascii="Segoe UI" w:hAnsi="Segoe UI" w:cs="Arial"/>
          <w:sz w:val="21"/>
          <w:szCs w:val="24"/>
        </w:rPr>
        <w:t xml:space="preserve">e.g. </w:t>
      </w:r>
      <w:r w:rsidRPr="00B20488">
        <w:rPr>
          <w:rFonts w:ascii="Segoe UI" w:hAnsi="Segoe UI" w:cs="Arial"/>
          <w:sz w:val="21"/>
          <w:szCs w:val="24"/>
        </w:rPr>
        <w:t>the need for security)</w:t>
      </w:r>
    </w:p>
    <w:p w14:paraId="404B570C" w14:textId="77777777" w:rsidR="007414E4" w:rsidRPr="00B20488" w:rsidRDefault="007414E4" w:rsidP="00051B27">
      <w:pPr>
        <w:spacing w:before="40"/>
        <w:ind w:left="425" w:hanging="42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Hardware and software restrictions</w:t>
      </w:r>
      <w:r w:rsidRPr="00B20488">
        <w:rPr>
          <w:rFonts w:ascii="Segoe UI" w:hAnsi="Segoe UI" w:cs="Arial"/>
          <w:sz w:val="21"/>
          <w:szCs w:val="24"/>
        </w:rPr>
        <w:t xml:space="preserve"> – what kind of hardware and software does the end user have available for you to install the potential new system on</w:t>
      </w:r>
    </w:p>
    <w:p w14:paraId="2557470C" w14:textId="77777777" w:rsidR="007414E4" w:rsidRPr="00B20488" w:rsidRDefault="007414E4" w:rsidP="00051B27">
      <w:pPr>
        <w:spacing w:before="40"/>
        <w:ind w:left="425" w:hanging="42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 xml:space="preserve">Time constraints </w:t>
      </w:r>
      <w:r w:rsidRPr="00B20488">
        <w:rPr>
          <w:rFonts w:ascii="Segoe UI" w:hAnsi="Segoe UI" w:cs="Arial"/>
          <w:sz w:val="21"/>
          <w:szCs w:val="24"/>
        </w:rPr>
        <w:t>– you may need to restrict your project to a particular area of the problem in order to ensure you can complete within the available time frame</w:t>
      </w:r>
      <w:r w:rsidR="00886940" w:rsidRPr="00B20488">
        <w:rPr>
          <w:rFonts w:ascii="Segoe UI" w:hAnsi="Segoe UI" w:cs="Arial"/>
          <w:sz w:val="21"/>
          <w:szCs w:val="24"/>
        </w:rPr>
        <w:t xml:space="preserve">.  </w:t>
      </w:r>
    </w:p>
    <w:p w14:paraId="204D5494" w14:textId="77777777" w:rsidR="00A8647A" w:rsidRDefault="00A8647A" w:rsidP="00051B27">
      <w:pPr>
        <w:rPr>
          <w:sz w:val="16"/>
        </w:rPr>
      </w:pPr>
    </w:p>
    <w:p w14:paraId="50561B9C" w14:textId="77777777" w:rsidR="006E2B3B" w:rsidRPr="006E2B3B" w:rsidRDefault="006E2B3B" w:rsidP="00051B27">
      <w:pPr>
        <w:rPr>
          <w:sz w:val="12"/>
        </w:rPr>
      </w:pPr>
    </w:p>
    <w:p w14:paraId="51B2749A" w14:textId="77777777" w:rsidR="007414E4" w:rsidRPr="00B20488" w:rsidRDefault="00CE7A5E" w:rsidP="00DD66D9">
      <w:pPr>
        <w:pStyle w:val="alpha"/>
      </w:pPr>
      <w:bookmarkStart w:id="17" w:name="_Toc500405940"/>
      <w:r w:rsidRPr="00B20488">
        <w:t>2</w:t>
      </w:r>
      <w:r w:rsidR="00DD66D9" w:rsidRPr="00B20488">
        <w:t xml:space="preserve">.3 – </w:t>
      </w:r>
      <w:r w:rsidR="007414E4" w:rsidRPr="00B20488">
        <w:t>Modelling the problem or the existing system</w:t>
      </w:r>
      <w:bookmarkEnd w:id="17"/>
    </w:p>
    <w:p w14:paraId="463012AF"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The purpose of this section of evidence is to describe through diagrams and descriptions how the existing system works or aspects of the problem you intend to solve</w:t>
      </w:r>
      <w:r w:rsidR="00886940" w:rsidRPr="00B20488">
        <w:rPr>
          <w:rFonts w:ascii="Segoe UI" w:hAnsi="Segoe UI" w:cs="Arial"/>
          <w:sz w:val="21"/>
          <w:szCs w:val="24"/>
        </w:rPr>
        <w:t xml:space="preserve">.  </w:t>
      </w:r>
      <w:r w:rsidRPr="00B20488">
        <w:rPr>
          <w:rFonts w:ascii="Segoe UI" w:hAnsi="Segoe UI" w:cs="Arial"/>
          <w:sz w:val="21"/>
          <w:szCs w:val="24"/>
        </w:rPr>
        <w:t>This can be done through a variety of different diagrams with each type of diagram having a specific purpose</w:t>
      </w:r>
      <w:r w:rsidR="00886940" w:rsidRPr="00B20488">
        <w:rPr>
          <w:rFonts w:ascii="Segoe UI" w:hAnsi="Segoe UI" w:cs="Arial"/>
          <w:sz w:val="21"/>
          <w:szCs w:val="24"/>
        </w:rPr>
        <w:t xml:space="preserve">.  </w:t>
      </w:r>
      <w:r w:rsidRPr="00B20488">
        <w:rPr>
          <w:rFonts w:ascii="Segoe UI" w:hAnsi="Segoe UI" w:cs="Arial"/>
          <w:sz w:val="21"/>
          <w:szCs w:val="24"/>
        </w:rPr>
        <w:t>You should ensure that you use the diagrams appropriate for the purpose</w:t>
      </w:r>
      <w:r w:rsidR="00886940" w:rsidRPr="00B20488">
        <w:rPr>
          <w:rFonts w:ascii="Segoe UI" w:hAnsi="Segoe UI" w:cs="Arial"/>
          <w:sz w:val="21"/>
          <w:szCs w:val="24"/>
        </w:rPr>
        <w:t xml:space="preserve">.  </w:t>
      </w:r>
      <w:r w:rsidRPr="00B20488">
        <w:rPr>
          <w:rFonts w:ascii="Segoe UI" w:hAnsi="Segoe UI" w:cs="Arial"/>
          <w:sz w:val="21"/>
          <w:szCs w:val="24"/>
        </w:rPr>
        <w:t>So, for example, if your problem area involves data handling then you really need to include Entity Relationship Diagrams and Data Flow Diagrams.</w:t>
      </w:r>
      <w:r w:rsidR="00051B27" w:rsidRPr="00B20488">
        <w:t xml:space="preserve"> </w:t>
      </w:r>
      <w:r w:rsidR="00051B27" w:rsidRPr="00B20488">
        <w:rPr>
          <w:rFonts w:ascii="Segoe UI" w:hAnsi="Segoe UI" w:cs="Arial"/>
          <w:sz w:val="21"/>
          <w:szCs w:val="24"/>
        </w:rPr>
        <w:t>On the other hand if you are doing a route-finding program then you will need to include additional items like maps, graphs or trees and possibly adjacency lists or matrices. If you are doing a game then it might be useful to include object diagrams to show what objects (characters, sprites, backgrounds etc.) are used in games of this type and what their likely behaviours are. It is not possible to cover the entire range of diagrams that might be needed but the most commonly needed ones are covered in this section.</w:t>
      </w:r>
    </w:p>
    <w:p w14:paraId="3D499C24" w14:textId="77777777" w:rsidR="007414E4" w:rsidRPr="00B20488" w:rsidRDefault="007414E4" w:rsidP="007D43E2">
      <w:pPr>
        <w:rPr>
          <w:sz w:val="10"/>
        </w:rPr>
      </w:pPr>
    </w:p>
    <w:p w14:paraId="4BF7DF61" w14:textId="77777777" w:rsidR="007414E4" w:rsidRPr="00B20488" w:rsidRDefault="00C21C06" w:rsidP="00C159F6">
      <w:pPr>
        <w:pStyle w:val="h1alt2"/>
      </w:pPr>
      <w:r w:rsidRPr="00B20488">
        <w:t>Input, Process, Storage, Output (IPSO)</w:t>
      </w:r>
    </w:p>
    <w:p w14:paraId="7F415EF5" w14:textId="77777777" w:rsidR="007414E4" w:rsidRPr="00B20488" w:rsidRDefault="004D569B" w:rsidP="005A2ED5">
      <w:pPr>
        <w:rPr>
          <w:rFonts w:ascii="Segoe UI" w:hAnsi="Segoe UI" w:cs="Arial"/>
          <w:sz w:val="21"/>
          <w:szCs w:val="24"/>
        </w:rPr>
      </w:pPr>
      <w:r w:rsidRPr="00B20488">
        <w:rPr>
          <w:rFonts w:ascii="Segoe UI" w:hAnsi="Segoe UI" w:cs="Arial"/>
          <w:sz w:val="21"/>
          <w:szCs w:val="24"/>
        </w:rPr>
        <w:t>As per the Fig 8 diagram</w:t>
      </w:r>
      <w:r w:rsidR="007414E4" w:rsidRPr="00B20488">
        <w:rPr>
          <w:rFonts w:ascii="Segoe UI" w:hAnsi="Segoe UI" w:cs="Arial"/>
          <w:sz w:val="21"/>
          <w:szCs w:val="24"/>
        </w:rPr>
        <w:t>, the purpose of an IPSO is to list what data items are input into the system, what processing actions are carried out on the input data, what data items are then stored in the system and what type of information is output from the system.</w:t>
      </w:r>
      <w:r w:rsidRPr="00B20488">
        <w:t xml:space="preserve"> </w:t>
      </w:r>
      <w:r w:rsidRPr="00B20488">
        <w:rPr>
          <w:rFonts w:ascii="Segoe UI" w:hAnsi="Segoe UI" w:cs="Arial"/>
          <w:sz w:val="21"/>
          <w:szCs w:val="24"/>
        </w:rPr>
        <w:t>This gives a good overview of the system or problem area. This is a suitable diagram for all types of system.</w:t>
      </w:r>
    </w:p>
    <w:p w14:paraId="09E4CB3A" w14:textId="77777777" w:rsidR="00470E6A" w:rsidRPr="00B20488" w:rsidRDefault="00470E6A" w:rsidP="005A2ED5">
      <w:pPr>
        <w:rPr>
          <w:rFonts w:ascii="Segoe UI" w:hAnsi="Segoe UI" w:cs="Arial"/>
          <w:sz w:val="15"/>
          <w:szCs w:val="24"/>
        </w:rPr>
      </w:pPr>
    </w:p>
    <w:p w14:paraId="29552B0A" w14:textId="77777777"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t>Figure 8 –</w:t>
      </w:r>
      <w:r w:rsidR="00DF0C5E" w:rsidRPr="00B20488">
        <w:rPr>
          <w:rFonts w:ascii="Tw Cen MT" w:hAnsi="Tw Cen MT"/>
          <w:b w:val="0"/>
          <w:sz w:val="22"/>
        </w:rPr>
        <w:t xml:space="preserve"> </w:t>
      </w:r>
      <w:r w:rsidRPr="00B20488">
        <w:rPr>
          <w:rFonts w:ascii="Tw Cen MT" w:hAnsi="Tw Cen MT"/>
          <w:b w:val="0"/>
          <w:sz w:val="22"/>
        </w:rPr>
        <w:t>IPSO Overview</w:t>
      </w:r>
    </w:p>
    <w:p w14:paraId="4360F699" w14:textId="77777777" w:rsidR="00470E6A" w:rsidRPr="00B20488" w:rsidRDefault="00470E6A" w:rsidP="005A2ED5">
      <w:pPr>
        <w:rPr>
          <w:rFonts w:ascii="Segoe UI" w:hAnsi="Segoe UI" w:cs="Arial"/>
          <w:sz w:val="2"/>
          <w:szCs w:val="24"/>
        </w:rPr>
      </w:pPr>
    </w:p>
    <w:p w14:paraId="79E12EDC" w14:textId="77777777" w:rsidR="002B6808" w:rsidRPr="00B20488" w:rsidRDefault="00051B27" w:rsidP="00051B27">
      <w:pPr>
        <w:tabs>
          <w:tab w:val="left" w:pos="3815"/>
        </w:tabs>
        <w:rPr>
          <w:rFonts w:ascii="Segoe UI" w:hAnsi="Segoe UI" w:cs="Arial"/>
          <w:sz w:val="12"/>
          <w:szCs w:val="24"/>
        </w:rPr>
      </w:pPr>
      <w:r w:rsidRPr="00B20488">
        <w:rPr>
          <w:rFonts w:ascii="Segoe UI" w:hAnsi="Segoe UI" w:cs="Arial"/>
          <w:sz w:val="12"/>
          <w:szCs w:val="24"/>
        </w:rPr>
        <w:tab/>
      </w:r>
    </w:p>
    <w:tbl>
      <w:tblPr>
        <w:tblStyle w:val="ZigZag"/>
        <w:tblW w:w="0" w:type="auto"/>
        <w:tblInd w:w="978" w:type="dxa"/>
        <w:shd w:val="clear" w:color="auto" w:fill="FFFFFF" w:themeFill="background1"/>
        <w:tblLook w:val="0480" w:firstRow="0" w:lastRow="0" w:firstColumn="1" w:lastColumn="0" w:noHBand="0" w:noVBand="1"/>
      </w:tblPr>
      <w:tblGrid>
        <w:gridCol w:w="4094"/>
        <w:gridCol w:w="4269"/>
      </w:tblGrid>
      <w:tr w:rsidR="00C7648E" w:rsidRPr="00B20488" w14:paraId="2462D043" w14:textId="77777777" w:rsidTr="00DF0C5E">
        <w:tc>
          <w:tcPr>
            <w:tcW w:w="4094" w:type="dxa"/>
            <w:tcBorders>
              <w:top w:val="single" w:sz="12" w:space="0" w:color="auto"/>
              <w:bottom w:val="nil"/>
            </w:tcBorders>
            <w:shd w:val="clear" w:color="auto" w:fill="FFFFFF" w:themeFill="background1"/>
          </w:tcPr>
          <w:p w14:paraId="4ECFA19C" w14:textId="77777777" w:rsidR="00C7648E" w:rsidRPr="00B20488" w:rsidRDefault="00C7648E" w:rsidP="005F2E34">
            <w:pPr>
              <w:jc w:val="center"/>
              <w:rPr>
                <w:rFonts w:ascii="Myriad Pro" w:hAnsi="Myriad Pro"/>
                <w:sz w:val="30"/>
              </w:rPr>
            </w:pPr>
            <w:r w:rsidRPr="00B20488">
              <w:rPr>
                <w:rFonts w:ascii="Myriad Pro" w:hAnsi="Myriad Pro"/>
                <w:sz w:val="30"/>
              </w:rPr>
              <w:t>INPUT</w:t>
            </w:r>
          </w:p>
        </w:tc>
        <w:tc>
          <w:tcPr>
            <w:tcW w:w="4269" w:type="dxa"/>
            <w:tcBorders>
              <w:bottom w:val="nil"/>
            </w:tcBorders>
            <w:shd w:val="clear" w:color="auto" w:fill="FFFFFF" w:themeFill="background1"/>
          </w:tcPr>
          <w:p w14:paraId="0E77C8E6" w14:textId="77777777" w:rsidR="00C7648E" w:rsidRPr="00B20488" w:rsidRDefault="00C7648E" w:rsidP="005F2E34">
            <w:pPr>
              <w:jc w:val="center"/>
              <w:rPr>
                <w:rFonts w:ascii="Myriad Pro" w:hAnsi="Myriad Pro"/>
                <w:sz w:val="30"/>
              </w:rPr>
            </w:pPr>
            <w:r w:rsidRPr="00B20488">
              <w:rPr>
                <w:rFonts w:ascii="Myriad Pro" w:hAnsi="Myriad Pro"/>
                <w:sz w:val="30"/>
              </w:rPr>
              <w:t>PROCESSING</w:t>
            </w:r>
          </w:p>
        </w:tc>
      </w:tr>
      <w:tr w:rsidR="00C7648E" w:rsidRPr="00B20488" w14:paraId="168A0342" w14:textId="77777777" w:rsidTr="00DF0C5E">
        <w:trPr>
          <w:trHeight w:val="1134"/>
        </w:trPr>
        <w:tc>
          <w:tcPr>
            <w:tcW w:w="4094" w:type="dxa"/>
            <w:tcBorders>
              <w:top w:val="nil"/>
            </w:tcBorders>
            <w:shd w:val="clear" w:color="auto" w:fill="FFFFFF" w:themeFill="background1"/>
            <w:vAlign w:val="center"/>
          </w:tcPr>
          <w:p w14:paraId="7DDC505C" w14:textId="77777777" w:rsidR="00C7648E" w:rsidRPr="00B20488" w:rsidRDefault="00C7648E" w:rsidP="005F2E34">
            <w:pPr>
              <w:rPr>
                <w:rFonts w:ascii="Myriad Pro" w:hAnsi="Myriad Pro"/>
              </w:rPr>
            </w:pPr>
            <w:r w:rsidRPr="00B20488">
              <w:rPr>
                <w:rFonts w:ascii="Myriad Pro" w:hAnsi="Myriad Pro"/>
              </w:rPr>
              <w:t>What date items are put into or entered into the system</w:t>
            </w:r>
          </w:p>
        </w:tc>
        <w:tc>
          <w:tcPr>
            <w:tcW w:w="4269" w:type="dxa"/>
            <w:tcBorders>
              <w:top w:val="nil"/>
            </w:tcBorders>
            <w:shd w:val="clear" w:color="auto" w:fill="FFFFFF" w:themeFill="background1"/>
            <w:vAlign w:val="center"/>
          </w:tcPr>
          <w:p w14:paraId="0803D834" w14:textId="77777777" w:rsidR="00C7648E" w:rsidRPr="00B20488" w:rsidRDefault="00C7648E" w:rsidP="005F2E34">
            <w:pPr>
              <w:rPr>
                <w:rFonts w:ascii="Myriad Pro" w:hAnsi="Myriad Pro"/>
              </w:rPr>
            </w:pPr>
            <w:r w:rsidRPr="00B20488">
              <w:rPr>
                <w:rFonts w:ascii="Myriad Pro" w:hAnsi="Myriad Pro"/>
              </w:rPr>
              <w:t>What processing actions are carried out on the data (sorting, searching, calculations)</w:t>
            </w:r>
          </w:p>
        </w:tc>
      </w:tr>
      <w:tr w:rsidR="00C7648E" w:rsidRPr="00B20488" w14:paraId="3E185E50" w14:textId="77777777" w:rsidTr="00DF0C5E">
        <w:tc>
          <w:tcPr>
            <w:tcW w:w="4094" w:type="dxa"/>
            <w:tcBorders>
              <w:bottom w:val="nil"/>
            </w:tcBorders>
            <w:shd w:val="clear" w:color="auto" w:fill="FFFFFF" w:themeFill="background1"/>
          </w:tcPr>
          <w:p w14:paraId="47ABAF93" w14:textId="77777777" w:rsidR="00C7648E" w:rsidRPr="00B20488" w:rsidRDefault="00C7648E" w:rsidP="005F2E34">
            <w:pPr>
              <w:jc w:val="center"/>
              <w:rPr>
                <w:rFonts w:ascii="Myriad Pro" w:hAnsi="Myriad Pro"/>
                <w:sz w:val="30"/>
              </w:rPr>
            </w:pPr>
            <w:r w:rsidRPr="00B20488">
              <w:rPr>
                <w:rFonts w:ascii="Myriad Pro" w:hAnsi="Myriad Pro"/>
                <w:sz w:val="30"/>
              </w:rPr>
              <w:t>STORAGE</w:t>
            </w:r>
          </w:p>
        </w:tc>
        <w:tc>
          <w:tcPr>
            <w:tcW w:w="4269" w:type="dxa"/>
            <w:tcBorders>
              <w:bottom w:val="nil"/>
            </w:tcBorders>
            <w:shd w:val="clear" w:color="auto" w:fill="FFFFFF" w:themeFill="background1"/>
          </w:tcPr>
          <w:p w14:paraId="207B87E0" w14:textId="77777777" w:rsidR="00C7648E" w:rsidRPr="00B20488" w:rsidRDefault="00C7648E" w:rsidP="005F2E34">
            <w:pPr>
              <w:jc w:val="center"/>
              <w:rPr>
                <w:rFonts w:ascii="Myriad Pro" w:hAnsi="Myriad Pro"/>
                <w:sz w:val="30"/>
              </w:rPr>
            </w:pPr>
            <w:r w:rsidRPr="00B20488">
              <w:rPr>
                <w:rFonts w:ascii="Myriad Pro" w:hAnsi="Myriad Pro"/>
                <w:sz w:val="30"/>
              </w:rPr>
              <w:t>OUTPUT</w:t>
            </w:r>
          </w:p>
        </w:tc>
      </w:tr>
      <w:tr w:rsidR="00C7648E" w:rsidRPr="00B20488" w14:paraId="103F91FF" w14:textId="77777777" w:rsidTr="00DF0C5E">
        <w:trPr>
          <w:trHeight w:val="1134"/>
        </w:trPr>
        <w:tc>
          <w:tcPr>
            <w:tcW w:w="4094" w:type="dxa"/>
            <w:tcBorders>
              <w:top w:val="nil"/>
            </w:tcBorders>
            <w:shd w:val="clear" w:color="auto" w:fill="FFFFFF" w:themeFill="background1"/>
            <w:vAlign w:val="center"/>
          </w:tcPr>
          <w:p w14:paraId="47E6F6E8" w14:textId="77777777" w:rsidR="00C7648E" w:rsidRPr="00B20488" w:rsidRDefault="00C7648E" w:rsidP="005F2E34">
            <w:pPr>
              <w:rPr>
                <w:rFonts w:ascii="Myriad Pro" w:hAnsi="Myriad Pro"/>
              </w:rPr>
            </w:pPr>
            <w:r w:rsidRPr="00B20488">
              <w:rPr>
                <w:rFonts w:ascii="Myriad Pro" w:hAnsi="Myriad Pro"/>
              </w:rPr>
              <w:t>What data items are stored in the system</w:t>
            </w:r>
          </w:p>
        </w:tc>
        <w:tc>
          <w:tcPr>
            <w:tcW w:w="4269" w:type="dxa"/>
            <w:tcBorders>
              <w:top w:val="nil"/>
            </w:tcBorders>
            <w:shd w:val="clear" w:color="auto" w:fill="FFFFFF" w:themeFill="background1"/>
            <w:vAlign w:val="center"/>
          </w:tcPr>
          <w:p w14:paraId="029B05F1" w14:textId="77777777" w:rsidR="00C7648E" w:rsidRPr="00B20488" w:rsidRDefault="00C7648E" w:rsidP="005F2E34">
            <w:pPr>
              <w:rPr>
                <w:rFonts w:ascii="Myriad Pro" w:hAnsi="Myriad Pro"/>
              </w:rPr>
            </w:pPr>
            <w:r w:rsidRPr="00B20488">
              <w:rPr>
                <w:rFonts w:ascii="Myriad Pro" w:hAnsi="Myriad Pro"/>
              </w:rPr>
              <w:t>What types of information are output</w:t>
            </w:r>
          </w:p>
        </w:tc>
      </w:tr>
    </w:tbl>
    <w:p w14:paraId="71D093E4" w14:textId="77777777" w:rsidR="007D43E2" w:rsidRPr="00B20488" w:rsidRDefault="007D43E2" w:rsidP="005A2ED5">
      <w:pPr>
        <w:jc w:val="center"/>
        <w:rPr>
          <w:rFonts w:ascii="Calibri" w:hAnsi="Calibri" w:cs="Arial"/>
          <w:sz w:val="12"/>
          <w:szCs w:val="36"/>
        </w:rPr>
      </w:pPr>
    </w:p>
    <w:p w14:paraId="69C681C5" w14:textId="77777777" w:rsidR="00DD66D9" w:rsidRPr="00B20488" w:rsidRDefault="00DD66D9" w:rsidP="005A2ED5">
      <w:pPr>
        <w:rPr>
          <w:rFonts w:ascii="Segoe UI" w:hAnsi="Segoe UI" w:cs="Arial"/>
          <w:sz w:val="21"/>
          <w:szCs w:val="24"/>
        </w:rPr>
      </w:pPr>
    </w:p>
    <w:p w14:paraId="7F6D4ACA" w14:textId="77777777" w:rsidR="007414E4" w:rsidRPr="00B20488" w:rsidRDefault="00885C05" w:rsidP="005A2ED5">
      <w:pPr>
        <w:rPr>
          <w:rFonts w:ascii="Segoe UI" w:hAnsi="Segoe UI" w:cs="Arial"/>
          <w:sz w:val="21"/>
          <w:szCs w:val="24"/>
        </w:rPr>
      </w:pPr>
      <w:r w:rsidRPr="00B20488">
        <w:rPr>
          <w:rFonts w:ascii="Segoe UI" w:hAnsi="Segoe UI" w:cs="Arial"/>
          <w:sz w:val="21"/>
          <w:szCs w:val="24"/>
        </w:rPr>
        <w:lastRenderedPageBreak/>
        <w:t xml:space="preserve">Table 3 </w:t>
      </w:r>
      <w:r w:rsidR="007414E4" w:rsidRPr="00B20488">
        <w:rPr>
          <w:rFonts w:ascii="Segoe UI" w:hAnsi="Segoe UI" w:cs="Arial"/>
          <w:sz w:val="21"/>
          <w:szCs w:val="24"/>
        </w:rPr>
        <w:t>shows an example of an Analysis IPSO chart</w:t>
      </w:r>
      <w:r w:rsidR="00886940" w:rsidRPr="00B20488">
        <w:rPr>
          <w:rFonts w:ascii="Segoe UI" w:hAnsi="Segoe UI" w:cs="Arial"/>
          <w:sz w:val="21"/>
          <w:szCs w:val="24"/>
        </w:rPr>
        <w:t xml:space="preserve">.  </w:t>
      </w:r>
      <w:r w:rsidR="007414E4" w:rsidRPr="00B20488">
        <w:rPr>
          <w:rFonts w:ascii="Segoe UI" w:hAnsi="Segoe UI" w:cs="Arial"/>
          <w:sz w:val="21"/>
          <w:szCs w:val="24"/>
        </w:rPr>
        <w:t>This type of layout for an IPSO is particularly useful because it connects the investigation you did with your description of the system by linking in where the evidence for what you are describing can be found in the investigation</w:t>
      </w:r>
      <w:r w:rsidR="00886940" w:rsidRPr="00B20488">
        <w:rPr>
          <w:rFonts w:ascii="Segoe UI" w:hAnsi="Segoe UI" w:cs="Arial"/>
          <w:sz w:val="21"/>
          <w:szCs w:val="24"/>
        </w:rPr>
        <w:t xml:space="preserve">.  </w:t>
      </w:r>
    </w:p>
    <w:p w14:paraId="1EDB1AA0" w14:textId="77777777" w:rsidR="00470E6A" w:rsidRPr="00B20488" w:rsidRDefault="00470E6A" w:rsidP="005A2ED5">
      <w:pPr>
        <w:rPr>
          <w:rFonts w:ascii="Segoe UI" w:hAnsi="Segoe UI" w:cs="Arial"/>
          <w:sz w:val="21"/>
          <w:szCs w:val="24"/>
        </w:rPr>
      </w:pPr>
    </w:p>
    <w:p w14:paraId="56992DB0" w14:textId="77777777" w:rsidR="00470E6A" w:rsidRPr="00B20488" w:rsidRDefault="00470E6A" w:rsidP="00470E6A">
      <w:pPr>
        <w:pStyle w:val="fig"/>
        <w:jc w:val="center"/>
        <w:rPr>
          <w:rFonts w:ascii="Segoe UI" w:hAnsi="Segoe UI"/>
          <w:sz w:val="21"/>
          <w:szCs w:val="24"/>
        </w:rPr>
      </w:pPr>
      <w:r w:rsidRPr="00B20488">
        <w:rPr>
          <w:rFonts w:ascii="Tw Cen MT" w:hAnsi="Tw Cen MT"/>
          <w:b w:val="0"/>
          <w:sz w:val="22"/>
        </w:rPr>
        <w:t>Table 3 – Classic Furnishings: Analysis IPSO chart</w:t>
      </w:r>
    </w:p>
    <w:p w14:paraId="4D7A904E" w14:textId="77777777" w:rsidR="002B6808" w:rsidRPr="00B20488" w:rsidRDefault="002B6808" w:rsidP="005A2ED5">
      <w:pPr>
        <w:rPr>
          <w:rFonts w:ascii="Segoe UI" w:hAnsi="Segoe UI" w:cs="Arial"/>
          <w:sz w:val="2"/>
          <w:szCs w:val="24"/>
        </w:rPr>
      </w:pPr>
    </w:p>
    <w:p w14:paraId="71FED23B" w14:textId="77777777" w:rsidR="002B6808" w:rsidRPr="00B20488" w:rsidRDefault="002B6808" w:rsidP="00A8647A">
      <w:pPr>
        <w:pStyle w:val="fig"/>
        <w:jc w:val="center"/>
        <w:rPr>
          <w:rFonts w:ascii="Tw Cen MT" w:hAnsi="Tw Cen MT"/>
          <w:i w:val="0"/>
          <w:sz w:val="2"/>
        </w:rPr>
      </w:pPr>
    </w:p>
    <w:p w14:paraId="57D40FBA" w14:textId="77777777" w:rsidR="002B6808" w:rsidRPr="00B20488" w:rsidRDefault="002B6808" w:rsidP="00A8647A">
      <w:pPr>
        <w:pStyle w:val="fig"/>
        <w:jc w:val="center"/>
        <w:rPr>
          <w:rFonts w:ascii="Segoe UI" w:hAnsi="Segoe UI"/>
          <w:sz w:val="2"/>
          <w:szCs w:val="24"/>
        </w:rPr>
      </w:pPr>
    </w:p>
    <w:p w14:paraId="7D6C3ACB" w14:textId="77777777" w:rsidR="00F7328F" w:rsidRPr="00B20488" w:rsidRDefault="00F7328F" w:rsidP="005A2ED5">
      <w:pPr>
        <w:rPr>
          <w:rFonts w:ascii="Segoe UI Semibold" w:hAnsi="Segoe UI Semibold" w:cs="Arial"/>
          <w:sz w:val="6"/>
          <w:szCs w:val="24"/>
        </w:rPr>
      </w:pPr>
    </w:p>
    <w:tbl>
      <w:tblPr>
        <w:tblStyle w:val="ZigZag"/>
        <w:tblW w:w="5093" w:type="pct"/>
        <w:jc w:val="center"/>
        <w:tblCellMar>
          <w:top w:w="11" w:type="dxa"/>
          <w:bottom w:w="11" w:type="dxa"/>
        </w:tblCellMar>
        <w:tblLook w:val="04A0" w:firstRow="1" w:lastRow="0" w:firstColumn="1" w:lastColumn="0" w:noHBand="0" w:noVBand="1"/>
      </w:tblPr>
      <w:tblGrid>
        <w:gridCol w:w="1037"/>
        <w:gridCol w:w="6468"/>
        <w:gridCol w:w="2874"/>
      </w:tblGrid>
      <w:tr w:rsidR="00F7328F" w:rsidRPr="00B20488" w14:paraId="7A512A0C" w14:textId="77777777" w:rsidTr="008E4EAF">
        <w:trPr>
          <w:cnfStyle w:val="100000000000" w:firstRow="1" w:lastRow="0" w:firstColumn="0" w:lastColumn="0" w:oddVBand="0" w:evenVBand="0" w:oddHBand="0" w:evenHBand="0" w:firstRowFirstColumn="0" w:firstRowLastColumn="0" w:lastRowFirstColumn="0" w:lastRowLastColumn="0"/>
          <w:tblHeader/>
          <w:jc w:val="center"/>
        </w:trPr>
        <w:tc>
          <w:tcPr>
            <w:tcW w:w="1037" w:type="dxa"/>
            <w:tcBorders>
              <w:top w:val="single" w:sz="6" w:space="0" w:color="auto"/>
              <w:left w:val="single" w:sz="6" w:space="0" w:color="auto"/>
              <w:bottom w:val="single" w:sz="4" w:space="0" w:color="auto"/>
              <w:right w:val="single" w:sz="4" w:space="0" w:color="FFFFFF" w:themeColor="background1"/>
            </w:tcBorders>
            <w:shd w:val="clear" w:color="auto" w:fill="000000" w:themeFill="text1"/>
          </w:tcPr>
          <w:p w14:paraId="3C1870FD" w14:textId="77777777" w:rsidR="00F7328F" w:rsidRPr="00B20488" w:rsidRDefault="00F7328F" w:rsidP="008E4EAF">
            <w:pPr>
              <w:jc w:val="left"/>
              <w:rPr>
                <w:rFonts w:ascii="AR CENA" w:hAnsi="AR CENA"/>
                <w:b w:val="0"/>
                <w:sz w:val="26"/>
                <w:szCs w:val="26"/>
              </w:rPr>
            </w:pPr>
            <w:r w:rsidRPr="00B20488">
              <w:rPr>
                <w:rFonts w:ascii="AR CENA" w:hAnsi="AR CENA"/>
                <w:b w:val="0"/>
                <w:sz w:val="26"/>
                <w:szCs w:val="26"/>
              </w:rPr>
              <w:t>IPSO</w:t>
            </w:r>
          </w:p>
        </w:tc>
        <w:tc>
          <w:tcPr>
            <w:tcW w:w="6468" w:type="dxa"/>
            <w:tcBorders>
              <w:top w:val="single" w:sz="6" w:space="0" w:color="auto"/>
              <w:left w:val="single" w:sz="4" w:space="0" w:color="FFFFFF" w:themeColor="background1"/>
              <w:bottom w:val="single" w:sz="4" w:space="0" w:color="auto"/>
              <w:right w:val="single" w:sz="4" w:space="0" w:color="FFFFFF" w:themeColor="background1"/>
            </w:tcBorders>
            <w:shd w:val="clear" w:color="auto" w:fill="000000" w:themeFill="text1"/>
          </w:tcPr>
          <w:p w14:paraId="10B35B7A" w14:textId="77777777" w:rsidR="00F7328F" w:rsidRPr="00B20488" w:rsidRDefault="00C21C06" w:rsidP="008E4EAF">
            <w:pPr>
              <w:jc w:val="left"/>
              <w:rPr>
                <w:rFonts w:ascii="AR CENA" w:hAnsi="AR CENA"/>
                <w:b w:val="0"/>
                <w:sz w:val="26"/>
                <w:szCs w:val="26"/>
              </w:rPr>
            </w:pPr>
            <w:r w:rsidRPr="00B20488">
              <w:rPr>
                <w:rFonts w:ascii="AR CENA" w:hAnsi="AR CENA"/>
                <w:b w:val="0"/>
                <w:sz w:val="26"/>
                <w:szCs w:val="26"/>
              </w:rPr>
              <w:t>Information</w:t>
            </w:r>
          </w:p>
        </w:tc>
        <w:tc>
          <w:tcPr>
            <w:tcW w:w="2874" w:type="dxa"/>
            <w:tcBorders>
              <w:top w:val="single" w:sz="6" w:space="0" w:color="auto"/>
              <w:left w:val="single" w:sz="4" w:space="0" w:color="FFFFFF" w:themeColor="background1"/>
              <w:bottom w:val="single" w:sz="4" w:space="0" w:color="auto"/>
              <w:right w:val="single" w:sz="6" w:space="0" w:color="auto"/>
            </w:tcBorders>
            <w:shd w:val="clear" w:color="auto" w:fill="000000" w:themeFill="text1"/>
          </w:tcPr>
          <w:p w14:paraId="4BC90853" w14:textId="77777777" w:rsidR="00F7328F" w:rsidRPr="00B20488" w:rsidRDefault="00F7328F" w:rsidP="008E4EAF">
            <w:pPr>
              <w:jc w:val="left"/>
              <w:rPr>
                <w:rFonts w:ascii="AR CENA" w:hAnsi="AR CENA"/>
                <w:b w:val="0"/>
                <w:sz w:val="26"/>
                <w:szCs w:val="26"/>
              </w:rPr>
            </w:pPr>
            <w:r w:rsidRPr="00B20488">
              <w:rPr>
                <w:rFonts w:ascii="AR CENA" w:hAnsi="AR CENA"/>
                <w:b w:val="0"/>
                <w:sz w:val="26"/>
                <w:szCs w:val="26"/>
              </w:rPr>
              <w:t>Evidence</w:t>
            </w:r>
          </w:p>
        </w:tc>
      </w:tr>
      <w:tr w:rsidR="00F7328F" w:rsidRPr="00B20488" w14:paraId="10276F8B" w14:textId="77777777" w:rsidTr="008E4EAF">
        <w:trPr>
          <w:jc w:val="center"/>
        </w:trPr>
        <w:tc>
          <w:tcPr>
            <w:tcW w:w="1037" w:type="dxa"/>
            <w:tcBorders>
              <w:top w:val="single" w:sz="4" w:space="0" w:color="auto"/>
              <w:left w:val="single" w:sz="6" w:space="0" w:color="auto"/>
            </w:tcBorders>
            <w:shd w:val="clear" w:color="auto" w:fill="FFFFFF" w:themeFill="background1"/>
            <w:vAlign w:val="center"/>
          </w:tcPr>
          <w:p w14:paraId="16C6FCA8" w14:textId="77777777" w:rsidR="00F7328F" w:rsidRPr="00B20488" w:rsidRDefault="00F7328F" w:rsidP="008E4EAF">
            <w:pPr>
              <w:rPr>
                <w:rFonts w:ascii="AR CENA" w:hAnsi="AR CENA"/>
                <w:sz w:val="26"/>
                <w:szCs w:val="26"/>
              </w:rPr>
            </w:pPr>
            <w:r w:rsidRPr="00B20488">
              <w:rPr>
                <w:rFonts w:ascii="AR CENA" w:hAnsi="AR CENA"/>
                <w:sz w:val="26"/>
                <w:szCs w:val="26"/>
              </w:rPr>
              <w:t>Input</w:t>
            </w:r>
          </w:p>
        </w:tc>
        <w:tc>
          <w:tcPr>
            <w:tcW w:w="6468" w:type="dxa"/>
            <w:tcBorders>
              <w:top w:val="single" w:sz="4" w:space="0" w:color="auto"/>
            </w:tcBorders>
            <w:shd w:val="clear" w:color="auto" w:fill="FFFFFF" w:themeFill="background1"/>
          </w:tcPr>
          <w:p w14:paraId="6AD77AE4" w14:textId="77777777" w:rsidR="00F7328F" w:rsidRPr="00B20488" w:rsidRDefault="00F7328F" w:rsidP="008E4EAF">
            <w:pPr>
              <w:rPr>
                <w:rFonts w:ascii="AR CENA" w:hAnsi="AR CENA"/>
                <w:sz w:val="26"/>
                <w:szCs w:val="26"/>
              </w:rPr>
            </w:pPr>
            <w:r w:rsidRPr="00B20488">
              <w:rPr>
                <w:rFonts w:ascii="AR CENA" w:hAnsi="AR CENA"/>
                <w:sz w:val="26"/>
                <w:szCs w:val="26"/>
              </w:rPr>
              <w:t>Customer Information:</w:t>
            </w:r>
          </w:p>
          <w:p w14:paraId="67927011" w14:textId="77777777" w:rsidR="002B6808" w:rsidRPr="00B20488" w:rsidRDefault="002B6808" w:rsidP="008E4EAF">
            <w:pPr>
              <w:tabs>
                <w:tab w:val="left" w:pos="1749"/>
              </w:tabs>
              <w:rPr>
                <w:rFonts w:ascii="AR CENA" w:hAnsi="AR CENA"/>
                <w:sz w:val="26"/>
                <w:szCs w:val="26"/>
              </w:rPr>
            </w:pPr>
            <w:r w:rsidRPr="00B20488">
              <w:rPr>
                <w:rFonts w:ascii="AR CENA" w:hAnsi="AR CENA"/>
                <w:sz w:val="26"/>
                <w:szCs w:val="26"/>
              </w:rPr>
              <w:t xml:space="preserve">– </w:t>
            </w:r>
            <w:r w:rsidR="00F7328F" w:rsidRPr="00B20488">
              <w:rPr>
                <w:rFonts w:ascii="AR CENA" w:hAnsi="AR CENA"/>
                <w:sz w:val="26"/>
                <w:szCs w:val="26"/>
              </w:rPr>
              <w:t>First Name</w:t>
            </w:r>
            <w:r w:rsidRPr="00B20488">
              <w:rPr>
                <w:rFonts w:ascii="AR CENA" w:hAnsi="AR CENA"/>
                <w:sz w:val="26"/>
                <w:szCs w:val="26"/>
              </w:rPr>
              <w:tab/>
              <w:t>– Address</w:t>
            </w:r>
          </w:p>
          <w:p w14:paraId="77E22419" w14:textId="77777777" w:rsidR="00F7328F" w:rsidRPr="00B20488" w:rsidRDefault="002B6808" w:rsidP="008E4EAF">
            <w:pPr>
              <w:tabs>
                <w:tab w:val="left" w:pos="1749"/>
              </w:tabs>
              <w:rPr>
                <w:rFonts w:ascii="AR CENA" w:hAnsi="AR CENA"/>
                <w:sz w:val="26"/>
                <w:szCs w:val="26"/>
              </w:rPr>
            </w:pPr>
            <w:r w:rsidRPr="00B20488">
              <w:rPr>
                <w:rFonts w:ascii="AR CENA" w:hAnsi="AR CENA"/>
                <w:sz w:val="26"/>
                <w:szCs w:val="26"/>
              </w:rPr>
              <w:t xml:space="preserve">– </w:t>
            </w:r>
            <w:r w:rsidR="00F7328F" w:rsidRPr="00B20488">
              <w:rPr>
                <w:rFonts w:ascii="AR CENA" w:hAnsi="AR CENA"/>
                <w:sz w:val="26"/>
                <w:szCs w:val="26"/>
              </w:rPr>
              <w:t>Surname</w:t>
            </w:r>
            <w:r w:rsidRPr="00B20488">
              <w:rPr>
                <w:rFonts w:ascii="AR CENA" w:hAnsi="AR CENA"/>
                <w:sz w:val="26"/>
                <w:szCs w:val="26"/>
              </w:rPr>
              <w:tab/>
              <w:t>– Telephone Number</w:t>
            </w:r>
          </w:p>
          <w:p w14:paraId="398FD0D0" w14:textId="77777777" w:rsidR="00F7328F" w:rsidRPr="00B20488" w:rsidRDefault="002B6808" w:rsidP="008E4EAF">
            <w:pPr>
              <w:rPr>
                <w:rFonts w:ascii="AR CENA" w:hAnsi="AR CENA"/>
                <w:sz w:val="26"/>
                <w:szCs w:val="26"/>
              </w:rPr>
            </w:pPr>
            <w:r w:rsidRPr="00B20488">
              <w:rPr>
                <w:rFonts w:ascii="AR CENA" w:hAnsi="AR CENA"/>
                <w:sz w:val="26"/>
                <w:szCs w:val="26"/>
              </w:rPr>
              <w:t xml:space="preserve">– </w:t>
            </w:r>
            <w:r w:rsidR="00F7328F" w:rsidRPr="00B20488">
              <w:rPr>
                <w:rFonts w:ascii="AR CENA" w:hAnsi="AR CENA"/>
                <w:sz w:val="26"/>
                <w:szCs w:val="26"/>
              </w:rPr>
              <w:t>Email</w:t>
            </w:r>
          </w:p>
        </w:tc>
        <w:tc>
          <w:tcPr>
            <w:tcW w:w="2874" w:type="dxa"/>
            <w:tcBorders>
              <w:top w:val="single" w:sz="4" w:space="0" w:color="auto"/>
              <w:right w:val="single" w:sz="6" w:space="0" w:color="auto"/>
            </w:tcBorders>
            <w:shd w:val="clear" w:color="auto" w:fill="FFFFFF" w:themeFill="background1"/>
            <w:vAlign w:val="center"/>
          </w:tcPr>
          <w:p w14:paraId="5D4A8D9C" w14:textId="77777777" w:rsidR="00F7328F" w:rsidRPr="00B20488" w:rsidRDefault="00F7328F" w:rsidP="008E4EAF">
            <w:pPr>
              <w:rPr>
                <w:rFonts w:ascii="AR CENA" w:hAnsi="AR CENA"/>
                <w:sz w:val="26"/>
                <w:szCs w:val="26"/>
              </w:rPr>
            </w:pPr>
            <w:r w:rsidRPr="00B20488">
              <w:rPr>
                <w:rFonts w:ascii="AR CENA" w:hAnsi="AR CENA"/>
                <w:sz w:val="26"/>
                <w:szCs w:val="26"/>
              </w:rPr>
              <w:t>Observation Notes/Interview</w:t>
            </w:r>
          </w:p>
        </w:tc>
      </w:tr>
      <w:tr w:rsidR="00F7328F" w:rsidRPr="00B20488" w14:paraId="0C13473B" w14:textId="77777777" w:rsidTr="008E4EAF">
        <w:trPr>
          <w:jc w:val="center"/>
        </w:trPr>
        <w:tc>
          <w:tcPr>
            <w:tcW w:w="1037" w:type="dxa"/>
            <w:tcBorders>
              <w:left w:val="single" w:sz="6" w:space="0" w:color="auto"/>
            </w:tcBorders>
            <w:shd w:val="clear" w:color="auto" w:fill="FFFFFF" w:themeFill="background1"/>
            <w:vAlign w:val="center"/>
          </w:tcPr>
          <w:p w14:paraId="53EEE11D" w14:textId="77777777" w:rsidR="00F7328F" w:rsidRPr="00B20488" w:rsidRDefault="00F7328F" w:rsidP="002B6808">
            <w:pPr>
              <w:rPr>
                <w:rFonts w:ascii="AR CENA" w:hAnsi="AR CENA"/>
                <w:sz w:val="26"/>
                <w:szCs w:val="26"/>
              </w:rPr>
            </w:pPr>
            <w:r w:rsidRPr="00B20488">
              <w:rPr>
                <w:rFonts w:ascii="AR CENA" w:hAnsi="AR CENA"/>
                <w:sz w:val="26"/>
                <w:szCs w:val="26"/>
              </w:rPr>
              <w:t>Input</w:t>
            </w:r>
          </w:p>
        </w:tc>
        <w:tc>
          <w:tcPr>
            <w:tcW w:w="6468" w:type="dxa"/>
            <w:shd w:val="clear" w:color="auto" w:fill="FFFFFF" w:themeFill="background1"/>
          </w:tcPr>
          <w:p w14:paraId="0E3F0987" w14:textId="77777777" w:rsidR="00F7328F" w:rsidRPr="00B20488" w:rsidRDefault="00F7328F" w:rsidP="00434CED">
            <w:pPr>
              <w:rPr>
                <w:rFonts w:ascii="AR CENA" w:hAnsi="AR CENA"/>
                <w:sz w:val="26"/>
                <w:szCs w:val="26"/>
              </w:rPr>
            </w:pPr>
            <w:r w:rsidRPr="00B20488">
              <w:rPr>
                <w:rFonts w:ascii="AR CENA" w:hAnsi="AR CENA"/>
                <w:sz w:val="26"/>
                <w:szCs w:val="26"/>
              </w:rPr>
              <w:t>Order Information</w:t>
            </w:r>
            <w:r w:rsidR="002B6808" w:rsidRPr="00B20488">
              <w:rPr>
                <w:rFonts w:ascii="AR CENA" w:hAnsi="AR CENA"/>
                <w:sz w:val="26"/>
                <w:szCs w:val="26"/>
              </w:rPr>
              <w:t>:</w:t>
            </w:r>
          </w:p>
          <w:p w14:paraId="235D3A6A" w14:textId="77777777" w:rsidR="002B6808" w:rsidRPr="00B20488" w:rsidRDefault="002B6808" w:rsidP="008E4EAF">
            <w:pPr>
              <w:tabs>
                <w:tab w:val="left" w:pos="3265"/>
              </w:tabs>
              <w:rPr>
                <w:rFonts w:ascii="AR CENA" w:hAnsi="AR CENA"/>
                <w:sz w:val="26"/>
                <w:szCs w:val="26"/>
              </w:rPr>
            </w:pPr>
            <w:r w:rsidRPr="00B20488">
              <w:rPr>
                <w:rFonts w:ascii="AR CENA" w:hAnsi="AR CENA"/>
                <w:sz w:val="26"/>
                <w:szCs w:val="26"/>
              </w:rPr>
              <w:t xml:space="preserve">– </w:t>
            </w:r>
            <w:r w:rsidR="00F7328F" w:rsidRPr="00B20488">
              <w:rPr>
                <w:rFonts w:ascii="AR CENA" w:hAnsi="AR CENA"/>
                <w:sz w:val="26"/>
                <w:szCs w:val="26"/>
              </w:rPr>
              <w:t>Date order placed</w:t>
            </w:r>
            <w:r w:rsidRPr="00B20488">
              <w:rPr>
                <w:rFonts w:ascii="AR CENA" w:hAnsi="AR CENA"/>
                <w:sz w:val="26"/>
                <w:szCs w:val="26"/>
              </w:rPr>
              <w:tab/>
              <w:t>– Width of material</w:t>
            </w:r>
          </w:p>
          <w:p w14:paraId="4A96BB17" w14:textId="77777777" w:rsidR="002B6808" w:rsidRPr="00B20488" w:rsidRDefault="002B6808" w:rsidP="008E4EAF">
            <w:pPr>
              <w:tabs>
                <w:tab w:val="left" w:pos="3265"/>
              </w:tabs>
              <w:rPr>
                <w:rFonts w:ascii="AR CENA" w:hAnsi="AR CENA"/>
                <w:sz w:val="26"/>
                <w:szCs w:val="26"/>
              </w:rPr>
            </w:pPr>
            <w:r w:rsidRPr="00B20488">
              <w:rPr>
                <w:rFonts w:ascii="AR CENA" w:hAnsi="AR CENA"/>
                <w:sz w:val="26"/>
                <w:szCs w:val="26"/>
              </w:rPr>
              <w:t>– Window dimensions</w:t>
            </w:r>
            <w:r w:rsidRPr="00B20488">
              <w:rPr>
                <w:rFonts w:ascii="AR CENA" w:hAnsi="AR CENA"/>
                <w:sz w:val="26"/>
                <w:szCs w:val="26"/>
                <w:vertAlign w:val="superscript"/>
              </w:rPr>
              <w:t xml:space="preserve"> (height </w:t>
            </w:r>
            <w:r w:rsidR="008E4EAF" w:rsidRPr="00B20488">
              <w:rPr>
                <w:rFonts w:ascii="AR CENA" w:hAnsi="AR CENA"/>
                <w:sz w:val="26"/>
                <w:szCs w:val="26"/>
                <w:vertAlign w:val="superscript"/>
              </w:rPr>
              <w:t>*</w:t>
            </w:r>
            <w:r w:rsidRPr="00B20488">
              <w:rPr>
                <w:rFonts w:ascii="AR CENA" w:hAnsi="AR CENA"/>
                <w:sz w:val="26"/>
                <w:szCs w:val="26"/>
                <w:vertAlign w:val="superscript"/>
              </w:rPr>
              <w:t xml:space="preserve"> width)</w:t>
            </w:r>
            <w:r w:rsidRPr="00B20488">
              <w:rPr>
                <w:rFonts w:ascii="AR CENA" w:hAnsi="AR CENA"/>
                <w:sz w:val="26"/>
                <w:szCs w:val="26"/>
              </w:rPr>
              <w:tab/>
              <w:t>– Length of required drop</w:t>
            </w:r>
          </w:p>
          <w:p w14:paraId="13943F3E" w14:textId="77777777" w:rsidR="00F7328F" w:rsidRPr="00B20488" w:rsidRDefault="002B6808" w:rsidP="008E4EAF">
            <w:pPr>
              <w:tabs>
                <w:tab w:val="left" w:pos="3265"/>
              </w:tabs>
              <w:rPr>
                <w:rFonts w:ascii="AR CENA" w:hAnsi="AR CENA"/>
                <w:sz w:val="26"/>
                <w:szCs w:val="26"/>
              </w:rPr>
            </w:pPr>
            <w:r w:rsidRPr="00B20488">
              <w:rPr>
                <w:rFonts w:ascii="AR CENA" w:hAnsi="AR CENA"/>
                <w:sz w:val="26"/>
                <w:szCs w:val="26"/>
              </w:rPr>
              <w:t>– T</w:t>
            </w:r>
            <w:r w:rsidR="00F7328F" w:rsidRPr="00B20488">
              <w:rPr>
                <w:rFonts w:ascii="AR CENA" w:hAnsi="AR CENA"/>
                <w:sz w:val="26"/>
                <w:szCs w:val="26"/>
              </w:rPr>
              <w:t>ype of material chosen</w:t>
            </w:r>
            <w:r w:rsidRPr="00B20488">
              <w:rPr>
                <w:rFonts w:ascii="AR CENA" w:hAnsi="AR CENA"/>
                <w:sz w:val="26"/>
                <w:szCs w:val="26"/>
              </w:rPr>
              <w:tab/>
              <w:t>– Fullness of curtains required</w:t>
            </w:r>
          </w:p>
        </w:tc>
        <w:tc>
          <w:tcPr>
            <w:tcW w:w="2874" w:type="dxa"/>
            <w:tcBorders>
              <w:right w:val="single" w:sz="6" w:space="0" w:color="auto"/>
            </w:tcBorders>
            <w:shd w:val="clear" w:color="auto" w:fill="FFFFFF" w:themeFill="background1"/>
            <w:vAlign w:val="center"/>
          </w:tcPr>
          <w:p w14:paraId="394AF7DA" w14:textId="77777777" w:rsidR="00F7328F" w:rsidRPr="00B20488" w:rsidRDefault="00F7328F" w:rsidP="002B6808">
            <w:pPr>
              <w:rPr>
                <w:rFonts w:ascii="AR CENA" w:hAnsi="AR CENA"/>
                <w:sz w:val="26"/>
                <w:szCs w:val="26"/>
              </w:rPr>
            </w:pPr>
            <w:r w:rsidRPr="00B20488">
              <w:rPr>
                <w:rFonts w:ascii="AR CENA" w:hAnsi="AR CENA"/>
                <w:sz w:val="26"/>
                <w:szCs w:val="26"/>
              </w:rPr>
              <w:t>Observation Notes</w:t>
            </w:r>
          </w:p>
        </w:tc>
      </w:tr>
      <w:tr w:rsidR="00F7328F" w:rsidRPr="00B20488" w14:paraId="14BFF879" w14:textId="77777777" w:rsidTr="008E4EAF">
        <w:trPr>
          <w:jc w:val="center"/>
        </w:trPr>
        <w:tc>
          <w:tcPr>
            <w:tcW w:w="1037" w:type="dxa"/>
            <w:tcBorders>
              <w:left w:val="single" w:sz="6" w:space="0" w:color="auto"/>
            </w:tcBorders>
            <w:shd w:val="clear" w:color="auto" w:fill="FFFFFF" w:themeFill="background1"/>
            <w:vAlign w:val="center"/>
          </w:tcPr>
          <w:p w14:paraId="5AA05E86" w14:textId="77777777" w:rsidR="00F7328F" w:rsidRPr="00B20488" w:rsidRDefault="00F7328F" w:rsidP="002B6808">
            <w:pPr>
              <w:rPr>
                <w:rFonts w:ascii="AR CENA" w:hAnsi="AR CENA"/>
                <w:sz w:val="26"/>
                <w:szCs w:val="26"/>
              </w:rPr>
            </w:pPr>
            <w:r w:rsidRPr="00B20488">
              <w:rPr>
                <w:rFonts w:ascii="AR CENA" w:hAnsi="AR CENA"/>
                <w:sz w:val="26"/>
                <w:szCs w:val="26"/>
              </w:rPr>
              <w:t>Process</w:t>
            </w:r>
          </w:p>
        </w:tc>
        <w:tc>
          <w:tcPr>
            <w:tcW w:w="6468" w:type="dxa"/>
            <w:shd w:val="clear" w:color="auto" w:fill="FFFFFF" w:themeFill="background1"/>
          </w:tcPr>
          <w:p w14:paraId="55572E71" w14:textId="77777777" w:rsidR="00F7328F" w:rsidRPr="00B20488" w:rsidRDefault="00F7328F" w:rsidP="008E4EAF">
            <w:pPr>
              <w:rPr>
                <w:rFonts w:ascii="AR CENA" w:hAnsi="AR CENA"/>
                <w:sz w:val="26"/>
                <w:szCs w:val="26"/>
              </w:rPr>
            </w:pPr>
            <w:r w:rsidRPr="00B20488">
              <w:rPr>
                <w:rFonts w:ascii="AR CENA" w:hAnsi="AR CENA"/>
                <w:sz w:val="26"/>
                <w:szCs w:val="26"/>
              </w:rPr>
              <w:t>Calculate amount of material required (</w:t>
            </w:r>
            <w:r w:rsidR="008E4EAF" w:rsidRPr="00B20488">
              <w:rPr>
                <w:rFonts w:ascii="AR CENA" w:hAnsi="AR CENA"/>
                <w:sz w:val="26"/>
                <w:szCs w:val="26"/>
              </w:rPr>
              <w:t>d</w:t>
            </w:r>
            <w:r w:rsidRPr="00B20488">
              <w:rPr>
                <w:rFonts w:ascii="AR CENA" w:hAnsi="AR CENA"/>
                <w:sz w:val="26"/>
                <w:szCs w:val="26"/>
              </w:rPr>
              <w:t xml:space="preserve">rop </w:t>
            </w:r>
            <w:r w:rsidR="008E4EAF" w:rsidRPr="00B20488">
              <w:rPr>
                <w:rFonts w:ascii="AR CENA" w:hAnsi="AR CENA"/>
                <w:sz w:val="26"/>
                <w:szCs w:val="26"/>
              </w:rPr>
              <w:t>*</w:t>
            </w:r>
            <w:r w:rsidRPr="00B20488">
              <w:rPr>
                <w:rFonts w:ascii="AR CENA" w:hAnsi="AR CENA"/>
                <w:sz w:val="26"/>
                <w:szCs w:val="26"/>
              </w:rPr>
              <w:t xml:space="preserve"> width </w:t>
            </w:r>
            <w:r w:rsidR="008E4EAF" w:rsidRPr="00B20488">
              <w:rPr>
                <w:rFonts w:ascii="AR CENA" w:hAnsi="AR CENA"/>
                <w:sz w:val="26"/>
                <w:szCs w:val="26"/>
              </w:rPr>
              <w:t>*</w:t>
            </w:r>
            <w:r w:rsidRPr="00B20488">
              <w:rPr>
                <w:rFonts w:ascii="AR CENA" w:hAnsi="AR CENA"/>
                <w:sz w:val="26"/>
                <w:szCs w:val="26"/>
              </w:rPr>
              <w:t xml:space="preserve"> </w:t>
            </w:r>
            <w:r w:rsidR="008E4EAF" w:rsidRPr="00B20488">
              <w:rPr>
                <w:rFonts w:ascii="AR CENA" w:hAnsi="AR CENA"/>
                <w:sz w:val="26"/>
                <w:szCs w:val="26"/>
              </w:rPr>
              <w:t>f</w:t>
            </w:r>
            <w:r w:rsidRPr="00B20488">
              <w:rPr>
                <w:rFonts w:ascii="AR CENA" w:hAnsi="AR CENA"/>
                <w:sz w:val="26"/>
                <w:szCs w:val="26"/>
              </w:rPr>
              <w:t>ullness)</w:t>
            </w:r>
          </w:p>
        </w:tc>
        <w:tc>
          <w:tcPr>
            <w:tcW w:w="2874" w:type="dxa"/>
            <w:tcBorders>
              <w:right w:val="single" w:sz="6" w:space="0" w:color="auto"/>
            </w:tcBorders>
            <w:shd w:val="clear" w:color="auto" w:fill="FFFFFF" w:themeFill="background1"/>
            <w:vAlign w:val="center"/>
          </w:tcPr>
          <w:p w14:paraId="0C9D973F" w14:textId="77777777" w:rsidR="00F7328F" w:rsidRPr="00B20488" w:rsidRDefault="00F7328F" w:rsidP="002B6808">
            <w:pPr>
              <w:rPr>
                <w:rFonts w:ascii="AR CENA" w:hAnsi="AR CENA"/>
                <w:sz w:val="26"/>
                <w:szCs w:val="26"/>
              </w:rPr>
            </w:pPr>
            <w:r w:rsidRPr="00B20488">
              <w:rPr>
                <w:rFonts w:ascii="AR CENA" w:hAnsi="AR CENA"/>
                <w:sz w:val="26"/>
                <w:szCs w:val="26"/>
              </w:rPr>
              <w:t>Observation Notes</w:t>
            </w:r>
          </w:p>
        </w:tc>
      </w:tr>
      <w:tr w:rsidR="00F7328F" w:rsidRPr="00B20488" w14:paraId="3DEA7A1E" w14:textId="77777777" w:rsidTr="008E4EAF">
        <w:trPr>
          <w:jc w:val="center"/>
        </w:trPr>
        <w:tc>
          <w:tcPr>
            <w:tcW w:w="1037" w:type="dxa"/>
            <w:tcBorders>
              <w:left w:val="single" w:sz="6" w:space="0" w:color="auto"/>
            </w:tcBorders>
            <w:shd w:val="clear" w:color="auto" w:fill="FFFFFF" w:themeFill="background1"/>
            <w:vAlign w:val="center"/>
          </w:tcPr>
          <w:p w14:paraId="23ABF05B" w14:textId="77777777" w:rsidR="00F7328F" w:rsidRPr="00B20488" w:rsidRDefault="00F7328F" w:rsidP="002B6808">
            <w:pPr>
              <w:rPr>
                <w:rFonts w:ascii="AR CENA" w:hAnsi="AR CENA"/>
                <w:sz w:val="26"/>
                <w:szCs w:val="26"/>
              </w:rPr>
            </w:pPr>
            <w:r w:rsidRPr="00B20488">
              <w:rPr>
                <w:rFonts w:ascii="AR CENA" w:hAnsi="AR CENA"/>
                <w:sz w:val="26"/>
                <w:szCs w:val="26"/>
              </w:rPr>
              <w:t>Process</w:t>
            </w:r>
          </w:p>
        </w:tc>
        <w:tc>
          <w:tcPr>
            <w:tcW w:w="6468" w:type="dxa"/>
            <w:shd w:val="clear" w:color="auto" w:fill="FFFFFF" w:themeFill="background1"/>
          </w:tcPr>
          <w:p w14:paraId="1630A7F5" w14:textId="77777777" w:rsidR="00F7328F" w:rsidRPr="00B20488" w:rsidRDefault="00F7328F" w:rsidP="00434CED">
            <w:pPr>
              <w:rPr>
                <w:rFonts w:ascii="AR CENA" w:hAnsi="AR CENA"/>
                <w:sz w:val="26"/>
                <w:szCs w:val="26"/>
              </w:rPr>
            </w:pPr>
            <w:r w:rsidRPr="00B20488">
              <w:rPr>
                <w:rFonts w:ascii="AR CENA" w:hAnsi="AR CENA"/>
                <w:sz w:val="26"/>
                <w:szCs w:val="26"/>
              </w:rPr>
              <w:t>Calculate cost of making up the curtains (quotation)</w:t>
            </w:r>
          </w:p>
          <w:p w14:paraId="63A80DC3" w14:textId="77777777" w:rsidR="00F7328F" w:rsidRPr="00B20488" w:rsidRDefault="00F7328F" w:rsidP="00434CED">
            <w:pPr>
              <w:rPr>
                <w:rFonts w:ascii="AR CENA" w:hAnsi="AR CENA"/>
                <w:sz w:val="26"/>
                <w:szCs w:val="26"/>
              </w:rPr>
            </w:pPr>
            <w:r w:rsidRPr="00B20488">
              <w:rPr>
                <w:rFonts w:ascii="AR CENA" w:hAnsi="AR CENA"/>
                <w:sz w:val="26"/>
                <w:szCs w:val="26"/>
              </w:rPr>
              <w:t xml:space="preserve">Amount of material </w:t>
            </w:r>
            <w:r w:rsidR="008E4EAF" w:rsidRPr="00B20488">
              <w:rPr>
                <w:rFonts w:ascii="AR CENA" w:hAnsi="AR CENA"/>
                <w:sz w:val="26"/>
                <w:szCs w:val="26"/>
              </w:rPr>
              <w:t>*</w:t>
            </w:r>
            <w:r w:rsidRPr="00B20488">
              <w:rPr>
                <w:rFonts w:ascii="AR CENA" w:hAnsi="AR CENA"/>
                <w:sz w:val="26"/>
                <w:szCs w:val="26"/>
              </w:rPr>
              <w:t xml:space="preserve"> material cost per metre</w:t>
            </w:r>
          </w:p>
          <w:p w14:paraId="4124CEAD" w14:textId="77777777" w:rsidR="00F7328F" w:rsidRPr="00B20488" w:rsidRDefault="00F7328F" w:rsidP="008E4EAF">
            <w:pPr>
              <w:rPr>
                <w:rFonts w:ascii="AR CENA" w:hAnsi="AR CENA"/>
                <w:sz w:val="26"/>
                <w:szCs w:val="26"/>
              </w:rPr>
            </w:pPr>
            <w:r w:rsidRPr="00B20488">
              <w:rPr>
                <w:rFonts w:ascii="AR CENA" w:hAnsi="AR CENA"/>
                <w:sz w:val="26"/>
                <w:szCs w:val="26"/>
              </w:rPr>
              <w:t xml:space="preserve">Total cost of material </w:t>
            </w:r>
            <w:r w:rsidR="008E4EAF" w:rsidRPr="00B20488">
              <w:rPr>
                <w:rFonts w:ascii="AR CENA" w:hAnsi="AR CENA"/>
                <w:sz w:val="26"/>
                <w:szCs w:val="26"/>
              </w:rPr>
              <w:t>+</w:t>
            </w:r>
            <w:r w:rsidRPr="00B20488">
              <w:rPr>
                <w:rFonts w:ascii="AR CENA" w:hAnsi="AR CENA"/>
                <w:sz w:val="26"/>
                <w:szCs w:val="26"/>
              </w:rPr>
              <w:t xml:space="preserve"> </w:t>
            </w:r>
            <w:r w:rsidR="008E4EAF" w:rsidRPr="00B20488">
              <w:rPr>
                <w:rFonts w:ascii="AR CENA" w:hAnsi="AR CENA"/>
                <w:sz w:val="26"/>
                <w:szCs w:val="26"/>
              </w:rPr>
              <w:t>f</w:t>
            </w:r>
            <w:r w:rsidRPr="00B20488">
              <w:rPr>
                <w:rFonts w:ascii="AR CENA" w:hAnsi="AR CENA"/>
                <w:sz w:val="26"/>
                <w:szCs w:val="26"/>
              </w:rPr>
              <w:t xml:space="preserve">itting + </w:t>
            </w:r>
            <w:r w:rsidR="008E4EAF" w:rsidRPr="00B20488">
              <w:rPr>
                <w:rFonts w:ascii="AR CENA" w:hAnsi="AR CENA"/>
                <w:sz w:val="26"/>
                <w:szCs w:val="26"/>
              </w:rPr>
              <w:t>l</w:t>
            </w:r>
            <w:r w:rsidRPr="00B20488">
              <w:rPr>
                <w:rFonts w:ascii="AR CENA" w:hAnsi="AR CENA"/>
                <w:sz w:val="26"/>
                <w:szCs w:val="26"/>
              </w:rPr>
              <w:t>abour + VAT</w:t>
            </w:r>
          </w:p>
        </w:tc>
        <w:tc>
          <w:tcPr>
            <w:tcW w:w="2874" w:type="dxa"/>
            <w:tcBorders>
              <w:right w:val="single" w:sz="6" w:space="0" w:color="auto"/>
            </w:tcBorders>
            <w:shd w:val="clear" w:color="auto" w:fill="FFFFFF" w:themeFill="background1"/>
            <w:vAlign w:val="center"/>
          </w:tcPr>
          <w:p w14:paraId="3C199EB6" w14:textId="77777777" w:rsidR="00F7328F" w:rsidRPr="00B20488" w:rsidRDefault="00F7328F" w:rsidP="002B6808">
            <w:pPr>
              <w:rPr>
                <w:rFonts w:ascii="AR CENA" w:hAnsi="AR CENA"/>
                <w:sz w:val="26"/>
                <w:szCs w:val="26"/>
              </w:rPr>
            </w:pPr>
            <w:r w:rsidRPr="00B20488">
              <w:rPr>
                <w:rFonts w:ascii="AR CENA" w:hAnsi="AR CENA"/>
                <w:sz w:val="26"/>
                <w:szCs w:val="26"/>
              </w:rPr>
              <w:t>Observation</w:t>
            </w:r>
          </w:p>
        </w:tc>
      </w:tr>
      <w:tr w:rsidR="00F7328F" w:rsidRPr="00B20488" w14:paraId="220B94C5" w14:textId="77777777" w:rsidTr="008E4EAF">
        <w:trPr>
          <w:jc w:val="center"/>
        </w:trPr>
        <w:tc>
          <w:tcPr>
            <w:tcW w:w="1037" w:type="dxa"/>
            <w:tcBorders>
              <w:left w:val="single" w:sz="6" w:space="0" w:color="auto"/>
            </w:tcBorders>
            <w:shd w:val="clear" w:color="auto" w:fill="FFFFFF" w:themeFill="background1"/>
            <w:vAlign w:val="center"/>
          </w:tcPr>
          <w:p w14:paraId="675BAE1B" w14:textId="77777777" w:rsidR="00F7328F" w:rsidRPr="00B20488" w:rsidRDefault="00F7328F" w:rsidP="002B6808">
            <w:pPr>
              <w:rPr>
                <w:rFonts w:ascii="AR CENA" w:hAnsi="AR CENA"/>
                <w:sz w:val="26"/>
                <w:szCs w:val="26"/>
              </w:rPr>
            </w:pPr>
            <w:r w:rsidRPr="00B20488">
              <w:rPr>
                <w:rFonts w:ascii="AR CENA" w:hAnsi="AR CENA"/>
                <w:sz w:val="26"/>
                <w:szCs w:val="26"/>
              </w:rPr>
              <w:t>Store</w:t>
            </w:r>
          </w:p>
        </w:tc>
        <w:tc>
          <w:tcPr>
            <w:tcW w:w="6468" w:type="dxa"/>
            <w:shd w:val="clear" w:color="auto" w:fill="FFFFFF" w:themeFill="background1"/>
          </w:tcPr>
          <w:p w14:paraId="43334083" w14:textId="77777777" w:rsidR="00F7328F" w:rsidRPr="00B20488" w:rsidRDefault="00F7328F" w:rsidP="00434CED">
            <w:pPr>
              <w:rPr>
                <w:rFonts w:ascii="AR CENA" w:hAnsi="AR CENA"/>
                <w:sz w:val="26"/>
                <w:szCs w:val="26"/>
              </w:rPr>
            </w:pPr>
            <w:r w:rsidRPr="00B20488">
              <w:rPr>
                <w:rFonts w:ascii="AR CENA" w:hAnsi="AR CENA"/>
                <w:sz w:val="26"/>
                <w:szCs w:val="26"/>
              </w:rPr>
              <w:t>Customer information (see items above)</w:t>
            </w:r>
          </w:p>
          <w:p w14:paraId="203EC15A" w14:textId="77777777" w:rsidR="00F7328F" w:rsidRPr="00B20488" w:rsidRDefault="00F7328F" w:rsidP="00434CED">
            <w:pPr>
              <w:rPr>
                <w:rFonts w:ascii="AR CENA" w:hAnsi="AR CENA"/>
                <w:sz w:val="26"/>
                <w:szCs w:val="26"/>
              </w:rPr>
            </w:pPr>
            <w:r w:rsidRPr="00B20488">
              <w:rPr>
                <w:rFonts w:ascii="AR CENA" w:hAnsi="AR CENA"/>
                <w:sz w:val="26"/>
                <w:szCs w:val="26"/>
              </w:rPr>
              <w:t>Order information (see items above)</w:t>
            </w:r>
          </w:p>
          <w:p w14:paraId="228C526B" w14:textId="77777777" w:rsidR="00F7328F" w:rsidRPr="00B20488" w:rsidRDefault="00F7328F" w:rsidP="00434CED">
            <w:pPr>
              <w:rPr>
                <w:rFonts w:ascii="AR CENA" w:hAnsi="AR CENA"/>
                <w:sz w:val="26"/>
                <w:szCs w:val="26"/>
              </w:rPr>
            </w:pPr>
            <w:r w:rsidRPr="00B20488">
              <w:rPr>
                <w:rFonts w:ascii="AR CENA" w:hAnsi="AR CENA"/>
                <w:sz w:val="26"/>
                <w:szCs w:val="26"/>
              </w:rPr>
              <w:t>Quotation information</w:t>
            </w:r>
          </w:p>
        </w:tc>
        <w:tc>
          <w:tcPr>
            <w:tcW w:w="2874" w:type="dxa"/>
            <w:tcBorders>
              <w:right w:val="single" w:sz="6" w:space="0" w:color="auto"/>
            </w:tcBorders>
            <w:shd w:val="clear" w:color="auto" w:fill="FFFFFF" w:themeFill="background1"/>
            <w:vAlign w:val="center"/>
          </w:tcPr>
          <w:p w14:paraId="7C42999A" w14:textId="77777777" w:rsidR="00F7328F" w:rsidRPr="00B20488" w:rsidRDefault="00F7328F" w:rsidP="002B6808">
            <w:pPr>
              <w:rPr>
                <w:rFonts w:ascii="AR CENA" w:hAnsi="AR CENA"/>
                <w:sz w:val="26"/>
                <w:szCs w:val="26"/>
              </w:rPr>
            </w:pPr>
            <w:r w:rsidRPr="00B20488">
              <w:rPr>
                <w:rFonts w:ascii="AR CENA" w:hAnsi="AR CENA"/>
                <w:sz w:val="26"/>
                <w:szCs w:val="26"/>
              </w:rPr>
              <w:t>Observation Notes</w:t>
            </w:r>
          </w:p>
        </w:tc>
      </w:tr>
      <w:tr w:rsidR="00F7328F" w:rsidRPr="00B20488" w14:paraId="5D0F2CA1" w14:textId="77777777" w:rsidTr="008E4EAF">
        <w:trPr>
          <w:jc w:val="center"/>
        </w:trPr>
        <w:tc>
          <w:tcPr>
            <w:tcW w:w="1037" w:type="dxa"/>
            <w:tcBorders>
              <w:left w:val="single" w:sz="6" w:space="0" w:color="auto"/>
              <w:bottom w:val="single" w:sz="6" w:space="0" w:color="auto"/>
            </w:tcBorders>
            <w:shd w:val="clear" w:color="auto" w:fill="FFFFFF" w:themeFill="background1"/>
            <w:vAlign w:val="center"/>
          </w:tcPr>
          <w:p w14:paraId="31570BBB" w14:textId="77777777" w:rsidR="00F7328F" w:rsidRPr="00B20488" w:rsidRDefault="00F7328F" w:rsidP="002B6808">
            <w:pPr>
              <w:rPr>
                <w:rFonts w:ascii="AR CENA" w:hAnsi="AR CENA"/>
                <w:sz w:val="26"/>
                <w:szCs w:val="26"/>
              </w:rPr>
            </w:pPr>
            <w:r w:rsidRPr="00B20488">
              <w:rPr>
                <w:rFonts w:ascii="AR CENA" w:hAnsi="AR CENA"/>
                <w:sz w:val="26"/>
                <w:szCs w:val="26"/>
              </w:rPr>
              <w:t>Output</w:t>
            </w:r>
          </w:p>
        </w:tc>
        <w:tc>
          <w:tcPr>
            <w:tcW w:w="6468" w:type="dxa"/>
            <w:tcBorders>
              <w:bottom w:val="single" w:sz="6" w:space="0" w:color="auto"/>
            </w:tcBorders>
            <w:shd w:val="clear" w:color="auto" w:fill="FFFFFF" w:themeFill="background1"/>
          </w:tcPr>
          <w:p w14:paraId="7369C751" w14:textId="77777777" w:rsidR="00F7328F" w:rsidRPr="00B20488" w:rsidRDefault="002B6808" w:rsidP="002B6808">
            <w:pPr>
              <w:tabs>
                <w:tab w:val="left" w:pos="1749"/>
              </w:tabs>
              <w:rPr>
                <w:rFonts w:ascii="AR CENA" w:hAnsi="AR CENA"/>
                <w:sz w:val="26"/>
                <w:szCs w:val="26"/>
              </w:rPr>
            </w:pPr>
            <w:r w:rsidRPr="00B20488">
              <w:rPr>
                <w:rFonts w:ascii="AR CENA" w:hAnsi="AR CENA"/>
                <w:sz w:val="26"/>
                <w:szCs w:val="26"/>
              </w:rPr>
              <w:t xml:space="preserve">– </w:t>
            </w:r>
            <w:r w:rsidR="00F7328F" w:rsidRPr="00B20488">
              <w:rPr>
                <w:rFonts w:ascii="AR CENA" w:hAnsi="AR CENA"/>
                <w:sz w:val="26"/>
                <w:szCs w:val="26"/>
              </w:rPr>
              <w:t>Quotation information</w:t>
            </w:r>
            <w:r w:rsidRPr="00B20488">
              <w:rPr>
                <w:rFonts w:ascii="AR CENA" w:hAnsi="AR CENA"/>
                <w:sz w:val="26"/>
                <w:szCs w:val="26"/>
              </w:rPr>
              <w:tab/>
              <w:t xml:space="preserve">– </w:t>
            </w:r>
            <w:r w:rsidR="00F7328F" w:rsidRPr="00B20488">
              <w:rPr>
                <w:rFonts w:ascii="AR CENA" w:hAnsi="AR CENA"/>
                <w:sz w:val="26"/>
                <w:szCs w:val="26"/>
              </w:rPr>
              <w:t>Final invoice</w:t>
            </w:r>
          </w:p>
        </w:tc>
        <w:tc>
          <w:tcPr>
            <w:tcW w:w="2874" w:type="dxa"/>
            <w:tcBorders>
              <w:bottom w:val="single" w:sz="6" w:space="0" w:color="auto"/>
              <w:right w:val="single" w:sz="6" w:space="0" w:color="auto"/>
            </w:tcBorders>
            <w:shd w:val="clear" w:color="auto" w:fill="FFFFFF" w:themeFill="background1"/>
            <w:vAlign w:val="center"/>
          </w:tcPr>
          <w:p w14:paraId="3C106C15" w14:textId="77777777" w:rsidR="00F7328F" w:rsidRPr="00B20488" w:rsidRDefault="002B6808" w:rsidP="002B6808">
            <w:pPr>
              <w:rPr>
                <w:rFonts w:ascii="AR CENA" w:hAnsi="AR CENA"/>
                <w:sz w:val="26"/>
                <w:szCs w:val="26"/>
              </w:rPr>
            </w:pPr>
            <w:r w:rsidRPr="00B20488">
              <w:rPr>
                <w:rFonts w:ascii="AR CENA" w:hAnsi="AR CENA"/>
                <w:sz w:val="26"/>
                <w:szCs w:val="26"/>
              </w:rPr>
              <w:t>Observation notes/</w:t>
            </w:r>
            <w:r w:rsidR="00F7328F" w:rsidRPr="00B20488">
              <w:rPr>
                <w:rFonts w:ascii="AR CENA" w:hAnsi="AR CENA"/>
                <w:sz w:val="26"/>
                <w:szCs w:val="26"/>
              </w:rPr>
              <w:t>Interview</w:t>
            </w:r>
          </w:p>
        </w:tc>
      </w:tr>
    </w:tbl>
    <w:p w14:paraId="2A3015E0" w14:textId="77777777" w:rsidR="00F7328F" w:rsidRPr="00B20488" w:rsidRDefault="00F7328F" w:rsidP="005A2ED5">
      <w:pPr>
        <w:rPr>
          <w:rFonts w:ascii="Segoe UI Semibold" w:hAnsi="Segoe UI Semibold" w:cs="Arial"/>
          <w:sz w:val="9"/>
          <w:szCs w:val="24"/>
        </w:rPr>
      </w:pPr>
    </w:p>
    <w:p w14:paraId="11C3EFBF" w14:textId="77777777" w:rsidR="002B6808" w:rsidRPr="00B20488" w:rsidRDefault="002B6808" w:rsidP="00C21C06">
      <w:pPr>
        <w:rPr>
          <w:sz w:val="16"/>
        </w:rPr>
      </w:pPr>
    </w:p>
    <w:p w14:paraId="24D11CCC" w14:textId="77777777" w:rsidR="007414E4" w:rsidRPr="00B20488" w:rsidRDefault="007414E4" w:rsidP="00C159F6">
      <w:pPr>
        <w:pStyle w:val="h1alt2"/>
      </w:pPr>
      <w:r w:rsidRPr="00B20488">
        <w:t>Data dictionary</w:t>
      </w:r>
    </w:p>
    <w:p w14:paraId="054A909C" w14:textId="77777777" w:rsidR="002B6808" w:rsidRPr="00B20488" w:rsidRDefault="00885C05" w:rsidP="00885C05">
      <w:pPr>
        <w:pStyle w:val="fig"/>
        <w:rPr>
          <w:rFonts w:ascii="Segoe UI" w:hAnsi="Segoe UI"/>
          <w:b w:val="0"/>
          <w:i w:val="0"/>
          <w:spacing w:val="-1"/>
          <w:sz w:val="21"/>
          <w:szCs w:val="24"/>
        </w:rPr>
      </w:pPr>
      <w:r w:rsidRPr="00B20488">
        <w:rPr>
          <w:rFonts w:ascii="Segoe UI" w:hAnsi="Segoe UI"/>
          <w:b w:val="0"/>
          <w:i w:val="0"/>
          <w:spacing w:val="-1"/>
          <w:sz w:val="21"/>
          <w:szCs w:val="24"/>
        </w:rPr>
        <w:t>The purpose of a data dictionary is to state the data types of the data items used by the system and how these are validated (if at all). Table 4 shows an example of a data dictionary for the classic furnishings scenario. This is a suitable modelling technique for all types of system.</w:t>
      </w:r>
    </w:p>
    <w:p w14:paraId="189A63A0" w14:textId="77777777" w:rsidR="00470E6A" w:rsidRPr="00B20488" w:rsidRDefault="00470E6A" w:rsidP="00885C05">
      <w:pPr>
        <w:pStyle w:val="fig"/>
        <w:rPr>
          <w:rFonts w:ascii="Segoe UI" w:hAnsi="Segoe UI"/>
          <w:b w:val="0"/>
          <w:i w:val="0"/>
          <w:spacing w:val="-1"/>
          <w:sz w:val="21"/>
          <w:szCs w:val="24"/>
        </w:rPr>
      </w:pPr>
    </w:p>
    <w:p w14:paraId="75ECB861" w14:textId="77777777" w:rsidR="00470E6A" w:rsidRPr="00B20488" w:rsidRDefault="00470E6A" w:rsidP="00470E6A">
      <w:pPr>
        <w:pStyle w:val="fig"/>
        <w:jc w:val="center"/>
        <w:rPr>
          <w:rFonts w:ascii="Tw Cen MT" w:hAnsi="Tw Cen MT"/>
          <w:b w:val="0"/>
          <w:sz w:val="22"/>
        </w:rPr>
      </w:pPr>
      <w:r w:rsidRPr="00B20488">
        <w:rPr>
          <w:rFonts w:ascii="Tw Cen MT" w:hAnsi="Tw Cen MT"/>
          <w:b w:val="0"/>
          <w:sz w:val="22"/>
        </w:rPr>
        <w:t>Table 4 – Classic Furnishings: Data Dictionary</w:t>
      </w:r>
    </w:p>
    <w:p w14:paraId="156A577A" w14:textId="77777777" w:rsidR="00470E6A" w:rsidRPr="00B20488" w:rsidRDefault="00470E6A" w:rsidP="00885C05">
      <w:pPr>
        <w:pStyle w:val="fig"/>
        <w:rPr>
          <w:rFonts w:ascii="Tw Cen MT" w:hAnsi="Tw Cen MT"/>
          <w:b w:val="0"/>
          <w:sz w:val="2"/>
        </w:rPr>
      </w:pPr>
    </w:p>
    <w:p w14:paraId="2BAAAF13" w14:textId="77777777" w:rsidR="002B6808" w:rsidRPr="00B20488" w:rsidRDefault="002B6808" w:rsidP="00826DEB">
      <w:pPr>
        <w:pStyle w:val="fig"/>
        <w:rPr>
          <w:sz w:val="10"/>
        </w:rPr>
      </w:pPr>
    </w:p>
    <w:tbl>
      <w:tblPr>
        <w:tblStyle w:val="ZigZag"/>
        <w:tblW w:w="5000" w:type="pct"/>
        <w:tblBorders>
          <w:top w:val="single" w:sz="6" w:space="0" w:color="auto"/>
          <w:left w:val="single" w:sz="6" w:space="0" w:color="auto"/>
          <w:bottom w:val="single" w:sz="6" w:space="0" w:color="auto"/>
          <w:right w:val="single" w:sz="6" w:space="0" w:color="auto"/>
        </w:tblBorders>
        <w:tblCellMar>
          <w:top w:w="11" w:type="dxa"/>
          <w:bottom w:w="11" w:type="dxa"/>
        </w:tblCellMar>
        <w:tblLook w:val="04A0" w:firstRow="1" w:lastRow="0" w:firstColumn="1" w:lastColumn="0" w:noHBand="0" w:noVBand="1"/>
      </w:tblPr>
      <w:tblGrid>
        <w:gridCol w:w="3394"/>
        <w:gridCol w:w="1276"/>
        <w:gridCol w:w="1843"/>
        <w:gridCol w:w="3676"/>
      </w:tblGrid>
      <w:tr w:rsidR="00434CED" w:rsidRPr="00B20488" w14:paraId="7D1C0D9F" w14:textId="77777777" w:rsidTr="008E4EAF">
        <w:trPr>
          <w:cnfStyle w:val="100000000000" w:firstRow="1" w:lastRow="0" w:firstColumn="0" w:lastColumn="0" w:oddVBand="0" w:evenVBand="0" w:oddHBand="0" w:evenHBand="0" w:firstRowFirstColumn="0" w:firstRowLastColumn="0" w:lastRowFirstColumn="0" w:lastRowLastColumn="0"/>
        </w:trPr>
        <w:tc>
          <w:tcPr>
            <w:tcW w:w="3394" w:type="dxa"/>
            <w:tcBorders>
              <w:bottom w:val="none" w:sz="0" w:space="0" w:color="auto"/>
              <w:right w:val="single" w:sz="6" w:space="0" w:color="FFFFFF" w:themeColor="background1"/>
            </w:tcBorders>
            <w:shd w:val="clear" w:color="auto" w:fill="000000" w:themeFill="text1"/>
          </w:tcPr>
          <w:p w14:paraId="4E0B37E1" w14:textId="77777777" w:rsidR="00434CED" w:rsidRPr="00B20488" w:rsidRDefault="00434CED" w:rsidP="008E4EAF">
            <w:pPr>
              <w:jc w:val="left"/>
              <w:rPr>
                <w:rFonts w:ascii="AR CENA" w:hAnsi="AR CENA"/>
                <w:b w:val="0"/>
                <w:sz w:val="26"/>
                <w:szCs w:val="26"/>
              </w:rPr>
            </w:pPr>
            <w:r w:rsidRPr="00B20488">
              <w:rPr>
                <w:rFonts w:ascii="AR CENA" w:hAnsi="AR CENA"/>
                <w:b w:val="0"/>
                <w:sz w:val="26"/>
                <w:szCs w:val="26"/>
              </w:rPr>
              <w:t>Data Item</w:t>
            </w:r>
          </w:p>
        </w:tc>
        <w:tc>
          <w:tcPr>
            <w:tcW w:w="1276" w:type="dxa"/>
            <w:tcBorders>
              <w:left w:val="single" w:sz="6" w:space="0" w:color="FFFFFF" w:themeColor="background1"/>
              <w:bottom w:val="none" w:sz="0" w:space="0" w:color="auto"/>
              <w:right w:val="single" w:sz="6" w:space="0" w:color="FFFFFF" w:themeColor="background1"/>
            </w:tcBorders>
            <w:shd w:val="clear" w:color="auto" w:fill="000000" w:themeFill="text1"/>
          </w:tcPr>
          <w:p w14:paraId="1F6B939F" w14:textId="77777777" w:rsidR="00434CED" w:rsidRPr="00B20488" w:rsidRDefault="00434CED" w:rsidP="008E4EAF">
            <w:pPr>
              <w:jc w:val="left"/>
              <w:rPr>
                <w:rFonts w:ascii="AR CENA" w:hAnsi="AR CENA"/>
                <w:b w:val="0"/>
                <w:sz w:val="26"/>
                <w:szCs w:val="26"/>
              </w:rPr>
            </w:pPr>
            <w:r w:rsidRPr="00B20488">
              <w:rPr>
                <w:rFonts w:ascii="AR CENA" w:hAnsi="AR CENA"/>
                <w:b w:val="0"/>
                <w:sz w:val="26"/>
                <w:szCs w:val="26"/>
              </w:rPr>
              <w:t>Data Type</w:t>
            </w:r>
          </w:p>
        </w:tc>
        <w:tc>
          <w:tcPr>
            <w:tcW w:w="1843" w:type="dxa"/>
            <w:tcBorders>
              <w:left w:val="single" w:sz="6" w:space="0" w:color="FFFFFF" w:themeColor="background1"/>
              <w:bottom w:val="none" w:sz="0" w:space="0" w:color="auto"/>
              <w:right w:val="single" w:sz="6" w:space="0" w:color="FFFFFF" w:themeColor="background1"/>
            </w:tcBorders>
            <w:shd w:val="clear" w:color="auto" w:fill="000000" w:themeFill="text1"/>
          </w:tcPr>
          <w:p w14:paraId="7D0B0F47" w14:textId="77777777" w:rsidR="00434CED" w:rsidRPr="00B20488" w:rsidRDefault="00434CED" w:rsidP="008E4EAF">
            <w:pPr>
              <w:jc w:val="left"/>
              <w:rPr>
                <w:rFonts w:ascii="AR CENA" w:hAnsi="AR CENA"/>
                <w:b w:val="0"/>
                <w:sz w:val="26"/>
                <w:szCs w:val="26"/>
              </w:rPr>
            </w:pPr>
            <w:r w:rsidRPr="00B20488">
              <w:rPr>
                <w:rFonts w:ascii="AR CENA" w:hAnsi="AR CENA"/>
                <w:b w:val="0"/>
                <w:sz w:val="26"/>
                <w:szCs w:val="26"/>
              </w:rPr>
              <w:t>Validation</w:t>
            </w:r>
          </w:p>
        </w:tc>
        <w:tc>
          <w:tcPr>
            <w:tcW w:w="3676" w:type="dxa"/>
            <w:tcBorders>
              <w:left w:val="single" w:sz="6" w:space="0" w:color="FFFFFF" w:themeColor="background1"/>
              <w:bottom w:val="none" w:sz="0" w:space="0" w:color="auto"/>
            </w:tcBorders>
            <w:shd w:val="clear" w:color="auto" w:fill="000000" w:themeFill="text1"/>
          </w:tcPr>
          <w:p w14:paraId="2C5612CD" w14:textId="77777777" w:rsidR="00434CED" w:rsidRPr="00B20488" w:rsidRDefault="00434CED" w:rsidP="008E4EAF">
            <w:pPr>
              <w:jc w:val="left"/>
              <w:rPr>
                <w:rFonts w:ascii="AR CENA" w:hAnsi="AR CENA"/>
                <w:b w:val="0"/>
                <w:sz w:val="26"/>
                <w:szCs w:val="26"/>
              </w:rPr>
            </w:pPr>
            <w:r w:rsidRPr="00B20488">
              <w:rPr>
                <w:rFonts w:ascii="AR CENA" w:hAnsi="AR CENA"/>
                <w:b w:val="0"/>
                <w:sz w:val="26"/>
                <w:szCs w:val="26"/>
              </w:rPr>
              <w:t>Sample Data</w:t>
            </w:r>
          </w:p>
        </w:tc>
      </w:tr>
      <w:tr w:rsidR="00434CED" w:rsidRPr="00B20488" w14:paraId="7BDA51CF" w14:textId="77777777" w:rsidTr="008E4EAF">
        <w:tc>
          <w:tcPr>
            <w:tcW w:w="3394" w:type="dxa"/>
            <w:shd w:val="clear" w:color="auto" w:fill="FFFFFF" w:themeFill="background1"/>
            <w:vAlign w:val="center"/>
          </w:tcPr>
          <w:p w14:paraId="38439415" w14:textId="77777777" w:rsidR="00434CED" w:rsidRPr="00B20488" w:rsidRDefault="00434CED" w:rsidP="008E4EAF">
            <w:pPr>
              <w:rPr>
                <w:rFonts w:ascii="AR CENA" w:hAnsi="AR CENA"/>
                <w:sz w:val="26"/>
                <w:szCs w:val="26"/>
              </w:rPr>
            </w:pPr>
            <w:r w:rsidRPr="00B20488">
              <w:rPr>
                <w:rFonts w:ascii="AR CENA" w:hAnsi="AR CENA"/>
                <w:sz w:val="26"/>
                <w:szCs w:val="26"/>
              </w:rPr>
              <w:t xml:space="preserve">Customer </w:t>
            </w:r>
            <w:proofErr w:type="spellStart"/>
            <w:r w:rsidRPr="00B20488">
              <w:rPr>
                <w:rFonts w:ascii="AR CENA" w:hAnsi="AR CENA"/>
                <w:sz w:val="26"/>
                <w:szCs w:val="26"/>
              </w:rPr>
              <w:t>First</w:t>
            </w:r>
            <w:r w:rsidR="008E4EAF" w:rsidRPr="00B20488">
              <w:rPr>
                <w:rFonts w:ascii="AR CENA" w:hAnsi="AR CENA"/>
                <w:sz w:val="26"/>
                <w:szCs w:val="26"/>
              </w:rPr>
              <w:t>n</w:t>
            </w:r>
            <w:r w:rsidRPr="00B20488">
              <w:rPr>
                <w:rFonts w:ascii="AR CENA" w:hAnsi="AR CENA"/>
                <w:sz w:val="26"/>
                <w:szCs w:val="26"/>
              </w:rPr>
              <w:t>ame</w:t>
            </w:r>
            <w:proofErr w:type="spellEnd"/>
          </w:p>
        </w:tc>
        <w:tc>
          <w:tcPr>
            <w:tcW w:w="1276" w:type="dxa"/>
            <w:shd w:val="clear" w:color="auto" w:fill="FFFFFF" w:themeFill="background1"/>
            <w:vAlign w:val="center"/>
          </w:tcPr>
          <w:p w14:paraId="1394C545" w14:textId="77777777" w:rsidR="00434CED" w:rsidRPr="00B20488" w:rsidRDefault="00434CED" w:rsidP="008E4EAF">
            <w:pPr>
              <w:rPr>
                <w:rFonts w:ascii="AR CENA" w:hAnsi="AR CENA"/>
                <w:sz w:val="26"/>
                <w:szCs w:val="26"/>
              </w:rPr>
            </w:pPr>
            <w:r w:rsidRPr="00B20488">
              <w:rPr>
                <w:rFonts w:ascii="AR CENA" w:hAnsi="AR CENA"/>
                <w:sz w:val="26"/>
                <w:szCs w:val="26"/>
              </w:rPr>
              <w:t>String</w:t>
            </w:r>
          </w:p>
        </w:tc>
        <w:tc>
          <w:tcPr>
            <w:tcW w:w="1843" w:type="dxa"/>
            <w:shd w:val="clear" w:color="auto" w:fill="FFFFFF" w:themeFill="background1"/>
            <w:vAlign w:val="center"/>
          </w:tcPr>
          <w:p w14:paraId="4D60A129"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0F138B79" w14:textId="77777777" w:rsidR="00434CED" w:rsidRPr="00B20488" w:rsidRDefault="00434CED" w:rsidP="008E4EAF">
            <w:pPr>
              <w:rPr>
                <w:rFonts w:ascii="AR CENA" w:hAnsi="AR CENA"/>
                <w:sz w:val="26"/>
                <w:szCs w:val="26"/>
              </w:rPr>
            </w:pPr>
            <w:r w:rsidRPr="00B20488">
              <w:rPr>
                <w:rFonts w:ascii="AR CENA" w:hAnsi="AR CENA"/>
                <w:sz w:val="26"/>
                <w:szCs w:val="26"/>
              </w:rPr>
              <w:t>Janet</w:t>
            </w:r>
          </w:p>
        </w:tc>
      </w:tr>
      <w:tr w:rsidR="00434CED" w:rsidRPr="00B20488" w14:paraId="0DF89A76" w14:textId="77777777" w:rsidTr="008E4EAF">
        <w:tc>
          <w:tcPr>
            <w:tcW w:w="3394" w:type="dxa"/>
            <w:shd w:val="clear" w:color="auto" w:fill="FFFFFF" w:themeFill="background1"/>
            <w:vAlign w:val="center"/>
          </w:tcPr>
          <w:p w14:paraId="01815C87" w14:textId="77777777" w:rsidR="00434CED" w:rsidRPr="00B20488" w:rsidRDefault="00434CED" w:rsidP="008E4EAF">
            <w:pPr>
              <w:rPr>
                <w:rFonts w:ascii="AR CENA" w:hAnsi="AR CENA"/>
                <w:sz w:val="26"/>
                <w:szCs w:val="26"/>
              </w:rPr>
            </w:pPr>
            <w:r w:rsidRPr="00B20488">
              <w:rPr>
                <w:rFonts w:ascii="AR CENA" w:hAnsi="AR CENA"/>
                <w:sz w:val="26"/>
                <w:szCs w:val="26"/>
              </w:rPr>
              <w:t>Customer Surname</w:t>
            </w:r>
          </w:p>
        </w:tc>
        <w:tc>
          <w:tcPr>
            <w:tcW w:w="1276" w:type="dxa"/>
            <w:shd w:val="clear" w:color="auto" w:fill="FFFFFF" w:themeFill="background1"/>
            <w:vAlign w:val="center"/>
          </w:tcPr>
          <w:p w14:paraId="5AC750ED" w14:textId="77777777" w:rsidR="00434CED" w:rsidRPr="00B20488" w:rsidRDefault="00434CED" w:rsidP="008E4EAF">
            <w:pPr>
              <w:rPr>
                <w:rFonts w:ascii="AR CENA" w:hAnsi="AR CENA"/>
                <w:sz w:val="26"/>
                <w:szCs w:val="26"/>
              </w:rPr>
            </w:pPr>
            <w:r w:rsidRPr="00B20488">
              <w:rPr>
                <w:rFonts w:ascii="AR CENA" w:hAnsi="AR CENA"/>
                <w:sz w:val="26"/>
                <w:szCs w:val="26"/>
              </w:rPr>
              <w:t>String</w:t>
            </w:r>
          </w:p>
        </w:tc>
        <w:tc>
          <w:tcPr>
            <w:tcW w:w="1843" w:type="dxa"/>
            <w:shd w:val="clear" w:color="auto" w:fill="FFFFFF" w:themeFill="background1"/>
            <w:vAlign w:val="center"/>
          </w:tcPr>
          <w:p w14:paraId="2B78828B"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4934E9C2" w14:textId="77777777" w:rsidR="00434CED" w:rsidRPr="00B20488" w:rsidRDefault="00434CED" w:rsidP="008E4EAF">
            <w:pPr>
              <w:rPr>
                <w:rFonts w:ascii="AR CENA" w:hAnsi="AR CENA"/>
                <w:sz w:val="26"/>
                <w:szCs w:val="26"/>
              </w:rPr>
            </w:pPr>
            <w:r w:rsidRPr="00B20488">
              <w:rPr>
                <w:rFonts w:ascii="AR CENA" w:hAnsi="AR CENA"/>
                <w:sz w:val="26"/>
                <w:szCs w:val="26"/>
              </w:rPr>
              <w:t>Brookes</w:t>
            </w:r>
          </w:p>
        </w:tc>
      </w:tr>
      <w:tr w:rsidR="00434CED" w:rsidRPr="00B20488" w14:paraId="2DFBDBA8" w14:textId="77777777" w:rsidTr="008E4EAF">
        <w:tc>
          <w:tcPr>
            <w:tcW w:w="3394" w:type="dxa"/>
            <w:shd w:val="clear" w:color="auto" w:fill="FFFFFF" w:themeFill="background1"/>
            <w:vAlign w:val="center"/>
          </w:tcPr>
          <w:p w14:paraId="154A5253" w14:textId="77777777" w:rsidR="00434CED" w:rsidRPr="00B20488" w:rsidRDefault="00434CED" w:rsidP="008E4EAF">
            <w:pPr>
              <w:rPr>
                <w:rFonts w:ascii="AR CENA" w:hAnsi="AR CENA"/>
                <w:sz w:val="26"/>
                <w:szCs w:val="26"/>
              </w:rPr>
            </w:pPr>
            <w:r w:rsidRPr="00B20488">
              <w:rPr>
                <w:rFonts w:ascii="AR CENA" w:hAnsi="AR CENA"/>
                <w:sz w:val="26"/>
                <w:szCs w:val="26"/>
              </w:rPr>
              <w:t>Customer Email</w:t>
            </w:r>
          </w:p>
        </w:tc>
        <w:tc>
          <w:tcPr>
            <w:tcW w:w="1276" w:type="dxa"/>
            <w:shd w:val="clear" w:color="auto" w:fill="FFFFFF" w:themeFill="background1"/>
            <w:vAlign w:val="center"/>
          </w:tcPr>
          <w:p w14:paraId="5F44E921" w14:textId="77777777" w:rsidR="00434CED" w:rsidRPr="00B20488" w:rsidRDefault="00434CED" w:rsidP="008E4EAF">
            <w:pPr>
              <w:rPr>
                <w:rFonts w:ascii="AR CENA" w:hAnsi="AR CENA"/>
                <w:sz w:val="26"/>
                <w:szCs w:val="26"/>
              </w:rPr>
            </w:pPr>
            <w:r w:rsidRPr="00B20488">
              <w:rPr>
                <w:rFonts w:ascii="AR CENA" w:hAnsi="AR CENA"/>
                <w:sz w:val="26"/>
                <w:szCs w:val="26"/>
              </w:rPr>
              <w:t>String</w:t>
            </w:r>
          </w:p>
        </w:tc>
        <w:tc>
          <w:tcPr>
            <w:tcW w:w="1843" w:type="dxa"/>
            <w:shd w:val="clear" w:color="auto" w:fill="FFFFFF" w:themeFill="background1"/>
            <w:vAlign w:val="center"/>
          </w:tcPr>
          <w:p w14:paraId="71B092EB"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1E012BD9" w14:textId="77777777" w:rsidR="00434CED" w:rsidRPr="00B20488" w:rsidRDefault="00773672" w:rsidP="008E4EAF">
            <w:pPr>
              <w:rPr>
                <w:rFonts w:ascii="AR CENA" w:hAnsi="AR CENA"/>
                <w:sz w:val="26"/>
                <w:szCs w:val="26"/>
              </w:rPr>
            </w:pPr>
            <w:hyperlink r:id="rId20" w:history="1">
              <w:r w:rsidR="00434CED" w:rsidRPr="00B20488">
                <w:rPr>
                  <w:rStyle w:val="Hyperlink"/>
                  <w:rFonts w:ascii="AR CENA" w:hAnsi="AR CENA"/>
                  <w:b w:val="0"/>
                  <w:sz w:val="26"/>
                  <w:szCs w:val="26"/>
                </w:rPr>
                <w:t>janetbrookes@gmail.com</w:t>
              </w:r>
            </w:hyperlink>
          </w:p>
        </w:tc>
      </w:tr>
      <w:tr w:rsidR="00434CED" w:rsidRPr="00B20488" w14:paraId="2F7D75B7" w14:textId="77777777" w:rsidTr="008E4EAF">
        <w:tc>
          <w:tcPr>
            <w:tcW w:w="3394" w:type="dxa"/>
            <w:shd w:val="clear" w:color="auto" w:fill="FFFFFF" w:themeFill="background1"/>
            <w:vAlign w:val="center"/>
          </w:tcPr>
          <w:p w14:paraId="32267BDF" w14:textId="77777777" w:rsidR="00434CED" w:rsidRPr="00B20488" w:rsidRDefault="00434CED" w:rsidP="008E4EAF">
            <w:pPr>
              <w:rPr>
                <w:rFonts w:ascii="AR CENA" w:hAnsi="AR CENA"/>
                <w:sz w:val="26"/>
                <w:szCs w:val="26"/>
              </w:rPr>
            </w:pPr>
            <w:r w:rsidRPr="00B20488">
              <w:rPr>
                <w:rFonts w:ascii="AR CENA" w:hAnsi="AR CENA"/>
                <w:sz w:val="26"/>
                <w:szCs w:val="26"/>
              </w:rPr>
              <w:t>Customer Telephone Number</w:t>
            </w:r>
          </w:p>
        </w:tc>
        <w:tc>
          <w:tcPr>
            <w:tcW w:w="1276" w:type="dxa"/>
            <w:shd w:val="clear" w:color="auto" w:fill="FFFFFF" w:themeFill="background1"/>
            <w:vAlign w:val="center"/>
          </w:tcPr>
          <w:p w14:paraId="096AEA90" w14:textId="77777777" w:rsidR="00434CED" w:rsidRPr="00B20488" w:rsidRDefault="00434CED" w:rsidP="008E4EAF">
            <w:pPr>
              <w:rPr>
                <w:rFonts w:ascii="AR CENA" w:hAnsi="AR CENA"/>
                <w:sz w:val="26"/>
                <w:szCs w:val="26"/>
              </w:rPr>
            </w:pPr>
            <w:r w:rsidRPr="00B20488">
              <w:rPr>
                <w:rFonts w:ascii="AR CENA" w:hAnsi="AR CENA"/>
                <w:sz w:val="26"/>
                <w:szCs w:val="26"/>
              </w:rPr>
              <w:t>String</w:t>
            </w:r>
          </w:p>
        </w:tc>
        <w:tc>
          <w:tcPr>
            <w:tcW w:w="1843" w:type="dxa"/>
            <w:shd w:val="clear" w:color="auto" w:fill="FFFFFF" w:themeFill="background1"/>
            <w:vAlign w:val="center"/>
          </w:tcPr>
          <w:p w14:paraId="65B553E7" w14:textId="77777777" w:rsidR="00434CED" w:rsidRPr="00B20488" w:rsidRDefault="008E4EAF" w:rsidP="008E4EAF">
            <w:pPr>
              <w:rPr>
                <w:rFonts w:ascii="AR CENA" w:hAnsi="AR CENA"/>
                <w:sz w:val="26"/>
                <w:szCs w:val="26"/>
              </w:rPr>
            </w:pPr>
            <w:r w:rsidRPr="00B20488">
              <w:rPr>
                <w:rFonts w:ascii="AR CENA" w:hAnsi="AR CENA"/>
                <w:sz w:val="26"/>
                <w:szCs w:val="26"/>
              </w:rPr>
              <w:t xml:space="preserve">= </w:t>
            </w:r>
            <w:r w:rsidR="00434CED" w:rsidRPr="00B20488">
              <w:rPr>
                <w:rFonts w:ascii="AR CENA" w:hAnsi="AR CENA"/>
                <w:sz w:val="26"/>
                <w:szCs w:val="26"/>
              </w:rPr>
              <w:t xml:space="preserve">11 </w:t>
            </w:r>
            <w:r w:rsidRPr="00B20488">
              <w:rPr>
                <w:rFonts w:ascii="AR CENA" w:hAnsi="AR CENA"/>
                <w:sz w:val="26"/>
                <w:szCs w:val="26"/>
              </w:rPr>
              <w:t>d</w:t>
            </w:r>
            <w:r w:rsidR="00434CED" w:rsidRPr="00B20488">
              <w:rPr>
                <w:rFonts w:ascii="AR CENA" w:hAnsi="AR CENA"/>
                <w:sz w:val="26"/>
                <w:szCs w:val="26"/>
              </w:rPr>
              <w:t>igits</w:t>
            </w:r>
          </w:p>
        </w:tc>
        <w:tc>
          <w:tcPr>
            <w:tcW w:w="3676" w:type="dxa"/>
            <w:shd w:val="clear" w:color="auto" w:fill="FFFFFF" w:themeFill="background1"/>
            <w:vAlign w:val="center"/>
          </w:tcPr>
          <w:p w14:paraId="7860AA98" w14:textId="77777777" w:rsidR="00434CED" w:rsidRPr="00B20488" w:rsidRDefault="00434CED" w:rsidP="008E4EAF">
            <w:pPr>
              <w:rPr>
                <w:rFonts w:ascii="AR CENA" w:hAnsi="AR CENA"/>
                <w:sz w:val="26"/>
                <w:szCs w:val="26"/>
              </w:rPr>
            </w:pPr>
            <w:r w:rsidRPr="00B20488">
              <w:rPr>
                <w:rFonts w:ascii="AR CENA" w:hAnsi="AR CENA"/>
                <w:sz w:val="26"/>
                <w:szCs w:val="26"/>
              </w:rPr>
              <w:t>07790034045</w:t>
            </w:r>
          </w:p>
        </w:tc>
      </w:tr>
      <w:tr w:rsidR="00434CED" w:rsidRPr="00B20488" w14:paraId="54659560" w14:textId="77777777" w:rsidTr="008E4EAF">
        <w:tc>
          <w:tcPr>
            <w:tcW w:w="3394" w:type="dxa"/>
            <w:shd w:val="clear" w:color="auto" w:fill="FFFFFF" w:themeFill="background1"/>
            <w:vAlign w:val="center"/>
          </w:tcPr>
          <w:p w14:paraId="7B19C7EA" w14:textId="77777777" w:rsidR="00434CED" w:rsidRPr="00B20488" w:rsidRDefault="00434CED" w:rsidP="008E4EAF">
            <w:pPr>
              <w:rPr>
                <w:rFonts w:ascii="AR CENA" w:hAnsi="AR CENA"/>
                <w:sz w:val="26"/>
                <w:szCs w:val="26"/>
              </w:rPr>
            </w:pPr>
            <w:r w:rsidRPr="00B20488">
              <w:rPr>
                <w:rFonts w:ascii="AR CENA" w:hAnsi="AR CENA"/>
                <w:sz w:val="26"/>
                <w:szCs w:val="26"/>
              </w:rPr>
              <w:t>Customer Address</w:t>
            </w:r>
          </w:p>
        </w:tc>
        <w:tc>
          <w:tcPr>
            <w:tcW w:w="1276" w:type="dxa"/>
            <w:shd w:val="clear" w:color="auto" w:fill="FFFFFF" w:themeFill="background1"/>
            <w:vAlign w:val="center"/>
          </w:tcPr>
          <w:p w14:paraId="2717656E" w14:textId="77777777" w:rsidR="00434CED" w:rsidRPr="00B20488" w:rsidRDefault="00434CED" w:rsidP="008E4EAF">
            <w:pPr>
              <w:rPr>
                <w:rFonts w:ascii="AR CENA" w:hAnsi="AR CENA"/>
                <w:sz w:val="26"/>
                <w:szCs w:val="26"/>
              </w:rPr>
            </w:pPr>
            <w:r w:rsidRPr="00B20488">
              <w:rPr>
                <w:rFonts w:ascii="AR CENA" w:hAnsi="AR CENA"/>
                <w:sz w:val="26"/>
                <w:szCs w:val="26"/>
              </w:rPr>
              <w:t>String</w:t>
            </w:r>
          </w:p>
        </w:tc>
        <w:tc>
          <w:tcPr>
            <w:tcW w:w="1843" w:type="dxa"/>
            <w:shd w:val="clear" w:color="auto" w:fill="FFFFFF" w:themeFill="background1"/>
            <w:vAlign w:val="center"/>
          </w:tcPr>
          <w:p w14:paraId="479AE588"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1C647191" w14:textId="77777777" w:rsidR="00434CED" w:rsidRPr="00B20488" w:rsidRDefault="00434CED" w:rsidP="008E4EAF">
            <w:pPr>
              <w:spacing w:line="216" w:lineRule="auto"/>
              <w:rPr>
                <w:rFonts w:ascii="AR CENA" w:hAnsi="AR CENA"/>
                <w:sz w:val="26"/>
                <w:szCs w:val="26"/>
              </w:rPr>
            </w:pPr>
            <w:r w:rsidRPr="00B20488">
              <w:rPr>
                <w:rFonts w:ascii="AR CENA" w:hAnsi="AR CENA"/>
                <w:sz w:val="26"/>
                <w:szCs w:val="26"/>
              </w:rPr>
              <w:t>42 Stoney Lane</w:t>
            </w:r>
            <w:r w:rsidR="008E4EAF" w:rsidRPr="00B20488">
              <w:rPr>
                <w:rFonts w:ascii="AR CENA" w:hAnsi="AR CENA"/>
                <w:sz w:val="26"/>
                <w:szCs w:val="26"/>
              </w:rPr>
              <w:t xml:space="preserve">, </w:t>
            </w:r>
            <w:r w:rsidRPr="00B20488">
              <w:rPr>
                <w:rFonts w:ascii="AR CENA" w:hAnsi="AR CENA"/>
                <w:sz w:val="26"/>
                <w:szCs w:val="26"/>
              </w:rPr>
              <w:t>Newcastle</w:t>
            </w:r>
            <w:r w:rsidR="008E4EAF" w:rsidRPr="00B20488">
              <w:rPr>
                <w:rFonts w:ascii="AR CENA" w:hAnsi="AR CENA"/>
                <w:sz w:val="26"/>
                <w:szCs w:val="26"/>
              </w:rPr>
              <w:t xml:space="preserve">, </w:t>
            </w:r>
            <w:r w:rsidRPr="00B20488">
              <w:rPr>
                <w:rFonts w:ascii="AR CENA" w:hAnsi="AR CENA"/>
                <w:sz w:val="26"/>
                <w:szCs w:val="26"/>
              </w:rPr>
              <w:t>ST5 6GB</w:t>
            </w:r>
          </w:p>
        </w:tc>
      </w:tr>
      <w:tr w:rsidR="00434CED" w:rsidRPr="00B20488" w14:paraId="1D16D51C" w14:textId="77777777" w:rsidTr="008E4EAF">
        <w:tc>
          <w:tcPr>
            <w:tcW w:w="3394" w:type="dxa"/>
            <w:shd w:val="clear" w:color="auto" w:fill="FFFFFF" w:themeFill="background1"/>
            <w:vAlign w:val="center"/>
          </w:tcPr>
          <w:p w14:paraId="58206B93" w14:textId="77777777" w:rsidR="00434CED" w:rsidRPr="00B20488" w:rsidRDefault="00434CED" w:rsidP="008E4EAF">
            <w:pPr>
              <w:rPr>
                <w:rFonts w:ascii="AR CENA" w:hAnsi="AR CENA"/>
                <w:sz w:val="26"/>
                <w:szCs w:val="26"/>
              </w:rPr>
            </w:pPr>
            <w:r w:rsidRPr="00B20488">
              <w:rPr>
                <w:rFonts w:ascii="AR CENA" w:hAnsi="AR CENA"/>
                <w:sz w:val="26"/>
                <w:szCs w:val="26"/>
              </w:rPr>
              <w:t>Date Ordered</w:t>
            </w:r>
          </w:p>
        </w:tc>
        <w:tc>
          <w:tcPr>
            <w:tcW w:w="1276" w:type="dxa"/>
            <w:shd w:val="clear" w:color="auto" w:fill="FFFFFF" w:themeFill="background1"/>
            <w:vAlign w:val="center"/>
          </w:tcPr>
          <w:p w14:paraId="6ECBCF39" w14:textId="77777777" w:rsidR="00434CED" w:rsidRPr="00B20488" w:rsidRDefault="00434CED" w:rsidP="008E4EAF">
            <w:pPr>
              <w:rPr>
                <w:rFonts w:ascii="AR CENA" w:hAnsi="AR CENA"/>
                <w:sz w:val="26"/>
                <w:szCs w:val="26"/>
              </w:rPr>
            </w:pPr>
            <w:r w:rsidRPr="00B20488">
              <w:rPr>
                <w:rFonts w:ascii="AR CENA" w:hAnsi="AR CENA"/>
                <w:sz w:val="26"/>
                <w:szCs w:val="26"/>
              </w:rPr>
              <w:t>Date</w:t>
            </w:r>
          </w:p>
        </w:tc>
        <w:tc>
          <w:tcPr>
            <w:tcW w:w="1843" w:type="dxa"/>
            <w:shd w:val="clear" w:color="auto" w:fill="FFFFFF" w:themeFill="background1"/>
            <w:vAlign w:val="center"/>
          </w:tcPr>
          <w:p w14:paraId="1BD9C255" w14:textId="77777777" w:rsidR="00434CED" w:rsidRPr="00B20488" w:rsidRDefault="00434CED" w:rsidP="008E4EAF">
            <w:pPr>
              <w:rPr>
                <w:rFonts w:ascii="AR CENA" w:hAnsi="AR CENA"/>
                <w:sz w:val="26"/>
                <w:szCs w:val="26"/>
              </w:rPr>
            </w:pPr>
            <w:r w:rsidRPr="00B20488">
              <w:rPr>
                <w:rFonts w:ascii="AR CENA" w:hAnsi="AR CENA"/>
                <w:sz w:val="26"/>
                <w:szCs w:val="26"/>
              </w:rPr>
              <w:t>&gt;=</w:t>
            </w:r>
            <w:r w:rsidR="008E4EAF" w:rsidRPr="00B20488">
              <w:rPr>
                <w:rFonts w:ascii="AR CENA" w:hAnsi="AR CENA"/>
                <w:sz w:val="26"/>
                <w:szCs w:val="26"/>
              </w:rPr>
              <w:t xml:space="preserve"> current date</w:t>
            </w:r>
          </w:p>
        </w:tc>
        <w:tc>
          <w:tcPr>
            <w:tcW w:w="3676" w:type="dxa"/>
            <w:shd w:val="clear" w:color="auto" w:fill="FFFFFF" w:themeFill="background1"/>
            <w:vAlign w:val="center"/>
          </w:tcPr>
          <w:p w14:paraId="0C00FDD7" w14:textId="77777777" w:rsidR="00434CED" w:rsidRPr="00B20488" w:rsidRDefault="00434CED" w:rsidP="008E4EAF">
            <w:pPr>
              <w:rPr>
                <w:rFonts w:ascii="AR CENA" w:hAnsi="AR CENA"/>
                <w:sz w:val="26"/>
                <w:szCs w:val="26"/>
              </w:rPr>
            </w:pPr>
            <w:r w:rsidRPr="00B20488">
              <w:rPr>
                <w:rFonts w:ascii="AR CENA" w:hAnsi="AR CENA"/>
                <w:sz w:val="26"/>
                <w:szCs w:val="26"/>
              </w:rPr>
              <w:t>15/3/14</w:t>
            </w:r>
          </w:p>
        </w:tc>
      </w:tr>
      <w:tr w:rsidR="00434CED" w:rsidRPr="00B20488" w14:paraId="5CAE034A" w14:textId="77777777" w:rsidTr="008E4EAF">
        <w:tc>
          <w:tcPr>
            <w:tcW w:w="3394" w:type="dxa"/>
            <w:shd w:val="clear" w:color="auto" w:fill="FFFFFF" w:themeFill="background1"/>
            <w:vAlign w:val="center"/>
          </w:tcPr>
          <w:p w14:paraId="0FFA48E6" w14:textId="77777777" w:rsidR="00434CED" w:rsidRPr="00B20488" w:rsidRDefault="00434CED" w:rsidP="008E4EAF">
            <w:pPr>
              <w:rPr>
                <w:rFonts w:ascii="AR CENA" w:hAnsi="AR CENA"/>
                <w:sz w:val="26"/>
                <w:szCs w:val="26"/>
              </w:rPr>
            </w:pPr>
            <w:r w:rsidRPr="00B20488">
              <w:rPr>
                <w:rFonts w:ascii="AR CENA" w:hAnsi="AR CENA"/>
                <w:sz w:val="26"/>
                <w:szCs w:val="26"/>
              </w:rPr>
              <w:t>Material Type</w:t>
            </w:r>
          </w:p>
        </w:tc>
        <w:tc>
          <w:tcPr>
            <w:tcW w:w="1276" w:type="dxa"/>
            <w:shd w:val="clear" w:color="auto" w:fill="FFFFFF" w:themeFill="background1"/>
            <w:vAlign w:val="center"/>
          </w:tcPr>
          <w:p w14:paraId="0FCB5C1A" w14:textId="77777777" w:rsidR="00434CED" w:rsidRPr="00B20488" w:rsidRDefault="00434CED" w:rsidP="008E4EAF">
            <w:pPr>
              <w:rPr>
                <w:rFonts w:ascii="AR CENA" w:hAnsi="AR CENA"/>
                <w:sz w:val="26"/>
                <w:szCs w:val="26"/>
              </w:rPr>
            </w:pPr>
            <w:r w:rsidRPr="00B20488">
              <w:rPr>
                <w:rFonts w:ascii="AR CENA" w:hAnsi="AR CENA"/>
                <w:sz w:val="26"/>
                <w:szCs w:val="26"/>
              </w:rPr>
              <w:t>String</w:t>
            </w:r>
          </w:p>
        </w:tc>
        <w:tc>
          <w:tcPr>
            <w:tcW w:w="1843" w:type="dxa"/>
            <w:shd w:val="clear" w:color="auto" w:fill="FFFFFF" w:themeFill="background1"/>
            <w:vAlign w:val="center"/>
          </w:tcPr>
          <w:p w14:paraId="0798FBEF"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1305B2EE" w14:textId="77777777" w:rsidR="00434CED" w:rsidRPr="00B20488" w:rsidRDefault="00434CED" w:rsidP="008E4EAF">
            <w:pPr>
              <w:rPr>
                <w:rFonts w:ascii="AR CENA" w:hAnsi="AR CENA"/>
                <w:sz w:val="26"/>
                <w:szCs w:val="26"/>
              </w:rPr>
            </w:pPr>
            <w:r w:rsidRPr="00B20488">
              <w:rPr>
                <w:rFonts w:ascii="AR CENA" w:hAnsi="AR CENA"/>
                <w:sz w:val="26"/>
                <w:szCs w:val="26"/>
              </w:rPr>
              <w:t>Cotton Daisy Print</w:t>
            </w:r>
          </w:p>
        </w:tc>
      </w:tr>
      <w:tr w:rsidR="00434CED" w:rsidRPr="00B20488" w14:paraId="44AF19BC" w14:textId="77777777" w:rsidTr="008E4EAF">
        <w:tc>
          <w:tcPr>
            <w:tcW w:w="3394" w:type="dxa"/>
            <w:shd w:val="clear" w:color="auto" w:fill="FFFFFF" w:themeFill="background1"/>
            <w:vAlign w:val="center"/>
          </w:tcPr>
          <w:p w14:paraId="1AC11BE1" w14:textId="77777777" w:rsidR="00434CED" w:rsidRPr="00B20488" w:rsidRDefault="00434CED" w:rsidP="008E4EAF">
            <w:pPr>
              <w:rPr>
                <w:rFonts w:ascii="AR CENA" w:hAnsi="AR CENA"/>
                <w:sz w:val="26"/>
                <w:szCs w:val="26"/>
              </w:rPr>
            </w:pPr>
            <w:r w:rsidRPr="00B20488">
              <w:rPr>
                <w:rFonts w:ascii="AR CENA" w:hAnsi="AR CENA"/>
                <w:sz w:val="26"/>
                <w:szCs w:val="26"/>
              </w:rPr>
              <w:t>Material Number</w:t>
            </w:r>
          </w:p>
        </w:tc>
        <w:tc>
          <w:tcPr>
            <w:tcW w:w="1276" w:type="dxa"/>
            <w:shd w:val="clear" w:color="auto" w:fill="FFFFFF" w:themeFill="background1"/>
            <w:vAlign w:val="center"/>
          </w:tcPr>
          <w:p w14:paraId="7D575316" w14:textId="77777777" w:rsidR="00434CED" w:rsidRPr="00B20488" w:rsidRDefault="00434CED" w:rsidP="008E4EAF">
            <w:pPr>
              <w:rPr>
                <w:rFonts w:ascii="AR CENA" w:hAnsi="AR CENA"/>
                <w:sz w:val="26"/>
                <w:szCs w:val="26"/>
              </w:rPr>
            </w:pPr>
            <w:r w:rsidRPr="00B20488">
              <w:rPr>
                <w:rFonts w:ascii="AR CENA" w:hAnsi="AR CENA"/>
                <w:sz w:val="26"/>
                <w:szCs w:val="26"/>
              </w:rPr>
              <w:t>Integer</w:t>
            </w:r>
          </w:p>
        </w:tc>
        <w:tc>
          <w:tcPr>
            <w:tcW w:w="1843" w:type="dxa"/>
            <w:shd w:val="clear" w:color="auto" w:fill="FFFFFF" w:themeFill="background1"/>
            <w:vAlign w:val="center"/>
          </w:tcPr>
          <w:p w14:paraId="1A1B76B8"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2AA630E9" w14:textId="77777777" w:rsidR="00434CED" w:rsidRPr="00B20488" w:rsidRDefault="00434CED" w:rsidP="008E4EAF">
            <w:pPr>
              <w:rPr>
                <w:rFonts w:ascii="AR CENA" w:hAnsi="AR CENA"/>
                <w:sz w:val="26"/>
                <w:szCs w:val="26"/>
              </w:rPr>
            </w:pPr>
            <w:r w:rsidRPr="00B20488">
              <w:rPr>
                <w:rFonts w:ascii="AR CENA" w:hAnsi="AR CENA"/>
                <w:sz w:val="26"/>
                <w:szCs w:val="26"/>
              </w:rPr>
              <w:t>345456</w:t>
            </w:r>
          </w:p>
        </w:tc>
      </w:tr>
      <w:tr w:rsidR="00434CED" w:rsidRPr="00B20488" w14:paraId="4FC74E34" w14:textId="77777777" w:rsidTr="008E4EAF">
        <w:tc>
          <w:tcPr>
            <w:tcW w:w="3394" w:type="dxa"/>
            <w:shd w:val="clear" w:color="auto" w:fill="FFFFFF" w:themeFill="background1"/>
            <w:vAlign w:val="center"/>
          </w:tcPr>
          <w:p w14:paraId="0C7B18E4" w14:textId="77777777" w:rsidR="00434CED" w:rsidRPr="00B20488" w:rsidRDefault="00434CED" w:rsidP="008E4EAF">
            <w:pPr>
              <w:rPr>
                <w:rFonts w:ascii="AR CENA" w:hAnsi="AR CENA"/>
                <w:sz w:val="26"/>
                <w:szCs w:val="26"/>
              </w:rPr>
            </w:pPr>
            <w:r w:rsidRPr="00B20488">
              <w:rPr>
                <w:rFonts w:ascii="AR CENA" w:hAnsi="AR CENA"/>
                <w:sz w:val="26"/>
                <w:szCs w:val="26"/>
              </w:rPr>
              <w:t>Window Height (m)</w:t>
            </w:r>
          </w:p>
        </w:tc>
        <w:tc>
          <w:tcPr>
            <w:tcW w:w="1276" w:type="dxa"/>
            <w:shd w:val="clear" w:color="auto" w:fill="FFFFFF" w:themeFill="background1"/>
            <w:vAlign w:val="center"/>
          </w:tcPr>
          <w:p w14:paraId="6976A344" w14:textId="77777777" w:rsidR="00434CED" w:rsidRPr="00B20488" w:rsidRDefault="00434CED" w:rsidP="008E4EAF">
            <w:pPr>
              <w:rPr>
                <w:rFonts w:ascii="AR CENA" w:hAnsi="AR CENA"/>
                <w:sz w:val="26"/>
                <w:szCs w:val="26"/>
              </w:rPr>
            </w:pPr>
            <w:r w:rsidRPr="00B20488">
              <w:rPr>
                <w:rFonts w:ascii="AR CENA" w:hAnsi="AR CENA"/>
                <w:sz w:val="26"/>
                <w:szCs w:val="26"/>
              </w:rPr>
              <w:t>Real</w:t>
            </w:r>
          </w:p>
        </w:tc>
        <w:tc>
          <w:tcPr>
            <w:tcW w:w="1843" w:type="dxa"/>
            <w:shd w:val="clear" w:color="auto" w:fill="FFFFFF" w:themeFill="background1"/>
            <w:vAlign w:val="center"/>
          </w:tcPr>
          <w:p w14:paraId="076249A3"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60AFB533" w14:textId="77777777" w:rsidR="00434CED" w:rsidRPr="00B20488" w:rsidRDefault="00434CED" w:rsidP="008E4EAF">
            <w:pPr>
              <w:rPr>
                <w:rFonts w:ascii="AR CENA" w:hAnsi="AR CENA"/>
                <w:sz w:val="26"/>
                <w:szCs w:val="26"/>
              </w:rPr>
            </w:pPr>
            <w:r w:rsidRPr="00B20488">
              <w:rPr>
                <w:rFonts w:ascii="AR CENA" w:hAnsi="AR CENA"/>
                <w:sz w:val="26"/>
                <w:szCs w:val="26"/>
              </w:rPr>
              <w:t>2.2</w:t>
            </w:r>
          </w:p>
        </w:tc>
      </w:tr>
      <w:tr w:rsidR="00434CED" w:rsidRPr="00B20488" w14:paraId="7A5C263E" w14:textId="77777777" w:rsidTr="008E4EAF">
        <w:tc>
          <w:tcPr>
            <w:tcW w:w="3394" w:type="dxa"/>
            <w:shd w:val="clear" w:color="auto" w:fill="FFFFFF" w:themeFill="background1"/>
            <w:vAlign w:val="center"/>
          </w:tcPr>
          <w:p w14:paraId="2C0FF137" w14:textId="77777777" w:rsidR="00434CED" w:rsidRPr="00B20488" w:rsidRDefault="00434CED" w:rsidP="008E4EAF">
            <w:pPr>
              <w:rPr>
                <w:rFonts w:ascii="AR CENA" w:hAnsi="AR CENA"/>
                <w:sz w:val="26"/>
                <w:szCs w:val="26"/>
              </w:rPr>
            </w:pPr>
            <w:r w:rsidRPr="00B20488">
              <w:rPr>
                <w:rFonts w:ascii="AR CENA" w:hAnsi="AR CENA"/>
                <w:sz w:val="26"/>
                <w:szCs w:val="26"/>
              </w:rPr>
              <w:t>Window Width (m)</w:t>
            </w:r>
          </w:p>
        </w:tc>
        <w:tc>
          <w:tcPr>
            <w:tcW w:w="1276" w:type="dxa"/>
            <w:shd w:val="clear" w:color="auto" w:fill="FFFFFF" w:themeFill="background1"/>
            <w:vAlign w:val="center"/>
          </w:tcPr>
          <w:p w14:paraId="7AA59A07" w14:textId="77777777" w:rsidR="00434CED" w:rsidRPr="00B20488" w:rsidRDefault="00434CED" w:rsidP="008E4EAF">
            <w:pPr>
              <w:rPr>
                <w:rFonts w:ascii="AR CENA" w:hAnsi="AR CENA"/>
                <w:sz w:val="26"/>
                <w:szCs w:val="26"/>
              </w:rPr>
            </w:pPr>
            <w:r w:rsidRPr="00B20488">
              <w:rPr>
                <w:rFonts w:ascii="AR CENA" w:hAnsi="AR CENA"/>
                <w:sz w:val="26"/>
                <w:szCs w:val="26"/>
              </w:rPr>
              <w:t>Real</w:t>
            </w:r>
          </w:p>
        </w:tc>
        <w:tc>
          <w:tcPr>
            <w:tcW w:w="1843" w:type="dxa"/>
            <w:shd w:val="clear" w:color="auto" w:fill="FFFFFF" w:themeFill="background1"/>
            <w:vAlign w:val="center"/>
          </w:tcPr>
          <w:p w14:paraId="3E12F096"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77A46FA6" w14:textId="77777777" w:rsidR="00434CED" w:rsidRPr="00B20488" w:rsidRDefault="00434CED" w:rsidP="008E4EAF">
            <w:pPr>
              <w:rPr>
                <w:rFonts w:ascii="AR CENA" w:hAnsi="AR CENA"/>
                <w:sz w:val="26"/>
                <w:szCs w:val="26"/>
              </w:rPr>
            </w:pPr>
            <w:r w:rsidRPr="00B20488">
              <w:rPr>
                <w:rFonts w:ascii="AR CENA" w:hAnsi="AR CENA"/>
                <w:sz w:val="26"/>
                <w:szCs w:val="26"/>
              </w:rPr>
              <w:t>3</w:t>
            </w:r>
          </w:p>
        </w:tc>
      </w:tr>
      <w:tr w:rsidR="00434CED" w:rsidRPr="00B20488" w14:paraId="60C0D8DB" w14:textId="77777777" w:rsidTr="008E4EAF">
        <w:tc>
          <w:tcPr>
            <w:tcW w:w="3394" w:type="dxa"/>
            <w:shd w:val="clear" w:color="auto" w:fill="FFFFFF" w:themeFill="background1"/>
            <w:vAlign w:val="center"/>
          </w:tcPr>
          <w:p w14:paraId="3C340AF1" w14:textId="77777777" w:rsidR="00434CED" w:rsidRPr="00B20488" w:rsidRDefault="00434CED" w:rsidP="008E4EAF">
            <w:pPr>
              <w:rPr>
                <w:rFonts w:ascii="AR CENA" w:hAnsi="AR CENA"/>
                <w:sz w:val="26"/>
                <w:szCs w:val="26"/>
              </w:rPr>
            </w:pPr>
            <w:r w:rsidRPr="00B20488">
              <w:rPr>
                <w:rFonts w:ascii="AR CENA" w:hAnsi="AR CENA"/>
                <w:sz w:val="26"/>
                <w:szCs w:val="26"/>
              </w:rPr>
              <w:t>Drop required (m)</w:t>
            </w:r>
          </w:p>
        </w:tc>
        <w:tc>
          <w:tcPr>
            <w:tcW w:w="1276" w:type="dxa"/>
            <w:shd w:val="clear" w:color="auto" w:fill="FFFFFF" w:themeFill="background1"/>
            <w:vAlign w:val="center"/>
          </w:tcPr>
          <w:p w14:paraId="3394811D" w14:textId="77777777" w:rsidR="00434CED" w:rsidRPr="00B20488" w:rsidRDefault="00434CED" w:rsidP="008E4EAF">
            <w:pPr>
              <w:rPr>
                <w:rFonts w:ascii="AR CENA" w:hAnsi="AR CENA"/>
                <w:sz w:val="26"/>
                <w:szCs w:val="26"/>
              </w:rPr>
            </w:pPr>
            <w:r w:rsidRPr="00B20488">
              <w:rPr>
                <w:rFonts w:ascii="AR CENA" w:hAnsi="AR CENA"/>
                <w:sz w:val="26"/>
                <w:szCs w:val="26"/>
              </w:rPr>
              <w:t>Real</w:t>
            </w:r>
          </w:p>
        </w:tc>
        <w:tc>
          <w:tcPr>
            <w:tcW w:w="1843" w:type="dxa"/>
            <w:shd w:val="clear" w:color="auto" w:fill="FFFFFF" w:themeFill="background1"/>
            <w:vAlign w:val="center"/>
          </w:tcPr>
          <w:p w14:paraId="632A0CE6"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5F3DCBD0" w14:textId="77777777" w:rsidR="00434CED" w:rsidRPr="00B20488" w:rsidRDefault="00434CED" w:rsidP="008E4EAF">
            <w:pPr>
              <w:rPr>
                <w:rFonts w:ascii="AR CENA" w:hAnsi="AR CENA"/>
                <w:sz w:val="26"/>
                <w:szCs w:val="26"/>
              </w:rPr>
            </w:pPr>
            <w:r w:rsidRPr="00B20488">
              <w:rPr>
                <w:rFonts w:ascii="AR CENA" w:hAnsi="AR CENA"/>
                <w:sz w:val="26"/>
                <w:szCs w:val="26"/>
              </w:rPr>
              <w:t>3.6</w:t>
            </w:r>
          </w:p>
        </w:tc>
      </w:tr>
      <w:tr w:rsidR="00434CED" w:rsidRPr="00B20488" w14:paraId="5A1CC5D1" w14:textId="77777777" w:rsidTr="008E4EAF">
        <w:tc>
          <w:tcPr>
            <w:tcW w:w="3394" w:type="dxa"/>
            <w:shd w:val="clear" w:color="auto" w:fill="FFFFFF" w:themeFill="background1"/>
            <w:vAlign w:val="center"/>
          </w:tcPr>
          <w:p w14:paraId="614C31C8" w14:textId="77777777" w:rsidR="00434CED" w:rsidRPr="00B20488" w:rsidRDefault="00434CED" w:rsidP="008E4EAF">
            <w:pPr>
              <w:rPr>
                <w:rFonts w:ascii="AR CENA" w:hAnsi="AR CENA"/>
                <w:sz w:val="26"/>
                <w:szCs w:val="26"/>
              </w:rPr>
            </w:pPr>
            <w:r w:rsidRPr="00B20488">
              <w:rPr>
                <w:rFonts w:ascii="AR CENA" w:hAnsi="AR CENA"/>
                <w:sz w:val="26"/>
                <w:szCs w:val="26"/>
              </w:rPr>
              <w:t>Material Width (m)</w:t>
            </w:r>
          </w:p>
        </w:tc>
        <w:tc>
          <w:tcPr>
            <w:tcW w:w="1276" w:type="dxa"/>
            <w:shd w:val="clear" w:color="auto" w:fill="FFFFFF" w:themeFill="background1"/>
            <w:vAlign w:val="center"/>
          </w:tcPr>
          <w:p w14:paraId="431EB8E5" w14:textId="77777777" w:rsidR="00434CED" w:rsidRPr="00B20488" w:rsidRDefault="00434CED" w:rsidP="008E4EAF">
            <w:pPr>
              <w:rPr>
                <w:rFonts w:ascii="AR CENA" w:hAnsi="AR CENA"/>
                <w:sz w:val="26"/>
                <w:szCs w:val="26"/>
              </w:rPr>
            </w:pPr>
            <w:r w:rsidRPr="00B20488">
              <w:rPr>
                <w:rFonts w:ascii="AR CENA" w:hAnsi="AR CENA"/>
                <w:sz w:val="26"/>
                <w:szCs w:val="26"/>
              </w:rPr>
              <w:t>Real</w:t>
            </w:r>
          </w:p>
        </w:tc>
        <w:tc>
          <w:tcPr>
            <w:tcW w:w="1843" w:type="dxa"/>
            <w:shd w:val="clear" w:color="auto" w:fill="FFFFFF" w:themeFill="background1"/>
            <w:vAlign w:val="center"/>
          </w:tcPr>
          <w:p w14:paraId="0CA810F8"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269FC386" w14:textId="77777777" w:rsidR="00434CED" w:rsidRPr="00B20488" w:rsidRDefault="00434CED" w:rsidP="008E4EAF">
            <w:pPr>
              <w:rPr>
                <w:rFonts w:ascii="AR CENA" w:hAnsi="AR CENA"/>
                <w:sz w:val="26"/>
                <w:szCs w:val="26"/>
              </w:rPr>
            </w:pPr>
            <w:r w:rsidRPr="00B20488">
              <w:rPr>
                <w:rFonts w:ascii="AR CENA" w:hAnsi="AR CENA"/>
                <w:sz w:val="26"/>
                <w:szCs w:val="26"/>
              </w:rPr>
              <w:t>1.25</w:t>
            </w:r>
          </w:p>
        </w:tc>
      </w:tr>
      <w:tr w:rsidR="00434CED" w:rsidRPr="00B20488" w14:paraId="120B88C3" w14:textId="77777777" w:rsidTr="008E4EAF">
        <w:tc>
          <w:tcPr>
            <w:tcW w:w="3394" w:type="dxa"/>
            <w:shd w:val="clear" w:color="auto" w:fill="FFFFFF" w:themeFill="background1"/>
            <w:vAlign w:val="center"/>
          </w:tcPr>
          <w:p w14:paraId="1CDDD079" w14:textId="77777777" w:rsidR="00434CED" w:rsidRPr="00B20488" w:rsidRDefault="00434CED" w:rsidP="008E4EAF">
            <w:pPr>
              <w:rPr>
                <w:rFonts w:ascii="AR CENA" w:hAnsi="AR CENA"/>
                <w:sz w:val="26"/>
                <w:szCs w:val="26"/>
              </w:rPr>
            </w:pPr>
            <w:r w:rsidRPr="00B20488">
              <w:rPr>
                <w:rFonts w:ascii="AR CENA" w:hAnsi="AR CENA"/>
                <w:sz w:val="26"/>
                <w:szCs w:val="26"/>
              </w:rPr>
              <w:t>Fullness Required</w:t>
            </w:r>
          </w:p>
        </w:tc>
        <w:tc>
          <w:tcPr>
            <w:tcW w:w="1276" w:type="dxa"/>
            <w:shd w:val="clear" w:color="auto" w:fill="FFFFFF" w:themeFill="background1"/>
            <w:vAlign w:val="center"/>
          </w:tcPr>
          <w:p w14:paraId="04937ADE" w14:textId="77777777" w:rsidR="00434CED" w:rsidRPr="00B20488" w:rsidRDefault="00434CED" w:rsidP="008E4EAF">
            <w:pPr>
              <w:rPr>
                <w:rFonts w:ascii="AR CENA" w:hAnsi="AR CENA"/>
                <w:sz w:val="26"/>
                <w:szCs w:val="26"/>
              </w:rPr>
            </w:pPr>
            <w:r w:rsidRPr="00B20488">
              <w:rPr>
                <w:rFonts w:ascii="AR CENA" w:hAnsi="AR CENA"/>
                <w:sz w:val="26"/>
                <w:szCs w:val="26"/>
              </w:rPr>
              <w:t>Real</w:t>
            </w:r>
          </w:p>
        </w:tc>
        <w:tc>
          <w:tcPr>
            <w:tcW w:w="1843" w:type="dxa"/>
            <w:shd w:val="clear" w:color="auto" w:fill="FFFFFF" w:themeFill="background1"/>
            <w:vAlign w:val="center"/>
          </w:tcPr>
          <w:p w14:paraId="28DD4003"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4AED70C1" w14:textId="77777777" w:rsidR="00434CED" w:rsidRPr="00B20488" w:rsidRDefault="00434CED" w:rsidP="008E4EAF">
            <w:pPr>
              <w:rPr>
                <w:rFonts w:ascii="AR CENA" w:hAnsi="AR CENA"/>
                <w:sz w:val="26"/>
                <w:szCs w:val="26"/>
              </w:rPr>
            </w:pPr>
            <w:r w:rsidRPr="00B20488">
              <w:rPr>
                <w:rFonts w:ascii="AR CENA" w:hAnsi="AR CENA"/>
                <w:sz w:val="26"/>
                <w:szCs w:val="26"/>
              </w:rPr>
              <w:t>2</w:t>
            </w:r>
          </w:p>
        </w:tc>
      </w:tr>
      <w:tr w:rsidR="00434CED" w:rsidRPr="00B20488" w14:paraId="18B2F16A" w14:textId="77777777" w:rsidTr="008E4EAF">
        <w:tc>
          <w:tcPr>
            <w:tcW w:w="3394" w:type="dxa"/>
            <w:shd w:val="clear" w:color="auto" w:fill="FFFFFF" w:themeFill="background1"/>
            <w:vAlign w:val="center"/>
          </w:tcPr>
          <w:p w14:paraId="5F8A62DA" w14:textId="77777777" w:rsidR="00434CED" w:rsidRPr="00B20488" w:rsidRDefault="00434CED" w:rsidP="008E4EAF">
            <w:pPr>
              <w:rPr>
                <w:rFonts w:ascii="AR CENA" w:hAnsi="AR CENA"/>
                <w:sz w:val="26"/>
                <w:szCs w:val="26"/>
              </w:rPr>
            </w:pPr>
            <w:r w:rsidRPr="00B20488">
              <w:rPr>
                <w:rFonts w:ascii="AR CENA" w:hAnsi="AR CENA"/>
                <w:sz w:val="26"/>
                <w:szCs w:val="26"/>
              </w:rPr>
              <w:t>Amount of material required (m)</w:t>
            </w:r>
          </w:p>
        </w:tc>
        <w:tc>
          <w:tcPr>
            <w:tcW w:w="1276" w:type="dxa"/>
            <w:shd w:val="clear" w:color="auto" w:fill="FFFFFF" w:themeFill="background1"/>
            <w:vAlign w:val="center"/>
          </w:tcPr>
          <w:p w14:paraId="5AFF2002" w14:textId="77777777" w:rsidR="00434CED" w:rsidRPr="00B20488" w:rsidRDefault="00434CED" w:rsidP="008E4EAF">
            <w:pPr>
              <w:rPr>
                <w:rFonts w:ascii="AR CENA" w:hAnsi="AR CENA"/>
                <w:sz w:val="26"/>
                <w:szCs w:val="26"/>
              </w:rPr>
            </w:pPr>
            <w:r w:rsidRPr="00B20488">
              <w:rPr>
                <w:rFonts w:ascii="AR CENA" w:hAnsi="AR CENA"/>
                <w:sz w:val="26"/>
                <w:szCs w:val="26"/>
              </w:rPr>
              <w:t>Integer</w:t>
            </w:r>
          </w:p>
        </w:tc>
        <w:tc>
          <w:tcPr>
            <w:tcW w:w="1843" w:type="dxa"/>
            <w:shd w:val="clear" w:color="auto" w:fill="FFFFFF" w:themeFill="background1"/>
            <w:vAlign w:val="center"/>
          </w:tcPr>
          <w:p w14:paraId="087BCC44" w14:textId="77777777" w:rsidR="00434CED" w:rsidRPr="00B20488" w:rsidRDefault="00434CED" w:rsidP="008E4EAF">
            <w:pPr>
              <w:rPr>
                <w:rFonts w:ascii="AR CENA" w:hAnsi="AR CENA"/>
                <w:sz w:val="26"/>
                <w:szCs w:val="26"/>
              </w:rPr>
            </w:pPr>
          </w:p>
        </w:tc>
        <w:tc>
          <w:tcPr>
            <w:tcW w:w="3676" w:type="dxa"/>
            <w:shd w:val="clear" w:color="auto" w:fill="FFFFFF" w:themeFill="background1"/>
            <w:vAlign w:val="center"/>
          </w:tcPr>
          <w:p w14:paraId="1057F086" w14:textId="77777777" w:rsidR="00434CED" w:rsidRPr="00B20488" w:rsidRDefault="00434CED" w:rsidP="008E4EAF">
            <w:pPr>
              <w:rPr>
                <w:rFonts w:ascii="AR CENA" w:hAnsi="AR CENA"/>
                <w:sz w:val="26"/>
                <w:szCs w:val="26"/>
              </w:rPr>
            </w:pPr>
            <w:r w:rsidRPr="00B20488">
              <w:rPr>
                <w:rFonts w:ascii="AR CENA" w:hAnsi="AR CENA"/>
                <w:sz w:val="26"/>
                <w:szCs w:val="26"/>
              </w:rPr>
              <w:t>15</w:t>
            </w:r>
          </w:p>
        </w:tc>
      </w:tr>
    </w:tbl>
    <w:p w14:paraId="23E433D8" w14:textId="77777777" w:rsidR="007414E4" w:rsidRPr="00B20488" w:rsidRDefault="007414E4" w:rsidP="00C159F6">
      <w:pPr>
        <w:pStyle w:val="h1alt2"/>
      </w:pPr>
      <w:r w:rsidRPr="00B20488">
        <w:lastRenderedPageBreak/>
        <w:t>Data volumes</w:t>
      </w:r>
    </w:p>
    <w:p w14:paraId="04A5B220" w14:textId="77777777" w:rsidR="007414E4" w:rsidRPr="00B20488" w:rsidRDefault="00885C05" w:rsidP="00C21C06">
      <w:pPr>
        <w:rPr>
          <w:rFonts w:ascii="Segoe UI" w:hAnsi="Segoe UI" w:cs="Arial"/>
          <w:sz w:val="21"/>
          <w:szCs w:val="24"/>
        </w:rPr>
      </w:pPr>
      <w:r w:rsidRPr="00B20488">
        <w:rPr>
          <w:rFonts w:ascii="Segoe UI" w:hAnsi="Segoe UI" w:cs="Arial"/>
          <w:sz w:val="21"/>
          <w:szCs w:val="24"/>
        </w:rPr>
        <w:t>You should provide either an explanation of the volumes of data that flows through the current system (see above) or a table of volumes. This is to give an idea of how much data will be input, output, processed and stored on a daily or weekly or monthly basis. This is a particularly valuable technique to include if you are doing a data-handling problem or a problem that includes some significant data-handling.</w:t>
      </w:r>
    </w:p>
    <w:p w14:paraId="63AF2221" w14:textId="77777777" w:rsidR="00470E6A" w:rsidRPr="00B20488" w:rsidRDefault="00470E6A" w:rsidP="00C21C06">
      <w:pPr>
        <w:rPr>
          <w:rFonts w:ascii="Segoe UI" w:hAnsi="Segoe UI" w:cs="Arial"/>
          <w:sz w:val="17"/>
          <w:szCs w:val="24"/>
        </w:rPr>
      </w:pPr>
    </w:p>
    <w:p w14:paraId="50BD4825" w14:textId="04506BF6" w:rsidR="00470E6A" w:rsidRPr="00B20488" w:rsidRDefault="00445371" w:rsidP="00470E6A">
      <w:pPr>
        <w:pStyle w:val="fig"/>
        <w:jc w:val="center"/>
        <w:rPr>
          <w:rFonts w:ascii="Tw Cen MT" w:hAnsi="Tw Cen MT"/>
          <w:b w:val="0"/>
          <w:sz w:val="22"/>
        </w:rPr>
      </w:pPr>
      <w:r>
        <w:rPr>
          <w:rFonts w:ascii="Tw Cen MT" w:hAnsi="Tw Cen MT"/>
          <w:b w:val="0"/>
          <w:sz w:val="22"/>
        </w:rPr>
        <w:t>Table 5 – Data Volume Table</w:t>
      </w:r>
    </w:p>
    <w:p w14:paraId="08858C76" w14:textId="77777777" w:rsidR="00C21C06" w:rsidRPr="00B20488" w:rsidRDefault="00C21C06" w:rsidP="00C21C06">
      <w:pPr>
        <w:rPr>
          <w:sz w:val="6"/>
        </w:rPr>
      </w:pPr>
    </w:p>
    <w:tbl>
      <w:tblPr>
        <w:tblStyle w:val="ZigZag"/>
        <w:tblW w:w="39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5"/>
        <w:gridCol w:w="3309"/>
      </w:tblGrid>
      <w:tr w:rsidR="007414E4" w:rsidRPr="00B20488" w14:paraId="0539CBC8" w14:textId="77777777" w:rsidTr="008E4EAF">
        <w:trPr>
          <w:cnfStyle w:val="100000000000" w:firstRow="1" w:lastRow="0" w:firstColumn="0" w:lastColumn="0" w:oddVBand="0" w:evenVBand="0" w:oddHBand="0" w:evenHBand="0" w:firstRowFirstColumn="0" w:firstRowLastColumn="0" w:lastRowFirstColumn="0" w:lastRowLastColumn="0"/>
          <w:jc w:val="center"/>
        </w:trPr>
        <w:tc>
          <w:tcPr>
            <w:tcW w:w="4766" w:type="dxa"/>
            <w:tcBorders>
              <w:bottom w:val="none" w:sz="0" w:space="0" w:color="auto"/>
              <w:right w:val="single" w:sz="4" w:space="0" w:color="FFFFFF" w:themeColor="background1"/>
            </w:tcBorders>
            <w:shd w:val="clear" w:color="auto" w:fill="000000" w:themeFill="text1"/>
          </w:tcPr>
          <w:p w14:paraId="066A3641" w14:textId="77777777" w:rsidR="007414E4" w:rsidRPr="00B20488" w:rsidRDefault="007414E4" w:rsidP="005A2ED5">
            <w:pPr>
              <w:rPr>
                <w:rFonts w:ascii="AR CENA" w:hAnsi="AR CENA" w:cs="Arial"/>
                <w:b w:val="0"/>
                <w:sz w:val="26"/>
                <w:szCs w:val="24"/>
              </w:rPr>
            </w:pPr>
            <w:r w:rsidRPr="00B20488">
              <w:rPr>
                <w:rFonts w:ascii="AR CENA" w:hAnsi="AR CENA" w:cs="Arial"/>
                <w:b w:val="0"/>
                <w:sz w:val="26"/>
                <w:szCs w:val="24"/>
              </w:rPr>
              <w:t>Data object</w:t>
            </w:r>
          </w:p>
        </w:tc>
        <w:tc>
          <w:tcPr>
            <w:tcW w:w="3309" w:type="dxa"/>
            <w:tcBorders>
              <w:left w:val="single" w:sz="4" w:space="0" w:color="FFFFFF" w:themeColor="background1"/>
              <w:bottom w:val="none" w:sz="0" w:space="0" w:color="auto"/>
            </w:tcBorders>
            <w:shd w:val="clear" w:color="auto" w:fill="000000" w:themeFill="text1"/>
          </w:tcPr>
          <w:p w14:paraId="33B0159C" w14:textId="77777777" w:rsidR="007414E4" w:rsidRPr="00B20488" w:rsidRDefault="007414E4" w:rsidP="005A2ED5">
            <w:pPr>
              <w:rPr>
                <w:rFonts w:ascii="AR CENA" w:hAnsi="AR CENA" w:cs="Arial"/>
                <w:b w:val="0"/>
                <w:sz w:val="26"/>
                <w:szCs w:val="24"/>
              </w:rPr>
            </w:pPr>
            <w:r w:rsidRPr="00B20488">
              <w:rPr>
                <w:rFonts w:ascii="AR CENA" w:hAnsi="AR CENA" w:cs="Arial"/>
                <w:b w:val="0"/>
                <w:sz w:val="26"/>
                <w:szCs w:val="24"/>
              </w:rPr>
              <w:t>Volume of data</w:t>
            </w:r>
          </w:p>
        </w:tc>
      </w:tr>
      <w:tr w:rsidR="007414E4" w:rsidRPr="00B20488" w14:paraId="002C1295" w14:textId="77777777" w:rsidTr="008E4EAF">
        <w:trPr>
          <w:jc w:val="center"/>
        </w:trPr>
        <w:tc>
          <w:tcPr>
            <w:tcW w:w="4766" w:type="dxa"/>
            <w:shd w:val="clear" w:color="auto" w:fill="FFFFFF" w:themeFill="background1"/>
            <w:vAlign w:val="center"/>
          </w:tcPr>
          <w:p w14:paraId="154B5D6C" w14:textId="77777777" w:rsidR="007414E4" w:rsidRPr="00B20488" w:rsidRDefault="007414E4" w:rsidP="008E4EAF">
            <w:pPr>
              <w:rPr>
                <w:rFonts w:ascii="AR CENA" w:hAnsi="AR CENA" w:cs="Arial"/>
                <w:sz w:val="26"/>
                <w:szCs w:val="24"/>
              </w:rPr>
            </w:pPr>
            <w:r w:rsidRPr="00B20488">
              <w:rPr>
                <w:rFonts w:ascii="AR CENA" w:hAnsi="AR CENA" w:cs="Arial"/>
                <w:sz w:val="26"/>
                <w:szCs w:val="24"/>
              </w:rPr>
              <w:t xml:space="preserve">New </w:t>
            </w:r>
            <w:r w:rsidR="008E4EAF" w:rsidRPr="00B20488">
              <w:rPr>
                <w:rFonts w:ascii="AR CENA" w:hAnsi="AR CENA" w:cs="Arial"/>
                <w:sz w:val="26"/>
                <w:szCs w:val="24"/>
              </w:rPr>
              <w:t>c</w:t>
            </w:r>
            <w:r w:rsidRPr="00B20488">
              <w:rPr>
                <w:rFonts w:ascii="AR CENA" w:hAnsi="AR CENA" w:cs="Arial"/>
                <w:sz w:val="26"/>
                <w:szCs w:val="24"/>
              </w:rPr>
              <w:t>ustomers</w:t>
            </w:r>
          </w:p>
        </w:tc>
        <w:tc>
          <w:tcPr>
            <w:tcW w:w="3309" w:type="dxa"/>
            <w:shd w:val="clear" w:color="auto" w:fill="FFFFFF" w:themeFill="background1"/>
            <w:vAlign w:val="center"/>
          </w:tcPr>
          <w:p w14:paraId="074BC0B2" w14:textId="77777777" w:rsidR="007414E4" w:rsidRPr="00B20488" w:rsidRDefault="007414E4" w:rsidP="00D229FE">
            <w:pPr>
              <w:rPr>
                <w:rFonts w:ascii="AR CENA" w:hAnsi="AR CENA" w:cs="Arial"/>
                <w:sz w:val="26"/>
                <w:szCs w:val="24"/>
              </w:rPr>
            </w:pPr>
            <w:r w:rsidRPr="00B20488">
              <w:rPr>
                <w:rFonts w:ascii="AR CENA" w:hAnsi="AR CENA" w:cs="Arial"/>
                <w:sz w:val="26"/>
                <w:szCs w:val="24"/>
              </w:rPr>
              <w:t>Average of 20 per year</w:t>
            </w:r>
          </w:p>
        </w:tc>
      </w:tr>
      <w:tr w:rsidR="007414E4" w:rsidRPr="00B20488" w14:paraId="28DD55FE" w14:textId="77777777" w:rsidTr="008E4EAF">
        <w:trPr>
          <w:jc w:val="center"/>
        </w:trPr>
        <w:tc>
          <w:tcPr>
            <w:tcW w:w="4766" w:type="dxa"/>
            <w:shd w:val="clear" w:color="auto" w:fill="FFFFFF" w:themeFill="background1"/>
            <w:vAlign w:val="center"/>
          </w:tcPr>
          <w:p w14:paraId="35D18E29" w14:textId="77777777" w:rsidR="007414E4" w:rsidRPr="00B20488" w:rsidRDefault="007414E4" w:rsidP="008E4EAF">
            <w:pPr>
              <w:rPr>
                <w:rFonts w:ascii="AR CENA" w:hAnsi="AR CENA" w:cs="Arial"/>
                <w:sz w:val="26"/>
                <w:szCs w:val="24"/>
              </w:rPr>
            </w:pPr>
            <w:r w:rsidRPr="00B20488">
              <w:rPr>
                <w:rFonts w:ascii="AR CENA" w:hAnsi="AR CENA" w:cs="Arial"/>
                <w:sz w:val="26"/>
                <w:szCs w:val="24"/>
              </w:rPr>
              <w:t xml:space="preserve">Customer </w:t>
            </w:r>
            <w:r w:rsidR="008E4EAF" w:rsidRPr="00B20488">
              <w:rPr>
                <w:rFonts w:ascii="AR CENA" w:hAnsi="AR CENA" w:cs="Arial"/>
                <w:sz w:val="26"/>
                <w:szCs w:val="24"/>
              </w:rPr>
              <w:t>q</w:t>
            </w:r>
            <w:r w:rsidRPr="00B20488">
              <w:rPr>
                <w:rFonts w:ascii="AR CENA" w:hAnsi="AR CENA" w:cs="Arial"/>
                <w:sz w:val="26"/>
                <w:szCs w:val="24"/>
              </w:rPr>
              <w:t>uotations given</w:t>
            </w:r>
          </w:p>
        </w:tc>
        <w:tc>
          <w:tcPr>
            <w:tcW w:w="3309" w:type="dxa"/>
            <w:shd w:val="clear" w:color="auto" w:fill="FFFFFF" w:themeFill="background1"/>
            <w:vAlign w:val="center"/>
          </w:tcPr>
          <w:p w14:paraId="43477EEE" w14:textId="77777777" w:rsidR="007414E4" w:rsidRPr="00B20488" w:rsidRDefault="007414E4" w:rsidP="00D229FE">
            <w:pPr>
              <w:rPr>
                <w:rFonts w:ascii="AR CENA" w:hAnsi="AR CENA" w:cs="Arial"/>
                <w:sz w:val="26"/>
                <w:szCs w:val="24"/>
              </w:rPr>
            </w:pPr>
            <w:r w:rsidRPr="00B20488">
              <w:rPr>
                <w:rFonts w:ascii="AR CENA" w:hAnsi="AR CENA" w:cs="Arial"/>
                <w:sz w:val="26"/>
                <w:szCs w:val="24"/>
              </w:rPr>
              <w:t>Average of 136 per year</w:t>
            </w:r>
          </w:p>
        </w:tc>
      </w:tr>
      <w:tr w:rsidR="007414E4" w:rsidRPr="00B20488" w14:paraId="6083B6BC" w14:textId="77777777" w:rsidTr="008E4EAF">
        <w:trPr>
          <w:jc w:val="center"/>
        </w:trPr>
        <w:tc>
          <w:tcPr>
            <w:tcW w:w="4766" w:type="dxa"/>
            <w:shd w:val="clear" w:color="auto" w:fill="FFFFFF" w:themeFill="background1"/>
            <w:vAlign w:val="center"/>
          </w:tcPr>
          <w:p w14:paraId="4E38A978" w14:textId="77777777" w:rsidR="007414E4" w:rsidRPr="00B20488" w:rsidRDefault="007414E4" w:rsidP="008E4EAF">
            <w:pPr>
              <w:rPr>
                <w:rFonts w:ascii="AR CENA" w:hAnsi="AR CENA" w:cs="Arial"/>
                <w:sz w:val="26"/>
                <w:szCs w:val="24"/>
              </w:rPr>
            </w:pPr>
            <w:r w:rsidRPr="00B20488">
              <w:rPr>
                <w:rFonts w:ascii="AR CENA" w:hAnsi="AR CENA" w:cs="Arial"/>
                <w:sz w:val="26"/>
                <w:szCs w:val="24"/>
              </w:rPr>
              <w:t xml:space="preserve">Customer </w:t>
            </w:r>
            <w:r w:rsidR="008E4EAF" w:rsidRPr="00B20488">
              <w:rPr>
                <w:rFonts w:ascii="AR CENA" w:hAnsi="AR CENA" w:cs="Arial"/>
                <w:sz w:val="26"/>
                <w:szCs w:val="24"/>
              </w:rPr>
              <w:t>o</w:t>
            </w:r>
            <w:r w:rsidRPr="00B20488">
              <w:rPr>
                <w:rFonts w:ascii="AR CENA" w:hAnsi="AR CENA" w:cs="Arial"/>
                <w:sz w:val="26"/>
                <w:szCs w:val="24"/>
              </w:rPr>
              <w:t>rders made (and invoices generated)</w:t>
            </w:r>
          </w:p>
        </w:tc>
        <w:tc>
          <w:tcPr>
            <w:tcW w:w="3309" w:type="dxa"/>
            <w:shd w:val="clear" w:color="auto" w:fill="FFFFFF" w:themeFill="background1"/>
            <w:vAlign w:val="center"/>
          </w:tcPr>
          <w:p w14:paraId="6ECA4346" w14:textId="77777777" w:rsidR="007414E4" w:rsidRPr="00B20488" w:rsidRDefault="007414E4" w:rsidP="00D229FE">
            <w:pPr>
              <w:rPr>
                <w:rFonts w:ascii="AR CENA" w:hAnsi="AR CENA" w:cs="Arial"/>
                <w:sz w:val="26"/>
                <w:szCs w:val="24"/>
              </w:rPr>
            </w:pPr>
            <w:r w:rsidRPr="00B20488">
              <w:rPr>
                <w:rFonts w:ascii="AR CENA" w:hAnsi="AR CENA" w:cs="Arial"/>
                <w:sz w:val="26"/>
                <w:szCs w:val="24"/>
              </w:rPr>
              <w:t>Average of 110 orders per year</w:t>
            </w:r>
          </w:p>
        </w:tc>
      </w:tr>
      <w:tr w:rsidR="007414E4" w:rsidRPr="00B20488" w14:paraId="6C73F1DC" w14:textId="77777777" w:rsidTr="008E4EAF">
        <w:trPr>
          <w:jc w:val="center"/>
        </w:trPr>
        <w:tc>
          <w:tcPr>
            <w:tcW w:w="4766" w:type="dxa"/>
            <w:shd w:val="clear" w:color="auto" w:fill="FFFFFF" w:themeFill="background1"/>
            <w:vAlign w:val="center"/>
          </w:tcPr>
          <w:p w14:paraId="38063020" w14:textId="77777777" w:rsidR="007414E4" w:rsidRPr="00B20488" w:rsidRDefault="007414E4" w:rsidP="00D229FE">
            <w:pPr>
              <w:rPr>
                <w:rFonts w:ascii="AR CENA" w:hAnsi="AR CENA" w:cs="Arial"/>
                <w:sz w:val="26"/>
                <w:szCs w:val="24"/>
              </w:rPr>
            </w:pPr>
            <w:r w:rsidRPr="00B20488">
              <w:rPr>
                <w:rFonts w:ascii="AR CENA" w:hAnsi="AR CENA" w:cs="Arial"/>
                <w:sz w:val="26"/>
                <w:szCs w:val="24"/>
              </w:rPr>
              <w:t>No of items in an order</w:t>
            </w:r>
          </w:p>
        </w:tc>
        <w:tc>
          <w:tcPr>
            <w:tcW w:w="3309" w:type="dxa"/>
            <w:shd w:val="clear" w:color="auto" w:fill="FFFFFF" w:themeFill="background1"/>
            <w:vAlign w:val="center"/>
          </w:tcPr>
          <w:p w14:paraId="60710FB1" w14:textId="77777777" w:rsidR="007414E4" w:rsidRPr="00B20488" w:rsidRDefault="007414E4" w:rsidP="00D229FE">
            <w:pPr>
              <w:rPr>
                <w:rFonts w:ascii="AR CENA" w:hAnsi="AR CENA" w:cs="Arial"/>
                <w:sz w:val="26"/>
                <w:szCs w:val="24"/>
              </w:rPr>
            </w:pPr>
            <w:r w:rsidRPr="00B20488">
              <w:rPr>
                <w:rFonts w:ascii="AR CENA" w:hAnsi="AR CENA" w:cs="Arial"/>
                <w:sz w:val="26"/>
                <w:szCs w:val="24"/>
              </w:rPr>
              <w:t>Average of 4 items per order</w:t>
            </w:r>
          </w:p>
        </w:tc>
      </w:tr>
      <w:tr w:rsidR="007414E4" w:rsidRPr="00B20488" w14:paraId="7048EE6F" w14:textId="77777777" w:rsidTr="008E4EAF">
        <w:trPr>
          <w:jc w:val="center"/>
        </w:trPr>
        <w:tc>
          <w:tcPr>
            <w:tcW w:w="4766" w:type="dxa"/>
            <w:shd w:val="clear" w:color="auto" w:fill="FFFFFF" w:themeFill="background1"/>
            <w:vAlign w:val="center"/>
          </w:tcPr>
          <w:p w14:paraId="371268BA" w14:textId="77777777" w:rsidR="007414E4" w:rsidRPr="00B20488" w:rsidRDefault="007414E4" w:rsidP="00D229FE">
            <w:pPr>
              <w:rPr>
                <w:rFonts w:ascii="AR CENA" w:hAnsi="AR CENA" w:cs="Arial"/>
                <w:sz w:val="26"/>
                <w:szCs w:val="24"/>
              </w:rPr>
            </w:pPr>
            <w:r w:rsidRPr="00B20488">
              <w:rPr>
                <w:rFonts w:ascii="AR CENA" w:hAnsi="AR CENA" w:cs="Arial"/>
                <w:sz w:val="26"/>
                <w:szCs w:val="24"/>
              </w:rPr>
              <w:t>Supplier orders generated</w:t>
            </w:r>
          </w:p>
        </w:tc>
        <w:tc>
          <w:tcPr>
            <w:tcW w:w="3309" w:type="dxa"/>
            <w:shd w:val="clear" w:color="auto" w:fill="FFFFFF" w:themeFill="background1"/>
            <w:vAlign w:val="center"/>
          </w:tcPr>
          <w:p w14:paraId="58487F4F" w14:textId="77777777" w:rsidR="007414E4" w:rsidRPr="00B20488" w:rsidRDefault="007414E4" w:rsidP="00D229FE">
            <w:pPr>
              <w:rPr>
                <w:rFonts w:ascii="AR CENA" w:hAnsi="AR CENA" w:cs="Arial"/>
                <w:sz w:val="26"/>
                <w:szCs w:val="24"/>
              </w:rPr>
            </w:pPr>
            <w:r w:rsidRPr="00B20488">
              <w:rPr>
                <w:rFonts w:ascii="AR CENA" w:hAnsi="AR CENA" w:cs="Arial"/>
                <w:sz w:val="26"/>
                <w:szCs w:val="24"/>
              </w:rPr>
              <w:t>Average of 105 orders per year</w:t>
            </w:r>
          </w:p>
        </w:tc>
      </w:tr>
    </w:tbl>
    <w:p w14:paraId="38F01861" w14:textId="77777777" w:rsidR="00136A7D" w:rsidRPr="00B20488" w:rsidRDefault="00136A7D">
      <w:pPr>
        <w:rPr>
          <w:rFonts w:ascii="Myriad Pro Cond" w:eastAsiaTheme="majorEastAsia" w:hAnsi="Myriad Pro Cond" w:cstheme="minorHAnsi"/>
          <w:b/>
          <w:bCs/>
          <w:color w:val="000000" w:themeColor="text1"/>
          <w:kern w:val="32"/>
          <w:sz w:val="18"/>
          <w:szCs w:val="28"/>
        </w:rPr>
      </w:pPr>
    </w:p>
    <w:p w14:paraId="6DE4050C" w14:textId="77777777" w:rsidR="00C21C06" w:rsidRPr="00B20488" w:rsidRDefault="00C21C06">
      <w:pPr>
        <w:rPr>
          <w:rFonts w:ascii="Myriad Pro Cond" w:eastAsiaTheme="majorEastAsia" w:hAnsi="Myriad Pro Cond" w:cstheme="minorHAnsi"/>
          <w:b/>
          <w:bCs/>
          <w:color w:val="000000" w:themeColor="text1"/>
          <w:kern w:val="32"/>
          <w:sz w:val="12"/>
          <w:szCs w:val="28"/>
        </w:rPr>
      </w:pPr>
    </w:p>
    <w:p w14:paraId="5FA285F5" w14:textId="77777777" w:rsidR="007414E4" w:rsidRPr="00B20488" w:rsidRDefault="007414E4" w:rsidP="00C159F6">
      <w:pPr>
        <w:pStyle w:val="h1alt2"/>
      </w:pPr>
      <w:r w:rsidRPr="00B20488">
        <w:t>Context diagram</w:t>
      </w:r>
      <w:r w:rsidR="0079656B" w:rsidRPr="00B20488">
        <w:t>s</w:t>
      </w:r>
    </w:p>
    <w:p w14:paraId="78F9F7B8" w14:textId="77777777" w:rsidR="00885C05" w:rsidRPr="00B20488" w:rsidRDefault="00885C05" w:rsidP="00CE7A5E">
      <w:pPr>
        <w:rPr>
          <w:rFonts w:ascii="Segoe UI" w:hAnsi="Segoe UI" w:cs="Arial"/>
          <w:sz w:val="21"/>
          <w:szCs w:val="24"/>
        </w:rPr>
      </w:pPr>
      <w:r w:rsidRPr="00B20488">
        <w:rPr>
          <w:rFonts w:ascii="Segoe UI" w:hAnsi="Segoe UI" w:cs="Arial"/>
          <w:sz w:val="21"/>
          <w:szCs w:val="24"/>
        </w:rPr>
        <w:t xml:space="preserve">A context diagram (sometimes referred to as a level 0 data flow diagram) shows the sources and destinations for data in the system (who or what provides information and who or what does it go to from the system). This is a good technique to use if you are doing a data-handling problem or a problem that includes some significant data-handling.  </w:t>
      </w:r>
    </w:p>
    <w:p w14:paraId="28A14761" w14:textId="77777777" w:rsidR="00885C05" w:rsidRPr="00B20488" w:rsidRDefault="00885C05" w:rsidP="00CE7A5E">
      <w:pPr>
        <w:rPr>
          <w:rFonts w:ascii="Segoe UI" w:hAnsi="Segoe UI" w:cs="Arial"/>
          <w:sz w:val="12"/>
          <w:szCs w:val="24"/>
        </w:rPr>
      </w:pPr>
    </w:p>
    <w:p w14:paraId="4E3C1FB1" w14:textId="3E14D93D" w:rsidR="00C21C06" w:rsidRPr="00B20488" w:rsidRDefault="00885C05" w:rsidP="00CE7A5E">
      <w:pPr>
        <w:rPr>
          <w:rFonts w:ascii="Segoe UI" w:hAnsi="Segoe UI" w:cs="Arial"/>
          <w:sz w:val="21"/>
          <w:szCs w:val="24"/>
        </w:rPr>
      </w:pPr>
      <w:r w:rsidRPr="00B20488">
        <w:rPr>
          <w:rFonts w:ascii="Segoe UI" w:hAnsi="Segoe UI" w:cs="Arial"/>
          <w:sz w:val="21"/>
          <w:szCs w:val="24"/>
        </w:rPr>
        <w:t>Fig 9 shows an example of how a context diagram might be displayed. Note that the direction of data flow arrows are annotated to explain what data items flow in each direction.</w:t>
      </w:r>
      <w:r w:rsidR="00733289" w:rsidRPr="00733289">
        <w:rPr>
          <w:rFonts w:ascii="Arial" w:hAnsi="Arial" w:cs="Arial"/>
          <w:noProof/>
          <w:sz w:val="36"/>
          <w:szCs w:val="36"/>
          <w:lang w:eastAsia="en-GB"/>
        </w:rPr>
        <w:t xml:space="preserve"> </w:t>
      </w:r>
    </w:p>
    <w:p w14:paraId="73989FC4" w14:textId="2761B351" w:rsidR="00470E6A" w:rsidRPr="00B20488" w:rsidRDefault="00470E6A" w:rsidP="00CE7A5E">
      <w:pPr>
        <w:rPr>
          <w:rFonts w:ascii="Segoe UI" w:hAnsi="Segoe UI" w:cs="Arial"/>
          <w:sz w:val="21"/>
          <w:szCs w:val="24"/>
        </w:rPr>
      </w:pPr>
    </w:p>
    <w:p w14:paraId="41361392" w14:textId="15C840E9"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t>Figure 9 – Classic Furnishings: Context Diagram</w:t>
      </w:r>
    </w:p>
    <w:p w14:paraId="52999B22" w14:textId="62AA35A9" w:rsidR="00DF0C5E" w:rsidRPr="00B20488" w:rsidRDefault="00EA0CE0" w:rsidP="00470E6A">
      <w:pPr>
        <w:pStyle w:val="fig"/>
        <w:ind w:right="424"/>
        <w:jc w:val="center"/>
        <w:rPr>
          <w:rFonts w:ascii="Tw Cen MT" w:hAnsi="Tw Cen MT"/>
          <w:b w:val="0"/>
          <w:sz w:val="22"/>
        </w:rPr>
      </w:pPr>
      <w:r w:rsidRPr="00B20488">
        <w:rPr>
          <w:rFonts w:ascii="Tw Cen MT" w:hAnsi="Tw Cen MT"/>
          <w:b w:val="0"/>
          <w:noProof/>
          <w:sz w:val="22"/>
          <w:lang w:eastAsia="en-GB"/>
        </w:rPr>
        <mc:AlternateContent>
          <mc:Choice Requires="wps">
            <w:drawing>
              <wp:anchor distT="0" distB="0" distL="114300" distR="114300" simplePos="0" relativeHeight="252007424" behindDoc="1" locked="0" layoutInCell="1" allowOverlap="1" wp14:anchorId="43E94D2C" wp14:editId="51384502">
                <wp:simplePos x="0" y="0"/>
                <wp:positionH relativeFrom="margin">
                  <wp:align>center</wp:align>
                </wp:positionH>
                <wp:positionV relativeFrom="paragraph">
                  <wp:posOffset>98425</wp:posOffset>
                </wp:positionV>
                <wp:extent cx="6115050" cy="36957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6115050" cy="3695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162E51" w14:textId="77777777" w:rsidR="00B20488" w:rsidRDefault="00B204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94D2C" id="Text Box 1" o:spid="_x0000_s1087" type="#_x0000_t202" style="position:absolute;left:0;text-align:left;margin-left:0;margin-top:7.75pt;width:481.5pt;height:291pt;z-index:-251309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" fillcolor="white [3201]" strokeweight=".5pt">
                <v:textbox>
                  <w:txbxContent>
                    <w:p w14:paraId="4D162E51" w14:textId="77777777" w:rsidR="00B20488" w:rsidRDefault="00B20488"/>
                  </w:txbxContent>
                </v:textbox>
                <w10:wrap anchorx="margin"/>
              </v:shape>
            </w:pict>
          </mc:Fallback>
        </mc:AlternateContent>
      </w:r>
    </w:p>
    <w:p w14:paraId="69E1520C" w14:textId="517D208F" w:rsidR="00C7648E" w:rsidRPr="00B20488" w:rsidRDefault="00C7648E" w:rsidP="00470E6A">
      <w:pPr>
        <w:pStyle w:val="fig"/>
        <w:ind w:right="424"/>
        <w:jc w:val="center"/>
        <w:rPr>
          <w:rFonts w:ascii="Tw Cen MT" w:hAnsi="Tw Cen MT"/>
          <w:b w:val="0"/>
          <w:sz w:val="6"/>
        </w:rPr>
      </w:pPr>
    </w:p>
    <w:p w14:paraId="04158961" w14:textId="618BAD2F" w:rsidR="00885C05" w:rsidRPr="00B20488" w:rsidRDefault="00885C05" w:rsidP="00CE7A5E">
      <w:pPr>
        <w:rPr>
          <w:b/>
          <w:sz w:val="6"/>
        </w:rPr>
      </w:pPr>
    </w:p>
    <w:p w14:paraId="4943FABF" w14:textId="29870A08" w:rsidR="00CE7A5E" w:rsidRPr="00B20488" w:rsidRDefault="00CE7A5E" w:rsidP="00CE7A5E">
      <w:pPr>
        <w:rPr>
          <w:b/>
          <w:sz w:val="4"/>
        </w:rPr>
      </w:pPr>
    </w:p>
    <w:p w14:paraId="4FF7472E" w14:textId="1A1C67EC" w:rsidR="000F0A69" w:rsidRPr="00B20488" w:rsidRDefault="00126D2D" w:rsidP="00CE7A5E">
      <w:r w:rsidRPr="00B20488">
        <w:rPr>
          <w:rFonts w:ascii="Myriad Pro" w:hAnsi="Myriad Pro"/>
          <w:b/>
          <w:noProof/>
          <w:lang w:eastAsia="en-GB"/>
        </w:rPr>
        <mc:AlternateContent>
          <mc:Choice Requires="wpg">
            <w:drawing>
              <wp:anchor distT="0" distB="0" distL="114300" distR="114300" simplePos="0" relativeHeight="251970560" behindDoc="0" locked="0" layoutInCell="1" allowOverlap="1" wp14:anchorId="54401265" wp14:editId="68174CD5">
                <wp:simplePos x="0" y="0"/>
                <wp:positionH relativeFrom="column">
                  <wp:posOffset>1150763</wp:posOffset>
                </wp:positionH>
                <wp:positionV relativeFrom="paragraph">
                  <wp:posOffset>21795</wp:posOffset>
                </wp:positionV>
                <wp:extent cx="4084145" cy="2737213"/>
                <wp:effectExtent l="0" t="0" r="0" b="6350"/>
                <wp:wrapNone/>
                <wp:docPr id="32" name="Group 32"/>
                <wp:cNvGraphicFramePr/>
                <a:graphic xmlns:a="http://schemas.openxmlformats.org/drawingml/2006/main">
                  <a:graphicData uri="http://schemas.microsoft.com/office/word/2010/wordprocessingGroup">
                    <wpg:wgp>
                      <wpg:cNvGrpSpPr/>
                      <wpg:grpSpPr>
                        <a:xfrm>
                          <a:off x="0" y="0"/>
                          <a:ext cx="4084145" cy="2737213"/>
                          <a:chOff x="744568" y="-110571"/>
                          <a:chExt cx="4084525" cy="2737463"/>
                        </a:xfrm>
                      </wpg:grpSpPr>
                      <wpg:grpSp>
                        <wpg:cNvPr id="33" name="Group 33"/>
                        <wpg:cNvGrpSpPr/>
                        <wpg:grpSpPr>
                          <a:xfrm>
                            <a:off x="1958109" y="720437"/>
                            <a:ext cx="1602769" cy="1602769"/>
                            <a:chOff x="0" y="0"/>
                            <a:chExt cx="1602769" cy="1602769"/>
                          </a:xfrm>
                        </wpg:grpSpPr>
                        <wps:wsp>
                          <wps:cNvPr id="34" name="Oval 34"/>
                          <wps:cNvSpPr/>
                          <wps:spPr>
                            <a:xfrm>
                              <a:off x="164386" y="164386"/>
                              <a:ext cx="1263279" cy="1263279"/>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FCC46" w14:textId="77777777" w:rsidR="00B20488" w:rsidRPr="00DF0C5E" w:rsidRDefault="00B20488" w:rsidP="00C7648E">
                                <w:pPr>
                                  <w:jc w:val="center"/>
                                  <w:rPr>
                                    <w:rFonts w:ascii="AR CENA" w:hAnsi="AR CENA"/>
                                    <w:b/>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0"/>
                              <a:ext cx="1602769" cy="1602769"/>
                            </a:xfrm>
                            <a:prstGeom prst="ellipse">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3598D" w14:textId="77777777" w:rsidR="00B20488" w:rsidRPr="00DF0C5E" w:rsidRDefault="00B20488" w:rsidP="00C7648E">
                                <w:pPr>
                                  <w:jc w:val="center"/>
                                  <w:rPr>
                                    <w:rFonts w:ascii="AR CENA" w:hAnsi="AR CENA"/>
                                    <w:b/>
                                    <w:color w:val="000000" w:themeColor="text1"/>
                                    <w:sz w:val="28"/>
                                    <w:szCs w:val="28"/>
                                  </w:rPr>
                                </w:pPr>
                                <w:r w:rsidRPr="00DF0C5E">
                                  <w:rPr>
                                    <w:rFonts w:ascii="AR CENA" w:hAnsi="AR CENA"/>
                                    <w:b/>
                                    <w:color w:val="000000" w:themeColor="text1"/>
                                    <w:sz w:val="28"/>
                                    <w:szCs w:val="28"/>
                                  </w:rPr>
                                  <w:t xml:space="preserve">Classic </w:t>
                                </w:r>
                              </w:p>
                              <w:p w14:paraId="36CF4F3D" w14:textId="77777777" w:rsidR="00B20488" w:rsidRPr="00DF0C5E" w:rsidRDefault="00B20488" w:rsidP="00C7648E">
                                <w:pPr>
                                  <w:jc w:val="center"/>
                                  <w:rPr>
                                    <w:rFonts w:ascii="AR CENA" w:hAnsi="AR CENA"/>
                                    <w:b/>
                                    <w:color w:val="000000" w:themeColor="text1"/>
                                    <w:sz w:val="28"/>
                                    <w:szCs w:val="28"/>
                                  </w:rPr>
                                </w:pPr>
                                <w:r w:rsidRPr="00DF0C5E">
                                  <w:rPr>
                                    <w:rFonts w:ascii="AR CENA" w:hAnsi="AR CENA"/>
                                    <w:b/>
                                    <w:color w:val="000000" w:themeColor="text1"/>
                                    <w:sz w:val="28"/>
                                    <w:szCs w:val="28"/>
                                  </w:rPr>
                                  <w:t>Furnishings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3" name="Straight Arrow Connector 303"/>
                        <wps:cNvCnPr/>
                        <wps:spPr>
                          <a:xfrm>
                            <a:off x="1145280" y="868088"/>
                            <a:ext cx="952894" cy="4192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H="1">
                            <a:off x="3389746" y="831273"/>
                            <a:ext cx="1129030" cy="5213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Arrow Connector 310"/>
                        <wps:cNvCnPr/>
                        <wps:spPr>
                          <a:xfrm rot="10800000" flipH="1">
                            <a:off x="3463637" y="942109"/>
                            <a:ext cx="1129030" cy="5213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Text Box 2"/>
                        <wps:cNvSpPr txBox="1">
                          <a:spLocks noChangeArrowheads="1"/>
                        </wps:cNvSpPr>
                        <wps:spPr bwMode="auto">
                          <a:xfrm>
                            <a:off x="2835455" y="384761"/>
                            <a:ext cx="1479687" cy="613465"/>
                          </a:xfrm>
                          <a:prstGeom prst="rect">
                            <a:avLst/>
                          </a:prstGeom>
                          <a:noFill/>
                          <a:ln w="9525">
                            <a:noFill/>
                            <a:miter lim="800000"/>
                            <a:headEnd/>
                            <a:tailEnd/>
                          </a:ln>
                        </wps:spPr>
                        <wps:txbx>
                          <w:txbxContent>
                            <w:p w14:paraId="0B8BBEB7" w14:textId="77777777" w:rsidR="00B20488" w:rsidRPr="00DF0C5E" w:rsidRDefault="00B20488" w:rsidP="00C7648E">
                              <w:pPr>
                                <w:jc w:val="center"/>
                                <w:rPr>
                                  <w:rFonts w:ascii="AR CENA" w:hAnsi="AR CENA"/>
                                </w:rPr>
                              </w:pPr>
                              <w:r w:rsidRPr="00DF0C5E">
                                <w:rPr>
                                  <w:rFonts w:ascii="AR CENA" w:hAnsi="AR CENA"/>
                                </w:rPr>
                                <w:t>Customer information (name, address, email, telephone number)</w:t>
                              </w:r>
                            </w:p>
                          </w:txbxContent>
                        </wps:txbx>
                        <wps:bodyPr rot="0" vert="horz" wrap="square" lIns="91440" tIns="45720" rIns="91440" bIns="45720" anchor="t" anchorCtr="0">
                          <a:spAutoFit/>
                        </wps:bodyPr>
                      </wps:wsp>
                      <wps:wsp>
                        <wps:cNvPr id="312" name="Text Box 2"/>
                        <wps:cNvSpPr txBox="1">
                          <a:spLocks noChangeArrowheads="1"/>
                        </wps:cNvSpPr>
                        <wps:spPr bwMode="auto">
                          <a:xfrm>
                            <a:off x="3384971" y="1404691"/>
                            <a:ext cx="1444122" cy="613452"/>
                          </a:xfrm>
                          <a:prstGeom prst="rect">
                            <a:avLst/>
                          </a:prstGeom>
                          <a:noFill/>
                          <a:ln w="9525">
                            <a:noFill/>
                            <a:miter lim="800000"/>
                            <a:headEnd/>
                            <a:tailEnd/>
                          </a:ln>
                        </wps:spPr>
                        <wps:txbx>
                          <w:txbxContent>
                            <w:p w14:paraId="6AF57E54" w14:textId="77777777" w:rsidR="00B20488" w:rsidRPr="00DF0C5E" w:rsidRDefault="00B20488" w:rsidP="00C7648E">
                              <w:pPr>
                                <w:jc w:val="center"/>
                                <w:rPr>
                                  <w:rFonts w:ascii="AR CENA" w:hAnsi="AR CENA"/>
                                </w:rPr>
                              </w:pPr>
                              <w:r w:rsidRPr="00DF0C5E">
                                <w:rPr>
                                  <w:rFonts w:ascii="AR CENA" w:hAnsi="AR CENA"/>
                                </w:rPr>
                                <w:t xml:space="preserve">Quotation </w:t>
                              </w:r>
                              <w:r w:rsidRPr="00DF0C5E">
                                <w:rPr>
                                  <w:rFonts w:ascii="AR CENA" w:hAnsi="AR CENA"/>
                                </w:rPr>
                                <w:br/>
                                <w:t xml:space="preserve">(cost breakdown) </w:t>
                              </w:r>
                              <w:r>
                                <w:rPr>
                                  <w:rFonts w:ascii="AR CENA" w:hAnsi="AR CENA"/>
                                </w:rPr>
                                <w:br/>
                              </w:r>
                              <w:r w:rsidRPr="00DF0C5E">
                                <w:rPr>
                                  <w:rFonts w:ascii="AR CENA" w:hAnsi="AR CENA"/>
                                </w:rPr>
                                <w:t>invoice</w:t>
                              </w:r>
                            </w:p>
                          </w:txbxContent>
                        </wps:txbx>
                        <wps:bodyPr rot="0" vert="horz" wrap="square" lIns="91440" tIns="45720" rIns="91440" bIns="45720" anchor="t" anchorCtr="0">
                          <a:spAutoFit/>
                        </wps:bodyPr>
                      </wps:wsp>
                      <wps:wsp>
                        <wps:cNvPr id="318" name="Text Box 2"/>
                        <wps:cNvSpPr txBox="1">
                          <a:spLocks noChangeArrowheads="1"/>
                        </wps:cNvSpPr>
                        <wps:spPr bwMode="auto">
                          <a:xfrm>
                            <a:off x="1498730" y="2355094"/>
                            <a:ext cx="1207880" cy="271798"/>
                          </a:xfrm>
                          <a:prstGeom prst="rect">
                            <a:avLst/>
                          </a:prstGeom>
                          <a:noFill/>
                          <a:ln w="9525">
                            <a:noFill/>
                            <a:miter lim="800000"/>
                            <a:headEnd/>
                            <a:tailEnd/>
                          </a:ln>
                        </wps:spPr>
                        <wps:txbx>
                          <w:txbxContent>
                            <w:p w14:paraId="79A91A28" w14:textId="77777777" w:rsidR="00B20488" w:rsidRPr="00DF0C5E" w:rsidRDefault="00B20488" w:rsidP="00C7648E">
                              <w:pPr>
                                <w:jc w:val="center"/>
                                <w:rPr>
                                  <w:rFonts w:ascii="AR CENA" w:hAnsi="AR CENA"/>
                                </w:rPr>
                              </w:pPr>
                              <w:r w:rsidRPr="00DF0C5E">
                                <w:rPr>
                                  <w:rFonts w:ascii="AR CENA" w:hAnsi="AR CENA"/>
                                </w:rPr>
                                <w:t>Cost of material</w:t>
                              </w:r>
                            </w:p>
                          </w:txbxContent>
                        </wps:txbx>
                        <wps:bodyPr rot="0" vert="horz" wrap="square" lIns="91440" tIns="45720" rIns="91440" bIns="45720" anchor="t" anchorCtr="0">
                          <a:spAutoFit/>
                        </wps:bodyPr>
                      </wps:wsp>
                      <wps:wsp>
                        <wps:cNvPr id="319" name="Text Box 2"/>
                        <wps:cNvSpPr txBox="1">
                          <a:spLocks noChangeArrowheads="1"/>
                        </wps:cNvSpPr>
                        <wps:spPr bwMode="auto">
                          <a:xfrm>
                            <a:off x="744568" y="1764595"/>
                            <a:ext cx="1550812" cy="271798"/>
                          </a:xfrm>
                          <a:prstGeom prst="rect">
                            <a:avLst/>
                          </a:prstGeom>
                          <a:noFill/>
                          <a:ln w="9525">
                            <a:noFill/>
                            <a:miter lim="800000"/>
                            <a:headEnd/>
                            <a:tailEnd/>
                          </a:ln>
                        </wps:spPr>
                        <wps:txbx>
                          <w:txbxContent>
                            <w:p w14:paraId="076A0615" w14:textId="77777777" w:rsidR="00B20488" w:rsidRPr="00DF0C5E" w:rsidRDefault="00B20488" w:rsidP="00C7648E">
                              <w:pPr>
                                <w:jc w:val="center"/>
                                <w:rPr>
                                  <w:rFonts w:ascii="AR CENA" w:hAnsi="AR CENA"/>
                                </w:rPr>
                              </w:pPr>
                              <w:r w:rsidRPr="00DF0C5E">
                                <w:rPr>
                                  <w:rFonts w:ascii="AR CENA" w:hAnsi="AR CENA"/>
                                </w:rPr>
                                <w:t>Order of material</w:t>
                              </w:r>
                            </w:p>
                          </w:txbxContent>
                        </wps:txbx>
                        <wps:bodyPr rot="0" vert="horz" wrap="square" lIns="91440" tIns="45720" rIns="91440" bIns="45720" anchor="t" anchorCtr="0">
                          <a:spAutoFit/>
                        </wps:bodyPr>
                      </wps:wsp>
                      <wps:wsp>
                        <wps:cNvPr id="68" name="Text Box 2"/>
                        <wps:cNvSpPr txBox="1">
                          <a:spLocks noChangeArrowheads="1"/>
                        </wps:cNvSpPr>
                        <wps:spPr bwMode="auto">
                          <a:xfrm>
                            <a:off x="1410445" y="619949"/>
                            <a:ext cx="968463" cy="442625"/>
                          </a:xfrm>
                          <a:prstGeom prst="rect">
                            <a:avLst/>
                          </a:prstGeom>
                          <a:noFill/>
                          <a:ln w="9525">
                            <a:noFill/>
                            <a:miter lim="800000"/>
                            <a:headEnd/>
                            <a:tailEnd/>
                          </a:ln>
                        </wps:spPr>
                        <wps:txbx>
                          <w:txbxContent>
                            <w:p w14:paraId="5F366BA4" w14:textId="77777777" w:rsidR="00B20488" w:rsidRPr="00DF0C5E" w:rsidRDefault="00B20488" w:rsidP="00C7648E">
                              <w:pPr>
                                <w:jc w:val="center"/>
                                <w:rPr>
                                  <w:rFonts w:ascii="AR CENA" w:hAnsi="AR CENA"/>
                                </w:rPr>
                              </w:pPr>
                              <w:r w:rsidRPr="00DF0C5E">
                                <w:rPr>
                                  <w:rFonts w:ascii="AR CENA" w:hAnsi="AR CENA"/>
                                </w:rPr>
                                <w:t>Labour cost, VAT rate</w:t>
                              </w:r>
                            </w:p>
                          </w:txbxContent>
                        </wps:txbx>
                        <wps:bodyPr rot="0" vert="horz" wrap="square" lIns="91440" tIns="45720" rIns="91440" bIns="45720" anchor="t" anchorCtr="0">
                          <a:spAutoFit/>
                        </wps:bodyPr>
                      </wps:wsp>
                      <wps:wsp>
                        <wps:cNvPr id="69" name="Straight Arrow Connector 69"/>
                        <wps:cNvCnPr/>
                        <wps:spPr>
                          <a:xfrm flipH="1">
                            <a:off x="1071418" y="1939637"/>
                            <a:ext cx="1129030" cy="5213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rot="10800000" flipH="1">
                            <a:off x="1145309" y="2050473"/>
                            <a:ext cx="1129030" cy="5213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1" name="Text Box 2"/>
                        <wps:cNvSpPr txBox="1">
                          <a:spLocks noChangeArrowheads="1"/>
                        </wps:cNvSpPr>
                        <wps:spPr bwMode="auto">
                          <a:xfrm>
                            <a:off x="3616577" y="-110571"/>
                            <a:ext cx="1207881" cy="442634"/>
                          </a:xfrm>
                          <a:prstGeom prst="rect">
                            <a:avLst/>
                          </a:prstGeom>
                          <a:noFill/>
                          <a:ln w="9525">
                            <a:noFill/>
                            <a:miter lim="800000"/>
                            <a:headEnd/>
                            <a:tailEnd/>
                          </a:ln>
                        </wps:spPr>
                        <wps:txbx>
                          <w:txbxContent>
                            <w:p w14:paraId="49CD5458" w14:textId="77777777" w:rsidR="00B20488" w:rsidRPr="00DF0C5E" w:rsidRDefault="00B20488" w:rsidP="00C7648E">
                              <w:pPr>
                                <w:jc w:val="center"/>
                                <w:rPr>
                                  <w:rFonts w:ascii="AR CENA" w:hAnsi="AR CENA"/>
                                </w:rPr>
                              </w:pPr>
                              <w:r>
                                <w:rPr>
                                  <w:rFonts w:ascii="AR CENA" w:hAnsi="AR CENA"/>
                                </w:rPr>
                                <w:t>Order information (type of required)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4401265" id="Group 32" o:spid="_x0000_s1088" style="position:absolute;margin-left:90.6pt;margin-top:1.7pt;width:321.6pt;height:215.55pt;z-index:251970560;mso-width-relative:margin;mso-height-relative:margin" coordorigin="7445,-1105" coordsize="40845,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">
                <v:group id="Group 33" o:spid="_x0000_s1089" style="position:absolute;left:19581;top:7204;width:16027;height:16028" coordsize="16027,16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90" style="position:absolute;left:1643;top:1643;width:12633;height:12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RTQsQA&#10;AADbAAAADwAAAGRycy9kb3ducmV2LnhtbESPS2vDMBCE74X+B7GF3ho5D0pwLIfQEsipJQ9ojltr&#10;Y5tYKyMpivPvq0Cgx2FmvmGK5WA6Ecn51rKC8SgDQVxZ3XKt4LBfv81B+ICssbNMCm7kYVk+PxWY&#10;a3vlLcVdqEWCsM9RQRNCn0vpq4YM+pHtiZN3ss5gSNLVUju8Jrjp5CTL3qXBltNCgz19NFSddxej&#10;YHtbu2OsQ5ztP93v8HX8/hl3UanXl2G1ABFoCP/hR3ujFUxncP+SfoAs/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U0LEAAAA2wAAAA8AAAAAAAAAAAAAAAAAmAIAAGRycy9k&#10;b3ducmV2LnhtbFBLBQYAAAAABAAEAPUAAACJAwAAAAA=&#10;" fillcolor="white [3212]" strokecolor="black [3213]" strokeweight="1.5pt">
                    <v:textbox>
                      <w:txbxContent>
                        <w:p w14:paraId="639FCC46" w14:textId="77777777" w:rsidR="00B20488" w:rsidRPr="00DF0C5E" w:rsidRDefault="00B20488" w:rsidP="00C7648E">
                          <w:pPr>
                            <w:jc w:val="center"/>
                            <w:rPr>
                              <w:rFonts w:ascii="AR CENA" w:hAnsi="AR CENA"/>
                              <w:b/>
                              <w:color w:val="000000" w:themeColor="text1"/>
                              <w:sz w:val="28"/>
                              <w:szCs w:val="28"/>
                            </w:rPr>
                          </w:pPr>
                        </w:p>
                      </w:txbxContent>
                    </v:textbox>
                  </v:oval>
                  <v:oval id="Oval 35" o:spid="_x0000_s1091" style="position:absolute;width:16027;height:16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8ocYA&#10;AADbAAAADwAAAGRycy9kb3ducmV2LnhtbESPT0vDQBTE7wW/w/IEb83G2EqN3Qb/UCh40bZUvD2z&#10;zyQm+zbsrk367d2C4HGYmd8wy2I0nTiS841lBddJCoK4tLrhSsF+t54uQPiArLGzTApO5KFYXUyW&#10;mGs78Bsdt6ESEcI+RwV1CH0upS9rMugT2xNH78s6gyFKV0ntcIhw08ksTW+lwYbjQo09PdVUttsf&#10;o+BOt9nH93yG7SNtOHs/fD6/vDqlri7Hh3sQgcbwH/5rb7SCmzmcv8Qf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k8ocYAAADbAAAADwAAAAAAAAAAAAAAAACYAgAAZHJz&#10;L2Rvd25yZXYueG1sUEsFBgAAAAAEAAQA9QAAAIsDAAAAAA==&#10;" filled="f" stroked="f">
                    <v:textbox>
                      <w:txbxContent>
                        <w:p w14:paraId="5443598D" w14:textId="77777777" w:rsidR="00B20488" w:rsidRPr="00DF0C5E" w:rsidRDefault="00B20488" w:rsidP="00C7648E">
                          <w:pPr>
                            <w:jc w:val="center"/>
                            <w:rPr>
                              <w:rFonts w:ascii="AR CENA" w:hAnsi="AR CENA"/>
                              <w:b/>
                              <w:color w:val="000000" w:themeColor="text1"/>
                              <w:sz w:val="28"/>
                              <w:szCs w:val="28"/>
                            </w:rPr>
                          </w:pPr>
                          <w:r w:rsidRPr="00DF0C5E">
                            <w:rPr>
                              <w:rFonts w:ascii="AR CENA" w:hAnsi="AR CENA"/>
                              <w:b/>
                              <w:color w:val="000000" w:themeColor="text1"/>
                              <w:sz w:val="28"/>
                              <w:szCs w:val="28"/>
                            </w:rPr>
                            <w:t xml:space="preserve">Classic </w:t>
                          </w:r>
                        </w:p>
                        <w:p w14:paraId="36CF4F3D" w14:textId="77777777" w:rsidR="00B20488" w:rsidRPr="00DF0C5E" w:rsidRDefault="00B20488" w:rsidP="00C7648E">
                          <w:pPr>
                            <w:jc w:val="center"/>
                            <w:rPr>
                              <w:rFonts w:ascii="AR CENA" w:hAnsi="AR CENA"/>
                              <w:b/>
                              <w:color w:val="000000" w:themeColor="text1"/>
                              <w:sz w:val="28"/>
                              <w:szCs w:val="28"/>
                            </w:rPr>
                          </w:pPr>
                          <w:r w:rsidRPr="00DF0C5E">
                            <w:rPr>
                              <w:rFonts w:ascii="AR CENA" w:hAnsi="AR CENA"/>
                              <w:b/>
                              <w:color w:val="000000" w:themeColor="text1"/>
                              <w:sz w:val="28"/>
                              <w:szCs w:val="28"/>
                            </w:rPr>
                            <w:t>Furnishings</w:t>
                          </w:r>
                        </w:p>
                      </w:txbxContent>
                    </v:textbox>
                  </v:oval>
                </v:group>
                <v:shapetype id="_x0000_t32" coordsize="21600,21600" o:spt="32" o:oned="t" path="m,l21600,21600e" filled="f">
                  <v:path arrowok="t" fillok="f" o:connecttype="none"/>
                  <o:lock v:ext="edit" shapetype="t"/>
                </v:shapetype>
                <v:shape id="Straight Arrow Connector 303" o:spid="_x0000_s1092" type="#_x0000_t32" style="position:absolute;left:11452;top:8680;width:9529;height:4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XG1MMAAADcAAAADwAAAGRycy9kb3ducmV2LnhtbESPQWsCMRSE7wX/Q3gFbzVbpVVWo4hg&#10;seDFVfb8SJ67i5uXJUnd9d83BaHHYWa+YVabwbbiTj40jhW8TzIQxNqZhisFl/P+bQEiRGSDrWNS&#10;8KAAm/XoZYW5cT2f6F7ESiQIhxwV1DF2uZRB12QxTFxHnLyr8xZjkr6SxmOf4LaV0yz7lBYbTgs1&#10;drSrSd+KH6vAl/pU6f339Sbn8XDsP77KAkulxq/Ddgki0hD/w8/2wSiYZTP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1xtTDAAAA3AAAAA8AAAAAAAAAAAAA&#10;AAAAoQIAAGRycy9kb3ducmV2LnhtbFBLBQYAAAAABAAEAPkAAACRAwAAAAA=&#10;" strokecolor="black [3213]" strokeweight="1.5pt">
                  <v:stroke endarrow="block"/>
                </v:shape>
                <v:shape id="Straight Arrow Connector 309" o:spid="_x0000_s1093" type="#_x0000_t32" style="position:absolute;left:33897;top:8312;width:11290;height:52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1jacMAAADcAAAADwAAAGRycy9kb3ducmV2LnhtbESPQWvCQBSE70L/w/IK3nSTCqKpm1As&#10;pb0aRTw+sq9J2uzbkN2arb/eFQSPw8x8w2yKYDpxpsG1lhWk8wQEcWV1y7WCw/5jtgLhPLLGzjIp&#10;+CcHRf402WCm7cg7Ope+FhHCLkMFjfd9JqWrGjLo5rYnjt63HQz6KIda6gHHCDedfEmSpTTYclxo&#10;sKdtQ9Vv+WcUlNt1CMf39HQacXcgP/58pulFqelzeHsF4Sn4R/je/tIKFskabmfiEZD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9Y2nDAAAA3AAAAA8AAAAAAAAAAAAA&#10;AAAAoQIAAGRycy9kb3ducmV2LnhtbFBLBQYAAAAABAAEAPkAAACRAwAAAAA=&#10;" strokecolor="black [3213]" strokeweight="1.5pt">
                  <v:stroke endarrow="block"/>
                </v:shape>
                <v:shape id="Straight Arrow Connector 310" o:spid="_x0000_s1094" type="#_x0000_t32" style="position:absolute;left:34636;top:9421;width:11290;height:5213;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QuB8MAAADcAAAADwAAAGRycy9kb3ducmV2LnhtbERPTWvCQBC9F/wPywi91U2slpK6SpEW&#10;CkWoUUq9jdkxCc3Optmpif/ePRR6fLzvxWpwjTpTF2rPBtJJAoq48Lbm0sB+93r3CCoIssXGMxm4&#10;UIDVcnSzwMz6nrd0zqVUMYRDhgYqkTbTOhQVOQwT3xJH7uQ7hxJhV2rbYR/DXaOnSfKgHdYcGyps&#10;aV1R8Z3/OgOfm5c5i7wfDl/HMv2Z6z5PZx/G3I6H5ydQQoP8i//cb9bAfRrnxzPxCO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0LgfDAAAA3AAAAA8AAAAAAAAAAAAA&#10;AAAAoQIAAGRycy9kb3ducmV2LnhtbFBLBQYAAAAABAAEAPkAAACRAwAAAAA=&#10;" strokecolor="black [3213]" strokeweight="1.5pt">
                  <v:stroke endarrow="block"/>
                </v:shape>
                <v:shape id="_x0000_s1095" type="#_x0000_t202" style="position:absolute;left:28354;top:3847;width:14797;height:6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vXsMA&#10;AADcAAAADwAAAGRycy9kb3ducmV2LnhtbESPzWrDMBCE74W+g9hCb43slIbiRAkhP5BDL0md+2Jt&#10;LVNrZaxN7Lx9FCj0OMzMN8xiNfpWXamPTWAD+SQDRVwF23BtoPzev32CioJssQ1MBm4UYbV8flpg&#10;YcPAR7qepFYJwrFAA06kK7SOlSOPcRI64uT9hN6jJNnX2vY4JLhv9TTLZtpjw2nBYUcbR9Xv6eIN&#10;iNh1fit3Ph7O49d2cFn1gaUxry/jeg5KaJT/8F/7YA285zk8zqQj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XvXsMAAADcAAAADwAAAAAAAAAAAAAAAACYAgAAZHJzL2Rv&#10;d25yZXYueG1sUEsFBgAAAAAEAAQA9QAAAIgDAAAAAA==&#10;" filled="f" stroked="f">
                  <v:textbox style="mso-fit-shape-to-text:t">
                    <w:txbxContent>
                      <w:p w14:paraId="0B8BBEB7" w14:textId="77777777" w:rsidR="00B20488" w:rsidRPr="00DF0C5E" w:rsidRDefault="00B20488" w:rsidP="00C7648E">
                        <w:pPr>
                          <w:jc w:val="center"/>
                          <w:rPr>
                            <w:rFonts w:ascii="AR CENA" w:hAnsi="AR CENA"/>
                          </w:rPr>
                        </w:pPr>
                        <w:r w:rsidRPr="00DF0C5E">
                          <w:rPr>
                            <w:rFonts w:ascii="AR CENA" w:hAnsi="AR CENA"/>
                          </w:rPr>
                          <w:t>Customer information (name, address, email, telephone number)</w:t>
                        </w:r>
                      </w:p>
                    </w:txbxContent>
                  </v:textbox>
                </v:shape>
                <v:shape id="_x0000_s1096" type="#_x0000_t202" style="position:absolute;left:33849;top:14046;width:14441;height:6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xKcIA&#10;AADcAAAADwAAAGRycy9kb3ducmV2LnhtbESPQWvCQBSE74X+h+UJvdVNLC0luorUFjz0Uk3vj+wz&#10;G8y+Ddmnif/eFQSPw8x8wyxWo2/VmfrYBDaQTzNQxFWwDdcGyv3P6yeoKMgW28Bk4EIRVsvnpwUW&#10;Ngz8R+ed1CpBOBZowIl0hdaxcuQxTkNHnLxD6D1Kkn2tbY9DgvtWz7LsQ3tsOC047OjLUXXcnbwB&#10;EbvOL+W3j9v/8XczuKx6x9KYl8m4noMSGuURvre31sBbPo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3EpwgAAANwAAAAPAAAAAAAAAAAAAAAAAJgCAABkcnMvZG93&#10;bnJldi54bWxQSwUGAAAAAAQABAD1AAAAhwMAAAAA&#10;" filled="f" stroked="f">
                  <v:textbox style="mso-fit-shape-to-text:t">
                    <w:txbxContent>
                      <w:p w14:paraId="6AF57E54" w14:textId="77777777" w:rsidR="00B20488" w:rsidRPr="00DF0C5E" w:rsidRDefault="00B20488" w:rsidP="00C7648E">
                        <w:pPr>
                          <w:jc w:val="center"/>
                          <w:rPr>
                            <w:rFonts w:ascii="AR CENA" w:hAnsi="AR CENA"/>
                          </w:rPr>
                        </w:pPr>
                        <w:r w:rsidRPr="00DF0C5E">
                          <w:rPr>
                            <w:rFonts w:ascii="AR CENA" w:hAnsi="AR CENA"/>
                          </w:rPr>
                          <w:t xml:space="preserve">Quotation </w:t>
                        </w:r>
                        <w:r w:rsidRPr="00DF0C5E">
                          <w:rPr>
                            <w:rFonts w:ascii="AR CENA" w:hAnsi="AR CENA"/>
                          </w:rPr>
                          <w:br/>
                          <w:t xml:space="preserve">(cost breakdown) </w:t>
                        </w:r>
                        <w:r>
                          <w:rPr>
                            <w:rFonts w:ascii="AR CENA" w:hAnsi="AR CENA"/>
                          </w:rPr>
                          <w:br/>
                        </w:r>
                        <w:r w:rsidRPr="00DF0C5E">
                          <w:rPr>
                            <w:rFonts w:ascii="AR CENA" w:hAnsi="AR CENA"/>
                          </w:rPr>
                          <w:t>invoice</w:t>
                        </w:r>
                      </w:p>
                    </w:txbxContent>
                  </v:textbox>
                </v:shape>
                <v:shape id="_x0000_s1097" type="#_x0000_t202" style="position:absolute;left:14987;top:23550;width:12079;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Gw78A&#10;AADcAAAADwAAAGRycy9kb3ducmV2LnhtbERPTWvCQBC9F/wPyxR6q5soFkldRbSCBy9qvA/ZaTY0&#10;OxuyUxP/ffdQ8Ph436vN6Ft1pz42gQ3k0wwUcRVsw7WB8np4X4KKgmyxDUwGHhRhs568rLCwYeAz&#10;3S9SqxTCsUADTqQrtI6VI49xGjrixH2H3qMk2Nfa9jikcN/qWZZ9aI8NpwaHHe0cVT+XX29AxG7z&#10;R/nl4/E2nvaDy6oFlsa8vY7bT1BCozzF/+6jNTDP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v0bDvwAAANwAAAAPAAAAAAAAAAAAAAAAAJgCAABkcnMvZG93bnJl&#10;di54bWxQSwUGAAAAAAQABAD1AAAAhAMAAAAA&#10;" filled="f" stroked="f">
                  <v:textbox style="mso-fit-shape-to-text:t">
                    <w:txbxContent>
                      <w:p w14:paraId="79A91A28" w14:textId="77777777" w:rsidR="00B20488" w:rsidRPr="00DF0C5E" w:rsidRDefault="00B20488" w:rsidP="00C7648E">
                        <w:pPr>
                          <w:jc w:val="center"/>
                          <w:rPr>
                            <w:rFonts w:ascii="AR CENA" w:hAnsi="AR CENA"/>
                          </w:rPr>
                        </w:pPr>
                        <w:r w:rsidRPr="00DF0C5E">
                          <w:rPr>
                            <w:rFonts w:ascii="AR CENA" w:hAnsi="AR CENA"/>
                          </w:rPr>
                          <w:t>Cost of material</w:t>
                        </w:r>
                      </w:p>
                    </w:txbxContent>
                  </v:textbox>
                </v:shape>
                <v:shape id="_x0000_s1098" type="#_x0000_t202" style="position:absolute;left:7445;top:17645;width:15508;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WMMA&#10;AADcAAAADwAAAGRycy9kb3ducmV2LnhtbESPQWvCQBSE7wX/w/KE3uomlhaNriK2BQ+9VOP9kX1m&#10;g9m3Iftq4r/vFgo9DjPzDbPejr5VN+pjE9hAPstAEVfBNlwbKE8fTwtQUZAttoHJwJ0ibDeThzUW&#10;Ngz8Rbej1CpBOBZowIl0hdaxcuQxzkJHnLxL6D1Kkn2tbY9DgvtWz7PsVXtsOC047GjvqLoev70B&#10;EbvL7+W7j4fz+Pk2uKx6wdKYx+m4W4ESGuU//Nc+WAPP+R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jWMMAAADcAAAADwAAAAAAAAAAAAAAAACYAgAAZHJzL2Rv&#10;d25yZXYueG1sUEsFBgAAAAAEAAQA9QAAAIgDAAAAAA==&#10;" filled="f" stroked="f">
                  <v:textbox style="mso-fit-shape-to-text:t">
                    <w:txbxContent>
                      <w:p w14:paraId="076A0615" w14:textId="77777777" w:rsidR="00B20488" w:rsidRPr="00DF0C5E" w:rsidRDefault="00B20488" w:rsidP="00C7648E">
                        <w:pPr>
                          <w:jc w:val="center"/>
                          <w:rPr>
                            <w:rFonts w:ascii="AR CENA" w:hAnsi="AR CENA"/>
                          </w:rPr>
                        </w:pPr>
                        <w:r w:rsidRPr="00DF0C5E">
                          <w:rPr>
                            <w:rFonts w:ascii="AR CENA" w:hAnsi="AR CENA"/>
                          </w:rPr>
                          <w:t>Order of material</w:t>
                        </w:r>
                      </w:p>
                    </w:txbxContent>
                  </v:textbox>
                </v:shape>
                <v:shape id="_x0000_s1099" type="#_x0000_t202" style="position:absolute;left:14104;top:6199;width:9685;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YQ74A&#10;AADbAAAADwAAAGRycy9kb3ducmV2LnhtbERPS4vCMBC+L/gfwgje1lRBWapRxAd42Mu69T40Y1Ns&#10;JqUZbf335rCwx4/vvd4OvlFP6mId2MBsmoEiLoOtuTJQ/J4+v0BFQbbYBCYDL4qw3Yw+1pjb0PMP&#10;PS9SqRTCMUcDTqTNtY6lI49xGlrixN1C51ES7CptO+xTuG/0PMuW2mPNqcFhS3tH5f3y8AZE7G72&#10;Ko4+nq/D96F3WbnAwpjJeNitQAkN8i/+c5+tgWUam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zGEO+AAAA2wAAAA8AAAAAAAAAAAAAAAAAmAIAAGRycy9kb3ducmV2&#10;LnhtbFBLBQYAAAAABAAEAPUAAACDAwAAAAA=&#10;" filled="f" stroked="f">
                  <v:textbox style="mso-fit-shape-to-text:t">
                    <w:txbxContent>
                      <w:p w14:paraId="5F366BA4" w14:textId="77777777" w:rsidR="00B20488" w:rsidRPr="00DF0C5E" w:rsidRDefault="00B20488" w:rsidP="00C7648E">
                        <w:pPr>
                          <w:jc w:val="center"/>
                          <w:rPr>
                            <w:rFonts w:ascii="AR CENA" w:hAnsi="AR CENA"/>
                          </w:rPr>
                        </w:pPr>
                        <w:r w:rsidRPr="00DF0C5E">
                          <w:rPr>
                            <w:rFonts w:ascii="AR CENA" w:hAnsi="AR CENA"/>
                          </w:rPr>
                          <w:t>Labour cost, VAT rate</w:t>
                        </w:r>
                      </w:p>
                    </w:txbxContent>
                  </v:textbox>
                </v:shape>
                <v:shape id="Straight Arrow Connector 69" o:spid="_x0000_s1100" type="#_x0000_t32" style="position:absolute;left:10714;top:19396;width:11290;height:52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bYrcMAAADbAAAADwAAAGRycy9kb3ducmV2LnhtbESPwWrDMBBE74X+g9hCb43sHEziRAkl&#10;JbRXuybkuFgb24m1MpZqq/36qFDocZiZN8x2H0wvJhpdZ1lBukhAENdWd9woqD6PLysQziNr7C2T&#10;gm9ysN89Pmwx13bmgqbSNyJC2OWooPV+yKV0dUsG3cIOxNG72NGgj3JspB5xjnDTy2WSZNJgx3Gh&#10;xYEOLdW38ssoKA/rEE5v6fk8Y1GRn6/vafqj1PNTeN2A8BT8f/iv/aEVZGv4/RJ/gN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m2K3DAAAA2wAAAA8AAAAAAAAAAAAA&#10;AAAAoQIAAGRycy9kb3ducmV2LnhtbFBLBQYAAAAABAAEAPkAAACRAwAAAAA=&#10;" strokecolor="black [3213]" strokeweight="1.5pt">
                  <v:stroke endarrow="block"/>
                </v:shape>
                <v:shape id="Straight Arrow Connector 70" o:spid="_x0000_s1101" type="#_x0000_t32" style="position:absolute;left:11453;top:20504;width:11290;height:5214;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2AK8MAAADbAAAADwAAAGRycy9kb3ducmV2LnhtbERPTWvCQBC9F/wPywje6iZS25K6ikgL&#10;ghQ0LaXeptlpEszOptnRpP/ePRR6fLzvxWpwjbpQF2rPBtJpAoq48Lbm0sD728vtI6ggyBYbz2Tg&#10;lwKslqObBWbW93ygSy6liiEcMjRQibSZ1qGoyGGY+pY4ct++cygRdqW2HfYx3DV6liT32mHNsaHC&#10;ljYVFaf87Ax8vD7PWWR3PH5+lenPXPd5erc3ZjIe1k+ghAb5F/+5t9bAQ1wfv8QfoJ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dgCvDAAAA2wAAAA8AAAAAAAAAAAAA&#10;AAAAoQIAAGRycy9kb3ducmV2LnhtbFBLBQYAAAAABAAEAPkAAACRAwAAAAA=&#10;" strokecolor="black [3213]" strokeweight="1.5pt">
                  <v:stroke endarrow="block"/>
                </v:shape>
                <v:shape id="_x0000_s1102" type="#_x0000_t202" style="position:absolute;left:36165;top:-1105;width:12079;height:4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W8MA&#10;AADcAAAADwAAAGRycy9kb3ducmV2LnhtbESPQWvCQBSE7wX/w/KE3uomthWJriK2BQ+9VOP9kX1m&#10;g9m3Iftq4r/vFgo9DjPzDbPejr5VN+pjE9hAPstAEVfBNlwbKE8fT0tQUZAttoHJwJ0ibDeThzUW&#10;Ngz8Rbej1CpBOBZowIl0hdaxcuQxzkJHnLxL6D1Kkn2tbY9DgvtWz7NsoT02nBYcdrR3VF2P396A&#10;iN3l9/Ldx8N5/HwbXFa9YmnM43TcrUAJjfIf/msfrIGX5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W8MAAADcAAAADwAAAAAAAAAAAAAAAACYAgAAZHJzL2Rv&#10;d25yZXYueG1sUEsFBgAAAAAEAAQA9QAAAIgDAAAAAA==&#10;" filled="f" stroked="f">
                  <v:textbox style="mso-fit-shape-to-text:t">
                    <w:txbxContent>
                      <w:p w14:paraId="49CD5458" w14:textId="77777777" w:rsidR="00B20488" w:rsidRPr="00DF0C5E" w:rsidRDefault="00B20488" w:rsidP="00C7648E">
                        <w:pPr>
                          <w:jc w:val="center"/>
                          <w:rPr>
                            <w:rFonts w:ascii="AR CENA" w:hAnsi="AR CENA"/>
                          </w:rPr>
                        </w:pPr>
                        <w:r>
                          <w:rPr>
                            <w:rFonts w:ascii="AR CENA" w:hAnsi="AR CENA"/>
                          </w:rPr>
                          <w:t>Order information (type of required)</w:t>
                        </w:r>
                      </w:p>
                    </w:txbxContent>
                  </v:textbox>
                </v:shape>
              </v:group>
            </w:pict>
          </mc:Fallback>
        </mc:AlternateContent>
      </w:r>
    </w:p>
    <w:p w14:paraId="5C7288B9" w14:textId="47278FF1" w:rsidR="007414E4" w:rsidRPr="00B20488" w:rsidRDefault="00126D2D" w:rsidP="00CE7A5E">
      <w:pPr>
        <w:rPr>
          <w:rFonts w:ascii="Calibri" w:hAnsi="Calibri"/>
          <w:sz w:val="36"/>
          <w:szCs w:val="36"/>
        </w:rPr>
      </w:pPr>
      <w:r>
        <w:rPr>
          <w:rFonts w:ascii="Arial" w:hAnsi="Arial" w:cs="Arial"/>
          <w:noProof/>
          <w:sz w:val="36"/>
          <w:szCs w:val="36"/>
          <w:lang w:eastAsia="en-GB"/>
        </w:rPr>
        <mc:AlternateContent>
          <mc:Choice Requires="wps">
            <w:drawing>
              <wp:anchor distT="0" distB="0" distL="114300" distR="114300" simplePos="0" relativeHeight="252026880" behindDoc="0" locked="0" layoutInCell="1" allowOverlap="1" wp14:anchorId="2572D6A3" wp14:editId="0476CCE6">
                <wp:simplePos x="0" y="0"/>
                <wp:positionH relativeFrom="column">
                  <wp:posOffset>537687</wp:posOffset>
                </wp:positionH>
                <wp:positionV relativeFrom="paragraph">
                  <wp:posOffset>90170</wp:posOffset>
                </wp:positionV>
                <wp:extent cx="934065" cy="934065"/>
                <wp:effectExtent l="95250" t="95250" r="57150" b="57150"/>
                <wp:wrapNone/>
                <wp:docPr id="26" name="Rectangle 26"/>
                <wp:cNvGraphicFramePr/>
                <a:graphic xmlns:a="http://schemas.openxmlformats.org/drawingml/2006/main">
                  <a:graphicData uri="http://schemas.microsoft.com/office/word/2010/wordprocessingShape">
                    <wps:wsp>
                      <wps:cNvSpPr/>
                      <wps:spPr>
                        <a:xfrm>
                          <a:off x="0" y="0"/>
                          <a:ext cx="934065" cy="934065"/>
                        </a:xfrm>
                        <a:prstGeom prst="rect">
                          <a:avLst/>
                        </a:prstGeom>
                        <a:solidFill>
                          <a:schemeClr val="bg1">
                            <a:lumMod val="95000"/>
                          </a:schemeClr>
                        </a:solidFill>
                        <a:ln w="12700">
                          <a:solidFill>
                            <a:schemeClr val="tx1"/>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0F6F3C" w14:textId="020BD6DF" w:rsidR="00733289" w:rsidRPr="00733289" w:rsidRDefault="00733289" w:rsidP="00733289">
                            <w:pPr>
                              <w:jc w:val="center"/>
                              <w:rPr>
                                <w:rFonts w:ascii="AR CENA" w:hAnsi="AR CENA"/>
                                <w:b/>
                                <w:color w:val="000000" w:themeColor="text1"/>
                                <w:sz w:val="28"/>
                                <w:szCs w:val="28"/>
                              </w:rPr>
                            </w:pPr>
                            <w:r w:rsidRPr="00733289">
                              <w:rPr>
                                <w:rFonts w:ascii="AR CENA" w:hAnsi="AR CENA"/>
                                <w:b/>
                                <w:color w:val="000000" w:themeColor="text1"/>
                                <w:sz w:val="28"/>
                                <w:szCs w:val="28"/>
                              </w:rPr>
                              <w:t>Mrs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2D6A3" id="Rectangle 26" o:spid="_x0000_s1103" style="position:absolute;margin-left:42.35pt;margin-top:7.1pt;width:73.55pt;height:73.5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" fillcolor="#f2f2f2 [3052]" strokecolor="black [3213]" strokeweight="1pt">
                <v:shadow on="t" color="black" opacity="26214f" origin=".5,.5" offset="-.74836mm,-.74836mm"/>
                <v:textbox>
                  <w:txbxContent>
                    <w:p w14:paraId="090F6F3C" w14:textId="020BD6DF" w:rsidR="00733289" w:rsidRPr="00733289" w:rsidRDefault="00733289" w:rsidP="00733289">
                      <w:pPr>
                        <w:jc w:val="center"/>
                        <w:rPr>
                          <w:rFonts w:ascii="AR CENA" w:hAnsi="AR CENA"/>
                          <w:b/>
                          <w:color w:val="000000" w:themeColor="text1"/>
                          <w:sz w:val="28"/>
                          <w:szCs w:val="28"/>
                        </w:rPr>
                      </w:pPr>
                      <w:r w:rsidRPr="00733289">
                        <w:rPr>
                          <w:rFonts w:ascii="AR CENA" w:hAnsi="AR CENA"/>
                          <w:b/>
                          <w:color w:val="000000" w:themeColor="text1"/>
                          <w:sz w:val="28"/>
                          <w:szCs w:val="28"/>
                        </w:rPr>
                        <w:t>Mrs Smith</w:t>
                      </w:r>
                    </w:p>
                  </w:txbxContent>
                </v:textbox>
              </v:rect>
            </w:pict>
          </mc:Fallback>
        </mc:AlternateContent>
      </w:r>
    </w:p>
    <w:p w14:paraId="30F41951" w14:textId="53C9EC30" w:rsidR="00DD66D9" w:rsidRPr="00B20488" w:rsidRDefault="00126D2D" w:rsidP="00CE7A5E">
      <w:r>
        <w:rPr>
          <w:rFonts w:ascii="Arial" w:hAnsi="Arial" w:cs="Arial"/>
          <w:noProof/>
          <w:sz w:val="36"/>
          <w:szCs w:val="36"/>
          <w:lang w:eastAsia="en-GB"/>
        </w:rPr>
        <mc:AlternateContent>
          <mc:Choice Requires="wps">
            <w:drawing>
              <wp:anchor distT="0" distB="0" distL="114300" distR="114300" simplePos="0" relativeHeight="252035072" behindDoc="0" locked="0" layoutInCell="1" allowOverlap="1" wp14:anchorId="3245DAE8" wp14:editId="6150A6F9">
                <wp:simplePos x="0" y="0"/>
                <wp:positionH relativeFrom="column">
                  <wp:posOffset>5043477</wp:posOffset>
                </wp:positionH>
                <wp:positionV relativeFrom="paragraph">
                  <wp:posOffset>34290</wp:posOffset>
                </wp:positionV>
                <wp:extent cx="933450" cy="933450"/>
                <wp:effectExtent l="95250" t="95250" r="57150" b="57150"/>
                <wp:wrapNone/>
                <wp:docPr id="30" name="Rectangle 30"/>
                <wp:cNvGraphicFramePr/>
                <a:graphic xmlns:a="http://schemas.openxmlformats.org/drawingml/2006/main">
                  <a:graphicData uri="http://schemas.microsoft.com/office/word/2010/wordprocessingShape">
                    <wps:wsp>
                      <wps:cNvSpPr/>
                      <wps:spPr>
                        <a:xfrm>
                          <a:off x="0" y="0"/>
                          <a:ext cx="933450" cy="933450"/>
                        </a:xfrm>
                        <a:prstGeom prst="rect">
                          <a:avLst/>
                        </a:prstGeom>
                        <a:solidFill>
                          <a:schemeClr val="bg1">
                            <a:lumMod val="95000"/>
                          </a:schemeClr>
                        </a:solidFill>
                        <a:ln w="12700">
                          <a:solidFill>
                            <a:schemeClr val="tx1"/>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B777CAC" w14:textId="1683CFA7" w:rsidR="00126D2D" w:rsidRPr="00733289" w:rsidRDefault="00126D2D" w:rsidP="00733289">
                            <w:pPr>
                              <w:jc w:val="center"/>
                              <w:rPr>
                                <w:rFonts w:ascii="AR CENA" w:hAnsi="AR CENA"/>
                                <w:b/>
                                <w:color w:val="000000" w:themeColor="text1"/>
                                <w:sz w:val="28"/>
                                <w:szCs w:val="28"/>
                              </w:rPr>
                            </w:pPr>
                            <w:r>
                              <w:rPr>
                                <w:rFonts w:ascii="AR CENA" w:hAnsi="AR CENA"/>
                                <w:b/>
                                <w:color w:val="000000" w:themeColor="text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5DAE8" id="Rectangle 30" o:spid="_x0000_s1104" style="position:absolute;margin-left:397.1pt;margin-top:2.7pt;width:73.5pt;height:73.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" fillcolor="#f2f2f2 [3052]" strokecolor="black [3213]" strokeweight="1pt">
                <v:shadow on="t" color="black" opacity="26214f" origin=".5,.5" offset="-.74836mm,-.74836mm"/>
                <v:textbox>
                  <w:txbxContent>
                    <w:p w14:paraId="4B777CAC" w14:textId="1683CFA7" w:rsidR="00126D2D" w:rsidRPr="00733289" w:rsidRDefault="00126D2D" w:rsidP="00733289">
                      <w:pPr>
                        <w:jc w:val="center"/>
                        <w:rPr>
                          <w:rFonts w:ascii="AR CENA" w:hAnsi="AR CENA"/>
                          <w:b/>
                          <w:color w:val="000000" w:themeColor="text1"/>
                          <w:sz w:val="28"/>
                          <w:szCs w:val="28"/>
                        </w:rPr>
                      </w:pPr>
                      <w:r>
                        <w:rPr>
                          <w:rFonts w:ascii="AR CENA" w:hAnsi="AR CENA"/>
                          <w:b/>
                          <w:color w:val="000000" w:themeColor="text1"/>
                          <w:sz w:val="28"/>
                          <w:szCs w:val="28"/>
                        </w:rPr>
                        <w:t>Customer</w:t>
                      </w:r>
                    </w:p>
                  </w:txbxContent>
                </v:textbox>
              </v:rect>
            </w:pict>
          </mc:Fallback>
        </mc:AlternateContent>
      </w:r>
    </w:p>
    <w:p w14:paraId="1F7C18C9" w14:textId="62A4B8A0" w:rsidR="00DD66D9" w:rsidRPr="00B20488" w:rsidRDefault="00DD66D9" w:rsidP="00CE7A5E"/>
    <w:p w14:paraId="76CFA11F" w14:textId="44ECC102" w:rsidR="00DD66D9" w:rsidRPr="00733289" w:rsidRDefault="00DD66D9" w:rsidP="00CE7A5E">
      <w:pPr>
        <w:rPr>
          <w:i/>
        </w:rPr>
      </w:pPr>
    </w:p>
    <w:p w14:paraId="166514C1" w14:textId="1E635241" w:rsidR="00DD66D9" w:rsidRPr="00B20488" w:rsidRDefault="00DD66D9" w:rsidP="00CE7A5E"/>
    <w:p w14:paraId="3ED9F892" w14:textId="0C448CAD" w:rsidR="00DD66D9" w:rsidRPr="00B20488" w:rsidRDefault="00DD66D9" w:rsidP="00CE7A5E"/>
    <w:p w14:paraId="4B21C551" w14:textId="77777777" w:rsidR="00DD66D9" w:rsidRPr="00B20488" w:rsidRDefault="00DD66D9" w:rsidP="00CE7A5E"/>
    <w:p w14:paraId="699B8AD1" w14:textId="04C1EF1E" w:rsidR="00DD66D9" w:rsidRPr="00B20488" w:rsidRDefault="00DD66D9" w:rsidP="00CE7A5E"/>
    <w:p w14:paraId="0F295E54" w14:textId="7A33EAC4" w:rsidR="00DD66D9" w:rsidRPr="00B20488" w:rsidRDefault="00DD66D9" w:rsidP="00CE7A5E"/>
    <w:p w14:paraId="41146D4B" w14:textId="72C12F55" w:rsidR="00DD66D9" w:rsidRPr="00B20488" w:rsidRDefault="00DD66D9" w:rsidP="00CE7A5E"/>
    <w:p w14:paraId="47B1B99A" w14:textId="12A90D4B" w:rsidR="00DD66D9" w:rsidRPr="00B20488" w:rsidRDefault="00DD66D9" w:rsidP="00CE7A5E"/>
    <w:p w14:paraId="082A1D3E" w14:textId="082D2D3F" w:rsidR="00DD66D9" w:rsidRPr="00B20488" w:rsidRDefault="00DD66D9" w:rsidP="00CE7A5E"/>
    <w:p w14:paraId="52B09443" w14:textId="478BF4A0" w:rsidR="00DD66D9" w:rsidRPr="00B20488" w:rsidRDefault="00126D2D" w:rsidP="00CE7A5E">
      <w:r>
        <w:rPr>
          <w:rFonts w:ascii="Arial" w:hAnsi="Arial" w:cs="Arial"/>
          <w:noProof/>
          <w:sz w:val="36"/>
          <w:szCs w:val="36"/>
          <w:lang w:eastAsia="en-GB"/>
        </w:rPr>
        <mc:AlternateContent>
          <mc:Choice Requires="wps">
            <w:drawing>
              <wp:anchor distT="0" distB="0" distL="114300" distR="114300" simplePos="0" relativeHeight="252033024" behindDoc="0" locked="0" layoutInCell="1" allowOverlap="1" wp14:anchorId="67A5C3E1" wp14:editId="7DEA8DDE">
                <wp:simplePos x="0" y="0"/>
                <wp:positionH relativeFrom="column">
                  <wp:posOffset>537210</wp:posOffset>
                </wp:positionH>
                <wp:positionV relativeFrom="paragraph">
                  <wp:posOffset>45720</wp:posOffset>
                </wp:positionV>
                <wp:extent cx="933450" cy="933450"/>
                <wp:effectExtent l="95250" t="95250" r="57150" b="57150"/>
                <wp:wrapNone/>
                <wp:docPr id="29" name="Rectangle 29"/>
                <wp:cNvGraphicFramePr/>
                <a:graphic xmlns:a="http://schemas.openxmlformats.org/drawingml/2006/main">
                  <a:graphicData uri="http://schemas.microsoft.com/office/word/2010/wordprocessingShape">
                    <wps:wsp>
                      <wps:cNvSpPr/>
                      <wps:spPr>
                        <a:xfrm>
                          <a:off x="0" y="0"/>
                          <a:ext cx="933450" cy="933450"/>
                        </a:xfrm>
                        <a:prstGeom prst="rect">
                          <a:avLst/>
                        </a:prstGeom>
                        <a:solidFill>
                          <a:schemeClr val="bg1">
                            <a:lumMod val="95000"/>
                          </a:schemeClr>
                        </a:solidFill>
                        <a:ln w="12700">
                          <a:solidFill>
                            <a:schemeClr val="tx1"/>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77350E" w14:textId="196D3C1D" w:rsidR="00126D2D" w:rsidRPr="00733289" w:rsidRDefault="00126D2D" w:rsidP="00733289">
                            <w:pPr>
                              <w:jc w:val="center"/>
                              <w:rPr>
                                <w:rFonts w:ascii="AR CENA" w:hAnsi="AR CENA"/>
                                <w:b/>
                                <w:color w:val="000000" w:themeColor="text1"/>
                                <w:sz w:val="28"/>
                                <w:szCs w:val="28"/>
                              </w:rPr>
                            </w:pPr>
                            <w:r>
                              <w:rPr>
                                <w:rFonts w:ascii="AR CENA" w:hAnsi="AR CENA"/>
                                <w:b/>
                                <w:color w:val="000000" w:themeColor="text1"/>
                                <w:sz w:val="28"/>
                                <w:szCs w:val="28"/>
                              </w:rPr>
                              <w:t>Supplier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5C3E1" id="Rectangle 29" o:spid="_x0000_s1105" style="position:absolute;margin-left:42.3pt;margin-top:3.6pt;width:73.5pt;height:73.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" fillcolor="#f2f2f2 [3052]" strokecolor="black [3213]" strokeweight="1pt">
                <v:shadow on="t" color="black" opacity="26214f" origin=".5,.5" offset="-.74836mm,-.74836mm"/>
                <v:textbox>
                  <w:txbxContent>
                    <w:p w14:paraId="2677350E" w14:textId="196D3C1D" w:rsidR="00126D2D" w:rsidRPr="00733289" w:rsidRDefault="00126D2D" w:rsidP="00733289">
                      <w:pPr>
                        <w:jc w:val="center"/>
                        <w:rPr>
                          <w:rFonts w:ascii="AR CENA" w:hAnsi="AR CENA"/>
                          <w:b/>
                          <w:color w:val="000000" w:themeColor="text1"/>
                          <w:sz w:val="28"/>
                          <w:szCs w:val="28"/>
                        </w:rPr>
                      </w:pPr>
                      <w:r>
                        <w:rPr>
                          <w:rFonts w:ascii="AR CENA" w:hAnsi="AR CENA"/>
                          <w:b/>
                          <w:color w:val="000000" w:themeColor="text1"/>
                          <w:sz w:val="28"/>
                          <w:szCs w:val="28"/>
                        </w:rPr>
                        <w:t>Supplier</w:t>
                      </w:r>
                    </w:p>
                  </w:txbxContent>
                </v:textbox>
              </v:rect>
            </w:pict>
          </mc:Fallback>
        </mc:AlternateContent>
      </w:r>
    </w:p>
    <w:p w14:paraId="5B34A5C8" w14:textId="3375189A" w:rsidR="00CE7A5E" w:rsidRPr="00B20488" w:rsidRDefault="00CE7A5E" w:rsidP="00CE7A5E"/>
    <w:p w14:paraId="0DC8C286" w14:textId="77777777" w:rsidR="00CE7A5E" w:rsidRPr="00B20488" w:rsidRDefault="00CE7A5E" w:rsidP="00CE7A5E"/>
    <w:p w14:paraId="69DB527D" w14:textId="77777777" w:rsidR="00CE7A5E" w:rsidRPr="00B20488" w:rsidRDefault="00CE7A5E" w:rsidP="00CE7A5E"/>
    <w:p w14:paraId="1DF86E03" w14:textId="77777777" w:rsidR="00CE7A5E" w:rsidRPr="00B20488" w:rsidRDefault="00CE7A5E" w:rsidP="00CE7A5E"/>
    <w:p w14:paraId="5EA13271" w14:textId="77777777" w:rsidR="00925353" w:rsidRPr="00B20488" w:rsidRDefault="00925353" w:rsidP="00CE7A5E"/>
    <w:p w14:paraId="69191295" w14:textId="77777777" w:rsidR="00925353" w:rsidRPr="00B20488" w:rsidRDefault="00925353" w:rsidP="00CE7A5E"/>
    <w:p w14:paraId="01EACFCD" w14:textId="77777777" w:rsidR="0079656B" w:rsidRPr="00B20488" w:rsidRDefault="0079656B" w:rsidP="00C21C06">
      <w:pPr>
        <w:pStyle w:val="fig"/>
        <w:jc w:val="center"/>
        <w:rPr>
          <w:rFonts w:ascii="Tw Cen MT" w:hAnsi="Tw Cen MT"/>
          <w:b w:val="0"/>
          <w:sz w:val="18"/>
        </w:rPr>
      </w:pPr>
    </w:p>
    <w:p w14:paraId="28328DA4" w14:textId="77777777" w:rsidR="0079656B" w:rsidRPr="00B20488" w:rsidRDefault="0079656B">
      <w:pPr>
        <w:rPr>
          <w:rFonts w:ascii="Myriad Pro" w:eastAsiaTheme="majorEastAsia" w:hAnsi="Myriad Pro" w:cstheme="minorHAnsi"/>
          <w:b/>
          <w:bCs/>
          <w:i/>
          <w:color w:val="000000" w:themeColor="text1"/>
          <w:kern w:val="32"/>
          <w:sz w:val="28"/>
        </w:rPr>
      </w:pPr>
      <w:r w:rsidRPr="00B20488">
        <w:rPr>
          <w:noProof/>
          <w:lang w:eastAsia="en-GB"/>
        </w:rPr>
        <mc:AlternateContent>
          <mc:Choice Requires="wps">
            <w:drawing>
              <wp:anchor distT="0" distB="0" distL="114300" distR="114300" simplePos="0" relativeHeight="251948032" behindDoc="0" locked="0" layoutInCell="1" allowOverlap="1" wp14:anchorId="00E97770" wp14:editId="1A6E9518">
                <wp:simplePos x="0" y="0"/>
                <wp:positionH relativeFrom="column">
                  <wp:posOffset>-219075</wp:posOffset>
                </wp:positionH>
                <wp:positionV relativeFrom="paragraph">
                  <wp:posOffset>107950</wp:posOffset>
                </wp:positionV>
                <wp:extent cx="337185" cy="571500"/>
                <wp:effectExtent l="0" t="0" r="0" b="0"/>
                <wp:wrapNone/>
                <wp:docPr id="427" name="Text Box 427"/>
                <wp:cNvGraphicFramePr/>
                <a:graphic xmlns:a="http://schemas.openxmlformats.org/drawingml/2006/main">
                  <a:graphicData uri="http://schemas.microsoft.com/office/word/2010/wordprocessingShape">
                    <wps:wsp>
                      <wps:cNvSpPr txBox="1"/>
                      <wps:spPr>
                        <a:xfrm rot="21304896">
                          <a:off x="0" y="0"/>
                          <a:ext cx="33718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20A524" w14:textId="77777777" w:rsidR="00B20488" w:rsidRPr="00826DEB" w:rsidRDefault="00B20488" w:rsidP="00925353">
                            <w:pPr>
                              <w:jc w:val="center"/>
                              <w:rPr>
                                <w:b/>
                                <w:sz w:val="70"/>
                              </w:rPr>
                            </w:pPr>
                            <w:r w:rsidRPr="00826DEB">
                              <w:rPr>
                                <w:b/>
                                <w:sz w:val="7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97770" id="Text Box 427" o:spid="_x0000_s1106" type="#_x0000_t202" style="position:absolute;margin-left:-17.25pt;margin-top:8.5pt;width:26.55pt;height:45pt;rotation:-322332fd;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" filled="f" stroked="f" strokeweight=".5pt">
                <v:textbox>
                  <w:txbxContent>
                    <w:p w14:paraId="0720A524" w14:textId="77777777" w:rsidR="00B20488" w:rsidRPr="00826DEB" w:rsidRDefault="00B20488" w:rsidP="00925353">
                      <w:pPr>
                        <w:jc w:val="center"/>
                        <w:rPr>
                          <w:b/>
                          <w:sz w:val="70"/>
                        </w:rPr>
                      </w:pPr>
                      <w:r w:rsidRPr="00826DEB">
                        <w:rPr>
                          <w:b/>
                          <w:sz w:val="70"/>
                        </w:rPr>
                        <w:t>!</w:t>
                      </w:r>
                    </w:p>
                  </w:txbxContent>
                </v:textbox>
              </v:shape>
            </w:pict>
          </mc:Fallback>
        </mc:AlternateContent>
      </w:r>
      <w:r w:rsidRPr="00B20488">
        <w:rPr>
          <w:noProof/>
          <w:lang w:eastAsia="en-GB"/>
        </w:rPr>
        <mc:AlternateContent>
          <mc:Choice Requires="wps">
            <w:drawing>
              <wp:anchor distT="0" distB="0" distL="114300" distR="114300" simplePos="0" relativeHeight="251947008" behindDoc="0" locked="0" layoutInCell="1" allowOverlap="1" wp14:anchorId="34A4FD8D" wp14:editId="1F5A7B5C">
                <wp:simplePos x="0" y="0"/>
                <wp:positionH relativeFrom="margin">
                  <wp:posOffset>61595</wp:posOffset>
                </wp:positionH>
                <wp:positionV relativeFrom="paragraph">
                  <wp:posOffset>59055</wp:posOffset>
                </wp:positionV>
                <wp:extent cx="6479540" cy="1238250"/>
                <wp:effectExtent l="0" t="0" r="16510" b="26035"/>
                <wp:wrapNone/>
                <wp:docPr id="43" name="Text Box 43"/>
                <wp:cNvGraphicFramePr/>
                <a:graphic xmlns:a="http://schemas.openxmlformats.org/drawingml/2006/main">
                  <a:graphicData uri="http://schemas.microsoft.com/office/word/2010/wordprocessingShape">
                    <wps:wsp>
                      <wps:cNvSpPr txBox="1"/>
                      <wps:spPr>
                        <a:xfrm>
                          <a:off x="0" y="0"/>
                          <a:ext cx="6479540" cy="1238250"/>
                        </a:xfrm>
                        <a:prstGeom prst="roundRect">
                          <a:avLst>
                            <a:gd name="adj" fmla="val 5836"/>
                          </a:avLst>
                        </a:prstGeom>
                        <a:solidFill>
                          <a:schemeClr val="bg1">
                            <a:lumMod val="85000"/>
                          </a:schemeClr>
                        </a:solidFill>
                        <a:ln w="6350">
                          <a:solidFill>
                            <a:prstClr val="black"/>
                          </a:solidFill>
                        </a:ln>
                        <a:effectLst/>
                      </wps:spPr>
                      <wps:txbx>
                        <w:txbxContent>
                          <w:p w14:paraId="6E21B978" w14:textId="77777777" w:rsidR="00B20488" w:rsidRPr="000F0A69" w:rsidRDefault="00B20488" w:rsidP="00925353">
                            <w:pPr>
                              <w:rPr>
                                <w:rFonts w:ascii="Calibri" w:hAnsi="Calibri" w:cs="Arial"/>
                                <w:b/>
                                <w:sz w:val="28"/>
                                <w:szCs w:val="36"/>
                              </w:rPr>
                            </w:pPr>
                            <w:r w:rsidRPr="000F0A69">
                              <w:rPr>
                                <w:rFonts w:ascii="Calibri" w:hAnsi="Calibri" w:cs="Arial"/>
                                <w:b/>
                                <w:sz w:val="28"/>
                                <w:szCs w:val="36"/>
                              </w:rPr>
                              <w:t>TIP: Drawing Diagrams – online tools</w:t>
                            </w:r>
                          </w:p>
                          <w:p w14:paraId="1ED53153" w14:textId="77777777" w:rsidR="00B20488" w:rsidRPr="00CE7A5E" w:rsidRDefault="00B20488" w:rsidP="00925353">
                            <w:pPr>
                              <w:rPr>
                                <w:rFonts w:ascii="Segoe UI" w:hAnsi="Segoe UI" w:cs="Arial"/>
                                <w:sz w:val="21"/>
                                <w:szCs w:val="24"/>
                              </w:rPr>
                            </w:pPr>
                            <w:r w:rsidRPr="00CE7A5E">
                              <w:rPr>
                                <w:rFonts w:ascii="Segoe UI" w:hAnsi="Segoe UI" w:cs="Arial"/>
                                <w:sz w:val="21"/>
                                <w:szCs w:val="24"/>
                              </w:rPr>
                              <w:t xml:space="preserve">Whilst the tools in various word processing programs can be adapted to draw the various required diagrams you may find it useful to use one of the free programs available.  An example of this is </w:t>
                            </w:r>
                            <w:hyperlink r:id="rId21" w:history="1">
                              <w:r w:rsidRPr="00CE7A5E">
                                <w:rPr>
                                  <w:rFonts w:ascii="Segoe UI Semibold" w:hAnsi="Segoe UI Semibold" w:cs="Arial"/>
                                  <w:sz w:val="21"/>
                                  <w:szCs w:val="24"/>
                                </w:rPr>
                                <w:t>https://www.draw.io/</w:t>
                              </w:r>
                            </w:hyperlink>
                            <w:r w:rsidRPr="00CE7A5E">
                              <w:rPr>
                                <w:rFonts w:ascii="Segoe UI" w:hAnsi="Segoe UI" w:cs="Arial"/>
                                <w:sz w:val="21"/>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34A4FD8D" id="Text Box 43" o:spid="_x0000_s1107" style="position:absolute;margin-left:4.85pt;margin-top:4.65pt;width:510.2pt;height:9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382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" fillcolor="#d8d8d8 [2732]" strokeweight=".5pt">
                <v:textbox style="mso-fit-shape-to-text:t">
                  <w:txbxContent>
                    <w:p w14:paraId="6E21B978" w14:textId="77777777" w:rsidR="00B20488" w:rsidRPr="000F0A69" w:rsidRDefault="00B20488" w:rsidP="00925353">
                      <w:pPr>
                        <w:rPr>
                          <w:rFonts w:ascii="Calibri" w:hAnsi="Calibri" w:cs="Arial"/>
                          <w:b/>
                          <w:sz w:val="28"/>
                          <w:szCs w:val="36"/>
                        </w:rPr>
                      </w:pPr>
                      <w:r w:rsidRPr="000F0A69">
                        <w:rPr>
                          <w:rFonts w:ascii="Calibri" w:hAnsi="Calibri" w:cs="Arial"/>
                          <w:b/>
                          <w:sz w:val="28"/>
                          <w:szCs w:val="36"/>
                        </w:rPr>
                        <w:t>TIP: Drawing Diagrams – online tools</w:t>
                      </w:r>
                    </w:p>
                    <w:p w14:paraId="1ED53153" w14:textId="77777777" w:rsidR="00B20488" w:rsidRPr="00CE7A5E" w:rsidRDefault="00B20488" w:rsidP="00925353">
                      <w:pPr>
                        <w:rPr>
                          <w:rFonts w:ascii="Segoe UI" w:hAnsi="Segoe UI" w:cs="Arial"/>
                          <w:sz w:val="21"/>
                          <w:szCs w:val="24"/>
                        </w:rPr>
                      </w:pPr>
                      <w:r w:rsidRPr="00CE7A5E">
                        <w:rPr>
                          <w:rFonts w:ascii="Segoe UI" w:hAnsi="Segoe UI" w:cs="Arial"/>
                          <w:sz w:val="21"/>
                          <w:szCs w:val="24"/>
                        </w:rPr>
                        <w:t xml:space="preserve">Whilst the tools in various word processing programs can be adapted to draw the various required diagrams you may find it useful to use one of the free programs available.  An example of this is </w:t>
                      </w:r>
                      <w:hyperlink r:id="rId22" w:history="1">
                        <w:r w:rsidRPr="00CE7A5E">
                          <w:rPr>
                            <w:rFonts w:ascii="Segoe UI Semibold" w:hAnsi="Segoe UI Semibold" w:cs="Arial"/>
                            <w:sz w:val="21"/>
                            <w:szCs w:val="24"/>
                          </w:rPr>
                          <w:t>https://www.draw.io/</w:t>
                        </w:r>
                      </w:hyperlink>
                      <w:r w:rsidRPr="00CE7A5E">
                        <w:rPr>
                          <w:rFonts w:ascii="Segoe UI" w:hAnsi="Segoe UI" w:cs="Arial"/>
                          <w:sz w:val="21"/>
                          <w:szCs w:val="24"/>
                        </w:rPr>
                        <w:t xml:space="preserve"> </w:t>
                      </w:r>
                    </w:p>
                  </w:txbxContent>
                </v:textbox>
                <w10:wrap anchorx="margin"/>
              </v:roundrect>
            </w:pict>
          </mc:Fallback>
        </mc:AlternateContent>
      </w:r>
    </w:p>
    <w:p w14:paraId="36709FD4" w14:textId="77777777" w:rsidR="0079656B" w:rsidRPr="00B20488" w:rsidRDefault="0079656B">
      <w:pPr>
        <w:rPr>
          <w:rFonts w:ascii="Myriad Pro" w:eastAsiaTheme="majorEastAsia" w:hAnsi="Myriad Pro" w:cstheme="minorHAnsi"/>
          <w:b/>
          <w:bCs/>
          <w:i/>
          <w:color w:val="000000" w:themeColor="text1"/>
          <w:kern w:val="32"/>
          <w:sz w:val="28"/>
        </w:rPr>
      </w:pPr>
    </w:p>
    <w:p w14:paraId="19B04AEE" w14:textId="77777777" w:rsidR="0079656B" w:rsidRPr="00B20488" w:rsidRDefault="0079656B">
      <w:pPr>
        <w:rPr>
          <w:rFonts w:ascii="Myriad Pro" w:eastAsiaTheme="majorEastAsia" w:hAnsi="Myriad Pro" w:cstheme="minorHAnsi"/>
          <w:b/>
          <w:bCs/>
          <w:i/>
          <w:color w:val="000000" w:themeColor="text1"/>
          <w:kern w:val="32"/>
          <w:sz w:val="28"/>
        </w:rPr>
      </w:pPr>
    </w:p>
    <w:p w14:paraId="1B3747CF" w14:textId="77777777" w:rsidR="00CE7A5E" w:rsidRPr="00B20488" w:rsidRDefault="00CE7A5E">
      <w:pPr>
        <w:rPr>
          <w:rFonts w:ascii="Myriad Pro" w:eastAsiaTheme="majorEastAsia" w:hAnsi="Myriad Pro" w:cstheme="minorHAnsi"/>
          <w:b/>
          <w:bCs/>
          <w:i/>
          <w:color w:val="000000" w:themeColor="text1"/>
          <w:kern w:val="32"/>
          <w:sz w:val="28"/>
        </w:rPr>
      </w:pPr>
    </w:p>
    <w:p w14:paraId="32CA7E48" w14:textId="77777777" w:rsidR="007414E4" w:rsidRPr="00B20488" w:rsidRDefault="007414E4" w:rsidP="00C159F6">
      <w:pPr>
        <w:pStyle w:val="h1alt2"/>
      </w:pPr>
      <w:r w:rsidRPr="00B20488">
        <w:lastRenderedPageBreak/>
        <w:t>DFDs (Data Flow diagrams) and/or Systems Flowcharts</w:t>
      </w:r>
    </w:p>
    <w:p w14:paraId="1D5B5ED5" w14:textId="77777777" w:rsidR="00174760" w:rsidRPr="00B20488" w:rsidRDefault="00174760" w:rsidP="005A2ED5">
      <w:pPr>
        <w:rPr>
          <w:rFonts w:ascii="Segoe UI" w:hAnsi="Segoe UI" w:cs="Arial"/>
          <w:bCs/>
          <w:sz w:val="21"/>
          <w:szCs w:val="24"/>
        </w:rPr>
      </w:pPr>
      <w:r w:rsidRPr="00B20488">
        <w:rPr>
          <w:rFonts w:ascii="Segoe UI" w:hAnsi="Segoe UI" w:cs="Arial"/>
          <w:bCs/>
          <w:sz w:val="21"/>
          <w:szCs w:val="24"/>
        </w:rPr>
        <w:t xml:space="preserve">The purpose of a data flow diagram is to show the flow of data through the system. You should provide a Level 1 DFD for each of the major processes that occur in the current system. </w:t>
      </w:r>
    </w:p>
    <w:p w14:paraId="5551E094" w14:textId="1DB7FAD9" w:rsidR="00174760" w:rsidRPr="00B20488" w:rsidRDefault="00174760" w:rsidP="005A2ED5">
      <w:pPr>
        <w:rPr>
          <w:rFonts w:ascii="Segoe UI" w:hAnsi="Segoe UI" w:cs="Arial"/>
          <w:bCs/>
          <w:sz w:val="21"/>
          <w:szCs w:val="24"/>
        </w:rPr>
      </w:pPr>
    </w:p>
    <w:p w14:paraId="41216761" w14:textId="134A3CAF" w:rsidR="007414E4" w:rsidRPr="00B20488" w:rsidRDefault="00174760" w:rsidP="005A2ED5">
      <w:pPr>
        <w:rPr>
          <w:rFonts w:ascii="Segoe UI" w:hAnsi="Segoe UI" w:cs="Arial"/>
          <w:bCs/>
          <w:sz w:val="21"/>
          <w:szCs w:val="24"/>
        </w:rPr>
      </w:pPr>
      <w:r w:rsidRPr="00B20488">
        <w:rPr>
          <w:rFonts w:ascii="Segoe UI" w:hAnsi="Segoe UI" w:cs="Arial"/>
          <w:bCs/>
          <w:sz w:val="21"/>
          <w:szCs w:val="24"/>
        </w:rPr>
        <w:t>Fig 10 below shows an example of a Level 1 DFD for the classic furnishings scenario, showing how a quotation would be produced. DFDSs are particularly appropriate for problems that include significant data-handling whilst flowcharts are generally suitable for all types of problem.</w:t>
      </w:r>
    </w:p>
    <w:p w14:paraId="3987D75E" w14:textId="77777777" w:rsidR="00174760" w:rsidRPr="00B20488" w:rsidRDefault="00174760" w:rsidP="005A2ED5">
      <w:pPr>
        <w:rPr>
          <w:rFonts w:ascii="Segoe UI" w:hAnsi="Segoe UI" w:cs="Arial"/>
          <w:bCs/>
          <w:sz w:val="21"/>
          <w:szCs w:val="24"/>
        </w:rPr>
      </w:pPr>
    </w:p>
    <w:p w14:paraId="2B5E16E7" w14:textId="456A09A4" w:rsidR="00DF0C5E" w:rsidRPr="00B20488" w:rsidRDefault="00470E6A" w:rsidP="00DF0C5E">
      <w:pPr>
        <w:pStyle w:val="fig"/>
        <w:ind w:right="424"/>
        <w:jc w:val="center"/>
        <w:rPr>
          <w:rFonts w:ascii="Tw Cen MT" w:hAnsi="Tw Cen MT"/>
          <w:b w:val="0"/>
          <w:sz w:val="22"/>
        </w:rPr>
      </w:pPr>
      <w:r w:rsidRPr="00B20488">
        <w:rPr>
          <w:rFonts w:ascii="Tw Cen MT" w:hAnsi="Tw Cen MT"/>
          <w:b w:val="0"/>
          <w:sz w:val="22"/>
        </w:rPr>
        <w:t xml:space="preserve">Figure 10 – Classic Furnishings: Example Level 1 </w:t>
      </w:r>
      <w:r w:rsidR="00DF0C5E" w:rsidRPr="00B20488">
        <w:rPr>
          <w:rFonts w:ascii="Tw Cen MT" w:hAnsi="Tw Cen MT"/>
          <w:b w:val="0"/>
          <w:sz w:val="22"/>
        </w:rPr>
        <w:t xml:space="preserve">DFD </w:t>
      </w:r>
      <w:r w:rsidR="00DF0C5E" w:rsidRPr="00B20488">
        <w:rPr>
          <w:rFonts w:ascii="Tw Cen MT" w:hAnsi="Tw Cen MT"/>
          <w:b w:val="0"/>
          <w:sz w:val="22"/>
        </w:rPr>
        <w:br/>
        <w:t>(Showing the process of compiling a quotation)</w:t>
      </w:r>
    </w:p>
    <w:p w14:paraId="53A16905" w14:textId="77777777" w:rsidR="00470E6A" w:rsidRPr="00B20488" w:rsidRDefault="00EA0CE0" w:rsidP="00470E6A">
      <w:pPr>
        <w:pStyle w:val="fig"/>
        <w:ind w:right="424"/>
        <w:jc w:val="center"/>
        <w:rPr>
          <w:rFonts w:ascii="Tw Cen MT" w:hAnsi="Tw Cen MT"/>
          <w:b w:val="0"/>
          <w:sz w:val="22"/>
        </w:rPr>
      </w:pPr>
      <w:r w:rsidRPr="00B20488">
        <w:rPr>
          <w:rFonts w:ascii="Tw Cen MT" w:hAnsi="Tw Cen MT"/>
          <w:b w:val="0"/>
          <w:noProof/>
          <w:sz w:val="22"/>
          <w:lang w:eastAsia="en-GB"/>
        </w:rPr>
        <mc:AlternateContent>
          <mc:Choice Requires="wps">
            <w:drawing>
              <wp:anchor distT="0" distB="0" distL="114300" distR="114300" simplePos="0" relativeHeight="251634686" behindDoc="0" locked="0" layoutInCell="1" allowOverlap="1" wp14:anchorId="6563C4EE" wp14:editId="0062F53B">
                <wp:simplePos x="0" y="0"/>
                <wp:positionH relativeFrom="margin">
                  <wp:align>center</wp:align>
                </wp:positionH>
                <wp:positionV relativeFrom="paragraph">
                  <wp:posOffset>151130</wp:posOffset>
                </wp:positionV>
                <wp:extent cx="6480000" cy="6438900"/>
                <wp:effectExtent l="0" t="0" r="16510" b="19050"/>
                <wp:wrapNone/>
                <wp:docPr id="2" name="Text Box 2"/>
                <wp:cNvGraphicFramePr/>
                <a:graphic xmlns:a="http://schemas.openxmlformats.org/drawingml/2006/main">
                  <a:graphicData uri="http://schemas.microsoft.com/office/word/2010/wordprocessingShape">
                    <wps:wsp>
                      <wps:cNvSpPr txBox="1"/>
                      <wps:spPr>
                        <a:xfrm>
                          <a:off x="0" y="0"/>
                          <a:ext cx="6480000" cy="643890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651E05" w14:textId="09CFE133" w:rsidR="00B20488" w:rsidRDefault="008D2F07" w:rsidP="00EA0CE0">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3C4EE" id="Text Box 2" o:spid="_x0000_s1108" type="#_x0000_t202" style="position:absolute;left:0;text-align:left;margin-left:0;margin-top:11.9pt;width:510.25pt;height:507pt;z-index:25163468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" filled="f" strokeweight=".5pt">
                <v:textbox>
                  <w:txbxContent>
                    <w:p w14:paraId="58651E05" w14:textId="09CFE133" w:rsidR="00B20488" w:rsidRDefault="008D2F07" w:rsidP="00EA0CE0">
                      <w:r>
                        <w:tab/>
                      </w:r>
                    </w:p>
                  </w:txbxContent>
                </v:textbox>
                <w10:wrap anchorx="margin"/>
              </v:shape>
            </w:pict>
          </mc:Fallback>
        </mc:AlternateContent>
      </w:r>
    </w:p>
    <w:p w14:paraId="7246BB22" w14:textId="1B4CDE8F" w:rsidR="00CE7A5E" w:rsidRPr="00B20488" w:rsidRDefault="00CE7A5E" w:rsidP="000F0A69">
      <w:pPr>
        <w:pStyle w:val="fig"/>
      </w:pPr>
    </w:p>
    <w:p w14:paraId="1E85EAC9" w14:textId="7972ECDB" w:rsidR="00CE7A5E" w:rsidRPr="00B20488" w:rsidRDefault="005F2E34" w:rsidP="000F0A69">
      <w:pPr>
        <w:pStyle w:val="fig"/>
      </w:pPr>
      <w:r w:rsidRPr="00B20488">
        <w:rPr>
          <w:rFonts w:ascii="Myriad Pro" w:hAnsi="Myriad Pro"/>
          <w:b w:val="0"/>
          <w:noProof/>
          <w:lang w:eastAsia="en-GB"/>
        </w:rPr>
        <mc:AlternateContent>
          <mc:Choice Requires="wpg">
            <w:drawing>
              <wp:anchor distT="0" distB="0" distL="114300" distR="114300" simplePos="0" relativeHeight="251972608" behindDoc="0" locked="0" layoutInCell="1" allowOverlap="1" wp14:anchorId="339D56FE" wp14:editId="0D3E3B2F">
                <wp:simplePos x="0" y="0"/>
                <wp:positionH relativeFrom="margin">
                  <wp:posOffset>663637</wp:posOffset>
                </wp:positionH>
                <wp:positionV relativeFrom="paragraph">
                  <wp:posOffset>38482</wp:posOffset>
                </wp:positionV>
                <wp:extent cx="5712377" cy="5903868"/>
                <wp:effectExtent l="76200" t="0" r="3175" b="20955"/>
                <wp:wrapNone/>
                <wp:docPr id="438" name="Group 438"/>
                <wp:cNvGraphicFramePr/>
                <a:graphic xmlns:a="http://schemas.openxmlformats.org/drawingml/2006/main">
                  <a:graphicData uri="http://schemas.microsoft.com/office/word/2010/wordprocessingGroup">
                    <wpg:wgp>
                      <wpg:cNvGrpSpPr/>
                      <wpg:grpSpPr>
                        <a:xfrm>
                          <a:off x="0" y="0"/>
                          <a:ext cx="5712377" cy="5903868"/>
                          <a:chOff x="574757" y="13062"/>
                          <a:chExt cx="5712377" cy="5903868"/>
                        </a:xfrm>
                      </wpg:grpSpPr>
                      <wpg:grpSp>
                        <wpg:cNvPr id="439" name="Group 439"/>
                        <wpg:cNvGrpSpPr/>
                        <wpg:grpSpPr>
                          <a:xfrm>
                            <a:off x="574757" y="13062"/>
                            <a:ext cx="5642528" cy="5903868"/>
                            <a:chOff x="574760" y="13063"/>
                            <a:chExt cx="5642556" cy="5904411"/>
                          </a:xfrm>
                        </wpg:grpSpPr>
                        <wpg:grpSp>
                          <wpg:cNvPr id="440" name="Group 440"/>
                          <wpg:cNvGrpSpPr/>
                          <wpg:grpSpPr>
                            <a:xfrm>
                              <a:off x="2181497" y="2076994"/>
                              <a:ext cx="1268730" cy="1658620"/>
                              <a:chOff x="0" y="0"/>
                              <a:chExt cx="1268730" cy="1788275"/>
                            </a:xfrm>
                          </wpg:grpSpPr>
                          <wpg:grpSp>
                            <wpg:cNvPr id="441" name="Group 441"/>
                            <wpg:cNvGrpSpPr/>
                            <wpg:grpSpPr>
                              <a:xfrm>
                                <a:off x="0" y="0"/>
                                <a:ext cx="1268730" cy="1788275"/>
                                <a:chOff x="0" y="0"/>
                                <a:chExt cx="1268730" cy="1788275"/>
                              </a:xfrm>
                            </wpg:grpSpPr>
                            <wps:wsp>
                              <wps:cNvPr id="442" name="Rounded Rectangle 442"/>
                              <wps:cNvSpPr/>
                              <wps:spPr>
                                <a:xfrm>
                                  <a:off x="0" y="5195"/>
                                  <a:ext cx="1268730" cy="1783080"/>
                                </a:xfrm>
                                <a:prstGeom prst="round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43" name="Rounded Rectangle 443"/>
                              <wps:cNvSpPr/>
                              <wps:spPr>
                                <a:xfrm>
                                  <a:off x="47625" y="295659"/>
                                  <a:ext cx="1188006" cy="1244537"/>
                                </a:xfrm>
                                <a:prstGeom prst="roundRect">
                                  <a:avLst>
                                    <a:gd name="adj" fmla="val 9078"/>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223405" y="0"/>
                                  <a:ext cx="820423" cy="343034"/>
                                </a:xfrm>
                                <a:prstGeom prst="rect">
                                  <a:avLst/>
                                </a:prstGeom>
                                <a:noFill/>
                                <a:ln w="9525">
                                  <a:noFill/>
                                  <a:miter lim="800000"/>
                                  <a:headEnd/>
                                  <a:tailEnd/>
                                </a:ln>
                              </wps:spPr>
                              <wps:txbx>
                                <w:txbxContent>
                                  <w:p w14:paraId="67877CF9" w14:textId="77777777" w:rsidR="00B20488" w:rsidRPr="00DF0C5E" w:rsidRDefault="00B20488" w:rsidP="005F2E34">
                                    <w:pPr>
                                      <w:jc w:val="center"/>
                                      <w:rPr>
                                        <w:rFonts w:ascii="AR CENA" w:hAnsi="AR CENA"/>
                                        <w:color w:val="FFFFFF" w:themeColor="background1"/>
                                        <w:sz w:val="28"/>
                                      </w:rPr>
                                    </w:pPr>
                                    <w:r w:rsidRPr="00DF0C5E">
                                      <w:rPr>
                                        <w:rFonts w:ascii="AR CENA" w:hAnsi="AR CENA"/>
                                        <w:color w:val="FFFFFF" w:themeColor="background1"/>
                                        <w:sz w:val="28"/>
                                      </w:rPr>
                                      <w:t>Costs</w:t>
                                    </w:r>
                                  </w:p>
                                </w:txbxContent>
                              </wps:txbx>
                              <wps:bodyPr rot="0" vert="horz" wrap="square" lIns="91440" tIns="45720" rIns="91440" bIns="45720" anchor="t" anchorCtr="0">
                                <a:spAutoFit/>
                              </wps:bodyPr>
                            </wps:wsp>
                          </wpg:grpSp>
                          <wps:wsp>
                            <wps:cNvPr id="445" name="Text Box 2"/>
                            <wps:cNvSpPr txBox="1">
                              <a:spLocks noChangeArrowheads="1"/>
                            </wps:cNvSpPr>
                            <wps:spPr bwMode="auto">
                              <a:xfrm>
                                <a:off x="95757" y="329288"/>
                                <a:ext cx="1085854" cy="1196856"/>
                              </a:xfrm>
                              <a:prstGeom prst="rect">
                                <a:avLst/>
                              </a:prstGeom>
                              <a:noFill/>
                              <a:ln w="9525">
                                <a:noFill/>
                                <a:miter lim="800000"/>
                                <a:headEnd/>
                                <a:tailEnd/>
                              </a:ln>
                            </wps:spPr>
                            <wps:txbx>
                              <w:txbxContent>
                                <w:p w14:paraId="453CF378" w14:textId="77777777" w:rsidR="00B20488" w:rsidRPr="00DF0C5E" w:rsidRDefault="00B20488" w:rsidP="005F2E34">
                                  <w:pPr>
                                    <w:jc w:val="center"/>
                                    <w:rPr>
                                      <w:rFonts w:ascii="AR CENA" w:hAnsi="AR CENA"/>
                                      <w:sz w:val="26"/>
                                    </w:rPr>
                                  </w:pPr>
                                  <w:r w:rsidRPr="00DF0C5E">
                                    <w:rPr>
                                      <w:rFonts w:ascii="AR CENA" w:hAnsi="AR CENA"/>
                                      <w:sz w:val="26"/>
                                    </w:rPr>
                                    <w:t>Total amount of material * cost for one metre + fitting + labour + VAT</w:t>
                                  </w:r>
                                </w:p>
                              </w:txbxContent>
                            </wps:txbx>
                            <wps:bodyPr rot="0" vert="horz" wrap="square" lIns="91440" tIns="45720" rIns="91440" bIns="45720" anchor="t" anchorCtr="0">
                              <a:spAutoFit/>
                            </wps:bodyPr>
                          </wps:wsp>
                        </wpg:grpSp>
                        <wpg:grpSp>
                          <wpg:cNvPr id="446" name="Group 446"/>
                          <wpg:cNvGrpSpPr/>
                          <wpg:grpSpPr>
                            <a:xfrm>
                              <a:off x="574760" y="13063"/>
                              <a:ext cx="5642556" cy="5904411"/>
                              <a:chOff x="574760" y="13063"/>
                              <a:chExt cx="5642556" cy="5904411"/>
                            </a:xfrm>
                          </wpg:grpSpPr>
                          <wps:wsp>
                            <wps:cNvPr id="447" name="Freeform 447"/>
                            <wps:cNvSpPr/>
                            <wps:spPr>
                              <a:xfrm>
                                <a:off x="574760" y="1345424"/>
                                <a:ext cx="2246358" cy="4572050"/>
                              </a:xfrm>
                              <a:custGeom>
                                <a:avLst/>
                                <a:gdLst>
                                  <a:gd name="connsiteX0" fmla="*/ 2325189 w 2325189"/>
                                  <a:gd name="connsiteY0" fmla="*/ 4258492 h 4650377"/>
                                  <a:gd name="connsiteX1" fmla="*/ 2325189 w 2325189"/>
                                  <a:gd name="connsiteY1" fmla="*/ 4650377 h 4650377"/>
                                  <a:gd name="connsiteX2" fmla="*/ 0 w 2325189"/>
                                  <a:gd name="connsiteY2" fmla="*/ 4650377 h 4650377"/>
                                  <a:gd name="connsiteX3" fmla="*/ 0 w 2325189"/>
                                  <a:gd name="connsiteY3" fmla="*/ 0 h 4650377"/>
                                </a:gdLst>
                                <a:ahLst/>
                                <a:cxnLst>
                                  <a:cxn ang="0">
                                    <a:pos x="connsiteX0" y="connsiteY0"/>
                                  </a:cxn>
                                  <a:cxn ang="0">
                                    <a:pos x="connsiteX1" y="connsiteY1"/>
                                  </a:cxn>
                                  <a:cxn ang="0">
                                    <a:pos x="connsiteX2" y="connsiteY2"/>
                                  </a:cxn>
                                  <a:cxn ang="0">
                                    <a:pos x="connsiteX3" y="connsiteY3"/>
                                  </a:cxn>
                                </a:cxnLst>
                                <a:rect l="l" t="t" r="r" b="b"/>
                                <a:pathLst>
                                  <a:path w="2325189" h="4650377">
                                    <a:moveTo>
                                      <a:pt x="2325189" y="4258492"/>
                                    </a:moveTo>
                                    <a:lnTo>
                                      <a:pt x="2325189" y="4650377"/>
                                    </a:lnTo>
                                    <a:lnTo>
                                      <a:pt x="0" y="4650377"/>
                                    </a:lnTo>
                                    <a:lnTo>
                                      <a:pt x="0" y="0"/>
                                    </a:lnTo>
                                  </a:path>
                                </a:pathLst>
                              </a:cu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 name="Group 192"/>
                            <wpg:cNvGrpSpPr/>
                            <wpg:grpSpPr>
                              <a:xfrm>
                                <a:off x="2181497" y="143692"/>
                                <a:ext cx="1268730" cy="1658619"/>
                                <a:chOff x="0" y="1"/>
                                <a:chExt cx="1268730" cy="1788274"/>
                              </a:xfrm>
                            </wpg:grpSpPr>
                            <wpg:grpSp>
                              <wpg:cNvPr id="193" name="Group 193"/>
                              <wpg:cNvGrpSpPr/>
                              <wpg:grpSpPr>
                                <a:xfrm>
                                  <a:off x="0" y="1"/>
                                  <a:ext cx="1268730" cy="1788274"/>
                                  <a:chOff x="0" y="1"/>
                                  <a:chExt cx="1268730" cy="1788274"/>
                                </a:xfrm>
                              </wpg:grpSpPr>
                              <wps:wsp>
                                <wps:cNvPr id="194" name="Rounded Rectangle 194"/>
                                <wps:cNvSpPr/>
                                <wps:spPr>
                                  <a:xfrm>
                                    <a:off x="0" y="5195"/>
                                    <a:ext cx="1268730" cy="1783080"/>
                                  </a:xfrm>
                                  <a:prstGeom prst="round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195" name="Rounded Rectangle 195"/>
                                <wps:cNvSpPr/>
                                <wps:spPr>
                                  <a:xfrm>
                                    <a:off x="50800" y="357282"/>
                                    <a:ext cx="1188006" cy="1161888"/>
                                  </a:xfrm>
                                  <a:prstGeom prst="roundRect">
                                    <a:avLst>
                                      <a:gd name="adj" fmla="val 7937"/>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2"/>
                                <wps:cNvSpPr txBox="1">
                                  <a:spLocks noChangeArrowheads="1"/>
                                </wps:cNvSpPr>
                                <wps:spPr bwMode="auto">
                                  <a:xfrm>
                                    <a:off x="223405" y="1"/>
                                    <a:ext cx="820423" cy="343034"/>
                                  </a:xfrm>
                                  <a:prstGeom prst="rect">
                                    <a:avLst/>
                                  </a:prstGeom>
                                  <a:noFill/>
                                  <a:ln w="9525">
                                    <a:noFill/>
                                    <a:miter lim="800000"/>
                                    <a:headEnd/>
                                    <a:tailEnd/>
                                  </a:ln>
                                </wps:spPr>
                                <wps:txbx>
                                  <w:txbxContent>
                                    <w:p w14:paraId="2FACBCF7" w14:textId="77777777" w:rsidR="00B20488" w:rsidRPr="00DF0C5E" w:rsidRDefault="00B20488" w:rsidP="005F2E34">
                                      <w:pPr>
                                        <w:jc w:val="center"/>
                                        <w:rPr>
                                          <w:rFonts w:ascii="AR CENA" w:hAnsi="AR CENA"/>
                                          <w:color w:val="FFFFFF" w:themeColor="background1"/>
                                          <w:sz w:val="28"/>
                                        </w:rPr>
                                      </w:pPr>
                                      <w:r w:rsidRPr="00DF0C5E">
                                        <w:rPr>
                                          <w:rFonts w:ascii="AR CENA" w:hAnsi="AR CENA"/>
                                          <w:color w:val="FFFFFF" w:themeColor="background1"/>
                                          <w:sz w:val="28"/>
                                        </w:rPr>
                                        <w:t>Material</w:t>
                                      </w:r>
                                    </w:p>
                                  </w:txbxContent>
                                </wps:txbx>
                                <wps:bodyPr rot="0" vert="horz" wrap="square" lIns="91440" tIns="45720" rIns="91440" bIns="45720" anchor="t" anchorCtr="0">
                                  <a:spAutoFit/>
                                </wps:bodyPr>
                              </wps:wsp>
                            </wpg:grpSp>
                            <wps:wsp>
                              <wps:cNvPr id="197" name="Text Box 2"/>
                              <wps:cNvSpPr txBox="1">
                                <a:spLocks noChangeArrowheads="1"/>
                              </wps:cNvSpPr>
                              <wps:spPr bwMode="auto">
                                <a:xfrm>
                                  <a:off x="109105" y="365147"/>
                                  <a:ext cx="1045214" cy="1133482"/>
                                </a:xfrm>
                                <a:prstGeom prst="rect">
                                  <a:avLst/>
                                </a:prstGeom>
                                <a:noFill/>
                                <a:ln w="9525">
                                  <a:noFill/>
                                  <a:miter lim="800000"/>
                                  <a:headEnd/>
                                  <a:tailEnd/>
                                </a:ln>
                              </wps:spPr>
                              <wps:txbx>
                                <w:txbxContent>
                                  <w:p w14:paraId="1CC4545A" w14:textId="77777777" w:rsidR="00B20488" w:rsidRPr="00DF0C5E" w:rsidRDefault="00B20488" w:rsidP="005F2E34">
                                    <w:pPr>
                                      <w:jc w:val="center"/>
                                      <w:rPr>
                                        <w:rFonts w:ascii="AR CENA" w:hAnsi="AR CENA"/>
                                        <w:sz w:val="26"/>
                                      </w:rPr>
                                    </w:pPr>
                                    <w:r w:rsidRPr="00DF0C5E">
                                      <w:rPr>
                                        <w:rFonts w:ascii="AR CENA" w:hAnsi="AR CENA"/>
                                        <w:sz w:val="26"/>
                                      </w:rPr>
                                      <w:t>(drop * window width * fullness) / material width</w:t>
                                    </w:r>
                                  </w:p>
                                </w:txbxContent>
                              </wps:txbx>
                              <wps:bodyPr rot="0" vert="horz" wrap="square" lIns="91440" tIns="45720" rIns="91440" bIns="45720" anchor="t" anchorCtr="0">
                                <a:noAutofit/>
                              </wps:bodyPr>
                            </wps:wsp>
                          </wpg:grpSp>
                          <wpg:grpSp>
                            <wpg:cNvPr id="198" name="Group 198"/>
                            <wpg:cNvGrpSpPr/>
                            <wpg:grpSpPr>
                              <a:xfrm>
                                <a:off x="2181497" y="4004308"/>
                                <a:ext cx="1268730" cy="1520700"/>
                                <a:chOff x="0" y="-20542"/>
                                <a:chExt cx="1268730" cy="1639574"/>
                              </a:xfrm>
                            </wpg:grpSpPr>
                            <wpg:grpSp>
                              <wpg:cNvPr id="199" name="Group 199"/>
                              <wpg:cNvGrpSpPr/>
                              <wpg:grpSpPr>
                                <a:xfrm>
                                  <a:off x="0" y="-20542"/>
                                  <a:ext cx="1268730" cy="1639574"/>
                                  <a:chOff x="0" y="-20542"/>
                                  <a:chExt cx="1268730" cy="1639574"/>
                                </a:xfrm>
                              </wpg:grpSpPr>
                              <wps:wsp>
                                <wps:cNvPr id="200" name="Rounded Rectangle 200"/>
                                <wps:cNvSpPr/>
                                <wps:spPr>
                                  <a:xfrm>
                                    <a:off x="0" y="5195"/>
                                    <a:ext cx="1268730" cy="1613837"/>
                                  </a:xfrm>
                                  <a:prstGeom prst="round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ounded Rectangle 201"/>
                                <wps:cNvSpPr/>
                                <wps:spPr>
                                  <a:xfrm>
                                    <a:off x="0" y="285389"/>
                                    <a:ext cx="1268730" cy="1294109"/>
                                  </a:xfrm>
                                  <a:prstGeom prst="roundRect">
                                    <a:avLst>
                                      <a:gd name="adj" fmla="val 0"/>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202" name="Text Box 2"/>
                                <wps:cNvSpPr txBox="1">
                                  <a:spLocks noChangeArrowheads="1"/>
                                </wps:cNvSpPr>
                                <wps:spPr bwMode="auto">
                                  <a:xfrm>
                                    <a:off x="251980" y="-20542"/>
                                    <a:ext cx="820423" cy="343034"/>
                                  </a:xfrm>
                                  <a:prstGeom prst="rect">
                                    <a:avLst/>
                                  </a:prstGeom>
                                  <a:noFill/>
                                  <a:ln w="9525">
                                    <a:noFill/>
                                    <a:miter lim="800000"/>
                                    <a:headEnd/>
                                    <a:tailEnd/>
                                  </a:ln>
                                </wps:spPr>
                                <wps:txbx>
                                  <w:txbxContent>
                                    <w:p w14:paraId="0C0040BA" w14:textId="77777777" w:rsidR="00B20488" w:rsidRPr="00DF0C5E" w:rsidRDefault="00B20488" w:rsidP="005F2E34">
                                      <w:pPr>
                                        <w:jc w:val="center"/>
                                        <w:rPr>
                                          <w:rFonts w:ascii="AR CENA" w:hAnsi="AR CENA"/>
                                          <w:color w:val="FFFFFF" w:themeColor="background1"/>
                                          <w:sz w:val="28"/>
                                        </w:rPr>
                                      </w:pPr>
                                      <w:r w:rsidRPr="00DF0C5E">
                                        <w:rPr>
                                          <w:rFonts w:ascii="AR CENA" w:hAnsi="AR CENA"/>
                                          <w:color w:val="FFFFFF" w:themeColor="background1"/>
                                          <w:sz w:val="28"/>
                                        </w:rPr>
                                        <w:t>Quotation</w:t>
                                      </w:r>
                                    </w:p>
                                  </w:txbxContent>
                                </wps:txbx>
                                <wps:bodyPr rot="0" vert="horz" wrap="square" lIns="91440" tIns="45720" rIns="91440" bIns="45720" anchor="t" anchorCtr="0">
                                  <a:spAutoFit/>
                                </wps:bodyPr>
                              </wps:wsp>
                            </wpg:grpSp>
                            <wps:wsp>
                              <wps:cNvPr id="203" name="Text Box 2"/>
                              <wps:cNvSpPr txBox="1">
                                <a:spLocks noChangeArrowheads="1"/>
                              </wps:cNvSpPr>
                              <wps:spPr bwMode="auto">
                                <a:xfrm>
                                  <a:off x="47362" y="345487"/>
                                  <a:ext cx="1188006" cy="1068133"/>
                                </a:xfrm>
                                <a:prstGeom prst="roundRect">
                                  <a:avLst>
                                    <a:gd name="adj" fmla="val 11859"/>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A74BC" w14:textId="77777777" w:rsidR="00B20488" w:rsidRPr="00DF0C5E" w:rsidRDefault="00B20488" w:rsidP="005F2E34">
                                    <w:pPr>
                                      <w:jc w:val="center"/>
                                      <w:rPr>
                                        <w:rFonts w:ascii="AR CENA" w:hAnsi="AR CENA"/>
                                        <w:color w:val="000000" w:themeColor="text1"/>
                                        <w:sz w:val="26"/>
                                      </w:rPr>
                                    </w:pPr>
                                    <w:r w:rsidRPr="00DF0C5E">
                                      <w:rPr>
                                        <w:rFonts w:ascii="AR CENA" w:hAnsi="AR CENA"/>
                                        <w:color w:val="000000" w:themeColor="text1"/>
                                        <w:sz w:val="26"/>
                                      </w:rPr>
                                      <w:t>Compile letter using calculations and customer data</w:t>
                                    </w:r>
                                  </w:p>
                                </w:txbxContent>
                              </wps:txbx>
                              <wps:bodyPr rot="0" vert="horz" wrap="square" lIns="91440" tIns="45720" rIns="91440" bIns="45720" anchor="t" anchorCtr="0">
                                <a:noAutofit/>
                              </wps:bodyPr>
                            </wps:wsp>
                          </wpg:grpSp>
                          <wps:wsp>
                            <wps:cNvPr id="204" name="Straight Arrow Connector 204"/>
                            <wps:cNvCnPr/>
                            <wps:spPr>
                              <a:xfrm>
                                <a:off x="898548" y="943459"/>
                                <a:ext cx="128778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Freeform 205"/>
                            <wps:cNvSpPr/>
                            <wps:spPr>
                              <a:xfrm>
                                <a:off x="3448544" y="4259225"/>
                                <a:ext cx="822978" cy="639346"/>
                              </a:xfrm>
                              <a:custGeom>
                                <a:avLst/>
                                <a:gdLst>
                                  <a:gd name="connsiteX0" fmla="*/ 1711234 w 1711234"/>
                                  <a:gd name="connsiteY0" fmla="*/ 0 h 718457"/>
                                  <a:gd name="connsiteX1" fmla="*/ 862148 w 1711234"/>
                                  <a:gd name="connsiteY1" fmla="*/ 0 h 718457"/>
                                  <a:gd name="connsiteX2" fmla="*/ 862148 w 1711234"/>
                                  <a:gd name="connsiteY2" fmla="*/ 718457 h 718457"/>
                                  <a:gd name="connsiteX3" fmla="*/ 0 w 1711234"/>
                                  <a:gd name="connsiteY3" fmla="*/ 718457 h 718457"/>
                                </a:gdLst>
                                <a:ahLst/>
                                <a:cxnLst>
                                  <a:cxn ang="0">
                                    <a:pos x="connsiteX0" y="connsiteY0"/>
                                  </a:cxn>
                                  <a:cxn ang="0">
                                    <a:pos x="connsiteX1" y="connsiteY1"/>
                                  </a:cxn>
                                  <a:cxn ang="0">
                                    <a:pos x="connsiteX2" y="connsiteY2"/>
                                  </a:cxn>
                                  <a:cxn ang="0">
                                    <a:pos x="connsiteX3" y="connsiteY3"/>
                                  </a:cxn>
                                </a:cxnLst>
                                <a:rect l="l" t="t" r="r" b="b"/>
                                <a:pathLst>
                                  <a:path w="1711234" h="718457">
                                    <a:moveTo>
                                      <a:pt x="1711234" y="0"/>
                                    </a:moveTo>
                                    <a:lnTo>
                                      <a:pt x="862148" y="0"/>
                                    </a:lnTo>
                                    <a:lnTo>
                                      <a:pt x="862148" y="718457"/>
                                    </a:lnTo>
                                    <a:lnTo>
                                      <a:pt x="0" y="718457"/>
                                    </a:lnTo>
                                  </a:path>
                                </a:pathLst>
                              </a:cu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 name="Group 206"/>
                            <wpg:cNvGrpSpPr/>
                            <wpg:grpSpPr>
                              <a:xfrm>
                                <a:off x="3448561" y="287374"/>
                                <a:ext cx="822941" cy="1262478"/>
                                <a:chOff x="-50" y="-137691"/>
                                <a:chExt cx="1238747" cy="1900857"/>
                              </a:xfrm>
                            </wpg:grpSpPr>
                            <wps:wsp>
                              <wps:cNvPr id="207" name="Freeform 207"/>
                              <wps:cNvSpPr/>
                              <wps:spPr>
                                <a:xfrm>
                                  <a:off x="-50" y="-137691"/>
                                  <a:ext cx="1238721" cy="855825"/>
                                </a:xfrm>
                                <a:custGeom>
                                  <a:avLst/>
                                  <a:gdLst>
                                    <a:gd name="connsiteX0" fmla="*/ 1711234 w 1711234"/>
                                    <a:gd name="connsiteY0" fmla="*/ 0 h 718457"/>
                                    <a:gd name="connsiteX1" fmla="*/ 862148 w 1711234"/>
                                    <a:gd name="connsiteY1" fmla="*/ 0 h 718457"/>
                                    <a:gd name="connsiteX2" fmla="*/ 862148 w 1711234"/>
                                    <a:gd name="connsiteY2" fmla="*/ 718457 h 718457"/>
                                    <a:gd name="connsiteX3" fmla="*/ 0 w 1711234"/>
                                    <a:gd name="connsiteY3" fmla="*/ 718457 h 718457"/>
                                  </a:gdLst>
                                  <a:ahLst/>
                                  <a:cxnLst>
                                    <a:cxn ang="0">
                                      <a:pos x="connsiteX0" y="connsiteY0"/>
                                    </a:cxn>
                                    <a:cxn ang="0">
                                      <a:pos x="connsiteX1" y="connsiteY1"/>
                                    </a:cxn>
                                    <a:cxn ang="0">
                                      <a:pos x="connsiteX2" y="connsiteY2"/>
                                    </a:cxn>
                                    <a:cxn ang="0">
                                      <a:pos x="connsiteX3" y="connsiteY3"/>
                                    </a:cxn>
                                  </a:cxnLst>
                                  <a:rect l="l" t="t" r="r" b="b"/>
                                  <a:pathLst>
                                    <a:path w="1711234" h="718457">
                                      <a:moveTo>
                                        <a:pt x="1711234" y="0"/>
                                      </a:moveTo>
                                      <a:lnTo>
                                        <a:pt x="862148" y="0"/>
                                      </a:lnTo>
                                      <a:lnTo>
                                        <a:pt x="862148" y="718457"/>
                                      </a:lnTo>
                                      <a:lnTo>
                                        <a:pt x="0" y="718457"/>
                                      </a:lnTo>
                                    </a:path>
                                  </a:pathLst>
                                </a:cu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Freeform 208"/>
                              <wps:cNvSpPr/>
                              <wps:spPr>
                                <a:xfrm flipV="1">
                                  <a:off x="-24" y="1044980"/>
                                  <a:ext cx="1238721" cy="718186"/>
                                </a:xfrm>
                                <a:custGeom>
                                  <a:avLst/>
                                  <a:gdLst>
                                    <a:gd name="connsiteX0" fmla="*/ 1711234 w 1711234"/>
                                    <a:gd name="connsiteY0" fmla="*/ 0 h 718457"/>
                                    <a:gd name="connsiteX1" fmla="*/ 862148 w 1711234"/>
                                    <a:gd name="connsiteY1" fmla="*/ 0 h 718457"/>
                                    <a:gd name="connsiteX2" fmla="*/ 862148 w 1711234"/>
                                    <a:gd name="connsiteY2" fmla="*/ 718457 h 718457"/>
                                    <a:gd name="connsiteX3" fmla="*/ 0 w 1711234"/>
                                    <a:gd name="connsiteY3" fmla="*/ 718457 h 718457"/>
                                  </a:gdLst>
                                  <a:ahLst/>
                                  <a:cxnLst>
                                    <a:cxn ang="0">
                                      <a:pos x="connsiteX0" y="connsiteY0"/>
                                    </a:cxn>
                                    <a:cxn ang="0">
                                      <a:pos x="connsiteX1" y="connsiteY1"/>
                                    </a:cxn>
                                    <a:cxn ang="0">
                                      <a:pos x="connsiteX2" y="connsiteY2"/>
                                    </a:cxn>
                                    <a:cxn ang="0">
                                      <a:pos x="connsiteX3" y="connsiteY3"/>
                                    </a:cxn>
                                  </a:cxnLst>
                                  <a:rect l="l" t="t" r="r" b="b"/>
                                  <a:pathLst>
                                    <a:path w="1711234" h="718457">
                                      <a:moveTo>
                                        <a:pt x="1711234" y="0"/>
                                      </a:moveTo>
                                      <a:lnTo>
                                        <a:pt x="862148" y="0"/>
                                      </a:lnTo>
                                      <a:lnTo>
                                        <a:pt x="862148" y="718457"/>
                                      </a:lnTo>
                                      <a:lnTo>
                                        <a:pt x="0" y="718457"/>
                                      </a:lnTo>
                                    </a:path>
                                  </a:pathLst>
                                </a:cu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9" name="Freeform 209"/>
                            <wps:cNvSpPr/>
                            <wps:spPr>
                              <a:xfrm>
                                <a:off x="3448560" y="1698171"/>
                                <a:ext cx="953623" cy="1267009"/>
                              </a:xfrm>
                              <a:custGeom>
                                <a:avLst/>
                                <a:gdLst>
                                  <a:gd name="connsiteX0" fmla="*/ 744583 w 744583"/>
                                  <a:gd name="connsiteY0" fmla="*/ 0 h 522514"/>
                                  <a:gd name="connsiteX1" fmla="*/ 744583 w 744583"/>
                                  <a:gd name="connsiteY1" fmla="*/ 522514 h 522514"/>
                                  <a:gd name="connsiteX2" fmla="*/ 0 w 744583"/>
                                  <a:gd name="connsiteY2" fmla="*/ 522514 h 522514"/>
                                </a:gdLst>
                                <a:ahLst/>
                                <a:cxnLst>
                                  <a:cxn ang="0">
                                    <a:pos x="connsiteX0" y="connsiteY0"/>
                                  </a:cxn>
                                  <a:cxn ang="0">
                                    <a:pos x="connsiteX1" y="connsiteY1"/>
                                  </a:cxn>
                                  <a:cxn ang="0">
                                    <a:pos x="connsiteX2" y="connsiteY2"/>
                                  </a:cxn>
                                </a:cxnLst>
                                <a:rect l="l" t="t" r="r" b="b"/>
                                <a:pathLst>
                                  <a:path w="744583" h="522514">
                                    <a:moveTo>
                                      <a:pt x="744583" y="0"/>
                                    </a:moveTo>
                                    <a:lnTo>
                                      <a:pt x="744583" y="522514"/>
                                    </a:lnTo>
                                    <a:lnTo>
                                      <a:pt x="0" y="522514"/>
                                    </a:lnTo>
                                  </a:path>
                                </a:pathLst>
                              </a:cu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 name="Group 210"/>
                            <wpg:cNvGrpSpPr/>
                            <wpg:grpSpPr>
                              <a:xfrm>
                                <a:off x="4127863" y="13063"/>
                                <a:ext cx="2089453" cy="587829"/>
                                <a:chOff x="0" y="0"/>
                                <a:chExt cx="2194559" cy="587829"/>
                              </a:xfrm>
                            </wpg:grpSpPr>
                            <wpg:grpSp>
                              <wpg:cNvPr id="211" name="Group 211"/>
                              <wpg:cNvGrpSpPr/>
                              <wpg:grpSpPr>
                                <a:xfrm>
                                  <a:off x="0" y="65314"/>
                                  <a:ext cx="2090057" cy="420107"/>
                                  <a:chOff x="0" y="0"/>
                                  <a:chExt cx="2534194" cy="509451"/>
                                </a:xfrm>
                              </wpg:grpSpPr>
                              <wpg:grpSp>
                                <wpg:cNvPr id="212" name="Group 212"/>
                                <wpg:cNvGrpSpPr/>
                                <wpg:grpSpPr>
                                  <a:xfrm>
                                    <a:off x="0" y="0"/>
                                    <a:ext cx="2534194" cy="509451"/>
                                    <a:chOff x="0" y="0"/>
                                    <a:chExt cx="2951591" cy="509451"/>
                                  </a:xfrm>
                                </wpg:grpSpPr>
                                <wps:wsp>
                                  <wps:cNvPr id="213" name="Rectangle 213"/>
                                  <wps:cNvSpPr/>
                                  <wps:spPr>
                                    <a:xfrm>
                                      <a:off x="0" y="0"/>
                                      <a:ext cx="759827" cy="509451"/>
                                    </a:xfrm>
                                    <a:prstGeom prst="rect">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0" y="0"/>
                                      <a:ext cx="2951591" cy="50945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5" name="Text Box 2"/>
                                <wps:cNvSpPr txBox="1">
                                  <a:spLocks noChangeArrowheads="1"/>
                                </wps:cNvSpPr>
                                <wps:spPr bwMode="auto">
                                  <a:xfrm>
                                    <a:off x="653143" y="13063"/>
                                    <a:ext cx="1313466" cy="496207"/>
                                  </a:xfrm>
                                  <a:prstGeom prst="rect">
                                    <a:avLst/>
                                  </a:prstGeom>
                                  <a:noFill/>
                                  <a:ln w="9525">
                                    <a:noFill/>
                                    <a:miter lim="800000"/>
                                    <a:headEnd/>
                                    <a:tailEnd/>
                                  </a:ln>
                                </wps:spPr>
                                <wps:txbx>
                                  <w:txbxContent>
                                    <w:p w14:paraId="59413FD9" w14:textId="77777777" w:rsidR="00B20488" w:rsidRPr="00DF0C5E" w:rsidRDefault="00B20488" w:rsidP="005F2E34">
                                      <w:pPr>
                                        <w:rPr>
                                          <w:rFonts w:ascii="AR CENA" w:hAnsi="AR CENA"/>
                                          <w:sz w:val="26"/>
                                        </w:rPr>
                                      </w:pPr>
                                      <w:r w:rsidRPr="00DF0C5E">
                                        <w:rPr>
                                          <w:rFonts w:ascii="AR CENA" w:hAnsi="AR CENA"/>
                                          <w:sz w:val="26"/>
                                        </w:rPr>
                                        <w:t>Order book</w:t>
                                      </w:r>
                                    </w:p>
                                  </w:txbxContent>
                                </wps:txbx>
                                <wps:bodyPr rot="0" vert="horz" wrap="square" lIns="91440" tIns="45720" rIns="91440" bIns="45720" anchor="ctr" anchorCtr="0">
                                  <a:noAutofit/>
                                </wps:bodyPr>
                              </wps:wsp>
                            </wpg:grpSp>
                            <wps:wsp>
                              <wps:cNvPr id="216" name="Rectangle 216"/>
                              <wps:cNvSpPr/>
                              <wps:spPr>
                                <a:xfrm>
                                  <a:off x="2063931" y="0"/>
                                  <a:ext cx="130628" cy="587829"/>
                                </a:xfrm>
                                <a:prstGeom prst="rect">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8" name="Group 218"/>
                            <wpg:cNvGrpSpPr/>
                            <wpg:grpSpPr>
                              <a:xfrm>
                                <a:off x="4127863" y="1280160"/>
                                <a:ext cx="2089453" cy="587375"/>
                                <a:chOff x="0" y="0"/>
                                <a:chExt cx="2194559" cy="587829"/>
                              </a:xfrm>
                            </wpg:grpSpPr>
                            <wpg:grpSp>
                              <wpg:cNvPr id="219" name="Group 219"/>
                              <wpg:cNvGrpSpPr/>
                              <wpg:grpSpPr>
                                <a:xfrm>
                                  <a:off x="0" y="65314"/>
                                  <a:ext cx="2090057" cy="420107"/>
                                  <a:chOff x="0" y="0"/>
                                  <a:chExt cx="2534194" cy="509451"/>
                                </a:xfrm>
                              </wpg:grpSpPr>
                              <wpg:grpSp>
                                <wpg:cNvPr id="220" name="Group 220"/>
                                <wpg:cNvGrpSpPr/>
                                <wpg:grpSpPr>
                                  <a:xfrm>
                                    <a:off x="0" y="0"/>
                                    <a:ext cx="2534194" cy="509451"/>
                                    <a:chOff x="0" y="0"/>
                                    <a:chExt cx="2951591" cy="509451"/>
                                  </a:xfrm>
                                </wpg:grpSpPr>
                                <wps:wsp>
                                  <wps:cNvPr id="221" name="Rectangle 221"/>
                                  <wps:cNvSpPr/>
                                  <wps:spPr>
                                    <a:xfrm>
                                      <a:off x="0" y="0"/>
                                      <a:ext cx="759827" cy="509451"/>
                                    </a:xfrm>
                                    <a:prstGeom prst="rect">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0" y="0"/>
                                      <a:ext cx="2951591" cy="50945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Text Box 2"/>
                                <wps:cNvSpPr txBox="1">
                                  <a:spLocks noChangeArrowheads="1"/>
                                </wps:cNvSpPr>
                                <wps:spPr bwMode="auto">
                                  <a:xfrm>
                                    <a:off x="652953" y="12991"/>
                                    <a:ext cx="1643659" cy="496207"/>
                                  </a:xfrm>
                                  <a:prstGeom prst="rect">
                                    <a:avLst/>
                                  </a:prstGeom>
                                  <a:noFill/>
                                  <a:ln w="9525">
                                    <a:noFill/>
                                    <a:miter lim="800000"/>
                                    <a:headEnd/>
                                    <a:tailEnd/>
                                  </a:ln>
                                </wps:spPr>
                                <wps:txbx>
                                  <w:txbxContent>
                                    <w:p w14:paraId="76815E98" w14:textId="77777777" w:rsidR="00B20488" w:rsidRPr="00DF0C5E" w:rsidRDefault="00B20488" w:rsidP="005F2E34">
                                      <w:pPr>
                                        <w:rPr>
                                          <w:rFonts w:ascii="AR CENA" w:hAnsi="AR CENA"/>
                                          <w:sz w:val="26"/>
                                        </w:rPr>
                                      </w:pPr>
                                      <w:r w:rsidRPr="00DF0C5E">
                                        <w:rPr>
                                          <w:rFonts w:ascii="AR CENA" w:hAnsi="AR CENA"/>
                                          <w:sz w:val="26"/>
                                        </w:rPr>
                                        <w:t>Materials book</w:t>
                                      </w:r>
                                    </w:p>
                                  </w:txbxContent>
                                </wps:txbx>
                                <wps:bodyPr rot="0" vert="horz" wrap="square" lIns="91440" tIns="45720" rIns="91440" bIns="45720" anchor="ctr" anchorCtr="0">
                                  <a:noAutofit/>
                                </wps:bodyPr>
                              </wps:wsp>
                            </wpg:grpSp>
                            <wps:wsp>
                              <wps:cNvPr id="1408" name="Rectangle 1408"/>
                              <wps:cNvSpPr/>
                              <wps:spPr>
                                <a:xfrm>
                                  <a:off x="2063931" y="0"/>
                                  <a:ext cx="130628" cy="587829"/>
                                </a:xfrm>
                                <a:prstGeom prst="rect">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09" name="Group 1409"/>
                            <wpg:cNvGrpSpPr/>
                            <wpg:grpSpPr>
                              <a:xfrm>
                                <a:off x="4127863" y="3971109"/>
                                <a:ext cx="2089453" cy="587829"/>
                                <a:chOff x="0" y="0"/>
                                <a:chExt cx="2194559" cy="587829"/>
                              </a:xfrm>
                            </wpg:grpSpPr>
                            <wpg:grpSp>
                              <wpg:cNvPr id="1410" name="Group 1410"/>
                              <wpg:cNvGrpSpPr/>
                              <wpg:grpSpPr>
                                <a:xfrm>
                                  <a:off x="0" y="65314"/>
                                  <a:ext cx="2090057" cy="420107"/>
                                  <a:chOff x="0" y="0"/>
                                  <a:chExt cx="2534194" cy="509451"/>
                                </a:xfrm>
                              </wpg:grpSpPr>
                              <wpg:grpSp>
                                <wpg:cNvPr id="1411" name="Group 1411"/>
                                <wpg:cNvGrpSpPr/>
                                <wpg:grpSpPr>
                                  <a:xfrm>
                                    <a:off x="0" y="0"/>
                                    <a:ext cx="2534194" cy="509451"/>
                                    <a:chOff x="0" y="0"/>
                                    <a:chExt cx="2951591" cy="509451"/>
                                  </a:xfrm>
                                </wpg:grpSpPr>
                                <wps:wsp>
                                  <wps:cNvPr id="1412" name="Rectangle 1412"/>
                                  <wps:cNvSpPr/>
                                  <wps:spPr>
                                    <a:xfrm>
                                      <a:off x="0" y="0"/>
                                      <a:ext cx="759827" cy="509451"/>
                                    </a:xfrm>
                                    <a:prstGeom prst="rect">
                                      <a:avLst/>
                                    </a:prstGeom>
                                    <a:solidFill>
                                      <a:schemeClr val="bg1">
                                        <a:lumMod val="8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Rectangle 1413"/>
                                  <wps:cNvSpPr/>
                                  <wps:spPr>
                                    <a:xfrm>
                                      <a:off x="0" y="0"/>
                                      <a:ext cx="2951591" cy="50945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4" name="Text Box 2"/>
                                <wps:cNvSpPr txBox="1">
                                  <a:spLocks noChangeArrowheads="1"/>
                                </wps:cNvSpPr>
                                <wps:spPr bwMode="auto">
                                  <a:xfrm>
                                    <a:off x="652764" y="12920"/>
                                    <a:ext cx="1849030" cy="496207"/>
                                  </a:xfrm>
                                  <a:prstGeom prst="rect">
                                    <a:avLst/>
                                  </a:prstGeom>
                                  <a:noFill/>
                                  <a:ln w="9525">
                                    <a:noFill/>
                                    <a:miter lim="800000"/>
                                    <a:headEnd/>
                                    <a:tailEnd/>
                                  </a:ln>
                                </wps:spPr>
                                <wps:txbx>
                                  <w:txbxContent>
                                    <w:p w14:paraId="75A50528" w14:textId="77777777" w:rsidR="00B20488" w:rsidRPr="00DF0C5E" w:rsidRDefault="00B20488" w:rsidP="005F2E34">
                                      <w:pPr>
                                        <w:rPr>
                                          <w:rFonts w:ascii="AR CENA" w:hAnsi="AR CENA"/>
                                          <w:sz w:val="26"/>
                                        </w:rPr>
                                      </w:pPr>
                                      <w:r w:rsidRPr="00DF0C5E">
                                        <w:rPr>
                                          <w:rFonts w:ascii="AR CENA" w:hAnsi="AR CENA"/>
                                          <w:sz w:val="26"/>
                                        </w:rPr>
                                        <w:t>Customer book</w:t>
                                      </w:r>
                                    </w:p>
                                  </w:txbxContent>
                                </wps:txbx>
                                <wps:bodyPr rot="0" vert="horz" wrap="square" lIns="91440" tIns="45720" rIns="91440" bIns="45720" anchor="ctr" anchorCtr="0">
                                  <a:noAutofit/>
                                </wps:bodyPr>
                              </wps:wsp>
                            </wpg:grpSp>
                            <wps:wsp>
                              <wps:cNvPr id="1415" name="Rectangle 1415"/>
                              <wps:cNvSpPr/>
                              <wps:spPr>
                                <a:xfrm>
                                  <a:off x="2063931" y="0"/>
                                  <a:ext cx="130628" cy="587829"/>
                                </a:xfrm>
                                <a:prstGeom prst="rect">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0" name="Straight Arrow Connector 1420"/>
                            <wps:cNvCnPr>
                              <a:stCxn id="194" idx="2"/>
                            </wps:cNvCnPr>
                            <wps:spPr>
                              <a:xfrm>
                                <a:off x="2815862" y="1802312"/>
                                <a:ext cx="0" cy="2839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1" name="Straight Arrow Connector 1421"/>
                            <wps:cNvCnPr/>
                            <wps:spPr>
                              <a:xfrm>
                                <a:off x="2815862" y="3735614"/>
                                <a:ext cx="0" cy="2839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422" name="Text Box 2"/>
                        <wps:cNvSpPr txBox="1">
                          <a:spLocks noChangeArrowheads="1"/>
                        </wps:cNvSpPr>
                        <wps:spPr bwMode="auto">
                          <a:xfrm>
                            <a:off x="579120" y="2834312"/>
                            <a:ext cx="1062354" cy="442594"/>
                          </a:xfrm>
                          <a:prstGeom prst="rect">
                            <a:avLst/>
                          </a:prstGeom>
                          <a:noFill/>
                          <a:ln w="9525">
                            <a:noFill/>
                            <a:miter lim="800000"/>
                            <a:headEnd/>
                            <a:tailEnd/>
                          </a:ln>
                        </wps:spPr>
                        <wps:txbx>
                          <w:txbxContent>
                            <w:p w14:paraId="022528EA" w14:textId="77777777" w:rsidR="00B20488" w:rsidRPr="00DF0C5E" w:rsidRDefault="00B20488" w:rsidP="005F2E34">
                              <w:pPr>
                                <w:rPr>
                                  <w:rFonts w:ascii="AR CENA" w:hAnsi="AR CENA"/>
                                </w:rPr>
                              </w:pPr>
                              <w:r w:rsidRPr="00DF0C5E">
                                <w:rPr>
                                  <w:rFonts w:ascii="AR CENA" w:hAnsi="AR CENA"/>
                                </w:rPr>
                                <w:t>Quotation sent to customer</w:t>
                              </w:r>
                            </w:p>
                          </w:txbxContent>
                        </wps:txbx>
                        <wps:bodyPr rot="0" vert="horz" wrap="square" lIns="91440" tIns="45720" rIns="91440" bIns="45720" anchor="t" anchorCtr="0">
                          <a:spAutoFit/>
                        </wps:bodyPr>
                      </wps:wsp>
                      <wps:wsp>
                        <wps:cNvPr id="1423" name="Text Box 2"/>
                        <wps:cNvSpPr txBox="1">
                          <a:spLocks noChangeArrowheads="1"/>
                        </wps:cNvSpPr>
                        <wps:spPr bwMode="auto">
                          <a:xfrm>
                            <a:off x="1036320" y="685794"/>
                            <a:ext cx="1129029" cy="271779"/>
                          </a:xfrm>
                          <a:prstGeom prst="rect">
                            <a:avLst/>
                          </a:prstGeom>
                          <a:noFill/>
                          <a:ln w="9525">
                            <a:noFill/>
                            <a:miter lim="800000"/>
                            <a:headEnd/>
                            <a:tailEnd/>
                          </a:ln>
                        </wps:spPr>
                        <wps:txbx>
                          <w:txbxContent>
                            <w:p w14:paraId="0803E5B3" w14:textId="77777777" w:rsidR="00B20488" w:rsidRPr="00DF0C5E" w:rsidRDefault="00B20488" w:rsidP="005F2E34">
                              <w:pPr>
                                <w:rPr>
                                  <w:rFonts w:ascii="AR CENA" w:hAnsi="AR CENA"/>
                                </w:rPr>
                              </w:pPr>
                              <w:r w:rsidRPr="00DF0C5E">
                                <w:rPr>
                                  <w:rFonts w:ascii="AR CENA" w:hAnsi="AR CENA"/>
                                </w:rPr>
                                <w:t>Material required</w:t>
                              </w:r>
                            </w:p>
                          </w:txbxContent>
                        </wps:txbx>
                        <wps:bodyPr rot="0" vert="horz" wrap="square" lIns="91440" tIns="45720" rIns="91440" bIns="45720" anchor="t" anchorCtr="0">
                          <a:spAutoFit/>
                        </wps:bodyPr>
                      </wps:wsp>
                      <wps:wsp>
                        <wps:cNvPr id="1424" name="Text Box 2"/>
                        <wps:cNvSpPr txBox="1">
                          <a:spLocks noChangeArrowheads="1"/>
                        </wps:cNvSpPr>
                        <wps:spPr bwMode="auto">
                          <a:xfrm>
                            <a:off x="1447800" y="1843827"/>
                            <a:ext cx="1228724" cy="442594"/>
                          </a:xfrm>
                          <a:prstGeom prst="rect">
                            <a:avLst/>
                          </a:prstGeom>
                          <a:noFill/>
                          <a:ln w="9525">
                            <a:noFill/>
                            <a:miter lim="800000"/>
                            <a:headEnd/>
                            <a:tailEnd/>
                          </a:ln>
                        </wps:spPr>
                        <wps:txbx>
                          <w:txbxContent>
                            <w:p w14:paraId="5CD5DDA7" w14:textId="77777777" w:rsidR="00B20488" w:rsidRPr="00DF0C5E" w:rsidRDefault="00B20488" w:rsidP="005F2E34">
                              <w:pPr>
                                <w:rPr>
                                  <w:rFonts w:ascii="AR CENA" w:hAnsi="AR CENA"/>
                                </w:rPr>
                              </w:pPr>
                              <w:r w:rsidRPr="00DF0C5E">
                                <w:rPr>
                                  <w:rFonts w:ascii="AR CENA" w:hAnsi="AR CENA"/>
                                </w:rPr>
                                <w:t>Amount of material required</w:t>
                              </w:r>
                            </w:p>
                          </w:txbxContent>
                        </wps:txbx>
                        <wps:bodyPr rot="0" vert="horz" wrap="square" lIns="91440" tIns="45720" rIns="91440" bIns="45720" anchor="t" anchorCtr="0">
                          <a:spAutoFit/>
                        </wps:bodyPr>
                      </wps:wsp>
                      <wps:wsp>
                        <wps:cNvPr id="1425" name="Text Box 2"/>
                        <wps:cNvSpPr txBox="1">
                          <a:spLocks noChangeArrowheads="1"/>
                        </wps:cNvSpPr>
                        <wps:spPr bwMode="auto">
                          <a:xfrm>
                            <a:off x="1386840" y="3763844"/>
                            <a:ext cx="1367154" cy="442594"/>
                          </a:xfrm>
                          <a:prstGeom prst="rect">
                            <a:avLst/>
                          </a:prstGeom>
                          <a:noFill/>
                          <a:ln w="9525">
                            <a:noFill/>
                            <a:miter lim="800000"/>
                            <a:headEnd/>
                            <a:tailEnd/>
                          </a:ln>
                        </wps:spPr>
                        <wps:txbx>
                          <w:txbxContent>
                            <w:p w14:paraId="469CFF34" w14:textId="77777777" w:rsidR="00B20488" w:rsidRPr="00DF0C5E" w:rsidRDefault="00B20488" w:rsidP="005F2E34">
                              <w:pPr>
                                <w:rPr>
                                  <w:rFonts w:ascii="AR CENA" w:hAnsi="AR CENA"/>
                                </w:rPr>
                              </w:pPr>
                              <w:r w:rsidRPr="00DF0C5E">
                                <w:rPr>
                                  <w:rFonts w:ascii="AR CENA" w:hAnsi="AR CENA"/>
                                </w:rPr>
                                <w:t>Cost of material plus other costs</w:t>
                              </w:r>
                            </w:p>
                          </w:txbxContent>
                        </wps:txbx>
                        <wps:bodyPr rot="0" vert="horz" wrap="square" lIns="91440" tIns="45720" rIns="91440" bIns="45720" anchor="t" anchorCtr="0">
                          <a:spAutoFit/>
                        </wps:bodyPr>
                      </wps:wsp>
                      <wps:wsp>
                        <wps:cNvPr id="421" name="Text Box 2"/>
                        <wps:cNvSpPr txBox="1">
                          <a:spLocks noChangeArrowheads="1"/>
                        </wps:cNvSpPr>
                        <wps:spPr bwMode="auto">
                          <a:xfrm>
                            <a:off x="3922395" y="571494"/>
                            <a:ext cx="1869439" cy="271779"/>
                          </a:xfrm>
                          <a:prstGeom prst="rect">
                            <a:avLst/>
                          </a:prstGeom>
                          <a:noFill/>
                          <a:ln w="9525">
                            <a:noFill/>
                            <a:miter lim="800000"/>
                            <a:headEnd/>
                            <a:tailEnd/>
                          </a:ln>
                        </wps:spPr>
                        <wps:txbx>
                          <w:txbxContent>
                            <w:p w14:paraId="1BD56AA0" w14:textId="77777777" w:rsidR="00B20488" w:rsidRPr="00DF0C5E" w:rsidRDefault="00B20488" w:rsidP="005F2E34">
                              <w:pPr>
                                <w:rPr>
                                  <w:rFonts w:ascii="AR CENA" w:hAnsi="AR CENA"/>
                                </w:rPr>
                              </w:pPr>
                              <w:r>
                                <w:rPr>
                                  <w:rFonts w:ascii="AR CENA" w:hAnsi="AR CENA"/>
                                </w:rPr>
                                <w:t>Window width, fullness, drop</w:t>
                              </w:r>
                            </w:p>
                          </w:txbxContent>
                        </wps:txbx>
                        <wps:bodyPr rot="0" vert="horz" wrap="square" lIns="91440" tIns="45720" rIns="91440" bIns="45720" anchor="t" anchorCtr="0">
                          <a:spAutoFit/>
                        </wps:bodyPr>
                      </wps:wsp>
                      <wps:wsp>
                        <wps:cNvPr id="422" name="Text Box 2"/>
                        <wps:cNvSpPr txBox="1">
                          <a:spLocks noChangeArrowheads="1"/>
                        </wps:cNvSpPr>
                        <wps:spPr bwMode="auto">
                          <a:xfrm>
                            <a:off x="3522346" y="1619244"/>
                            <a:ext cx="754379" cy="442594"/>
                          </a:xfrm>
                          <a:prstGeom prst="rect">
                            <a:avLst/>
                          </a:prstGeom>
                          <a:noFill/>
                          <a:ln w="9525">
                            <a:noFill/>
                            <a:miter lim="800000"/>
                            <a:headEnd/>
                            <a:tailEnd/>
                          </a:ln>
                        </wps:spPr>
                        <wps:txbx>
                          <w:txbxContent>
                            <w:p w14:paraId="6CB14DAE" w14:textId="77777777" w:rsidR="00B20488" w:rsidRPr="00DF0C5E" w:rsidRDefault="00B20488" w:rsidP="005F2E34">
                              <w:pPr>
                                <w:rPr>
                                  <w:rFonts w:ascii="AR CENA" w:hAnsi="AR CENA"/>
                                </w:rPr>
                              </w:pPr>
                              <w:r>
                                <w:rPr>
                                  <w:rFonts w:ascii="AR CENA" w:hAnsi="AR CENA"/>
                                </w:rPr>
                                <w:t>Material width</w:t>
                              </w:r>
                            </w:p>
                          </w:txbxContent>
                        </wps:txbx>
                        <wps:bodyPr rot="0" vert="horz" wrap="square" lIns="91440" tIns="45720" rIns="91440" bIns="45720" anchor="t" anchorCtr="0">
                          <a:spAutoFit/>
                        </wps:bodyPr>
                      </wps:wsp>
                      <wps:wsp>
                        <wps:cNvPr id="423" name="Text Box 2"/>
                        <wps:cNvSpPr txBox="1">
                          <a:spLocks noChangeArrowheads="1"/>
                        </wps:cNvSpPr>
                        <wps:spPr bwMode="auto">
                          <a:xfrm>
                            <a:off x="4417695" y="2352669"/>
                            <a:ext cx="1869439" cy="271779"/>
                          </a:xfrm>
                          <a:prstGeom prst="rect">
                            <a:avLst/>
                          </a:prstGeom>
                          <a:noFill/>
                          <a:ln w="9525">
                            <a:noFill/>
                            <a:miter lim="800000"/>
                            <a:headEnd/>
                            <a:tailEnd/>
                          </a:ln>
                        </wps:spPr>
                        <wps:txbx>
                          <w:txbxContent>
                            <w:p w14:paraId="714C7D00" w14:textId="77777777" w:rsidR="00B20488" w:rsidRPr="00DF0C5E" w:rsidRDefault="00B20488" w:rsidP="005F2E34">
                              <w:pPr>
                                <w:rPr>
                                  <w:rFonts w:ascii="AR CENA" w:hAnsi="AR CENA"/>
                                </w:rPr>
                              </w:pPr>
                              <w:r>
                                <w:rPr>
                                  <w:rFonts w:ascii="AR CENA" w:hAnsi="AR CENA"/>
                                </w:rPr>
                                <w:t>Material cost per metre</w:t>
                              </w:r>
                            </w:p>
                          </w:txbxContent>
                        </wps:txbx>
                        <wps:bodyPr rot="0" vert="horz" wrap="square" lIns="91440" tIns="45720" rIns="91440" bIns="45720" anchor="t" anchorCtr="0">
                          <a:spAutoFit/>
                        </wps:bodyPr>
                      </wps:wsp>
                      <wps:wsp>
                        <wps:cNvPr id="424" name="Text Box 2"/>
                        <wps:cNvSpPr txBox="1">
                          <a:spLocks noChangeArrowheads="1"/>
                        </wps:cNvSpPr>
                        <wps:spPr bwMode="auto">
                          <a:xfrm>
                            <a:off x="3969230" y="4543419"/>
                            <a:ext cx="1412395" cy="442594"/>
                          </a:xfrm>
                          <a:prstGeom prst="rect">
                            <a:avLst/>
                          </a:prstGeom>
                          <a:noFill/>
                          <a:ln w="9525">
                            <a:noFill/>
                            <a:miter lim="800000"/>
                            <a:headEnd/>
                            <a:tailEnd/>
                          </a:ln>
                        </wps:spPr>
                        <wps:txbx>
                          <w:txbxContent>
                            <w:p w14:paraId="09564D68" w14:textId="77777777" w:rsidR="00B20488" w:rsidRPr="00DF0C5E" w:rsidRDefault="00B20488" w:rsidP="005F2E34">
                              <w:pPr>
                                <w:rPr>
                                  <w:rFonts w:ascii="AR CENA" w:hAnsi="AR CENA"/>
                                </w:rPr>
                              </w:pPr>
                              <w:r>
                                <w:rPr>
                                  <w:rFonts w:ascii="AR CENA" w:hAnsi="AR CENA"/>
                                </w:rPr>
                                <w:t>Customer first name, surname and address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39D56FE" id="Group 438" o:spid="_x0000_s1109" style="position:absolute;margin-left:52.25pt;margin-top:3.05pt;width:449.8pt;height:464.85pt;z-index:251972608;mso-position-horizontal-relative:margin;mso-width-relative:margin;mso-height-relative:margin" coordorigin="5747,130" coordsize="57123,5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">
                <v:group id="Group 439" o:spid="_x0000_s1110" style="position:absolute;left:5747;top:130;width:56425;height:59039" coordorigin="5747,130" coordsize="56425,59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group id="Group 440" o:spid="_x0000_s1111" style="position:absolute;left:21814;top:20769;width:12688;height:16587" coordsize="12687,17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CAGMMAAADcAAAADwAAAGRycy9kb3ducmV2LnhtbERPTWvCQBC9F/wPywi9&#10;1U3UFoluQpBaepBCVRBvQ3ZMQrKzIbtN4r/vHgo9Pt73LptMKwbqXW1ZQbyIQBAXVtdcKricDy8b&#10;EM4ja2wtk4IHOcjS2dMOE21H/qbh5EsRQtglqKDyvkukdEVFBt3CdsSBu9veoA+wL6XucQzhppXL&#10;KHqTBmsODRV2tK+oaE4/RsHHiGO+it+HY3PfP27n16/rMSalnudTvgXhafL/4j/3p1awXo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wIAYwwAAANwAAAAP&#10;AAAAAAAAAAAAAAAAAKoCAABkcnMvZG93bnJldi54bWxQSwUGAAAAAAQABAD6AAAAmgMAAAAA&#10;">
                    <v:group id="Group 441" o:spid="_x0000_s1112" style="position:absolute;width:12687;height:17882" coordsize="12687,17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4wlg8QAAADcAAAADwAAAGRycy9kb3ducmV2LnhtbESPQYvCMBSE78L+h/AW&#10;vGnaVRepRhHZFQ8iqAvi7dE822LzUppsW/+9EQSPw8x8w8yXnSlFQ7UrLCuIhxEI4tTqgjMFf6ff&#10;wRSE88gaS8uk4E4OlouP3hwTbVs+UHP0mQgQdgkqyL2vEildmpNBN7QVcfCutjbog6wzqWtsA9yU&#10;8iuKvqXBgsNCjhWtc0pvx3+jYNNiuxrFP83udl3fL6fJ/ryLSan+Z7eagfDU+Xf41d5qBe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4wlg8QAAADcAAAA&#10;DwAAAAAAAAAAAAAAAACqAgAAZHJzL2Rvd25yZXYueG1sUEsFBgAAAAAEAAQA+gAAAJsDAAAAAA==&#10;">
                      <v:roundrect id="Rounded Rectangle 442" o:spid="_x0000_s1113" style="position:absolute;top:51;width:12687;height:178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IQ8QA&#10;AADcAAAADwAAAGRycy9kb3ducmV2LnhtbESP0WqDQBRE3wP9h+UW+hbXioRg3EgoFBooDTX5gIt7&#10;o6J717gbY/6+Gwj0cZiZM0xezKYXE42utazgPYpBEFdWt1wrOB0/l2sQziNr7C2Tgjs5KLYvixwz&#10;bW/8S1PpaxEg7DJU0Hg/ZFK6qiGDLrIDcfDOdjTogxxrqUe8BbjpZRLHK2mw5bDQ4EAfDVVdeTUK&#10;Dj9mn5zux4ssp6nT53S1/j5clHp7nXcbEJ5m/x9+tr+0gjRN4HE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kCEPEAAAA3AAAAA8AAAAAAAAAAAAAAAAAmAIAAGRycy9k&#10;b3ducmV2LnhtbFBLBQYAAAAABAAEAPUAAACJAwAAAAA=&#10;" fillcolor="black [3213]" strokecolor="black [3213]" strokeweight="1pt">
                        <v:textbox style="mso-fit-shape-to-text:t"/>
                      </v:roundrect>
                      <v:roundrect id="Rounded Rectangle 443" o:spid="_x0000_s1114" style="position:absolute;left:476;top:2956;width:11880;height:12445;visibility:visible;mso-wrap-style:square;v-text-anchor:middle" arcsize="595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2p5MUA&#10;AADcAAAADwAAAGRycy9kb3ducmV2LnhtbESPQWvCQBSE7wX/w/IEb3WjBltSVynSgu3J2Bx6fM2+&#10;ZkOzb8PuNqb/visIHoeZ+YbZ7EbbiYF8aB0rWMwzEMS10y03CqqP1/tHECEia+wck4I/CrDbTu42&#10;WGh35pKGU2xEgnAoUIGJsS+kDLUhi2HueuLkfTtvMSbpG6k9nhPcdnKZZWtpseW0YLCnvaH65/Rr&#10;FbwsB3P0D5zv/Vf+9rkqq3LxXik1m47PTyAijfEWvrYPWkGer+ByJh0Bu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ankxQAAANwAAAAPAAAAAAAAAAAAAAAAAJgCAABkcnMv&#10;ZG93bnJldi54bWxQSwUGAAAAAAQABAD1AAAAigMAAAAA&#10;" fillcolor="white [3212]" stroked="f"/>
                      <v:shape id="_x0000_s1115" type="#_x0000_t202" style="position:absolute;left:2234;width:820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uvsIA&#10;AADcAAAADwAAAGRycy9kb3ducmV2LnhtbESPQWvCQBSE74X+h+UJvdWNk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66+wgAAANwAAAAPAAAAAAAAAAAAAAAAAJgCAABkcnMvZG93&#10;bnJldi54bWxQSwUGAAAAAAQABAD1AAAAhwMAAAAA&#10;" filled="f" stroked="f">
                        <v:textbox style="mso-fit-shape-to-text:t">
                          <w:txbxContent>
                            <w:p w14:paraId="67877CF9" w14:textId="77777777" w:rsidR="00B20488" w:rsidRPr="00DF0C5E" w:rsidRDefault="00B20488" w:rsidP="005F2E34">
                              <w:pPr>
                                <w:jc w:val="center"/>
                                <w:rPr>
                                  <w:rFonts w:ascii="AR CENA" w:hAnsi="AR CENA"/>
                                  <w:color w:val="FFFFFF" w:themeColor="background1"/>
                                  <w:sz w:val="28"/>
                                </w:rPr>
                              </w:pPr>
                              <w:r w:rsidRPr="00DF0C5E">
                                <w:rPr>
                                  <w:rFonts w:ascii="AR CENA" w:hAnsi="AR CENA"/>
                                  <w:color w:val="FFFFFF" w:themeColor="background1"/>
                                  <w:sz w:val="28"/>
                                </w:rPr>
                                <w:t>Costs</w:t>
                              </w:r>
                            </w:p>
                          </w:txbxContent>
                        </v:textbox>
                      </v:shape>
                    </v:group>
                    <v:shape id="_x0000_s1116" type="#_x0000_t202" style="position:absolute;left:957;top:3292;width:10859;height:11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LJcMA&#10;AADcAAAADwAAAGRycy9kb3ducmV2LnhtbESPT2vCQBTE7wW/w/KE3upGUSnRVcQ/4KEXbbw/sq/Z&#10;0OzbkH2a+O27hUKPw8z8hllvB9+oB3WxDmxgOslAEZfB1lwZKD5Pb++goiBbbAKTgSdF2G5GL2vM&#10;bej5Qo+rVCpBOOZowIm0udaxdOQxTkJLnLyv0HmUJLtK2w77BPeNnmXZUnusOS04bGnvqPy+3r0B&#10;EbubPoujj+fb8HHoXVYusDDmdTzsVqCEBvkP/7XP1sB8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cLJcMAAADcAAAADwAAAAAAAAAAAAAAAACYAgAAZHJzL2Rv&#10;d25yZXYueG1sUEsFBgAAAAAEAAQA9QAAAIgDAAAAAA==&#10;" filled="f" stroked="f">
                      <v:textbox style="mso-fit-shape-to-text:t">
                        <w:txbxContent>
                          <w:p w14:paraId="453CF378" w14:textId="77777777" w:rsidR="00B20488" w:rsidRPr="00DF0C5E" w:rsidRDefault="00B20488" w:rsidP="005F2E34">
                            <w:pPr>
                              <w:jc w:val="center"/>
                              <w:rPr>
                                <w:rFonts w:ascii="AR CENA" w:hAnsi="AR CENA"/>
                                <w:sz w:val="26"/>
                              </w:rPr>
                            </w:pPr>
                            <w:r w:rsidRPr="00DF0C5E">
                              <w:rPr>
                                <w:rFonts w:ascii="AR CENA" w:hAnsi="AR CENA"/>
                                <w:sz w:val="26"/>
                              </w:rPr>
                              <w:t>Total amount of material * cost for one metre + fitting + labour + VAT</w:t>
                            </w:r>
                          </w:p>
                        </w:txbxContent>
                      </v:textbox>
                    </v:shape>
                  </v:group>
                  <v:group id="Group 446" o:spid="_x0000_s1117" style="position:absolute;left:5747;top:130;width:56426;height:59044" coordorigin="5747,130" coordsize="56425,590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Freeform 447" o:spid="_x0000_s1118" style="position:absolute;left:5747;top:13454;width:22464;height:45720;visibility:visible;mso-wrap-style:square;v-text-anchor:middle" coordsize="2325189,4650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OLR8QA&#10;AADcAAAADwAAAGRycy9kb3ducmV2LnhtbESPT2vCQBTE7wW/w/IEb83GEqqkrqJCq/RWtfT6yL78&#10;odm3cXebxG/fLRQ8DjPzG2a1GU0renK+saxgnqQgiAurG64UXM6vj0sQPiBrbC2Tght52KwnDyvM&#10;tR34g/pTqESEsM9RQR1Cl0vpi5oM+sR2xNErrTMYonSV1A6HCDetfErTZ2mw4bhQY0f7morv049R&#10;0F/Nvtl1n1i+ucX7QC47lF9Wqdl03L6ACDSGe/i/fdQKsmwBf2fi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zi0fEAAAA3AAAAA8AAAAAAAAAAAAAAAAAmAIAAGRycy9k&#10;b3ducmV2LnhtbFBLBQYAAAAABAAEAPUAAACJAwAAAAA=&#10;" path="m2325189,4258492r,391885l,4650377,,e" filled="f" strokecolor="black [3213]" strokeweight="1.5pt">
                      <v:stroke endarrow="block"/>
                      <v:path arrowok="t" o:connecttype="custom" o:connectlocs="2246358,4186766;2246358,4572050;0,4572050;0,0" o:connectangles="0,0,0,0"/>
                    </v:shape>
                    <v:group id="Group 192" o:spid="_x0000_s1119" style="position:absolute;left:21814;top:1436;width:12688;height:16587" coordorigin="" coordsize="12687,17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group id="Group 193" o:spid="_x0000_s1120" style="position:absolute;width:12687;height:17882" coordorigin="" coordsize="12687,17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roundrect id="Rounded Rectangle 194" o:spid="_x0000_s1121" style="position:absolute;top:51;width:12687;height:178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b8EA&#10;AADcAAAADwAAAGRycy9kb3ducmV2LnhtbERP24rCMBB9F/Yfwgi+aaqIaNdUlgVhF2TF1g8YmrEt&#10;bSa1ibX+/UYQfJvDuc52N5hG9NS5yrKC+SwCQZxbXXGh4Jztp2sQziNrbCyTggc52CUfoy3G2t75&#10;RH3qCxFC2MWooPS+jaV0eUkG3cy2xIG72M6gD7ArpO7wHsJNIxdRtJIGKw4NJbb0XVJepzej4Phn&#10;fhfnR3aVad/X+rJcrQ/Hq1KT8fD1CcLT4N/il/tHh/mbJTyfCRf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Pum/BAAAA3AAAAA8AAAAAAAAAAAAAAAAAmAIAAGRycy9kb3du&#10;cmV2LnhtbFBLBQYAAAAABAAEAPUAAACGAwAAAAA=&#10;" fillcolor="black [3213]" strokecolor="black [3213]" strokeweight="1pt">
                          <v:textbox style="mso-fit-shape-to-text:t"/>
                        </v:roundrect>
                        <v:roundrect id="Rounded Rectangle 195" o:spid="_x0000_s1122" style="position:absolute;left:508;top:3572;width:11880;height:11619;visibility:visible;mso-wrap-style:square;v-text-anchor:middle" arcsize="520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KHcQA&#10;AADcAAAADwAAAGRycy9kb3ducmV2LnhtbERPTWvCQBC9C/6HZYReRDeRtpjUVaRQsOAlqUWPQ3aa&#10;BLOzaXZrkn/fFQq9zeN9zmY3mEbcqHO1ZQXxMgJBXFhdc6ng9PG2WINwHlljY5kUjORgt51ONphq&#10;23NGt9yXIoSwS1FB5X2bSumKigy6pW2JA/dlO4M+wK6UusM+hJtGrqLoWRqsOTRU2NJrRcU1/zEK&#10;zu+P7tT6QzK/jMcsqVfx92cUK/UwG/YvIDwN/l/85z7oMD95gvsz4Q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BSh3EAAAA3AAAAA8AAAAAAAAAAAAAAAAAmAIAAGRycy9k&#10;b3ducmV2LnhtbFBLBQYAAAAABAAEAPUAAACJAwAAAAA=&#10;" fillcolor="white [3212]" stroked="f"/>
                        <v:shape id="_x0000_s1123" type="#_x0000_t202" style="position:absolute;left:2234;width:820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akcAA&#10;AADcAAAADwAAAGRycy9kb3ducmV2LnhtbERPTWvCQBC9F/wPyxR6qxsFRVNXEa3gwYsa70N2mg3N&#10;zobs1MR/3xUKvc3jfc5qM/hG3amLdWADk3EGirgMtubKQHE9vC9ARUG22AQmAw+KsFmPXlaY29Dz&#10;me4XqVQK4ZijASfS5lrH0pHHOA4tceK+QudREuwqbTvsU7hv9DTL5tpjzanBYUs7R+X35ccbELHb&#10;yaP49PF4G0773mXlDAtj3l6H7QcooUH+xX/uo03zl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sakcAAAADcAAAADwAAAAAAAAAAAAAAAACYAgAAZHJzL2Rvd25y&#10;ZXYueG1sUEsFBgAAAAAEAAQA9QAAAIUDAAAAAA==&#10;" filled="f" stroked="f">
                          <v:textbox style="mso-fit-shape-to-text:t">
                            <w:txbxContent>
                              <w:p w14:paraId="2FACBCF7" w14:textId="77777777" w:rsidR="00B20488" w:rsidRPr="00DF0C5E" w:rsidRDefault="00B20488" w:rsidP="005F2E34">
                                <w:pPr>
                                  <w:jc w:val="center"/>
                                  <w:rPr>
                                    <w:rFonts w:ascii="AR CENA" w:hAnsi="AR CENA"/>
                                    <w:color w:val="FFFFFF" w:themeColor="background1"/>
                                    <w:sz w:val="28"/>
                                  </w:rPr>
                                </w:pPr>
                                <w:r w:rsidRPr="00DF0C5E">
                                  <w:rPr>
                                    <w:rFonts w:ascii="AR CENA" w:hAnsi="AR CENA"/>
                                    <w:color w:val="FFFFFF" w:themeColor="background1"/>
                                    <w:sz w:val="28"/>
                                  </w:rPr>
                                  <w:t>Material</w:t>
                                </w:r>
                              </w:p>
                            </w:txbxContent>
                          </v:textbox>
                        </v:shape>
                      </v:group>
                      <v:shape id="_x0000_s1124" type="#_x0000_t202" style="position:absolute;left:1091;top:3651;width:10452;height:11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SE8EA&#10;AADcAAAADwAAAGRycy9kb3ducmV2LnhtbERPTYvCMBC9C/6HMIK3NXFRd+0aZVEET4ruKuxtaMa2&#10;2ExKE23990ZY8DaP9zmzRWtLcaPaF441DAcKBHHqTMGZht+f9dsnCB+QDZaOScOdPCzm3c4ME+Ma&#10;3tPtEDIRQ9gnqCEPoUqk9GlOFv3AVcSRO7vaYoiwzqSpsYnhtpTvSk2kxYJjQ44VLXNKL4er1XDc&#10;nv9OI7XLVnZcNa5Vku1Uat3vtd9fIAK14SX+d29MnD/9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zEhPBAAAA3AAAAA8AAAAAAAAAAAAAAAAAmAIAAGRycy9kb3du&#10;cmV2LnhtbFBLBQYAAAAABAAEAPUAAACGAwAAAAA=&#10;" filled="f" stroked="f">
                        <v:textbox>
                          <w:txbxContent>
                            <w:p w14:paraId="1CC4545A" w14:textId="77777777" w:rsidR="00B20488" w:rsidRPr="00DF0C5E" w:rsidRDefault="00B20488" w:rsidP="005F2E34">
                              <w:pPr>
                                <w:jc w:val="center"/>
                                <w:rPr>
                                  <w:rFonts w:ascii="AR CENA" w:hAnsi="AR CENA"/>
                                  <w:sz w:val="26"/>
                                </w:rPr>
                              </w:pPr>
                              <w:r w:rsidRPr="00DF0C5E">
                                <w:rPr>
                                  <w:rFonts w:ascii="AR CENA" w:hAnsi="AR CENA"/>
                                  <w:sz w:val="26"/>
                                </w:rPr>
                                <w:t>(</w:t>
                              </w:r>
                              <w:proofErr w:type="gramStart"/>
                              <w:r w:rsidRPr="00DF0C5E">
                                <w:rPr>
                                  <w:rFonts w:ascii="AR CENA" w:hAnsi="AR CENA"/>
                                  <w:sz w:val="26"/>
                                </w:rPr>
                                <w:t>drop</w:t>
                              </w:r>
                              <w:proofErr w:type="gramEnd"/>
                              <w:r w:rsidRPr="00DF0C5E">
                                <w:rPr>
                                  <w:rFonts w:ascii="AR CENA" w:hAnsi="AR CENA"/>
                                  <w:sz w:val="26"/>
                                </w:rPr>
                                <w:t xml:space="preserve"> * window width * fullness) / </w:t>
                              </w:r>
                              <w:proofErr w:type="gramStart"/>
                              <w:r w:rsidRPr="00DF0C5E">
                                <w:rPr>
                                  <w:rFonts w:ascii="AR CENA" w:hAnsi="AR CENA"/>
                                  <w:sz w:val="26"/>
                                </w:rPr>
                                <w:t>material</w:t>
                              </w:r>
                              <w:proofErr w:type="gramEnd"/>
                              <w:r w:rsidRPr="00DF0C5E">
                                <w:rPr>
                                  <w:rFonts w:ascii="AR CENA" w:hAnsi="AR CENA"/>
                                  <w:sz w:val="26"/>
                                </w:rPr>
                                <w:t xml:space="preserve"> width</w:t>
                              </w:r>
                            </w:p>
                          </w:txbxContent>
                        </v:textbox>
                      </v:shape>
                    </v:group>
                    <v:group id="Group 198" o:spid="_x0000_s1125" style="position:absolute;left:21814;top:40043;width:12688;height:15207" coordorigin=",-205" coordsize="12687,16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group id="Group 199" o:spid="_x0000_s1126" style="position:absolute;top:-205;width:12687;height:16395" coordorigin=",-205" coordsize="12687,16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roundrect id="Rounded Rectangle 200" o:spid="_x0000_s1127" style="position:absolute;top:51;width:12687;height:16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1UcMA&#10;AADcAAAADwAAAGRycy9kb3ducmV2LnhtbESPQYvCMBSE78L+h/AWvGm6irJ2jbIqigcR7Ip4fDRv&#10;22LzUpqo1V9vBMHjMDPfMONpY0pxodoVlhV8dSMQxKnVBWcK9n/LzjcI55E1lpZJwY0cTCcfrTHG&#10;2l55R5fEZyJA2MWoIPe+iqV0aU4GXddWxMH7t7VBH2SdSV3jNcBNKXtRNJQGCw4LOVY0zyk9JWej&#10;QPdXxwHeN4uT9tvNYT3TybYYKdX+bH5/QHhq/Dv8aq+1gkCE55lwBO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j1UcMAAADcAAAADwAAAAAAAAAAAAAAAACYAgAAZHJzL2Rv&#10;d25yZXYueG1sUEsFBgAAAAAEAAQA9QAAAIgDAAAAAA==&#10;" fillcolor="black [3213]" strokecolor="black [3213]" strokeweight="1pt"/>
                        <v:roundrect id="Rounded Rectangle 201" o:spid="_x0000_s1128" style="position:absolute;top:2853;width:12687;height:12941;visibility:visible;mso-wrap-style:square;v-text-anchor:middle"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APMUA&#10;AADcAAAADwAAAGRycy9kb3ducmV2LnhtbESPQWvCQBSE74L/YXmCN90oWiV1laqIeqpaoT0+ss8k&#10;Nvs2ZNcY/70rFHocZuYbZrZoTCFqqlxuWcGgH4EgTqzOOVVw/tr0piCcR9ZYWCYFD3KwmLdbM4y1&#10;vfOR6pNPRYCwi1FB5n0ZS+mSjAy6vi2Jg3exlUEfZJVKXeE9wE0hh1H0Jg3mHBYyLGmVUfJ7uhkF&#10;h+suH29HtSvP+8+f5Xo8+Z42E6W6nebjHYSnxv+H/9o7rWAYDeB1Jh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wA8xQAAANwAAAAPAAAAAAAAAAAAAAAAAJgCAABkcnMv&#10;ZG93bnJldi54bWxQSwUGAAAAAAQABAD1AAAAigMAAAAA&#10;" filled="f" stroked="f">
                          <v:textbox style="mso-fit-shape-to-text:t"/>
                        </v:roundrect>
                        <v:shape id="_x0000_s1129" type="#_x0000_t202" style="position:absolute;left:2519;top:-205;width:820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acIA&#10;AADcAAAADwAAAGRycy9kb3ducmV2LnhtbESPwWrDMBBE74X+g9hAb40UQ0Nwo4SQtpBDL0nd+2Jt&#10;LBNrZaxt7Px9VQj0OMzMG2a9nUKnrjSkNrKFxdyAIq6ja7mxUH19PK9AJUF22EUmCzdKsN08Pqyx&#10;dHHkI11P0qgM4VSiBS/Sl1qn2lPANI89cfbOcQgoWQ6NdgOOGR46XRiz1AFbzgsee9p7qi+nn2BB&#10;xO0Wt+o9pMP39Pk2elO/YGXt02zavYISmuQ/fG8fnIXCFPB3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b+hpwgAAANwAAAAPAAAAAAAAAAAAAAAAAJgCAABkcnMvZG93&#10;bnJldi54bWxQSwUGAAAAAAQABAD1AAAAhwMAAAAA&#10;" filled="f" stroked="f">
                          <v:textbox style="mso-fit-shape-to-text:t">
                            <w:txbxContent>
                              <w:p w14:paraId="0C0040BA" w14:textId="77777777" w:rsidR="00B20488" w:rsidRPr="00DF0C5E" w:rsidRDefault="00B20488" w:rsidP="005F2E34">
                                <w:pPr>
                                  <w:jc w:val="center"/>
                                  <w:rPr>
                                    <w:rFonts w:ascii="AR CENA" w:hAnsi="AR CENA"/>
                                    <w:color w:val="FFFFFF" w:themeColor="background1"/>
                                    <w:sz w:val="28"/>
                                  </w:rPr>
                                </w:pPr>
                                <w:r w:rsidRPr="00DF0C5E">
                                  <w:rPr>
                                    <w:rFonts w:ascii="AR CENA" w:hAnsi="AR CENA"/>
                                    <w:color w:val="FFFFFF" w:themeColor="background1"/>
                                    <w:sz w:val="28"/>
                                  </w:rPr>
                                  <w:t>Quotation</w:t>
                                </w:r>
                              </w:p>
                            </w:txbxContent>
                          </v:textbox>
                        </v:shape>
                      </v:group>
                      <v:roundrect id="_x0000_s1130" style="position:absolute;left:473;top:3454;width:11880;height:10682;visibility:visible;mso-wrap-style:square;v-text-anchor:top" arcsize="777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TgMMA&#10;AADcAAAADwAAAGRycy9kb3ducmV2LnhtbESPT4vCMBTE74LfITxhb5rqokjXKK7gsvbmn4u3R/O2&#10;LTYv3Saa+u2NIHgcZuY3zGLVmVrcqHWVZQXjUQKCOLe64kLB6bgdzkE4j6yxtkwK7uRgtez3Fphq&#10;G3hPt4MvRISwS1FB6X2TSunykgy6kW2Io/dnW4M+yraQusUQ4aaWkySZSYMVx4USG9qUlF8OV6MA&#10;6Rj+59+XbLYLga/VzznLzlOlPgbd+guEp86/w6/2r1YwST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FTgMMAAADcAAAADwAAAAAAAAAAAAAAAACYAgAAZHJzL2Rv&#10;d25yZXYueG1sUEsFBgAAAAAEAAQA9QAAAIgDAAAAAA==&#10;" fillcolor="white [3212]" stroked="f">
                        <v:textbox>
                          <w:txbxContent>
                            <w:p w14:paraId="5B7A74BC" w14:textId="77777777" w:rsidR="00B20488" w:rsidRPr="00DF0C5E" w:rsidRDefault="00B20488" w:rsidP="005F2E34">
                              <w:pPr>
                                <w:jc w:val="center"/>
                                <w:rPr>
                                  <w:rFonts w:ascii="AR CENA" w:hAnsi="AR CENA"/>
                                  <w:color w:val="000000" w:themeColor="text1"/>
                                  <w:sz w:val="26"/>
                                </w:rPr>
                              </w:pPr>
                              <w:r w:rsidRPr="00DF0C5E">
                                <w:rPr>
                                  <w:rFonts w:ascii="AR CENA" w:hAnsi="AR CENA"/>
                                  <w:color w:val="000000" w:themeColor="text1"/>
                                  <w:sz w:val="26"/>
                                </w:rPr>
                                <w:t>Compile letter using calculations and customer data</w:t>
                              </w:r>
                            </w:p>
                          </w:txbxContent>
                        </v:textbox>
                      </v:roundrect>
                    </v:group>
                    <v:shape id="Straight Arrow Connector 204" o:spid="_x0000_s1131" type="#_x0000_t32" style="position:absolute;left:8985;top:9434;width:12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RPcQAAADcAAAADwAAAGRycy9kb3ducmV2LnhtbESPwWrDMBBE74H8g9hCb4nc0CbFtRJC&#10;ISWFXuIEnxdpYxtbKyOpsfv3VaGQ4zAzb5hiN9le3MiH1rGCp2UGglg703Kt4HI+LF5BhIhssHdM&#10;Cn4owG47nxWYGzfyiW5lrEWCcMhRQRPjkEsZdEMWw9INxMm7Om8xJulraTyOCW57ucqytbTYclpo&#10;cKD3hnRXflsFvtKnWh8+r53cxOPX+PJRlVgp9fgw7d9ARJriPfzfPhoFq+wZ/s6kIy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VE9xAAAANwAAAAPAAAAAAAAAAAA&#10;AAAAAKECAABkcnMvZG93bnJldi54bWxQSwUGAAAAAAQABAD5AAAAkgMAAAAA&#10;" strokecolor="black [3213]" strokeweight="1.5pt">
                      <v:stroke endarrow="block"/>
                    </v:shape>
                    <v:shape id="Freeform 205" o:spid="_x0000_s1132" style="position:absolute;left:34485;top:42592;width:8230;height:6393;visibility:visible;mso-wrap-style:square;v-text-anchor:middle" coordsize="1711234,718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2uMQA&#10;AADcAAAADwAAAGRycy9kb3ducmV2LnhtbESPQWvCQBSE74X+h+UVequbhLZq6ioiWHq0Gg/eHtln&#10;sjT7NmTXJP77riB4HGbmG2axGm0jeuq8cawgnSQgiEunDVcKisP2bQbCB2SNjWNScCUPq+Xz0wJz&#10;7Qb+pX4fKhEh7HNUUIfQ5lL6siaLfuJa4uidXWcxRNlVUnc4RLhtZJYkn9Ki4bhQY0ubmsq//cUq&#10;eDcD9+t0msnjfJcWp2Kjv81VqdeXcf0FItAYHuF7+0cryJIPuJ2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ztrjEAAAA3AAAAA8AAAAAAAAAAAAAAAAAmAIAAGRycy9k&#10;b3ducmV2LnhtbFBLBQYAAAAABAAEAPUAAACJAwAAAAA=&#10;" path="m1711234,l862148,r,718457l,718457e" filled="f" strokecolor="black [3213]" strokeweight="1.5pt">
                      <v:stroke endarrow="block"/>
                      <v:path arrowok="t" o:connecttype="custom" o:connectlocs="822978,0;414630,0;414630,639346;0,639346" o:connectangles="0,0,0,0"/>
                    </v:shape>
                    <v:group id="Group 206" o:spid="_x0000_s1133" style="position:absolute;left:34485;top:2873;width:8230;height:12625" coordorigin=",-1376" coordsize="12387,190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Freeform 207" o:spid="_x0000_s1134" style="position:absolute;top:-1376;width:12386;height:8557;visibility:visible;mso-wrap-style:square;v-text-anchor:middle" coordsize="1711234,718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2NVMQA&#10;AADcAAAADwAAAGRycy9kb3ducmV2LnhtbESPwWrDMBBE74X+g9hCbo1sE5rUjRKMoSXHJnEOvS3W&#10;1ha1VsZSbefvo0Ihx2Fm3jDb/Ww7MdLgjWMF6TIBQVw7bbhRUJ3fnzcgfEDW2DkmBVfysN89Pmwx&#10;127iI42n0IgIYZ+jgjaEPpfS1y1Z9EvXE0fv2w0WQ5RDI/WAU4TbTmZJ8iItGo4LLfZUtlT/nH6t&#10;gpWZeCzSdSYvr59p9VWV+sNclVo8zcUbiEBzuIf/2wetIEvW8HcmHgG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tjVTEAAAA3AAAAA8AAAAAAAAAAAAAAAAAmAIAAGRycy9k&#10;b3ducmV2LnhtbFBLBQYAAAAABAAEAPUAAACJAwAAAAA=&#10;" path="m1711234,l862148,r,718457l,718457e" filled="f" strokecolor="black [3213]" strokeweight="1.5pt">
                        <v:stroke endarrow="block"/>
                        <v:path arrowok="t" o:connecttype="custom" o:connectlocs="1238721,0;624088,0;624088,855825;0,855825" o:connectangles="0,0,0,0"/>
                      </v:shape>
                      <v:shape id="Freeform 208" o:spid="_x0000_s1135" style="position:absolute;top:10449;width:12386;height:7182;flip:y;visibility:visible;mso-wrap-style:square;v-text-anchor:middle" coordsize="1711234,718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tR8EA&#10;AADcAAAADwAAAGRycy9kb3ducmV2LnhtbERPzUoDMRC+C75DGMGbzbaKlLVpKaWCiAf78wBDMt2s&#10;3UyWZNrdvr05CB4/vv/FagydulLKbWQD00kFithG13Jj4Hh4f5qDyoLssItMBm6UYbW8v1tg7eLA&#10;O7rupVElhHONBrxIX2udraeAeRJ74sKdYgooBaZGu4RDCQ+dnlXVqw7Ycmnw2NPGkz3vL8HAttl+&#10;pq/d+cV+WxluzyeXf7wY8/gwrt9ACY3yL/5zfzgDs6qsLWfKEd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FLUfBAAAA3AAAAA8AAAAAAAAAAAAAAAAAmAIAAGRycy9kb3du&#10;cmV2LnhtbFBLBQYAAAAABAAEAPUAAACGAwAAAAA=&#10;" path="m1711234,l862148,r,718457l,718457e" filled="f" strokecolor="black [3213]" strokeweight="1.5pt">
                        <v:stroke endarrow="block"/>
                        <v:path arrowok="t" o:connecttype="custom" o:connectlocs="1238721,0;624088,0;624088,718186;0,718186" o:connectangles="0,0,0,0"/>
                      </v:shape>
                    </v:group>
                    <v:shape id="Freeform 209" o:spid="_x0000_s1136" style="position:absolute;left:34485;top:16981;width:9536;height:12670;visibility:visible;mso-wrap-style:square;v-text-anchor:middle" coordsize="744583,522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NsQA&#10;AADcAAAADwAAAGRycy9kb3ducmV2LnhtbESPQWsCMRSE70L/Q3gFL1KzerB1NUppEepJuop6fGye&#10;u0s3LyGJuv33RhA8DjPzDTNfdqYVF/KhsaxgNMxAEJdWN1wp2G1Xbx8gQkTW2FomBf8UYLl46c0x&#10;1/bKv3QpYiUShEOOCuoYXS5lKGsyGIbWESfvZL3BmKSvpPZ4TXDTynGWTaTBhtNCjY6+air/irNR&#10;8F4cgtuPphu/76rmOGC3W32vleq/dp8zEJG6+Aw/2j9awTibwv1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R0TbEAAAA3AAAAA8AAAAAAAAAAAAAAAAAmAIAAGRycy9k&#10;b3ducmV2LnhtbFBLBQYAAAAABAAEAPUAAACJAwAAAAA=&#10;" path="m744583,r,522514l,522514e" filled="f" strokecolor="black [3213]" strokeweight="1.5pt">
                      <v:stroke endarrow="block"/>
                      <v:path arrowok="t" o:connecttype="custom" o:connectlocs="953623,0;953623,1267009;0,1267009" o:connectangles="0,0,0"/>
                    </v:shape>
                    <v:group id="Group 210" o:spid="_x0000_s1137" style="position:absolute;left:41278;top:130;width:20895;height:5878" coordsize="21945,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 211" o:spid="_x0000_s1138" style="position:absolute;top:653;width:20900;height:4201" coordsize="25341,5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group id="Group 212" o:spid="_x0000_s1139" style="position:absolute;width:25341;height:5094" coordsize="29515,5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ect id="Rectangle 213" o:spid="_x0000_s1140" style="position:absolute;width:7598;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lxsMA&#10;AADcAAAADwAAAGRycy9kb3ducmV2LnhtbESPQWsCMRSE70L/Q3gFb5pV2yKrUUSp2KNWen5snrur&#10;+16WJNXVX98UCj0OM/MNM1923Kgr+VA7MTAaZqBICmdrKQ0cP98HU1AholhsnJCBOwVYLp56c8yt&#10;u8merodYqgSRkKOBKsY21zoUFTGGoWtJkndynjEm6UttPd4SnBs9zrI3zVhLWqiwpXVFxeXwzQb2&#10;x+3L6/Zjt37UfN6wbzhkly9j+s/dagYqUhf/w3/tnTUwHk3g90w6Anr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WlxsMAAADcAAAADwAAAAAAAAAAAAAAAACYAgAAZHJzL2Rv&#10;d25yZXYueG1sUEsFBgAAAAAEAAQA9QAAAIgDAAAAAA==&#10;" fillcolor="#d8d8d8 [2732]" strokecolor="black [3213]"/>
                          <v:rect id="Rectangle 214" o:spid="_x0000_s1141" style="position:absolute;width:29515;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9em8MA&#10;AADcAAAADwAAAGRycy9kb3ducmV2LnhtbESP3YrCMBSE7xd8h3CEvVk0tYpI1ygiLOxNBX8e4NCc&#10;bYrNSWxS7b79ZkHwcpiZb5j1drCtuFMXGscKZtMMBHHldMO1gsv5a7ICESKyxtYxKfilANvN6G2N&#10;hXYPPtL9FGuRIBwKVGBi9IWUoTJkMUydJ07ej+ssxiS7WuoOHwluW5ln2VJabDgtGPS0N1RdT71V&#10;MPSr263sr9bQvGw/8ugPpfdKvY+H3SeISEN8hZ/tb60gny3g/0w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9em8MAAADcAAAADwAAAAAAAAAAAAAAAACYAgAAZHJzL2Rv&#10;d25yZXYueG1sUEsFBgAAAAAEAAQA9QAAAIgDAAAAAA==&#10;" filled="f" strokecolor="black [3213]"/>
                        </v:group>
                        <v:shape id="_x0000_s1142" type="#_x0000_t202" style="position:absolute;left:6531;top:130;width:13135;height:4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GY8UA&#10;AADcAAAADwAAAGRycy9kb3ducmV2LnhtbESPwWrDMBBE74H+g9hCLqGRbWhaXCuhBAImpIem/YCt&#10;tbGMrZWxFNv5+6hQ6HGYmTdMsZttJ0YafONYQbpOQBBXTjdcK/j+Ojy9gvABWWPnmBTcyMNu+7Ao&#10;MNdu4k8az6EWEcI+RwUmhD6X0leGLPq164mjd3GDxRDlUEs94BThtpNZkmykxYbjgsGe9oaq9ny1&#10;ClamTz5Ol/LnoDeVaY8eX+x4VGr5OL+/gQg0h//wX7vUCrL0GX7Px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UZjxQAAANwAAAAPAAAAAAAAAAAAAAAAAJgCAABkcnMv&#10;ZG93bnJldi54bWxQSwUGAAAAAAQABAD1AAAAigMAAAAA&#10;" filled="f" stroked="f">
                          <v:textbox>
                            <w:txbxContent>
                              <w:p w14:paraId="59413FD9" w14:textId="77777777" w:rsidR="00B20488" w:rsidRPr="00DF0C5E" w:rsidRDefault="00B20488" w:rsidP="005F2E34">
                                <w:pPr>
                                  <w:rPr>
                                    <w:rFonts w:ascii="AR CENA" w:hAnsi="AR CENA"/>
                                    <w:sz w:val="26"/>
                                  </w:rPr>
                                </w:pPr>
                                <w:r w:rsidRPr="00DF0C5E">
                                  <w:rPr>
                                    <w:rFonts w:ascii="AR CENA" w:hAnsi="AR CENA"/>
                                    <w:sz w:val="26"/>
                                  </w:rPr>
                                  <w:t>Order book</w:t>
                                </w:r>
                              </w:p>
                            </w:txbxContent>
                          </v:textbox>
                        </v:shape>
                      </v:group>
                      <v:rect id="Rectangle 216" o:spid="_x0000_s1143" style="position:absolute;left:20639;width:1306;height:5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QrsUA&#10;AADcAAAADwAAAGRycy9kb3ducmV2LnhtbESPT2vCQBTE7wW/w/KE3uomQqVE16BCodIKVj14fGSf&#10;STD7NmbX/Omn7wqFHoeZ+Q2zSHtTiZYaV1pWEE8iEMSZ1SXnCk7H95c3EM4ja6wsk4KBHKTL0dMC&#10;E207/qb24HMRIOwSVFB4XydSuqwgg25ia+LgXWxj0AfZ5FI32AW4qeQ0imbSYMlhocCaNgVl18Pd&#10;KFh/7T7bPd/0pd++7n+83SCeB6Wex/1qDsJT7//Df+0PrWAaz+BxJh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RCuxQAAANwAAAAPAAAAAAAAAAAAAAAAAJgCAABkcnMv&#10;ZG93bnJldi54bWxQSwUGAAAAAAQABAD1AAAAigMAAAAA&#10;" fillcolor="white [3212]" stroked="f"/>
                    </v:group>
                    <v:group id="Group 218" o:spid="_x0000_s1144" style="position:absolute;left:41278;top:12801;width:20895;height:5874" coordsize="21945,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group id="Group 219" o:spid="_x0000_s1145" style="position:absolute;top:653;width:20900;height:4201" coordsize="25341,5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Group 220" o:spid="_x0000_s1146" style="position:absolute;width:25341;height:5094" coordsize="29515,5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rect id="Rectangle 221" o:spid="_x0000_s1147" style="position:absolute;width:7598;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Ul8QA&#10;AADcAAAADwAAAGRycy9kb3ducmV2LnhtbESPX2vCQBDE34V+h2MLfdOLoS0leoooFfvoH/q85NYk&#10;mt0Ld6emfnqvUOjjMDO/Yabznlt1JR8aJwbGowwUSelsI5WBw/5z+AEqRBSLrRMy8EMB5rOnwRQL&#10;626ypesuVipBJBRooI6xK7QOZU2MYeQ6kuQdnWeMSfpKW4+3BOdW51n2rhkbSQs1drSsqTzvLmxg&#10;e1i/vq2/Nst7w6cV+5ZDdv425uW5X0xARerjf/ivvbEG8nwMv2fSEd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HVJfEAAAA3AAAAA8AAAAAAAAAAAAAAAAAmAIAAGRycy9k&#10;b3ducmV2LnhtbFBLBQYAAAAABAAEAPUAAACJAwAAAAA=&#10;" fillcolor="#d8d8d8 [2732]" strokecolor="black [3213]"/>
                          <v:rect id="Rectangle 222" o:spid="_x0000_s1148" style="position:absolute;width:29515;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pycMA&#10;AADcAAAADwAAAGRycy9kb3ducmV2LnhtbESP0WoCMRRE3wv+Q7iCL0WzTaHIahQRCn3ZQtUPuGyu&#10;m8XNTdxkdfv3plDwcZiZM8x6O7pO3KiPrWcNb4sCBHHtTcuNhtPxc74EEROywc4zafilCNvN5GWN&#10;pfF3/qHbITUiQziWqMGmFEopY23JYVz4QJy9s+8dpiz7Rpoe7xnuOqmK4kM6bDkvWAy0t1RfDoPT&#10;MA7L67UaLs7Se9W9qhS+qxC0nk3H3QpEojE9w//tL6NBKQV/Z/IR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apycMAAADcAAAADwAAAAAAAAAAAAAAAACYAgAAZHJzL2Rv&#10;d25yZXYueG1sUEsFBgAAAAAEAAQA9QAAAIgDAAAAAA==&#10;" filled="f" strokecolor="black [3213]"/>
                        </v:group>
                        <v:shape id="_x0000_s1149" type="#_x0000_t202" style="position:absolute;left:6529;top:129;width:16437;height:4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xMcIA&#10;AADcAAAADwAAAGRycy9kb3ducmV2LnhtbESP0YrCMBRE3xf8h3AFXxZNraBSjSKCILI+rPoB1+ba&#10;FJub0sRa/34jCPs4zMwZZrnubCVaanzpWMF4lIAgzp0uuVBwOe+GcxA+IGusHJOCF3lYr3pfS8y0&#10;e/IvtadQiAhhn6ECE0KdSelzQxb9yNXE0bu5xmKIsimkbvAZ4baSaZJMpcWS44LBmraG8vvpYRV8&#10;mzo5/tz2152e5uZ+8Diz7UGpQb/bLEAE6sJ/+NPeawVpOoH3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XLExwgAAANwAAAAPAAAAAAAAAAAAAAAAAJgCAABkcnMvZG93&#10;bnJldi54bWxQSwUGAAAAAAQABAD1AAAAhwMAAAAA&#10;" filled="f" stroked="f">
                          <v:textbox>
                            <w:txbxContent>
                              <w:p w14:paraId="76815E98" w14:textId="77777777" w:rsidR="00B20488" w:rsidRPr="00DF0C5E" w:rsidRDefault="00B20488" w:rsidP="005F2E34">
                                <w:pPr>
                                  <w:rPr>
                                    <w:rFonts w:ascii="AR CENA" w:hAnsi="AR CENA"/>
                                    <w:sz w:val="26"/>
                                  </w:rPr>
                                </w:pPr>
                                <w:r w:rsidRPr="00DF0C5E">
                                  <w:rPr>
                                    <w:rFonts w:ascii="AR CENA" w:hAnsi="AR CENA"/>
                                    <w:sz w:val="26"/>
                                  </w:rPr>
                                  <w:t>Materials book</w:t>
                                </w:r>
                              </w:p>
                            </w:txbxContent>
                          </v:textbox>
                        </v:shape>
                      </v:group>
                      <v:rect id="Rectangle 1408" o:spid="_x0000_s1150" style="position:absolute;left:20639;width:1306;height:5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glsYA&#10;AADdAAAADwAAAGRycy9kb3ducmV2LnhtbESPQWvCQBCF74X+h2UK3uqmYkuJrtIKgqUKNnrwOGTH&#10;JDQ7G7PbGP31zqHgbYb35r1vpvPe1aqjNlSeDbwME1DEubcVFwb2u+XzO6gQkS3WnsnAhQLMZ48P&#10;U0ytP/MPdVkslIRwSNFAGWOTah3ykhyGoW+IRTv61mGUtS20bfEs4a7WoyR50w4rloYSG1qUlP9m&#10;f87A53rz3W35ZI/91+v2Gv0C8XAxZvDUf0xARerj3fx/vbKCP04EV76REf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glsYAAADdAAAADwAAAAAAAAAAAAAAAACYAgAAZHJz&#10;L2Rvd25yZXYueG1sUEsFBgAAAAAEAAQA9QAAAIsDAAAAAA==&#10;" fillcolor="white [3212]" stroked="f"/>
                    </v:group>
                    <v:group id="Group 1409" o:spid="_x0000_s1151" style="position:absolute;left:41278;top:39711;width:20895;height:5878" coordsize="21945,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9s58QAAADdAAAADwAAAGRycy9kb3ducmV2LnhtbERPS2vCQBC+F/wPywi9&#10;1U1sKxqziogtPYjgA8TbkJ08MDsbstsk/vtuodDbfHzPSdeDqUVHrassK4gnEQjizOqKCwWX88fL&#10;HITzyBpry6TgQQ7Wq9FTiom2PR+pO/lChBB2CSoovW8SKV1WkkE3sQ1x4HLbGvQBtoXULfYh3NRy&#10;GkUzabDi0FBiQ9uSsvvp2yj47LHfvMa7bn/Pt4/b+f1w3cek1PN42CxBeBr8v/jP/aXD/Ldo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S9s58QAAADdAAAA&#10;DwAAAAAAAAAAAAAAAACqAgAAZHJzL2Rvd25yZXYueG1sUEsFBgAAAAAEAAQA+gAAAJsDAAAAAA==&#10;">
                      <v:group id="Group 1410" o:spid="_x0000_s1152" style="position:absolute;top:653;width:20900;height:4201" coordsize="25341,5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Tp8cAAADdAAAADwAAAGRycy9kb3ducmV2LnhtbESPQWvCQBCF70L/wzKF&#10;3nSTVkuJriLSlh5EMBaKtyE7JsHsbMhuk/jvnUOhtxnem/e+WW1G16ieulB7NpDOElDEhbc1lwa+&#10;Tx/TN1AhIltsPJOBGwXYrB8mK8ysH/hIfR5LJSEcMjRQxdhmWoeiIodh5lti0S6+cxhl7UptOxwk&#10;3DX6OUletcOapaHClnYVFdf81xn4HHDYvqTv/f562d3Op8XhZ5+SMU+P43YJKtIY/81/119W8Oe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cxTp8cAAADd&#10;AAAADwAAAAAAAAAAAAAAAACqAgAAZHJzL2Rvd25yZXYueG1sUEsFBgAAAAAEAAQA+gAAAJ4DAAAA&#10;AA==&#10;">
                        <v:group id="Group 1411" o:spid="_x0000_s1153" style="position:absolute;width:25341;height:5094" coordsize="29515,5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rect id="Rectangle 1412" o:spid="_x0000_s1154" style="position:absolute;width:7598;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A38EA&#10;AADdAAAADwAAAGRycy9kb3ducmV2LnhtbERPTWsCMRC9C/6HMII3zSpaymoUUSp61IrnYTPd3boz&#10;WZJU1/76plDobR7vc5brjht1Jx9qJwYm4wwUSeFsLaWBy/vb6BVUiCgWGydk4EkB1qt+b4m5dQ85&#10;0f0cS5VCJORooIqxzbUORUWMYexaksR9OM8YE/Slth4fKZwbPc2yF81YS2qosKVtRcXt/MUGTpf9&#10;bL4/HrbfNX/u2DccstvVmOGg2yxAReriv/jPfbBp/mwyhd9v0gl6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QN/BAAAA3QAAAA8AAAAAAAAAAAAAAAAAmAIAAGRycy9kb3du&#10;cmV2LnhtbFBLBQYAAAAABAAEAPUAAACGAwAAAAA=&#10;" fillcolor="#d8d8d8 [2732]" strokecolor="black [3213]"/>
                          <v:rect id="Rectangle 1413" o:spid="_x0000_s1155" style="position:absolute;width:29515;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SmNMEA&#10;AADdAAAADwAAAGRycy9kb3ducmV2LnhtbERP24rCMBB9X/Afwgj7smjqBZFqFBGEfemClw8YmrEp&#10;NpPYpNr9+82C4NscznXW29424kFtqB0rmIwzEMSl0zVXCi7nw2gJIkRkjY1jUvBLAbabwccac+2e&#10;fKTHKVYihXDIUYGJ0edShtKQxTB2njhxV9dajAm2ldQtPlO4beQ0yxbSYs2pwaCnvaHyduqsgr5b&#10;3u9Fd7OGZkXzNY3+p/Beqc9hv1uBiNTHt/jl/tZp/nwyg/9v0gl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kpjTBAAAA3QAAAA8AAAAAAAAAAAAAAAAAmAIAAGRycy9kb3du&#10;cmV2LnhtbFBLBQYAAAAABAAEAPUAAACGAwAAAAA=&#10;" filled="f" strokecolor="black [3213]"/>
                        </v:group>
                        <v:shape id="_x0000_s1156" type="#_x0000_t202" style="position:absolute;left:6527;top:129;width:18490;height:4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HUMMA&#10;AADdAAAADwAAAGRycy9kb3ducmV2LnhtbERPS2rDMBDdF3oHMYVsSiMnhLS4lkMpBIxJFkl7gKk1&#10;toytkbFUx719FQhkN4/3nWw3215MNPrWsYLVMgFBXDndcqPg+2v/8gbCB2SNvWNS8EcedvnjQ4ap&#10;dhc+0XQOjYgh7FNUYEIYUil9ZciiX7qBOHK1Gy2GCMdG6hEvMdz2cp0kW2mx5dhgcKBPQ1V3/rUK&#10;ns2QHA918bPX28p0pcdXO5VKLZ7mj3cQgeZwF9/chY7zN6sNXL+JJ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qHUMMAAADdAAAADwAAAAAAAAAAAAAAAACYAgAAZHJzL2Rv&#10;d25yZXYueG1sUEsFBgAAAAAEAAQA9QAAAIgDAAAAAA==&#10;" filled="f" stroked="f">
                          <v:textbox>
                            <w:txbxContent>
                              <w:p w14:paraId="75A50528" w14:textId="77777777" w:rsidR="00B20488" w:rsidRPr="00DF0C5E" w:rsidRDefault="00B20488" w:rsidP="005F2E34">
                                <w:pPr>
                                  <w:rPr>
                                    <w:rFonts w:ascii="AR CENA" w:hAnsi="AR CENA"/>
                                    <w:sz w:val="26"/>
                                  </w:rPr>
                                </w:pPr>
                                <w:r w:rsidRPr="00DF0C5E">
                                  <w:rPr>
                                    <w:rFonts w:ascii="AR CENA" w:hAnsi="AR CENA"/>
                                    <w:sz w:val="26"/>
                                  </w:rPr>
                                  <w:t>Customer book</w:t>
                                </w:r>
                              </w:p>
                            </w:txbxContent>
                          </v:textbox>
                        </v:shape>
                      </v:group>
                      <v:rect id="Rectangle 1415" o:spid="_x0000_s1157" style="position:absolute;left:20639;width:1306;height:5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Z1cQA&#10;AADdAAAADwAAAGRycy9kb3ducmV2LnhtbERPTWvCQBC9F/wPywi91U1KUyS6igYEpS1Y9eBxyI5J&#10;MDubZtck9td3C4Xe5vE+Z74cTC06al1lWUE8iUAQ51ZXXCg4HTdPUxDOI2usLZOCOzlYLkYPc0y1&#10;7fmTuoMvRAhhl6KC0vsmldLlJRl0E9sQB+5iW4M+wLaQusU+hJtaPkfRqzRYcWgosaGspPx6uBkF&#10;6/ePt27PX/oy7JL9t7cZ4vmu1ON4WM1AeBr8v/jPvdVh/kucwO834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8mdXEAAAA3QAAAA8AAAAAAAAAAAAAAAAAmAIAAGRycy9k&#10;b3ducmV2LnhtbFBLBQYAAAAABAAEAPUAAACJAwAAAAA=&#10;" fillcolor="white [3212]" stroked="f"/>
                    </v:group>
                    <v:shape id="Straight Arrow Connector 1420" o:spid="_x0000_s1158" type="#_x0000_t32" style="position:absolute;left:28158;top:18023;width:0;height:28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rrA8UAAADdAAAADwAAAGRycy9kb3ducmV2LnhtbESPT2vDMAzF74N9B6PBbqvTsn+kdUsp&#10;dHSwS7ORs7DVJDSWg+016bevDoPdJN7Tez+tNpPv1YVi6gIbmM8KUMQ2uI4bAz/f+6d3UCkjO+wD&#10;k4ErJdis7+9WWLow8pEuVW6UhHAq0UCb81BqnWxLHtMsDMSinUL0mGWNjXYRRwn3vV4Uxav22LE0&#10;tDjQriV7rn69gVjbY2P3n6ezfsuHr/Hlo66wNubxYdouQWWa8r/57/rgBP95IfzyjYy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TrrA8UAAADdAAAADwAAAAAAAAAA&#10;AAAAAAChAgAAZHJzL2Rvd25yZXYueG1sUEsFBgAAAAAEAAQA+QAAAJMDAAAAAA==&#10;" strokecolor="black [3213]" strokeweight="1.5pt">
                      <v:stroke endarrow="block"/>
                    </v:shape>
                    <v:shape id="Straight Arrow Connector 1421" o:spid="_x0000_s1159" type="#_x0000_t32" style="position:absolute;left:28158;top:37356;width:0;height:28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ZOmMIAAADdAAAADwAAAGRycy9kb3ducmV2LnhtbERPS2sCMRC+F/ofwhS81azio2yNUgqK&#10;BS+uZc9DMu4ubiZLkrrrv28Ewdt8fM9ZbQbbiiv50DhWMBlnIIi1Mw1XCn5P2/cPECEiG2wdk4Ib&#10;BdisX19WmBvX85GuRaxECuGQo4I6xi6XMuiaLIax64gTd3beYkzQV9J47FO4beU0yxbSYsOpocaO&#10;vmvSl+LPKvClPlZ6+3O+yGXcH/r5riywVGr0Nnx9gog0xKf44d6bNH82ncD9m3SC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ZOmMIAAADdAAAADwAAAAAAAAAAAAAA&#10;AAChAgAAZHJzL2Rvd25yZXYueG1sUEsFBgAAAAAEAAQA+QAAAJADAAAAAA==&#10;" strokecolor="black [3213]" strokeweight="1.5pt">
                      <v:stroke endarrow="block"/>
                    </v:shape>
                  </v:group>
                </v:group>
                <v:shape id="_x0000_s1160" type="#_x0000_t202" style="position:absolute;left:5791;top:28343;width:10623;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C+AMEA&#10;AADdAAAADwAAAGRycy9kb3ducmV2LnhtbERPTWvCQBC9F/oflhG81Y3BlpK6ilQFD71U0/uQnWaD&#10;2dmQHU38992C4G0e73OW69G36kp9bAIbmM8yUMRVsA3XBsrT/uUdVBRki21gMnCjCOvV89MSCxsG&#10;/qbrUWqVQjgWaMCJdIXWsXLkMc5CR5y439B7lAT7WtsehxTuW51n2Zv22HBqcNjRp6PqfLx4AyJ2&#10;M7+VOx8PP+PXdnBZ9YqlMdPJuPkAJTTKQ3x3H2yav8hz+P8mna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vgDBAAAA3QAAAA8AAAAAAAAAAAAAAAAAmAIAAGRycy9kb3du&#10;cmV2LnhtbFBLBQYAAAAABAAEAPUAAACGAwAAAAA=&#10;" filled="f" stroked="f">
                  <v:textbox style="mso-fit-shape-to-text:t">
                    <w:txbxContent>
                      <w:p w14:paraId="022528EA" w14:textId="77777777" w:rsidR="00B20488" w:rsidRPr="00DF0C5E" w:rsidRDefault="00B20488" w:rsidP="005F2E34">
                        <w:pPr>
                          <w:rPr>
                            <w:rFonts w:ascii="AR CENA" w:hAnsi="AR CENA"/>
                          </w:rPr>
                        </w:pPr>
                        <w:r w:rsidRPr="00DF0C5E">
                          <w:rPr>
                            <w:rFonts w:ascii="AR CENA" w:hAnsi="AR CENA"/>
                          </w:rPr>
                          <w:t>Quotation sent to customer</w:t>
                        </w:r>
                      </w:p>
                    </w:txbxContent>
                  </v:textbox>
                </v:shape>
                <v:shape id="_x0000_s1161" type="#_x0000_t202" style="position:absolute;left:10363;top:6857;width:11290;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bm8EA&#10;AADdAAAADwAAAGRycy9kb3ducmV2LnhtbERPTWvCQBC9F/wPywje6kZti0RXEavgoZfaeB+yYzaY&#10;nQ3ZqYn/vlso9DaP9znr7eAbdacu1oENzKYZKOIy2JorA8XX8XkJKgqyxSYwGXhQhO1m9LTG3Iae&#10;P+l+lkqlEI45GnAiba51LB15jNPQEifuGjqPkmBXadthn8J9o+dZ9qY91pwaHLa0d1Tezt/egIjd&#10;zR7FwcfTZfh4711WvmJhzGQ87FaghAb5F/+5TzbNf5kv4PebdIL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8G5vBAAAA3QAAAA8AAAAAAAAAAAAAAAAAmAIAAGRycy9kb3du&#10;cmV2LnhtbFBLBQYAAAAABAAEAPUAAACGAwAAAAA=&#10;" filled="f" stroked="f">
                  <v:textbox style="mso-fit-shape-to-text:t">
                    <w:txbxContent>
                      <w:p w14:paraId="0803E5B3" w14:textId="77777777" w:rsidR="00B20488" w:rsidRPr="00DF0C5E" w:rsidRDefault="00B20488" w:rsidP="005F2E34">
                        <w:pPr>
                          <w:rPr>
                            <w:rFonts w:ascii="AR CENA" w:hAnsi="AR CENA"/>
                          </w:rPr>
                        </w:pPr>
                        <w:r w:rsidRPr="00DF0C5E">
                          <w:rPr>
                            <w:rFonts w:ascii="AR CENA" w:hAnsi="AR CENA"/>
                          </w:rPr>
                          <w:t>Material required</w:t>
                        </w:r>
                      </w:p>
                    </w:txbxContent>
                  </v:textbox>
                </v:shape>
                <v:shape id="_x0000_s1162" type="#_x0000_t202" style="position:absolute;left:14478;top:18438;width:12287;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D78EA&#10;AADdAAAADwAAAGRycy9kb3ducmV2LnhtbERPS2vCQBC+F/wPywje6kaxpURXER/goZfaeB+y02xo&#10;djZkRxP/vSsUepuP7zmrzeAbdaMu1oENzKYZKOIy2JorA8X38fUDVBRki01gMnCnCJv16GWFuQ09&#10;f9HtLJVKIRxzNOBE2lzrWDryGKehJU7cT+g8SoJdpW2HfQr3jZ5n2bv2WHNqcNjSzlH5e756AyJ2&#10;O7sXBx9Pl+Fz37usfMPCmMl42C5BCQ3yL/5zn2yav5gv4PlNOkG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Vg+/BAAAA3QAAAA8AAAAAAAAAAAAAAAAAmAIAAGRycy9kb3du&#10;cmV2LnhtbFBLBQYAAAAABAAEAPUAAACGAwAAAAA=&#10;" filled="f" stroked="f">
                  <v:textbox style="mso-fit-shape-to-text:t">
                    <w:txbxContent>
                      <w:p w14:paraId="5CD5DDA7" w14:textId="77777777" w:rsidR="00B20488" w:rsidRPr="00DF0C5E" w:rsidRDefault="00B20488" w:rsidP="005F2E34">
                        <w:pPr>
                          <w:rPr>
                            <w:rFonts w:ascii="AR CENA" w:hAnsi="AR CENA"/>
                          </w:rPr>
                        </w:pPr>
                        <w:r w:rsidRPr="00DF0C5E">
                          <w:rPr>
                            <w:rFonts w:ascii="AR CENA" w:hAnsi="AR CENA"/>
                          </w:rPr>
                          <w:t>Amount of material required</w:t>
                        </w:r>
                      </w:p>
                    </w:txbxContent>
                  </v:textbox>
                </v:shape>
                <v:shape id="_x0000_s1163" type="#_x0000_t202" style="position:absolute;left:13868;top:37638;width:13671;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mdMEA&#10;AADdAAAADwAAAGRycy9kb3ducmV2LnhtbERPS2vCQBC+F/wPywje6kbRUqKriA/w0EttvA/ZaTY0&#10;Oxuyo4n/3i0UepuP7znr7eAbdacu1oENzKYZKOIy2JorA8XX6fUdVBRki01gMvCgCNvN6GWNuQ09&#10;f9L9IpVKIRxzNOBE2lzrWDryGKehJU7cd+g8SoJdpW2HfQr3jZ5n2Zv2WHNqcNjS3lH5c7l5AyJ2&#10;N3sURx/P1+Hj0LusXGJhzGQ87FaghAb5F/+5zzbNX8yX8PtNOkF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ZJnTBAAAA3QAAAA8AAAAAAAAAAAAAAAAAmAIAAGRycy9kb3du&#10;cmV2LnhtbFBLBQYAAAAABAAEAPUAAACGAwAAAAA=&#10;" filled="f" stroked="f">
                  <v:textbox style="mso-fit-shape-to-text:t">
                    <w:txbxContent>
                      <w:p w14:paraId="469CFF34" w14:textId="77777777" w:rsidR="00B20488" w:rsidRPr="00DF0C5E" w:rsidRDefault="00B20488" w:rsidP="005F2E34">
                        <w:pPr>
                          <w:rPr>
                            <w:rFonts w:ascii="AR CENA" w:hAnsi="AR CENA"/>
                          </w:rPr>
                        </w:pPr>
                        <w:r w:rsidRPr="00DF0C5E">
                          <w:rPr>
                            <w:rFonts w:ascii="AR CENA" w:hAnsi="AR CENA"/>
                          </w:rPr>
                          <w:t>Cost of material plus other costs</w:t>
                        </w:r>
                      </w:p>
                    </w:txbxContent>
                  </v:textbox>
                </v:shape>
                <v:shape id="_x0000_s1164" type="#_x0000_t202" style="position:absolute;left:39223;top:5714;width:18695;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PohsIA&#10;AADcAAAADwAAAGRycy9kb3ducmV2LnhtbESPQWvCQBSE74X+h+UJvdVNpC0luorUFjz0Uk3vj+wz&#10;G8y+Ddmnif/eFQSPw8x8wyxWo2/VmfrYBDaQTzNQxFWwDdcGyv3P6yeoKMgW28Bk4EIRVsvnpwUW&#10;Ngz8R+ed1CpBOBZowIl0hdaxcuQxTkNHnLxD6D1Kkn2tbY9DgvtWz7LsQ3tsOC047OjLUXXcnbwB&#10;EbvOL+W3j9v/8XczuKx6x9KYl8m4noMSGuURvre31sDb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Q+iGwgAAANwAAAAPAAAAAAAAAAAAAAAAAJgCAABkcnMvZG93&#10;bnJldi54bWxQSwUGAAAAAAQABAD1AAAAhwMAAAAA&#10;" filled="f" stroked="f">
                  <v:textbox style="mso-fit-shape-to-text:t">
                    <w:txbxContent>
                      <w:p w14:paraId="1BD56AA0" w14:textId="77777777" w:rsidR="00B20488" w:rsidRPr="00DF0C5E" w:rsidRDefault="00B20488" w:rsidP="005F2E34">
                        <w:pPr>
                          <w:rPr>
                            <w:rFonts w:ascii="AR CENA" w:hAnsi="AR CENA"/>
                          </w:rPr>
                        </w:pPr>
                        <w:r>
                          <w:rPr>
                            <w:rFonts w:ascii="AR CENA" w:hAnsi="AR CENA"/>
                          </w:rPr>
                          <w:t>Window width, fullness, drop</w:t>
                        </w:r>
                      </w:p>
                    </w:txbxContent>
                  </v:textbox>
                </v:shape>
                <v:shape id="_x0000_s1165" type="#_x0000_t202" style="position:absolute;left:35223;top:16192;width:7544;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F28cIA&#10;AADcAAAADwAAAGRycy9kb3ducmV2LnhtbESPQWvCQBSE74X+h+UJ3urGYEtJXUWqgodequn9kX3N&#10;BrNvQ/Zp4r/vFgSPw8x8wyzXo2/VlfrYBDYwn2WgiKtgG64NlKf9yzuoKMgW28Bk4EYR1qvnpyUW&#10;Ngz8Tdej1CpBOBZowIl0hdaxcuQxzkJHnLzf0HuUJPta2x6HBPetzrPsTXtsOC047OjTUXU+XrwB&#10;EbuZ38qdj4ef8Ws7uKx6xdKY6WTcfIASGuURvrcP1sAi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XbxwgAAANwAAAAPAAAAAAAAAAAAAAAAAJgCAABkcnMvZG93&#10;bnJldi54bWxQSwUGAAAAAAQABAD1AAAAhwMAAAAA&#10;" filled="f" stroked="f">
                  <v:textbox style="mso-fit-shape-to-text:t">
                    <w:txbxContent>
                      <w:p w14:paraId="6CB14DAE" w14:textId="77777777" w:rsidR="00B20488" w:rsidRPr="00DF0C5E" w:rsidRDefault="00B20488" w:rsidP="005F2E34">
                        <w:pPr>
                          <w:rPr>
                            <w:rFonts w:ascii="AR CENA" w:hAnsi="AR CENA"/>
                          </w:rPr>
                        </w:pPr>
                        <w:r>
                          <w:rPr>
                            <w:rFonts w:ascii="AR CENA" w:hAnsi="AR CENA"/>
                          </w:rPr>
                          <w:t>Material width</w:t>
                        </w:r>
                      </w:p>
                    </w:txbxContent>
                  </v:textbox>
                </v:shape>
                <v:shape id="_x0000_s1166" type="#_x0000_t202" style="position:absolute;left:44176;top:23526;width:18695;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3TasMA&#10;AADcAAAADwAAAGRycy9kb3ducmV2LnhtbESPQWvCQBSE7wX/w/IEb3WjtkWiq4hV8NBLbbw/ss9s&#10;MPs2ZF9N/PfdQqHHYWa+YdbbwTfqTl2sAxuYTTNQxGWwNVcGiq/j8xJUFGSLTWAy8KAI283oaY25&#10;DT1/0v0slUoQjjkacCJtrnUsHXmM09ASJ+8aOo+SZFdp22Gf4L7R8yx70x5rTgsOW9o7Km/nb29A&#10;xO5mj+Lg4+kyfLz3LitfsTBmMh52K1BCg/yH/9ona+Bl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3TasMAAADcAAAADwAAAAAAAAAAAAAAAACYAgAAZHJzL2Rv&#10;d25yZXYueG1sUEsFBgAAAAAEAAQA9QAAAIgDAAAAAA==&#10;" filled="f" stroked="f">
                  <v:textbox style="mso-fit-shape-to-text:t">
                    <w:txbxContent>
                      <w:p w14:paraId="714C7D00" w14:textId="77777777" w:rsidR="00B20488" w:rsidRPr="00DF0C5E" w:rsidRDefault="00B20488" w:rsidP="005F2E34">
                        <w:pPr>
                          <w:rPr>
                            <w:rFonts w:ascii="AR CENA" w:hAnsi="AR CENA"/>
                          </w:rPr>
                        </w:pPr>
                        <w:r>
                          <w:rPr>
                            <w:rFonts w:ascii="AR CENA" w:hAnsi="AR CENA"/>
                          </w:rPr>
                          <w:t>Material cost per metre</w:t>
                        </w:r>
                      </w:p>
                    </w:txbxContent>
                  </v:textbox>
                </v:shape>
                <v:shape id="_x0000_s1167" type="#_x0000_t202" style="position:absolute;left:39692;top:45434;width:14124;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LHsMA&#10;AADcAAAADwAAAGRycy9kb3ducmV2LnhtbESPT2vCQBTE7wW/w/IEb3Wj2FKiq4h/wEMvtfH+yL5m&#10;Q7NvQ/Zp4rd3hUKPw8z8hlltBt+oG3WxDmxgNs1AEZfB1lwZKL6Prx+goiBbbAKTgTtF2KxHLyvM&#10;bej5i25nqVSCcMzRgBNpc61j6chjnIaWOHk/ofMoSXaVth32Ce4bPc+yd+2x5rTgsKWdo/L3fPUG&#10;ROx2di8OPp4uw+e+d1n5hoUxk/GwXYISGuQ//Nc+WQOL+Q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RLHsMAAADcAAAADwAAAAAAAAAAAAAAAACYAgAAZHJzL2Rv&#10;d25yZXYueG1sUEsFBgAAAAAEAAQA9QAAAIgDAAAAAA==&#10;" filled="f" stroked="f">
                  <v:textbox style="mso-fit-shape-to-text:t">
                    <w:txbxContent>
                      <w:p w14:paraId="09564D68" w14:textId="77777777" w:rsidR="00B20488" w:rsidRPr="00DF0C5E" w:rsidRDefault="00B20488" w:rsidP="005F2E34">
                        <w:pPr>
                          <w:rPr>
                            <w:rFonts w:ascii="AR CENA" w:hAnsi="AR CENA"/>
                          </w:rPr>
                        </w:pPr>
                        <w:r>
                          <w:rPr>
                            <w:rFonts w:ascii="AR CENA" w:hAnsi="AR CENA"/>
                          </w:rPr>
                          <w:t>Customer first name, surname and address</w:t>
                        </w:r>
                      </w:p>
                    </w:txbxContent>
                  </v:textbox>
                </v:shape>
                <w10:wrap anchorx="margin"/>
              </v:group>
            </w:pict>
          </mc:Fallback>
        </mc:AlternateContent>
      </w:r>
    </w:p>
    <w:p w14:paraId="128CD5FF" w14:textId="65C6AAFA" w:rsidR="007414E4" w:rsidRPr="00B20488" w:rsidRDefault="007414E4" w:rsidP="00CE7A5E">
      <w:pPr>
        <w:rPr>
          <w:rFonts w:ascii="Calibri" w:hAnsi="Calibri" w:cs="Arial"/>
          <w:sz w:val="36"/>
          <w:szCs w:val="36"/>
        </w:rPr>
      </w:pPr>
    </w:p>
    <w:p w14:paraId="3FFA5B39" w14:textId="119A3488" w:rsidR="00DD66D9" w:rsidRPr="00B20488" w:rsidRDefault="006E2B3B" w:rsidP="00CE7A5E">
      <w:r>
        <w:rPr>
          <w:rFonts w:ascii="Arial" w:hAnsi="Arial" w:cs="Arial"/>
          <w:noProof/>
          <w:sz w:val="36"/>
          <w:szCs w:val="36"/>
          <w:lang w:eastAsia="en-GB"/>
        </w:rPr>
        <mc:AlternateContent>
          <mc:Choice Requires="wps">
            <w:drawing>
              <wp:anchor distT="0" distB="0" distL="114300" distR="114300" simplePos="0" relativeHeight="252037120" behindDoc="0" locked="0" layoutInCell="1" allowOverlap="1" wp14:anchorId="55081371" wp14:editId="728F1BBB">
                <wp:simplePos x="0" y="0"/>
                <wp:positionH relativeFrom="column">
                  <wp:posOffset>232285</wp:posOffset>
                </wp:positionH>
                <wp:positionV relativeFrom="paragraph">
                  <wp:posOffset>20320</wp:posOffset>
                </wp:positionV>
                <wp:extent cx="855406" cy="855406"/>
                <wp:effectExtent l="76200" t="95250" r="59055" b="59055"/>
                <wp:wrapNone/>
                <wp:docPr id="52" name="Rectangle 52"/>
                <wp:cNvGraphicFramePr/>
                <a:graphic xmlns:a="http://schemas.openxmlformats.org/drawingml/2006/main">
                  <a:graphicData uri="http://schemas.microsoft.com/office/word/2010/wordprocessingShape">
                    <wps:wsp>
                      <wps:cNvSpPr/>
                      <wps:spPr>
                        <a:xfrm>
                          <a:off x="0" y="0"/>
                          <a:ext cx="855406" cy="855406"/>
                        </a:xfrm>
                        <a:prstGeom prst="rect">
                          <a:avLst/>
                        </a:prstGeom>
                        <a:solidFill>
                          <a:schemeClr val="bg1">
                            <a:lumMod val="95000"/>
                          </a:schemeClr>
                        </a:solidFill>
                        <a:ln w="12700">
                          <a:solidFill>
                            <a:schemeClr val="tx1"/>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ADAA997" w14:textId="77777777" w:rsidR="008D2F07" w:rsidRPr="008D2F07" w:rsidRDefault="008D2F07" w:rsidP="008D2F07">
                            <w:pPr>
                              <w:jc w:val="center"/>
                              <w:rPr>
                                <w:rFonts w:ascii="AR CENA" w:hAnsi="AR CENA"/>
                                <w:b/>
                                <w:color w:val="000000" w:themeColor="text1"/>
                                <w:sz w:val="24"/>
                                <w:szCs w:val="28"/>
                              </w:rPr>
                            </w:pPr>
                            <w:r w:rsidRPr="008D2F07">
                              <w:rPr>
                                <w:rFonts w:ascii="AR CENA" w:hAnsi="AR CENA"/>
                                <w:b/>
                                <w:color w:val="000000" w:themeColor="text1"/>
                                <w:sz w:val="24"/>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81371" id="Rectangle 52" o:spid="_x0000_s1168" style="position:absolute;margin-left:18.3pt;margin-top:1.6pt;width:67.35pt;height:67.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" fillcolor="#f2f2f2 [3052]" strokecolor="black [3213]" strokeweight="1pt">
                <v:shadow on="t" color="black" opacity="26214f" origin=".5,.5" offset="-.74836mm,-.74836mm"/>
                <v:textbox>
                  <w:txbxContent>
                    <w:p w14:paraId="1ADAA997" w14:textId="77777777" w:rsidR="008D2F07" w:rsidRPr="008D2F07" w:rsidRDefault="008D2F07" w:rsidP="008D2F07">
                      <w:pPr>
                        <w:jc w:val="center"/>
                        <w:rPr>
                          <w:rFonts w:ascii="AR CENA" w:hAnsi="AR CENA"/>
                          <w:b/>
                          <w:color w:val="000000" w:themeColor="text1"/>
                          <w:sz w:val="24"/>
                          <w:szCs w:val="28"/>
                        </w:rPr>
                      </w:pPr>
                      <w:r w:rsidRPr="008D2F07">
                        <w:rPr>
                          <w:rFonts w:ascii="AR CENA" w:hAnsi="AR CENA"/>
                          <w:b/>
                          <w:color w:val="000000" w:themeColor="text1"/>
                          <w:sz w:val="24"/>
                          <w:szCs w:val="28"/>
                        </w:rPr>
                        <w:t>Customer</w:t>
                      </w:r>
                    </w:p>
                  </w:txbxContent>
                </v:textbox>
              </v:rect>
            </w:pict>
          </mc:Fallback>
        </mc:AlternateContent>
      </w:r>
    </w:p>
    <w:p w14:paraId="028A6D68" w14:textId="77777777" w:rsidR="00CE7A5E" w:rsidRPr="00B20488" w:rsidRDefault="00CE7A5E" w:rsidP="00CE7A5E"/>
    <w:p w14:paraId="1393DE24" w14:textId="77777777" w:rsidR="00CE7A5E" w:rsidRPr="00B20488" w:rsidRDefault="00CE7A5E">
      <w:pPr>
        <w:rPr>
          <w:rFonts w:ascii="Myriad Pro" w:eastAsiaTheme="majorEastAsia" w:hAnsi="Myriad Pro" w:cstheme="minorHAnsi"/>
          <w:b/>
          <w:bCs/>
          <w:i/>
          <w:color w:val="000000" w:themeColor="text1"/>
          <w:kern w:val="32"/>
          <w:sz w:val="28"/>
        </w:rPr>
      </w:pPr>
      <w:r w:rsidRPr="00B20488">
        <w:br w:type="page"/>
      </w:r>
    </w:p>
    <w:p w14:paraId="2ABDB6C4" w14:textId="77777777" w:rsidR="007414E4" w:rsidRPr="00B20488" w:rsidRDefault="007414E4" w:rsidP="00C159F6">
      <w:pPr>
        <w:pStyle w:val="h1alt2"/>
      </w:pPr>
      <w:r w:rsidRPr="00B20488">
        <w:lastRenderedPageBreak/>
        <w:t>Systems Flowcharts</w:t>
      </w:r>
    </w:p>
    <w:p w14:paraId="4B1943B6" w14:textId="3A974A2F" w:rsidR="00CE7A5E" w:rsidRPr="00B20488" w:rsidRDefault="007414E4" w:rsidP="005A2ED5">
      <w:pPr>
        <w:rPr>
          <w:rFonts w:ascii="Segoe UI" w:hAnsi="Segoe UI" w:cs="Arial"/>
          <w:sz w:val="21"/>
          <w:szCs w:val="24"/>
        </w:rPr>
      </w:pPr>
      <w:r w:rsidRPr="00B20488">
        <w:rPr>
          <w:rFonts w:ascii="Segoe UI" w:hAnsi="Segoe UI" w:cs="Arial"/>
          <w:sz w:val="21"/>
          <w:szCs w:val="24"/>
        </w:rPr>
        <w:t>Sometimes it is more appropriate to use a Systems Flowchart to show how a system works and this is particularly true of non-data-handling projects</w:t>
      </w:r>
      <w:r w:rsidR="00886940" w:rsidRPr="00B20488">
        <w:rPr>
          <w:rFonts w:ascii="Segoe UI" w:hAnsi="Segoe UI" w:cs="Arial"/>
          <w:sz w:val="21"/>
          <w:szCs w:val="24"/>
        </w:rPr>
        <w:t xml:space="preserve">.  </w:t>
      </w:r>
      <w:r w:rsidRPr="00B20488">
        <w:rPr>
          <w:rFonts w:ascii="Segoe UI" w:hAnsi="Segoe UI" w:cs="Arial"/>
          <w:sz w:val="21"/>
          <w:szCs w:val="24"/>
        </w:rPr>
        <w:t xml:space="preserve">Whilst a DFD shows the flow of data through a system a systems flowchart shows the order of input, output, processing, </w:t>
      </w:r>
      <w:r w:rsidR="00F9081D" w:rsidRPr="00B20488">
        <w:rPr>
          <w:rFonts w:ascii="Segoe UI" w:hAnsi="Segoe UI" w:cs="Arial"/>
          <w:sz w:val="21"/>
          <w:szCs w:val="24"/>
        </w:rPr>
        <w:t>and storage</w:t>
      </w:r>
      <w:r w:rsidRPr="00B20488">
        <w:rPr>
          <w:rFonts w:ascii="Segoe UI" w:hAnsi="Segoe UI" w:cs="Arial"/>
          <w:sz w:val="21"/>
          <w:szCs w:val="24"/>
        </w:rPr>
        <w:t xml:space="preserve"> events and also allows the display of branching events (where decisions are made and one of two different events occurs)</w:t>
      </w:r>
      <w:r w:rsidR="00886940" w:rsidRPr="00B20488">
        <w:rPr>
          <w:rFonts w:ascii="Segoe UI" w:hAnsi="Segoe UI" w:cs="Arial"/>
          <w:sz w:val="21"/>
          <w:szCs w:val="24"/>
        </w:rPr>
        <w:t xml:space="preserve">.  </w:t>
      </w:r>
    </w:p>
    <w:p w14:paraId="23477409" w14:textId="77777777" w:rsidR="00CE7A5E" w:rsidRPr="00B20488" w:rsidRDefault="00CE7A5E" w:rsidP="005A2ED5">
      <w:pPr>
        <w:rPr>
          <w:rFonts w:ascii="Segoe UI" w:hAnsi="Segoe UI" w:cs="Arial"/>
          <w:sz w:val="21"/>
          <w:szCs w:val="24"/>
        </w:rPr>
      </w:pPr>
    </w:p>
    <w:p w14:paraId="073B4BB9"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Fig 11 below shows how a flowchart might be compiled for the generation of a quotation for a customer in the classic furnishings scenario.</w:t>
      </w:r>
    </w:p>
    <w:p w14:paraId="08D4B281" w14:textId="77777777" w:rsidR="007414E4" w:rsidRPr="00B20488" w:rsidRDefault="007414E4" w:rsidP="005A2ED5">
      <w:pPr>
        <w:rPr>
          <w:rFonts w:ascii="Segoe UI" w:hAnsi="Segoe UI" w:cs="Arial"/>
          <w:sz w:val="12"/>
          <w:szCs w:val="24"/>
        </w:rPr>
      </w:pPr>
    </w:p>
    <w:p w14:paraId="62D0BE7A" w14:textId="77777777" w:rsidR="00470E6A" w:rsidRPr="00B20488" w:rsidRDefault="00470E6A" w:rsidP="00470E6A">
      <w:pPr>
        <w:pStyle w:val="fig"/>
        <w:ind w:right="424"/>
        <w:jc w:val="center"/>
        <w:rPr>
          <w:rFonts w:ascii="Tw Cen MT" w:hAnsi="Tw Cen MT"/>
          <w:b w:val="0"/>
          <w:sz w:val="22"/>
        </w:rPr>
      </w:pPr>
    </w:p>
    <w:p w14:paraId="7D283053" w14:textId="77777777" w:rsidR="00470E6A" w:rsidRPr="00B20488" w:rsidRDefault="00470E6A" w:rsidP="00470E6A">
      <w:pPr>
        <w:pStyle w:val="fig"/>
        <w:ind w:right="424"/>
        <w:jc w:val="center"/>
        <w:rPr>
          <w:rFonts w:ascii="Tw Cen MT" w:hAnsi="Tw Cen MT"/>
          <w:b w:val="0"/>
          <w:sz w:val="22"/>
        </w:rPr>
      </w:pPr>
      <w:r w:rsidRPr="00B20488">
        <w:rPr>
          <w:rFonts w:ascii="Tw Cen MT" w:hAnsi="Tw Cen MT"/>
          <w:b w:val="0"/>
          <w:sz w:val="22"/>
        </w:rPr>
        <w:t xml:space="preserve">Figure 11 – Classic Furnishings: Example Flowchart </w:t>
      </w:r>
      <w:r w:rsidR="00DF0C5E" w:rsidRPr="00B20488">
        <w:rPr>
          <w:rFonts w:ascii="Tw Cen MT" w:hAnsi="Tw Cen MT"/>
          <w:b w:val="0"/>
          <w:sz w:val="22"/>
        </w:rPr>
        <w:br/>
      </w:r>
      <w:r w:rsidRPr="00B20488">
        <w:rPr>
          <w:rFonts w:ascii="Tw Cen MT" w:hAnsi="Tw Cen MT"/>
          <w:b w:val="0"/>
          <w:sz w:val="22"/>
        </w:rPr>
        <w:t>(Showing the process of compiling a quotation)</w:t>
      </w:r>
    </w:p>
    <w:p w14:paraId="09D2D079" w14:textId="77777777" w:rsidR="00EA0CE0" w:rsidRPr="00B20488" w:rsidRDefault="00EA0CE0" w:rsidP="00470E6A">
      <w:pPr>
        <w:pStyle w:val="fig"/>
        <w:ind w:right="424"/>
        <w:jc w:val="center"/>
        <w:rPr>
          <w:rFonts w:ascii="Tw Cen MT" w:hAnsi="Tw Cen MT"/>
          <w:b w:val="0"/>
          <w:sz w:val="2"/>
        </w:rPr>
      </w:pPr>
    </w:p>
    <w:p w14:paraId="77947038" w14:textId="77777777" w:rsidR="00470E6A" w:rsidRPr="00B20488" w:rsidRDefault="00470E6A" w:rsidP="000F0A69">
      <w:pPr>
        <w:pStyle w:val="fig"/>
        <w:rPr>
          <w:sz w:val="18"/>
        </w:rPr>
      </w:pPr>
    </w:p>
    <w:p w14:paraId="14A21260" w14:textId="77777777" w:rsidR="007414E4" w:rsidRPr="00B20488" w:rsidRDefault="00EA0CE0" w:rsidP="005A2ED5">
      <w:pPr>
        <w:rPr>
          <w:rFonts w:ascii="Segoe UI" w:hAnsi="Segoe UI" w:cs="Arial"/>
          <w:sz w:val="21"/>
          <w:szCs w:val="24"/>
        </w:rPr>
      </w:pPr>
      <w:r w:rsidRPr="00B20488">
        <w:rPr>
          <w:rFonts w:ascii="Tw Cen MT" w:hAnsi="Tw Cen MT"/>
          <w:b/>
          <w:noProof/>
          <w:lang w:eastAsia="en-GB"/>
        </w:rPr>
        <mc:AlternateContent>
          <mc:Choice Requires="wps">
            <w:drawing>
              <wp:anchor distT="0" distB="0" distL="114300" distR="114300" simplePos="0" relativeHeight="252011520" behindDoc="1" locked="0" layoutInCell="1" allowOverlap="1" wp14:anchorId="6210EC33" wp14:editId="04D383DF">
                <wp:simplePos x="0" y="0"/>
                <wp:positionH relativeFrom="margin">
                  <wp:posOffset>-6985</wp:posOffset>
                </wp:positionH>
                <wp:positionV relativeFrom="paragraph">
                  <wp:posOffset>53974</wp:posOffset>
                </wp:positionV>
                <wp:extent cx="6480000" cy="7115175"/>
                <wp:effectExtent l="0" t="0" r="16510" b="28575"/>
                <wp:wrapNone/>
                <wp:docPr id="3" name="Text Box 3"/>
                <wp:cNvGraphicFramePr/>
                <a:graphic xmlns:a="http://schemas.openxmlformats.org/drawingml/2006/main">
                  <a:graphicData uri="http://schemas.microsoft.com/office/word/2010/wordprocessingShape">
                    <wps:wsp>
                      <wps:cNvSpPr txBox="1"/>
                      <wps:spPr>
                        <a:xfrm>
                          <a:off x="0" y="0"/>
                          <a:ext cx="6480000" cy="71151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21B4E1" w14:textId="77777777" w:rsidR="00B20488" w:rsidRDefault="00B20488" w:rsidP="00EA0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EC33" id="Text Box 3" o:spid="_x0000_s1169" type="#_x0000_t202" style="position:absolute;margin-left:-.55pt;margin-top:4.25pt;width:510.25pt;height:560.25pt;z-index:-25130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" filled="f" strokeweight=".5pt">
                <v:textbox>
                  <w:txbxContent>
                    <w:p w14:paraId="2821B4E1" w14:textId="77777777" w:rsidR="00B20488" w:rsidRDefault="00B20488" w:rsidP="00EA0CE0"/>
                  </w:txbxContent>
                </v:textbox>
                <w10:wrap anchorx="margin"/>
              </v:shape>
            </w:pict>
          </mc:Fallback>
        </mc:AlternateContent>
      </w:r>
    </w:p>
    <w:p w14:paraId="28A7B46F" w14:textId="77777777" w:rsidR="007414E4" w:rsidRPr="00B20488" w:rsidRDefault="00EA0CE0" w:rsidP="005A2ED5">
      <w:pPr>
        <w:rPr>
          <w:rFonts w:ascii="Segoe UI" w:hAnsi="Segoe UI" w:cs="Arial"/>
          <w:sz w:val="21"/>
          <w:szCs w:val="24"/>
        </w:rPr>
      </w:pPr>
      <w:r w:rsidRPr="00B20488">
        <w:rPr>
          <w:rFonts w:ascii="Myriad Pro" w:hAnsi="Myriad Pro"/>
          <w:b/>
          <w:noProof/>
          <w:lang w:eastAsia="en-GB"/>
        </w:rPr>
        <mc:AlternateContent>
          <mc:Choice Requires="wpg">
            <w:drawing>
              <wp:anchor distT="0" distB="0" distL="114300" distR="114300" simplePos="0" relativeHeight="251974656" behindDoc="0" locked="0" layoutInCell="1" allowOverlap="1" wp14:anchorId="111BB36A" wp14:editId="6F1B52FF">
                <wp:simplePos x="0" y="0"/>
                <wp:positionH relativeFrom="column">
                  <wp:posOffset>526415</wp:posOffset>
                </wp:positionH>
                <wp:positionV relativeFrom="paragraph">
                  <wp:posOffset>86360</wp:posOffset>
                </wp:positionV>
                <wp:extent cx="5265420" cy="6753226"/>
                <wp:effectExtent l="0" t="0" r="11430" b="28575"/>
                <wp:wrapNone/>
                <wp:docPr id="1427" name="Group 1427"/>
                <wp:cNvGraphicFramePr/>
                <a:graphic xmlns:a="http://schemas.openxmlformats.org/drawingml/2006/main">
                  <a:graphicData uri="http://schemas.microsoft.com/office/word/2010/wordprocessingGroup">
                    <wpg:wgp>
                      <wpg:cNvGrpSpPr/>
                      <wpg:grpSpPr>
                        <a:xfrm>
                          <a:off x="0" y="0"/>
                          <a:ext cx="5265420" cy="6753226"/>
                          <a:chOff x="0" y="311916"/>
                          <a:chExt cx="5265420" cy="6977397"/>
                        </a:xfrm>
                      </wpg:grpSpPr>
                      <wpg:grpSp>
                        <wpg:cNvPr id="1428" name="Group 1428"/>
                        <wpg:cNvGrpSpPr/>
                        <wpg:grpSpPr>
                          <a:xfrm>
                            <a:off x="0" y="5172892"/>
                            <a:ext cx="5265420" cy="2116421"/>
                            <a:chOff x="0" y="0"/>
                            <a:chExt cx="5265491" cy="2116712"/>
                          </a:xfrm>
                        </wpg:grpSpPr>
                        <wps:wsp>
                          <wps:cNvPr id="1429" name="Flowchart: Terminator 1429"/>
                          <wps:cNvSpPr/>
                          <wps:spPr>
                            <a:xfrm>
                              <a:off x="1922804" y="1702164"/>
                              <a:ext cx="1386840" cy="414548"/>
                            </a:xfrm>
                            <a:prstGeom prst="flowChartTerminator">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80F0DD"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Stop</w:t>
                                </w:r>
                              </w:p>
                            </w:txbxContent>
                          </wps:txbx>
                          <wps:bodyPr rot="0" spcFirstLastPara="0" vertOverflow="overflow" horzOverflow="overflow" vert="horz" wrap="square" lIns="91440" tIns="18000" rIns="91440" bIns="45720" numCol="1" spcCol="0" rtlCol="0" fromWordArt="0" anchor="ctr" anchorCtr="0" forceAA="0" compatLnSpc="1">
                            <a:prstTxWarp prst="textNoShape">
                              <a:avLst/>
                            </a:prstTxWarp>
                            <a:noAutofit/>
                          </wps:bodyPr>
                        </wps:wsp>
                        <wps:wsp>
                          <wps:cNvPr id="1430" name="Freeform 1430"/>
                          <wps:cNvSpPr/>
                          <wps:spPr>
                            <a:xfrm flipV="1">
                              <a:off x="666572" y="922756"/>
                              <a:ext cx="3934042" cy="460168"/>
                            </a:xfrm>
                            <a:custGeom>
                              <a:avLst/>
                              <a:gdLst>
                                <a:gd name="connsiteX0" fmla="*/ 0 w 3657600"/>
                                <a:gd name="connsiteY0" fmla="*/ 506776 h 512285"/>
                                <a:gd name="connsiteX1" fmla="*/ 0 w 3657600"/>
                                <a:gd name="connsiteY1" fmla="*/ 0 h 512285"/>
                                <a:gd name="connsiteX2" fmla="*/ 3657600 w 3657600"/>
                                <a:gd name="connsiteY2" fmla="*/ 0 h 512285"/>
                                <a:gd name="connsiteX3" fmla="*/ 3657600 w 3657600"/>
                                <a:gd name="connsiteY3" fmla="*/ 512285 h 512285"/>
                              </a:gdLst>
                              <a:ahLst/>
                              <a:cxnLst>
                                <a:cxn ang="0">
                                  <a:pos x="connsiteX0" y="connsiteY0"/>
                                </a:cxn>
                                <a:cxn ang="0">
                                  <a:pos x="connsiteX1" y="connsiteY1"/>
                                </a:cxn>
                                <a:cxn ang="0">
                                  <a:pos x="connsiteX2" y="connsiteY2"/>
                                </a:cxn>
                                <a:cxn ang="0">
                                  <a:pos x="connsiteX3" y="connsiteY3"/>
                                </a:cxn>
                              </a:cxnLst>
                              <a:rect l="l" t="t" r="r" b="b"/>
                              <a:pathLst>
                                <a:path w="3657600" h="512285">
                                  <a:moveTo>
                                    <a:pt x="0" y="506776"/>
                                  </a:moveTo>
                                  <a:lnTo>
                                    <a:pt x="0" y="0"/>
                                  </a:lnTo>
                                  <a:lnTo>
                                    <a:pt x="3657600" y="0"/>
                                  </a:lnTo>
                                  <a:lnTo>
                                    <a:pt x="3657600" y="512285"/>
                                  </a:lnTo>
                                </a:path>
                              </a:pathLst>
                            </a:cu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Straight Arrow Connector 1431"/>
                          <wps:cNvCnPr/>
                          <wps:spPr>
                            <a:xfrm>
                              <a:off x="2619286" y="1378521"/>
                              <a:ext cx="0" cy="31485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32" name="Group 1432"/>
                          <wpg:cNvGrpSpPr/>
                          <wpg:grpSpPr>
                            <a:xfrm>
                              <a:off x="0" y="0"/>
                              <a:ext cx="1325880" cy="1086936"/>
                              <a:chOff x="0" y="-7144"/>
                              <a:chExt cx="1325880" cy="1087069"/>
                            </a:xfrm>
                          </wpg:grpSpPr>
                          <wps:wsp>
                            <wps:cNvPr id="1433" name="Straight Arrow Connector 1433"/>
                            <wps:cNvCnPr/>
                            <wps:spPr>
                              <a:xfrm>
                                <a:off x="664369" y="-7144"/>
                                <a:ext cx="0" cy="4049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4" name="Flowchart: Stored Data 1434"/>
                            <wps:cNvSpPr/>
                            <wps:spPr>
                              <a:xfrm>
                                <a:off x="0" y="399878"/>
                                <a:ext cx="1325880" cy="680047"/>
                              </a:xfrm>
                              <a:prstGeom prst="flowChartOnlineStora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1DDBD" w14:textId="77777777"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Store letter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35" name="Group 1435"/>
                          <wpg:cNvGrpSpPr/>
                          <wpg:grpSpPr>
                            <a:xfrm>
                              <a:off x="3939611" y="0"/>
                              <a:ext cx="1325880" cy="1087070"/>
                              <a:chOff x="0" y="-7144"/>
                              <a:chExt cx="1325880" cy="1087070"/>
                            </a:xfrm>
                          </wpg:grpSpPr>
                          <wps:wsp>
                            <wps:cNvPr id="1436" name="Straight Arrow Connector 1436"/>
                            <wps:cNvCnPr/>
                            <wps:spPr>
                              <a:xfrm>
                                <a:off x="664369" y="-7144"/>
                                <a:ext cx="0" cy="4049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7" name="Flowchart: Stored Data 1437"/>
                            <wps:cNvSpPr/>
                            <wps:spPr>
                              <a:xfrm>
                                <a:off x="0" y="399878"/>
                                <a:ext cx="1325880" cy="680048"/>
                              </a:xfrm>
                              <a:prstGeom prst="flowChartOnlineStorag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C8CDE7" w14:textId="77777777"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Store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38" name="Group 1438"/>
                        <wpg:cNvGrpSpPr/>
                        <wpg:grpSpPr>
                          <a:xfrm>
                            <a:off x="1306286" y="3892732"/>
                            <a:ext cx="2627630" cy="1518920"/>
                            <a:chOff x="0" y="0"/>
                            <a:chExt cx="2628000" cy="1519150"/>
                          </a:xfrm>
                        </wpg:grpSpPr>
                        <wps:wsp>
                          <wps:cNvPr id="1439" name="Straight Arrow Connector 1439"/>
                          <wps:cNvCnPr/>
                          <wps:spPr>
                            <a:xfrm rot="5400000" flipH="1">
                              <a:off x="1314000" y="-346167"/>
                              <a:ext cx="0" cy="2628000"/>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440" name="Group 1440"/>
                          <wpg:cNvGrpSpPr/>
                          <wpg:grpSpPr>
                            <a:xfrm>
                              <a:off x="484508" y="0"/>
                              <a:ext cx="1655824" cy="1519150"/>
                              <a:chOff x="0" y="0"/>
                              <a:chExt cx="1655824" cy="1519150"/>
                            </a:xfrm>
                          </wpg:grpSpPr>
                          <wps:wsp>
                            <wps:cNvPr id="1441" name="Straight Arrow Connector 1441"/>
                            <wps:cNvCnPr/>
                            <wps:spPr>
                              <a:xfrm>
                                <a:off x="826078" y="0"/>
                                <a:ext cx="0" cy="40449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42" name="Group 1442"/>
                            <wpg:cNvGrpSpPr/>
                            <wpg:grpSpPr>
                              <a:xfrm>
                                <a:off x="0" y="410440"/>
                                <a:ext cx="1655824" cy="1108710"/>
                                <a:chOff x="0" y="-1"/>
                                <a:chExt cx="1655824" cy="1108710"/>
                              </a:xfrm>
                            </wpg:grpSpPr>
                            <wps:wsp>
                              <wps:cNvPr id="1443" name="Flowchart: Decision 1443"/>
                              <wps:cNvSpPr/>
                              <wps:spPr>
                                <a:xfrm>
                                  <a:off x="0" y="-1"/>
                                  <a:ext cx="1655824" cy="110871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FA354F" w14:textId="77777777" w:rsidR="00B20488" w:rsidRPr="00EA0CE0" w:rsidRDefault="00B20488" w:rsidP="005F2E34">
                                    <w:pPr>
                                      <w:jc w:val="center"/>
                                      <w:rPr>
                                        <w:rFonts w:ascii="AR CENA" w:hAnsi="AR CEN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Rectangle 1444"/>
                              <wps:cNvSpPr/>
                              <wps:spPr>
                                <a:xfrm>
                                  <a:off x="283783" y="149075"/>
                                  <a:ext cx="1097279" cy="80014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BAD91" w14:textId="77777777"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Does customer have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445" name="Group 1445"/>
                        <wpg:cNvGrpSpPr/>
                        <wpg:grpSpPr>
                          <a:xfrm>
                            <a:off x="1828800" y="2907442"/>
                            <a:ext cx="1537335" cy="1139005"/>
                            <a:chOff x="0" y="210673"/>
                            <a:chExt cx="1537879" cy="1139225"/>
                          </a:xfrm>
                        </wpg:grpSpPr>
                        <wps:wsp>
                          <wps:cNvPr id="1446" name="Straight Arrow Connector 1446"/>
                          <wps:cNvCnPr/>
                          <wps:spPr>
                            <a:xfrm>
                              <a:off x="768928" y="210673"/>
                              <a:ext cx="0" cy="40449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7" name="Rectangle 1447"/>
                          <wps:cNvSpPr/>
                          <wps:spPr>
                            <a:xfrm>
                              <a:off x="0" y="626448"/>
                              <a:ext cx="1537879" cy="7234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AFF674" w14:textId="31B8E476" w:rsidR="00B20488" w:rsidRPr="00126D2D" w:rsidRDefault="00B20488" w:rsidP="005F2E34">
                                <w:pPr>
                                  <w:jc w:val="center"/>
                                  <w:rPr>
                                    <w:rFonts w:ascii="AR CENA" w:hAnsi="AR CENA"/>
                                    <w:color w:val="000000" w:themeColor="text1"/>
                                    <w:szCs w:val="24"/>
                                  </w:rPr>
                                </w:pPr>
                                <w:proofErr w:type="spellStart"/>
                                <w:r w:rsidRPr="00126D2D">
                                  <w:rPr>
                                    <w:rFonts w:ascii="AR CENA" w:hAnsi="AR CENA"/>
                                    <w:color w:val="000000" w:themeColor="text1"/>
                                    <w:szCs w:val="24"/>
                                  </w:rPr>
                                  <w:t>MatAmount</w:t>
                                </w:r>
                                <w:proofErr w:type="spellEnd"/>
                                <w:r w:rsidRPr="00126D2D">
                                  <w:rPr>
                                    <w:rFonts w:ascii="AR CENA" w:hAnsi="AR CENA"/>
                                    <w:color w:val="000000" w:themeColor="text1"/>
                                    <w:szCs w:val="24"/>
                                  </w:rPr>
                                  <w:t xml:space="preserve"> * </w:t>
                                </w:r>
                                <w:proofErr w:type="spellStart"/>
                                <w:r w:rsidRPr="00126D2D">
                                  <w:rPr>
                                    <w:rFonts w:ascii="AR CENA" w:hAnsi="AR CENA"/>
                                    <w:color w:val="000000" w:themeColor="text1"/>
                                    <w:szCs w:val="24"/>
                                  </w:rPr>
                                  <w:t>Mat</w:t>
                                </w:r>
                                <w:r w:rsidR="00126D2D" w:rsidRPr="00126D2D">
                                  <w:rPr>
                                    <w:rFonts w:ascii="AR CENA" w:hAnsi="AR CENA"/>
                                    <w:color w:val="000000" w:themeColor="text1"/>
                                    <w:szCs w:val="24"/>
                                  </w:rPr>
                                  <w:t>erial</w:t>
                                </w:r>
                                <w:r w:rsidRPr="00126D2D">
                                  <w:rPr>
                                    <w:rFonts w:ascii="AR CENA" w:hAnsi="AR CENA"/>
                                    <w:color w:val="000000" w:themeColor="text1"/>
                                    <w:szCs w:val="24"/>
                                  </w:rPr>
                                  <w:t>Cost</w:t>
                                </w:r>
                                <w:proofErr w:type="spellEnd"/>
                                <w:r w:rsidRPr="00126D2D">
                                  <w:rPr>
                                    <w:rFonts w:ascii="AR CENA" w:hAnsi="AR CENA"/>
                                    <w:color w:val="000000" w:themeColor="text1"/>
                                    <w:szCs w:val="24"/>
                                  </w:rPr>
                                  <w:t xml:space="preserve"> </w:t>
                                </w:r>
                                <w:r w:rsidRPr="00126D2D">
                                  <w:rPr>
                                    <w:rFonts w:ascii="AR CENA" w:hAnsi="AR CENA"/>
                                    <w:color w:val="000000" w:themeColor="text1"/>
                                    <w:szCs w:val="24"/>
                                  </w:rPr>
                                  <w:br/>
                                  <w:t>+ Fitting + Labour + VAT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9" name="Group 1449"/>
                        <wpg:cNvGrpSpPr/>
                        <wpg:grpSpPr>
                          <a:xfrm>
                            <a:off x="1828800" y="1886013"/>
                            <a:ext cx="1537335" cy="1099706"/>
                            <a:chOff x="0" y="372801"/>
                            <a:chExt cx="1537335" cy="1099919"/>
                          </a:xfrm>
                        </wpg:grpSpPr>
                        <wps:wsp>
                          <wps:cNvPr id="1450" name="Straight Arrow Connector 1450"/>
                          <wps:cNvCnPr/>
                          <wps:spPr>
                            <a:xfrm>
                              <a:off x="774123" y="372801"/>
                              <a:ext cx="0" cy="40449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1" name="Rectangle 1451"/>
                          <wps:cNvSpPr/>
                          <wps:spPr>
                            <a:xfrm>
                              <a:off x="0" y="776741"/>
                              <a:ext cx="1537335" cy="695979"/>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7DB703" w14:textId="23A0C0EB"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 xml:space="preserve">Width * Drop * Fullness / </w:t>
                                </w:r>
                                <w:proofErr w:type="spellStart"/>
                                <w:r w:rsidRPr="00126D2D">
                                  <w:rPr>
                                    <w:rFonts w:ascii="AR CENA" w:hAnsi="AR CENA"/>
                                    <w:color w:val="000000" w:themeColor="text1"/>
                                    <w:sz w:val="24"/>
                                    <w:szCs w:val="24"/>
                                  </w:rPr>
                                  <w:t>Mat</w:t>
                                </w:r>
                                <w:r w:rsidR="00126D2D" w:rsidRPr="00126D2D">
                                  <w:rPr>
                                    <w:rFonts w:ascii="AR CENA" w:hAnsi="AR CENA"/>
                                    <w:color w:val="000000" w:themeColor="text1"/>
                                    <w:sz w:val="24"/>
                                    <w:szCs w:val="24"/>
                                  </w:rPr>
                                  <w:t>erialW</w:t>
                                </w:r>
                                <w:r w:rsidRPr="00126D2D">
                                  <w:rPr>
                                    <w:rFonts w:ascii="AR CENA" w:hAnsi="AR CENA"/>
                                    <w:color w:val="000000" w:themeColor="text1"/>
                                    <w:sz w:val="24"/>
                                    <w:szCs w:val="24"/>
                                  </w:rPr>
                                  <w:t>idth</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2" name="Flowchart: Document 1452"/>
                        <wps:cNvSpPr/>
                        <wps:spPr>
                          <a:xfrm>
                            <a:off x="52252" y="4480560"/>
                            <a:ext cx="1253490" cy="749935"/>
                          </a:xfrm>
                          <a:prstGeom prst="flowChart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75E320"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Send letter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Flowchart: Document 1453"/>
                        <wps:cNvSpPr/>
                        <wps:spPr>
                          <a:xfrm>
                            <a:off x="3944983" y="4480560"/>
                            <a:ext cx="1253490" cy="749935"/>
                          </a:xfrm>
                          <a:prstGeom prst="flowChartDocumen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4C989"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Send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4" name="Group 1454"/>
                        <wpg:cNvGrpSpPr/>
                        <wpg:grpSpPr>
                          <a:xfrm>
                            <a:off x="1606732" y="624490"/>
                            <a:ext cx="1972310" cy="1296974"/>
                            <a:chOff x="0" y="161464"/>
                            <a:chExt cx="1972492" cy="1297250"/>
                          </a:xfrm>
                        </wpg:grpSpPr>
                        <wps:wsp>
                          <wps:cNvPr id="1455" name="Straight Arrow Connector 1455"/>
                          <wps:cNvCnPr/>
                          <wps:spPr>
                            <a:xfrm>
                              <a:off x="987137" y="161464"/>
                              <a:ext cx="0" cy="4049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456" name="Group 1456"/>
                          <wpg:cNvGrpSpPr/>
                          <wpg:grpSpPr>
                            <a:xfrm>
                              <a:off x="0" y="572582"/>
                              <a:ext cx="1972492" cy="886132"/>
                              <a:chOff x="0" y="284892"/>
                              <a:chExt cx="1972492" cy="886132"/>
                            </a:xfrm>
                          </wpg:grpSpPr>
                          <wps:wsp>
                            <wps:cNvPr id="1457" name="Flowchart: Data 1457"/>
                            <wps:cNvSpPr/>
                            <wps:spPr>
                              <a:xfrm>
                                <a:off x="0" y="284892"/>
                                <a:ext cx="1972492" cy="876301"/>
                              </a:xfrm>
                              <a:prstGeom prst="flowChartInputOut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47EE71" w14:textId="77777777" w:rsidR="00B20488" w:rsidRPr="00EA0CE0" w:rsidRDefault="00B20488" w:rsidP="005F2E34">
                                  <w:pPr>
                                    <w:jc w:val="center"/>
                                    <w:rPr>
                                      <w:rFonts w:ascii="AR CENA" w:hAnsi="AR CENA"/>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Rectangle 1458"/>
                            <wps:cNvSpPr/>
                            <wps:spPr>
                              <a:xfrm>
                                <a:off x="287347" y="294724"/>
                                <a:ext cx="1489165" cy="876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2F68C" w14:textId="66726840" w:rsidR="00B20488" w:rsidRPr="00EA0CE0" w:rsidRDefault="00B20488" w:rsidP="005F2E34">
                                  <w:pPr>
                                    <w:jc w:val="center"/>
                                    <w:rPr>
                                      <w:rFonts w:ascii="AR CENA" w:hAnsi="AR CENA"/>
                                      <w:color w:val="000000" w:themeColor="text1"/>
                                      <w:sz w:val="24"/>
                                      <w:szCs w:val="24"/>
                                    </w:rPr>
                                  </w:pPr>
                                  <w:proofErr w:type="spellStart"/>
                                  <w:r w:rsidRPr="00126D2D">
                                    <w:rPr>
                                      <w:rFonts w:ascii="AR CENA" w:hAnsi="AR CENA"/>
                                      <w:color w:val="000000" w:themeColor="text1"/>
                                      <w:sz w:val="24"/>
                                      <w:szCs w:val="24"/>
                                    </w:rPr>
                                    <w:t>M</w:t>
                                  </w:r>
                                  <w:r w:rsidR="00126D2D" w:rsidRPr="00126D2D">
                                    <w:rPr>
                                      <w:rFonts w:ascii="AR CENA" w:hAnsi="AR CENA"/>
                                      <w:color w:val="000000" w:themeColor="text1"/>
                                      <w:sz w:val="24"/>
                                      <w:szCs w:val="24"/>
                                    </w:rPr>
                                    <w:t>aterial</w:t>
                                  </w:r>
                                  <w:r w:rsidRPr="00126D2D">
                                    <w:rPr>
                                      <w:rFonts w:ascii="AR CENA" w:hAnsi="AR CENA"/>
                                      <w:color w:val="000000" w:themeColor="text1"/>
                                      <w:sz w:val="24"/>
                                      <w:szCs w:val="24"/>
                                    </w:rPr>
                                    <w:t>Cost</w:t>
                                  </w:r>
                                  <w:proofErr w:type="spellEnd"/>
                                  <w:r w:rsidRPr="00126D2D">
                                    <w:rPr>
                                      <w:rFonts w:ascii="AR CENA" w:hAnsi="AR CENA"/>
                                      <w:color w:val="000000" w:themeColor="text1"/>
                                      <w:sz w:val="24"/>
                                      <w:szCs w:val="24"/>
                                    </w:rPr>
                                    <w:t xml:space="preserve">, </w:t>
                                  </w:r>
                                  <w:r w:rsidRPr="00126D2D">
                                    <w:rPr>
                                      <w:rFonts w:ascii="AR CENA" w:hAnsi="AR CENA"/>
                                      <w:color w:val="000000" w:themeColor="text1"/>
                                      <w:sz w:val="24"/>
                                      <w:szCs w:val="24"/>
                                    </w:rPr>
                                    <w:br/>
                                    <w:t xml:space="preserve">Width, Drop, Fullness, </w:t>
                                  </w:r>
                                  <w:proofErr w:type="spellStart"/>
                                  <w:r w:rsidR="00126D2D" w:rsidRPr="00126D2D">
                                    <w:rPr>
                                      <w:rFonts w:ascii="AR CENA" w:hAnsi="AR CENA"/>
                                      <w:color w:val="000000" w:themeColor="text1"/>
                                      <w:sz w:val="24"/>
                                      <w:szCs w:val="24"/>
                                    </w:rPr>
                                    <w:t>MaterialW</w:t>
                                  </w:r>
                                  <w:r w:rsidRPr="00126D2D">
                                    <w:rPr>
                                      <w:rFonts w:ascii="AR CENA" w:hAnsi="AR CENA"/>
                                      <w:color w:val="000000" w:themeColor="text1"/>
                                      <w:sz w:val="24"/>
                                      <w:szCs w:val="24"/>
                                    </w:rPr>
                                    <w:t>idth</w:t>
                                  </w:r>
                                  <w:proofErr w:type="spellEnd"/>
                                  <w:r w:rsidR="00126D2D" w:rsidRPr="00126D2D">
                                    <w:rPr>
                                      <w:rFonts w:ascii="AR CENA" w:hAnsi="AR CENA"/>
                                      <w:color w:val="000000" w:themeColor="text1"/>
                                      <w:sz w:val="24"/>
                                      <w:szCs w:val="24"/>
                                    </w:rPr>
                                    <w:t>,</w:t>
                                  </w:r>
                                  <w:r w:rsidRPr="00126D2D">
                                    <w:rPr>
                                      <w:rFonts w:ascii="AR CENA" w:hAnsi="AR CENA"/>
                                      <w:color w:val="000000" w:themeColor="text1"/>
                                      <w:sz w:val="24"/>
                                      <w:szCs w:val="24"/>
                                    </w:rPr>
                                    <w:t xml:space="preserve"> </w:t>
                                  </w:r>
                                  <w:proofErr w:type="spellStart"/>
                                  <w:r w:rsidRPr="00126D2D">
                                    <w:rPr>
                                      <w:rFonts w:ascii="AR CENA" w:hAnsi="AR CENA"/>
                                      <w:color w:val="000000" w:themeColor="text1"/>
                                      <w:sz w:val="24"/>
                                      <w:szCs w:val="24"/>
                                    </w:rPr>
                                    <w:t>VATRate</w:t>
                                  </w:r>
                                  <w:proofErr w:type="spellEnd"/>
                                  <w:r w:rsidRPr="00126D2D">
                                    <w:rPr>
                                      <w:rFonts w:ascii="AR CENA" w:hAnsi="AR CENA"/>
                                      <w:color w:val="000000" w:themeColor="text1"/>
                                      <w:sz w:val="24"/>
                                      <w:szCs w:val="24"/>
                                    </w:rPr>
                                    <w:t xml:space="preserve"> Labour, Fitting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48" name="Flowchart: Terminator 1448"/>
                        <wps:cNvSpPr/>
                        <wps:spPr>
                          <a:xfrm>
                            <a:off x="1884879" y="311916"/>
                            <a:ext cx="1386840" cy="418292"/>
                          </a:xfrm>
                          <a:prstGeom prst="flowChartTerminator">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E7069F"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1BB36A" id="Group 1427" o:spid="_x0000_s1170" style="position:absolute;margin-left:41.45pt;margin-top:6.8pt;width:414.6pt;height:531.75pt;z-index:251974656;mso-height-relative:margin" coordorigin=",3119" coordsize="52654,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">
                <v:group id="Group 1428" o:spid="_x0000_s1171" style="position:absolute;top:51728;width:52654;height:21165" coordsize="52654,21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aVHMcAAADdAAAADwAAAGRycy9kb3ducmV2LnhtbESPQWvCQBCF74X+h2UK&#10;3uom2kpJXUWkLT1IwVgQb0N2TILZ2ZDdJvHfdw6Ctxnem/e+Wa5H16ieulB7NpBOE1DEhbc1lwZ+&#10;D5/Pb6BCRLbYeCYDVwqwXj0+LDGzfuA99XkslYRwyNBAFWObaR2KihyGqW+JRTv7zmGUtSu17XCQ&#10;cNfoWZIstMOapaHClrYVFZf8zxn4GnDYzNOPfnc5b6+nw+vPcZeSMZOncfMOKtIY7+bb9bcV/JeZ&#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daVHMcAAADd&#10;AAAADwAAAAAAAAAAAAAAAACqAgAAZHJzL2Rvd25yZXYueG1sUEsFBgAAAAAEAAQA+gAAAJ4DAAAA&#10;AA==&#10;">
                  <v:shapetype id="_x0000_t116" coordsize="21600,21600" o:spt="116" path="m3475,qx,10800,3475,21600l18125,21600qx21600,10800,18125,xe">
                    <v:stroke joinstyle="miter"/>
                    <v:path gradientshapeok="t" o:connecttype="rect" textboxrect="1018,3163,20582,18437"/>
                  </v:shapetype>
                  <v:shape id="Flowchart: Terminator 1429" o:spid="_x0000_s1172" type="#_x0000_t116" style="position:absolute;left:19228;top:17021;width:13868;height: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vHhMQA&#10;AADdAAAADwAAAGRycy9kb3ducmV2LnhtbERPS2sCMRC+F/wPYQQvRbMVKXZrlKUg2EPxURGPw2aa&#10;rG4myybq+u9NodDbfHzPmS06V4srtaHyrOBllIEgLr2u2CjYfy+HUxAhImusPZOCOwVYzHtPM8y1&#10;v/GWrrtoRArhkKMCG2OTSxlKSw7DyDfEifvxrcOYYGukbvGWwl0tx1n2Kh1WnBosNvRhqTzvLk5B&#10;szqazT4808kWn8tqXWwOX0ej1KDfFe8gInXxX/znXuk0fzJ+g99v0gl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rx4TEAAAA3QAAAA8AAAAAAAAAAAAAAAAAmAIAAGRycy9k&#10;b3ducmV2LnhtbFBLBQYAAAAABAAEAPUAAACJAwAAAAA=&#10;" fillcolor="#f2f2f2 [3052]" strokecolor="black [3213]">
                    <v:textbox inset=",.5mm">
                      <w:txbxContent>
                        <w:p w14:paraId="1380F0DD"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Stop</w:t>
                          </w:r>
                        </w:p>
                      </w:txbxContent>
                    </v:textbox>
                  </v:shape>
                  <v:shape id="Freeform 1430" o:spid="_x0000_s1173" style="position:absolute;left:6665;top:9227;width:39341;height:4602;flip:y;visibility:visible;mso-wrap-style:square;v-text-anchor:middle" coordsize="3657600,512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h7scA&#10;AADdAAAADwAAAGRycy9kb3ducmV2LnhtbESPT08CQQzF7yZ+h0lNvBiZBY0xCwMxRhJP8kcu3MpO&#10;2V3Y6aw7BZZvbw8m3tq81/d+ncz60JgzdamO7GA4yMAQF9HXXDrYfM8fX8EkQfbYRCYHV0owm97e&#10;TDD38cIrOq+lNBrCKUcHlUibW5uKigKmQWyJVdvHLqDo2pXWd3jR8NDYUZa92IA1a0OFLb1XVBzX&#10;p+DgODzsTvXD5otk+bNYtrKNH2nr3P1d/zYGI9TLv/nv+tMr/vOT8us3OoKd/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yoe7HAAAA3QAAAA8AAAAAAAAAAAAAAAAAmAIAAGRy&#10;cy9kb3ducmV2LnhtbFBLBQYAAAAABAAEAPUAAACMAwAAAAA=&#10;" path="m,506776l,,3657600,r,512285e" filled="f" strokecolor="black [3213]" strokeweight="1.5pt">
                    <v:path arrowok="t" o:connecttype="custom" o:connectlocs="0,455219;0,0;3934042,0;3934042,460168" o:connectangles="0,0,0,0"/>
                  </v:shape>
                  <v:shape id="Straight Arrow Connector 1431" o:spid="_x0000_s1174" type="#_x0000_t32" style="position:absolute;left:26192;top:13785;width:0;height:31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YRcIAAADdAAAADwAAAGRycy9kb3ducmV2LnhtbERP32vCMBB+H/g/hBN8m6m6udEZRQTF&#10;wV6so89HcrbF5lKSaOt/vwwGe7uP7+etNoNtxZ18aBwrmE0zEMTamYYrBd/n/fM7iBCRDbaOScGD&#10;AmzWo6cV5sb1fKJ7ESuRQjjkqKCOsculDLomi2HqOuLEXZy3GBP0lTQe+xRuWznPsqW02HBqqLGj&#10;XU36WtysAl/qU6X3n5erfIvHr/71UBZYKjUZD9sPEJGG+C/+cx9Nmv+ymMHvN+kE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6/YRcIAAADdAAAADwAAAAAAAAAAAAAA&#10;AAChAgAAZHJzL2Rvd25yZXYueG1sUEsFBgAAAAAEAAQA+QAAAJADAAAAAA==&#10;" strokecolor="black [3213]" strokeweight="1.5pt">
                    <v:stroke endarrow="block"/>
                  </v:shape>
                  <v:group id="Group 1432" o:spid="_x0000_s1175" style="position:absolute;width:13258;height:10869" coordorigin=",-71" coordsize="13258,108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c0K8UAAADdAAAADwAAAGRycy9kb3ducmV2LnhtbERPS2vCQBC+F/wPyxR6&#10;q5uHLZK6BhFbPIhQFUpvQ3ZMQrKzIbtN4r/vFoTe5uN7ziqfTCsG6l1tWUE8j0AQF1bXXCq4nN+f&#10;lyCcR9bYWiYFN3KQr2cPK8y0HfmThpMvRQhhl6GCyvsuk9IVFRl0c9sRB+5qe4M+wL6UuscxhJtW&#10;JlH0Kg3WHBoq7GhbUdGcfoyCjxHHTRrvhkNz3d6+zy/Hr0NMSj09Tps3EJ4m/y++u/c6zF+k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nNCvFAAAA3QAA&#10;AA8AAAAAAAAAAAAAAAAAqgIAAGRycy9kb3ducmV2LnhtbFBLBQYAAAAABAAEAPoAAACcAwAAAAA=&#10;">
                    <v:shape id="Straight Arrow Connector 1433" o:spid="_x0000_s1176" type="#_x0000_t32" style="position:absolute;left:6643;top:-71;width:0;height:40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HjqcIAAADdAAAADwAAAGRycy9kb3ducmV2LnhtbERP32vCMBB+H/g/hBN8m6lzm1KNIgPF&#10;wV7spM9HcrbF5lKSaOt/vwwGe7uP7+ett4NtxZ18aBwrmE0zEMTamYYrBefv/fMSRIjIBlvHpOBB&#10;Abab0dMac+N6PtG9iJVIIRxyVFDH2OVSBl2TxTB1HXHiLs5bjAn6ShqPfQq3rXzJsndpseHUUGNH&#10;HzXpa3GzCnypT5Xef16uchGPX/3boSywVGoyHnYrEJGG+C/+cx9Nmv86n8PvN+kE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DHjqcIAAADdAAAADwAAAAAAAAAAAAAA&#10;AAChAgAAZHJzL2Rvd25yZXYueG1sUEsFBgAAAAAEAAQA+QAAAJADAAAAAA==&#10;" strokecolor="black [3213]" strokeweight="1.5pt">
                      <v:stroke endarrow="block"/>
                    </v:shape>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434" o:spid="_x0000_s1177" type="#_x0000_t130" style="position:absolute;top:3998;width:1325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McMQA&#10;AADdAAAADwAAAGRycy9kb3ducmV2LnhtbERP3WrCMBS+F/YO4Qx2N1NdcVKNIgXZJmxj6gMcmmNb&#10;bE5KEtu6pzeDgXfn4/s9y/VgGtGR87VlBZNxAoK4sLrmUsHxsH2eg/ABWWNjmRRcycN69TBaYqZt&#10;zz/U7UMpYgj7DBVUIbSZlL6oyKAf25Y4cifrDIYIXSm1wz6Gm0ZOk2QmDdYcGypsKa+oOO8vRsHu&#10;nH9etx9vw/eX6zs5/bWvszxV6ulx2CxABBrCXfzvftdxfvqSwt838QS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LzHDEAAAA3QAAAA8AAAAAAAAAAAAAAAAAmAIAAGRycy9k&#10;b3ducmV2LnhtbFBLBQYAAAAABAAEAPUAAACJAwAAAAA=&#10;" fillcolor="white [3212]" strokecolor="black [3213]">
                      <v:textbox>
                        <w:txbxContent>
                          <w:p w14:paraId="5CE1DDBD" w14:textId="77777777"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Store letter</w:t>
                            </w:r>
                          </w:p>
                        </w:txbxContent>
                      </v:textbox>
                    </v:shape>
                  </v:group>
                  <v:group id="Group 1435" o:spid="_x0000_s1178" style="position:absolute;left:39396;width:13258;height:10870" coordorigin=",-71" coordsize="13258,108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Straight Arrow Connector 1436" o:spid="_x0000_s1179" type="#_x0000_t32" style="position:absolute;left:6643;top:-71;width:0;height:40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ZAMcIAAADdAAAADwAAAGRycy9kb3ducmV2LnhtbERP32vCMBB+H/g/hBN8m+l0c6MzigiK&#10;g71Ypc9HcrbF5lKSaOt/vwwGe7uP7+ct14NtxZ18aBwreJlmIIi1Mw1XCs6n3fMHiBCRDbaOScGD&#10;AqxXo6cl5sb1fKR7ESuRQjjkqKCOsculDLomi2HqOuLEXZy3GBP0lTQe+xRuWznLsoW02HBqqLGj&#10;bU36WtysAl/qY6V3X5erfI+H7/5tXxZYKjUZD5tPEJGG+C/+cx9Mmv86X8DvN+kE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ZAMcIAAADdAAAADwAAAAAAAAAAAAAA&#10;AAChAgAAZHJzL2Rvd25yZXYueG1sUEsFBgAAAAAEAAQA+QAAAJADAAAAAA==&#10;" strokecolor="black [3213]" strokeweight="1.5pt">
                      <v:stroke endarrow="block"/>
                    </v:shape>
                    <v:shape id="Flowchart: Stored Data 1437" o:spid="_x0000_s1180" type="#_x0000_t130" style="position:absolute;top:3998;width:13258;height:6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SB8QA&#10;AADdAAAADwAAAGRycy9kb3ducmV2LnhtbERP3WrCMBS+H+wdwhl4p+mc2NEZRQoyN1DR7QEOzVlb&#10;bE5KEtu6p18EYXfn4/s9i9VgGtGR87VlBc+TBARxYXXNpYLvr834FYQPyBoby6TgSh5Wy8eHBWba&#10;9nyk7hRKEUPYZ6igCqHNpPRFRQb9xLbEkfuxzmCI0JVSO+xjuGnkNEnm0mDNsaHClvKKivPpYhR8&#10;nvPddfPxPhz2ru/k9Nem83ym1OhpWL+BCDSEf/HdvdVx/uwlhd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UgfEAAAA3QAAAA8AAAAAAAAAAAAAAAAAmAIAAGRycy9k&#10;b3ducmV2LnhtbFBLBQYAAAAABAAEAPUAAACJAwAAAAA=&#10;" fillcolor="white [3212]" strokecolor="black [3213]">
                      <v:textbox>
                        <w:txbxContent>
                          <w:p w14:paraId="27C8CDE7" w14:textId="77777777"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Store email</w:t>
                            </w:r>
                          </w:p>
                        </w:txbxContent>
                      </v:textbox>
                    </v:shape>
                  </v:group>
                </v:group>
                <v:group id="Group 1438" o:spid="_x0000_s1181" style="position:absolute;left:13062;top:38927;width:26277;height:15189" coordsize="26280,1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Dwc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A8DwccAAADd&#10;AAAADwAAAAAAAAAAAAAAAACqAgAAZHJzL2Rvd25yZXYueG1sUEsFBgAAAAAEAAQA+gAAAJ4DAAAA&#10;AA==&#10;">
                  <v:shape id="Straight Arrow Connector 1439" o:spid="_x0000_s1182" type="#_x0000_t32" style="position:absolute;left:13140;top:-3462;width:0;height:2628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ZXRMIAAADdAAAADwAAAGRycy9kb3ducmV2LnhtbERPTWsCMRC9F/ofwhR6q1mtiK5GKcJC&#10;qyeteh4342bZZLJsUl3/vSkUepvH+5zFqndWXKkLtWcFw0EGgrj0uuZKweG7eJuCCBFZo/VMCu4U&#10;YLV8flpgrv2Nd3Tdx0qkEA45KjAxtrmUoTTkMAx8S5y4i+8cxgS7SuoObyncWTnKsol0WHNqMNjS&#10;2lDZ7H+cgrU5f422m1PRFM3O+u3hSGFilXp96T/mICL18V/85/7Uaf74fQa/36QT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ZXRMIAAADdAAAADwAAAAAAAAAAAAAA&#10;AAChAgAAZHJzL2Rvd25yZXYueG1sUEsFBgAAAAAEAAQA+QAAAJADAAAAAA==&#10;" strokecolor="black [3213]" strokeweight="1.5pt">
                    <v:stroke startarrow="block" endarrow="block"/>
                  </v:shape>
                  <v:group id="Group 1440" o:spid="_x0000_s1183" style="position:absolute;left:4845;width:16558;height:15191" coordsize="16558,15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shape id="Straight Arrow Connector 1441" o:spid="_x0000_s1184" type="#_x0000_t32" style="position:absolute;left:8260;width:0;height:4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mrOMIAAADdAAAADwAAAGRycy9kb3ducmV2LnhtbERPS2sCMRC+F/ofwhS81azFR9kapRQU&#10;C15cy56HZNxd3EyWJLrrv28Ewdt8fM9Zrgfbiiv50DhWMBlnIIi1Mw1XCv6Om/dPECEiG2wdk4Ib&#10;BVivXl+WmBvX84GuRaxECuGQo4I6xi6XMuiaLIax64gTd3LeYkzQV9J47FO4beVHls2lxYZTQ40d&#10;/dSkz8XFKvClPlR683s6y0Xc7fvZtiywVGr0Nnx/gYg0xKf44d6ZNH86ncD9m3SC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mrOMIAAADdAAAADwAAAAAAAAAAAAAA&#10;AAChAgAAZHJzL2Rvd25yZXYueG1sUEsFBgAAAAAEAAQA+QAAAJADAAAAAA==&#10;" strokecolor="black [3213]" strokeweight="1.5pt">
                      <v:stroke endarrow="block"/>
                    </v:shape>
                    <v:group id="Group 1442" o:spid="_x0000_s1185" style="position:absolute;top:4104;width:16558;height:11087" coordorigin="" coordsize="16558,11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FHVsUAAADdAAAADwAAAGRycy9kb3ducmV2LnhtbERPTWvCQBC9F/wPyxS8&#10;NZtoWiTNKiJWPIRCVSi9DdkxCWZnQ3abxH/fLRR6m8f7nHwzmVYM1LvGsoIkikEQl1Y3XCm4nN+e&#10;ViCcR9bYWiYFd3KwWc8ecsy0HfmDhpOvRAhhl6GC2vsuk9KVNRl0ke2IA3e1vUEfYF9J3eMYwk0r&#10;F3H8Ig02HBpq7GhXU3k7fRsFhxHH7TLZD8Xturt/nZ/fP4uElJo/TttXEJ4m/y/+cx91mJ+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3hR1bFAAAA3QAA&#10;AA8AAAAAAAAAAAAAAAAAqgIAAGRycy9kb3ducmV2LnhtbFBLBQYAAAAABAAEAPoAAACcAwAAAAA=&#10;">
                      <v:shapetype id="_x0000_t110" coordsize="21600,21600" o:spt="110" path="m10800,l,10800,10800,21600,21600,10800xe">
                        <v:stroke joinstyle="miter"/>
                        <v:path gradientshapeok="t" o:connecttype="rect" textboxrect="5400,5400,16200,16200"/>
                      </v:shapetype>
                      <v:shape id="Flowchart: Decision 1443" o:spid="_x0000_s1186" type="#_x0000_t110" style="position:absolute;width:16558;height:11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uVcQA&#10;AADdAAAADwAAAGRycy9kb3ducmV2LnhtbERPS2vCQBC+C/0PyxR6Ed1UpUh0ldRS6TXWgschOyah&#10;2dmwu82jv74rCL3Nx/ec7X4wjejI+dqygud5AoK4sLrmUsH58322BuEDssbGMikYycN+9zDZYqpt&#10;zzl1p1CKGMI+RQVVCG0qpS8qMujntiWO3NU6gyFCV0rtsI/hppGLJHmRBmuODRW2dKio+D79GAVf&#10;Y3YM/dSNb7/dobmcs3ydL16Venocsg2IQEP4F9/dHzrOX62WcPsmni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sLlXEAAAA3QAAAA8AAAAAAAAAAAAAAAAAmAIAAGRycy9k&#10;b3ducmV2LnhtbFBLBQYAAAAABAAEAPUAAACJAwAAAAA=&#10;" fillcolor="white [3212]" strokecolor="black [3213]">
                        <v:textbox>
                          <w:txbxContent>
                            <w:p w14:paraId="75FA354F" w14:textId="77777777" w:rsidR="00B20488" w:rsidRPr="00EA0CE0" w:rsidRDefault="00B20488" w:rsidP="005F2E34">
                              <w:pPr>
                                <w:jc w:val="center"/>
                                <w:rPr>
                                  <w:rFonts w:ascii="AR CENA" w:hAnsi="AR CENA"/>
                                  <w:color w:val="000000" w:themeColor="text1"/>
                                  <w:sz w:val="24"/>
                                  <w:szCs w:val="24"/>
                                </w:rPr>
                              </w:pPr>
                            </w:p>
                          </w:txbxContent>
                        </v:textbox>
                      </v:shape>
                      <v:rect id="Rectangle 1444" o:spid="_x0000_s1187" style="position:absolute;left:2837;top:1490;width:10973;height: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e8AA&#10;AADdAAAADwAAAGRycy9kb3ducmV2LnhtbERPTWvDMAy9D/ofjAa9LU5GGCONW7aOQNltXaFXEatx&#10;mC2H2E3Sf18PBrvp8T5V7xZnxURj6D0rKLIcBHHrdc+dgtN38/QKIkRkjdYzKbhRgN129VBjpf3M&#10;XzQdYydSCIcKFZgYh0rK0BpyGDI/ECfu4keHMcGxk3rEOYU7K5/z/EU67Dk1GBxob6j9OV6dguX9&#10;jNJbQxeULv+cmuKj2Ful1o/L2wZEpCX+i//cB53ml2UJv9+kE+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We8AAAADdAAAADwAAAAAAAAAAAAAAAACYAgAAZHJzL2Rvd25y&#10;ZXYueG1sUEsFBgAAAAAEAAQA9QAAAIUDAAAAAA==&#10;" filled="f" stroked="f">
                        <v:textbox>
                          <w:txbxContent>
                            <w:p w14:paraId="084BAD91" w14:textId="77777777"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Does customer have email?</w:t>
                              </w:r>
                            </w:p>
                          </w:txbxContent>
                        </v:textbox>
                      </v:rect>
                    </v:group>
                  </v:group>
                </v:group>
                <v:group id="Group 1445" o:spid="_x0000_s1188" style="position:absolute;left:18288;top:29074;width:15373;height:11390" coordorigin=",2106" coordsize="15378,11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jfIsUAAADdAAAADwAAAGRycy9kb3ducmV2LnhtbERPS2vCQBC+F/wPyxS8&#10;1U00KZK6ikiVHkKhKpTehuyYBLOzIbvN4993C4Xe5uN7zmY3mkb01LnasoJ4EYEgLqyuuVRwvRyf&#10;1iCcR9bYWCYFEznYbWcPG8y0HfiD+rMvRQhhl6GCyvs2k9IVFRl0C9sSB+5mO4M+wK6UusMhhJtG&#10;LqPoWRqsOTRU2NKhouJ+/jYKTgMO+1X82uf322H6uqTvn3lMSs0fx/0LCE+j/xf/ud90mJ8k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I3yLFAAAA3QAA&#10;AA8AAAAAAAAAAAAAAAAAqgIAAGRycy9kb3ducmV2LnhtbFBLBQYAAAAABAAEAPoAAACcAwAAAAA=&#10;">
                  <v:shape id="Straight Arrow Connector 1446" o:spid="_x0000_s1189" type="#_x0000_t32" style="position:absolute;left:7689;top:2106;width:0;height:40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AzTMIAAADdAAAADwAAAGRycy9kb3ducmV2LnhtbERP32vCMBB+F/Y/hBvsTVOHc6MaRQSH&#10;A1/sRp+P5GyLzaUkma3/vREE3+7j+3nL9WBbcSEfGscKppMMBLF2puFKwd/vbvwFIkRkg61jUnCl&#10;AOvVy2iJuXE9H+lSxEqkEA45Kqhj7HIpg67JYpi4jjhxJ+ctxgR9JY3HPoXbVr5n2VxabDg11NjR&#10;tiZ9Lv6tAl/qY6V3P6ez/Iz7Q//xXRZYKvX2OmwWICIN8Sl+uPcmzZ/N5nD/Jp0gV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AzTMIAAADdAAAADwAAAAAAAAAAAAAA&#10;AAChAgAAZHJzL2Rvd25yZXYueG1sUEsFBgAAAAAEAAQA+QAAAJADAAAAAA==&#10;" strokecolor="black [3213]" strokeweight="1.5pt">
                    <v:stroke endarrow="block"/>
                  </v:shape>
                  <v:rect id="Rectangle 1447" o:spid="_x0000_s1190" style="position:absolute;top:6264;width:15378;height:72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nIMQA&#10;AADdAAAADwAAAGRycy9kb3ducmV2LnhtbERPS2sCMRC+F/ofwgi9FM22FVdWsyIFqdCTj4PHcTPu&#10;w81km6S6/feNIHibj+8580VvWnEh52vLCt5GCQjiwuqaSwX73Wo4BeEDssbWMin4Iw+L/Plpjpm2&#10;V97QZRtKEUPYZ6igCqHLpPRFRQb9yHbEkTtZZzBE6EqpHV5juGnle5JMpMGaY0OFHX1WVJy3v0bB&#10;qzWp20ya46r5Wv4cbPj+WHepUi+DfjkDEagPD/HdvdZx/nicwu2beIL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ZZyDEAAAA3QAAAA8AAAAAAAAAAAAAAAAAmAIAAGRycy9k&#10;b3ducmV2LnhtbFBLBQYAAAAABAAEAPUAAACJAwAAAAA=&#10;" fillcolor="white [3212]" strokecolor="black [3213]">
                    <v:textbox>
                      <w:txbxContent>
                        <w:p w14:paraId="0AAFF674" w14:textId="31B8E476" w:rsidR="00B20488" w:rsidRPr="00126D2D" w:rsidRDefault="00B20488" w:rsidP="005F2E34">
                          <w:pPr>
                            <w:jc w:val="center"/>
                            <w:rPr>
                              <w:rFonts w:ascii="AR CENA" w:hAnsi="AR CENA"/>
                              <w:color w:val="000000" w:themeColor="text1"/>
                              <w:szCs w:val="24"/>
                            </w:rPr>
                          </w:pPr>
                          <w:proofErr w:type="spellStart"/>
                          <w:r w:rsidRPr="00126D2D">
                            <w:rPr>
                              <w:rFonts w:ascii="AR CENA" w:hAnsi="AR CENA"/>
                              <w:color w:val="000000" w:themeColor="text1"/>
                              <w:szCs w:val="24"/>
                            </w:rPr>
                            <w:t>MatAmount</w:t>
                          </w:r>
                          <w:proofErr w:type="spellEnd"/>
                          <w:r w:rsidRPr="00126D2D">
                            <w:rPr>
                              <w:rFonts w:ascii="AR CENA" w:hAnsi="AR CENA"/>
                              <w:color w:val="000000" w:themeColor="text1"/>
                              <w:szCs w:val="24"/>
                            </w:rPr>
                            <w:t xml:space="preserve"> * </w:t>
                          </w:r>
                          <w:proofErr w:type="spellStart"/>
                          <w:r w:rsidRPr="00126D2D">
                            <w:rPr>
                              <w:rFonts w:ascii="AR CENA" w:hAnsi="AR CENA"/>
                              <w:color w:val="000000" w:themeColor="text1"/>
                              <w:szCs w:val="24"/>
                            </w:rPr>
                            <w:t>Mat</w:t>
                          </w:r>
                          <w:r w:rsidR="00126D2D" w:rsidRPr="00126D2D">
                            <w:rPr>
                              <w:rFonts w:ascii="AR CENA" w:hAnsi="AR CENA"/>
                              <w:color w:val="000000" w:themeColor="text1"/>
                              <w:szCs w:val="24"/>
                            </w:rPr>
                            <w:t>erial</w:t>
                          </w:r>
                          <w:r w:rsidRPr="00126D2D">
                            <w:rPr>
                              <w:rFonts w:ascii="AR CENA" w:hAnsi="AR CENA"/>
                              <w:color w:val="000000" w:themeColor="text1"/>
                              <w:szCs w:val="24"/>
                            </w:rPr>
                            <w:t>Cost</w:t>
                          </w:r>
                          <w:proofErr w:type="spellEnd"/>
                          <w:r w:rsidRPr="00126D2D">
                            <w:rPr>
                              <w:rFonts w:ascii="AR CENA" w:hAnsi="AR CENA"/>
                              <w:color w:val="000000" w:themeColor="text1"/>
                              <w:szCs w:val="24"/>
                            </w:rPr>
                            <w:t xml:space="preserve"> </w:t>
                          </w:r>
                          <w:r w:rsidRPr="00126D2D">
                            <w:rPr>
                              <w:rFonts w:ascii="AR CENA" w:hAnsi="AR CENA"/>
                              <w:color w:val="000000" w:themeColor="text1"/>
                              <w:szCs w:val="24"/>
                            </w:rPr>
                            <w:br/>
                            <w:t>+ Fitting + Labour + VAT</w:t>
                          </w:r>
                        </w:p>
                      </w:txbxContent>
                    </v:textbox>
                  </v:rect>
                </v:group>
                <v:group id="Group 1449" o:spid="_x0000_s1191" style="position:absolute;left:18288;top:18860;width:15373;height:10997" coordorigin=",3728" coordsize="15373,10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shape id="Straight Arrow Connector 1450" o:spid="_x0000_s1192" type="#_x0000_t32" style="position:absolute;left:7741;top:3728;width:0;height:40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yYfsUAAADdAAAADwAAAGRycy9kb3ducmV2LnhtbESPQWvDMAyF74P9B6PBbqvT0W4jrVtK&#10;oaWDXZqNnIWtJqGxHGyvyf79dBjsJvGe3vu03k6+VzeKqQtsYD4rQBHb4DpuDHx9Hp7eQKWM7LAP&#10;TAZ+KMF2c3+3xtKFkc90q3KjJIRTiQbanIdS62Rb8phmYSAW7RKixyxrbLSLOEq47/VzUbxojx1L&#10;Q4sD7Vuy1+rbG4i1PTf28H656td8+hiXx7rC2pjHh2m3ApVpyv/mv+uTE/zFUvjlGxlB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yYfsUAAADdAAAADwAAAAAAAAAA&#10;AAAAAAChAgAAZHJzL2Rvd25yZXYueG1sUEsFBgAAAAAEAAQA+QAAAJMDAAAAAA==&#10;" strokecolor="black [3213]" strokeweight="1.5pt">
                    <v:stroke endarrow="block"/>
                  </v:shape>
                  <v:rect id="Rectangle 1451" o:spid="_x0000_s1193" style="position:absolute;top:7767;width:15373;height:69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MEsQA&#10;AADdAAAADwAAAGRycy9kb3ducmV2LnhtbERPS4vCMBC+C/6HMMJeRFP3UaVrFBFEYU+6HjyOzdjW&#10;bSY1idr995sFwdt8fM+ZzltTixs5X1lWMBomIIhzqysuFOy/V4MJCB+QNdaWScEveZjPup0pZtre&#10;eUu3XShEDGGfoYIyhCaT0uclGfRD2xBH7mSdwRChK6R2eI/hppavSZJKgxXHhhIbWpaU/+yuRkHf&#10;mrHbpufj6rxeXA42fL1tmrFSL7128QkiUBue4od7o+P8948R/H8TT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zBLEAAAA3QAAAA8AAAAAAAAAAAAAAAAAmAIAAGRycy9k&#10;b3ducmV2LnhtbFBLBQYAAAAABAAEAPUAAACJAwAAAAA=&#10;" fillcolor="white [3212]" strokecolor="black [3213]">
                    <v:textbox>
                      <w:txbxContent>
                        <w:p w14:paraId="417DB703" w14:textId="23A0C0EB" w:rsidR="00B20488" w:rsidRPr="00EA0CE0" w:rsidRDefault="00B20488" w:rsidP="005F2E34">
                          <w:pPr>
                            <w:jc w:val="center"/>
                            <w:rPr>
                              <w:rFonts w:ascii="AR CENA" w:hAnsi="AR CENA"/>
                              <w:color w:val="000000" w:themeColor="text1"/>
                              <w:sz w:val="24"/>
                              <w:szCs w:val="24"/>
                            </w:rPr>
                          </w:pPr>
                          <w:r w:rsidRPr="00126D2D">
                            <w:rPr>
                              <w:rFonts w:ascii="AR CENA" w:hAnsi="AR CENA"/>
                              <w:color w:val="000000" w:themeColor="text1"/>
                              <w:sz w:val="24"/>
                              <w:szCs w:val="24"/>
                            </w:rPr>
                            <w:t xml:space="preserve">Width * Drop * Fullness / </w:t>
                          </w:r>
                          <w:proofErr w:type="spellStart"/>
                          <w:r w:rsidRPr="00126D2D">
                            <w:rPr>
                              <w:rFonts w:ascii="AR CENA" w:hAnsi="AR CENA"/>
                              <w:color w:val="000000" w:themeColor="text1"/>
                              <w:sz w:val="24"/>
                              <w:szCs w:val="24"/>
                            </w:rPr>
                            <w:t>Mat</w:t>
                          </w:r>
                          <w:r w:rsidR="00126D2D" w:rsidRPr="00126D2D">
                            <w:rPr>
                              <w:rFonts w:ascii="AR CENA" w:hAnsi="AR CENA"/>
                              <w:color w:val="000000" w:themeColor="text1"/>
                              <w:sz w:val="24"/>
                              <w:szCs w:val="24"/>
                            </w:rPr>
                            <w:t>erialW</w:t>
                          </w:r>
                          <w:r w:rsidRPr="00126D2D">
                            <w:rPr>
                              <w:rFonts w:ascii="AR CENA" w:hAnsi="AR CENA"/>
                              <w:color w:val="000000" w:themeColor="text1"/>
                              <w:sz w:val="24"/>
                              <w:szCs w:val="24"/>
                            </w:rPr>
                            <w:t>idth</w:t>
                          </w:r>
                          <w:proofErr w:type="spellEnd"/>
                        </w:p>
                      </w:txbxContent>
                    </v:textbox>
                  </v:rect>
                </v:group>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452" o:spid="_x0000_s1194" type="#_x0000_t114" style="position:absolute;left:522;top:44805;width:12535;height:7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3JcMUA&#10;AADdAAAADwAAAGRycy9kb3ducmV2LnhtbERPTWvCQBC9C/6HZYTedGOwIqmbIJaGHLwYPdjbNDtN&#10;gtnZkN1q2l/fLRS8zeN9zjYbTSduNLjWsoLlIgJBXFndcq3gfHqbb0A4j6yxs0wKvslBlk4nW0y0&#10;vfORbqWvRQhhl6CCxvs+kdJVDRl0C9sTB+7TDgZ9gEMt9YD3EG46GUfRWhpsOTQ02NO+oepafhkF&#10;q+J943Vxiftjefh5rQ75R5nnSj3Nxt0LCE+jf4j/3YUO81fPMfx9E06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clwxQAAAN0AAAAPAAAAAAAAAAAAAAAAAJgCAABkcnMv&#10;ZG93bnJldi54bWxQSwUGAAAAAAQABAD1AAAAigMAAAAA&#10;" fillcolor="white [3212]" strokecolor="black [3213]">
                  <v:textbox>
                    <w:txbxContent>
                      <w:p w14:paraId="2D75E320"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Send letter</w:t>
                        </w:r>
                      </w:p>
                    </w:txbxContent>
                  </v:textbox>
                </v:shape>
                <v:shape id="Flowchart: Document 1453" o:spid="_x0000_s1195" type="#_x0000_t114" style="position:absolute;left:39449;top:44805;width:12535;height:7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Fs68UA&#10;AADdAAAADwAAAGRycy9kb3ducmV2LnhtbERPTWvCQBC9C/0PyxS86aZqi8RspLQ05ODF2IPexuyY&#10;BLOzIbvV6K/vFgre5vE+J1kPphUX6l1jWcHLNAJBXFrdcKXge/c1WYJwHllja5kU3MjBOn0aJRhr&#10;e+UtXQpfiRDCLkYFtfddLKUrazLoprYjDtzJ9gZ9gH0ldY/XEG5aOYuiN2mw4dBQY0cfNZXn4sco&#10;WOSHpdf5ftZti839s9xkxyLLlBo/D+8rEJ4G/xD/u3Md5i9e5/D3TThB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WzrxQAAAN0AAAAPAAAAAAAAAAAAAAAAAJgCAABkcnMv&#10;ZG93bnJldi54bWxQSwUGAAAAAAQABAD1AAAAigMAAAAA&#10;" fillcolor="white [3212]" strokecolor="black [3213]">
                  <v:textbox>
                    <w:txbxContent>
                      <w:p w14:paraId="2434C989"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Send email</w:t>
                        </w:r>
                      </w:p>
                    </w:txbxContent>
                  </v:textbox>
                </v:shape>
                <v:group id="Group 1454" o:spid="_x0000_s1196" style="position:absolute;left:16067;top:6244;width:19723;height:12970" coordorigin=",1614" coordsize="19724,129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3sZMUAAADdAAAADwAAAGRycy9kb3ducmV2LnhtbERPS2vCQBC+F/wPyxS8&#10;1U00KZK6ikiVHkKhKpTehuyYBLOzIbvN4993C4Xe5uN7zmY3mkb01LnasoJ4EYEgLqyuuVRwvRyf&#10;1iCcR9bYWCYFEznYbWcPG8y0HfiD+rMvRQhhl6GCyvs2k9IVFRl0C9sSB+5mO4M+wK6UusMhhJtG&#10;LqPoWRqsOTRU2NKhouJ+/jYKTgMO+1X82uf322H6uqTvn3lMSs0fx/0LCE+j/xf/ud90mJ+kC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d7GTFAAAA3QAA&#10;AA8AAAAAAAAAAAAAAAAAqgIAAGRycy9kb3ducmV2LnhtbFBLBQYAAAAABAAEAPoAAACcAwAAAAA=&#10;">
                  <v:shape id="Straight Arrow Connector 1455" o:spid="_x0000_s1197" type="#_x0000_t32" style="position:absolute;left:9871;top:1614;width:0;height:4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s75sIAAADdAAAADwAAAGRycy9kb3ducmV2LnhtbERP32vCMBB+H+x/CCfsbU2VdRudUYbg&#10;UPDFOvp8JGdbbC4lyWz33y+CsLf7+H7ecj3ZXlzJh86xgnmWgyDWznTcKPg+bZ/fQYSIbLB3TAp+&#10;KcB69fiwxNK4kY90rWIjUgiHEhW0MQ6llEG3ZDFkbiBO3Nl5izFB30jjcUzhtpeLPH+VFjtODS0O&#10;tGlJX6ofq8DX+tjo7f58kW9xdxiLr7rCWqmn2fT5ASLSFP/Fd/fOpPkvRQG3b9IJ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s75sIAAADdAAAADwAAAAAAAAAAAAAA&#10;AAChAgAAZHJzL2Rvd25yZXYueG1sUEsFBgAAAAAEAAQA+QAAAJADAAAAAA==&#10;" strokecolor="black [3213]" strokeweight="1.5pt">
                    <v:stroke endarrow="block"/>
                  </v:shape>
                  <v:group id="Group 1456" o:spid="_x0000_s1198" style="position:absolute;top:5725;width:19724;height:8862" coordorigin=",2848" coordsize="19724,8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PXiMUAAADdAAAADwAAAGRycy9kb3ducmV2LnhtbERPS2vCQBC+F/wPywi9&#10;1U20ikRXEamlh1BoIpTehuyYBLOzIbvN4993C4Xe5uN7zv44mkb01LnasoJ4EYEgLqyuuVRwzS9P&#10;WxDOI2tsLJOCiRwcD7OHPSbaDvxBfeZLEULYJaig8r5NpHRFRQbdwrbEgbvZzqAPsCul7nAI4aaR&#10;yyjaSIM1h4YKWzpXVNyzb6PgdcDhtIpf+vR+O09f+fr9M41Jqcf5eNqB8DT6f/Gf+02H+c/r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D14jFAAAA3QAA&#10;AA8AAAAAAAAAAAAAAAAAqgIAAGRycy9kb3ducmV2LnhtbFBLBQYAAAAABAAEAPoAAACcAwAAAAA=&#10;">
                    <v:shapetype id="_x0000_t111" coordsize="21600,21600" o:spt="111" path="m4321,l21600,,17204,21600,,21600xe">
                      <v:stroke joinstyle="miter"/>
                      <v:path gradientshapeok="t" o:connecttype="custom" o:connectlocs="12961,0;10800,0;2161,10800;8602,21600;10800,21600;19402,10800" textboxrect="4321,0,17204,21600"/>
                    </v:shapetype>
                    <v:shape id="Flowchart: Data 1457" o:spid="_x0000_s1199" type="#_x0000_t111" style="position:absolute;top:2848;width:19724;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r+ccA&#10;AADdAAAADwAAAGRycy9kb3ducmV2LnhtbESPQWvCQBCF7wX/wzKF3uqk1qqkriIWoVB6iIrY25Cd&#10;JqHZ2bC71bS/vlsQvM3w3vfmzXzZ21ad2IfGiYaHYQaKpXSmkUrDfre5n4EKkcRQ64Q1/HCA5WJw&#10;M6fcuLMUfNrGSqUQCTlpqGPscsRQ1mwpDF3HkrRP5y3FtPoKjadzCrctjrJsgpYaSRdq6nhdc/m1&#10;/bapRl+NHzf4XhxGvH7zWLzg8eNX67vbfvUMKnIfr+YL/WoSN36awv83aQR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7q/nHAAAA3QAAAA8AAAAAAAAAAAAAAAAAmAIAAGRy&#10;cy9kb3ducmV2LnhtbFBLBQYAAAAABAAEAPUAAACMAwAAAAA=&#10;" fillcolor="white [3212]" strokecolor="black [3213]">
                      <v:textbox>
                        <w:txbxContent>
                          <w:p w14:paraId="4647EE71" w14:textId="77777777" w:rsidR="00B20488" w:rsidRPr="00EA0CE0" w:rsidRDefault="00B20488" w:rsidP="005F2E34">
                            <w:pPr>
                              <w:jc w:val="center"/>
                              <w:rPr>
                                <w:rFonts w:ascii="AR CENA" w:hAnsi="AR CENA"/>
                                <w:color w:val="000000" w:themeColor="text1"/>
                                <w:sz w:val="24"/>
                                <w:szCs w:val="24"/>
                              </w:rPr>
                            </w:pPr>
                          </w:p>
                        </w:txbxContent>
                      </v:textbox>
                    </v:shape>
                    <v:rect id="Rectangle 1458" o:spid="_x0000_s1200" style="position:absolute;left:2873;top:2947;width:14892;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Ko8MA&#10;AADdAAAADwAAAGRycy9kb3ducmV2LnhtbESPQWsCMRCF7wX/Q5iCt5rdYkW2RqmKUHrTFrwOm3Gz&#10;NJksm3Rd/33nIHib4b1575vVZgxeDdSnNrKBclaAIq6jbbkx8PN9eFmCShnZoo9MBm6UYLOePK2w&#10;svHKRxpOuVESwqlCAy7nrtI61Y4CplnsiEW7xD5glrVvtO3xKuHB69eiWOiALUuDw452jurf018w&#10;MG7PqKN3dEEdiq/hUO7LnTdm+jx+vIPKNOaH+X79aQV//ia48o2M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Ko8MAAADdAAAADwAAAAAAAAAAAAAAAACYAgAAZHJzL2Rv&#10;d25yZXYueG1sUEsFBgAAAAAEAAQA9QAAAIgDAAAAAA==&#10;" filled="f" stroked="f">
                      <v:textbox>
                        <w:txbxContent>
                          <w:p w14:paraId="3A22F68C" w14:textId="66726840" w:rsidR="00B20488" w:rsidRPr="00EA0CE0" w:rsidRDefault="00B20488" w:rsidP="005F2E34">
                            <w:pPr>
                              <w:jc w:val="center"/>
                              <w:rPr>
                                <w:rFonts w:ascii="AR CENA" w:hAnsi="AR CENA"/>
                                <w:color w:val="000000" w:themeColor="text1"/>
                                <w:sz w:val="24"/>
                                <w:szCs w:val="24"/>
                              </w:rPr>
                            </w:pPr>
                            <w:proofErr w:type="spellStart"/>
                            <w:r w:rsidRPr="00126D2D">
                              <w:rPr>
                                <w:rFonts w:ascii="AR CENA" w:hAnsi="AR CENA"/>
                                <w:color w:val="000000" w:themeColor="text1"/>
                                <w:sz w:val="24"/>
                                <w:szCs w:val="24"/>
                              </w:rPr>
                              <w:t>M</w:t>
                            </w:r>
                            <w:r w:rsidR="00126D2D" w:rsidRPr="00126D2D">
                              <w:rPr>
                                <w:rFonts w:ascii="AR CENA" w:hAnsi="AR CENA"/>
                                <w:color w:val="000000" w:themeColor="text1"/>
                                <w:sz w:val="24"/>
                                <w:szCs w:val="24"/>
                              </w:rPr>
                              <w:t>aterial</w:t>
                            </w:r>
                            <w:r w:rsidRPr="00126D2D">
                              <w:rPr>
                                <w:rFonts w:ascii="AR CENA" w:hAnsi="AR CENA"/>
                                <w:color w:val="000000" w:themeColor="text1"/>
                                <w:sz w:val="24"/>
                                <w:szCs w:val="24"/>
                              </w:rPr>
                              <w:t>Cost</w:t>
                            </w:r>
                            <w:proofErr w:type="spellEnd"/>
                            <w:r w:rsidRPr="00126D2D">
                              <w:rPr>
                                <w:rFonts w:ascii="AR CENA" w:hAnsi="AR CENA"/>
                                <w:color w:val="000000" w:themeColor="text1"/>
                                <w:sz w:val="24"/>
                                <w:szCs w:val="24"/>
                              </w:rPr>
                              <w:t xml:space="preserve">, </w:t>
                            </w:r>
                            <w:r w:rsidRPr="00126D2D">
                              <w:rPr>
                                <w:rFonts w:ascii="AR CENA" w:hAnsi="AR CENA"/>
                                <w:color w:val="000000" w:themeColor="text1"/>
                                <w:sz w:val="24"/>
                                <w:szCs w:val="24"/>
                              </w:rPr>
                              <w:br/>
                              <w:t xml:space="preserve">Width, Drop, Fullness, </w:t>
                            </w:r>
                            <w:proofErr w:type="spellStart"/>
                            <w:r w:rsidR="00126D2D" w:rsidRPr="00126D2D">
                              <w:rPr>
                                <w:rFonts w:ascii="AR CENA" w:hAnsi="AR CENA"/>
                                <w:color w:val="000000" w:themeColor="text1"/>
                                <w:sz w:val="24"/>
                                <w:szCs w:val="24"/>
                              </w:rPr>
                              <w:t>MaterialW</w:t>
                            </w:r>
                            <w:r w:rsidRPr="00126D2D">
                              <w:rPr>
                                <w:rFonts w:ascii="AR CENA" w:hAnsi="AR CENA"/>
                                <w:color w:val="000000" w:themeColor="text1"/>
                                <w:sz w:val="24"/>
                                <w:szCs w:val="24"/>
                              </w:rPr>
                              <w:t>idth</w:t>
                            </w:r>
                            <w:proofErr w:type="spellEnd"/>
                            <w:r w:rsidR="00126D2D" w:rsidRPr="00126D2D">
                              <w:rPr>
                                <w:rFonts w:ascii="AR CENA" w:hAnsi="AR CENA"/>
                                <w:color w:val="000000" w:themeColor="text1"/>
                                <w:sz w:val="24"/>
                                <w:szCs w:val="24"/>
                              </w:rPr>
                              <w:t>,</w:t>
                            </w:r>
                            <w:r w:rsidRPr="00126D2D">
                              <w:rPr>
                                <w:rFonts w:ascii="AR CENA" w:hAnsi="AR CENA"/>
                                <w:color w:val="000000" w:themeColor="text1"/>
                                <w:sz w:val="24"/>
                                <w:szCs w:val="24"/>
                              </w:rPr>
                              <w:t xml:space="preserve"> </w:t>
                            </w:r>
                            <w:proofErr w:type="spellStart"/>
                            <w:r w:rsidRPr="00126D2D">
                              <w:rPr>
                                <w:rFonts w:ascii="AR CENA" w:hAnsi="AR CENA"/>
                                <w:color w:val="000000" w:themeColor="text1"/>
                                <w:sz w:val="24"/>
                                <w:szCs w:val="24"/>
                              </w:rPr>
                              <w:t>VATRate</w:t>
                            </w:r>
                            <w:proofErr w:type="spellEnd"/>
                            <w:r w:rsidRPr="00126D2D">
                              <w:rPr>
                                <w:rFonts w:ascii="AR CENA" w:hAnsi="AR CENA"/>
                                <w:color w:val="000000" w:themeColor="text1"/>
                                <w:sz w:val="24"/>
                                <w:szCs w:val="24"/>
                              </w:rPr>
                              <w:t xml:space="preserve"> Labour, Fitting</w:t>
                            </w:r>
                          </w:p>
                        </w:txbxContent>
                      </v:textbox>
                    </v:rect>
                  </v:group>
                </v:group>
                <v:shape id="Flowchart: Terminator 1448" o:spid="_x0000_s1201" type="#_x0000_t116" style="position:absolute;left:18848;top:3119;width:13869;height:4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6Z8QA&#10;AADdAAAADwAAAGRycy9kb3ducmV2LnhtbESPT4vCQAzF7wt+hyGCt3XqIiLVUURQ1suy/gVvoRPb&#10;YidTOlPtfvvNQfD2Ql5+eW++7FylHtSE0rOB0TABRZx5W3Ju4HTcfE5BhYhssfJMBv4owHLR+5hj&#10;av2T9/Q4xFwJhEOKBooY61TrkBXkMAx9TSy7m28cRhmbXNsGnwJ3lf5Kkol2WLJ8KLCmdUHZ/dA6&#10;oUzPv9fJvtxsL+ew+6GWT+2NjRn0u9UMVKQuvs2v628r8cdjiSttRIJ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HOmfEAAAA3QAAAA8AAAAAAAAAAAAAAAAAmAIAAGRycy9k&#10;b3ducmV2LnhtbFBLBQYAAAAABAAEAPUAAACJAwAAAAA=&#10;" fillcolor="#f2f2f2 [3052]" strokecolor="black [3213]">
                  <v:textbox>
                    <w:txbxContent>
                      <w:p w14:paraId="78E7069F" w14:textId="77777777" w:rsidR="00B20488" w:rsidRPr="00EA0CE0" w:rsidRDefault="00B20488" w:rsidP="005F2E34">
                        <w:pPr>
                          <w:jc w:val="center"/>
                          <w:rPr>
                            <w:rFonts w:ascii="AR CENA" w:hAnsi="AR CENA"/>
                            <w:color w:val="000000" w:themeColor="text1"/>
                            <w:sz w:val="24"/>
                            <w:szCs w:val="24"/>
                          </w:rPr>
                        </w:pPr>
                        <w:r w:rsidRPr="00EA0CE0">
                          <w:rPr>
                            <w:rFonts w:ascii="AR CENA" w:hAnsi="AR CENA"/>
                            <w:color w:val="000000" w:themeColor="text1"/>
                            <w:sz w:val="24"/>
                            <w:szCs w:val="24"/>
                          </w:rPr>
                          <w:t>Start</w:t>
                        </w:r>
                      </w:p>
                    </w:txbxContent>
                  </v:textbox>
                </v:shape>
              </v:group>
            </w:pict>
          </mc:Fallback>
        </mc:AlternateContent>
      </w:r>
    </w:p>
    <w:p w14:paraId="44C1CBB5" w14:textId="6C2F890F" w:rsidR="003559CC" w:rsidRPr="00B20488" w:rsidRDefault="00733289">
      <w:pPr>
        <w:rPr>
          <w:rFonts w:eastAsiaTheme="majorEastAsia" w:cstheme="minorHAnsi"/>
          <w:b/>
          <w:bCs/>
          <w:color w:val="000000" w:themeColor="text1"/>
          <w:kern w:val="32"/>
          <w:sz w:val="28"/>
          <w:szCs w:val="28"/>
        </w:rPr>
      </w:pPr>
      <w:r>
        <w:rPr>
          <w:noProof/>
          <w:lang w:eastAsia="en-GB"/>
        </w:rPr>
        <mc:AlternateContent>
          <mc:Choice Requires="wps">
            <w:drawing>
              <wp:anchor distT="45720" distB="45720" distL="114300" distR="114300" simplePos="0" relativeHeight="252030976" behindDoc="0" locked="0" layoutInCell="1" allowOverlap="1" wp14:anchorId="76AA00AD" wp14:editId="6660667E">
                <wp:simplePos x="0" y="0"/>
                <wp:positionH relativeFrom="column">
                  <wp:posOffset>1850662</wp:posOffset>
                </wp:positionH>
                <wp:positionV relativeFrom="paragraph">
                  <wp:posOffset>4018915</wp:posOffset>
                </wp:positionV>
                <wp:extent cx="507365"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noFill/>
                        <a:ln w="9525">
                          <a:noFill/>
                          <a:miter lim="800000"/>
                          <a:headEnd/>
                          <a:tailEnd/>
                        </a:ln>
                      </wps:spPr>
                      <wps:txbx>
                        <w:txbxContent>
                          <w:p w14:paraId="7FF8478D" w14:textId="3F7469A9" w:rsidR="00733289" w:rsidRPr="00733289" w:rsidRDefault="00733289" w:rsidP="00733289">
                            <w:pPr>
                              <w:jc w:val="center"/>
                              <w:rPr>
                                <w:rFonts w:ascii="AR CENA" w:hAnsi="AR CENA"/>
                                <w:color w:val="000000" w:themeColor="text1"/>
                                <w:sz w:val="24"/>
                                <w:szCs w:val="24"/>
                              </w:rPr>
                            </w:pPr>
                            <w:r>
                              <w:rPr>
                                <w:rFonts w:ascii="AR CENA" w:hAnsi="AR CENA"/>
                                <w:color w:val="000000" w:themeColor="text1"/>
                                <w:sz w:val="24"/>
                                <w:szCs w:val="24"/>
                              </w:rPr>
                              <w:t>no</w:t>
                            </w:r>
                          </w:p>
                          <w:p w14:paraId="72DDDEDC" w14:textId="77777777" w:rsidR="00733289" w:rsidRDefault="00733289" w:rsidP="00733289">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AA00AD" id="_x0000_s1202" type="#_x0000_t202" style="position:absolute;margin-left:145.7pt;margin-top:316.45pt;width:39.95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" filled="f" stroked="f">
                <v:textbox style="mso-fit-shape-to-text:t">
                  <w:txbxContent>
                    <w:p w14:paraId="7FF8478D" w14:textId="3F7469A9" w:rsidR="00733289" w:rsidRPr="00733289" w:rsidRDefault="00733289" w:rsidP="00733289">
                      <w:pPr>
                        <w:jc w:val="center"/>
                        <w:rPr>
                          <w:rFonts w:ascii="AR CENA" w:hAnsi="AR CENA"/>
                          <w:color w:val="000000" w:themeColor="text1"/>
                          <w:sz w:val="24"/>
                          <w:szCs w:val="24"/>
                        </w:rPr>
                      </w:pPr>
                      <w:proofErr w:type="gramStart"/>
                      <w:r>
                        <w:rPr>
                          <w:rFonts w:ascii="AR CENA" w:hAnsi="AR CENA"/>
                          <w:color w:val="000000" w:themeColor="text1"/>
                          <w:sz w:val="24"/>
                          <w:szCs w:val="24"/>
                        </w:rPr>
                        <w:t>no</w:t>
                      </w:r>
                      <w:proofErr w:type="gramEnd"/>
                    </w:p>
                    <w:p w14:paraId="72DDDEDC" w14:textId="77777777" w:rsidR="00733289" w:rsidRDefault="00733289" w:rsidP="00733289">
                      <w:pPr>
                        <w:jc w:val="center"/>
                      </w:pPr>
                    </w:p>
                  </w:txbxContent>
                </v:textbox>
                <w10:wrap type="square"/>
              </v:shape>
            </w:pict>
          </mc:Fallback>
        </mc:AlternateContent>
      </w:r>
      <w:r>
        <w:rPr>
          <w:noProof/>
          <w:lang w:eastAsia="en-GB"/>
        </w:rPr>
        <mc:AlternateContent>
          <mc:Choice Requires="wps">
            <w:drawing>
              <wp:anchor distT="45720" distB="45720" distL="114300" distR="114300" simplePos="0" relativeHeight="252028928" behindDoc="0" locked="0" layoutInCell="1" allowOverlap="1" wp14:anchorId="13117523" wp14:editId="6E4D2021">
                <wp:simplePos x="0" y="0"/>
                <wp:positionH relativeFrom="column">
                  <wp:posOffset>3956957</wp:posOffset>
                </wp:positionH>
                <wp:positionV relativeFrom="paragraph">
                  <wp:posOffset>4018915</wp:posOffset>
                </wp:positionV>
                <wp:extent cx="507365"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 cy="1404620"/>
                        </a:xfrm>
                        <a:prstGeom prst="rect">
                          <a:avLst/>
                        </a:prstGeom>
                        <a:noFill/>
                        <a:ln w="9525">
                          <a:noFill/>
                          <a:miter lim="800000"/>
                          <a:headEnd/>
                          <a:tailEnd/>
                        </a:ln>
                      </wps:spPr>
                      <wps:txbx>
                        <w:txbxContent>
                          <w:p w14:paraId="2F229C40" w14:textId="6F25BC2A" w:rsidR="00733289" w:rsidRPr="00733289" w:rsidRDefault="00733289" w:rsidP="00733289">
                            <w:pPr>
                              <w:jc w:val="center"/>
                              <w:rPr>
                                <w:rFonts w:ascii="AR CENA" w:hAnsi="AR CENA"/>
                                <w:color w:val="000000" w:themeColor="text1"/>
                                <w:sz w:val="24"/>
                                <w:szCs w:val="24"/>
                              </w:rPr>
                            </w:pPr>
                            <w:r>
                              <w:rPr>
                                <w:rFonts w:ascii="AR CENA" w:hAnsi="AR CENA"/>
                                <w:color w:val="000000" w:themeColor="text1"/>
                                <w:sz w:val="24"/>
                                <w:szCs w:val="24"/>
                              </w:rPr>
                              <w:t>yes</w:t>
                            </w:r>
                          </w:p>
                          <w:p w14:paraId="30B36AF1" w14:textId="5EBDB701" w:rsidR="00733289" w:rsidRDefault="00733289" w:rsidP="00733289">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117523" id="_x0000_s1203" type="#_x0000_t202" style="position:absolute;margin-left:311.55pt;margin-top:316.45pt;width:39.95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" filled="f" stroked="f">
                <v:textbox style="mso-fit-shape-to-text:t">
                  <w:txbxContent>
                    <w:p w14:paraId="2F229C40" w14:textId="6F25BC2A" w:rsidR="00733289" w:rsidRPr="00733289" w:rsidRDefault="00733289" w:rsidP="00733289">
                      <w:pPr>
                        <w:jc w:val="center"/>
                        <w:rPr>
                          <w:rFonts w:ascii="AR CENA" w:hAnsi="AR CENA"/>
                          <w:color w:val="000000" w:themeColor="text1"/>
                          <w:sz w:val="24"/>
                          <w:szCs w:val="24"/>
                        </w:rPr>
                      </w:pPr>
                      <w:proofErr w:type="gramStart"/>
                      <w:r>
                        <w:rPr>
                          <w:rFonts w:ascii="AR CENA" w:hAnsi="AR CENA"/>
                          <w:color w:val="000000" w:themeColor="text1"/>
                          <w:sz w:val="24"/>
                          <w:szCs w:val="24"/>
                        </w:rPr>
                        <w:t>yes</w:t>
                      </w:r>
                      <w:proofErr w:type="gramEnd"/>
                    </w:p>
                    <w:p w14:paraId="30B36AF1" w14:textId="5EBDB701" w:rsidR="00733289" w:rsidRDefault="00733289" w:rsidP="00733289">
                      <w:pPr>
                        <w:jc w:val="center"/>
                      </w:pPr>
                    </w:p>
                  </w:txbxContent>
                </v:textbox>
                <w10:wrap type="square"/>
              </v:shape>
            </w:pict>
          </mc:Fallback>
        </mc:AlternateContent>
      </w:r>
      <w:r w:rsidR="003559CC" w:rsidRPr="00B20488">
        <w:br w:type="page"/>
      </w:r>
    </w:p>
    <w:p w14:paraId="59B0C03C" w14:textId="77777777" w:rsidR="007414E4" w:rsidRPr="00B20488" w:rsidRDefault="007414E4" w:rsidP="00C159F6">
      <w:pPr>
        <w:pStyle w:val="h1alt2"/>
      </w:pPr>
      <w:r w:rsidRPr="00B20488">
        <w:lastRenderedPageBreak/>
        <w:t xml:space="preserve">ERDs and EAM </w:t>
      </w:r>
    </w:p>
    <w:p w14:paraId="6CCBA3B2"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 xml:space="preserve">An </w:t>
      </w:r>
      <w:r w:rsidRPr="00B20488">
        <w:rPr>
          <w:rFonts w:ascii="Segoe UI Semibold" w:hAnsi="Segoe UI Semibold" w:cs="Arial"/>
          <w:sz w:val="21"/>
          <w:szCs w:val="24"/>
        </w:rPr>
        <w:t>E</w:t>
      </w:r>
      <w:r w:rsidRPr="00B20488">
        <w:rPr>
          <w:rFonts w:ascii="Segoe UI" w:hAnsi="Segoe UI" w:cs="Arial"/>
          <w:sz w:val="21"/>
          <w:szCs w:val="24"/>
        </w:rPr>
        <w:t xml:space="preserve">ntity </w:t>
      </w:r>
      <w:r w:rsidRPr="00B20488">
        <w:rPr>
          <w:rFonts w:ascii="Segoe UI Semibold" w:hAnsi="Segoe UI Semibold" w:cs="Arial"/>
          <w:sz w:val="21"/>
          <w:szCs w:val="24"/>
        </w:rPr>
        <w:t>R</w:t>
      </w:r>
      <w:r w:rsidRPr="00B20488">
        <w:rPr>
          <w:rFonts w:ascii="Segoe UI" w:hAnsi="Segoe UI" w:cs="Arial"/>
          <w:sz w:val="21"/>
          <w:szCs w:val="24"/>
        </w:rPr>
        <w:t xml:space="preserve">elationship </w:t>
      </w:r>
      <w:r w:rsidRPr="00B20488">
        <w:rPr>
          <w:rFonts w:ascii="Segoe UI Semibold" w:hAnsi="Segoe UI Semibold" w:cs="Arial"/>
          <w:sz w:val="21"/>
          <w:szCs w:val="24"/>
        </w:rPr>
        <w:t>D</w:t>
      </w:r>
      <w:r w:rsidRPr="00B20488">
        <w:rPr>
          <w:rFonts w:ascii="Segoe UI" w:hAnsi="Segoe UI" w:cs="Arial"/>
          <w:sz w:val="21"/>
          <w:szCs w:val="24"/>
        </w:rPr>
        <w:t>iagram (see below) is a diagram that shows the degree of relationship between the entities in a system</w:t>
      </w:r>
      <w:r w:rsidR="00886940" w:rsidRPr="00B20488">
        <w:rPr>
          <w:rFonts w:ascii="Segoe UI" w:hAnsi="Segoe UI" w:cs="Arial"/>
          <w:sz w:val="21"/>
          <w:szCs w:val="24"/>
        </w:rPr>
        <w:t xml:space="preserve">.  </w:t>
      </w:r>
      <w:r w:rsidRPr="00B20488">
        <w:rPr>
          <w:rFonts w:ascii="Segoe UI" w:hAnsi="Segoe UI" w:cs="Arial"/>
          <w:sz w:val="21"/>
          <w:szCs w:val="24"/>
        </w:rPr>
        <w:t xml:space="preserve">An </w:t>
      </w:r>
      <w:r w:rsidRPr="00B20488">
        <w:rPr>
          <w:rFonts w:ascii="Segoe UI Semibold" w:hAnsi="Segoe UI Semibold" w:cs="Arial"/>
          <w:sz w:val="21"/>
          <w:szCs w:val="24"/>
        </w:rPr>
        <w:t>E</w:t>
      </w:r>
      <w:r w:rsidRPr="00B20488">
        <w:rPr>
          <w:rFonts w:ascii="Segoe UI" w:hAnsi="Segoe UI" w:cs="Arial"/>
          <w:sz w:val="21"/>
          <w:szCs w:val="24"/>
        </w:rPr>
        <w:t xml:space="preserve">ntity </w:t>
      </w:r>
      <w:r w:rsidRPr="00B20488">
        <w:rPr>
          <w:rFonts w:ascii="Segoe UI Semibold" w:hAnsi="Segoe UI Semibold" w:cs="Arial"/>
          <w:sz w:val="21"/>
          <w:szCs w:val="24"/>
        </w:rPr>
        <w:t>A</w:t>
      </w:r>
      <w:r w:rsidRPr="00B20488">
        <w:rPr>
          <w:rFonts w:ascii="Segoe UI" w:hAnsi="Segoe UI" w:cs="Arial"/>
          <w:sz w:val="21"/>
          <w:szCs w:val="24"/>
        </w:rPr>
        <w:t xml:space="preserve">ttribute </w:t>
      </w:r>
      <w:r w:rsidRPr="00B20488">
        <w:rPr>
          <w:rFonts w:ascii="Segoe UI Semibold" w:hAnsi="Segoe UI Semibold" w:cs="Arial"/>
          <w:sz w:val="21"/>
          <w:szCs w:val="24"/>
        </w:rPr>
        <w:t>M</w:t>
      </w:r>
      <w:r w:rsidRPr="00B20488">
        <w:rPr>
          <w:rFonts w:ascii="Segoe UI" w:hAnsi="Segoe UI" w:cs="Arial"/>
          <w:sz w:val="21"/>
          <w:szCs w:val="24"/>
        </w:rPr>
        <w:t>odel also shows the degree of the relationship between entities but additionally shows what attributes each entity has</w:t>
      </w:r>
      <w:r w:rsidR="00886940" w:rsidRPr="00B20488">
        <w:rPr>
          <w:rFonts w:ascii="Segoe UI" w:hAnsi="Segoe UI" w:cs="Arial"/>
          <w:sz w:val="21"/>
          <w:szCs w:val="24"/>
        </w:rPr>
        <w:t xml:space="preserve">.  </w:t>
      </w:r>
      <w:r w:rsidRPr="00B20488">
        <w:rPr>
          <w:rFonts w:ascii="Segoe UI" w:hAnsi="Segoe UI" w:cs="Arial"/>
          <w:sz w:val="21"/>
          <w:szCs w:val="24"/>
        </w:rPr>
        <w:t>An Entity Relationship Diagram and Entity Attribute model are needed if you are working on a data handling problem</w:t>
      </w:r>
      <w:r w:rsidR="00886940" w:rsidRPr="00B20488">
        <w:rPr>
          <w:rFonts w:ascii="Segoe UI" w:hAnsi="Segoe UI" w:cs="Arial"/>
          <w:sz w:val="21"/>
          <w:szCs w:val="24"/>
        </w:rPr>
        <w:t xml:space="preserve">.  </w:t>
      </w:r>
      <w:r w:rsidRPr="00B20488">
        <w:rPr>
          <w:rFonts w:ascii="Segoe UI" w:hAnsi="Segoe UI" w:cs="Arial"/>
          <w:sz w:val="21"/>
          <w:szCs w:val="24"/>
        </w:rPr>
        <w:t>Complete an Entity Relationship Diagram just for the entities and then expand it to an Entity Attribute Model showing what attributes are stored for each entity.</w:t>
      </w:r>
    </w:p>
    <w:p w14:paraId="5B53E510" w14:textId="77777777" w:rsidR="00237BB8" w:rsidRPr="00B20488" w:rsidRDefault="008B7186" w:rsidP="005A2ED5">
      <w:pPr>
        <w:rPr>
          <w:rFonts w:ascii="Calibri" w:hAnsi="Calibri" w:cs="Arial"/>
          <w:b/>
          <w:sz w:val="36"/>
          <w:szCs w:val="36"/>
        </w:rPr>
      </w:pPr>
      <w:r w:rsidRPr="00B20488">
        <w:rPr>
          <w:rFonts w:ascii="Calibri" w:hAnsi="Calibri" w:cs="Arial"/>
          <w:b/>
          <w:noProof/>
          <w:sz w:val="36"/>
          <w:szCs w:val="36"/>
          <w:lang w:eastAsia="en-GB"/>
        </w:rPr>
        <mc:AlternateContent>
          <mc:Choice Requires="wps">
            <w:drawing>
              <wp:anchor distT="0" distB="0" distL="114300" distR="114300" simplePos="0" relativeHeight="251652096" behindDoc="0" locked="0" layoutInCell="1" allowOverlap="1" wp14:anchorId="2214DBA9" wp14:editId="064BFD65">
                <wp:simplePos x="0" y="0"/>
                <wp:positionH relativeFrom="margin">
                  <wp:posOffset>1240155</wp:posOffset>
                </wp:positionH>
                <wp:positionV relativeFrom="paragraph">
                  <wp:posOffset>219808</wp:posOffset>
                </wp:positionV>
                <wp:extent cx="3973190" cy="876300"/>
                <wp:effectExtent l="0" t="0" r="27940" b="20320"/>
                <wp:wrapNone/>
                <wp:docPr id="22" name="Text Box 22"/>
                <wp:cNvGraphicFramePr/>
                <a:graphic xmlns:a="http://schemas.openxmlformats.org/drawingml/2006/main">
                  <a:graphicData uri="http://schemas.microsoft.com/office/word/2010/wordprocessingShape">
                    <wps:wsp>
                      <wps:cNvSpPr txBox="1"/>
                      <wps:spPr>
                        <a:xfrm>
                          <a:off x="0" y="0"/>
                          <a:ext cx="3973190" cy="876300"/>
                        </a:xfrm>
                        <a:prstGeom prst="roundRect">
                          <a:avLst>
                            <a:gd name="adj" fmla="val 7971"/>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4EA1B95" w14:textId="77777777" w:rsidR="00B20488" w:rsidRDefault="00B20488" w:rsidP="007414E4">
                            <w:pPr>
                              <w:rPr>
                                <w:rFonts w:cstheme="minorHAnsi"/>
                                <w:b/>
                                <w:sz w:val="24"/>
                                <w:szCs w:val="24"/>
                              </w:rPr>
                            </w:pPr>
                            <w:r w:rsidRPr="008B7186">
                              <w:rPr>
                                <w:rFonts w:cstheme="minorHAnsi"/>
                                <w:b/>
                                <w:sz w:val="24"/>
                                <w:szCs w:val="24"/>
                              </w:rPr>
                              <w:t>Terminology</w:t>
                            </w:r>
                          </w:p>
                          <w:p w14:paraId="04311493" w14:textId="77777777" w:rsidR="00B20488" w:rsidRPr="008E4EAF" w:rsidRDefault="00B20488" w:rsidP="007414E4">
                            <w:pPr>
                              <w:rPr>
                                <w:rFonts w:cstheme="minorHAnsi"/>
                                <w:b/>
                                <w:sz w:val="14"/>
                                <w:szCs w:val="24"/>
                              </w:rPr>
                            </w:pPr>
                          </w:p>
                          <w:p w14:paraId="69EEFF07" w14:textId="77777777" w:rsidR="00B20488" w:rsidRPr="008B7186" w:rsidRDefault="00B20488" w:rsidP="007414E4">
                            <w:pPr>
                              <w:rPr>
                                <w:rFonts w:cstheme="minorHAnsi"/>
                                <w:szCs w:val="24"/>
                              </w:rPr>
                            </w:pPr>
                            <w:r w:rsidRPr="008B7186">
                              <w:rPr>
                                <w:rFonts w:cstheme="minorHAnsi"/>
                                <w:b/>
                                <w:szCs w:val="24"/>
                              </w:rPr>
                              <w:t>Entity</w:t>
                            </w:r>
                            <w:r w:rsidRPr="008B7186">
                              <w:rPr>
                                <w:rFonts w:cstheme="minorHAnsi"/>
                                <w:szCs w:val="24"/>
                              </w:rPr>
                              <w:t xml:space="preserve"> – an object person of thing about which data is to be held</w:t>
                            </w:r>
                          </w:p>
                          <w:p w14:paraId="10BA8F28" w14:textId="77777777" w:rsidR="00B20488" w:rsidRPr="008B7186" w:rsidRDefault="00B20488" w:rsidP="007414E4">
                            <w:pPr>
                              <w:rPr>
                                <w:rFonts w:cstheme="minorHAnsi"/>
                                <w:szCs w:val="24"/>
                              </w:rPr>
                            </w:pPr>
                            <w:r w:rsidRPr="008B7186">
                              <w:rPr>
                                <w:rFonts w:cstheme="minorHAnsi"/>
                                <w:b/>
                                <w:szCs w:val="24"/>
                              </w:rPr>
                              <w:t>Attribute</w:t>
                            </w:r>
                            <w:r w:rsidRPr="008B7186">
                              <w:rPr>
                                <w:rFonts w:cstheme="minorHAnsi"/>
                                <w:szCs w:val="24"/>
                              </w:rPr>
                              <w:t xml:space="preserve"> – a characteristic of an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2214DBA9" id="Text Box 22" o:spid="_x0000_s1204" style="position:absolute;margin-left:97.65pt;margin-top:17.3pt;width:312.85pt;height:69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52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" fillcolor="white [3212]" strokecolor="black [3213]" strokeweight=".5pt">
                <v:textbox style="mso-fit-shape-to-text:t">
                  <w:txbxContent>
                    <w:p w14:paraId="64EA1B95" w14:textId="77777777" w:rsidR="00B20488" w:rsidRDefault="00B20488" w:rsidP="007414E4">
                      <w:pPr>
                        <w:rPr>
                          <w:rFonts w:cstheme="minorHAnsi"/>
                          <w:b/>
                          <w:sz w:val="24"/>
                          <w:szCs w:val="24"/>
                        </w:rPr>
                      </w:pPr>
                      <w:r w:rsidRPr="008B7186">
                        <w:rPr>
                          <w:rFonts w:cstheme="minorHAnsi"/>
                          <w:b/>
                          <w:sz w:val="24"/>
                          <w:szCs w:val="24"/>
                        </w:rPr>
                        <w:t>Terminology</w:t>
                      </w:r>
                    </w:p>
                    <w:p w14:paraId="04311493" w14:textId="77777777" w:rsidR="00B20488" w:rsidRPr="008E4EAF" w:rsidRDefault="00B20488" w:rsidP="007414E4">
                      <w:pPr>
                        <w:rPr>
                          <w:rFonts w:cstheme="minorHAnsi"/>
                          <w:b/>
                          <w:sz w:val="14"/>
                          <w:szCs w:val="24"/>
                        </w:rPr>
                      </w:pPr>
                    </w:p>
                    <w:p w14:paraId="69EEFF07" w14:textId="77777777" w:rsidR="00B20488" w:rsidRPr="008B7186" w:rsidRDefault="00B20488" w:rsidP="007414E4">
                      <w:pPr>
                        <w:rPr>
                          <w:rFonts w:cstheme="minorHAnsi"/>
                          <w:szCs w:val="24"/>
                        </w:rPr>
                      </w:pPr>
                      <w:r w:rsidRPr="008B7186">
                        <w:rPr>
                          <w:rFonts w:cstheme="minorHAnsi"/>
                          <w:b/>
                          <w:szCs w:val="24"/>
                        </w:rPr>
                        <w:t>Entity</w:t>
                      </w:r>
                      <w:r w:rsidRPr="008B7186">
                        <w:rPr>
                          <w:rFonts w:cstheme="minorHAnsi"/>
                          <w:szCs w:val="24"/>
                        </w:rPr>
                        <w:t xml:space="preserve"> – an object person of thing about which data is to be held</w:t>
                      </w:r>
                    </w:p>
                    <w:p w14:paraId="10BA8F28" w14:textId="77777777" w:rsidR="00B20488" w:rsidRPr="008B7186" w:rsidRDefault="00B20488" w:rsidP="007414E4">
                      <w:pPr>
                        <w:rPr>
                          <w:rFonts w:cstheme="minorHAnsi"/>
                          <w:szCs w:val="24"/>
                        </w:rPr>
                      </w:pPr>
                      <w:r w:rsidRPr="008B7186">
                        <w:rPr>
                          <w:rFonts w:cstheme="minorHAnsi"/>
                          <w:b/>
                          <w:szCs w:val="24"/>
                        </w:rPr>
                        <w:t>Attribute</w:t>
                      </w:r>
                      <w:r w:rsidRPr="008B7186">
                        <w:rPr>
                          <w:rFonts w:cstheme="minorHAnsi"/>
                          <w:szCs w:val="24"/>
                        </w:rPr>
                        <w:t xml:space="preserve"> – a characteristic of an entity</w:t>
                      </w:r>
                    </w:p>
                  </w:txbxContent>
                </v:textbox>
                <w10:wrap anchorx="margin"/>
              </v:roundrect>
            </w:pict>
          </mc:Fallback>
        </mc:AlternateContent>
      </w:r>
    </w:p>
    <w:p w14:paraId="3C878B54" w14:textId="77777777" w:rsidR="00237BB8" w:rsidRPr="00B20488" w:rsidRDefault="00237BB8" w:rsidP="005A2ED5">
      <w:pPr>
        <w:rPr>
          <w:rFonts w:ascii="Calibri" w:hAnsi="Calibri" w:cs="Arial"/>
          <w:b/>
          <w:sz w:val="36"/>
          <w:szCs w:val="36"/>
        </w:rPr>
      </w:pPr>
    </w:p>
    <w:p w14:paraId="36F8DA4D" w14:textId="77777777" w:rsidR="007414E4" w:rsidRPr="00B20488" w:rsidRDefault="007414E4" w:rsidP="005A2ED5">
      <w:pPr>
        <w:rPr>
          <w:rFonts w:ascii="Calibri" w:hAnsi="Calibri" w:cs="Arial"/>
          <w:b/>
          <w:sz w:val="36"/>
          <w:szCs w:val="36"/>
        </w:rPr>
      </w:pPr>
    </w:p>
    <w:p w14:paraId="03DB8C13" w14:textId="77777777" w:rsidR="00C159F6" w:rsidRPr="00B20488" w:rsidRDefault="00C159F6" w:rsidP="005A2ED5">
      <w:pPr>
        <w:rPr>
          <w:rFonts w:ascii="Calibri" w:hAnsi="Calibri" w:cs="Arial"/>
          <w:b/>
          <w:sz w:val="36"/>
          <w:szCs w:val="36"/>
        </w:rPr>
      </w:pPr>
    </w:p>
    <w:p w14:paraId="18996F0D" w14:textId="77777777" w:rsidR="007414E4" w:rsidRPr="00B20488" w:rsidRDefault="007414E4" w:rsidP="005A2ED5">
      <w:pPr>
        <w:rPr>
          <w:rFonts w:ascii="Calibri" w:hAnsi="Calibri" w:cs="Arial"/>
          <w:b/>
          <w:sz w:val="36"/>
          <w:szCs w:val="36"/>
        </w:rPr>
      </w:pPr>
    </w:p>
    <w:p w14:paraId="5145F766" w14:textId="77777777" w:rsidR="007414E4" w:rsidRPr="00B20488" w:rsidRDefault="00174760" w:rsidP="000F0A69">
      <w:pPr>
        <w:rPr>
          <w:rFonts w:ascii="Segoe UI" w:hAnsi="Segoe UI" w:cs="Arial"/>
          <w:sz w:val="21"/>
          <w:szCs w:val="24"/>
        </w:rPr>
      </w:pPr>
      <w:r w:rsidRPr="00B20488">
        <w:rPr>
          <w:rFonts w:ascii="Segoe UI" w:hAnsi="Segoe UI" w:cs="Arial"/>
          <w:sz w:val="21"/>
          <w:szCs w:val="24"/>
        </w:rPr>
        <w:t>The Fig 12 shows an Entity Relationship Diagram and Fig 13 that you can see the corresponding Entity Attribute Model.</w:t>
      </w:r>
    </w:p>
    <w:p w14:paraId="0430EE4F" w14:textId="77777777" w:rsidR="00174760" w:rsidRPr="00B20488" w:rsidRDefault="00174760" w:rsidP="000F0A69"/>
    <w:p w14:paraId="6432EF8A" w14:textId="77777777" w:rsidR="007414E4" w:rsidRPr="00B20488" w:rsidRDefault="00470E6A" w:rsidP="00470E6A">
      <w:pPr>
        <w:pStyle w:val="fig"/>
        <w:ind w:right="424"/>
        <w:jc w:val="center"/>
        <w:rPr>
          <w:rFonts w:ascii="Tw Cen MT" w:hAnsi="Tw Cen MT"/>
          <w:b w:val="0"/>
          <w:sz w:val="22"/>
        </w:rPr>
      </w:pPr>
      <w:r w:rsidRPr="00B20488">
        <w:rPr>
          <w:rFonts w:ascii="Tw Cen MT" w:hAnsi="Tw Cen MT"/>
          <w:b w:val="0"/>
          <w:sz w:val="22"/>
        </w:rPr>
        <w:t xml:space="preserve">Figure 12 – Classic Furnishings: </w:t>
      </w:r>
      <w:r w:rsidR="007414E4" w:rsidRPr="00B20488">
        <w:rPr>
          <w:rFonts w:ascii="Tw Cen MT" w:hAnsi="Tw Cen MT"/>
          <w:b w:val="0"/>
          <w:sz w:val="22"/>
        </w:rPr>
        <w:t>Example Entity Relationship Model</w:t>
      </w:r>
    </w:p>
    <w:p w14:paraId="111C6CBC" w14:textId="77777777" w:rsidR="00EA0CE0" w:rsidRPr="00B20488" w:rsidRDefault="00EA0CE0" w:rsidP="00470E6A">
      <w:pPr>
        <w:pStyle w:val="fig"/>
        <w:ind w:right="424"/>
        <w:jc w:val="center"/>
        <w:rPr>
          <w:rFonts w:ascii="Tw Cen MT" w:hAnsi="Tw Cen MT"/>
          <w:b w:val="0"/>
          <w:sz w:val="22"/>
        </w:rPr>
      </w:pPr>
    </w:p>
    <w:p w14:paraId="0A84157B" w14:textId="77777777" w:rsidR="007414E4" w:rsidRPr="00B20488" w:rsidRDefault="00A42C67" w:rsidP="005A2ED5">
      <w:pPr>
        <w:rPr>
          <w:rFonts w:ascii="Calibri" w:hAnsi="Calibri" w:cs="Arial"/>
          <w:b/>
          <w:sz w:val="36"/>
          <w:szCs w:val="36"/>
        </w:rPr>
      </w:pPr>
      <w:r w:rsidRPr="00B20488">
        <w:rPr>
          <w:rFonts w:ascii="Myriad Pro" w:hAnsi="Myriad Pro"/>
          <w:b/>
          <w:noProof/>
          <w:lang w:eastAsia="en-GB"/>
        </w:rPr>
        <mc:AlternateContent>
          <mc:Choice Requires="wpg">
            <w:drawing>
              <wp:anchor distT="0" distB="0" distL="114300" distR="114300" simplePos="0" relativeHeight="251976704" behindDoc="0" locked="0" layoutInCell="1" allowOverlap="1" wp14:anchorId="2C13851D" wp14:editId="2C44CFCE">
                <wp:simplePos x="0" y="0"/>
                <wp:positionH relativeFrom="margin">
                  <wp:posOffset>516255</wp:posOffset>
                </wp:positionH>
                <wp:positionV relativeFrom="paragraph">
                  <wp:posOffset>271145</wp:posOffset>
                </wp:positionV>
                <wp:extent cx="5435600" cy="2358390"/>
                <wp:effectExtent l="0" t="0" r="12700" b="22860"/>
                <wp:wrapNone/>
                <wp:docPr id="1459" name="Group 1459"/>
                <wp:cNvGraphicFramePr/>
                <a:graphic xmlns:a="http://schemas.openxmlformats.org/drawingml/2006/main">
                  <a:graphicData uri="http://schemas.microsoft.com/office/word/2010/wordprocessingGroup">
                    <wpg:wgp>
                      <wpg:cNvGrpSpPr/>
                      <wpg:grpSpPr>
                        <a:xfrm>
                          <a:off x="0" y="0"/>
                          <a:ext cx="5435600" cy="2358390"/>
                          <a:chOff x="0" y="0"/>
                          <a:chExt cx="6207125" cy="3051810"/>
                        </a:xfrm>
                        <a:solidFill>
                          <a:schemeClr val="bg1"/>
                        </a:solidFill>
                      </wpg:grpSpPr>
                      <wpg:grpSp>
                        <wpg:cNvPr id="1460" name="Group 1460"/>
                        <wpg:cNvGrpSpPr/>
                        <wpg:grpSpPr>
                          <a:xfrm>
                            <a:off x="4800600" y="626533"/>
                            <a:ext cx="297813" cy="1767205"/>
                            <a:chOff x="0" y="0"/>
                            <a:chExt cx="297813" cy="1767205"/>
                          </a:xfrm>
                          <a:grpFill/>
                        </wpg:grpSpPr>
                        <wps:wsp>
                          <wps:cNvPr id="1461" name="Straight Connector 1461"/>
                          <wps:cNvCnPr/>
                          <wps:spPr>
                            <a:xfrm>
                              <a:off x="143933" y="0"/>
                              <a:ext cx="0" cy="1767205"/>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2" name="Isosceles Triangle 1462"/>
                          <wps:cNvSpPr/>
                          <wps:spPr>
                            <a:xfrm>
                              <a:off x="0" y="1236133"/>
                              <a:ext cx="29781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 name="Isosceles Triangle 1463"/>
                          <wps:cNvSpPr/>
                          <wps:spPr>
                            <a:xfrm rot="10800000" flipH="1">
                              <a:off x="0" y="355600"/>
                              <a:ext cx="297813" cy="215926"/>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4" name="Group 1464"/>
                        <wpg:cNvGrpSpPr/>
                        <wpg:grpSpPr>
                          <a:xfrm>
                            <a:off x="1981200" y="330200"/>
                            <a:ext cx="1616104" cy="297815"/>
                            <a:chOff x="3443287" y="-1"/>
                            <a:chExt cx="1616426" cy="298143"/>
                          </a:xfrm>
                          <a:grpFill/>
                        </wpg:grpSpPr>
                        <wps:wsp>
                          <wps:cNvPr id="1465" name="Straight Connector 1465"/>
                          <wps:cNvCnPr/>
                          <wps:spPr>
                            <a:xfrm>
                              <a:off x="3443287" y="150474"/>
                              <a:ext cx="1610682" cy="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6" name="Isosceles Triangle 1466"/>
                          <wps:cNvSpPr/>
                          <wps:spPr>
                            <a:xfrm rot="16200000">
                              <a:off x="4802641" y="41071"/>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67" name="Group 1467"/>
                        <wpg:cNvGrpSpPr/>
                        <wpg:grpSpPr>
                          <a:xfrm rot="10800000">
                            <a:off x="2175933" y="2396066"/>
                            <a:ext cx="1767205" cy="297814"/>
                            <a:chOff x="3286004" y="13"/>
                            <a:chExt cx="1767906" cy="298143"/>
                          </a:xfrm>
                          <a:grpFill/>
                        </wpg:grpSpPr>
                        <wps:wsp>
                          <wps:cNvPr id="1468" name="Straight Connector 1468"/>
                          <wps:cNvCnPr/>
                          <wps:spPr>
                            <a:xfrm rot="16200000">
                              <a:off x="4169957" y="-733400"/>
                              <a:ext cx="0" cy="1767906"/>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9" name="Isosceles Triangle 1469"/>
                          <wps:cNvSpPr/>
                          <wps:spPr>
                            <a:xfrm rot="16200000">
                              <a:off x="4349950" y="41079"/>
                              <a:ext cx="298143" cy="21601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 name="Isosceles Triangle 1470"/>
                          <wps:cNvSpPr/>
                          <wps:spPr>
                            <a:xfrm rot="5400000" flipH="1">
                              <a:off x="3587790" y="41079"/>
                              <a:ext cx="298143" cy="21601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1" name="Rectangle 1471"/>
                        <wps:cNvSpPr/>
                        <wps:spPr>
                          <a:xfrm>
                            <a:off x="0" y="0"/>
                            <a:ext cx="2626315" cy="99441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39E66"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Rectangle 1472"/>
                        <wps:cNvSpPr/>
                        <wps:spPr>
                          <a:xfrm>
                            <a:off x="3581400" y="0"/>
                            <a:ext cx="2625725" cy="99441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5AD1E"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3" name="Rectangle 1473"/>
                        <wps:cNvSpPr/>
                        <wps:spPr>
                          <a:xfrm>
                            <a:off x="3581400" y="2057400"/>
                            <a:ext cx="2625725" cy="99441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D1DEB5"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 name="Rectangle 1474"/>
                        <wps:cNvSpPr/>
                        <wps:spPr>
                          <a:xfrm>
                            <a:off x="0" y="2057400"/>
                            <a:ext cx="2625725" cy="99441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8F97D"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13851D" id="Group 1459" o:spid="_x0000_s1205" style="position:absolute;margin-left:40.65pt;margin-top:21.35pt;width:428pt;height:185.7pt;z-index:251976704;mso-position-horizontal-relative:margin;mso-width-relative:margin;mso-height-relative:margin" coordsize="62071,30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">
                <v:group id="Group 1460" o:spid="_x0000_s1206" style="position:absolute;left:48006;top:6265;width:2978;height:17672" coordsize="2978,17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nKINrIAAAA&#10;3QAAAA8AAAAAAAAAAAAAAAAAqgIAAGRycy9kb3ducmV2LnhtbFBLBQYAAAAABAAEAPoAAACfAwAA&#10;AAA=&#10;">
                  <v:line id="Straight Connector 1461" o:spid="_x0000_s1207" style="position:absolute;visibility:visible;mso-wrap-style:square" from="1439,0" to="1439,1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u8HsEAAADdAAAADwAAAGRycy9kb3ducmV2LnhtbERPTYvCMBC9C/6HMII3TRUR6RrFFdS9&#10;Wt3D3oZmtinbTEqS2u6/3ywI3ubxPme7H2wjHuRD7VjBYp6BIC6drrlScL+dZhsQISJrbByTgl8K&#10;sN+NR1vMtev5So8iViKFcMhRgYmxzaUMpSGLYe5a4sR9O28xJugrqT32Kdw2cplla2mx5tRgsKWj&#10;ofKn6KyCr+49+stNHvpiOJ7N8tSUnftUajoZDm8gIg3xJX66P3Sav1ov4P+bd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a7wewQAAAN0AAAAPAAAAAAAAAAAAAAAA&#10;AKECAABkcnMvZG93bnJldi54bWxQSwUGAAAAAAQABAD5AAAAjwMAAAAA&#10;" strokecolor="black [3213]"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462" o:spid="_x0000_s1208" type="#_x0000_t5" style="position:absolute;top:12361;width:2978;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8lMQA&#10;AADdAAAADwAAAGRycy9kb3ducmV2LnhtbERPyWrDMBC9F/IPYgK9lFrOgilulBBCCjnkUqfQ62BN&#10;bSfWyJZUx/77qlDobR5vnc1uNK0YyPnGsoJFkoIgLq1uuFLwcXl7fgHhA7LG1jIpmMjDbjt72GCu&#10;7Z3faShCJWII+xwV1CF0uZS+rMmgT2xHHLkv6wyGCF0ltcN7DDetXKZpJg02HBtq7OhQU3krvo2C&#10;6un42V+564/tOJ1Pw/rgVn2j1ON83L+CCDSGf/Gf+6Tj/HW2hN9v4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gfJTEAAAA3QAAAA8AAAAAAAAAAAAAAAAAmAIAAGRycy9k&#10;b3ducmV2LnhtbFBLBQYAAAAABAAEAPUAAACJAwAAAAA=&#10;" filled="f" strokecolor="black [3213]" strokeweight="1.5pt"/>
                  <v:shape id="Isosceles Triangle 1463" o:spid="_x0000_s1209" type="#_x0000_t5" style="position:absolute;top:3556;width:2978;height:2159;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yosIA&#10;AADdAAAADwAAAGRycy9kb3ducmV2LnhtbERPS4vCMBC+L/gfwgh7W1MfqFSjiFKQxcvW4nloxrbY&#10;TEoT2+6/3wjC3ubje852P5hadNS6yrKC6SQCQZxbXXGhILsmX2sQziNrrC2Tgl9ysN+NPrYYa9vz&#10;D3WpL0QIYRejgtL7JpbS5SUZdBPbEAfubluDPsC2kLrFPoSbWs6iaCkNVhwaSmzoWFL+SJ9GQZKZ&#10;1e1Rc8rfyT07ni/99dQdlPocD4cNCE+D/xe/3Wcd5i+Wc3h9E06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zKiwgAAAN0AAAAPAAAAAAAAAAAAAAAAAJgCAABkcnMvZG93&#10;bnJldi54bWxQSwUGAAAAAAQABAD1AAAAhwMAAAAA&#10;" filled="f" strokecolor="black [3213]" strokeweight="1.5pt"/>
                </v:group>
                <v:group id="Group 1464" o:spid="_x0000_s1210" style="position:absolute;left:19812;top:3302;width:16161;height:2978" coordorigin="34432" coordsize="16164,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vEm2cUAAADdAAAADwAAAGRycy9kb3ducmV2LnhtbERPS2vCQBC+F/wPyxS8&#10;1U00FUldRaRKD1JoIpTehuyYBLOzIbvN4993C4Xe5uN7znY/mkb01LnasoJ4EYEgLqyuuVRwzU9P&#10;GxDOI2tsLJOCiRzsd7OHLabaDvxBfeZLEULYpaig8r5NpXRFRQbdwrbEgbvZzqAPsCul7nAI4aaR&#10;yyhaS4M1h4YKWzpWVNyzb6PgPOBwWMWv/eV+O05f+fP75yUmpeaP4+EFhKfR/4v/3G86zE/W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xJtnFAAAA3QAA&#10;AA8AAAAAAAAAAAAAAAAAqgIAAGRycy9kb3ducmV2LnhtbFBLBQYAAAAABAAEAPoAAACcAwAAAAA=&#10;">
                  <v:line id="Straight Connector 1465" o:spid="_x0000_s1211" style="position:absolute;visibility:visible;mso-wrap-style:square" from="34432,1504" to="50539,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C6HcIAAADdAAAADwAAAGRycy9kb3ducmV2LnhtbERPTWsCMRC9C/6HMEJvmlWslNUoKmh7&#10;7WoP3obNuFncTJYk627/fVMo9DaP9zmb3WAb8SQfascK5rMMBHHpdM2VguvlNH0DESKyxsYxKfim&#10;ALvteLTBXLueP+lZxEqkEA45KjAxtrmUoTRkMcxcS5y4u/MWY4K+ktpjn8JtIxdZtpIWa04NBls6&#10;GiofRWcV3LpD9O8Xue+L4Xg2i1NTdu5LqZfJsF+DiDTEf/Gf+0On+cvVK/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lC6HcIAAADdAAAADwAAAAAAAAAAAAAA&#10;AAChAgAAZHJzL2Rvd25yZXYueG1sUEsFBgAAAAAEAAQA+QAAAJADAAAAAA==&#10;" strokecolor="black [3213]" strokeweight="1.5pt"/>
                  <v:shape id="Isosceles Triangle 1466" o:spid="_x0000_s1212" type="#_x0000_t5" style="position:absolute;left:48026;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lCo8QA&#10;AADdAAAADwAAAGRycy9kb3ducmV2LnhtbERPS0sDMRC+C/0PYQpeFptVdJG1aWkFwaN9Id6GzbhZ&#10;3UzWTdqN/fVNodDbfHzPmc6jbcWBet84VnA/yUEQV043XCvYbt7unkH4gKyxdUwK/snDfDa6mWKp&#10;3cArOqxDLVII+xIVmBC6UkpfGbLoJ64jTty36y2GBPta6h6HFG5b+ZDnhbTYcGow2NGroep3vbcK&#10;fNzgk88+h93P/ise/4zJPrKlUrfjuHgBESiGq/jiftdp/mNRwPmbdIKcn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qPEAAAA3QAAAA8AAAAAAAAAAAAAAAAAmAIAAGRycy9k&#10;b3ducmV2LnhtbFBLBQYAAAAABAAEAPUAAACJAwAAAAA=&#10;" filled="f" strokecolor="black [3213]" strokeweight="1.5pt"/>
                </v:group>
                <v:group id="Group 1467" o:spid="_x0000_s1213" style="position:absolute;left:21759;top:23960;width:17672;height:2978;rotation:180" coordorigin="32860" coordsize="17679,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EpeuMEAAADdAAAADwAA&#10;AAAAAAAAAAAAAACqAgAAZHJzL2Rvd25yZXYueG1sUEsFBgAAAAAEAAQA+gAAAJgDAAAAAA==&#10;">
                  <v:line id="Straight Connector 1468" o:spid="_x0000_s1214" style="position:absolute;rotation:-90;visibility:visible;mso-wrap-style:square" from="41700,-7335" to="41700,1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PjDMcAAADdAAAADwAAAGRycy9kb3ducmV2LnhtbESPQUvDQBCF74L/YRnBm90oUiR2U4og&#10;thERow30NmSnSWp2NmTXdv33zkHobYb35r1vFsvkBnWkKfSeDdzOMlDEjbc9twa+Pp9vHkCFiGxx&#10;8EwGfinAsri8WGBu/Yk/6FjFVkkIhxwNdDGOudah6chhmPmRWLS9nxxGWadW2wlPEu4GfZdlc+2w&#10;Z2nocKSnjprv6scZqNelS9mmrspy/9Ju0+vu/e2wMeb6Kq0eQUVK8Wz+v15bwb+fC658IyPo4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I+MMxwAAAN0AAAAPAAAAAAAA&#10;AAAAAAAAAKECAABkcnMvZG93bnJldi54bWxQSwUGAAAAAAQABAD5AAAAlQMAAAAA&#10;" strokecolor="black [3213]" strokeweight="1.5pt"/>
                  <v:shape id="Isosceles Triangle 1469" o:spid="_x0000_s1215" type="#_x0000_t5" style="position:absolute;left:43499;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W0cUA&#10;AADdAAAADwAAAGRycy9kb3ducmV2LnhtbERPS0sDMRC+C/6HMIVeFpu11KJr06KC4FH7oPQ2bKab&#10;bTeTdZN2U3+9KQje5uN7zmwRbSPO1PnasYL7UQ6CuHS65krBevV+9wjCB2SNjWNScCEPi/ntzQwL&#10;7Xr+ovMyVCKFsC9QgQmhLaT0pSGLfuRa4sTtXWcxJNhVUnfYp3DbyHGeT6XFmlODwZbeDJXH5ckq&#10;8HGFDz7b9pvDaRd/vo3JPrNXpYaD+PIMIlAM/+I/94dO8yfTJ7h+k0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tbRxQAAAN0AAAAPAAAAAAAAAAAAAAAAAJgCAABkcnMv&#10;ZG93bnJldi54bWxQSwUGAAAAAAQABAD1AAAAigMAAAAA&#10;" filled="f" strokecolor="black [3213]" strokeweight="1.5pt"/>
                  <v:shape id="Isosceles Triangle 1470" o:spid="_x0000_s1216" type="#_x0000_t5" style="position:absolute;left:35877;top:411;width:2981;height:216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xfMMA&#10;AADdAAAADwAAAGRycy9kb3ducmV2LnhtbESPQWvCQBCF7wX/wzKCt7pRbJToKiIUpbeqP2DMjkkw&#10;Oxuy2yT66zuHQm8zvDfvfbPZDa5WHbWh8mxgNk1AEefeVlwYuF4+31egQkS2WHsmA08KsNuO3jaY&#10;Wd/zN3XnWCgJ4ZChgTLGJtM65CU5DFPfEIt2963DKGtbaNtiL+Gu1vMkSbXDiqWhxIYOJeWP848z&#10;8IGV889jekjxePvC/Ut3rr8bMxkP+zWoSEP8N/9dn6zgL5b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UxfMMAAADdAAAADwAAAAAAAAAAAAAAAACYAgAAZHJzL2Rv&#10;d25yZXYueG1sUEsFBgAAAAAEAAQA9QAAAIgDAAAAAA==&#10;" filled="f" strokecolor="black [3213]" strokeweight="1.5pt"/>
                </v:group>
                <v:rect id="Rectangle 1471" o:spid="_x0000_s1217" style="position:absolute;width:26263;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RH8AA&#10;AADdAAAADwAAAGRycy9kb3ducmV2LnhtbERPS4vCMBC+C/6HMAveNPWBK7VRRBBET3bF89BMH2wz&#10;KU3U7L/fCIK3+fiek22DacWDetdYVjCdJCCIC6sbrhRcfw7jFQjnkTW2lknBHznYboaDDFNtn3yh&#10;R+4rEUPYpaig9r5LpXRFTQbdxHbEkSttb9BH2FdS9/iM4aaVsyRZSoMNx4YaO9rXVPzmd6Pgtrro&#10;6hpOuTnP7/tytnQmeKfU6Cvs1iA8Bf8Rv91HHecvvqfw+iae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K5RH8AAAADdAAAADwAAAAAAAAAAAAAAAACYAgAAZHJzL2Rvd25y&#10;ZXYueG1sUEsFBgAAAAAEAAQA9QAAAIUDAAAAAA==&#10;" filled="f" strokecolor="black [3213]" strokeweight=".5pt">
                  <v:textbox>
                    <w:txbxContent>
                      <w:p w14:paraId="45039E66"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Customer</w:t>
                        </w:r>
                      </w:p>
                    </w:txbxContent>
                  </v:textbox>
                </v:rect>
                <v:rect id="Rectangle 1472" o:spid="_x0000_s1218" style="position:absolute;left:35814;width:26257;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PaMEA&#10;AADdAAAADwAAAGRycy9kb3ducmV2LnhtbERPTWvCQBC9C/0PywjedGOUNKSuUoRCqSdj6HnIjklo&#10;djZkV7P9992C4G0e73N2h2B6cafRdZYVrFcJCOLa6o4bBdXlY5mDcB5ZY2+ZFPySg8P+ZbbDQtuJ&#10;z3QvfSNiCLsCFbTeD4WUrm7JoFvZgThyVzsa9BGOjdQjTjHc9DJNkkwa7Dg2tDjQsaX6p7wZBd/5&#10;WTdV+CrNaXM7XtPMmeCdUot5eH8D4Sn4p/jh/tRx/vY1hf9v4gl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8z2jBAAAA3QAAAA8AAAAAAAAAAAAAAAAAmAIAAGRycy9kb3du&#10;cmV2LnhtbFBLBQYAAAAABAAEAPUAAACGAwAAAAA=&#10;" filled="f" strokecolor="black [3213]" strokeweight=".5pt">
                  <v:textbox>
                    <w:txbxContent>
                      <w:p w14:paraId="6185AD1E"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Orders</w:t>
                        </w:r>
                      </w:p>
                    </w:txbxContent>
                  </v:textbox>
                </v:rect>
                <v:rect id="Rectangle 1473" o:spid="_x0000_s1219" style="position:absolute;left:35814;top:20574;width:26257;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Bq88AA&#10;AADdAAAADwAAAGRycy9kb3ducmV2LnhtbERPS4vCMBC+C/sfwix409QHrlSjLMKC6MmueB6a6QOb&#10;SWlSjf/eCIK3+fies94G04gbda62rGAyTkAQ51bXXCo4//+NliCcR9bYWCYFD3Kw3XwN1phqe+cT&#10;3TJfihjCLkUFlfdtKqXLKzLoxrYljlxhO4M+wq6UusN7DDeNnCbJQhqsOTZU2NKuovya9UbBZXnS&#10;5TkcMnOc9btiunAmeKfU8Dv8rkB4Cv4jfrv3Os6f/8zg9U08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Bq88AAAADdAAAADwAAAAAAAAAAAAAAAACYAgAAZHJzL2Rvd25y&#10;ZXYueG1sUEsFBgAAAAAEAAQA9QAAAIUDAAAAAA==&#10;" filled="f" strokecolor="black [3213]" strokeweight=".5pt">
                  <v:textbox>
                    <w:txbxContent>
                      <w:p w14:paraId="5AD1DEB5"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Materials</w:t>
                        </w:r>
                      </w:p>
                    </w:txbxContent>
                  </v:textbox>
                </v:rect>
                <v:rect id="Rectangle 1474" o:spid="_x0000_s1220" style="position:absolute;top:20574;width:26257;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yh8EA&#10;AADdAAAADwAAAGRycy9kb3ducmV2LnhtbERPTYvCMBC9L/gfwgje1nTd0pVqFBGExT21K56HZmzL&#10;NpPSRBv/vVkQvM3jfc56G0wnbjS41rKCj3kCgriyuuVawen38L4E4Tyyxs4yKbiTg+1m8rbGXNuR&#10;C7qVvhYxhF2OChrv+1xKVzVk0M1tTxy5ix0M+giHWuoBxxhuOrlIkkwabDk2NNjTvqHqr7waBedl&#10;oetTOJbm5/O6vywyZ4J3Ss2mYbcC4Sn4l/jp/tZxfvqVwv838QS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Z8ofBAAAA3QAAAA8AAAAAAAAAAAAAAAAAmAIAAGRycy9kb3du&#10;cmV2LnhtbFBLBQYAAAAABAAEAPUAAACGAwAAAAA=&#10;" filled="f" strokecolor="black [3213]" strokeweight=".5pt">
                  <v:textbox>
                    <w:txbxContent>
                      <w:p w14:paraId="4C48F97D" w14:textId="77777777" w:rsidR="00B20488" w:rsidRPr="00EA0CE0" w:rsidRDefault="00B20488" w:rsidP="005F2E34">
                        <w:pPr>
                          <w:jc w:val="center"/>
                          <w:rPr>
                            <w:rFonts w:ascii="AR CENA" w:hAnsi="AR CENA"/>
                            <w:color w:val="000000" w:themeColor="text1"/>
                            <w:sz w:val="32"/>
                            <w:szCs w:val="32"/>
                          </w:rPr>
                        </w:pPr>
                        <w:r w:rsidRPr="00EA0CE0">
                          <w:rPr>
                            <w:rFonts w:ascii="AR CENA" w:hAnsi="AR CENA"/>
                            <w:color w:val="000000" w:themeColor="text1"/>
                            <w:sz w:val="32"/>
                            <w:szCs w:val="32"/>
                          </w:rPr>
                          <w:t>Suppliers</w:t>
                        </w:r>
                      </w:p>
                    </w:txbxContent>
                  </v:textbox>
                </v:rect>
                <w10:wrap anchorx="margin"/>
              </v:group>
            </w:pict>
          </mc:Fallback>
        </mc:AlternateContent>
      </w:r>
      <w:r w:rsidR="00EA0CE0" w:rsidRPr="00B20488">
        <w:rPr>
          <w:rFonts w:ascii="Tw Cen MT" w:hAnsi="Tw Cen MT"/>
          <w:b/>
          <w:noProof/>
          <w:lang w:eastAsia="en-GB"/>
        </w:rPr>
        <mc:AlternateContent>
          <mc:Choice Requires="wps">
            <w:drawing>
              <wp:anchor distT="0" distB="0" distL="114300" distR="114300" simplePos="0" relativeHeight="252013568" behindDoc="1" locked="0" layoutInCell="1" allowOverlap="1" wp14:anchorId="3ADDE77B" wp14:editId="66E4C995">
                <wp:simplePos x="0" y="0"/>
                <wp:positionH relativeFrom="margin">
                  <wp:posOffset>2540</wp:posOffset>
                </wp:positionH>
                <wp:positionV relativeFrom="paragraph">
                  <wp:posOffset>13970</wp:posOffset>
                </wp:positionV>
                <wp:extent cx="6480000" cy="4638675"/>
                <wp:effectExtent l="0" t="0" r="16510" b="28575"/>
                <wp:wrapNone/>
                <wp:docPr id="4" name="Text Box 4"/>
                <wp:cNvGraphicFramePr/>
                <a:graphic xmlns:a="http://schemas.openxmlformats.org/drawingml/2006/main">
                  <a:graphicData uri="http://schemas.microsoft.com/office/word/2010/wordprocessingShape">
                    <wps:wsp>
                      <wps:cNvSpPr txBox="1"/>
                      <wps:spPr>
                        <a:xfrm>
                          <a:off x="0" y="0"/>
                          <a:ext cx="6480000" cy="46386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2F6F81" w14:textId="77777777" w:rsidR="00B20488" w:rsidRDefault="00B20488" w:rsidP="00EA0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E77B" id="Text Box 4" o:spid="_x0000_s1221" type="#_x0000_t202" style="position:absolute;margin-left:.2pt;margin-top:1.1pt;width:510.25pt;height:365.25pt;z-index:-25130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" filled="f" strokeweight=".5pt">
                <v:textbox>
                  <w:txbxContent>
                    <w:p w14:paraId="342F6F81" w14:textId="77777777" w:rsidR="00B20488" w:rsidRDefault="00B20488" w:rsidP="00EA0CE0"/>
                  </w:txbxContent>
                </v:textbox>
                <w10:wrap anchorx="margin"/>
              </v:shape>
            </w:pict>
          </mc:Fallback>
        </mc:AlternateContent>
      </w:r>
    </w:p>
    <w:p w14:paraId="0838D778" w14:textId="77777777" w:rsidR="00925353" w:rsidRPr="00B20488" w:rsidRDefault="00925353">
      <w:pPr>
        <w:rPr>
          <w:rFonts w:ascii="Segoe UI Semibold" w:hAnsi="Segoe UI Semibold" w:cs="Arial"/>
          <w:sz w:val="21"/>
          <w:szCs w:val="24"/>
        </w:rPr>
      </w:pPr>
    </w:p>
    <w:p w14:paraId="07AECA86" w14:textId="77777777" w:rsidR="00925353" w:rsidRPr="00B20488" w:rsidRDefault="00925353">
      <w:pPr>
        <w:rPr>
          <w:rFonts w:ascii="Segoe UI Semibold" w:hAnsi="Segoe UI Semibold" w:cs="Arial"/>
          <w:sz w:val="21"/>
          <w:szCs w:val="24"/>
        </w:rPr>
      </w:pPr>
    </w:p>
    <w:p w14:paraId="579C256F" w14:textId="77777777" w:rsidR="003559CC" w:rsidRPr="00B20488" w:rsidRDefault="005B0FAD">
      <w:pPr>
        <w:rPr>
          <w:rFonts w:ascii="Segoe UI Semibold" w:hAnsi="Segoe UI Semibold" w:cs="Arial"/>
          <w:sz w:val="21"/>
          <w:szCs w:val="24"/>
        </w:rPr>
      </w:pPr>
      <w:r w:rsidRPr="00B20488">
        <w:rPr>
          <w:rFonts w:ascii="Myriad Pro" w:hAnsi="Myriad Pro"/>
          <w:b/>
          <w:noProof/>
          <w:lang w:eastAsia="en-GB"/>
        </w:rPr>
        <mc:AlternateContent>
          <mc:Choice Requires="wps">
            <w:drawing>
              <wp:anchor distT="45720" distB="45720" distL="114300" distR="114300" simplePos="0" relativeHeight="251978752" behindDoc="1" locked="0" layoutInCell="1" allowOverlap="1" wp14:anchorId="000D20AF" wp14:editId="7216385C">
                <wp:simplePos x="0" y="0"/>
                <wp:positionH relativeFrom="margin">
                  <wp:posOffset>259715</wp:posOffset>
                </wp:positionH>
                <wp:positionV relativeFrom="paragraph">
                  <wp:posOffset>2171065</wp:posOffset>
                </wp:positionV>
                <wp:extent cx="6038850" cy="1762125"/>
                <wp:effectExtent l="0" t="0" r="0" b="9525"/>
                <wp:wrapTight wrapText="bothSides">
                  <wp:wrapPolygon edited="0">
                    <wp:start x="68" y="0"/>
                    <wp:lineTo x="0" y="234"/>
                    <wp:lineTo x="0" y="21483"/>
                    <wp:lineTo x="21532" y="21483"/>
                    <wp:lineTo x="21532" y="234"/>
                    <wp:lineTo x="21464" y="0"/>
                    <wp:lineTo x="68" y="0"/>
                  </wp:wrapPolygon>
                </wp:wrapTight>
                <wp:docPr id="1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762125"/>
                        </a:xfrm>
                        <a:prstGeom prst="roundRect">
                          <a:avLst>
                            <a:gd name="adj" fmla="val 6202"/>
                          </a:avLst>
                        </a:prstGeom>
                        <a:solidFill>
                          <a:srgbClr val="FFFFFF"/>
                        </a:solidFill>
                        <a:ln w="9525">
                          <a:noFill/>
                          <a:prstDash val="sysDot"/>
                          <a:miter lim="800000"/>
                          <a:headEnd/>
                          <a:tailEnd/>
                        </a:ln>
                      </wps:spPr>
                      <wps:txbx>
                        <w:txbxContent>
                          <w:p w14:paraId="0D19D9D7" w14:textId="77777777" w:rsidR="00B20488" w:rsidRPr="00EA0CE0" w:rsidRDefault="00B20488" w:rsidP="00EA0CE0">
                            <w:pPr>
                              <w:pStyle w:val="ListParagraph"/>
                              <w:numPr>
                                <w:ilvl w:val="0"/>
                                <w:numId w:val="10"/>
                              </w:numPr>
                              <w:spacing w:before="120"/>
                              <w:ind w:left="425" w:hanging="425"/>
                              <w:contextualSpacing w:val="0"/>
                              <w:rPr>
                                <w:rFonts w:ascii="AR CENA" w:hAnsi="AR CENA"/>
                                <w:sz w:val="26"/>
                              </w:rPr>
                            </w:pPr>
                            <w:r w:rsidRPr="00EA0CE0">
                              <w:rPr>
                                <w:rFonts w:ascii="AR CENA" w:hAnsi="AR CENA"/>
                                <w:sz w:val="26"/>
                              </w:rPr>
                              <w:t xml:space="preserve">The </w:t>
                            </w:r>
                            <w:r w:rsidRPr="00EA0CE0">
                              <w:rPr>
                                <w:rFonts w:ascii="AR CENA" w:hAnsi="AR CENA"/>
                                <w:b/>
                                <w:sz w:val="26"/>
                              </w:rPr>
                              <w:t>customer</w:t>
                            </w:r>
                            <w:r w:rsidRPr="00EA0CE0">
                              <w:rPr>
                                <w:rFonts w:ascii="AR CENA" w:hAnsi="AR CENA"/>
                                <w:sz w:val="26"/>
                              </w:rPr>
                              <w:t xml:space="preserve"> may make many </w:t>
                            </w:r>
                            <w:r w:rsidRPr="00EA0CE0">
                              <w:rPr>
                                <w:rFonts w:ascii="AR CENA" w:hAnsi="AR CENA"/>
                                <w:b/>
                                <w:sz w:val="26"/>
                              </w:rPr>
                              <w:t>orders</w:t>
                            </w:r>
                            <w:r w:rsidRPr="00EA0CE0">
                              <w:rPr>
                                <w:rFonts w:ascii="AR CENA" w:hAnsi="AR CENA"/>
                                <w:sz w:val="26"/>
                              </w:rPr>
                              <w:t xml:space="preserve"> but each </w:t>
                            </w:r>
                            <w:r w:rsidRPr="00EA0CE0">
                              <w:rPr>
                                <w:rFonts w:ascii="AR CENA" w:hAnsi="AR CENA"/>
                                <w:b/>
                                <w:sz w:val="26"/>
                              </w:rPr>
                              <w:t>order</w:t>
                            </w:r>
                            <w:r w:rsidRPr="00EA0CE0">
                              <w:rPr>
                                <w:rFonts w:ascii="AR CENA" w:hAnsi="AR CENA"/>
                                <w:sz w:val="26"/>
                              </w:rPr>
                              <w:t xml:space="preserve"> will only be for one </w:t>
                            </w:r>
                            <w:r w:rsidRPr="00EA0CE0">
                              <w:rPr>
                                <w:rFonts w:ascii="AR CENA" w:hAnsi="AR CENA"/>
                                <w:b/>
                                <w:sz w:val="26"/>
                              </w:rPr>
                              <w:t>customer</w:t>
                            </w:r>
                            <w:r w:rsidRPr="00EA0CE0">
                              <w:rPr>
                                <w:rFonts w:ascii="AR CENA" w:hAnsi="AR CENA"/>
                                <w:sz w:val="26"/>
                              </w:rPr>
                              <w:t xml:space="preserve"> – therefore their relationship is one-to-many.</w:t>
                            </w:r>
                          </w:p>
                          <w:p w14:paraId="33C6C72D" w14:textId="77777777" w:rsidR="00B20488" w:rsidRPr="00EA0CE0" w:rsidRDefault="00B20488" w:rsidP="00EA0CE0">
                            <w:pPr>
                              <w:pStyle w:val="ListParagraph"/>
                              <w:numPr>
                                <w:ilvl w:val="0"/>
                                <w:numId w:val="10"/>
                              </w:numPr>
                              <w:spacing w:before="120"/>
                              <w:ind w:left="425" w:hanging="425"/>
                              <w:contextualSpacing w:val="0"/>
                              <w:rPr>
                                <w:rFonts w:ascii="AR CENA" w:hAnsi="AR CENA"/>
                                <w:sz w:val="26"/>
                              </w:rPr>
                            </w:pPr>
                            <w:r w:rsidRPr="00EA0CE0">
                              <w:rPr>
                                <w:rFonts w:ascii="AR CENA" w:hAnsi="AR CENA"/>
                                <w:sz w:val="26"/>
                              </w:rPr>
                              <w:t xml:space="preserve">Each </w:t>
                            </w:r>
                            <w:r w:rsidRPr="00EA0CE0">
                              <w:rPr>
                                <w:rFonts w:ascii="AR CENA" w:hAnsi="AR CENA"/>
                                <w:b/>
                                <w:sz w:val="26"/>
                              </w:rPr>
                              <w:t>order</w:t>
                            </w:r>
                            <w:r w:rsidRPr="00EA0CE0">
                              <w:rPr>
                                <w:rFonts w:ascii="AR CENA" w:hAnsi="AR CENA"/>
                                <w:sz w:val="26"/>
                              </w:rPr>
                              <w:t xml:space="preserve"> may have any </w:t>
                            </w:r>
                            <w:r w:rsidRPr="00EA0CE0">
                              <w:rPr>
                                <w:rFonts w:ascii="AR CENA" w:hAnsi="AR CENA"/>
                                <w:b/>
                                <w:sz w:val="26"/>
                              </w:rPr>
                              <w:t>materials</w:t>
                            </w:r>
                            <w:r w:rsidRPr="00EA0CE0">
                              <w:rPr>
                                <w:rFonts w:ascii="AR CENA" w:hAnsi="AR CENA"/>
                                <w:sz w:val="26"/>
                              </w:rPr>
                              <w:t xml:space="preserve"> in it and each </w:t>
                            </w:r>
                            <w:r w:rsidRPr="00EA0CE0">
                              <w:rPr>
                                <w:rFonts w:ascii="AR CENA" w:hAnsi="AR CENA"/>
                                <w:b/>
                                <w:sz w:val="26"/>
                              </w:rPr>
                              <w:t>material</w:t>
                            </w:r>
                            <w:r w:rsidRPr="00EA0CE0">
                              <w:rPr>
                                <w:rFonts w:ascii="AR CENA" w:hAnsi="AR CENA"/>
                                <w:sz w:val="26"/>
                              </w:rPr>
                              <w:t xml:space="preserve"> may be in more than one </w:t>
                            </w:r>
                            <w:r w:rsidRPr="00EA0CE0">
                              <w:rPr>
                                <w:rFonts w:ascii="AR CENA" w:hAnsi="AR CENA"/>
                                <w:b/>
                                <w:sz w:val="26"/>
                              </w:rPr>
                              <w:t>order</w:t>
                            </w:r>
                            <w:r w:rsidRPr="00EA0CE0">
                              <w:rPr>
                                <w:rFonts w:ascii="AR CENA" w:hAnsi="AR CENA"/>
                                <w:sz w:val="26"/>
                              </w:rPr>
                              <w:t xml:space="preserve"> – therefore their relationship is many-to-many.</w:t>
                            </w:r>
                          </w:p>
                          <w:p w14:paraId="6BD3DA6B" w14:textId="77777777" w:rsidR="00B20488" w:rsidRPr="00EA0CE0" w:rsidRDefault="00B20488" w:rsidP="00EA0CE0">
                            <w:pPr>
                              <w:pStyle w:val="ListParagraph"/>
                              <w:numPr>
                                <w:ilvl w:val="0"/>
                                <w:numId w:val="10"/>
                              </w:numPr>
                              <w:spacing w:before="120"/>
                              <w:ind w:left="425" w:hanging="425"/>
                              <w:contextualSpacing w:val="0"/>
                              <w:rPr>
                                <w:rFonts w:ascii="AR CENA" w:hAnsi="AR CENA"/>
                                <w:sz w:val="26"/>
                              </w:rPr>
                            </w:pPr>
                            <w:r w:rsidRPr="00EA0CE0">
                              <w:rPr>
                                <w:rFonts w:ascii="AR CENA" w:hAnsi="AR CENA"/>
                                <w:sz w:val="26"/>
                              </w:rPr>
                              <w:t xml:space="preserve">Finally, the </w:t>
                            </w:r>
                            <w:r w:rsidRPr="00EA0CE0">
                              <w:rPr>
                                <w:rFonts w:ascii="AR CENA" w:hAnsi="AR CENA"/>
                                <w:b/>
                                <w:sz w:val="26"/>
                              </w:rPr>
                              <w:t>supplier</w:t>
                            </w:r>
                            <w:r w:rsidRPr="00EA0CE0">
                              <w:rPr>
                                <w:rFonts w:ascii="AR CENA" w:hAnsi="AR CENA"/>
                                <w:sz w:val="26"/>
                              </w:rPr>
                              <w:t xml:space="preserve"> may supply </w:t>
                            </w:r>
                            <w:r w:rsidRPr="00EA0CE0">
                              <w:rPr>
                                <w:rFonts w:ascii="AR CENA" w:hAnsi="AR CENA"/>
                                <w:b/>
                                <w:sz w:val="26"/>
                              </w:rPr>
                              <w:t>materials</w:t>
                            </w:r>
                            <w:r w:rsidRPr="00EA0CE0">
                              <w:rPr>
                                <w:rFonts w:ascii="AR CENA" w:hAnsi="AR CENA"/>
                                <w:sz w:val="26"/>
                              </w:rPr>
                              <w:t xml:space="preserve"> and each </w:t>
                            </w:r>
                            <w:r w:rsidRPr="00EA0CE0">
                              <w:rPr>
                                <w:rFonts w:ascii="AR CENA" w:hAnsi="AR CENA"/>
                                <w:b/>
                                <w:sz w:val="26"/>
                              </w:rPr>
                              <w:t>material</w:t>
                            </w:r>
                            <w:r w:rsidRPr="00EA0CE0">
                              <w:rPr>
                                <w:rFonts w:ascii="AR CENA" w:hAnsi="AR CENA"/>
                                <w:sz w:val="26"/>
                              </w:rPr>
                              <w:t xml:space="preserve"> may come from more than one </w:t>
                            </w:r>
                            <w:r w:rsidRPr="00EA0CE0">
                              <w:rPr>
                                <w:rFonts w:ascii="AR CENA" w:hAnsi="AR CENA"/>
                                <w:b/>
                                <w:sz w:val="26"/>
                              </w:rPr>
                              <w:t>supplier</w:t>
                            </w:r>
                            <w:r w:rsidRPr="00EA0CE0">
                              <w:rPr>
                                <w:rFonts w:ascii="AR CENA" w:hAnsi="AR CENA"/>
                                <w:sz w:val="26"/>
                              </w:rPr>
                              <w:t xml:space="preserve"> – therefore their relationship is many-to-many.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00D20AF" id="_x0000_s1222" style="position:absolute;margin-left:20.45pt;margin-top:170.95pt;width:475.5pt;height:138.75pt;z-index:-25133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40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" stroked="f">
                <v:stroke dashstyle="1 1" joinstyle="miter"/>
                <v:textbox>
                  <w:txbxContent>
                    <w:p w14:paraId="0D19D9D7" w14:textId="77777777" w:rsidR="00B20488" w:rsidRPr="00EA0CE0" w:rsidRDefault="00B20488" w:rsidP="00EA0CE0">
                      <w:pPr>
                        <w:pStyle w:val="ListParagraph"/>
                        <w:numPr>
                          <w:ilvl w:val="0"/>
                          <w:numId w:val="10"/>
                        </w:numPr>
                        <w:spacing w:before="120"/>
                        <w:ind w:left="425" w:hanging="425"/>
                        <w:contextualSpacing w:val="0"/>
                        <w:rPr>
                          <w:rFonts w:ascii="AR CENA" w:hAnsi="AR CENA"/>
                          <w:sz w:val="26"/>
                        </w:rPr>
                      </w:pPr>
                      <w:r w:rsidRPr="00EA0CE0">
                        <w:rPr>
                          <w:rFonts w:ascii="AR CENA" w:hAnsi="AR CENA"/>
                          <w:sz w:val="26"/>
                        </w:rPr>
                        <w:t xml:space="preserve">The </w:t>
                      </w:r>
                      <w:r w:rsidRPr="00EA0CE0">
                        <w:rPr>
                          <w:rFonts w:ascii="AR CENA" w:hAnsi="AR CENA"/>
                          <w:b/>
                          <w:sz w:val="26"/>
                        </w:rPr>
                        <w:t>customer</w:t>
                      </w:r>
                      <w:r w:rsidRPr="00EA0CE0">
                        <w:rPr>
                          <w:rFonts w:ascii="AR CENA" w:hAnsi="AR CENA"/>
                          <w:sz w:val="26"/>
                        </w:rPr>
                        <w:t xml:space="preserve"> may make many </w:t>
                      </w:r>
                      <w:r w:rsidRPr="00EA0CE0">
                        <w:rPr>
                          <w:rFonts w:ascii="AR CENA" w:hAnsi="AR CENA"/>
                          <w:b/>
                          <w:sz w:val="26"/>
                        </w:rPr>
                        <w:t>orders</w:t>
                      </w:r>
                      <w:r w:rsidRPr="00EA0CE0">
                        <w:rPr>
                          <w:rFonts w:ascii="AR CENA" w:hAnsi="AR CENA"/>
                          <w:sz w:val="26"/>
                        </w:rPr>
                        <w:t xml:space="preserve"> but each </w:t>
                      </w:r>
                      <w:r w:rsidRPr="00EA0CE0">
                        <w:rPr>
                          <w:rFonts w:ascii="AR CENA" w:hAnsi="AR CENA"/>
                          <w:b/>
                          <w:sz w:val="26"/>
                        </w:rPr>
                        <w:t>order</w:t>
                      </w:r>
                      <w:r w:rsidRPr="00EA0CE0">
                        <w:rPr>
                          <w:rFonts w:ascii="AR CENA" w:hAnsi="AR CENA"/>
                          <w:sz w:val="26"/>
                        </w:rPr>
                        <w:t xml:space="preserve"> will only be for one </w:t>
                      </w:r>
                      <w:r w:rsidRPr="00EA0CE0">
                        <w:rPr>
                          <w:rFonts w:ascii="AR CENA" w:hAnsi="AR CENA"/>
                          <w:b/>
                          <w:sz w:val="26"/>
                        </w:rPr>
                        <w:t>customer</w:t>
                      </w:r>
                      <w:r w:rsidRPr="00EA0CE0">
                        <w:rPr>
                          <w:rFonts w:ascii="AR CENA" w:hAnsi="AR CENA"/>
                          <w:sz w:val="26"/>
                        </w:rPr>
                        <w:t xml:space="preserve"> – therefore their relationship is one-to-many.</w:t>
                      </w:r>
                    </w:p>
                    <w:p w14:paraId="33C6C72D" w14:textId="77777777" w:rsidR="00B20488" w:rsidRPr="00EA0CE0" w:rsidRDefault="00B20488" w:rsidP="00EA0CE0">
                      <w:pPr>
                        <w:pStyle w:val="ListParagraph"/>
                        <w:numPr>
                          <w:ilvl w:val="0"/>
                          <w:numId w:val="10"/>
                        </w:numPr>
                        <w:spacing w:before="120"/>
                        <w:ind w:left="425" w:hanging="425"/>
                        <w:contextualSpacing w:val="0"/>
                        <w:rPr>
                          <w:rFonts w:ascii="AR CENA" w:hAnsi="AR CENA"/>
                          <w:sz w:val="26"/>
                        </w:rPr>
                      </w:pPr>
                      <w:r w:rsidRPr="00EA0CE0">
                        <w:rPr>
                          <w:rFonts w:ascii="AR CENA" w:hAnsi="AR CENA"/>
                          <w:sz w:val="26"/>
                        </w:rPr>
                        <w:t xml:space="preserve">Each </w:t>
                      </w:r>
                      <w:r w:rsidRPr="00EA0CE0">
                        <w:rPr>
                          <w:rFonts w:ascii="AR CENA" w:hAnsi="AR CENA"/>
                          <w:b/>
                          <w:sz w:val="26"/>
                        </w:rPr>
                        <w:t>order</w:t>
                      </w:r>
                      <w:r w:rsidRPr="00EA0CE0">
                        <w:rPr>
                          <w:rFonts w:ascii="AR CENA" w:hAnsi="AR CENA"/>
                          <w:sz w:val="26"/>
                        </w:rPr>
                        <w:t xml:space="preserve"> may have any </w:t>
                      </w:r>
                      <w:r w:rsidRPr="00EA0CE0">
                        <w:rPr>
                          <w:rFonts w:ascii="AR CENA" w:hAnsi="AR CENA"/>
                          <w:b/>
                          <w:sz w:val="26"/>
                        </w:rPr>
                        <w:t>materials</w:t>
                      </w:r>
                      <w:r w:rsidRPr="00EA0CE0">
                        <w:rPr>
                          <w:rFonts w:ascii="AR CENA" w:hAnsi="AR CENA"/>
                          <w:sz w:val="26"/>
                        </w:rPr>
                        <w:t xml:space="preserve"> in it and each </w:t>
                      </w:r>
                      <w:r w:rsidRPr="00EA0CE0">
                        <w:rPr>
                          <w:rFonts w:ascii="AR CENA" w:hAnsi="AR CENA"/>
                          <w:b/>
                          <w:sz w:val="26"/>
                        </w:rPr>
                        <w:t>material</w:t>
                      </w:r>
                      <w:r w:rsidRPr="00EA0CE0">
                        <w:rPr>
                          <w:rFonts w:ascii="AR CENA" w:hAnsi="AR CENA"/>
                          <w:sz w:val="26"/>
                        </w:rPr>
                        <w:t xml:space="preserve"> may be in more than one </w:t>
                      </w:r>
                      <w:r w:rsidRPr="00EA0CE0">
                        <w:rPr>
                          <w:rFonts w:ascii="AR CENA" w:hAnsi="AR CENA"/>
                          <w:b/>
                          <w:sz w:val="26"/>
                        </w:rPr>
                        <w:t>order</w:t>
                      </w:r>
                      <w:r w:rsidRPr="00EA0CE0">
                        <w:rPr>
                          <w:rFonts w:ascii="AR CENA" w:hAnsi="AR CENA"/>
                          <w:sz w:val="26"/>
                        </w:rPr>
                        <w:t xml:space="preserve"> – therefore their relationship is many-to-many.</w:t>
                      </w:r>
                    </w:p>
                    <w:p w14:paraId="6BD3DA6B" w14:textId="77777777" w:rsidR="00B20488" w:rsidRPr="00EA0CE0" w:rsidRDefault="00B20488" w:rsidP="00EA0CE0">
                      <w:pPr>
                        <w:pStyle w:val="ListParagraph"/>
                        <w:numPr>
                          <w:ilvl w:val="0"/>
                          <w:numId w:val="10"/>
                        </w:numPr>
                        <w:spacing w:before="120"/>
                        <w:ind w:left="425" w:hanging="425"/>
                        <w:contextualSpacing w:val="0"/>
                        <w:rPr>
                          <w:rFonts w:ascii="AR CENA" w:hAnsi="AR CENA"/>
                          <w:sz w:val="26"/>
                        </w:rPr>
                      </w:pPr>
                      <w:r w:rsidRPr="00EA0CE0">
                        <w:rPr>
                          <w:rFonts w:ascii="AR CENA" w:hAnsi="AR CENA"/>
                          <w:sz w:val="26"/>
                        </w:rPr>
                        <w:t xml:space="preserve">Finally, the </w:t>
                      </w:r>
                      <w:r w:rsidRPr="00EA0CE0">
                        <w:rPr>
                          <w:rFonts w:ascii="AR CENA" w:hAnsi="AR CENA"/>
                          <w:b/>
                          <w:sz w:val="26"/>
                        </w:rPr>
                        <w:t>supplier</w:t>
                      </w:r>
                      <w:r w:rsidRPr="00EA0CE0">
                        <w:rPr>
                          <w:rFonts w:ascii="AR CENA" w:hAnsi="AR CENA"/>
                          <w:sz w:val="26"/>
                        </w:rPr>
                        <w:t xml:space="preserve"> may supply </w:t>
                      </w:r>
                      <w:r w:rsidRPr="00EA0CE0">
                        <w:rPr>
                          <w:rFonts w:ascii="AR CENA" w:hAnsi="AR CENA"/>
                          <w:b/>
                          <w:sz w:val="26"/>
                        </w:rPr>
                        <w:t>materials</w:t>
                      </w:r>
                      <w:r w:rsidRPr="00EA0CE0">
                        <w:rPr>
                          <w:rFonts w:ascii="AR CENA" w:hAnsi="AR CENA"/>
                          <w:sz w:val="26"/>
                        </w:rPr>
                        <w:t xml:space="preserve"> and each </w:t>
                      </w:r>
                      <w:r w:rsidRPr="00EA0CE0">
                        <w:rPr>
                          <w:rFonts w:ascii="AR CENA" w:hAnsi="AR CENA"/>
                          <w:b/>
                          <w:sz w:val="26"/>
                        </w:rPr>
                        <w:t>material</w:t>
                      </w:r>
                      <w:r w:rsidRPr="00EA0CE0">
                        <w:rPr>
                          <w:rFonts w:ascii="AR CENA" w:hAnsi="AR CENA"/>
                          <w:sz w:val="26"/>
                        </w:rPr>
                        <w:t xml:space="preserve"> may come from more than one </w:t>
                      </w:r>
                      <w:r w:rsidRPr="00EA0CE0">
                        <w:rPr>
                          <w:rFonts w:ascii="AR CENA" w:hAnsi="AR CENA"/>
                          <w:b/>
                          <w:sz w:val="26"/>
                        </w:rPr>
                        <w:t>supplier</w:t>
                      </w:r>
                      <w:r w:rsidRPr="00EA0CE0">
                        <w:rPr>
                          <w:rFonts w:ascii="AR CENA" w:hAnsi="AR CENA"/>
                          <w:sz w:val="26"/>
                        </w:rPr>
                        <w:t xml:space="preserve"> – therefore their relationship is many-to-many.</w:t>
                      </w:r>
                    </w:p>
                  </w:txbxContent>
                </v:textbox>
                <w10:wrap type="tight" anchorx="margin"/>
              </v:roundrect>
            </w:pict>
          </mc:Fallback>
        </mc:AlternateContent>
      </w:r>
      <w:r w:rsidR="003559CC" w:rsidRPr="00B20488">
        <w:rPr>
          <w:rFonts w:ascii="Segoe UI Semibold" w:hAnsi="Segoe UI Semibold" w:cs="Arial"/>
          <w:sz w:val="21"/>
          <w:szCs w:val="24"/>
        </w:rPr>
        <w:br w:type="page"/>
      </w:r>
    </w:p>
    <w:p w14:paraId="1C54FA5A" w14:textId="77777777" w:rsidR="007414E4" w:rsidRPr="00B20488" w:rsidRDefault="00470E6A" w:rsidP="00470E6A">
      <w:pPr>
        <w:pStyle w:val="fig"/>
        <w:ind w:right="424"/>
        <w:jc w:val="center"/>
        <w:rPr>
          <w:rFonts w:ascii="Tw Cen MT" w:hAnsi="Tw Cen MT"/>
          <w:b w:val="0"/>
          <w:sz w:val="22"/>
        </w:rPr>
      </w:pPr>
      <w:r w:rsidRPr="00B20488">
        <w:rPr>
          <w:rFonts w:ascii="Tw Cen MT" w:hAnsi="Tw Cen MT"/>
          <w:b w:val="0"/>
          <w:sz w:val="22"/>
        </w:rPr>
        <w:lastRenderedPageBreak/>
        <w:t xml:space="preserve">Figure 11 – Classic Furnishings: </w:t>
      </w:r>
      <w:r w:rsidR="007414E4" w:rsidRPr="00B20488">
        <w:rPr>
          <w:rFonts w:ascii="Tw Cen MT" w:hAnsi="Tw Cen MT"/>
          <w:b w:val="0"/>
          <w:sz w:val="22"/>
        </w:rPr>
        <w:t>Example Entity Attribute Model</w:t>
      </w:r>
    </w:p>
    <w:p w14:paraId="03151F2C" w14:textId="77777777" w:rsidR="007414E4" w:rsidRPr="00B20488" w:rsidRDefault="00EA0CE0" w:rsidP="004D6839">
      <w:pPr>
        <w:jc w:val="center"/>
        <w:rPr>
          <w:rFonts w:ascii="Calibri" w:hAnsi="Calibri" w:cs="Arial"/>
          <w:b/>
          <w:sz w:val="36"/>
          <w:szCs w:val="36"/>
        </w:rPr>
      </w:pPr>
      <w:r w:rsidRPr="00B20488">
        <w:rPr>
          <w:rFonts w:ascii="Tw Cen MT" w:hAnsi="Tw Cen MT"/>
          <w:b/>
          <w:noProof/>
          <w:lang w:eastAsia="en-GB"/>
        </w:rPr>
        <mc:AlternateContent>
          <mc:Choice Requires="wps">
            <w:drawing>
              <wp:anchor distT="0" distB="0" distL="114300" distR="114300" simplePos="0" relativeHeight="252015616" behindDoc="1" locked="0" layoutInCell="1" allowOverlap="1" wp14:anchorId="5735A117" wp14:editId="597D1C74">
                <wp:simplePos x="0" y="0"/>
                <wp:positionH relativeFrom="margin">
                  <wp:posOffset>2540</wp:posOffset>
                </wp:positionH>
                <wp:positionV relativeFrom="paragraph">
                  <wp:posOffset>202565</wp:posOffset>
                </wp:positionV>
                <wp:extent cx="6480000" cy="4772025"/>
                <wp:effectExtent l="0" t="0" r="16510" b="28575"/>
                <wp:wrapNone/>
                <wp:docPr id="10" name="Text Box 10"/>
                <wp:cNvGraphicFramePr/>
                <a:graphic xmlns:a="http://schemas.openxmlformats.org/drawingml/2006/main">
                  <a:graphicData uri="http://schemas.microsoft.com/office/word/2010/wordprocessingShape">
                    <wps:wsp>
                      <wps:cNvSpPr txBox="1"/>
                      <wps:spPr>
                        <a:xfrm>
                          <a:off x="0" y="0"/>
                          <a:ext cx="6480000" cy="47720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8DF86D" w14:textId="77777777" w:rsidR="00B20488" w:rsidRDefault="00B20488" w:rsidP="00EA0C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A117" id="Text Box 10" o:spid="_x0000_s1223" type="#_x0000_t202" style="position:absolute;left:0;text-align:left;margin-left:.2pt;margin-top:15.95pt;width:510.25pt;height:375.75pt;z-index:-25130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" filled="f" strokeweight=".5pt">
                <v:textbox>
                  <w:txbxContent>
                    <w:p w14:paraId="788DF86D" w14:textId="77777777" w:rsidR="00B20488" w:rsidRDefault="00B20488" w:rsidP="00EA0CE0"/>
                  </w:txbxContent>
                </v:textbox>
                <w10:wrap anchorx="margin"/>
              </v:shape>
            </w:pict>
          </mc:Fallback>
        </mc:AlternateContent>
      </w:r>
    </w:p>
    <w:p w14:paraId="5C59919B" w14:textId="77777777" w:rsidR="007414E4" w:rsidRPr="00B20488" w:rsidRDefault="00A42C67" w:rsidP="004D6839">
      <w:pPr>
        <w:jc w:val="center"/>
        <w:rPr>
          <w:rFonts w:ascii="Calibri" w:hAnsi="Calibri" w:cs="Arial"/>
          <w:b/>
          <w:sz w:val="36"/>
          <w:szCs w:val="36"/>
        </w:rPr>
      </w:pPr>
      <w:r w:rsidRPr="00B20488">
        <w:rPr>
          <w:noProof/>
          <w:lang w:eastAsia="en-GB"/>
        </w:rPr>
        <mc:AlternateContent>
          <mc:Choice Requires="wpg">
            <w:drawing>
              <wp:anchor distT="0" distB="0" distL="114300" distR="114300" simplePos="0" relativeHeight="251980800" behindDoc="0" locked="0" layoutInCell="1" allowOverlap="1" wp14:anchorId="0B358D4E" wp14:editId="2FB971DF">
                <wp:simplePos x="0" y="0"/>
                <wp:positionH relativeFrom="margin">
                  <wp:posOffset>431165</wp:posOffset>
                </wp:positionH>
                <wp:positionV relativeFrom="paragraph">
                  <wp:posOffset>219075</wp:posOffset>
                </wp:positionV>
                <wp:extent cx="5621020" cy="2453639"/>
                <wp:effectExtent l="0" t="0" r="0" b="4445"/>
                <wp:wrapNone/>
                <wp:docPr id="187" name="Group 187"/>
                <wp:cNvGraphicFramePr/>
                <a:graphic xmlns:a="http://schemas.openxmlformats.org/drawingml/2006/main">
                  <a:graphicData uri="http://schemas.microsoft.com/office/word/2010/wordprocessingGroup">
                    <wpg:wgp>
                      <wpg:cNvGrpSpPr/>
                      <wpg:grpSpPr>
                        <a:xfrm>
                          <a:off x="0" y="0"/>
                          <a:ext cx="5621020" cy="2453639"/>
                          <a:chOff x="0" y="0"/>
                          <a:chExt cx="5621090" cy="2454313"/>
                        </a:xfrm>
                      </wpg:grpSpPr>
                      <wpg:grpSp>
                        <wpg:cNvPr id="122" name="Group 122"/>
                        <wpg:cNvGrpSpPr/>
                        <wpg:grpSpPr>
                          <a:xfrm>
                            <a:off x="2286032" y="135702"/>
                            <a:ext cx="964838" cy="227261"/>
                            <a:chOff x="3973687" y="-187484"/>
                            <a:chExt cx="1102027" cy="298143"/>
                          </a:xfrm>
                        </wpg:grpSpPr>
                        <wps:wsp>
                          <wps:cNvPr id="123" name="Straight Connector 123"/>
                          <wps:cNvCnPr/>
                          <wps:spPr>
                            <a:xfrm>
                              <a:off x="3973687" y="-37100"/>
                              <a:ext cx="10802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4" name="Isosceles Triangle 124"/>
                          <wps:cNvSpPr/>
                          <wps:spPr>
                            <a:xfrm rot="16200000">
                              <a:off x="4818642" y="-146412"/>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2"/>
                        <wps:cNvSpPr txBox="1">
                          <a:spLocks noChangeArrowheads="1"/>
                        </wps:cNvSpPr>
                        <wps:spPr bwMode="auto">
                          <a:xfrm>
                            <a:off x="0" y="0"/>
                            <a:ext cx="2499390" cy="1662250"/>
                          </a:xfrm>
                          <a:prstGeom prst="rect">
                            <a:avLst/>
                          </a:prstGeom>
                          <a:noFill/>
                          <a:ln w="9525">
                            <a:noFill/>
                            <a:miter lim="800000"/>
                            <a:headEnd/>
                            <a:tailEnd/>
                          </a:ln>
                        </wps:spPr>
                        <wps:txbx>
                          <w:txbxContent>
                            <w:tbl>
                              <w:tblPr>
                                <w:tblW w:w="0" w:type="auto"/>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03"/>
                              </w:tblGrid>
                              <w:tr w:rsidR="00B20488" w:rsidRPr="00EA0CE0" w14:paraId="528C44AA" w14:textId="77777777" w:rsidTr="00A42C67">
                                <w:trPr>
                                  <w:trHeight w:val="541"/>
                                </w:trPr>
                                <w:tc>
                                  <w:tcPr>
                                    <w:tcW w:w="10175" w:type="dxa"/>
                                    <w:shd w:val="clear" w:color="auto" w:fill="000000" w:themeFill="text1"/>
                                    <w:vAlign w:val="center"/>
                                  </w:tcPr>
                                  <w:p w14:paraId="4D7D149A"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Customer</w:t>
                                    </w:r>
                                  </w:p>
                                </w:tc>
                              </w:tr>
                              <w:tr w:rsidR="00B20488" w:rsidRPr="00EA0CE0" w14:paraId="45F04523" w14:textId="77777777" w:rsidTr="00A42C67">
                                <w:tc>
                                  <w:tcPr>
                                    <w:tcW w:w="10175" w:type="dxa"/>
                                  </w:tcPr>
                                  <w:p w14:paraId="6A331D19"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First Name</w:t>
                                    </w:r>
                                  </w:p>
                                </w:tc>
                              </w:tr>
                              <w:tr w:rsidR="00B20488" w:rsidRPr="00EA0CE0" w14:paraId="68C4D3C8" w14:textId="77777777" w:rsidTr="00A42C67">
                                <w:tc>
                                  <w:tcPr>
                                    <w:tcW w:w="10175" w:type="dxa"/>
                                  </w:tcPr>
                                  <w:p w14:paraId="2D992FA0"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Surname</w:t>
                                    </w:r>
                                  </w:p>
                                </w:tc>
                              </w:tr>
                              <w:tr w:rsidR="00B20488" w:rsidRPr="00EA0CE0" w14:paraId="55D15BCC" w14:textId="77777777" w:rsidTr="00A42C67">
                                <w:tc>
                                  <w:tcPr>
                                    <w:tcW w:w="10175" w:type="dxa"/>
                                  </w:tcPr>
                                  <w:p w14:paraId="61FD8482"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Address</w:t>
                                    </w:r>
                                  </w:p>
                                </w:tc>
                              </w:tr>
                              <w:tr w:rsidR="00B20488" w:rsidRPr="00EA0CE0" w14:paraId="438AE0E3" w14:textId="77777777" w:rsidTr="00A42C67">
                                <w:tc>
                                  <w:tcPr>
                                    <w:tcW w:w="10175" w:type="dxa"/>
                                  </w:tcPr>
                                  <w:p w14:paraId="5BBB8284"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Email</w:t>
                                    </w:r>
                                  </w:p>
                                </w:tc>
                              </w:tr>
                              <w:tr w:rsidR="00B20488" w:rsidRPr="00EA0CE0" w14:paraId="20491ED4" w14:textId="77777777" w:rsidTr="00A42C67">
                                <w:tc>
                                  <w:tcPr>
                                    <w:tcW w:w="10175" w:type="dxa"/>
                                  </w:tcPr>
                                  <w:p w14:paraId="41E243A0"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Contact No</w:t>
                                    </w:r>
                                  </w:p>
                                </w:tc>
                              </w:tr>
                            </w:tbl>
                            <w:p w14:paraId="30306C5B" w14:textId="77777777" w:rsidR="00B20488" w:rsidRPr="00EA0CE0" w:rsidRDefault="00B20488" w:rsidP="005B0FAD">
                              <w:pPr>
                                <w:rPr>
                                  <w:rFonts w:ascii="AR CENA" w:hAnsi="AR CENA"/>
                                  <w:color w:val="000000" w:themeColor="text1"/>
                                </w:rPr>
                              </w:pPr>
                            </w:p>
                          </w:txbxContent>
                        </wps:txbx>
                        <wps:bodyPr rot="0" vert="horz" wrap="square" lIns="91440" tIns="45720" rIns="91440" bIns="45720" anchor="t" anchorCtr="0">
                          <a:spAutoFit/>
                        </wps:bodyPr>
                      </wps:wsp>
                      <wps:wsp>
                        <wps:cNvPr id="138" name="Text Box 2"/>
                        <wps:cNvSpPr txBox="1">
                          <a:spLocks noChangeArrowheads="1"/>
                        </wps:cNvSpPr>
                        <wps:spPr bwMode="auto">
                          <a:xfrm>
                            <a:off x="3121700" y="0"/>
                            <a:ext cx="2499390" cy="2454313"/>
                          </a:xfrm>
                          <a:prstGeom prst="rect">
                            <a:avLst/>
                          </a:prstGeom>
                          <a:noFill/>
                          <a:ln w="9525">
                            <a:noFill/>
                            <a:miter lim="800000"/>
                            <a:headEnd/>
                            <a:tailEnd/>
                          </a:ln>
                        </wps:spPr>
                        <wps:txbx>
                          <w:txbxContent>
                            <w:tbl>
                              <w:tblPr>
                                <w:tblW w:w="3616" w:type="dxa"/>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16"/>
                              </w:tblGrid>
                              <w:tr w:rsidR="00B20488" w:rsidRPr="00EA0CE0" w14:paraId="3CF17993" w14:textId="77777777" w:rsidTr="00A42C67">
                                <w:trPr>
                                  <w:trHeight w:val="542"/>
                                </w:trPr>
                                <w:tc>
                                  <w:tcPr>
                                    <w:tcW w:w="3616" w:type="dxa"/>
                                    <w:shd w:val="clear" w:color="auto" w:fill="000000" w:themeFill="text1"/>
                                    <w:vAlign w:val="center"/>
                                  </w:tcPr>
                                  <w:p w14:paraId="08764994"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Orders</w:t>
                                    </w:r>
                                  </w:p>
                                </w:tc>
                              </w:tr>
                              <w:tr w:rsidR="00B20488" w:rsidRPr="00EA0CE0" w14:paraId="09125159" w14:textId="77777777" w:rsidTr="00A42C67">
                                <w:tc>
                                  <w:tcPr>
                                    <w:tcW w:w="3616" w:type="dxa"/>
                                  </w:tcPr>
                                  <w:p w14:paraId="16D1C8D5"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Order Date</w:t>
                                    </w:r>
                                  </w:p>
                                </w:tc>
                              </w:tr>
                              <w:tr w:rsidR="00B20488" w:rsidRPr="00EA0CE0" w14:paraId="6664C684" w14:textId="77777777" w:rsidTr="00A42C67">
                                <w:tc>
                                  <w:tcPr>
                                    <w:tcW w:w="3616" w:type="dxa"/>
                                  </w:tcPr>
                                  <w:p w14:paraId="1EC77F21"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Material required</w:t>
                                    </w:r>
                                  </w:p>
                                </w:tc>
                              </w:tr>
                              <w:tr w:rsidR="00B20488" w:rsidRPr="00EA0CE0" w14:paraId="53980C26" w14:textId="77777777" w:rsidTr="00A42C67">
                                <w:tc>
                                  <w:tcPr>
                                    <w:tcW w:w="3616" w:type="dxa"/>
                                  </w:tcPr>
                                  <w:p w14:paraId="43209244"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Window Height</w:t>
                                    </w:r>
                                  </w:p>
                                </w:tc>
                              </w:tr>
                              <w:tr w:rsidR="00B20488" w:rsidRPr="00EA0CE0" w14:paraId="0B4DF943" w14:textId="77777777" w:rsidTr="00A42C67">
                                <w:tc>
                                  <w:tcPr>
                                    <w:tcW w:w="3616" w:type="dxa"/>
                                  </w:tcPr>
                                  <w:p w14:paraId="0B16F8A8"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Window Width</w:t>
                                    </w:r>
                                  </w:p>
                                </w:tc>
                              </w:tr>
                              <w:tr w:rsidR="00B20488" w:rsidRPr="00EA0CE0" w14:paraId="0842C7DB" w14:textId="77777777" w:rsidTr="00A42C67">
                                <w:tc>
                                  <w:tcPr>
                                    <w:tcW w:w="3616" w:type="dxa"/>
                                  </w:tcPr>
                                  <w:p w14:paraId="4960239B"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Drop required</w:t>
                                    </w:r>
                                  </w:p>
                                </w:tc>
                              </w:tr>
                              <w:tr w:rsidR="00B20488" w:rsidRPr="00EA0CE0" w14:paraId="7D80E884" w14:textId="77777777" w:rsidTr="00A42C67">
                                <w:tc>
                                  <w:tcPr>
                                    <w:tcW w:w="3616" w:type="dxa"/>
                                  </w:tcPr>
                                  <w:p w14:paraId="04F9C82C"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Fullness required</w:t>
                                    </w:r>
                                  </w:p>
                                </w:tc>
                              </w:tr>
                              <w:tr w:rsidR="00B20488" w:rsidRPr="00EA0CE0" w14:paraId="22B36E7D" w14:textId="77777777" w:rsidTr="00A42C67">
                                <w:tc>
                                  <w:tcPr>
                                    <w:tcW w:w="3616" w:type="dxa"/>
                                  </w:tcPr>
                                  <w:p w14:paraId="55651A6B"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Labour Cost</w:t>
                                    </w:r>
                                  </w:p>
                                </w:tc>
                              </w:tr>
                              <w:tr w:rsidR="00B20488" w:rsidRPr="00EA0CE0" w14:paraId="6A94B828" w14:textId="77777777" w:rsidTr="00A42C67">
                                <w:tc>
                                  <w:tcPr>
                                    <w:tcW w:w="3616" w:type="dxa"/>
                                  </w:tcPr>
                                  <w:p w14:paraId="58A26F4D"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VAT</w:t>
                                    </w:r>
                                  </w:p>
                                </w:tc>
                              </w:tr>
                              <w:tr w:rsidR="00B20488" w:rsidRPr="00EA0CE0" w14:paraId="05B31839" w14:textId="77777777" w:rsidTr="00A42C67">
                                <w:tc>
                                  <w:tcPr>
                                    <w:tcW w:w="3616" w:type="dxa"/>
                                  </w:tcPr>
                                  <w:p w14:paraId="6669D8E8" w14:textId="77777777" w:rsidR="00B20488" w:rsidRPr="00EA0CE0" w:rsidRDefault="00B20488" w:rsidP="00DF0C5E">
                                    <w:pPr>
                                      <w:rPr>
                                        <w:rFonts w:ascii="AR CENA" w:hAnsi="AR CENA"/>
                                        <w:color w:val="000000" w:themeColor="text1"/>
                                        <w:sz w:val="28"/>
                                      </w:rPr>
                                    </w:pPr>
                                    <w:proofErr w:type="spellStart"/>
                                    <w:r w:rsidRPr="00EA0CE0">
                                      <w:rPr>
                                        <w:rFonts w:ascii="AR CENA" w:hAnsi="AR CENA"/>
                                        <w:color w:val="000000" w:themeColor="text1"/>
                                        <w:sz w:val="28"/>
                                      </w:rPr>
                                      <w:t>OrderTotal</w:t>
                                    </w:r>
                                    <w:proofErr w:type="spellEnd"/>
                                  </w:p>
                                </w:tc>
                              </w:tr>
                            </w:tbl>
                            <w:p w14:paraId="42B4F150" w14:textId="77777777" w:rsidR="00B20488" w:rsidRPr="00EA0CE0" w:rsidRDefault="00B20488" w:rsidP="005B0FAD">
                              <w:pPr>
                                <w:rPr>
                                  <w:rFonts w:ascii="AR CENA" w:hAnsi="AR CENA"/>
                                  <w:color w:val="000000" w:themeColor="text1"/>
                                  <w:sz w:val="2"/>
                                </w:rPr>
                              </w:pPr>
                            </w:p>
                          </w:txbxContent>
                        </wps:txbx>
                        <wps:bodyPr rot="0" vert="horz" wrap="square" lIns="91440" tIns="45720" rIns="91440" bIns="45720" anchor="t" anchorCtr="0">
                          <a:spAutoFit/>
                        </wps:bodyPr>
                      </wps:wsp>
                    </wpg:wgp>
                  </a:graphicData>
                </a:graphic>
              </wp:anchor>
            </w:drawing>
          </mc:Choice>
          <mc:Fallback>
            <w:pict>
              <v:group w14:anchorId="0B358D4E" id="Group 187" o:spid="_x0000_s1169" style="position:absolute;left:0;text-align:left;margin-left:33.95pt;margin-top:17.25pt;width:442.6pt;height:193.2pt;z-index:251980800;mso-position-horizontal-relative:margin" coordsize="56210,2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">
                <v:group id="Group 122" o:spid="_x0000_s1170" style="position:absolute;left:22860;top:1357;width:9648;height:2272" coordorigin="39736,-1874" coordsize="11020,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Straight Connector 123" o:spid="_x0000_s1171" style="position:absolute;visibility:visible;mso-wrap-style:square" from="39736,-371" to="5053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" strokecolor="black [3213]" strokeweight="1.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4" o:spid="_x0000_s1172" type="#_x0000_t5" style="position:absolute;left:48187;top:-1464;width:2980;height:21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" filled="f" strokecolor="black [3213]" strokeweight="1.5pt"/>
                </v:group>
                <v:shape id="_x0000_s1173" type="#_x0000_t202" style="position:absolute;width:24993;height:16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tbl>
                        <w:tblPr>
                          <w:tblW w:w="0" w:type="auto"/>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03"/>
                        </w:tblGrid>
                        <w:tr w:rsidR="00B20488" w:rsidRPr="00EA0CE0" w14:paraId="528C44AA" w14:textId="77777777" w:rsidTr="00A42C67">
                          <w:trPr>
                            <w:trHeight w:val="541"/>
                          </w:trPr>
                          <w:tc>
                            <w:tcPr>
                              <w:tcW w:w="10175" w:type="dxa"/>
                              <w:shd w:val="clear" w:color="auto" w:fill="000000" w:themeFill="text1"/>
                              <w:vAlign w:val="center"/>
                            </w:tcPr>
                            <w:p w14:paraId="4D7D149A"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Customer</w:t>
                              </w:r>
                            </w:p>
                          </w:tc>
                        </w:tr>
                        <w:tr w:rsidR="00B20488" w:rsidRPr="00EA0CE0" w14:paraId="45F04523" w14:textId="77777777" w:rsidTr="00A42C67">
                          <w:tc>
                            <w:tcPr>
                              <w:tcW w:w="10175" w:type="dxa"/>
                            </w:tcPr>
                            <w:p w14:paraId="6A331D19"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First Name</w:t>
                              </w:r>
                            </w:p>
                          </w:tc>
                        </w:tr>
                        <w:tr w:rsidR="00B20488" w:rsidRPr="00EA0CE0" w14:paraId="68C4D3C8" w14:textId="77777777" w:rsidTr="00A42C67">
                          <w:tc>
                            <w:tcPr>
                              <w:tcW w:w="10175" w:type="dxa"/>
                            </w:tcPr>
                            <w:p w14:paraId="2D992FA0"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Surname</w:t>
                              </w:r>
                            </w:p>
                          </w:tc>
                        </w:tr>
                        <w:tr w:rsidR="00B20488" w:rsidRPr="00EA0CE0" w14:paraId="55D15BCC" w14:textId="77777777" w:rsidTr="00A42C67">
                          <w:tc>
                            <w:tcPr>
                              <w:tcW w:w="10175" w:type="dxa"/>
                            </w:tcPr>
                            <w:p w14:paraId="61FD8482"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Address</w:t>
                              </w:r>
                            </w:p>
                          </w:tc>
                        </w:tr>
                        <w:tr w:rsidR="00B20488" w:rsidRPr="00EA0CE0" w14:paraId="438AE0E3" w14:textId="77777777" w:rsidTr="00A42C67">
                          <w:tc>
                            <w:tcPr>
                              <w:tcW w:w="10175" w:type="dxa"/>
                            </w:tcPr>
                            <w:p w14:paraId="5BBB8284"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Email</w:t>
                              </w:r>
                            </w:p>
                          </w:tc>
                        </w:tr>
                        <w:tr w:rsidR="00B20488" w:rsidRPr="00EA0CE0" w14:paraId="20491ED4" w14:textId="77777777" w:rsidTr="00A42C67">
                          <w:tc>
                            <w:tcPr>
                              <w:tcW w:w="10175" w:type="dxa"/>
                            </w:tcPr>
                            <w:p w14:paraId="41E243A0" w14:textId="77777777" w:rsidR="00B20488" w:rsidRPr="00EA0CE0" w:rsidRDefault="00B20488" w:rsidP="00DF0C5E">
                              <w:pPr>
                                <w:rPr>
                                  <w:rFonts w:ascii="AR CENA" w:hAnsi="AR CENA"/>
                                  <w:color w:val="000000" w:themeColor="text1"/>
                                  <w:sz w:val="26"/>
                                </w:rPr>
                              </w:pPr>
                              <w:r w:rsidRPr="00EA0CE0">
                                <w:rPr>
                                  <w:rFonts w:ascii="AR CENA" w:hAnsi="AR CENA"/>
                                  <w:color w:val="000000" w:themeColor="text1"/>
                                  <w:sz w:val="26"/>
                                </w:rPr>
                                <w:t>Contact No</w:t>
                              </w:r>
                            </w:p>
                          </w:tc>
                        </w:tr>
                      </w:tbl>
                      <w:p w14:paraId="30306C5B" w14:textId="77777777" w:rsidR="00B20488" w:rsidRPr="00EA0CE0" w:rsidRDefault="00B20488" w:rsidP="005B0FAD">
                        <w:pPr>
                          <w:rPr>
                            <w:rFonts w:ascii="AR CENA" w:hAnsi="AR CENA"/>
                            <w:color w:val="000000" w:themeColor="text1"/>
                          </w:rPr>
                        </w:pPr>
                      </w:p>
                    </w:txbxContent>
                  </v:textbox>
                </v:shape>
                <v:shape id="_x0000_s1174" type="#_x0000_t202" style="position:absolute;left:31217;width:24993;height:24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RCwwAAANwAAAAPAAAAZHJzL2Rvd25yZXYueG1sRI9BT8Mw&#10;DIXvSPsPkSdxY+lA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rs50QsMAAADcAAAADwAA&#10;AAAAAAAAAAAAAAAHAgAAZHJzL2Rvd25yZXYueG1sUEsFBgAAAAADAAMAtwAAAPcCAAAAAA==&#10;" filled="f" stroked="f">
                  <v:textbox style="mso-fit-shape-to-text:t">
                    <w:txbxContent>
                      <w:tbl>
                        <w:tblPr>
                          <w:tblW w:w="3616" w:type="dxa"/>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16"/>
                        </w:tblGrid>
                        <w:tr w:rsidR="00B20488" w:rsidRPr="00EA0CE0" w14:paraId="3CF17993" w14:textId="77777777" w:rsidTr="00A42C67">
                          <w:trPr>
                            <w:trHeight w:val="542"/>
                          </w:trPr>
                          <w:tc>
                            <w:tcPr>
                              <w:tcW w:w="3616" w:type="dxa"/>
                              <w:shd w:val="clear" w:color="auto" w:fill="000000" w:themeFill="text1"/>
                              <w:vAlign w:val="center"/>
                            </w:tcPr>
                            <w:p w14:paraId="08764994"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Orders</w:t>
                              </w:r>
                            </w:p>
                          </w:tc>
                        </w:tr>
                        <w:tr w:rsidR="00B20488" w:rsidRPr="00EA0CE0" w14:paraId="09125159" w14:textId="77777777" w:rsidTr="00A42C67">
                          <w:tc>
                            <w:tcPr>
                              <w:tcW w:w="3616" w:type="dxa"/>
                            </w:tcPr>
                            <w:p w14:paraId="16D1C8D5"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Order Date</w:t>
                              </w:r>
                            </w:p>
                          </w:tc>
                        </w:tr>
                        <w:tr w:rsidR="00B20488" w:rsidRPr="00EA0CE0" w14:paraId="6664C684" w14:textId="77777777" w:rsidTr="00A42C67">
                          <w:tc>
                            <w:tcPr>
                              <w:tcW w:w="3616" w:type="dxa"/>
                            </w:tcPr>
                            <w:p w14:paraId="1EC77F21"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Material required</w:t>
                              </w:r>
                            </w:p>
                          </w:tc>
                        </w:tr>
                        <w:tr w:rsidR="00B20488" w:rsidRPr="00EA0CE0" w14:paraId="53980C26" w14:textId="77777777" w:rsidTr="00A42C67">
                          <w:tc>
                            <w:tcPr>
                              <w:tcW w:w="3616" w:type="dxa"/>
                            </w:tcPr>
                            <w:p w14:paraId="43209244"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Window Height</w:t>
                              </w:r>
                            </w:p>
                          </w:tc>
                        </w:tr>
                        <w:tr w:rsidR="00B20488" w:rsidRPr="00EA0CE0" w14:paraId="0B4DF943" w14:textId="77777777" w:rsidTr="00A42C67">
                          <w:tc>
                            <w:tcPr>
                              <w:tcW w:w="3616" w:type="dxa"/>
                            </w:tcPr>
                            <w:p w14:paraId="0B16F8A8"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Window Width</w:t>
                              </w:r>
                            </w:p>
                          </w:tc>
                        </w:tr>
                        <w:tr w:rsidR="00B20488" w:rsidRPr="00EA0CE0" w14:paraId="0842C7DB" w14:textId="77777777" w:rsidTr="00A42C67">
                          <w:tc>
                            <w:tcPr>
                              <w:tcW w:w="3616" w:type="dxa"/>
                            </w:tcPr>
                            <w:p w14:paraId="4960239B"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Drop required</w:t>
                              </w:r>
                            </w:p>
                          </w:tc>
                        </w:tr>
                        <w:tr w:rsidR="00B20488" w:rsidRPr="00EA0CE0" w14:paraId="7D80E884" w14:textId="77777777" w:rsidTr="00A42C67">
                          <w:tc>
                            <w:tcPr>
                              <w:tcW w:w="3616" w:type="dxa"/>
                            </w:tcPr>
                            <w:p w14:paraId="04F9C82C"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Fullness required</w:t>
                              </w:r>
                            </w:p>
                          </w:tc>
                        </w:tr>
                        <w:tr w:rsidR="00B20488" w:rsidRPr="00EA0CE0" w14:paraId="22B36E7D" w14:textId="77777777" w:rsidTr="00A42C67">
                          <w:tc>
                            <w:tcPr>
                              <w:tcW w:w="3616" w:type="dxa"/>
                            </w:tcPr>
                            <w:p w14:paraId="55651A6B"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Labour Cost</w:t>
                              </w:r>
                            </w:p>
                          </w:tc>
                        </w:tr>
                        <w:tr w:rsidR="00B20488" w:rsidRPr="00EA0CE0" w14:paraId="6A94B828" w14:textId="77777777" w:rsidTr="00A42C67">
                          <w:tc>
                            <w:tcPr>
                              <w:tcW w:w="3616" w:type="dxa"/>
                            </w:tcPr>
                            <w:p w14:paraId="58A26F4D" w14:textId="77777777" w:rsidR="00B20488" w:rsidRPr="00EA0CE0" w:rsidRDefault="00B20488" w:rsidP="00DF0C5E">
                              <w:pPr>
                                <w:rPr>
                                  <w:rFonts w:ascii="AR CENA" w:hAnsi="AR CENA"/>
                                  <w:color w:val="000000" w:themeColor="text1"/>
                                  <w:sz w:val="28"/>
                                </w:rPr>
                              </w:pPr>
                              <w:r w:rsidRPr="00EA0CE0">
                                <w:rPr>
                                  <w:rFonts w:ascii="AR CENA" w:hAnsi="AR CENA"/>
                                  <w:color w:val="000000" w:themeColor="text1"/>
                                  <w:sz w:val="28"/>
                                </w:rPr>
                                <w:t>VAT</w:t>
                              </w:r>
                            </w:p>
                          </w:tc>
                        </w:tr>
                        <w:tr w:rsidR="00B20488" w:rsidRPr="00EA0CE0" w14:paraId="05B31839" w14:textId="77777777" w:rsidTr="00A42C67">
                          <w:tc>
                            <w:tcPr>
                              <w:tcW w:w="3616" w:type="dxa"/>
                            </w:tcPr>
                            <w:p w14:paraId="6669D8E8" w14:textId="77777777" w:rsidR="00B20488" w:rsidRPr="00EA0CE0" w:rsidRDefault="00B20488" w:rsidP="00DF0C5E">
                              <w:pPr>
                                <w:rPr>
                                  <w:rFonts w:ascii="AR CENA" w:hAnsi="AR CENA"/>
                                  <w:color w:val="000000" w:themeColor="text1"/>
                                  <w:sz w:val="28"/>
                                </w:rPr>
                              </w:pPr>
                              <w:proofErr w:type="spellStart"/>
                              <w:r w:rsidRPr="00EA0CE0">
                                <w:rPr>
                                  <w:rFonts w:ascii="AR CENA" w:hAnsi="AR CENA"/>
                                  <w:color w:val="000000" w:themeColor="text1"/>
                                  <w:sz w:val="28"/>
                                </w:rPr>
                                <w:t>OrderTotal</w:t>
                              </w:r>
                              <w:proofErr w:type="spellEnd"/>
                            </w:p>
                          </w:tc>
                        </w:tr>
                      </w:tbl>
                      <w:p w14:paraId="42B4F150" w14:textId="77777777" w:rsidR="00B20488" w:rsidRPr="00EA0CE0" w:rsidRDefault="00B20488" w:rsidP="005B0FAD">
                        <w:pPr>
                          <w:rPr>
                            <w:rFonts w:ascii="AR CENA" w:hAnsi="AR CENA"/>
                            <w:color w:val="000000" w:themeColor="text1"/>
                            <w:sz w:val="2"/>
                          </w:rPr>
                        </w:pPr>
                      </w:p>
                    </w:txbxContent>
                  </v:textbox>
                </v:shape>
                <w10:wrap anchorx="margin"/>
              </v:group>
            </w:pict>
          </mc:Fallback>
        </mc:AlternateContent>
      </w:r>
    </w:p>
    <w:p w14:paraId="7333D11B" w14:textId="77777777" w:rsidR="00470E6A" w:rsidRPr="00B20488" w:rsidRDefault="00A42C67">
      <w:pPr>
        <w:rPr>
          <w:rFonts w:ascii="Myriad Pro" w:eastAsiaTheme="majorEastAsia" w:hAnsi="Myriad Pro" w:cstheme="majorBidi"/>
          <w:b/>
          <w:color w:val="000000" w:themeColor="text1"/>
          <w:sz w:val="36"/>
          <w:szCs w:val="60"/>
        </w:rPr>
      </w:pPr>
      <w:r w:rsidRPr="00B20488">
        <w:rPr>
          <w:noProof/>
          <w:lang w:eastAsia="en-GB"/>
        </w:rPr>
        <mc:AlternateContent>
          <mc:Choice Requires="wpg">
            <w:drawing>
              <wp:anchor distT="0" distB="0" distL="114300" distR="114300" simplePos="0" relativeHeight="251985920" behindDoc="0" locked="0" layoutInCell="1" allowOverlap="1" wp14:anchorId="1CDB7259" wp14:editId="785248C8">
                <wp:simplePos x="0" y="0"/>
                <wp:positionH relativeFrom="margin">
                  <wp:posOffset>431165</wp:posOffset>
                </wp:positionH>
                <wp:positionV relativeFrom="paragraph">
                  <wp:posOffset>2978785</wp:posOffset>
                </wp:positionV>
                <wp:extent cx="3362378" cy="1299844"/>
                <wp:effectExtent l="0" t="0" r="28575" b="0"/>
                <wp:wrapNone/>
                <wp:docPr id="1476" name="Group 1476"/>
                <wp:cNvGraphicFramePr/>
                <a:graphic xmlns:a="http://schemas.openxmlformats.org/drawingml/2006/main">
                  <a:graphicData uri="http://schemas.microsoft.com/office/word/2010/wordprocessingGroup">
                    <wpg:wgp>
                      <wpg:cNvGrpSpPr/>
                      <wpg:grpSpPr>
                        <a:xfrm>
                          <a:off x="0" y="0"/>
                          <a:ext cx="3362378" cy="1299844"/>
                          <a:chOff x="952573" y="162063"/>
                          <a:chExt cx="3362619" cy="1300946"/>
                        </a:xfrm>
                      </wpg:grpSpPr>
                      <wpg:grpSp>
                        <wpg:cNvPr id="1477" name="Group 1477"/>
                        <wpg:cNvGrpSpPr/>
                        <wpg:grpSpPr>
                          <a:xfrm>
                            <a:off x="2905204" y="279400"/>
                            <a:ext cx="1409988" cy="227086"/>
                            <a:chOff x="4672903" y="-1"/>
                            <a:chExt cx="1610682" cy="298143"/>
                          </a:xfrm>
                        </wpg:grpSpPr>
                        <wps:wsp>
                          <wps:cNvPr id="1478" name="Straight Connector 1478"/>
                          <wps:cNvCnPr/>
                          <wps:spPr>
                            <a:xfrm>
                              <a:off x="4672903" y="150474"/>
                              <a:ext cx="16106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9" name="Isosceles Triangle 1479"/>
                          <wps:cNvSpPr/>
                          <wps:spPr>
                            <a:xfrm rot="16200000">
                              <a:off x="5869035" y="41071"/>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0" name="Isosceles Triangle 1480"/>
                          <wps:cNvSpPr/>
                          <wps:spPr>
                            <a:xfrm rot="5400000" flipH="1">
                              <a:off x="5147601" y="41071"/>
                              <a:ext cx="298143" cy="215999"/>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1" name="Text Box 2"/>
                        <wps:cNvSpPr txBox="1">
                          <a:spLocks noChangeArrowheads="1"/>
                        </wps:cNvSpPr>
                        <wps:spPr bwMode="auto">
                          <a:xfrm>
                            <a:off x="952573" y="162063"/>
                            <a:ext cx="2498903" cy="1300946"/>
                          </a:xfrm>
                          <a:prstGeom prst="rect">
                            <a:avLst/>
                          </a:prstGeom>
                          <a:noFill/>
                          <a:ln w="9525">
                            <a:noFill/>
                            <a:miter lim="800000"/>
                            <a:headEnd/>
                            <a:tailEnd/>
                          </a:ln>
                        </wps:spPr>
                        <wps:txbx>
                          <w:txbxContent>
                            <w:tbl>
                              <w:tblPr>
                                <w:tblW w:w="3616" w:type="dxa"/>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16"/>
                              </w:tblGrid>
                              <w:tr w:rsidR="00B20488" w:rsidRPr="0094464D" w14:paraId="4A676557" w14:textId="77777777" w:rsidTr="00A42C67">
                                <w:trPr>
                                  <w:trHeight w:val="533"/>
                                </w:trPr>
                                <w:tc>
                                  <w:tcPr>
                                    <w:tcW w:w="3616" w:type="dxa"/>
                                    <w:shd w:val="clear" w:color="auto" w:fill="000000" w:themeFill="text1"/>
                                    <w:vAlign w:val="center"/>
                                  </w:tcPr>
                                  <w:p w14:paraId="67DAA7E2"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Suppliers</w:t>
                                    </w:r>
                                  </w:p>
                                </w:tc>
                              </w:tr>
                              <w:tr w:rsidR="00B20488" w:rsidRPr="0094464D" w14:paraId="64A96599" w14:textId="77777777" w:rsidTr="00A42C67">
                                <w:tc>
                                  <w:tcPr>
                                    <w:tcW w:w="3616" w:type="dxa"/>
                                  </w:tcPr>
                                  <w:p w14:paraId="7BA78515" w14:textId="77777777" w:rsidR="00B20488" w:rsidRPr="00EA0CE0" w:rsidRDefault="00B20488" w:rsidP="00DF0C5E">
                                    <w:pPr>
                                      <w:rPr>
                                        <w:rFonts w:ascii="AR CENA" w:hAnsi="AR CENA"/>
                                        <w:sz w:val="26"/>
                                      </w:rPr>
                                    </w:pPr>
                                    <w:r w:rsidRPr="00EA0CE0">
                                      <w:rPr>
                                        <w:rFonts w:ascii="AR CENA" w:hAnsi="AR CENA"/>
                                        <w:sz w:val="26"/>
                                      </w:rPr>
                                      <w:t>Supplier Name</w:t>
                                    </w:r>
                                  </w:p>
                                </w:tc>
                              </w:tr>
                              <w:tr w:rsidR="00B20488" w:rsidRPr="0094464D" w14:paraId="3A48D822" w14:textId="77777777" w:rsidTr="00A42C67">
                                <w:tc>
                                  <w:tcPr>
                                    <w:tcW w:w="3616" w:type="dxa"/>
                                  </w:tcPr>
                                  <w:p w14:paraId="51AB78DF" w14:textId="77777777" w:rsidR="00B20488" w:rsidRPr="00EA0CE0" w:rsidRDefault="00B20488" w:rsidP="00DF0C5E">
                                    <w:pPr>
                                      <w:rPr>
                                        <w:rFonts w:ascii="AR CENA" w:hAnsi="AR CENA"/>
                                        <w:sz w:val="26"/>
                                      </w:rPr>
                                    </w:pPr>
                                    <w:r w:rsidRPr="00EA0CE0">
                                      <w:rPr>
                                        <w:rFonts w:ascii="AR CENA" w:hAnsi="AR CENA"/>
                                        <w:sz w:val="26"/>
                                      </w:rPr>
                                      <w:t>Supplier Address</w:t>
                                    </w:r>
                                  </w:p>
                                </w:tc>
                              </w:tr>
                              <w:tr w:rsidR="00B20488" w:rsidRPr="0094464D" w14:paraId="4968D6ED" w14:textId="77777777" w:rsidTr="00A42C67">
                                <w:tc>
                                  <w:tcPr>
                                    <w:tcW w:w="3616" w:type="dxa"/>
                                  </w:tcPr>
                                  <w:p w14:paraId="17985104" w14:textId="77777777" w:rsidR="00B20488" w:rsidRPr="00EA0CE0" w:rsidRDefault="00B20488" w:rsidP="00DF0C5E">
                                    <w:pPr>
                                      <w:rPr>
                                        <w:rFonts w:ascii="AR CENA" w:hAnsi="AR CENA"/>
                                        <w:sz w:val="26"/>
                                      </w:rPr>
                                    </w:pPr>
                                    <w:r w:rsidRPr="00EA0CE0">
                                      <w:rPr>
                                        <w:rFonts w:ascii="AR CENA" w:hAnsi="AR CENA"/>
                                        <w:sz w:val="26"/>
                                      </w:rPr>
                                      <w:t>Window Contact No</w:t>
                                    </w:r>
                                  </w:p>
                                </w:tc>
                              </w:tr>
                              <w:tr w:rsidR="00B20488" w:rsidRPr="0094464D" w14:paraId="5D57526D" w14:textId="77777777" w:rsidTr="00A42C67">
                                <w:tc>
                                  <w:tcPr>
                                    <w:tcW w:w="3616" w:type="dxa"/>
                                  </w:tcPr>
                                  <w:p w14:paraId="560A1F15" w14:textId="77777777" w:rsidR="00B20488" w:rsidRPr="00EA0CE0" w:rsidRDefault="00B20488" w:rsidP="00DF0C5E">
                                    <w:pPr>
                                      <w:rPr>
                                        <w:rFonts w:ascii="AR CENA" w:hAnsi="AR CENA"/>
                                        <w:sz w:val="26"/>
                                      </w:rPr>
                                    </w:pPr>
                                    <w:r w:rsidRPr="00EA0CE0">
                                      <w:rPr>
                                        <w:rFonts w:ascii="AR CENA" w:hAnsi="AR CENA"/>
                                        <w:sz w:val="26"/>
                                      </w:rPr>
                                      <w:t>Window Email</w:t>
                                    </w:r>
                                  </w:p>
                                </w:tc>
                              </w:tr>
                            </w:tbl>
                            <w:p w14:paraId="7A020BB7" w14:textId="77777777" w:rsidR="00B20488" w:rsidRPr="0032178F" w:rsidRDefault="00B20488" w:rsidP="005B0FAD">
                              <w:pPr>
                                <w:rPr>
                                  <w:sz w:val="2"/>
                                </w:rPr>
                              </w:pP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CDB7259" id="Group 1476" o:spid="_x0000_s1175" style="position:absolute;margin-left:33.95pt;margin-top:234.55pt;width:264.75pt;height:102.35pt;z-index:251985920;mso-position-horizontal-relative:margin;mso-width-relative:margin;mso-height-relative:margin" coordorigin="9525,1620" coordsize="33626,1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">
                <v:group id="Group 1477" o:spid="_x0000_s1176" style="position:absolute;left:29052;top:2794;width:14099;height:2270" coordorigin="46729" coordsize="16106,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">
                  <v:line id="Straight Connector 1478" o:spid="_x0000_s1177" style="position:absolute;visibility:visible;mso-wrap-style:square" from="46729,1504" to="62835,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" strokecolor="black [3213]" strokeweight="1.5pt"/>
                  <v:shape id="Isosceles Triangle 1479" o:spid="_x0000_s1178" type="#_x0000_t5" style="position:absolute;left:58690;top:411;width:2981;height:21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" filled="f" strokecolor="black [3213]" strokeweight="1.5pt"/>
                  <v:shape id="Isosceles Triangle 1480" o:spid="_x0000_s1179" type="#_x0000_t5" style="position:absolute;left:51475;top:411;width:2981;height:2160;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" filled="f" strokecolor="black [3213]" strokeweight="1.5pt"/>
                </v:group>
                <v:shape id="_x0000_s1180" type="#_x0000_t202" style="position:absolute;left:9525;top:1620;width:24989;height:1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" filled="f" stroked="f">
                  <v:textbox style="mso-fit-shape-to-text:t">
                    <w:txbxContent>
                      <w:tbl>
                        <w:tblPr>
                          <w:tblW w:w="3616" w:type="dxa"/>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16"/>
                        </w:tblGrid>
                        <w:tr w:rsidR="00B20488" w:rsidRPr="0094464D" w14:paraId="4A676557" w14:textId="77777777" w:rsidTr="00A42C67">
                          <w:trPr>
                            <w:trHeight w:val="533"/>
                          </w:trPr>
                          <w:tc>
                            <w:tcPr>
                              <w:tcW w:w="3616" w:type="dxa"/>
                              <w:shd w:val="clear" w:color="auto" w:fill="000000" w:themeFill="text1"/>
                              <w:vAlign w:val="center"/>
                            </w:tcPr>
                            <w:p w14:paraId="67DAA7E2"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Suppliers</w:t>
                              </w:r>
                            </w:p>
                          </w:tc>
                        </w:tr>
                        <w:tr w:rsidR="00B20488" w:rsidRPr="0094464D" w14:paraId="64A96599" w14:textId="77777777" w:rsidTr="00A42C67">
                          <w:tc>
                            <w:tcPr>
                              <w:tcW w:w="3616" w:type="dxa"/>
                            </w:tcPr>
                            <w:p w14:paraId="7BA78515" w14:textId="77777777" w:rsidR="00B20488" w:rsidRPr="00EA0CE0" w:rsidRDefault="00B20488" w:rsidP="00DF0C5E">
                              <w:pPr>
                                <w:rPr>
                                  <w:rFonts w:ascii="AR CENA" w:hAnsi="AR CENA"/>
                                  <w:sz w:val="26"/>
                                </w:rPr>
                              </w:pPr>
                              <w:r w:rsidRPr="00EA0CE0">
                                <w:rPr>
                                  <w:rFonts w:ascii="AR CENA" w:hAnsi="AR CENA"/>
                                  <w:sz w:val="26"/>
                                </w:rPr>
                                <w:t>Supplier Name</w:t>
                              </w:r>
                            </w:p>
                          </w:tc>
                        </w:tr>
                        <w:tr w:rsidR="00B20488" w:rsidRPr="0094464D" w14:paraId="3A48D822" w14:textId="77777777" w:rsidTr="00A42C67">
                          <w:tc>
                            <w:tcPr>
                              <w:tcW w:w="3616" w:type="dxa"/>
                            </w:tcPr>
                            <w:p w14:paraId="51AB78DF" w14:textId="77777777" w:rsidR="00B20488" w:rsidRPr="00EA0CE0" w:rsidRDefault="00B20488" w:rsidP="00DF0C5E">
                              <w:pPr>
                                <w:rPr>
                                  <w:rFonts w:ascii="AR CENA" w:hAnsi="AR CENA"/>
                                  <w:sz w:val="26"/>
                                </w:rPr>
                              </w:pPr>
                              <w:r w:rsidRPr="00EA0CE0">
                                <w:rPr>
                                  <w:rFonts w:ascii="AR CENA" w:hAnsi="AR CENA"/>
                                  <w:sz w:val="26"/>
                                </w:rPr>
                                <w:t>Supplier Address</w:t>
                              </w:r>
                            </w:p>
                          </w:tc>
                        </w:tr>
                        <w:tr w:rsidR="00B20488" w:rsidRPr="0094464D" w14:paraId="4968D6ED" w14:textId="77777777" w:rsidTr="00A42C67">
                          <w:tc>
                            <w:tcPr>
                              <w:tcW w:w="3616" w:type="dxa"/>
                            </w:tcPr>
                            <w:p w14:paraId="17985104" w14:textId="77777777" w:rsidR="00B20488" w:rsidRPr="00EA0CE0" w:rsidRDefault="00B20488" w:rsidP="00DF0C5E">
                              <w:pPr>
                                <w:rPr>
                                  <w:rFonts w:ascii="AR CENA" w:hAnsi="AR CENA"/>
                                  <w:sz w:val="26"/>
                                </w:rPr>
                              </w:pPr>
                              <w:r w:rsidRPr="00EA0CE0">
                                <w:rPr>
                                  <w:rFonts w:ascii="AR CENA" w:hAnsi="AR CENA"/>
                                  <w:sz w:val="26"/>
                                </w:rPr>
                                <w:t>Window Contact No</w:t>
                              </w:r>
                            </w:p>
                          </w:tc>
                        </w:tr>
                        <w:tr w:rsidR="00B20488" w:rsidRPr="0094464D" w14:paraId="5D57526D" w14:textId="77777777" w:rsidTr="00A42C67">
                          <w:tc>
                            <w:tcPr>
                              <w:tcW w:w="3616" w:type="dxa"/>
                            </w:tcPr>
                            <w:p w14:paraId="560A1F15" w14:textId="77777777" w:rsidR="00B20488" w:rsidRPr="00EA0CE0" w:rsidRDefault="00B20488" w:rsidP="00DF0C5E">
                              <w:pPr>
                                <w:rPr>
                                  <w:rFonts w:ascii="AR CENA" w:hAnsi="AR CENA"/>
                                  <w:sz w:val="26"/>
                                </w:rPr>
                              </w:pPr>
                              <w:r w:rsidRPr="00EA0CE0">
                                <w:rPr>
                                  <w:rFonts w:ascii="AR CENA" w:hAnsi="AR CENA"/>
                                  <w:sz w:val="26"/>
                                </w:rPr>
                                <w:t>Window Email</w:t>
                              </w:r>
                            </w:p>
                          </w:tc>
                        </w:tr>
                      </w:tbl>
                      <w:p w14:paraId="7A020BB7" w14:textId="77777777" w:rsidR="00B20488" w:rsidRPr="0032178F" w:rsidRDefault="00B20488" w:rsidP="005B0FAD">
                        <w:pPr>
                          <w:rPr>
                            <w:sz w:val="2"/>
                          </w:rPr>
                        </w:pPr>
                      </w:p>
                    </w:txbxContent>
                  </v:textbox>
                </v:shape>
                <w10:wrap anchorx="margin"/>
              </v:group>
            </w:pict>
          </mc:Fallback>
        </mc:AlternateContent>
      </w:r>
      <w:r w:rsidRPr="00B20488">
        <w:rPr>
          <w:noProof/>
          <w:lang w:eastAsia="en-GB"/>
        </w:rPr>
        <mc:AlternateContent>
          <mc:Choice Requires="wps">
            <w:drawing>
              <wp:anchor distT="0" distB="0" distL="114300" distR="114300" simplePos="0" relativeHeight="251983872" behindDoc="0" locked="0" layoutInCell="1" allowOverlap="1" wp14:anchorId="0A483F8E" wp14:editId="07BF1985">
                <wp:simplePos x="0" y="0"/>
                <wp:positionH relativeFrom="column">
                  <wp:posOffset>3543300</wp:posOffset>
                </wp:positionH>
                <wp:positionV relativeFrom="paragraph">
                  <wp:posOffset>2978785</wp:posOffset>
                </wp:positionV>
                <wp:extent cx="2498090" cy="1364615"/>
                <wp:effectExtent l="0" t="0" r="0" b="0"/>
                <wp:wrapNone/>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364615"/>
                        </a:xfrm>
                        <a:prstGeom prst="rect">
                          <a:avLst/>
                        </a:prstGeom>
                        <a:noFill/>
                        <a:ln w="9525">
                          <a:noFill/>
                          <a:miter lim="800000"/>
                          <a:headEnd/>
                          <a:tailEnd/>
                        </a:ln>
                      </wps:spPr>
                      <wps:txbx>
                        <w:txbxContent>
                          <w:tbl>
                            <w:tblPr>
                              <w:tblW w:w="0" w:type="auto"/>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02"/>
                            </w:tblGrid>
                            <w:tr w:rsidR="00B20488" w:rsidRPr="00EA0CE0" w14:paraId="3F28CC01" w14:textId="77777777" w:rsidTr="00A42C67">
                              <w:trPr>
                                <w:trHeight w:val="532"/>
                              </w:trPr>
                              <w:tc>
                                <w:tcPr>
                                  <w:tcW w:w="3616" w:type="dxa"/>
                                  <w:shd w:val="clear" w:color="auto" w:fill="000000" w:themeFill="text1"/>
                                  <w:vAlign w:val="center"/>
                                </w:tcPr>
                                <w:p w14:paraId="7C360348"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Materials</w:t>
                                  </w:r>
                                </w:p>
                              </w:tc>
                            </w:tr>
                            <w:tr w:rsidR="00B20488" w:rsidRPr="00EA0CE0" w14:paraId="46944703" w14:textId="77777777" w:rsidTr="00A42C67">
                              <w:tc>
                                <w:tcPr>
                                  <w:tcW w:w="3616" w:type="dxa"/>
                                </w:tcPr>
                                <w:p w14:paraId="1B271D1B" w14:textId="77777777" w:rsidR="00B20488" w:rsidRPr="00EA0CE0" w:rsidRDefault="00B20488" w:rsidP="00DF0C5E">
                                  <w:pPr>
                                    <w:rPr>
                                      <w:rFonts w:ascii="AR CENA" w:hAnsi="AR CENA"/>
                                      <w:sz w:val="26"/>
                                    </w:rPr>
                                  </w:pPr>
                                  <w:r w:rsidRPr="00EA0CE0">
                                    <w:rPr>
                                      <w:rFonts w:ascii="AR CENA" w:hAnsi="AR CENA"/>
                                      <w:sz w:val="26"/>
                                    </w:rPr>
                                    <w:t>Material Name</w:t>
                                  </w:r>
                                </w:p>
                              </w:tc>
                            </w:tr>
                            <w:tr w:rsidR="00B20488" w:rsidRPr="00EA0CE0" w14:paraId="42692B0D" w14:textId="77777777" w:rsidTr="00A42C67">
                              <w:tc>
                                <w:tcPr>
                                  <w:tcW w:w="3616" w:type="dxa"/>
                                </w:tcPr>
                                <w:p w14:paraId="41750C64" w14:textId="77777777" w:rsidR="00B20488" w:rsidRPr="00EA0CE0" w:rsidRDefault="00B20488" w:rsidP="00DF0C5E">
                                  <w:pPr>
                                    <w:rPr>
                                      <w:rFonts w:ascii="AR CENA" w:hAnsi="AR CENA"/>
                                      <w:sz w:val="26"/>
                                    </w:rPr>
                                  </w:pPr>
                                  <w:r w:rsidRPr="00EA0CE0">
                                    <w:rPr>
                                      <w:rFonts w:ascii="AR CENA" w:hAnsi="AR CENA"/>
                                      <w:sz w:val="26"/>
                                    </w:rPr>
                                    <w:t>Material Number</w:t>
                                  </w:r>
                                </w:p>
                              </w:tc>
                            </w:tr>
                            <w:tr w:rsidR="00B20488" w:rsidRPr="00EA0CE0" w14:paraId="7D6A6405" w14:textId="77777777" w:rsidTr="00A42C67">
                              <w:tc>
                                <w:tcPr>
                                  <w:tcW w:w="3616" w:type="dxa"/>
                                </w:tcPr>
                                <w:p w14:paraId="57A55994" w14:textId="77777777" w:rsidR="00B20488" w:rsidRPr="00EA0CE0" w:rsidRDefault="00B20488" w:rsidP="00DF0C5E">
                                  <w:pPr>
                                    <w:rPr>
                                      <w:rFonts w:ascii="AR CENA" w:hAnsi="AR CENA"/>
                                      <w:sz w:val="26"/>
                                    </w:rPr>
                                  </w:pPr>
                                  <w:r w:rsidRPr="00EA0CE0">
                                    <w:rPr>
                                      <w:rFonts w:ascii="AR CENA" w:hAnsi="AR CENA"/>
                                      <w:sz w:val="26"/>
                                    </w:rPr>
                                    <w:t>Material Width</w:t>
                                  </w:r>
                                </w:p>
                              </w:tc>
                            </w:tr>
                          </w:tbl>
                          <w:p w14:paraId="758C0B2D" w14:textId="77777777" w:rsidR="00B20488" w:rsidRPr="00EA0CE0" w:rsidRDefault="00B20488" w:rsidP="005B0FAD">
                            <w:pPr>
                              <w:rPr>
                                <w:rFonts w:ascii="AR CENA" w:hAnsi="AR CENA"/>
                                <w:sz w:val="2"/>
                              </w:rPr>
                            </w:pPr>
                          </w:p>
                        </w:txbxContent>
                      </wps:txbx>
                      <wps:bodyPr rot="0" vert="horz" wrap="square" lIns="91440" tIns="45720" rIns="91440" bIns="45720" anchor="t" anchorCtr="0">
                        <a:spAutoFit/>
                      </wps:bodyPr>
                    </wps:wsp>
                  </a:graphicData>
                </a:graphic>
              </wp:anchor>
            </w:drawing>
          </mc:Choice>
          <mc:Fallback>
            <w:pict>
              <v:shape w14:anchorId="0A483F8E" id="_x0000_s1181" type="#_x0000_t202" style="position:absolute;margin-left:279pt;margin-top:234.55pt;width:196.7pt;height:107.4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" filled="f" stroked="f">
                <v:textbox style="mso-fit-shape-to-text:t">
                  <w:txbxContent>
                    <w:tbl>
                      <w:tblPr>
                        <w:tblW w:w="0" w:type="auto"/>
                        <w:tblBorders>
                          <w:top w:val="single" w:sz="12" w:space="0" w:color="auto"/>
                          <w:left w:val="single" w:sz="12" w:space="0" w:color="auto"/>
                          <w:bottom w:val="single" w:sz="12" w:space="0" w:color="auto"/>
                          <w:right w:val="single" w:sz="12" w:space="0" w:color="auto"/>
                        </w:tblBorders>
                        <w:tblLook w:val="0480" w:firstRow="0" w:lastRow="0" w:firstColumn="1" w:lastColumn="0" w:noHBand="0" w:noVBand="1"/>
                      </w:tblPr>
                      <w:tblGrid>
                        <w:gridCol w:w="3602"/>
                      </w:tblGrid>
                      <w:tr w:rsidR="00B20488" w:rsidRPr="00EA0CE0" w14:paraId="3F28CC01" w14:textId="77777777" w:rsidTr="00A42C67">
                        <w:trPr>
                          <w:trHeight w:val="532"/>
                        </w:trPr>
                        <w:tc>
                          <w:tcPr>
                            <w:tcW w:w="3616" w:type="dxa"/>
                            <w:shd w:val="clear" w:color="auto" w:fill="000000" w:themeFill="text1"/>
                            <w:vAlign w:val="center"/>
                          </w:tcPr>
                          <w:p w14:paraId="7C360348" w14:textId="77777777" w:rsidR="00B20488" w:rsidRPr="00EA0CE0" w:rsidRDefault="00B20488" w:rsidP="00DF0C5E">
                            <w:pPr>
                              <w:jc w:val="center"/>
                              <w:rPr>
                                <w:rFonts w:ascii="AR CENA" w:hAnsi="AR CENA"/>
                                <w:color w:val="FFFFFF" w:themeColor="background1"/>
                                <w:sz w:val="32"/>
                                <w:szCs w:val="32"/>
                              </w:rPr>
                            </w:pPr>
                            <w:r w:rsidRPr="00EA0CE0">
                              <w:rPr>
                                <w:rFonts w:ascii="AR CENA" w:hAnsi="AR CENA"/>
                                <w:color w:val="FFFFFF" w:themeColor="background1"/>
                                <w:sz w:val="32"/>
                                <w:szCs w:val="32"/>
                              </w:rPr>
                              <w:t>Materials</w:t>
                            </w:r>
                          </w:p>
                        </w:tc>
                      </w:tr>
                      <w:tr w:rsidR="00B20488" w:rsidRPr="00EA0CE0" w14:paraId="46944703" w14:textId="77777777" w:rsidTr="00A42C67">
                        <w:tc>
                          <w:tcPr>
                            <w:tcW w:w="3616" w:type="dxa"/>
                          </w:tcPr>
                          <w:p w14:paraId="1B271D1B" w14:textId="77777777" w:rsidR="00B20488" w:rsidRPr="00EA0CE0" w:rsidRDefault="00B20488" w:rsidP="00DF0C5E">
                            <w:pPr>
                              <w:rPr>
                                <w:rFonts w:ascii="AR CENA" w:hAnsi="AR CENA"/>
                                <w:sz w:val="26"/>
                              </w:rPr>
                            </w:pPr>
                            <w:r w:rsidRPr="00EA0CE0">
                              <w:rPr>
                                <w:rFonts w:ascii="AR CENA" w:hAnsi="AR CENA"/>
                                <w:sz w:val="26"/>
                              </w:rPr>
                              <w:t>Material Name</w:t>
                            </w:r>
                          </w:p>
                        </w:tc>
                      </w:tr>
                      <w:tr w:rsidR="00B20488" w:rsidRPr="00EA0CE0" w14:paraId="42692B0D" w14:textId="77777777" w:rsidTr="00A42C67">
                        <w:tc>
                          <w:tcPr>
                            <w:tcW w:w="3616" w:type="dxa"/>
                          </w:tcPr>
                          <w:p w14:paraId="41750C64" w14:textId="77777777" w:rsidR="00B20488" w:rsidRPr="00EA0CE0" w:rsidRDefault="00B20488" w:rsidP="00DF0C5E">
                            <w:pPr>
                              <w:rPr>
                                <w:rFonts w:ascii="AR CENA" w:hAnsi="AR CENA"/>
                                <w:sz w:val="26"/>
                              </w:rPr>
                            </w:pPr>
                            <w:r w:rsidRPr="00EA0CE0">
                              <w:rPr>
                                <w:rFonts w:ascii="AR CENA" w:hAnsi="AR CENA"/>
                                <w:sz w:val="26"/>
                              </w:rPr>
                              <w:t>Material Number</w:t>
                            </w:r>
                          </w:p>
                        </w:tc>
                      </w:tr>
                      <w:tr w:rsidR="00B20488" w:rsidRPr="00EA0CE0" w14:paraId="7D6A6405" w14:textId="77777777" w:rsidTr="00A42C67">
                        <w:tc>
                          <w:tcPr>
                            <w:tcW w:w="3616" w:type="dxa"/>
                          </w:tcPr>
                          <w:p w14:paraId="57A55994" w14:textId="77777777" w:rsidR="00B20488" w:rsidRPr="00EA0CE0" w:rsidRDefault="00B20488" w:rsidP="00DF0C5E">
                            <w:pPr>
                              <w:rPr>
                                <w:rFonts w:ascii="AR CENA" w:hAnsi="AR CENA"/>
                                <w:sz w:val="26"/>
                              </w:rPr>
                            </w:pPr>
                            <w:r w:rsidRPr="00EA0CE0">
                              <w:rPr>
                                <w:rFonts w:ascii="AR CENA" w:hAnsi="AR CENA"/>
                                <w:sz w:val="26"/>
                              </w:rPr>
                              <w:t>Material Width</w:t>
                            </w:r>
                          </w:p>
                        </w:tc>
                      </w:tr>
                    </w:tbl>
                    <w:p w14:paraId="758C0B2D" w14:textId="77777777" w:rsidR="00B20488" w:rsidRPr="00EA0CE0" w:rsidRDefault="00B20488" w:rsidP="005B0FAD">
                      <w:pPr>
                        <w:rPr>
                          <w:rFonts w:ascii="AR CENA" w:hAnsi="AR CENA"/>
                          <w:sz w:val="2"/>
                        </w:rPr>
                      </w:pPr>
                    </w:p>
                  </w:txbxContent>
                </v:textbox>
              </v:shape>
            </w:pict>
          </mc:Fallback>
        </mc:AlternateContent>
      </w:r>
      <w:r w:rsidRPr="00B20488">
        <w:rPr>
          <w:noProof/>
          <w:lang w:eastAsia="en-GB"/>
        </w:rPr>
        <mc:AlternateContent>
          <mc:Choice Requires="wpg">
            <w:drawing>
              <wp:anchor distT="0" distB="0" distL="114300" distR="114300" simplePos="0" relativeHeight="251982848" behindDoc="0" locked="0" layoutInCell="1" allowOverlap="1" wp14:anchorId="6E1C2401" wp14:editId="4942B658">
                <wp:simplePos x="0" y="0"/>
                <wp:positionH relativeFrom="column">
                  <wp:posOffset>4441190</wp:posOffset>
                </wp:positionH>
                <wp:positionV relativeFrom="paragraph">
                  <wp:posOffset>2559050</wp:posOffset>
                </wp:positionV>
                <wp:extent cx="732790" cy="226060"/>
                <wp:effectExtent l="5715" t="0" r="15875" b="34925"/>
                <wp:wrapNone/>
                <wp:docPr id="142" name="Group 142"/>
                <wp:cNvGraphicFramePr/>
                <a:graphic xmlns:a="http://schemas.openxmlformats.org/drawingml/2006/main">
                  <a:graphicData uri="http://schemas.microsoft.com/office/word/2010/wordprocessingGroup">
                    <wpg:wgp>
                      <wpg:cNvGrpSpPr/>
                      <wpg:grpSpPr>
                        <a:xfrm rot="5400000">
                          <a:off x="0" y="0"/>
                          <a:ext cx="732790" cy="226060"/>
                          <a:chOff x="4063293" y="-1"/>
                          <a:chExt cx="837718" cy="298143"/>
                        </a:xfrm>
                      </wpg:grpSpPr>
                      <wps:wsp>
                        <wps:cNvPr id="143" name="Straight Connector 143"/>
                        <wps:cNvCnPr>
                          <a:endCxn id="144" idx="3"/>
                        </wps:cNvCnPr>
                        <wps:spPr>
                          <a:xfrm rot="16200000">
                            <a:off x="4481440" y="-269076"/>
                            <a:ext cx="1424" cy="8377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 name="Isosceles Triangle 144"/>
                        <wps:cNvSpPr/>
                        <wps:spPr>
                          <a:xfrm rot="16200000">
                            <a:off x="4643940" y="41071"/>
                            <a:ext cx="298143" cy="215999"/>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Isosceles Triangle 178"/>
                        <wps:cNvSpPr/>
                        <wps:spPr>
                          <a:xfrm rot="5400000" flipH="1">
                            <a:off x="4026800" y="41071"/>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7DE1A08" id="Group 142" o:spid="_x0000_s1026" style="position:absolute;margin-left:349.7pt;margin-top:201.5pt;width:57.7pt;height:17.8pt;rotation:90;z-index:251982848;mso-width-relative:margin" coordorigin="40632" coordsize="8377,2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">
                <v:line id="Straight Connector 143" o:spid="_x0000_s1027" style="position:absolute;rotation:-90;visibility:visible;mso-wrap-style:square" from="44814,-2692" to="44828,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Y0RMQAAADcAAAADwAAAGRycy9kb3ducmV2LnhtbERP32vCMBB+F/wfwgl7m6mbiHRGkcGY&#10;dgyxbsLejuZsq82lNFGz/34RBr7dx/fzZotgGnGhztWWFYyGCQjiwuqaSwVfu7fHKQjnkTU2lknB&#10;LzlYzPu9GabaXnlLl9yXIoawS1FB5X2bSumKigy6oW2JI3ewnUEfYVdK3eE1hptGPiXJRBqsOTZU&#10;2NJrRcUpPxsF+1VmQrLe51l2eC+/w8fP5vO4VuphEJYvIDwFfxf/u1c6zh8/w+2Ze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VjRExAAAANwAAAAPAAAAAAAAAAAA&#10;AAAAAKECAABkcnMvZG93bnJldi54bWxQSwUGAAAAAAQABAD5AAAAkgMAAAAA&#10;" strokecolor="black [3213]" strokeweight="1.5pt"/>
                <v:shape id="Isosceles Triangle 144" o:spid="_x0000_s1028" type="#_x0000_t5" style="position:absolute;left:46439;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orycMA&#10;AADcAAAADwAAAGRycy9kb3ducmV2LnhtbERPTWsCMRC9F/wPYYReFs22WJHVKFoo9NhqRbwNm3Gz&#10;uplsN9FN++ubQqG3ebzPWayibcSNOl87VvAwzkEQl07XXCn42L2MZiB8QNbYOCYFX+RhtRzcLbDQ&#10;rud3um1DJVII+wIVmBDaQkpfGrLox64lTtzJdRZDgl0ldYd9CreNfMzzqbRYc2ow2NKzofKyvVoF&#10;Pu7wyWeHfn++HuP3pzHZW7ZR6n4Y13MQgWL4F/+5X3WaP5nA7zPp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orycMAAADcAAAADwAAAAAAAAAAAAAAAACYAgAAZHJzL2Rv&#10;d25yZXYueG1sUEsFBgAAAAAEAAQA9QAAAIgDAAAAAA==&#10;" filled="f" strokecolor="black [3213]" strokeweight="1.5pt"/>
                <v:shape id="Isosceles Triangle 178" o:spid="_x0000_s1029" type="#_x0000_t5" style="position:absolute;left:40267;top:411;width:2981;height:216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4oEcIA&#10;AADcAAAADwAAAGRycy9kb3ducmV2LnhtbESPzYrCQBCE78K+w9ALe9OJCxslOooIi4s3fx6gzbRJ&#10;MNMTMrNJ9Ontg+Ctm6qu+nq5HlytOmpD5dnAdJKAIs69rbgwcD79juegQkS2WHsmA3cKsF59jJaY&#10;Wd/zgbpjLJSEcMjQQBljk2kd8pIcholviEW7+tZhlLUttG2xl3BX6+8kSbXDiqWhxIa2JeW3478z&#10;8IOV8/dduk1xd9nj5qE711+N+focNgtQkYb4Nr+u/6zgz4RWnpEJ9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igRwgAAANwAAAAPAAAAAAAAAAAAAAAAAJgCAABkcnMvZG93&#10;bnJldi54bWxQSwUGAAAAAAQABAD1AAAAhwMAAAAA&#10;" filled="f" strokecolor="black [3213]" strokeweight="1.5pt"/>
              </v:group>
            </w:pict>
          </mc:Fallback>
        </mc:AlternateContent>
      </w:r>
      <w:r w:rsidR="00470E6A" w:rsidRPr="00B20488">
        <w:br w:type="page"/>
      </w:r>
    </w:p>
    <w:p w14:paraId="25E9FBEF" w14:textId="77777777" w:rsidR="007414E4" w:rsidRPr="00B20488" w:rsidRDefault="00CE7A5E" w:rsidP="000864E7">
      <w:pPr>
        <w:pStyle w:val="alpha"/>
        <w:pBdr>
          <w:bottom w:val="single" w:sz="4" w:space="0" w:color="auto"/>
        </w:pBdr>
        <w:rPr>
          <w:vertAlign w:val="superscript"/>
        </w:rPr>
      </w:pPr>
      <w:bookmarkStart w:id="18" w:name="_Toc500405941"/>
      <w:r w:rsidRPr="00B20488">
        <w:lastRenderedPageBreak/>
        <w:t>2</w:t>
      </w:r>
      <w:r w:rsidR="00DD66D9" w:rsidRPr="00B20488">
        <w:t xml:space="preserve">.4 </w:t>
      </w:r>
      <w:r w:rsidR="00886940" w:rsidRPr="00B20488">
        <w:t xml:space="preserve">– </w:t>
      </w:r>
      <w:r w:rsidR="007414E4" w:rsidRPr="00B20488">
        <w:t xml:space="preserve">Describing the specific objectives of the new system </w:t>
      </w:r>
      <w:r w:rsidRPr="00B20488">
        <w:br/>
      </w:r>
      <w:r w:rsidR="007414E4" w:rsidRPr="00B20488">
        <w:rPr>
          <w:vertAlign w:val="superscript"/>
        </w:rPr>
        <w:t>(including performance criteria)</w:t>
      </w:r>
      <w:bookmarkEnd w:id="18"/>
    </w:p>
    <w:p w14:paraId="1C72D4DF" w14:textId="77777777" w:rsidR="00174760" w:rsidRPr="00B20488" w:rsidRDefault="00174760" w:rsidP="00174760">
      <w:pPr>
        <w:rPr>
          <w:rFonts w:ascii="Segoe UI" w:hAnsi="Segoe UI" w:cs="Segoe UI"/>
          <w:sz w:val="21"/>
          <w:szCs w:val="21"/>
        </w:rPr>
      </w:pPr>
      <w:r w:rsidRPr="00B20488">
        <w:rPr>
          <w:rFonts w:ascii="Segoe UI" w:hAnsi="Segoe UI" w:cs="Segoe UI"/>
          <w:sz w:val="21"/>
          <w:szCs w:val="21"/>
        </w:rPr>
        <w:t xml:space="preserve">It is important in this section of your analysis that your objectives indicate that your project is </w:t>
      </w:r>
      <w:r w:rsidRPr="00B20488">
        <w:rPr>
          <w:rFonts w:ascii="Segoe UI" w:hAnsi="Segoe UI" w:cs="Segoe UI"/>
          <w:b/>
          <w:sz w:val="21"/>
          <w:szCs w:val="21"/>
        </w:rPr>
        <w:t>of A Level standard</w:t>
      </w:r>
      <w:r w:rsidRPr="00B20488">
        <w:rPr>
          <w:rFonts w:ascii="Segoe UI" w:hAnsi="Segoe UI" w:cs="Segoe UI"/>
          <w:sz w:val="21"/>
          <w:szCs w:val="21"/>
        </w:rPr>
        <w:t xml:space="preserve">. You can do this by making sure that your objectives refer to A-Level concepts that might be used to implement an objective. For example, using a queue data structure is an A-Level concept. Therefore an objective could be framed that included a reference to a queue being used. </w:t>
      </w:r>
    </w:p>
    <w:p w14:paraId="7C5D28B4" w14:textId="77777777" w:rsidR="00174760" w:rsidRPr="00B20488" w:rsidRDefault="00174760" w:rsidP="000864E7"/>
    <w:p w14:paraId="1CEF7C5A" w14:textId="77777777" w:rsidR="00174760" w:rsidRPr="00B20488" w:rsidRDefault="00174760" w:rsidP="00174760">
      <w:pPr>
        <w:rPr>
          <w:rFonts w:ascii="Segoe UI" w:hAnsi="Segoe UI" w:cs="Segoe UI"/>
          <w:sz w:val="21"/>
          <w:szCs w:val="21"/>
        </w:rPr>
      </w:pPr>
      <w:r w:rsidRPr="00B20488">
        <w:rPr>
          <w:rFonts w:ascii="Segoe UI" w:hAnsi="Segoe UI" w:cs="Segoe UI"/>
          <w:sz w:val="21"/>
          <w:szCs w:val="21"/>
        </w:rPr>
        <w:t>Another example from the Classic furnishings scenario is:</w:t>
      </w:r>
    </w:p>
    <w:p w14:paraId="2A823F05" w14:textId="77777777" w:rsidR="00174760" w:rsidRPr="00B20488" w:rsidRDefault="00174760" w:rsidP="00174760">
      <w:pPr>
        <w:ind w:left="426" w:hanging="426"/>
        <w:rPr>
          <w:rFonts w:ascii="Segoe UI" w:hAnsi="Segoe UI" w:cs="Segoe UI"/>
          <w:i/>
          <w:sz w:val="21"/>
          <w:szCs w:val="21"/>
        </w:rPr>
      </w:pPr>
      <w:r w:rsidRPr="00B20488">
        <w:rPr>
          <w:rFonts w:ascii="Segoe UI" w:hAnsi="Segoe UI" w:cs="Segoe UI"/>
          <w:i/>
          <w:sz w:val="21"/>
          <w:szCs w:val="21"/>
        </w:rPr>
        <w:t xml:space="preserve">I will create a secure storage area for customer details and their orders. </w:t>
      </w:r>
    </w:p>
    <w:p w14:paraId="61B870BD" w14:textId="77777777" w:rsidR="00174760" w:rsidRPr="00B20488" w:rsidRDefault="00174760" w:rsidP="000864E7"/>
    <w:p w14:paraId="7BC9FF43" w14:textId="77777777" w:rsidR="00174760" w:rsidRPr="00B20488" w:rsidRDefault="00174760" w:rsidP="00174760">
      <w:pPr>
        <w:rPr>
          <w:rFonts w:ascii="Segoe UI" w:hAnsi="Segoe UI" w:cs="Segoe UI"/>
          <w:sz w:val="21"/>
          <w:szCs w:val="21"/>
        </w:rPr>
      </w:pPr>
      <w:r w:rsidRPr="00B20488">
        <w:rPr>
          <w:rFonts w:ascii="Segoe UI" w:hAnsi="Segoe UI" w:cs="Segoe UI"/>
          <w:sz w:val="21"/>
          <w:szCs w:val="21"/>
        </w:rPr>
        <w:t>It could be made clear that this was an A-Level objective by adding:</w:t>
      </w:r>
    </w:p>
    <w:p w14:paraId="0F52B02B" w14:textId="77777777" w:rsidR="00174760" w:rsidRPr="00B20488" w:rsidRDefault="00174760" w:rsidP="00174760">
      <w:pPr>
        <w:rPr>
          <w:rFonts w:ascii="Segoe UI" w:hAnsi="Segoe UI" w:cs="Segoe UI"/>
          <w:sz w:val="21"/>
          <w:szCs w:val="21"/>
        </w:rPr>
      </w:pPr>
      <w:r w:rsidRPr="00B20488">
        <w:rPr>
          <w:rFonts w:ascii="Segoe UI" w:hAnsi="Segoe UI" w:cs="Segoe UI"/>
          <w:i/>
          <w:sz w:val="21"/>
          <w:szCs w:val="21"/>
        </w:rPr>
        <w:t>I will create a secure storage area for customer details and their orders using a database. It will be secured using hashed passwords for users with access</w:t>
      </w:r>
      <w:r w:rsidRPr="00B20488">
        <w:rPr>
          <w:rFonts w:ascii="Segoe UI" w:hAnsi="Segoe UI" w:cs="Segoe UI"/>
          <w:sz w:val="21"/>
          <w:szCs w:val="21"/>
        </w:rPr>
        <w:t>.</w:t>
      </w:r>
    </w:p>
    <w:p w14:paraId="723D1ACA" w14:textId="77777777" w:rsidR="00174760" w:rsidRPr="00B20488" w:rsidRDefault="00174760" w:rsidP="000864E7"/>
    <w:p w14:paraId="2D39A7ED" w14:textId="77777777" w:rsidR="007414E4" w:rsidRPr="00B20488" w:rsidRDefault="007414E4" w:rsidP="003E6DE8">
      <w:pPr>
        <w:ind w:left="426" w:hanging="426"/>
        <w:rPr>
          <w:rFonts w:ascii="Segoe UI" w:hAnsi="Segoe UI" w:cs="Arial"/>
          <w:sz w:val="21"/>
          <w:szCs w:val="21"/>
        </w:rPr>
      </w:pPr>
      <w:r w:rsidRPr="00B20488">
        <w:rPr>
          <w:rFonts w:ascii="Symbol" w:hAnsi="Symbol" w:cs="Arial"/>
          <w:sz w:val="21"/>
          <w:szCs w:val="21"/>
        </w:rPr>
        <w:t></w:t>
      </w:r>
      <w:r w:rsidRPr="00B20488">
        <w:rPr>
          <w:rFonts w:ascii="Symbol" w:hAnsi="Symbol" w:cs="Arial"/>
          <w:sz w:val="21"/>
          <w:szCs w:val="21"/>
        </w:rPr>
        <w:tab/>
      </w:r>
      <w:r w:rsidRPr="00B20488">
        <w:rPr>
          <w:rFonts w:ascii="Segoe UI Semibold" w:hAnsi="Segoe UI Semibold" w:cs="Arial"/>
          <w:sz w:val="21"/>
          <w:szCs w:val="21"/>
        </w:rPr>
        <w:t>Purpose of this section</w:t>
      </w:r>
      <w:r w:rsidRPr="00B20488">
        <w:rPr>
          <w:rFonts w:ascii="Segoe UI" w:hAnsi="Segoe UI" w:cs="Arial"/>
          <w:sz w:val="21"/>
          <w:szCs w:val="21"/>
        </w:rPr>
        <w:t xml:space="preserve"> </w:t>
      </w:r>
    </w:p>
    <w:p w14:paraId="17EC0259" w14:textId="77777777" w:rsidR="007414E4" w:rsidRPr="00B20488" w:rsidRDefault="007414E4" w:rsidP="003E6DE8">
      <w:pPr>
        <w:pStyle w:val="ListParagraph"/>
        <w:ind w:left="426"/>
        <w:rPr>
          <w:rFonts w:ascii="Segoe UI" w:hAnsi="Segoe UI" w:cs="Arial"/>
          <w:sz w:val="21"/>
          <w:szCs w:val="24"/>
        </w:rPr>
      </w:pPr>
      <w:r w:rsidRPr="00B20488">
        <w:rPr>
          <w:rFonts w:ascii="Segoe UI" w:hAnsi="Segoe UI" w:cs="Arial"/>
          <w:sz w:val="21"/>
          <w:szCs w:val="24"/>
        </w:rPr>
        <w:t>The purpose of this section of the analysis is to state what the objectives of the system are and how their success will be judged</w:t>
      </w:r>
      <w:r w:rsidR="00886940" w:rsidRPr="00B20488">
        <w:rPr>
          <w:rFonts w:ascii="Segoe UI" w:hAnsi="Segoe UI" w:cs="Arial"/>
          <w:sz w:val="21"/>
          <w:szCs w:val="24"/>
        </w:rPr>
        <w:t xml:space="preserve">.  </w:t>
      </w:r>
      <w:r w:rsidRPr="00B20488">
        <w:rPr>
          <w:rFonts w:ascii="Segoe UI" w:hAnsi="Segoe UI" w:cs="Arial"/>
          <w:sz w:val="21"/>
          <w:szCs w:val="24"/>
        </w:rPr>
        <w:t>Your objectives will arise from two possible sources:</w:t>
      </w:r>
    </w:p>
    <w:p w14:paraId="5422BC3D" w14:textId="77777777" w:rsidR="00174760" w:rsidRPr="00B20488" w:rsidRDefault="00136A7D" w:rsidP="003E6DE8">
      <w:pPr>
        <w:ind w:left="851" w:hanging="425"/>
        <w:rPr>
          <w:rFonts w:ascii="Segoe UI" w:hAnsi="Segoe UI" w:cs="Arial"/>
          <w:sz w:val="21"/>
          <w:szCs w:val="24"/>
        </w:rPr>
      </w:pPr>
      <w:r w:rsidRPr="00B20488">
        <w:rPr>
          <w:rFonts w:ascii="Times New Roman" w:hAnsi="Times New Roman" w:cs="Arial"/>
          <w:sz w:val="24"/>
          <w:szCs w:val="24"/>
        </w:rPr>
        <w:sym w:font="Symbol" w:char="F0B7"/>
      </w:r>
      <w:r w:rsidR="007414E4" w:rsidRPr="00B20488">
        <w:rPr>
          <w:rFonts w:ascii="Times New Roman" w:hAnsi="Times New Roman" w:cs="Arial"/>
          <w:sz w:val="24"/>
          <w:szCs w:val="24"/>
        </w:rPr>
        <w:tab/>
      </w:r>
      <w:r w:rsidR="00174760" w:rsidRPr="00B20488">
        <w:rPr>
          <w:rFonts w:ascii="Segoe UI" w:hAnsi="Segoe UI" w:cs="Arial"/>
          <w:sz w:val="21"/>
          <w:szCs w:val="24"/>
        </w:rPr>
        <w:t>As a consequence of the identification of a specific problem (arising from your investigation and dialogue with an end-user or potential users)</w:t>
      </w:r>
    </w:p>
    <w:p w14:paraId="539C5AEF" w14:textId="77777777" w:rsidR="007414E4" w:rsidRPr="00B20488" w:rsidRDefault="00136A7D" w:rsidP="003E6DE8">
      <w:pPr>
        <w:ind w:left="851" w:hanging="425"/>
        <w:rPr>
          <w:rFonts w:ascii="Segoe UI" w:hAnsi="Segoe UI" w:cs="Arial"/>
          <w:sz w:val="21"/>
          <w:szCs w:val="24"/>
        </w:rPr>
      </w:pPr>
      <w:r w:rsidRPr="00B20488">
        <w:rPr>
          <w:rFonts w:ascii="Times New Roman" w:hAnsi="Times New Roman" w:cs="Arial"/>
          <w:sz w:val="24"/>
          <w:szCs w:val="24"/>
        </w:rPr>
        <w:sym w:font="Symbol" w:char="F0B7"/>
      </w:r>
      <w:r w:rsidR="007414E4" w:rsidRPr="00B20488">
        <w:rPr>
          <w:rFonts w:ascii="Times New Roman" w:hAnsi="Times New Roman" w:cs="Arial"/>
          <w:sz w:val="24"/>
          <w:szCs w:val="24"/>
        </w:rPr>
        <w:tab/>
      </w:r>
      <w:r w:rsidR="007414E4" w:rsidRPr="00B20488">
        <w:rPr>
          <w:rFonts w:ascii="Segoe UI" w:hAnsi="Segoe UI" w:cs="Arial"/>
          <w:sz w:val="21"/>
          <w:szCs w:val="24"/>
        </w:rPr>
        <w:t>As a consequence of a direct request from your end-user</w:t>
      </w:r>
    </w:p>
    <w:p w14:paraId="30595672" w14:textId="77777777" w:rsidR="007414E4" w:rsidRPr="00B20488" w:rsidRDefault="007414E4" w:rsidP="003E6DE8">
      <w:pPr>
        <w:ind w:left="426" w:hanging="426"/>
        <w:rPr>
          <w:rFonts w:ascii="Segoe UI Semibold" w:hAnsi="Segoe UI Semibold" w:cs="Arial"/>
          <w:sz w:val="21"/>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rPr>
        <w:t>Definitions of key terms</w:t>
      </w:r>
    </w:p>
    <w:p w14:paraId="6E562229" w14:textId="77777777" w:rsidR="007414E4" w:rsidRPr="00B20488" w:rsidRDefault="00136A7D" w:rsidP="003E6DE8">
      <w:pPr>
        <w:ind w:left="851" w:hanging="425"/>
        <w:rPr>
          <w:rFonts w:ascii="Segoe UI" w:hAnsi="Segoe UI" w:cs="Arial"/>
          <w:sz w:val="21"/>
        </w:rPr>
      </w:pPr>
      <w:r w:rsidRPr="00B20488">
        <w:rPr>
          <w:rFonts w:ascii="Courier New" w:hAnsi="Courier New" w:cs="Courier New"/>
        </w:rPr>
        <w:t>-</w:t>
      </w:r>
      <w:r w:rsidR="007414E4" w:rsidRPr="00B20488">
        <w:rPr>
          <w:rFonts w:ascii="Courier New" w:hAnsi="Courier New" w:cs="Courier New"/>
        </w:rPr>
        <w:tab/>
      </w:r>
      <w:r w:rsidR="007414E4" w:rsidRPr="00B20488">
        <w:rPr>
          <w:rFonts w:ascii="Segoe UI Semibold" w:hAnsi="Segoe UI Semibold" w:cs="Arial"/>
          <w:sz w:val="21"/>
        </w:rPr>
        <w:t>Objectives</w:t>
      </w:r>
      <w:r w:rsidR="007414E4" w:rsidRPr="00B20488">
        <w:rPr>
          <w:rFonts w:ascii="Segoe UI" w:hAnsi="Segoe UI" w:cs="Arial"/>
          <w:sz w:val="21"/>
        </w:rPr>
        <w:t xml:space="preserve"> – What the system must be able to do when complete</w:t>
      </w:r>
    </w:p>
    <w:p w14:paraId="79697B6C" w14:textId="77777777" w:rsidR="007414E4" w:rsidRPr="00B20488" w:rsidRDefault="00136A7D" w:rsidP="003E6DE8">
      <w:pPr>
        <w:ind w:left="851" w:hanging="425"/>
        <w:rPr>
          <w:rFonts w:ascii="Segoe UI" w:hAnsi="Segoe UI" w:cs="Arial"/>
          <w:sz w:val="21"/>
        </w:rPr>
      </w:pPr>
      <w:r w:rsidRPr="00B20488">
        <w:rPr>
          <w:rFonts w:ascii="Courier New" w:hAnsi="Courier New" w:cs="Courier New"/>
        </w:rPr>
        <w:t>-</w:t>
      </w:r>
      <w:r w:rsidR="007414E4" w:rsidRPr="00B20488">
        <w:rPr>
          <w:rFonts w:ascii="Courier New" w:hAnsi="Courier New" w:cs="Courier New"/>
        </w:rPr>
        <w:tab/>
      </w:r>
      <w:r w:rsidR="007414E4" w:rsidRPr="00B20488">
        <w:rPr>
          <w:rFonts w:ascii="Segoe UI Semibold" w:hAnsi="Segoe UI Semibold" w:cs="Arial"/>
          <w:sz w:val="21"/>
        </w:rPr>
        <w:t>Performance criteria</w:t>
      </w:r>
      <w:r w:rsidR="007414E4" w:rsidRPr="00B20488">
        <w:rPr>
          <w:rFonts w:ascii="Segoe UI" w:hAnsi="Segoe UI" w:cs="Arial"/>
          <w:sz w:val="21"/>
        </w:rPr>
        <w:t xml:space="preserve"> – how will you know that a particular objective has been successful?</w:t>
      </w:r>
    </w:p>
    <w:p w14:paraId="5EB0DA3D" w14:textId="77777777" w:rsidR="007414E4" w:rsidRPr="00B20488" w:rsidRDefault="00136A7D" w:rsidP="003E6DE8">
      <w:pPr>
        <w:ind w:left="851" w:hanging="425"/>
        <w:rPr>
          <w:rFonts w:ascii="Segoe UI" w:hAnsi="Segoe UI" w:cs="Arial"/>
          <w:sz w:val="21"/>
        </w:rPr>
      </w:pPr>
      <w:r w:rsidRPr="00B20488">
        <w:rPr>
          <w:rFonts w:ascii="Courier New" w:hAnsi="Courier New" w:cs="Courier New"/>
        </w:rPr>
        <w:t>-</w:t>
      </w:r>
      <w:r w:rsidR="007414E4" w:rsidRPr="00B20488">
        <w:rPr>
          <w:rFonts w:ascii="Courier New" w:hAnsi="Courier New" w:cs="Courier New"/>
        </w:rPr>
        <w:tab/>
      </w:r>
      <w:r w:rsidR="007414E4" w:rsidRPr="00B20488">
        <w:rPr>
          <w:rFonts w:ascii="Segoe UI Semibold" w:hAnsi="Segoe UI Semibold" w:cs="Arial"/>
          <w:sz w:val="21"/>
        </w:rPr>
        <w:t>Qualitative objectives</w:t>
      </w:r>
      <w:r w:rsidR="007414E4" w:rsidRPr="00B20488">
        <w:rPr>
          <w:rFonts w:ascii="Segoe UI" w:hAnsi="Segoe UI" w:cs="Arial"/>
          <w:sz w:val="21"/>
        </w:rPr>
        <w:t xml:space="preserve"> –</w:t>
      </w:r>
      <w:r w:rsidR="00886940" w:rsidRPr="00B20488">
        <w:rPr>
          <w:rFonts w:ascii="Segoe UI Semibold" w:hAnsi="Segoe UI Semibold" w:cs="Arial"/>
          <w:bCs/>
          <w:sz w:val="21"/>
        </w:rPr>
        <w:t xml:space="preserve"> </w:t>
      </w:r>
      <w:r w:rsidR="007414E4" w:rsidRPr="00B20488">
        <w:rPr>
          <w:rFonts w:ascii="Segoe UI" w:hAnsi="Segoe UI" w:cs="Arial"/>
          <w:bCs/>
          <w:sz w:val="21"/>
        </w:rPr>
        <w:t>are objectives that can</w:t>
      </w:r>
      <w:r w:rsidR="00886940" w:rsidRPr="00B20488">
        <w:rPr>
          <w:rFonts w:ascii="Segoe UI" w:hAnsi="Segoe UI" w:cs="Arial"/>
          <w:bCs/>
          <w:sz w:val="21"/>
        </w:rPr>
        <w:t>’</w:t>
      </w:r>
      <w:r w:rsidR="007414E4" w:rsidRPr="00B20488">
        <w:rPr>
          <w:rFonts w:ascii="Segoe UI" w:hAnsi="Segoe UI" w:cs="Arial"/>
          <w:bCs/>
          <w:sz w:val="21"/>
        </w:rPr>
        <w:t>t easily be measured and are very often subjective (</w:t>
      </w:r>
      <w:r w:rsidR="00886940" w:rsidRPr="00B20488">
        <w:rPr>
          <w:rFonts w:ascii="Segoe UI" w:hAnsi="Segoe UI" w:cs="Arial"/>
          <w:bCs/>
          <w:sz w:val="21"/>
        </w:rPr>
        <w:t xml:space="preserve">e.g. </w:t>
      </w:r>
      <w:r w:rsidR="007414E4" w:rsidRPr="00B20488">
        <w:rPr>
          <w:rFonts w:ascii="Segoe UI" w:hAnsi="Segoe UI" w:cs="Arial"/>
          <w:bCs/>
          <w:sz w:val="21"/>
        </w:rPr>
        <w:t>the system should be user friendly) but are important for the project to be successful</w:t>
      </w:r>
      <w:r w:rsidR="007414E4" w:rsidRPr="00B20488">
        <w:rPr>
          <w:rFonts w:ascii="Segoe UI" w:hAnsi="Segoe UI" w:cs="Arial"/>
          <w:sz w:val="21"/>
          <w:lang w:val="en-US"/>
        </w:rPr>
        <w:t xml:space="preserve"> </w:t>
      </w:r>
    </w:p>
    <w:p w14:paraId="41B147AD" w14:textId="77777777" w:rsidR="00D62504" w:rsidRPr="00B20488" w:rsidRDefault="00136A7D" w:rsidP="000864E7">
      <w:pPr>
        <w:ind w:left="851" w:hanging="425"/>
        <w:rPr>
          <w:rFonts w:ascii="Segoe UI" w:hAnsi="Segoe UI" w:cs="Arial"/>
          <w:sz w:val="21"/>
          <w:szCs w:val="24"/>
        </w:rPr>
      </w:pPr>
      <w:r w:rsidRPr="00B20488">
        <w:rPr>
          <w:rFonts w:ascii="Courier New" w:hAnsi="Courier New" w:cs="Courier New"/>
        </w:rPr>
        <w:t>-</w:t>
      </w:r>
      <w:r w:rsidR="007414E4" w:rsidRPr="00B20488">
        <w:rPr>
          <w:rFonts w:ascii="Courier New" w:hAnsi="Courier New" w:cs="Courier New"/>
        </w:rPr>
        <w:tab/>
      </w:r>
      <w:r w:rsidR="007414E4" w:rsidRPr="00B20488">
        <w:rPr>
          <w:rFonts w:ascii="Segoe UI Semibold" w:hAnsi="Segoe UI Semibold" w:cs="Arial"/>
          <w:sz w:val="21"/>
        </w:rPr>
        <w:t>Quantitative</w:t>
      </w:r>
      <w:r w:rsidR="007414E4" w:rsidRPr="00B20488">
        <w:rPr>
          <w:rFonts w:ascii="Segoe UI Semibold" w:hAnsi="Segoe UI Semibold" w:cs="Arial"/>
          <w:sz w:val="21"/>
          <w:szCs w:val="24"/>
        </w:rPr>
        <w:t xml:space="preserve"> objectives</w:t>
      </w:r>
      <w:r w:rsidR="007414E4" w:rsidRPr="00B20488">
        <w:rPr>
          <w:rFonts w:ascii="Segoe UI" w:hAnsi="Segoe UI" w:cs="Arial"/>
          <w:sz w:val="21"/>
          <w:szCs w:val="24"/>
        </w:rPr>
        <w:t xml:space="preserve"> – where the successful outcome can easily be objectively measured</w:t>
      </w:r>
    </w:p>
    <w:p w14:paraId="491798CE" w14:textId="77777777" w:rsidR="000864E7" w:rsidRPr="00B20488" w:rsidRDefault="000864E7" w:rsidP="000864E7"/>
    <w:p w14:paraId="294DF253" w14:textId="77777777" w:rsidR="007414E4" w:rsidRPr="00B20488" w:rsidRDefault="007414E4" w:rsidP="00174760">
      <w:pPr>
        <w:pStyle w:val="h1alt2"/>
        <w:spacing w:after="40"/>
      </w:pPr>
      <w:r w:rsidRPr="00B20488">
        <w:t>Setting out objectives and performance criteria</w:t>
      </w:r>
    </w:p>
    <w:p w14:paraId="2E562BAD" w14:textId="77777777" w:rsidR="007414E4" w:rsidRPr="00B20488" w:rsidRDefault="00136A7D" w:rsidP="00136A7D">
      <w:pPr>
        <w:ind w:left="426" w:hanging="426"/>
        <w:rPr>
          <w:rFonts w:ascii="Segoe UI Semibold" w:hAnsi="Segoe UI Semibold" w:cs="Arial"/>
          <w:sz w:val="21"/>
          <w:szCs w:val="28"/>
        </w:rPr>
      </w:pPr>
      <w:r w:rsidRPr="00B20488">
        <w:rPr>
          <w:rFonts w:ascii="Wingdings" w:hAnsi="Wingdings" w:cs="Arial"/>
          <w:szCs w:val="28"/>
        </w:rPr>
        <w:sym w:font="Symbol" w:char="F0B7"/>
      </w:r>
      <w:r w:rsidR="007414E4" w:rsidRPr="00B20488">
        <w:rPr>
          <w:rFonts w:ascii="Wingdings" w:hAnsi="Wingdings" w:cs="Arial"/>
          <w:szCs w:val="28"/>
        </w:rPr>
        <w:tab/>
      </w:r>
      <w:r w:rsidR="007414E4" w:rsidRPr="00B20488">
        <w:rPr>
          <w:rFonts w:ascii="Segoe UI Semibold" w:hAnsi="Segoe UI Semibold" w:cs="Arial"/>
          <w:sz w:val="21"/>
          <w:szCs w:val="28"/>
        </w:rPr>
        <w:t>Make a numbered list of your objectives</w:t>
      </w:r>
    </w:p>
    <w:p w14:paraId="3AD6574D" w14:textId="6FC576B9" w:rsidR="007414E4" w:rsidRPr="00B20488" w:rsidRDefault="007414E4" w:rsidP="00136A7D">
      <w:pPr>
        <w:pStyle w:val="ListParagraph"/>
        <w:ind w:left="426"/>
        <w:rPr>
          <w:rFonts w:ascii="Segoe UI" w:hAnsi="Segoe UI" w:cs="Arial"/>
          <w:sz w:val="21"/>
          <w:szCs w:val="24"/>
        </w:rPr>
      </w:pPr>
      <w:r w:rsidRPr="00B20488">
        <w:rPr>
          <w:rFonts w:ascii="Segoe UI" w:hAnsi="Segoe UI" w:cs="Arial"/>
          <w:sz w:val="21"/>
          <w:szCs w:val="24"/>
        </w:rPr>
        <w:t xml:space="preserve">Using a table similar to the example shown in </w:t>
      </w:r>
      <w:r w:rsidRPr="00B20488">
        <w:rPr>
          <w:rFonts w:ascii="Segoe UI Semibold" w:hAnsi="Segoe UI Semibold" w:cs="Arial"/>
          <w:sz w:val="21"/>
          <w:szCs w:val="24"/>
        </w:rPr>
        <w:t xml:space="preserve">table </w:t>
      </w:r>
      <w:r w:rsidR="00F161C1">
        <w:rPr>
          <w:rFonts w:ascii="Segoe UI Semibold" w:hAnsi="Segoe UI Semibold" w:cs="Arial"/>
          <w:sz w:val="21"/>
          <w:szCs w:val="24"/>
        </w:rPr>
        <w:t>6</w:t>
      </w:r>
      <w:r w:rsidRPr="00B20488">
        <w:rPr>
          <w:rFonts w:ascii="Segoe UI" w:hAnsi="Segoe UI" w:cs="Arial"/>
          <w:sz w:val="21"/>
          <w:szCs w:val="24"/>
        </w:rPr>
        <w:t xml:space="preserve"> – you need to describe your objectives for the new system based on what you found out about your user needs during your investigation</w:t>
      </w:r>
      <w:r w:rsidR="00886940" w:rsidRPr="00B20488">
        <w:rPr>
          <w:rFonts w:ascii="Segoe UI" w:hAnsi="Segoe UI" w:cs="Arial"/>
          <w:sz w:val="21"/>
          <w:szCs w:val="24"/>
        </w:rPr>
        <w:t xml:space="preserve">.  </w:t>
      </w:r>
      <w:r w:rsidRPr="00B20488">
        <w:rPr>
          <w:rFonts w:ascii="Segoe UI" w:hAnsi="Segoe UI" w:cs="Arial"/>
          <w:sz w:val="21"/>
          <w:szCs w:val="24"/>
        </w:rPr>
        <w:t>You should try to add performance criteria so that your objectives are measurable (you know how the success of your objectives needs to be judged).</w:t>
      </w:r>
    </w:p>
    <w:p w14:paraId="4BDFFB71" w14:textId="77777777" w:rsidR="003559CC" w:rsidRPr="00B20488" w:rsidRDefault="003559CC" w:rsidP="000864E7">
      <w:pPr>
        <w:rPr>
          <w:spacing w:val="-3"/>
        </w:rPr>
      </w:pPr>
    </w:p>
    <w:p w14:paraId="6ABDE90D" w14:textId="16A83E5D"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 xml:space="preserve">Table </w:t>
      </w:r>
      <w:r w:rsidR="00F161C1">
        <w:rPr>
          <w:rFonts w:ascii="Tw Cen MT" w:hAnsi="Tw Cen MT"/>
          <w:b w:val="0"/>
          <w:sz w:val="22"/>
        </w:rPr>
        <w:t>6</w:t>
      </w:r>
      <w:r w:rsidRPr="00B20488">
        <w:rPr>
          <w:rFonts w:ascii="Tw Cen MT" w:hAnsi="Tw Cen MT"/>
          <w:b w:val="0"/>
          <w:sz w:val="22"/>
        </w:rPr>
        <w:t xml:space="preserve"> – A set of objectives and performance criteria for</w:t>
      </w:r>
      <w:r w:rsidR="00EC7661" w:rsidRPr="00B20488">
        <w:rPr>
          <w:rFonts w:ascii="Tw Cen MT" w:hAnsi="Tw Cen MT"/>
          <w:b w:val="0"/>
          <w:sz w:val="22"/>
        </w:rPr>
        <w:t xml:space="preserve"> some of</w:t>
      </w:r>
      <w:r w:rsidRPr="00B20488">
        <w:rPr>
          <w:rFonts w:ascii="Tw Cen MT" w:hAnsi="Tw Cen MT"/>
          <w:b w:val="0"/>
          <w:sz w:val="22"/>
        </w:rPr>
        <w:t xml:space="preserve"> t</w:t>
      </w:r>
      <w:r w:rsidR="00422C59" w:rsidRPr="00B20488">
        <w:rPr>
          <w:rFonts w:ascii="Tw Cen MT" w:hAnsi="Tw Cen MT"/>
          <w:b w:val="0"/>
          <w:sz w:val="22"/>
        </w:rPr>
        <w:t>he Classic furnishings scenario</w:t>
      </w:r>
    </w:p>
    <w:p w14:paraId="12A2911C" w14:textId="77777777" w:rsidR="00470E6A" w:rsidRPr="00B20488" w:rsidRDefault="00470E6A" w:rsidP="00470E6A">
      <w:pPr>
        <w:pStyle w:val="fig"/>
        <w:ind w:right="424"/>
        <w:jc w:val="center"/>
        <w:rPr>
          <w:rFonts w:ascii="Tw Cen MT" w:hAnsi="Tw Cen MT"/>
          <w:b w:val="0"/>
          <w:sz w:val="16"/>
        </w:rPr>
      </w:pPr>
    </w:p>
    <w:tbl>
      <w:tblPr>
        <w:tblStyle w:val="TableGrid"/>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456"/>
        <w:gridCol w:w="4066"/>
        <w:gridCol w:w="5653"/>
      </w:tblGrid>
      <w:tr w:rsidR="007414E4" w:rsidRPr="00B20488" w14:paraId="13262F13" w14:textId="77777777" w:rsidTr="006E2B3B">
        <w:trPr>
          <w:tblHeader/>
          <w:jc w:val="center"/>
        </w:trPr>
        <w:tc>
          <w:tcPr>
            <w:tcW w:w="457" w:type="dxa"/>
            <w:tcBorders>
              <w:top w:val="single" w:sz="12" w:space="0" w:color="auto"/>
              <w:left w:val="single" w:sz="12" w:space="0" w:color="auto"/>
              <w:bottom w:val="single" w:sz="12" w:space="0" w:color="auto"/>
              <w:right w:val="single" w:sz="4" w:space="0" w:color="FFFFFF" w:themeColor="background1"/>
            </w:tcBorders>
            <w:shd w:val="clear" w:color="auto" w:fill="000000" w:themeFill="text1"/>
            <w:vAlign w:val="center"/>
          </w:tcPr>
          <w:p w14:paraId="01A59C8B" w14:textId="77777777" w:rsidR="007414E4" w:rsidRPr="00B20488" w:rsidRDefault="000864E7" w:rsidP="00EA0CE0">
            <w:pPr>
              <w:jc w:val="center"/>
              <w:rPr>
                <w:rFonts w:ascii="AR CENA" w:hAnsi="AR CENA" w:cs="Arial"/>
                <w:sz w:val="26"/>
                <w:szCs w:val="26"/>
              </w:rPr>
            </w:pPr>
            <w:r w:rsidRPr="00B20488">
              <w:rPr>
                <w:rFonts w:ascii="AR CENA" w:hAnsi="AR CENA" w:cs="Arial"/>
                <w:sz w:val="26"/>
                <w:szCs w:val="26"/>
              </w:rPr>
              <w:t>No</w:t>
            </w:r>
          </w:p>
        </w:tc>
        <w:tc>
          <w:tcPr>
            <w:tcW w:w="4074" w:type="dxa"/>
            <w:tcBorders>
              <w:top w:val="single" w:sz="12" w:space="0" w:color="auto"/>
              <w:left w:val="single" w:sz="4" w:space="0" w:color="FFFFFF" w:themeColor="background1"/>
              <w:bottom w:val="single" w:sz="12" w:space="0" w:color="auto"/>
              <w:right w:val="single" w:sz="4" w:space="0" w:color="FFFFFF" w:themeColor="background1"/>
            </w:tcBorders>
            <w:shd w:val="clear" w:color="auto" w:fill="000000" w:themeFill="text1"/>
            <w:vAlign w:val="center"/>
          </w:tcPr>
          <w:p w14:paraId="49732AE8" w14:textId="77777777" w:rsidR="007414E4" w:rsidRPr="00B20488" w:rsidRDefault="007414E4" w:rsidP="00EA0CE0">
            <w:pPr>
              <w:jc w:val="center"/>
              <w:rPr>
                <w:rFonts w:ascii="AR CENA" w:hAnsi="AR CENA" w:cs="Arial"/>
                <w:b/>
                <w:sz w:val="26"/>
                <w:szCs w:val="26"/>
              </w:rPr>
            </w:pPr>
            <w:r w:rsidRPr="00B20488">
              <w:rPr>
                <w:rFonts w:ascii="AR CENA" w:hAnsi="AR CENA" w:cs="Arial"/>
                <w:sz w:val="26"/>
                <w:szCs w:val="26"/>
              </w:rPr>
              <w:t>Objective</w:t>
            </w:r>
          </w:p>
        </w:tc>
        <w:tc>
          <w:tcPr>
            <w:tcW w:w="5664" w:type="dxa"/>
            <w:tcBorders>
              <w:top w:val="single" w:sz="12" w:space="0" w:color="auto"/>
              <w:left w:val="single" w:sz="4" w:space="0" w:color="FFFFFF" w:themeColor="background1"/>
              <w:bottom w:val="single" w:sz="12" w:space="0" w:color="auto"/>
              <w:right w:val="single" w:sz="12" w:space="0" w:color="auto"/>
            </w:tcBorders>
            <w:shd w:val="clear" w:color="auto" w:fill="000000" w:themeFill="text1"/>
            <w:vAlign w:val="center"/>
          </w:tcPr>
          <w:p w14:paraId="6241D8C7" w14:textId="77777777" w:rsidR="007414E4" w:rsidRPr="00B20488" w:rsidRDefault="007414E4" w:rsidP="00EA0CE0">
            <w:pPr>
              <w:jc w:val="center"/>
              <w:rPr>
                <w:rFonts w:ascii="AR CENA" w:hAnsi="AR CENA" w:cs="Arial"/>
                <w:sz w:val="26"/>
                <w:szCs w:val="26"/>
              </w:rPr>
            </w:pPr>
            <w:r w:rsidRPr="00B20488">
              <w:rPr>
                <w:rFonts w:ascii="AR CENA" w:hAnsi="AR CENA" w:cs="Arial"/>
                <w:sz w:val="26"/>
                <w:szCs w:val="26"/>
              </w:rPr>
              <w:t>Performance Criteria</w:t>
            </w:r>
          </w:p>
        </w:tc>
      </w:tr>
      <w:tr w:rsidR="007414E4" w:rsidRPr="00B20488" w14:paraId="27FC5055" w14:textId="77777777" w:rsidTr="006E2B3B">
        <w:trPr>
          <w:jc w:val="center"/>
        </w:trPr>
        <w:tc>
          <w:tcPr>
            <w:tcW w:w="457" w:type="dxa"/>
            <w:tcBorders>
              <w:top w:val="single" w:sz="12" w:space="0" w:color="auto"/>
            </w:tcBorders>
          </w:tcPr>
          <w:p w14:paraId="3AE8AB24" w14:textId="77777777" w:rsidR="007414E4" w:rsidRPr="00B20488" w:rsidRDefault="007414E4" w:rsidP="00EA0CE0">
            <w:pPr>
              <w:rPr>
                <w:rFonts w:ascii="AR CENA" w:hAnsi="AR CENA" w:cs="Arial"/>
                <w:sz w:val="26"/>
                <w:szCs w:val="26"/>
              </w:rPr>
            </w:pPr>
            <w:r w:rsidRPr="00B20488">
              <w:rPr>
                <w:rFonts w:ascii="AR CENA" w:hAnsi="AR CENA" w:cs="Arial"/>
                <w:sz w:val="26"/>
                <w:szCs w:val="26"/>
              </w:rPr>
              <w:t>1</w:t>
            </w:r>
          </w:p>
        </w:tc>
        <w:tc>
          <w:tcPr>
            <w:tcW w:w="4074" w:type="dxa"/>
            <w:tcBorders>
              <w:top w:val="single" w:sz="12" w:space="0" w:color="auto"/>
            </w:tcBorders>
          </w:tcPr>
          <w:p w14:paraId="0AFA699C" w14:textId="77777777" w:rsidR="007414E4" w:rsidRPr="00B20488" w:rsidRDefault="000864E7" w:rsidP="00EA0CE0">
            <w:pPr>
              <w:rPr>
                <w:rFonts w:ascii="AR CENA" w:hAnsi="AR CENA" w:cs="Arial"/>
                <w:sz w:val="26"/>
                <w:szCs w:val="26"/>
              </w:rPr>
            </w:pPr>
            <w:r w:rsidRPr="00B20488">
              <w:rPr>
                <w:rFonts w:ascii="AR CENA" w:hAnsi="AR CENA" w:cs="Arial"/>
                <w:sz w:val="26"/>
                <w:szCs w:val="26"/>
              </w:rPr>
              <w:t>Create a secure storage area for customer details using a database and secured with hashed passwords for users with access</w:t>
            </w:r>
          </w:p>
        </w:tc>
        <w:tc>
          <w:tcPr>
            <w:tcW w:w="5664" w:type="dxa"/>
            <w:tcBorders>
              <w:top w:val="single" w:sz="12" w:space="0" w:color="auto"/>
            </w:tcBorders>
          </w:tcPr>
          <w:p w14:paraId="43B23DDE" w14:textId="77777777" w:rsidR="007414E4" w:rsidRPr="00B20488" w:rsidRDefault="007414E4" w:rsidP="00EA0CE0">
            <w:pPr>
              <w:rPr>
                <w:rFonts w:ascii="AR CENA" w:hAnsi="AR CENA" w:cs="Arial"/>
                <w:sz w:val="26"/>
                <w:szCs w:val="26"/>
              </w:rPr>
            </w:pPr>
            <w:r w:rsidRPr="00B20488">
              <w:rPr>
                <w:rFonts w:ascii="AR CENA" w:hAnsi="AR CENA" w:cs="Arial"/>
                <w:sz w:val="26"/>
                <w:szCs w:val="26"/>
              </w:rPr>
              <w:t>This must be secured so that only the end user can access this data</w:t>
            </w:r>
            <w:r w:rsidR="00886940" w:rsidRPr="00B20488">
              <w:rPr>
                <w:rFonts w:ascii="AR CENA" w:hAnsi="AR CENA" w:cs="Arial"/>
                <w:sz w:val="26"/>
                <w:szCs w:val="26"/>
              </w:rPr>
              <w:t xml:space="preserve">.  </w:t>
            </w:r>
          </w:p>
        </w:tc>
      </w:tr>
      <w:tr w:rsidR="007414E4" w:rsidRPr="00B20488" w14:paraId="3A513C4A" w14:textId="77777777" w:rsidTr="00EA0CE0">
        <w:trPr>
          <w:jc w:val="center"/>
        </w:trPr>
        <w:tc>
          <w:tcPr>
            <w:tcW w:w="457" w:type="dxa"/>
          </w:tcPr>
          <w:p w14:paraId="15A288D3" w14:textId="77777777" w:rsidR="007414E4" w:rsidRPr="00B20488" w:rsidRDefault="007414E4" w:rsidP="00EA0CE0">
            <w:pPr>
              <w:rPr>
                <w:rFonts w:ascii="AR CENA" w:hAnsi="AR CENA" w:cs="Arial"/>
                <w:sz w:val="26"/>
                <w:szCs w:val="26"/>
              </w:rPr>
            </w:pPr>
            <w:r w:rsidRPr="00B20488">
              <w:rPr>
                <w:rFonts w:ascii="AR CENA" w:hAnsi="AR CENA" w:cs="Arial"/>
                <w:sz w:val="26"/>
                <w:szCs w:val="26"/>
              </w:rPr>
              <w:t>2</w:t>
            </w:r>
          </w:p>
        </w:tc>
        <w:tc>
          <w:tcPr>
            <w:tcW w:w="4074" w:type="dxa"/>
          </w:tcPr>
          <w:p w14:paraId="1767C61F" w14:textId="77777777" w:rsidR="007414E4" w:rsidRPr="00B20488" w:rsidRDefault="000864E7" w:rsidP="00EA0CE0">
            <w:pPr>
              <w:rPr>
                <w:rFonts w:ascii="AR CENA" w:hAnsi="AR CENA" w:cs="Arial"/>
                <w:sz w:val="26"/>
                <w:szCs w:val="26"/>
              </w:rPr>
            </w:pPr>
            <w:r w:rsidRPr="00B20488">
              <w:rPr>
                <w:rFonts w:ascii="AR CENA" w:hAnsi="AR CENA" w:cs="Arial"/>
                <w:sz w:val="26"/>
                <w:szCs w:val="26"/>
              </w:rPr>
              <w:t>Allow customer data to be searched, updated, archived and inserted using SQL</w:t>
            </w:r>
          </w:p>
        </w:tc>
        <w:tc>
          <w:tcPr>
            <w:tcW w:w="5664" w:type="dxa"/>
          </w:tcPr>
          <w:p w14:paraId="032840F9" w14:textId="77777777" w:rsidR="007414E4" w:rsidRPr="00B20488" w:rsidRDefault="007414E4" w:rsidP="00EA0CE0">
            <w:pPr>
              <w:rPr>
                <w:rFonts w:ascii="AR CENA" w:hAnsi="AR CENA" w:cs="Arial"/>
                <w:sz w:val="26"/>
                <w:szCs w:val="26"/>
              </w:rPr>
            </w:pPr>
            <w:r w:rsidRPr="00B20488">
              <w:rPr>
                <w:rFonts w:ascii="AR CENA" w:hAnsi="AR CENA" w:cs="Arial"/>
                <w:sz w:val="26"/>
                <w:szCs w:val="26"/>
              </w:rPr>
              <w:t>It must be searchable by customer surname or first name to find customer phone numbers so that the client can arrange appointments to visit or fit curtains</w:t>
            </w:r>
            <w:r w:rsidR="00886940" w:rsidRPr="00B20488">
              <w:rPr>
                <w:rFonts w:ascii="AR CENA" w:hAnsi="AR CENA" w:cs="Arial"/>
                <w:sz w:val="26"/>
                <w:szCs w:val="26"/>
              </w:rPr>
              <w:t xml:space="preserve">.  </w:t>
            </w:r>
            <w:r w:rsidRPr="00B20488">
              <w:rPr>
                <w:rFonts w:ascii="AR CENA" w:hAnsi="AR CENA" w:cs="Arial"/>
                <w:sz w:val="26"/>
                <w:szCs w:val="26"/>
              </w:rPr>
              <w:t>It must be searchable by customer surname or first name so that the client can find addresses when she needs to visit</w:t>
            </w:r>
            <w:r w:rsidR="00886940" w:rsidRPr="00B20488">
              <w:rPr>
                <w:rFonts w:ascii="AR CENA" w:hAnsi="AR CENA" w:cs="Arial"/>
                <w:sz w:val="26"/>
                <w:szCs w:val="26"/>
              </w:rPr>
              <w:t xml:space="preserve">.  </w:t>
            </w:r>
            <w:r w:rsidRPr="00B20488">
              <w:rPr>
                <w:rFonts w:ascii="AR CENA" w:hAnsi="AR CENA" w:cs="Arial"/>
                <w:sz w:val="26"/>
                <w:szCs w:val="26"/>
              </w:rPr>
              <w:t>Additionally, she must be able to update specific customer details when they change houses or phone numbers etc</w:t>
            </w:r>
            <w:r w:rsidR="00886940" w:rsidRPr="00B20488">
              <w:rPr>
                <w:rFonts w:ascii="AR CENA" w:hAnsi="AR CENA" w:cs="Arial"/>
                <w:sz w:val="26"/>
                <w:szCs w:val="26"/>
              </w:rPr>
              <w:t xml:space="preserve">.  </w:t>
            </w:r>
            <w:r w:rsidRPr="00B20488">
              <w:rPr>
                <w:rFonts w:ascii="AR CENA" w:hAnsi="AR CENA" w:cs="Arial"/>
                <w:sz w:val="26"/>
                <w:szCs w:val="26"/>
              </w:rPr>
              <w:t>Must be able to archive old customers when no new orders have been received for 5 years.</w:t>
            </w:r>
          </w:p>
        </w:tc>
      </w:tr>
      <w:tr w:rsidR="007414E4" w:rsidRPr="00B20488" w14:paraId="66BD1A9D" w14:textId="77777777" w:rsidTr="00EA0CE0">
        <w:trPr>
          <w:jc w:val="center"/>
        </w:trPr>
        <w:tc>
          <w:tcPr>
            <w:tcW w:w="457" w:type="dxa"/>
          </w:tcPr>
          <w:p w14:paraId="5982C6B0" w14:textId="77777777" w:rsidR="007414E4" w:rsidRPr="00B20488" w:rsidRDefault="007414E4" w:rsidP="00EA0CE0">
            <w:pPr>
              <w:rPr>
                <w:rFonts w:ascii="AR CENA" w:hAnsi="AR CENA" w:cs="Arial"/>
                <w:sz w:val="26"/>
                <w:szCs w:val="26"/>
              </w:rPr>
            </w:pPr>
            <w:r w:rsidRPr="00B20488">
              <w:rPr>
                <w:rFonts w:ascii="AR CENA" w:hAnsi="AR CENA" w:cs="Arial"/>
                <w:sz w:val="26"/>
                <w:szCs w:val="26"/>
              </w:rPr>
              <w:lastRenderedPageBreak/>
              <w:t>3</w:t>
            </w:r>
          </w:p>
        </w:tc>
        <w:tc>
          <w:tcPr>
            <w:tcW w:w="4074" w:type="dxa"/>
          </w:tcPr>
          <w:p w14:paraId="090D3CAF" w14:textId="77777777" w:rsidR="007414E4" w:rsidRPr="00B20488" w:rsidRDefault="007414E4" w:rsidP="00EA0CE0">
            <w:pPr>
              <w:rPr>
                <w:rFonts w:ascii="AR CENA" w:hAnsi="AR CENA" w:cs="Arial"/>
                <w:sz w:val="26"/>
                <w:szCs w:val="26"/>
              </w:rPr>
            </w:pPr>
            <w:r w:rsidRPr="00B20488">
              <w:rPr>
                <w:rFonts w:ascii="AR CENA" w:hAnsi="AR CENA" w:cs="Arial"/>
                <w:sz w:val="26"/>
                <w:szCs w:val="26"/>
              </w:rPr>
              <w:t>Create a</w:t>
            </w:r>
            <w:r w:rsidR="00886940" w:rsidRPr="00B20488">
              <w:rPr>
                <w:rFonts w:ascii="AR CENA" w:hAnsi="AR CENA" w:cs="Arial"/>
                <w:sz w:val="26"/>
                <w:szCs w:val="26"/>
              </w:rPr>
              <w:t xml:space="preserve"> </w:t>
            </w:r>
            <w:r w:rsidRPr="00B20488">
              <w:rPr>
                <w:rFonts w:ascii="AR CENA" w:hAnsi="AR CENA" w:cs="Arial"/>
                <w:sz w:val="26"/>
                <w:szCs w:val="26"/>
              </w:rPr>
              <w:t>storage area for materials and their suppliers and allow this data to be searched so that the client can get prices when compiling a quote and send material orders off to suppliers so that she has the materials to fill an order</w:t>
            </w:r>
          </w:p>
        </w:tc>
        <w:tc>
          <w:tcPr>
            <w:tcW w:w="5664" w:type="dxa"/>
          </w:tcPr>
          <w:p w14:paraId="5BDDCAE2" w14:textId="77777777" w:rsidR="007414E4" w:rsidRPr="00B20488" w:rsidRDefault="007414E4" w:rsidP="00EA0CE0">
            <w:pPr>
              <w:rPr>
                <w:rFonts w:ascii="AR CENA" w:hAnsi="AR CENA" w:cs="Arial"/>
                <w:sz w:val="26"/>
                <w:szCs w:val="26"/>
              </w:rPr>
            </w:pPr>
            <w:r w:rsidRPr="00B20488">
              <w:rPr>
                <w:rFonts w:ascii="AR CENA" w:hAnsi="AR CENA" w:cs="Arial"/>
                <w:sz w:val="26"/>
                <w:szCs w:val="26"/>
              </w:rPr>
              <w:t>These need to be searchable by price range, colour, type of material, material name or supplier</w:t>
            </w:r>
            <w:r w:rsidR="00886940" w:rsidRPr="00B20488">
              <w:rPr>
                <w:rFonts w:ascii="AR CENA" w:hAnsi="AR CENA" w:cs="Arial"/>
                <w:sz w:val="26"/>
                <w:szCs w:val="26"/>
              </w:rPr>
              <w:t xml:space="preserve">.  </w:t>
            </w:r>
            <w:r w:rsidRPr="00B20488">
              <w:rPr>
                <w:rFonts w:ascii="AR CENA" w:hAnsi="AR CENA" w:cs="Arial"/>
                <w:sz w:val="26"/>
                <w:szCs w:val="26"/>
              </w:rPr>
              <w:t>Searching for a supplier will also bring up the supplier address and email so that a material order can be sent off for materials to make up the customer order.</w:t>
            </w:r>
          </w:p>
        </w:tc>
      </w:tr>
      <w:tr w:rsidR="007414E4" w:rsidRPr="00B20488" w14:paraId="2073C584" w14:textId="77777777" w:rsidTr="00EA0CE0">
        <w:trPr>
          <w:jc w:val="center"/>
        </w:trPr>
        <w:tc>
          <w:tcPr>
            <w:tcW w:w="457" w:type="dxa"/>
          </w:tcPr>
          <w:p w14:paraId="7FB2E30E" w14:textId="77777777" w:rsidR="007414E4" w:rsidRPr="00B20488" w:rsidRDefault="007414E4" w:rsidP="00EA0CE0">
            <w:pPr>
              <w:rPr>
                <w:rFonts w:ascii="AR CENA" w:hAnsi="AR CENA" w:cs="Arial"/>
                <w:sz w:val="26"/>
                <w:szCs w:val="26"/>
              </w:rPr>
            </w:pPr>
            <w:r w:rsidRPr="00B20488">
              <w:rPr>
                <w:rFonts w:ascii="AR CENA" w:hAnsi="AR CENA" w:cs="Arial"/>
                <w:sz w:val="26"/>
                <w:szCs w:val="26"/>
              </w:rPr>
              <w:t>4</w:t>
            </w:r>
          </w:p>
        </w:tc>
        <w:tc>
          <w:tcPr>
            <w:tcW w:w="4074" w:type="dxa"/>
          </w:tcPr>
          <w:p w14:paraId="0CBD911E" w14:textId="77777777" w:rsidR="007414E4" w:rsidRPr="00B20488" w:rsidRDefault="007414E4" w:rsidP="00EA0CE0">
            <w:pPr>
              <w:rPr>
                <w:rFonts w:ascii="AR CENA" w:hAnsi="AR CENA" w:cs="Arial"/>
                <w:sz w:val="26"/>
                <w:szCs w:val="26"/>
              </w:rPr>
            </w:pPr>
            <w:r w:rsidRPr="00B20488">
              <w:rPr>
                <w:rFonts w:ascii="AR CENA" w:hAnsi="AR CENA" w:cs="Arial"/>
                <w:sz w:val="26"/>
                <w:szCs w:val="26"/>
              </w:rPr>
              <w:t>Create a feature that allows the client to input window dimensions and work out how many metres of material will be needed</w:t>
            </w:r>
          </w:p>
        </w:tc>
        <w:tc>
          <w:tcPr>
            <w:tcW w:w="5664" w:type="dxa"/>
          </w:tcPr>
          <w:p w14:paraId="5F74D748" w14:textId="77777777" w:rsidR="007414E4" w:rsidRPr="00B20488" w:rsidRDefault="007414E4" w:rsidP="00EA0CE0">
            <w:pPr>
              <w:rPr>
                <w:rFonts w:ascii="AR CENA" w:hAnsi="AR CENA" w:cs="Arial"/>
                <w:sz w:val="26"/>
                <w:szCs w:val="26"/>
              </w:rPr>
            </w:pPr>
            <w:r w:rsidRPr="00B20488">
              <w:rPr>
                <w:rFonts w:ascii="AR CENA" w:hAnsi="AR CENA" w:cs="Arial"/>
                <w:sz w:val="26"/>
                <w:szCs w:val="26"/>
              </w:rPr>
              <w:t>It will work out the number of metres of curtain fabric (and possibly trimmings if selected) required based on the input dimensions of the window</w:t>
            </w:r>
            <w:r w:rsidR="00886940" w:rsidRPr="00B20488">
              <w:rPr>
                <w:rFonts w:ascii="AR CENA" w:hAnsi="AR CENA" w:cs="Arial"/>
                <w:sz w:val="26"/>
                <w:szCs w:val="26"/>
              </w:rPr>
              <w:t xml:space="preserve">.  </w:t>
            </w:r>
            <w:r w:rsidRPr="00B20488">
              <w:rPr>
                <w:rFonts w:ascii="AR CENA" w:hAnsi="AR CENA" w:cs="Arial"/>
                <w:sz w:val="26"/>
                <w:szCs w:val="26"/>
              </w:rPr>
              <w:t>These should be stored and used later in the generation of the quotation and invoice</w:t>
            </w:r>
          </w:p>
        </w:tc>
      </w:tr>
      <w:tr w:rsidR="007414E4" w:rsidRPr="00B20488" w14:paraId="40405711" w14:textId="77777777" w:rsidTr="00EA0CE0">
        <w:trPr>
          <w:jc w:val="center"/>
        </w:trPr>
        <w:tc>
          <w:tcPr>
            <w:tcW w:w="457" w:type="dxa"/>
          </w:tcPr>
          <w:p w14:paraId="146D230F" w14:textId="77777777" w:rsidR="007414E4" w:rsidRPr="00B20488" w:rsidRDefault="007414E4" w:rsidP="00EA0CE0">
            <w:pPr>
              <w:rPr>
                <w:rFonts w:ascii="AR CENA" w:hAnsi="AR CENA" w:cs="Arial"/>
                <w:sz w:val="26"/>
                <w:szCs w:val="26"/>
              </w:rPr>
            </w:pPr>
            <w:r w:rsidRPr="00B20488">
              <w:rPr>
                <w:rFonts w:ascii="AR CENA" w:hAnsi="AR CENA" w:cs="Arial"/>
                <w:sz w:val="26"/>
                <w:szCs w:val="26"/>
              </w:rPr>
              <w:t>5</w:t>
            </w:r>
          </w:p>
        </w:tc>
        <w:tc>
          <w:tcPr>
            <w:tcW w:w="4074" w:type="dxa"/>
          </w:tcPr>
          <w:p w14:paraId="39E6C294" w14:textId="77777777" w:rsidR="007414E4" w:rsidRPr="00B20488" w:rsidRDefault="007414E4" w:rsidP="00EA0CE0">
            <w:pPr>
              <w:rPr>
                <w:rFonts w:ascii="AR CENA" w:hAnsi="AR CENA" w:cs="Arial"/>
                <w:sz w:val="26"/>
                <w:szCs w:val="26"/>
              </w:rPr>
            </w:pPr>
            <w:r w:rsidRPr="00B20488">
              <w:rPr>
                <w:rFonts w:ascii="AR CENA" w:hAnsi="AR CENA" w:cs="Arial"/>
                <w:sz w:val="26"/>
                <w:szCs w:val="26"/>
              </w:rPr>
              <w:t>Create a feature that allows the client to add materials to an order and works out the total cost of the potential order including labour and VAT to generate a quotation</w:t>
            </w:r>
          </w:p>
        </w:tc>
        <w:tc>
          <w:tcPr>
            <w:tcW w:w="5664" w:type="dxa"/>
          </w:tcPr>
          <w:p w14:paraId="64C37038" w14:textId="77777777" w:rsidR="007414E4" w:rsidRPr="00B20488" w:rsidRDefault="007414E4" w:rsidP="00EA0CE0">
            <w:pPr>
              <w:rPr>
                <w:rFonts w:ascii="AR CENA" w:hAnsi="AR CENA" w:cs="Arial"/>
                <w:sz w:val="26"/>
                <w:szCs w:val="26"/>
              </w:rPr>
            </w:pPr>
            <w:r w:rsidRPr="00B20488">
              <w:rPr>
                <w:rFonts w:ascii="AR CENA" w:hAnsi="AR CENA" w:cs="Arial"/>
                <w:sz w:val="26"/>
                <w:szCs w:val="26"/>
              </w:rPr>
              <w:t>It will allow the client to select the materials to be used for a potential order</w:t>
            </w:r>
            <w:r w:rsidR="00886940" w:rsidRPr="00B20488">
              <w:rPr>
                <w:rFonts w:ascii="AR CENA" w:hAnsi="AR CENA" w:cs="Arial"/>
                <w:sz w:val="26"/>
                <w:szCs w:val="26"/>
              </w:rPr>
              <w:t xml:space="preserve">.  </w:t>
            </w:r>
            <w:r w:rsidRPr="00B20488">
              <w:rPr>
                <w:rFonts w:ascii="AR CENA" w:hAnsi="AR CENA" w:cs="Arial"/>
                <w:sz w:val="26"/>
                <w:szCs w:val="26"/>
              </w:rPr>
              <w:t>It will work out a quotation based on the:</w:t>
            </w:r>
          </w:p>
          <w:p w14:paraId="38B506FC" w14:textId="77777777" w:rsidR="007414E4" w:rsidRPr="00B20488" w:rsidRDefault="007414E4" w:rsidP="00EA0CE0">
            <w:pPr>
              <w:pStyle w:val="ListParagraph"/>
              <w:numPr>
                <w:ilvl w:val="0"/>
                <w:numId w:val="12"/>
              </w:numPr>
              <w:rPr>
                <w:rFonts w:ascii="AR CENA" w:hAnsi="AR CENA" w:cs="Arial"/>
                <w:sz w:val="26"/>
                <w:szCs w:val="26"/>
              </w:rPr>
            </w:pPr>
            <w:r w:rsidRPr="00B20488">
              <w:rPr>
                <w:rFonts w:ascii="AR CENA" w:hAnsi="AR CENA" w:cs="Arial"/>
                <w:sz w:val="26"/>
                <w:szCs w:val="26"/>
              </w:rPr>
              <w:t>Number of metres of material needed</w:t>
            </w:r>
          </w:p>
          <w:p w14:paraId="13D9C7F1" w14:textId="77777777" w:rsidR="007414E4" w:rsidRPr="00B20488" w:rsidRDefault="007414E4" w:rsidP="00EA0CE0">
            <w:pPr>
              <w:pStyle w:val="ListParagraph"/>
              <w:numPr>
                <w:ilvl w:val="0"/>
                <w:numId w:val="12"/>
              </w:numPr>
              <w:rPr>
                <w:rFonts w:ascii="AR CENA" w:hAnsi="AR CENA" w:cs="Arial"/>
                <w:sz w:val="26"/>
                <w:szCs w:val="26"/>
              </w:rPr>
            </w:pPr>
            <w:r w:rsidRPr="00B20488">
              <w:rPr>
                <w:rFonts w:ascii="AR CENA" w:hAnsi="AR CENA" w:cs="Arial"/>
                <w:sz w:val="26"/>
                <w:szCs w:val="26"/>
              </w:rPr>
              <w:t>The cost of the materials selected per metre x number of metres needed (or number of items selected)</w:t>
            </w:r>
          </w:p>
          <w:p w14:paraId="24D82C96" w14:textId="77777777" w:rsidR="007414E4" w:rsidRPr="00B20488" w:rsidRDefault="007414E4" w:rsidP="00EA0CE0">
            <w:pPr>
              <w:pStyle w:val="ListParagraph"/>
              <w:numPr>
                <w:ilvl w:val="0"/>
                <w:numId w:val="12"/>
              </w:numPr>
              <w:rPr>
                <w:rFonts w:ascii="AR CENA" w:hAnsi="AR CENA" w:cs="Arial"/>
                <w:sz w:val="26"/>
                <w:szCs w:val="26"/>
              </w:rPr>
            </w:pPr>
            <w:r w:rsidRPr="00B20488">
              <w:rPr>
                <w:rFonts w:ascii="AR CENA" w:hAnsi="AR CENA" w:cs="Arial"/>
                <w:sz w:val="26"/>
                <w:szCs w:val="26"/>
              </w:rPr>
              <w:t>Add a labour cost based on the number of hours the client thinks it will take her to complete the order</w:t>
            </w:r>
          </w:p>
          <w:p w14:paraId="14334DA3" w14:textId="77777777" w:rsidR="007414E4" w:rsidRPr="00B20488" w:rsidRDefault="007414E4" w:rsidP="00EA0CE0">
            <w:pPr>
              <w:pStyle w:val="ListParagraph"/>
              <w:numPr>
                <w:ilvl w:val="0"/>
                <w:numId w:val="12"/>
              </w:numPr>
              <w:rPr>
                <w:rFonts w:ascii="AR CENA" w:hAnsi="AR CENA" w:cs="Arial"/>
                <w:sz w:val="26"/>
                <w:szCs w:val="26"/>
              </w:rPr>
            </w:pPr>
            <w:r w:rsidRPr="00B20488">
              <w:rPr>
                <w:rFonts w:ascii="AR CENA" w:hAnsi="AR CENA" w:cs="Arial"/>
                <w:sz w:val="26"/>
                <w:szCs w:val="26"/>
              </w:rPr>
              <w:t>Calculate a sub-total</w:t>
            </w:r>
          </w:p>
          <w:p w14:paraId="0F362336" w14:textId="77777777" w:rsidR="007414E4" w:rsidRPr="00B20488" w:rsidRDefault="007414E4" w:rsidP="00EA0CE0">
            <w:pPr>
              <w:pStyle w:val="ListParagraph"/>
              <w:numPr>
                <w:ilvl w:val="0"/>
                <w:numId w:val="12"/>
              </w:numPr>
              <w:rPr>
                <w:rFonts w:ascii="AR CENA" w:hAnsi="AR CENA" w:cs="Arial"/>
                <w:sz w:val="26"/>
                <w:szCs w:val="26"/>
              </w:rPr>
            </w:pPr>
            <w:r w:rsidRPr="00B20488">
              <w:rPr>
                <w:rFonts w:ascii="AR CENA" w:hAnsi="AR CENA" w:cs="Arial"/>
                <w:sz w:val="26"/>
                <w:szCs w:val="26"/>
              </w:rPr>
              <w:t>Add VAT based on the sub-total</w:t>
            </w:r>
          </w:p>
          <w:p w14:paraId="2AF17C8D" w14:textId="77777777" w:rsidR="007414E4" w:rsidRPr="00B20488" w:rsidRDefault="007414E4" w:rsidP="00EA0CE0">
            <w:pPr>
              <w:pStyle w:val="ListParagraph"/>
              <w:numPr>
                <w:ilvl w:val="0"/>
                <w:numId w:val="12"/>
              </w:numPr>
              <w:rPr>
                <w:rFonts w:ascii="AR CENA" w:hAnsi="AR CENA" w:cs="Arial"/>
                <w:sz w:val="26"/>
                <w:szCs w:val="26"/>
              </w:rPr>
            </w:pPr>
            <w:r w:rsidRPr="00B20488">
              <w:rPr>
                <w:rFonts w:ascii="AR CENA" w:hAnsi="AR CENA" w:cs="Arial"/>
                <w:sz w:val="26"/>
                <w:szCs w:val="26"/>
              </w:rPr>
              <w:t>Calculate the final total cost including Vat</w:t>
            </w:r>
          </w:p>
          <w:p w14:paraId="0D43EDF7" w14:textId="77777777" w:rsidR="00EA0CE0" w:rsidRPr="00B20488" w:rsidRDefault="00EA0CE0" w:rsidP="00EA0CE0">
            <w:pPr>
              <w:rPr>
                <w:rFonts w:ascii="AR CENA" w:hAnsi="AR CENA" w:cs="Arial"/>
                <w:sz w:val="12"/>
                <w:szCs w:val="26"/>
              </w:rPr>
            </w:pPr>
          </w:p>
          <w:p w14:paraId="020CCDD0" w14:textId="77777777" w:rsidR="007414E4" w:rsidRPr="00B20488" w:rsidRDefault="007414E4" w:rsidP="00EA0CE0">
            <w:pPr>
              <w:rPr>
                <w:rFonts w:ascii="AR CENA" w:hAnsi="AR CENA" w:cs="Arial"/>
                <w:sz w:val="26"/>
                <w:szCs w:val="26"/>
              </w:rPr>
            </w:pPr>
            <w:r w:rsidRPr="00B20488">
              <w:rPr>
                <w:rFonts w:ascii="AR CENA" w:hAnsi="AR CENA" w:cs="Arial"/>
                <w:sz w:val="26"/>
                <w:szCs w:val="26"/>
              </w:rPr>
              <w:t>When all costs have been calculated it should print out or email a quotation for the customer</w:t>
            </w:r>
            <w:r w:rsidR="00886940" w:rsidRPr="00B20488">
              <w:rPr>
                <w:rFonts w:ascii="AR CENA" w:hAnsi="AR CENA" w:cs="Arial"/>
                <w:sz w:val="26"/>
                <w:szCs w:val="26"/>
              </w:rPr>
              <w:t xml:space="preserve">.  </w:t>
            </w:r>
            <w:r w:rsidRPr="00B20488">
              <w:rPr>
                <w:rFonts w:ascii="AR CENA" w:hAnsi="AR CENA" w:cs="Arial"/>
                <w:sz w:val="26"/>
                <w:szCs w:val="26"/>
              </w:rPr>
              <w:t>This information should be saved in case the client needs to amend a quotation.</w:t>
            </w:r>
          </w:p>
        </w:tc>
      </w:tr>
    </w:tbl>
    <w:p w14:paraId="7F58EAFC" w14:textId="77777777" w:rsidR="00174760" w:rsidRPr="00B20488" w:rsidRDefault="00174760" w:rsidP="000864E7"/>
    <w:p w14:paraId="113BC527" w14:textId="77777777" w:rsidR="00470E6A" w:rsidRPr="00B20488" w:rsidRDefault="00470E6A" w:rsidP="000864E7"/>
    <w:p w14:paraId="3D072988" w14:textId="77777777" w:rsidR="007414E4" w:rsidRPr="00B20488" w:rsidRDefault="00CE7A5E" w:rsidP="00174760">
      <w:pPr>
        <w:pStyle w:val="alpha"/>
        <w:spacing w:after="40"/>
      </w:pPr>
      <w:bookmarkStart w:id="19" w:name="_Toc500405942"/>
      <w:r w:rsidRPr="00B20488">
        <w:t>2</w:t>
      </w:r>
      <w:r w:rsidR="00DD66D9" w:rsidRPr="00B20488">
        <w:t>.</w:t>
      </w:r>
      <w:r w:rsidR="007414E4" w:rsidRPr="00B20488">
        <w:t>5</w:t>
      </w:r>
      <w:r w:rsidR="00886940" w:rsidRPr="00B20488">
        <w:t xml:space="preserve"> – </w:t>
      </w:r>
      <w:r w:rsidR="007414E4" w:rsidRPr="00B20488">
        <w:t>Consideration of possible solutions to the problem</w:t>
      </w:r>
      <w:bookmarkEnd w:id="19"/>
      <w:r w:rsidR="007414E4" w:rsidRPr="00B20488">
        <w:t xml:space="preserve"> </w:t>
      </w:r>
    </w:p>
    <w:p w14:paraId="56D1215E" w14:textId="77777777" w:rsidR="00C159F6" w:rsidRPr="00B20488" w:rsidRDefault="00C159F6" w:rsidP="00C159F6">
      <w:pPr>
        <w:pStyle w:val="h1alt2"/>
      </w:pPr>
      <w:r w:rsidRPr="00B20488">
        <w:t>Programming languages, developer environments and platforms)</w:t>
      </w:r>
    </w:p>
    <w:p w14:paraId="2FFA009F" w14:textId="77777777" w:rsidR="003E6DE8" w:rsidRPr="00B20488" w:rsidRDefault="007414E4" w:rsidP="005A2ED5">
      <w:pPr>
        <w:rPr>
          <w:rFonts w:ascii="Segoe UI" w:hAnsi="Segoe UI" w:cs="Arial"/>
          <w:sz w:val="21"/>
        </w:rPr>
      </w:pPr>
      <w:r w:rsidRPr="00B20488">
        <w:rPr>
          <w:rFonts w:ascii="Segoe UI" w:hAnsi="Segoe UI" w:cs="Arial"/>
          <w:sz w:val="21"/>
        </w:rPr>
        <w:t>This section involves some consideration of what types of programming language, environments and platforms might be used to build the new system</w:t>
      </w:r>
      <w:r w:rsidR="00886940" w:rsidRPr="00B20488">
        <w:rPr>
          <w:rFonts w:ascii="Segoe UI" w:hAnsi="Segoe UI" w:cs="Arial"/>
          <w:sz w:val="21"/>
        </w:rPr>
        <w:t xml:space="preserve">.  </w:t>
      </w:r>
      <w:r w:rsidRPr="00B20488">
        <w:rPr>
          <w:rFonts w:ascii="Segoe UI" w:hAnsi="Segoe UI" w:cs="Arial"/>
          <w:sz w:val="21"/>
        </w:rPr>
        <w:t>While it generally holds true that most students will choose to use the programming language they have been taught at their school /college there does need to be more consideration than simply choosing a language because it</w:t>
      </w:r>
      <w:r w:rsidR="00886940" w:rsidRPr="00B20488">
        <w:rPr>
          <w:rFonts w:ascii="Segoe UI" w:hAnsi="Segoe UI" w:cs="Arial"/>
          <w:sz w:val="21"/>
        </w:rPr>
        <w:t>’</w:t>
      </w:r>
      <w:r w:rsidRPr="00B20488">
        <w:rPr>
          <w:rFonts w:ascii="Segoe UI" w:hAnsi="Segoe UI" w:cs="Arial"/>
          <w:sz w:val="21"/>
        </w:rPr>
        <w:t>s the only one you know how to program in</w:t>
      </w:r>
      <w:r w:rsidR="00886940" w:rsidRPr="00B20488">
        <w:rPr>
          <w:rFonts w:ascii="Segoe UI" w:hAnsi="Segoe UI" w:cs="Arial"/>
          <w:sz w:val="21"/>
        </w:rPr>
        <w:t xml:space="preserve">.  </w:t>
      </w:r>
    </w:p>
    <w:p w14:paraId="24F695B3" w14:textId="77777777" w:rsidR="00FD64EC" w:rsidRPr="00B20488" w:rsidRDefault="00FD64EC" w:rsidP="000864E7">
      <w:pPr>
        <w:rPr>
          <w:sz w:val="16"/>
        </w:rPr>
      </w:pPr>
    </w:p>
    <w:p w14:paraId="22D9C7E0" w14:textId="77777777" w:rsidR="007414E4" w:rsidRPr="00B20488" w:rsidRDefault="007414E4" w:rsidP="005A2ED5">
      <w:pPr>
        <w:rPr>
          <w:rFonts w:ascii="Segoe UI" w:hAnsi="Segoe UI" w:cs="Arial"/>
          <w:sz w:val="21"/>
        </w:rPr>
      </w:pPr>
      <w:r w:rsidRPr="00B20488">
        <w:rPr>
          <w:rFonts w:ascii="Segoe UI Semibold" w:hAnsi="Segoe UI Semibold" w:cs="Arial"/>
          <w:sz w:val="21"/>
        </w:rPr>
        <w:t>NOTE – be careful of choosing developer environments that code for you</w:t>
      </w:r>
      <w:r w:rsidR="00886940" w:rsidRPr="00B20488">
        <w:rPr>
          <w:rFonts w:ascii="Segoe UI" w:hAnsi="Segoe UI" w:cs="Arial"/>
          <w:sz w:val="21"/>
        </w:rPr>
        <w:t xml:space="preserve">.  </w:t>
      </w:r>
      <w:r w:rsidRPr="00B20488">
        <w:rPr>
          <w:rFonts w:ascii="Segoe UI" w:hAnsi="Segoe UI" w:cs="Arial"/>
          <w:sz w:val="21"/>
        </w:rPr>
        <w:t>The emphasis of this project is on demonstrating your coding ability</w:t>
      </w:r>
      <w:r w:rsidR="00886940" w:rsidRPr="00B20488">
        <w:rPr>
          <w:rFonts w:ascii="Segoe UI" w:hAnsi="Segoe UI" w:cs="Arial"/>
          <w:sz w:val="21"/>
        </w:rPr>
        <w:t xml:space="preserve">.  </w:t>
      </w:r>
      <w:r w:rsidRPr="00B20488">
        <w:rPr>
          <w:rFonts w:ascii="Segoe UI" w:hAnsi="Segoe UI" w:cs="Arial"/>
          <w:sz w:val="21"/>
        </w:rPr>
        <w:t>For example, some programming environments (through the use of wizards) allow you to connect to and interrogate a database without much in the way of actual coding</w:t>
      </w:r>
      <w:r w:rsidR="00886940" w:rsidRPr="00B20488">
        <w:rPr>
          <w:rFonts w:ascii="Segoe UI" w:hAnsi="Segoe UI" w:cs="Arial"/>
          <w:sz w:val="21"/>
        </w:rPr>
        <w:t xml:space="preserve">.  </w:t>
      </w:r>
      <w:r w:rsidRPr="00B20488">
        <w:rPr>
          <w:rFonts w:ascii="Segoe UI" w:hAnsi="Segoe UI" w:cs="Arial"/>
          <w:sz w:val="21"/>
        </w:rPr>
        <w:t>However, to demonstrate coding ability it would be expected that a student would write the code themselves that connects to a database, creates tables, datasets and commands that search the database</w:t>
      </w:r>
      <w:r w:rsidR="00886940" w:rsidRPr="00B20488">
        <w:rPr>
          <w:rFonts w:ascii="Segoe UI" w:hAnsi="Segoe UI" w:cs="Arial"/>
          <w:sz w:val="21"/>
        </w:rPr>
        <w:t xml:space="preserve">.  </w:t>
      </w:r>
      <w:r w:rsidRPr="00B20488">
        <w:rPr>
          <w:rFonts w:ascii="Segoe UI" w:hAnsi="Segoe UI" w:cs="Arial"/>
          <w:sz w:val="21"/>
        </w:rPr>
        <w:t>The same is true of app development environments that use drag and drop components with limited use of coding.</w:t>
      </w:r>
    </w:p>
    <w:p w14:paraId="17D599AB" w14:textId="77777777" w:rsidR="00EA0CE0" w:rsidRPr="00B20488" w:rsidRDefault="00EA0CE0" w:rsidP="00EA0CE0">
      <w:pPr>
        <w:rPr>
          <w:sz w:val="16"/>
        </w:rPr>
      </w:pPr>
    </w:p>
    <w:p w14:paraId="7874FEEC" w14:textId="77777777" w:rsidR="007414E4" w:rsidRPr="00B20488" w:rsidRDefault="00422C59" w:rsidP="005A2ED5">
      <w:pPr>
        <w:rPr>
          <w:rFonts w:ascii="Segoe UI" w:hAnsi="Segoe UI" w:cs="Arial"/>
          <w:sz w:val="21"/>
        </w:rPr>
      </w:pPr>
      <w:r w:rsidRPr="00B20488">
        <w:rPr>
          <w:rFonts w:ascii="Segoe UI Semibold" w:hAnsi="Segoe UI Semibold" w:cs="Arial"/>
          <w:caps/>
          <w:sz w:val="21"/>
        </w:rPr>
        <w:t>Data-</w:t>
      </w:r>
      <w:r w:rsidR="007414E4" w:rsidRPr="00B20488">
        <w:rPr>
          <w:rFonts w:ascii="Segoe UI Semibold" w:hAnsi="Segoe UI Semibold" w:cs="Arial"/>
          <w:caps/>
          <w:sz w:val="21"/>
        </w:rPr>
        <w:t>handling projects</w:t>
      </w:r>
      <w:r w:rsidR="007414E4" w:rsidRPr="00B20488">
        <w:rPr>
          <w:rFonts w:ascii="Segoe UI" w:hAnsi="Segoe UI" w:cs="Arial"/>
          <w:sz w:val="21"/>
        </w:rPr>
        <w:t xml:space="preserve"> – whilst it is acceptable to use database software to store data in relational data storage areas (tables) – you should do the following in code:</w:t>
      </w:r>
    </w:p>
    <w:p w14:paraId="3B64A0B7" w14:textId="77777777" w:rsidR="007414E4" w:rsidRPr="00B20488" w:rsidRDefault="007414E4" w:rsidP="00FD64EC">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Consider using CREATE DB &amp; CREATE TABLE statements to create databases, tables / relationships when the system is run for the first time</w:t>
      </w:r>
    </w:p>
    <w:p w14:paraId="1E76656C" w14:textId="2D2246EB" w:rsidR="007414E4" w:rsidRPr="00B20488" w:rsidRDefault="007414E4" w:rsidP="00FD64EC">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Use code to create objects like con</w:t>
      </w:r>
      <w:r w:rsidR="00F9081D">
        <w:rPr>
          <w:rFonts w:ascii="Segoe UI" w:hAnsi="Segoe UI" w:cs="Arial"/>
          <w:sz w:val="21"/>
        </w:rPr>
        <w:t>nections, datasets, data tables and</w:t>
      </w:r>
      <w:r w:rsidRPr="00B20488">
        <w:rPr>
          <w:rFonts w:ascii="Segoe UI" w:hAnsi="Segoe UI" w:cs="Arial"/>
          <w:sz w:val="21"/>
        </w:rPr>
        <w:t xml:space="preserve"> data commands.</w:t>
      </w:r>
    </w:p>
    <w:p w14:paraId="3F1DAB03" w14:textId="77777777" w:rsidR="000864E7" w:rsidRPr="00B20488" w:rsidRDefault="007414E4" w:rsidP="00EA0CE0">
      <w:pPr>
        <w:ind w:left="426" w:hanging="426"/>
        <w:rPr>
          <w:rFonts w:ascii="Myriad Pro" w:eastAsiaTheme="majorEastAsia" w:hAnsi="Myriad Pro" w:cstheme="majorBidi"/>
          <w:b/>
          <w:i/>
          <w:color w:val="000000" w:themeColor="text1"/>
          <w:sz w:val="36"/>
          <w:szCs w:val="60"/>
        </w:rPr>
      </w:pPr>
      <w:r w:rsidRPr="00B20488">
        <w:rPr>
          <w:rFonts w:ascii="Symbol" w:hAnsi="Symbol" w:cs="Arial"/>
        </w:rPr>
        <w:t></w:t>
      </w:r>
      <w:r w:rsidRPr="00B20488">
        <w:rPr>
          <w:rFonts w:ascii="Symbol" w:hAnsi="Symbol" w:cs="Arial"/>
        </w:rPr>
        <w:tab/>
      </w:r>
      <w:r w:rsidRPr="00B20488">
        <w:rPr>
          <w:rFonts w:ascii="Segoe UI" w:hAnsi="Segoe UI" w:cs="Arial"/>
          <w:sz w:val="21"/>
        </w:rPr>
        <w:t>Create queries using SQL statements (embedded in code)</w:t>
      </w:r>
      <w:r w:rsidR="000864E7" w:rsidRPr="00B20488">
        <w:rPr>
          <w:i/>
        </w:rPr>
        <w:br w:type="page"/>
      </w:r>
    </w:p>
    <w:p w14:paraId="70367691" w14:textId="77777777" w:rsidR="007414E4" w:rsidRPr="00B20488" w:rsidRDefault="00FC5737" w:rsidP="00FC5737">
      <w:pPr>
        <w:pStyle w:val="alpha"/>
      </w:pPr>
      <w:bookmarkStart w:id="20" w:name="_Toc500405943"/>
      <w:r w:rsidRPr="00B20488">
        <w:rPr>
          <w:i/>
        </w:rPr>
        <w:lastRenderedPageBreak/>
        <w:t>Analysis</w:t>
      </w:r>
      <w:r w:rsidRPr="00B20488">
        <w:t>: Evidence Checklist</w:t>
      </w:r>
      <w:bookmarkEnd w:id="20"/>
    </w:p>
    <w:p w14:paraId="746F88C4"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Key to the importance of sections of evidence:</w:t>
      </w:r>
    </w:p>
    <w:p w14:paraId="75DEBD36" w14:textId="77777777" w:rsidR="007414E4" w:rsidRPr="00B20488" w:rsidRDefault="00FD64EC" w:rsidP="003E6DE8">
      <w:pPr>
        <w:ind w:left="426" w:hanging="426"/>
        <w:rPr>
          <w:rFonts w:ascii="Segoe UI" w:hAnsi="Segoe UI" w:cs="Arial"/>
          <w:sz w:val="21"/>
          <w:szCs w:val="24"/>
        </w:rPr>
      </w:pPr>
      <w:r w:rsidRPr="00B20488">
        <w:rPr>
          <w:rFonts w:ascii="Wingdings" w:hAnsi="Wingdings" w:cs="Arial"/>
          <w:sz w:val="24"/>
          <w:szCs w:val="24"/>
        </w:rPr>
        <w:sym w:font="Symbol" w:char="F0B7"/>
      </w:r>
      <w:r w:rsidR="007414E4" w:rsidRPr="00B20488">
        <w:rPr>
          <w:rFonts w:ascii="Wingdings" w:hAnsi="Wingdings" w:cs="Arial"/>
          <w:sz w:val="24"/>
          <w:szCs w:val="24"/>
        </w:rPr>
        <w:tab/>
      </w:r>
      <w:r w:rsidR="007414E4" w:rsidRPr="00B20488">
        <w:rPr>
          <w:rFonts w:ascii="Segoe UI" w:hAnsi="Segoe UI" w:cs="Arial"/>
          <w:spacing w:val="-1"/>
          <w:sz w:val="21"/>
          <w:szCs w:val="24"/>
        </w:rPr>
        <w:t xml:space="preserve">Any item marked with an </w:t>
      </w:r>
      <w:r w:rsidR="007414E4" w:rsidRPr="00B20488">
        <w:rPr>
          <w:rFonts w:ascii="Segoe UI Semibold" w:hAnsi="Segoe UI Semibold" w:cs="Arial"/>
          <w:spacing w:val="-1"/>
          <w:sz w:val="21"/>
          <w:szCs w:val="24"/>
        </w:rPr>
        <w:t>E is essential</w:t>
      </w:r>
      <w:r w:rsidR="007414E4" w:rsidRPr="00B20488">
        <w:rPr>
          <w:rFonts w:ascii="Segoe UI" w:hAnsi="Segoe UI" w:cs="Arial"/>
          <w:spacing w:val="-1"/>
          <w:sz w:val="21"/>
          <w:szCs w:val="24"/>
        </w:rPr>
        <w:t xml:space="preserve"> and </w:t>
      </w:r>
      <w:r w:rsidR="007414E4" w:rsidRPr="00B20488">
        <w:rPr>
          <w:rFonts w:ascii="Segoe UI Semibold" w:hAnsi="Segoe UI Semibold" w:cs="Arial"/>
          <w:spacing w:val="-1"/>
          <w:sz w:val="21"/>
          <w:szCs w:val="24"/>
        </w:rPr>
        <w:t>must be included</w:t>
      </w:r>
      <w:r w:rsidR="007414E4" w:rsidRPr="00B20488">
        <w:rPr>
          <w:rFonts w:ascii="Segoe UI" w:hAnsi="Segoe UI" w:cs="Arial"/>
          <w:spacing w:val="-1"/>
          <w:sz w:val="21"/>
          <w:szCs w:val="24"/>
        </w:rPr>
        <w:t xml:space="preserve"> if you are to gain good marks in this section</w:t>
      </w:r>
    </w:p>
    <w:p w14:paraId="7D0DC41D" w14:textId="77777777" w:rsidR="007414E4" w:rsidRPr="00B20488" w:rsidRDefault="00FD64EC" w:rsidP="003E6DE8">
      <w:pPr>
        <w:ind w:left="426" w:hanging="426"/>
        <w:rPr>
          <w:rFonts w:ascii="Segoe UI" w:hAnsi="Segoe UI" w:cs="Arial"/>
          <w:sz w:val="21"/>
          <w:szCs w:val="24"/>
        </w:rPr>
      </w:pPr>
      <w:r w:rsidRPr="00B20488">
        <w:rPr>
          <w:rFonts w:ascii="Wingdings" w:hAnsi="Wingdings" w:cs="Arial"/>
          <w:sz w:val="24"/>
          <w:szCs w:val="24"/>
        </w:rPr>
        <w:sym w:font="Symbol" w:char="F0B7"/>
      </w:r>
      <w:r w:rsidRPr="00B20488">
        <w:rPr>
          <w:rFonts w:ascii="Wingdings" w:hAnsi="Wingdings" w:cs="Arial"/>
          <w:sz w:val="24"/>
          <w:szCs w:val="24"/>
        </w:rPr>
        <w:tab/>
      </w:r>
      <w:r w:rsidR="007414E4" w:rsidRPr="00B20488">
        <w:rPr>
          <w:rFonts w:ascii="Segoe UI" w:hAnsi="Segoe UI" w:cs="Arial"/>
          <w:sz w:val="21"/>
          <w:szCs w:val="24"/>
        </w:rPr>
        <w:t xml:space="preserve">Any item marked with a </w:t>
      </w:r>
      <w:r w:rsidR="007414E4" w:rsidRPr="00B20488">
        <w:rPr>
          <w:rFonts w:ascii="Segoe UI Semibold" w:hAnsi="Segoe UI Semibold" w:cs="Arial"/>
          <w:sz w:val="21"/>
          <w:szCs w:val="24"/>
        </w:rPr>
        <w:t>D is desirable</w:t>
      </w:r>
      <w:r w:rsidR="007414E4" w:rsidRPr="00B20488">
        <w:rPr>
          <w:rFonts w:ascii="Segoe UI" w:hAnsi="Segoe UI" w:cs="Arial"/>
          <w:sz w:val="21"/>
          <w:szCs w:val="24"/>
        </w:rPr>
        <w:t xml:space="preserve"> and </w:t>
      </w:r>
      <w:r w:rsidR="007414E4" w:rsidRPr="00B20488">
        <w:rPr>
          <w:rFonts w:ascii="Segoe UI Semibold" w:hAnsi="Segoe UI Semibold" w:cs="Arial"/>
          <w:sz w:val="21"/>
          <w:szCs w:val="24"/>
        </w:rPr>
        <w:t xml:space="preserve">should be included, </w:t>
      </w:r>
      <w:r w:rsidR="007414E4" w:rsidRPr="00B20488">
        <w:rPr>
          <w:rFonts w:ascii="Segoe UI" w:hAnsi="Segoe UI" w:cs="Arial"/>
          <w:sz w:val="21"/>
          <w:szCs w:val="24"/>
        </w:rPr>
        <w:t>it will help to gain good marks but is not always essential</w:t>
      </w:r>
    </w:p>
    <w:p w14:paraId="14298459" w14:textId="77777777" w:rsidR="007414E4" w:rsidRPr="00B20488" w:rsidRDefault="00FD64EC" w:rsidP="003E6DE8">
      <w:pPr>
        <w:ind w:left="426" w:hanging="426"/>
        <w:rPr>
          <w:rFonts w:ascii="Segoe UI" w:hAnsi="Segoe UI" w:cs="Arial"/>
          <w:sz w:val="21"/>
          <w:szCs w:val="24"/>
        </w:rPr>
      </w:pPr>
      <w:r w:rsidRPr="00B20488">
        <w:rPr>
          <w:rFonts w:ascii="Wingdings" w:hAnsi="Wingdings" w:cs="Arial"/>
          <w:sz w:val="24"/>
          <w:szCs w:val="24"/>
        </w:rPr>
        <w:sym w:font="Symbol" w:char="F0B7"/>
      </w:r>
      <w:r w:rsidR="007414E4" w:rsidRPr="00B20488">
        <w:rPr>
          <w:rFonts w:ascii="Wingdings" w:hAnsi="Wingdings" w:cs="Arial"/>
          <w:sz w:val="24"/>
          <w:szCs w:val="24"/>
        </w:rPr>
        <w:tab/>
      </w:r>
      <w:r w:rsidR="007414E4" w:rsidRPr="00B20488">
        <w:rPr>
          <w:rFonts w:ascii="Segoe UI" w:hAnsi="Segoe UI" w:cs="Arial"/>
          <w:spacing w:val="-3"/>
          <w:sz w:val="21"/>
          <w:szCs w:val="24"/>
        </w:rPr>
        <w:t xml:space="preserve">Any item marked with a </w:t>
      </w:r>
      <w:r w:rsidR="007414E4" w:rsidRPr="00B20488">
        <w:rPr>
          <w:rFonts w:ascii="Segoe UI Semibold" w:hAnsi="Segoe UI Semibold" w:cs="Arial"/>
          <w:spacing w:val="-3"/>
          <w:sz w:val="21"/>
          <w:szCs w:val="24"/>
        </w:rPr>
        <w:t>C is complementary</w:t>
      </w:r>
      <w:r w:rsidR="00886940" w:rsidRPr="00B20488">
        <w:rPr>
          <w:rFonts w:ascii="Segoe UI" w:hAnsi="Segoe UI" w:cs="Arial"/>
          <w:spacing w:val="-3"/>
          <w:sz w:val="21"/>
          <w:szCs w:val="24"/>
        </w:rPr>
        <w:t xml:space="preserve">.  </w:t>
      </w:r>
      <w:r w:rsidR="007414E4" w:rsidRPr="00B20488">
        <w:rPr>
          <w:rFonts w:ascii="Segoe UI" w:hAnsi="Segoe UI" w:cs="Arial"/>
          <w:spacing w:val="-3"/>
          <w:sz w:val="21"/>
          <w:szCs w:val="24"/>
        </w:rPr>
        <w:t>It may help explain aspects of your project but is not essential</w:t>
      </w:r>
    </w:p>
    <w:p w14:paraId="17C70EE5" w14:textId="77777777" w:rsidR="00FD64EC" w:rsidRPr="00B20488" w:rsidRDefault="00FD64EC" w:rsidP="003E6DE8">
      <w:pPr>
        <w:ind w:left="426" w:hanging="426"/>
        <w:rPr>
          <w:rFonts w:ascii="Segoe UI" w:hAnsi="Segoe UI" w:cs="Arial"/>
          <w:sz w:val="21"/>
          <w:szCs w:val="24"/>
        </w:rPr>
      </w:pPr>
    </w:p>
    <w:tbl>
      <w:tblPr>
        <w:tblStyle w:val="ZigZag"/>
        <w:tblW w:w="5000" w:type="pct"/>
        <w:tblLook w:val="04A0" w:firstRow="1" w:lastRow="0" w:firstColumn="1" w:lastColumn="0" w:noHBand="0" w:noVBand="1"/>
      </w:tblPr>
      <w:tblGrid>
        <w:gridCol w:w="762"/>
        <w:gridCol w:w="8032"/>
        <w:gridCol w:w="1381"/>
      </w:tblGrid>
      <w:tr w:rsidR="007414E4" w:rsidRPr="00B20488" w14:paraId="0A879DD4" w14:textId="77777777" w:rsidTr="004D6839">
        <w:trPr>
          <w:cnfStyle w:val="100000000000" w:firstRow="1" w:lastRow="0" w:firstColumn="0" w:lastColumn="0" w:oddVBand="0" w:evenVBand="0" w:oddHBand="0" w:evenHBand="0" w:firstRowFirstColumn="0" w:firstRowLastColumn="0" w:lastRowFirstColumn="0" w:lastRowLastColumn="0"/>
        </w:trPr>
        <w:tc>
          <w:tcPr>
            <w:tcW w:w="675" w:type="dxa"/>
          </w:tcPr>
          <w:p w14:paraId="4A932262" w14:textId="77777777" w:rsidR="007414E4" w:rsidRPr="00B20488" w:rsidRDefault="007414E4" w:rsidP="00FD64EC">
            <w:pPr>
              <w:rPr>
                <w:rFonts w:ascii="Arial" w:hAnsi="Arial" w:cs="Arial"/>
              </w:rPr>
            </w:pPr>
            <w:r w:rsidRPr="00B20488">
              <w:rPr>
                <w:rFonts w:ascii="Segoe UI Semibold" w:hAnsi="Segoe UI Semibold" w:cs="Arial"/>
                <w:b w:val="0"/>
                <w:sz w:val="21"/>
              </w:rPr>
              <w:t>Item No</w:t>
            </w:r>
          </w:p>
        </w:tc>
        <w:tc>
          <w:tcPr>
            <w:tcW w:w="7117" w:type="dxa"/>
          </w:tcPr>
          <w:p w14:paraId="099AF67A" w14:textId="77777777" w:rsidR="007414E4" w:rsidRPr="00B20488" w:rsidRDefault="007414E4" w:rsidP="00FD64EC">
            <w:pPr>
              <w:rPr>
                <w:rFonts w:ascii="Arial" w:hAnsi="Arial" w:cs="Arial"/>
              </w:rPr>
            </w:pPr>
            <w:r w:rsidRPr="00B20488">
              <w:rPr>
                <w:rFonts w:ascii="Segoe UI Semibold" w:hAnsi="Segoe UI Semibold" w:cs="Arial"/>
                <w:b w:val="0"/>
                <w:sz w:val="21"/>
              </w:rPr>
              <w:t>Have you included???</w:t>
            </w:r>
          </w:p>
        </w:tc>
        <w:tc>
          <w:tcPr>
            <w:tcW w:w="1224" w:type="dxa"/>
          </w:tcPr>
          <w:p w14:paraId="18EE56E0" w14:textId="77777777" w:rsidR="007414E4" w:rsidRPr="00B20488" w:rsidRDefault="007414E4" w:rsidP="00FD64EC">
            <w:pPr>
              <w:rPr>
                <w:rFonts w:ascii="Segoe UI Semibold" w:hAnsi="Segoe UI Semibold" w:cs="Arial"/>
                <w:b w:val="0"/>
                <w:sz w:val="21"/>
              </w:rPr>
            </w:pPr>
            <w:r w:rsidRPr="00B20488">
              <w:rPr>
                <w:rFonts w:ascii="Segoe UI Semibold" w:hAnsi="Segoe UI Semibold" w:cs="Arial"/>
                <w:b w:val="0"/>
                <w:sz w:val="21"/>
              </w:rPr>
              <w:t>Tick</w:t>
            </w:r>
          </w:p>
        </w:tc>
      </w:tr>
      <w:tr w:rsidR="007414E4" w:rsidRPr="00B20488" w14:paraId="01F03459" w14:textId="77777777" w:rsidTr="00953453">
        <w:tc>
          <w:tcPr>
            <w:tcW w:w="675" w:type="dxa"/>
            <w:vAlign w:val="center"/>
          </w:tcPr>
          <w:p w14:paraId="0FBE8850" w14:textId="77777777" w:rsidR="007414E4" w:rsidRPr="00B20488" w:rsidRDefault="007414E4" w:rsidP="00953453">
            <w:pPr>
              <w:jc w:val="center"/>
              <w:rPr>
                <w:rFonts w:ascii="Arial" w:hAnsi="Arial" w:cs="Arial"/>
              </w:rPr>
            </w:pPr>
            <w:r w:rsidRPr="00B20488">
              <w:rPr>
                <w:rFonts w:ascii="Segoe UI" w:hAnsi="Segoe UI" w:cs="Arial"/>
                <w:sz w:val="21"/>
              </w:rPr>
              <w:t>1</w:t>
            </w:r>
          </w:p>
        </w:tc>
        <w:tc>
          <w:tcPr>
            <w:tcW w:w="7117" w:type="dxa"/>
          </w:tcPr>
          <w:p w14:paraId="1B8024AE" w14:textId="77777777" w:rsidR="007414E4" w:rsidRPr="00B20488" w:rsidRDefault="007414E4" w:rsidP="005A2ED5">
            <w:pPr>
              <w:rPr>
                <w:rFonts w:ascii="Segoe UI" w:hAnsi="Segoe UI" w:cs="Arial"/>
                <w:sz w:val="21"/>
              </w:rPr>
            </w:pPr>
            <w:r w:rsidRPr="00B20488">
              <w:rPr>
                <w:rFonts w:ascii="Segoe UI Semibold" w:hAnsi="Segoe UI Semibold" w:cs="Arial"/>
                <w:sz w:val="21"/>
              </w:rPr>
              <w:t>Evidence of an investigation</w:t>
            </w:r>
            <w:r w:rsidRPr="00B20488">
              <w:rPr>
                <w:rFonts w:ascii="Segoe UI" w:hAnsi="Segoe UI" w:cs="Arial"/>
                <w:sz w:val="21"/>
              </w:rPr>
              <w:t xml:space="preserve"> (interview notes, questionnaires, online forms, research notes, observation or examining documents notes)</w:t>
            </w:r>
          </w:p>
          <w:p w14:paraId="1E0BE2DB" w14:textId="77777777" w:rsidR="004D6839" w:rsidRPr="00B20488" w:rsidRDefault="004D6839" w:rsidP="005A2ED5">
            <w:pPr>
              <w:rPr>
                <w:rFonts w:ascii="Segoe UI" w:hAnsi="Segoe UI" w:cs="Arial"/>
                <w:sz w:val="21"/>
              </w:rPr>
            </w:pPr>
          </w:p>
          <w:p w14:paraId="490AB583" w14:textId="77777777" w:rsidR="007414E4" w:rsidRPr="00B20488" w:rsidRDefault="007414E4" w:rsidP="005A2ED5">
            <w:pPr>
              <w:rPr>
                <w:rFonts w:ascii="Segoe UI" w:hAnsi="Segoe UI" w:cs="Arial"/>
                <w:sz w:val="21"/>
              </w:rPr>
            </w:pPr>
            <w:r w:rsidRPr="00B20488">
              <w:rPr>
                <w:rFonts w:ascii="Segoe UI" w:hAnsi="Segoe UI" w:cs="Arial"/>
                <w:sz w:val="21"/>
              </w:rPr>
              <w:t>This should include:</w:t>
            </w:r>
          </w:p>
          <w:p w14:paraId="3AE24725" w14:textId="1457BB6C" w:rsidR="007414E4" w:rsidRPr="00B20488" w:rsidRDefault="007414E4" w:rsidP="00422C59">
            <w:pPr>
              <w:ind w:left="426" w:hanging="426"/>
              <w:rPr>
                <w:rFonts w:ascii="Segoe UI" w:hAnsi="Segoe UI" w:cs="Arial"/>
                <w:sz w:val="21"/>
              </w:rPr>
            </w:pPr>
            <w:r w:rsidRPr="00B20488">
              <w:rPr>
                <w:rFonts w:ascii="Symbol" w:hAnsi="Symbol" w:cs="Arial"/>
              </w:rPr>
              <w:t></w:t>
            </w:r>
            <w:r w:rsidRPr="00B20488">
              <w:rPr>
                <w:rFonts w:ascii="Symbol" w:hAnsi="Symbol" w:cs="Arial"/>
              </w:rPr>
              <w:tab/>
            </w:r>
            <w:r w:rsidR="00F9081D">
              <w:rPr>
                <w:rFonts w:ascii="Segoe UI Semibold" w:hAnsi="Segoe UI Semibold" w:cs="Arial"/>
                <w:sz w:val="21"/>
              </w:rPr>
              <w:t>A</w:t>
            </w:r>
            <w:r w:rsidRPr="00B20488">
              <w:rPr>
                <w:rFonts w:ascii="Segoe UI Semibold" w:hAnsi="Segoe UI Semibold" w:cs="Arial"/>
                <w:sz w:val="21"/>
              </w:rPr>
              <w:t>ctual interview / observation notes, copies of documents, copies of questionnaires or evidence of research</w:t>
            </w:r>
            <w:r w:rsidRPr="00B20488">
              <w:rPr>
                <w:rFonts w:ascii="Segoe UI" w:hAnsi="Segoe UI" w:cs="Arial"/>
                <w:sz w:val="21"/>
              </w:rPr>
              <w:t xml:space="preserve"> in the body of your Analysis or as an appendix to the analysis section</w:t>
            </w:r>
            <w:r w:rsidR="00886940" w:rsidRPr="00B20488">
              <w:rPr>
                <w:rFonts w:ascii="Segoe UI" w:hAnsi="Segoe UI" w:cs="Arial"/>
                <w:sz w:val="21"/>
              </w:rPr>
              <w:t xml:space="preserve">.  </w:t>
            </w:r>
            <w:r w:rsidRPr="00B20488">
              <w:rPr>
                <w:rFonts w:ascii="Segoe UI Semibold" w:hAnsi="Segoe UI Semibold" w:cs="Arial"/>
                <w:sz w:val="21"/>
              </w:rPr>
              <w:t>[E]</w:t>
            </w:r>
          </w:p>
          <w:p w14:paraId="15D02724" w14:textId="77777777" w:rsidR="007414E4" w:rsidRPr="00B20488" w:rsidRDefault="007414E4" w:rsidP="00422C59">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Semibold" w:hAnsi="Segoe UI Semibold" w:cs="Arial"/>
                <w:sz w:val="21"/>
              </w:rPr>
              <w:t>Write a summary of what you found out</w:t>
            </w:r>
            <w:r w:rsidRPr="00B20488">
              <w:rPr>
                <w:rFonts w:ascii="Segoe UI" w:hAnsi="Segoe UI" w:cs="Arial"/>
                <w:sz w:val="21"/>
              </w:rPr>
              <w:t xml:space="preserve"> from your investigation methods </w:t>
            </w:r>
            <w:r w:rsidRPr="00B20488">
              <w:rPr>
                <w:rFonts w:ascii="Segoe UI Semibold" w:hAnsi="Segoe UI Semibold" w:cs="Arial"/>
                <w:sz w:val="21"/>
              </w:rPr>
              <w:t>[E]</w:t>
            </w:r>
          </w:p>
          <w:p w14:paraId="6D7A5B9A" w14:textId="77777777" w:rsidR="007414E4" w:rsidRPr="00B20488" w:rsidRDefault="004D6839" w:rsidP="00422C59">
            <w:pPr>
              <w:ind w:left="426" w:hanging="426"/>
              <w:rPr>
                <w:rFonts w:ascii="Calibri" w:hAnsi="Calibri" w:cs="Arial"/>
                <w:szCs w:val="24"/>
              </w:rPr>
            </w:pPr>
            <w:r w:rsidRPr="00B20488">
              <w:rPr>
                <w:rFonts w:ascii="Symbol" w:hAnsi="Symbol" w:cs="Arial"/>
              </w:rPr>
              <w:t></w:t>
            </w:r>
            <w:r w:rsidR="007414E4" w:rsidRPr="00B20488">
              <w:rPr>
                <w:rFonts w:ascii="Symbol" w:hAnsi="Symbol" w:cs="Arial"/>
                <w:sz w:val="24"/>
                <w:szCs w:val="24"/>
              </w:rPr>
              <w:tab/>
            </w:r>
            <w:r w:rsidR="007414E4" w:rsidRPr="00B20488">
              <w:rPr>
                <w:rFonts w:ascii="Segoe UI Semibold" w:hAnsi="Segoe UI Semibold" w:cs="Arial"/>
                <w:sz w:val="21"/>
              </w:rPr>
              <w:t xml:space="preserve">Summarise what you feel are the needs of your end user/ project </w:t>
            </w:r>
            <w:r w:rsidR="007414E4" w:rsidRPr="00B20488">
              <w:rPr>
                <w:rFonts w:ascii="Segoe UI" w:hAnsi="Segoe UI" w:cs="Arial"/>
                <w:sz w:val="21"/>
              </w:rPr>
              <w:t>arising from your investigation</w:t>
            </w:r>
            <w:r w:rsidR="00886940" w:rsidRPr="00B20488">
              <w:rPr>
                <w:rFonts w:ascii="Segoe UI" w:hAnsi="Segoe UI" w:cs="Arial"/>
                <w:sz w:val="21"/>
                <w:szCs w:val="24"/>
              </w:rPr>
              <w:t xml:space="preserve">.  </w:t>
            </w:r>
            <w:r w:rsidR="007414E4" w:rsidRPr="00B20488">
              <w:rPr>
                <w:rFonts w:ascii="Segoe UI Semibold" w:hAnsi="Segoe UI Semibold" w:cs="Arial"/>
                <w:sz w:val="21"/>
                <w:szCs w:val="24"/>
              </w:rPr>
              <w:t>[E]</w:t>
            </w:r>
          </w:p>
        </w:tc>
        <w:tc>
          <w:tcPr>
            <w:tcW w:w="1224" w:type="dxa"/>
            <w:vAlign w:val="center"/>
          </w:tcPr>
          <w:p w14:paraId="0A1926BF"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r w:rsidR="007414E4" w:rsidRPr="00B20488" w14:paraId="5385426F" w14:textId="77777777" w:rsidTr="00953453">
        <w:tc>
          <w:tcPr>
            <w:tcW w:w="675" w:type="dxa"/>
            <w:vAlign w:val="center"/>
          </w:tcPr>
          <w:p w14:paraId="7714EE54" w14:textId="77777777" w:rsidR="007414E4" w:rsidRPr="00B20488" w:rsidRDefault="007414E4" w:rsidP="00953453">
            <w:pPr>
              <w:jc w:val="center"/>
              <w:rPr>
                <w:rFonts w:ascii="Arial" w:hAnsi="Arial" w:cs="Arial"/>
              </w:rPr>
            </w:pPr>
            <w:r w:rsidRPr="00B20488">
              <w:rPr>
                <w:rFonts w:ascii="Segoe UI" w:hAnsi="Segoe UI" w:cs="Arial"/>
                <w:sz w:val="21"/>
              </w:rPr>
              <w:t>2</w:t>
            </w:r>
          </w:p>
        </w:tc>
        <w:tc>
          <w:tcPr>
            <w:tcW w:w="7117" w:type="dxa"/>
          </w:tcPr>
          <w:p w14:paraId="79080EF7" w14:textId="77777777" w:rsidR="007414E4" w:rsidRPr="00B20488" w:rsidRDefault="007414E4" w:rsidP="005A2ED5">
            <w:pPr>
              <w:rPr>
                <w:rFonts w:ascii="Calibri" w:hAnsi="Calibri" w:cs="Arial"/>
                <w:b/>
              </w:rPr>
            </w:pPr>
            <w:r w:rsidRPr="00B20488">
              <w:rPr>
                <w:rFonts w:ascii="Segoe UI" w:hAnsi="Segoe UI" w:cs="Arial"/>
                <w:sz w:val="21"/>
              </w:rPr>
              <w:t xml:space="preserve">Describe the </w:t>
            </w:r>
            <w:r w:rsidRPr="00B20488">
              <w:rPr>
                <w:rFonts w:ascii="Segoe UI Semibold" w:hAnsi="Segoe UI Semibold" w:cs="Arial"/>
                <w:sz w:val="21"/>
              </w:rPr>
              <w:t>background</w:t>
            </w:r>
            <w:r w:rsidRPr="00B20488">
              <w:rPr>
                <w:rFonts w:ascii="Segoe UI" w:hAnsi="Segoe UI" w:cs="Arial"/>
                <w:sz w:val="21"/>
              </w:rPr>
              <w:t xml:space="preserve"> to your problem / project </w:t>
            </w:r>
            <w:r w:rsidRPr="00B20488">
              <w:rPr>
                <w:rFonts w:ascii="Segoe UI Semibold" w:hAnsi="Segoe UI Semibold" w:cs="Arial"/>
                <w:sz w:val="21"/>
              </w:rPr>
              <w:t>[E]</w:t>
            </w:r>
            <w:r w:rsidRPr="00B20488">
              <w:rPr>
                <w:rFonts w:ascii="Segoe UI" w:hAnsi="Segoe UI" w:cs="Arial"/>
                <w:sz w:val="21"/>
              </w:rPr>
              <w:t xml:space="preserve"> and identify your </w:t>
            </w:r>
            <w:r w:rsidR="00EC7661" w:rsidRPr="00B20488">
              <w:rPr>
                <w:rFonts w:ascii="Segoe UI Semibold" w:hAnsi="Segoe UI Semibold" w:cs="Arial"/>
                <w:sz w:val="21"/>
              </w:rPr>
              <w:t>end user (if you have one) [E</w:t>
            </w:r>
            <w:r w:rsidRPr="00B20488">
              <w:rPr>
                <w:rFonts w:ascii="Segoe UI Semibold" w:hAnsi="Segoe UI Semibold" w:cs="Arial"/>
                <w:sz w:val="21"/>
              </w:rPr>
              <w:t>]</w:t>
            </w:r>
          </w:p>
        </w:tc>
        <w:tc>
          <w:tcPr>
            <w:tcW w:w="1224" w:type="dxa"/>
            <w:vAlign w:val="center"/>
          </w:tcPr>
          <w:p w14:paraId="453313A4"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r w:rsidR="007414E4" w:rsidRPr="00B20488" w14:paraId="093B5E7F" w14:textId="77777777" w:rsidTr="00953453">
        <w:tc>
          <w:tcPr>
            <w:tcW w:w="675" w:type="dxa"/>
            <w:vAlign w:val="center"/>
          </w:tcPr>
          <w:p w14:paraId="3A527D95" w14:textId="77777777" w:rsidR="007414E4" w:rsidRPr="00B20488" w:rsidRDefault="007414E4" w:rsidP="00953453">
            <w:pPr>
              <w:jc w:val="center"/>
              <w:rPr>
                <w:rFonts w:ascii="Arial" w:hAnsi="Arial" w:cs="Arial"/>
              </w:rPr>
            </w:pPr>
            <w:r w:rsidRPr="00B20488">
              <w:rPr>
                <w:rFonts w:ascii="Segoe UI" w:hAnsi="Segoe UI" w:cs="Arial"/>
                <w:sz w:val="21"/>
              </w:rPr>
              <w:t>3</w:t>
            </w:r>
          </w:p>
        </w:tc>
        <w:tc>
          <w:tcPr>
            <w:tcW w:w="7117" w:type="dxa"/>
          </w:tcPr>
          <w:p w14:paraId="09A88E21" w14:textId="77777777" w:rsidR="007414E4" w:rsidRPr="00B20488" w:rsidRDefault="007414E4" w:rsidP="00DD66D9">
            <w:pPr>
              <w:rPr>
                <w:rFonts w:ascii="Calibri" w:hAnsi="Calibri" w:cs="Arial"/>
                <w:b/>
              </w:rPr>
            </w:pPr>
            <w:r w:rsidRPr="00B20488">
              <w:rPr>
                <w:rFonts w:ascii="Segoe UI Semibold" w:hAnsi="Segoe UI Semibold" w:cs="Arial"/>
                <w:sz w:val="21"/>
              </w:rPr>
              <w:t>Describe the problems</w:t>
            </w:r>
            <w:r w:rsidRPr="00B20488">
              <w:rPr>
                <w:rFonts w:ascii="Segoe UI" w:hAnsi="Segoe UI" w:cs="Arial"/>
                <w:sz w:val="21"/>
              </w:rPr>
              <w:t xml:space="preserve"> faced by the existing system in detail (if there is one)</w:t>
            </w:r>
            <w:r w:rsidR="00DD66D9" w:rsidRPr="00B20488">
              <w:rPr>
                <w:rFonts w:ascii="Segoe UI" w:hAnsi="Segoe UI" w:cs="Arial"/>
                <w:sz w:val="21"/>
              </w:rPr>
              <w:t xml:space="preserve"> </w:t>
            </w:r>
            <w:r w:rsidRPr="00B20488">
              <w:rPr>
                <w:rFonts w:ascii="Segoe UI Semibold" w:hAnsi="Segoe UI Semibold" w:cs="Arial"/>
                <w:sz w:val="21"/>
              </w:rPr>
              <w:t>[D]</w:t>
            </w:r>
          </w:p>
        </w:tc>
        <w:tc>
          <w:tcPr>
            <w:tcW w:w="1224" w:type="dxa"/>
            <w:vAlign w:val="center"/>
          </w:tcPr>
          <w:p w14:paraId="22614907"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r w:rsidR="007414E4" w:rsidRPr="00B20488" w14:paraId="6B3AB43C" w14:textId="77777777" w:rsidTr="00953453">
        <w:tc>
          <w:tcPr>
            <w:tcW w:w="675" w:type="dxa"/>
            <w:vAlign w:val="center"/>
          </w:tcPr>
          <w:p w14:paraId="45A4F684" w14:textId="77777777" w:rsidR="007414E4" w:rsidRPr="00B20488" w:rsidRDefault="007414E4" w:rsidP="00953453">
            <w:pPr>
              <w:jc w:val="center"/>
              <w:rPr>
                <w:rFonts w:ascii="Arial" w:hAnsi="Arial" w:cs="Arial"/>
              </w:rPr>
            </w:pPr>
            <w:r w:rsidRPr="00B20488">
              <w:rPr>
                <w:rFonts w:ascii="Segoe UI" w:hAnsi="Segoe UI" w:cs="Arial"/>
                <w:sz w:val="21"/>
              </w:rPr>
              <w:t>4</w:t>
            </w:r>
          </w:p>
        </w:tc>
        <w:tc>
          <w:tcPr>
            <w:tcW w:w="7117" w:type="dxa"/>
          </w:tcPr>
          <w:p w14:paraId="649211A0" w14:textId="77777777" w:rsidR="007414E4" w:rsidRPr="00B20488" w:rsidRDefault="007414E4" w:rsidP="00DD66D9">
            <w:pPr>
              <w:rPr>
                <w:rFonts w:ascii="Arial" w:hAnsi="Arial" w:cs="Arial"/>
                <w:b/>
              </w:rPr>
            </w:pPr>
            <w:r w:rsidRPr="00B20488">
              <w:rPr>
                <w:rFonts w:ascii="Segoe UI" w:hAnsi="Segoe UI" w:cs="Arial"/>
                <w:sz w:val="21"/>
              </w:rPr>
              <w:t xml:space="preserve">Describe the </w:t>
            </w:r>
            <w:r w:rsidRPr="00B20488">
              <w:rPr>
                <w:rFonts w:ascii="Segoe UI Semibold" w:hAnsi="Segoe UI Semibold" w:cs="Arial"/>
                <w:sz w:val="21"/>
              </w:rPr>
              <w:t>constraints and limitations</w:t>
            </w:r>
            <w:r w:rsidRPr="00B20488">
              <w:rPr>
                <w:rFonts w:ascii="Segoe UI" w:hAnsi="Segoe UI" w:cs="Arial"/>
                <w:sz w:val="21"/>
              </w:rPr>
              <w:t xml:space="preserve"> that any system will need to contend with in this organisation</w:t>
            </w:r>
            <w:r w:rsidR="00DD66D9" w:rsidRPr="00B20488">
              <w:rPr>
                <w:rFonts w:ascii="Segoe UI" w:hAnsi="Segoe UI" w:cs="Arial"/>
                <w:sz w:val="21"/>
              </w:rPr>
              <w:t xml:space="preserve"> </w:t>
            </w:r>
            <w:r w:rsidRPr="00B20488">
              <w:rPr>
                <w:rFonts w:ascii="Segoe UI Semibold" w:hAnsi="Segoe UI Semibold" w:cs="Arial"/>
                <w:sz w:val="21"/>
              </w:rPr>
              <w:t>[C]</w:t>
            </w:r>
          </w:p>
        </w:tc>
        <w:tc>
          <w:tcPr>
            <w:tcW w:w="1224" w:type="dxa"/>
            <w:vAlign w:val="center"/>
          </w:tcPr>
          <w:p w14:paraId="52BB01A3"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r w:rsidR="007414E4" w:rsidRPr="00B20488" w14:paraId="10386B9D" w14:textId="77777777" w:rsidTr="00953453">
        <w:tc>
          <w:tcPr>
            <w:tcW w:w="675" w:type="dxa"/>
            <w:vAlign w:val="center"/>
          </w:tcPr>
          <w:p w14:paraId="462162D3" w14:textId="77777777" w:rsidR="007414E4" w:rsidRPr="00B20488" w:rsidRDefault="007414E4" w:rsidP="00953453">
            <w:pPr>
              <w:jc w:val="center"/>
              <w:rPr>
                <w:rFonts w:ascii="Arial" w:hAnsi="Arial" w:cs="Arial"/>
              </w:rPr>
            </w:pPr>
            <w:r w:rsidRPr="00B20488">
              <w:rPr>
                <w:rFonts w:ascii="Segoe UI" w:hAnsi="Segoe UI" w:cs="Arial"/>
                <w:sz w:val="21"/>
              </w:rPr>
              <w:t>5</w:t>
            </w:r>
          </w:p>
        </w:tc>
        <w:tc>
          <w:tcPr>
            <w:tcW w:w="7117" w:type="dxa"/>
          </w:tcPr>
          <w:p w14:paraId="09D90A67" w14:textId="77777777" w:rsidR="007414E4" w:rsidRPr="00B20488" w:rsidRDefault="007414E4" w:rsidP="00DD66D9">
            <w:pPr>
              <w:rPr>
                <w:rFonts w:ascii="Arial" w:hAnsi="Arial" w:cs="Arial"/>
                <w:b/>
              </w:rPr>
            </w:pPr>
            <w:r w:rsidRPr="00B20488">
              <w:rPr>
                <w:rFonts w:ascii="Segoe UI Semibold" w:hAnsi="Segoe UI Semibold" w:cs="Arial"/>
                <w:sz w:val="21"/>
              </w:rPr>
              <w:t>Model the existing system or project problem</w:t>
            </w:r>
            <w:r w:rsidRPr="00B20488">
              <w:rPr>
                <w:rFonts w:ascii="Segoe UI" w:hAnsi="Segoe UI" w:cs="Arial"/>
                <w:sz w:val="21"/>
              </w:rPr>
              <w:t xml:space="preserve"> in detail using appropriate </w:t>
            </w:r>
            <w:r w:rsidRPr="00B20488">
              <w:rPr>
                <w:rFonts w:ascii="Segoe UI Semibold" w:hAnsi="Segoe UI Semibold" w:cs="Arial"/>
                <w:sz w:val="21"/>
              </w:rPr>
              <w:t xml:space="preserve">diagrams and modelling techniques where appropriate </w:t>
            </w:r>
            <w:r w:rsidRPr="00B20488">
              <w:rPr>
                <w:rFonts w:ascii="Segoe UI" w:hAnsi="Segoe UI" w:cs="Arial"/>
                <w:sz w:val="21"/>
              </w:rPr>
              <w:t>(IPSO chart, Analysis data dictionary, Context diagram, DFDs and/or systems flowcharts, ERDs and Entity Attribute models, Data volumes)</w:t>
            </w:r>
            <w:r w:rsidR="00DD66D9" w:rsidRPr="00B20488">
              <w:rPr>
                <w:rFonts w:ascii="Segoe UI" w:hAnsi="Segoe UI" w:cs="Arial"/>
                <w:sz w:val="21"/>
              </w:rPr>
              <w:t xml:space="preserve"> </w:t>
            </w:r>
            <w:r w:rsidRPr="00B20488">
              <w:rPr>
                <w:rFonts w:ascii="Segoe UI Semibold" w:hAnsi="Segoe UI Semibold" w:cs="Arial"/>
                <w:sz w:val="21"/>
              </w:rPr>
              <w:t>[E]</w:t>
            </w:r>
          </w:p>
        </w:tc>
        <w:tc>
          <w:tcPr>
            <w:tcW w:w="1224" w:type="dxa"/>
            <w:vAlign w:val="center"/>
          </w:tcPr>
          <w:p w14:paraId="6670CB69"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r w:rsidR="007414E4" w:rsidRPr="00B20488" w14:paraId="17C125DF" w14:textId="77777777" w:rsidTr="00953453">
        <w:tc>
          <w:tcPr>
            <w:tcW w:w="675" w:type="dxa"/>
            <w:vAlign w:val="center"/>
          </w:tcPr>
          <w:p w14:paraId="5F853229" w14:textId="77777777" w:rsidR="007414E4" w:rsidRPr="00B20488" w:rsidRDefault="007414E4" w:rsidP="00953453">
            <w:pPr>
              <w:jc w:val="center"/>
              <w:rPr>
                <w:rFonts w:ascii="Arial" w:hAnsi="Arial" w:cs="Arial"/>
              </w:rPr>
            </w:pPr>
            <w:r w:rsidRPr="00B20488">
              <w:rPr>
                <w:rFonts w:ascii="Segoe UI" w:hAnsi="Segoe UI" w:cs="Arial"/>
                <w:sz w:val="21"/>
              </w:rPr>
              <w:t>6</w:t>
            </w:r>
          </w:p>
        </w:tc>
        <w:tc>
          <w:tcPr>
            <w:tcW w:w="7117" w:type="dxa"/>
          </w:tcPr>
          <w:p w14:paraId="13E23DB7" w14:textId="77777777" w:rsidR="007414E4" w:rsidRPr="00B20488" w:rsidRDefault="007414E4" w:rsidP="00DD66D9">
            <w:pPr>
              <w:rPr>
                <w:rFonts w:ascii="Arial" w:hAnsi="Arial" w:cs="Arial"/>
                <w:b/>
              </w:rPr>
            </w:pPr>
            <w:r w:rsidRPr="00B20488">
              <w:rPr>
                <w:rFonts w:ascii="Segoe UI Semibold" w:hAnsi="Segoe UI Semibold" w:cs="Arial"/>
                <w:sz w:val="21"/>
              </w:rPr>
              <w:t>List your objectives</w:t>
            </w:r>
            <w:r w:rsidRPr="00B20488">
              <w:rPr>
                <w:rFonts w:ascii="Segoe UI" w:hAnsi="Segoe UI" w:cs="Arial"/>
                <w:sz w:val="21"/>
              </w:rPr>
              <w:t xml:space="preserve"> (including performance criteria for each one)</w:t>
            </w:r>
            <w:r w:rsidR="00DD66D9" w:rsidRPr="00B20488">
              <w:rPr>
                <w:rFonts w:ascii="Segoe UI" w:hAnsi="Segoe UI" w:cs="Arial"/>
                <w:sz w:val="21"/>
              </w:rPr>
              <w:t xml:space="preserve"> </w:t>
            </w:r>
            <w:r w:rsidRPr="00B20488">
              <w:rPr>
                <w:rFonts w:ascii="Segoe UI Semibold" w:hAnsi="Segoe UI Semibold" w:cs="Arial"/>
                <w:sz w:val="21"/>
              </w:rPr>
              <w:t>[E]</w:t>
            </w:r>
          </w:p>
        </w:tc>
        <w:tc>
          <w:tcPr>
            <w:tcW w:w="1224" w:type="dxa"/>
            <w:vAlign w:val="center"/>
          </w:tcPr>
          <w:p w14:paraId="696661C1"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r w:rsidR="007414E4" w:rsidRPr="00B20488" w14:paraId="765FEDDA" w14:textId="77777777" w:rsidTr="00953453">
        <w:tc>
          <w:tcPr>
            <w:tcW w:w="675" w:type="dxa"/>
            <w:vAlign w:val="center"/>
          </w:tcPr>
          <w:p w14:paraId="67D6A00B" w14:textId="77777777" w:rsidR="007414E4" w:rsidRPr="00B20488" w:rsidRDefault="007414E4" w:rsidP="00953453">
            <w:pPr>
              <w:jc w:val="center"/>
              <w:rPr>
                <w:rFonts w:ascii="Arial" w:hAnsi="Arial" w:cs="Arial"/>
              </w:rPr>
            </w:pPr>
            <w:r w:rsidRPr="00B20488">
              <w:rPr>
                <w:rFonts w:ascii="Segoe UI" w:hAnsi="Segoe UI" w:cs="Arial"/>
                <w:sz w:val="21"/>
              </w:rPr>
              <w:t>7</w:t>
            </w:r>
          </w:p>
        </w:tc>
        <w:tc>
          <w:tcPr>
            <w:tcW w:w="7117" w:type="dxa"/>
          </w:tcPr>
          <w:p w14:paraId="2FC6C381" w14:textId="77777777" w:rsidR="007414E4" w:rsidRPr="00B20488" w:rsidRDefault="007414E4" w:rsidP="00DD66D9">
            <w:pPr>
              <w:rPr>
                <w:rFonts w:ascii="Arial" w:hAnsi="Arial" w:cs="Arial"/>
                <w:b/>
              </w:rPr>
            </w:pPr>
            <w:r w:rsidRPr="00B20488">
              <w:rPr>
                <w:rFonts w:ascii="Segoe UI Semibold" w:hAnsi="Segoe UI Semibold" w:cs="Arial"/>
                <w:sz w:val="21"/>
              </w:rPr>
              <w:t>Consider the potential solutions</w:t>
            </w:r>
            <w:r w:rsidRPr="00B20488">
              <w:rPr>
                <w:rFonts w:ascii="Segoe UI" w:hAnsi="Segoe UI" w:cs="Arial"/>
                <w:sz w:val="21"/>
              </w:rPr>
              <w:t xml:space="preserve"> to the problem (languages, developer environments and platforms)</w:t>
            </w:r>
            <w:r w:rsidR="00DD66D9" w:rsidRPr="00B20488">
              <w:rPr>
                <w:rFonts w:ascii="Segoe UI" w:hAnsi="Segoe UI" w:cs="Arial"/>
                <w:sz w:val="21"/>
              </w:rPr>
              <w:t xml:space="preserve"> </w:t>
            </w:r>
            <w:r w:rsidRPr="00B20488">
              <w:rPr>
                <w:rFonts w:ascii="Segoe UI Semibold" w:hAnsi="Segoe UI Semibold" w:cs="Arial"/>
                <w:sz w:val="21"/>
              </w:rPr>
              <w:t>[C]</w:t>
            </w:r>
          </w:p>
        </w:tc>
        <w:tc>
          <w:tcPr>
            <w:tcW w:w="1224" w:type="dxa"/>
            <w:vAlign w:val="center"/>
          </w:tcPr>
          <w:p w14:paraId="7746E8DA" w14:textId="77777777" w:rsidR="007414E4" w:rsidRPr="00B20488" w:rsidRDefault="007414E4" w:rsidP="00953453">
            <w:pPr>
              <w:jc w:val="center"/>
              <w:rPr>
                <w:rFonts w:ascii="Segoe UI" w:hAnsi="Segoe UI" w:cs="Arial"/>
                <w:sz w:val="21"/>
              </w:rPr>
            </w:pPr>
            <w:r w:rsidRPr="00B20488">
              <w:rPr>
                <w:rFonts w:ascii="Segoe UI" w:hAnsi="Segoe UI" w:cs="Arial"/>
                <w:sz w:val="21"/>
              </w:rPr>
              <w:sym w:font="Wingdings" w:char="F06F"/>
            </w:r>
          </w:p>
        </w:tc>
      </w:tr>
    </w:tbl>
    <w:p w14:paraId="5934AB5F" w14:textId="77777777" w:rsidR="003559CC" w:rsidRPr="00B20488" w:rsidRDefault="003559CC" w:rsidP="003559CC"/>
    <w:p w14:paraId="549F39FF" w14:textId="77777777" w:rsidR="00FD64EC" w:rsidRPr="00B20488" w:rsidRDefault="00FD64EC">
      <w:pPr>
        <w:rPr>
          <w:rFonts w:ascii="Bebas Neue" w:eastAsiaTheme="majorEastAsia" w:hAnsi="Bebas Neue" w:cstheme="minorHAnsi"/>
          <w:bCs/>
          <w:color w:val="000000" w:themeColor="text1"/>
          <w:kern w:val="32"/>
          <w:sz w:val="32"/>
          <w:szCs w:val="28"/>
        </w:rPr>
      </w:pPr>
      <w:r w:rsidRPr="00B20488">
        <w:br w:type="page"/>
      </w:r>
    </w:p>
    <w:p w14:paraId="7B80C758" w14:textId="77777777" w:rsidR="00FC5737" w:rsidRPr="00B20488" w:rsidRDefault="00FC5737" w:rsidP="00FC5737">
      <w:pPr>
        <w:pStyle w:val="alpha"/>
      </w:pPr>
      <w:bookmarkStart w:id="21" w:name="_Toc500405944"/>
      <w:r w:rsidRPr="00B20488">
        <w:rPr>
          <w:i/>
        </w:rPr>
        <w:lastRenderedPageBreak/>
        <w:t>Analysis</w:t>
      </w:r>
      <w:r w:rsidRPr="00B20488">
        <w:t>: Assessment Criteria</w:t>
      </w:r>
      <w:bookmarkEnd w:id="21"/>
    </w:p>
    <w:p w14:paraId="166C87C3" w14:textId="77777777" w:rsidR="007414E4" w:rsidRPr="00B20488" w:rsidRDefault="007414E4" w:rsidP="005A2ED5">
      <w:pPr>
        <w:rPr>
          <w:rFonts w:ascii="Segoe UI" w:hAnsi="Segoe UI" w:cs="Arial"/>
          <w:sz w:val="21"/>
        </w:rPr>
      </w:pPr>
      <w:r w:rsidRPr="00B20488">
        <w:rPr>
          <w:rFonts w:ascii="Segoe UI" w:hAnsi="Segoe UI" w:cs="Arial"/>
          <w:sz w:val="21"/>
        </w:rPr>
        <w:t xml:space="preserve">There is a maximum of </w:t>
      </w:r>
      <w:r w:rsidRPr="00B20488">
        <w:rPr>
          <w:rFonts w:ascii="Segoe UI Semibold" w:hAnsi="Segoe UI Semibold" w:cs="Arial"/>
          <w:sz w:val="21"/>
        </w:rPr>
        <w:t>9 marks</w:t>
      </w:r>
      <w:r w:rsidRPr="00B20488">
        <w:rPr>
          <w:rFonts w:ascii="Segoe UI" w:hAnsi="Segoe UI" w:cs="Arial"/>
          <w:sz w:val="21"/>
        </w:rPr>
        <w:t xml:space="preserve"> awarded for this section</w:t>
      </w:r>
    </w:p>
    <w:p w14:paraId="5CA10301" w14:textId="77777777" w:rsidR="00FD64EC" w:rsidRPr="00B20488" w:rsidRDefault="00FD64EC" w:rsidP="005A2ED5">
      <w:pPr>
        <w:rPr>
          <w:rFonts w:ascii="Calibri" w:hAnsi="Calibri" w:cs="Arial"/>
          <w:sz w:val="6"/>
        </w:rPr>
      </w:pPr>
    </w:p>
    <w:tbl>
      <w:tblPr>
        <w:tblStyle w:val="ZigZag"/>
        <w:tblW w:w="5000" w:type="pct"/>
        <w:tblLook w:val="04A0" w:firstRow="1" w:lastRow="0" w:firstColumn="1" w:lastColumn="0" w:noHBand="0" w:noVBand="1"/>
      </w:tblPr>
      <w:tblGrid>
        <w:gridCol w:w="1562"/>
        <w:gridCol w:w="7779"/>
        <w:gridCol w:w="834"/>
      </w:tblGrid>
      <w:tr w:rsidR="007414E4" w:rsidRPr="00B20488" w14:paraId="37E30C64" w14:textId="77777777" w:rsidTr="00EC7661">
        <w:trPr>
          <w:cnfStyle w:val="100000000000" w:firstRow="1" w:lastRow="0" w:firstColumn="0" w:lastColumn="0" w:oddVBand="0" w:evenVBand="0" w:oddHBand="0" w:evenHBand="0" w:firstRowFirstColumn="0" w:firstRowLastColumn="0" w:lastRowFirstColumn="0" w:lastRowLastColumn="0"/>
        </w:trPr>
        <w:tc>
          <w:tcPr>
            <w:tcW w:w="1562" w:type="dxa"/>
          </w:tcPr>
          <w:p w14:paraId="27FD1BED" w14:textId="77777777" w:rsidR="007414E4" w:rsidRPr="00B20488" w:rsidRDefault="007414E4" w:rsidP="00237BB8">
            <w:pPr>
              <w:rPr>
                <w:rFonts w:ascii="Arial" w:hAnsi="Arial" w:cs="Arial"/>
              </w:rPr>
            </w:pPr>
            <w:r w:rsidRPr="00B20488">
              <w:rPr>
                <w:rFonts w:ascii="Segoe UI Semibold" w:hAnsi="Segoe UI Semibold" w:cs="Arial"/>
                <w:b w:val="0"/>
                <w:sz w:val="21"/>
              </w:rPr>
              <w:t>Mark band</w:t>
            </w:r>
          </w:p>
        </w:tc>
        <w:tc>
          <w:tcPr>
            <w:tcW w:w="7779" w:type="dxa"/>
          </w:tcPr>
          <w:p w14:paraId="34250F6A" w14:textId="77777777" w:rsidR="007414E4" w:rsidRPr="00B20488" w:rsidRDefault="007414E4" w:rsidP="00237BB8">
            <w:pPr>
              <w:rPr>
                <w:rFonts w:ascii="Arial" w:hAnsi="Arial" w:cs="Arial"/>
              </w:rPr>
            </w:pPr>
            <w:r w:rsidRPr="00B20488">
              <w:rPr>
                <w:rFonts w:ascii="Segoe UI Semibold" w:hAnsi="Segoe UI Semibold" w:cs="Arial"/>
                <w:b w:val="0"/>
                <w:sz w:val="21"/>
              </w:rPr>
              <w:t>Advice</w:t>
            </w:r>
          </w:p>
        </w:tc>
        <w:tc>
          <w:tcPr>
            <w:tcW w:w="834" w:type="dxa"/>
          </w:tcPr>
          <w:p w14:paraId="0CCD37D1" w14:textId="77777777" w:rsidR="007414E4" w:rsidRPr="00B20488" w:rsidRDefault="007414E4" w:rsidP="007E4DEF">
            <w:pPr>
              <w:rPr>
                <w:rFonts w:ascii="Segoe UI Semibold" w:hAnsi="Segoe UI Semibold" w:cs="Arial"/>
                <w:b w:val="0"/>
                <w:sz w:val="21"/>
              </w:rPr>
            </w:pPr>
            <w:r w:rsidRPr="00B20488">
              <w:rPr>
                <w:rFonts w:ascii="Segoe UI Semibold" w:hAnsi="Segoe UI Semibold" w:cs="Arial"/>
                <w:b w:val="0"/>
                <w:sz w:val="21"/>
              </w:rPr>
              <w:t>Mark</w:t>
            </w:r>
            <w:r w:rsidR="007E4DEF" w:rsidRPr="00B20488">
              <w:rPr>
                <w:rFonts w:ascii="Segoe UI Semibold" w:hAnsi="Segoe UI Semibold" w:cs="Arial"/>
                <w:b w:val="0"/>
                <w:sz w:val="21"/>
              </w:rPr>
              <w:t>s</w:t>
            </w:r>
          </w:p>
        </w:tc>
      </w:tr>
      <w:tr w:rsidR="007414E4" w:rsidRPr="00B20488" w14:paraId="6F5EBE73" w14:textId="77777777" w:rsidTr="00EC7661">
        <w:tc>
          <w:tcPr>
            <w:tcW w:w="1562" w:type="dxa"/>
            <w:vAlign w:val="center"/>
          </w:tcPr>
          <w:p w14:paraId="1C5F2C66" w14:textId="77777777" w:rsidR="007414E4" w:rsidRPr="00B20488" w:rsidRDefault="007414E4" w:rsidP="00953453">
            <w:pPr>
              <w:jc w:val="center"/>
              <w:rPr>
                <w:rFonts w:ascii="Arial" w:hAnsi="Arial" w:cs="Arial"/>
                <w:b/>
              </w:rPr>
            </w:pPr>
            <w:r w:rsidRPr="00B20488">
              <w:rPr>
                <w:rFonts w:ascii="Segoe UI Semibold" w:hAnsi="Segoe UI Semibold" w:cs="Arial"/>
                <w:sz w:val="21"/>
              </w:rPr>
              <w:t>Upper Mark band</w:t>
            </w:r>
          </w:p>
        </w:tc>
        <w:tc>
          <w:tcPr>
            <w:tcW w:w="7779" w:type="dxa"/>
          </w:tcPr>
          <w:p w14:paraId="0A371741" w14:textId="77777777" w:rsidR="00EC7661" w:rsidRPr="00B20488" w:rsidRDefault="00EC7661" w:rsidP="00EC7661">
            <w:pPr>
              <w:rPr>
                <w:rFonts w:ascii="Segoe UI" w:hAnsi="Segoe UI" w:cs="Arial"/>
                <w:sz w:val="21"/>
              </w:rPr>
            </w:pPr>
            <w:r w:rsidRPr="00B20488">
              <w:rPr>
                <w:rFonts w:ascii="Segoe UI" w:hAnsi="Segoe UI" w:cs="Arial"/>
                <w:sz w:val="21"/>
              </w:rPr>
              <w:t>The real problem / investigation you are intending to solve has been fully investigated and described which means that somebody else can easily understand the scope of the problem(s) you are intending to solve</w:t>
            </w:r>
          </w:p>
          <w:p w14:paraId="7E83D60D" w14:textId="77777777" w:rsidR="00EC7661" w:rsidRPr="00B20488" w:rsidRDefault="00EC7661" w:rsidP="00EC7661">
            <w:pPr>
              <w:rPr>
                <w:rFonts w:ascii="Segoe UI" w:hAnsi="Segoe UI" w:cs="Arial"/>
                <w:sz w:val="12"/>
              </w:rPr>
            </w:pPr>
          </w:p>
          <w:p w14:paraId="22B7AED4" w14:textId="77777777" w:rsidR="00EC7661" w:rsidRPr="00B20488" w:rsidRDefault="00EC7661" w:rsidP="00EC7661">
            <w:pPr>
              <w:rPr>
                <w:rFonts w:ascii="Segoe UI" w:hAnsi="Segoe UI" w:cs="Arial"/>
                <w:sz w:val="21"/>
              </w:rPr>
            </w:pPr>
            <w:r w:rsidRPr="00B20488">
              <w:rPr>
                <w:rFonts w:ascii="Segoe UI" w:hAnsi="Segoe UI" w:cs="Arial"/>
                <w:sz w:val="21"/>
              </w:rPr>
              <w:t xml:space="preserve">It is evident that your objectives cover all the needs of your end user as described in your analysis documentation. There is clear evidence of dialogue with end user / potential users that have informed the objectives. </w:t>
            </w:r>
          </w:p>
          <w:p w14:paraId="7BBAC976" w14:textId="77777777" w:rsidR="00EC7661" w:rsidRPr="00B20488" w:rsidRDefault="00EC7661" w:rsidP="00EC7661">
            <w:pPr>
              <w:rPr>
                <w:rFonts w:ascii="Segoe UI" w:hAnsi="Segoe UI" w:cs="Arial"/>
                <w:sz w:val="12"/>
              </w:rPr>
            </w:pPr>
          </w:p>
          <w:p w14:paraId="47CFBAE3" w14:textId="77777777" w:rsidR="00EC7661" w:rsidRPr="00B20488" w:rsidRDefault="00EC7661" w:rsidP="00EC7661">
            <w:pPr>
              <w:rPr>
                <w:rFonts w:ascii="Segoe UI" w:hAnsi="Segoe UI" w:cs="Arial"/>
                <w:sz w:val="21"/>
              </w:rPr>
            </w:pPr>
            <w:r w:rsidRPr="00B20488">
              <w:rPr>
                <w:rFonts w:ascii="Segoe UI" w:hAnsi="Segoe UI" w:cs="Arial"/>
                <w:sz w:val="21"/>
              </w:rPr>
              <w:t>All your objectives should be fully documented and cover all the required functionality for a problem / investigation of this type**. They should be measurable (i.e. you have set performance criteria and will be able to prove that they have been achieved) and are appropriate for the problem / investigation you have described.</w:t>
            </w:r>
          </w:p>
          <w:p w14:paraId="07417C99" w14:textId="77777777" w:rsidR="00EC7661" w:rsidRPr="00B20488" w:rsidRDefault="00EC7661" w:rsidP="00EC7661">
            <w:pPr>
              <w:rPr>
                <w:rFonts w:ascii="Segoe UI" w:hAnsi="Segoe UI" w:cs="Arial"/>
                <w:sz w:val="12"/>
              </w:rPr>
            </w:pPr>
          </w:p>
          <w:p w14:paraId="76559CCC" w14:textId="77777777" w:rsidR="007414E4" w:rsidRPr="00B20488" w:rsidRDefault="00EC7661" w:rsidP="00EC7661">
            <w:pPr>
              <w:rPr>
                <w:rFonts w:ascii="Arial" w:hAnsi="Arial" w:cs="Arial"/>
              </w:rPr>
            </w:pPr>
            <w:r w:rsidRPr="00B20488">
              <w:rPr>
                <w:rFonts w:ascii="Segoe UI" w:hAnsi="Segoe UI" w:cs="Arial"/>
                <w:sz w:val="21"/>
              </w:rPr>
              <w:t>Your description of the existing system (using modelling techniques) is thorough enough that it will be of use in the later stages of your project like design.)</w:t>
            </w:r>
          </w:p>
        </w:tc>
        <w:tc>
          <w:tcPr>
            <w:tcW w:w="834" w:type="dxa"/>
            <w:vAlign w:val="center"/>
          </w:tcPr>
          <w:p w14:paraId="4D6D262F" w14:textId="77777777" w:rsidR="007414E4" w:rsidRPr="00B20488" w:rsidRDefault="007414E4" w:rsidP="00953453">
            <w:pPr>
              <w:jc w:val="center"/>
              <w:rPr>
                <w:rFonts w:ascii="Segoe UI" w:hAnsi="Segoe UI" w:cs="Arial"/>
                <w:sz w:val="21"/>
              </w:rPr>
            </w:pPr>
            <w:r w:rsidRPr="00B20488">
              <w:rPr>
                <w:rFonts w:ascii="Segoe UI" w:hAnsi="Segoe UI" w:cs="Arial"/>
                <w:sz w:val="21"/>
              </w:rPr>
              <w:t>7</w:t>
            </w:r>
            <w:r w:rsidR="00237BB8" w:rsidRPr="00B20488">
              <w:rPr>
                <w:rFonts w:ascii="Segoe UI" w:hAnsi="Segoe UI" w:cs="Arial"/>
                <w:sz w:val="21"/>
              </w:rPr>
              <w:t>–</w:t>
            </w:r>
            <w:r w:rsidRPr="00B20488">
              <w:rPr>
                <w:rFonts w:ascii="Segoe UI" w:hAnsi="Segoe UI" w:cs="Arial"/>
                <w:sz w:val="21"/>
              </w:rPr>
              <w:t>9</w:t>
            </w:r>
          </w:p>
        </w:tc>
      </w:tr>
      <w:tr w:rsidR="007414E4" w:rsidRPr="00B20488" w14:paraId="60AF298A" w14:textId="77777777" w:rsidTr="00EC7661">
        <w:tc>
          <w:tcPr>
            <w:tcW w:w="1562" w:type="dxa"/>
            <w:vAlign w:val="center"/>
          </w:tcPr>
          <w:p w14:paraId="20BD38C4" w14:textId="77777777" w:rsidR="007414E4" w:rsidRPr="00B20488" w:rsidRDefault="007414E4" w:rsidP="00953453">
            <w:pPr>
              <w:jc w:val="center"/>
              <w:rPr>
                <w:rFonts w:ascii="Arial" w:hAnsi="Arial" w:cs="Arial"/>
                <w:b/>
              </w:rPr>
            </w:pPr>
            <w:r w:rsidRPr="00B20488">
              <w:rPr>
                <w:rFonts w:ascii="Segoe UI Semibold" w:hAnsi="Segoe UI Semibold" w:cs="Arial"/>
                <w:sz w:val="21"/>
              </w:rPr>
              <w:t>Middle Mark band</w:t>
            </w:r>
          </w:p>
        </w:tc>
        <w:tc>
          <w:tcPr>
            <w:tcW w:w="7779" w:type="dxa"/>
          </w:tcPr>
          <w:p w14:paraId="16377BC4" w14:textId="6630407B" w:rsidR="00EC7661" w:rsidRPr="00B20488" w:rsidRDefault="00440EEA" w:rsidP="00EC7661">
            <w:pPr>
              <w:rPr>
                <w:rFonts w:ascii="Segoe UI" w:hAnsi="Segoe UI" w:cs="Arial"/>
                <w:sz w:val="21"/>
              </w:rPr>
            </w:pPr>
            <w:r w:rsidRPr="00B20488">
              <w:rPr>
                <w:rFonts w:ascii="Segoe UI" w:hAnsi="Segoe UI" w:cs="Arial"/>
                <w:sz w:val="21"/>
              </w:rPr>
              <w:t xml:space="preserve">The real problem you are intending to solve has been investigated and </w:t>
            </w:r>
            <w:r w:rsidR="00EC7661" w:rsidRPr="00B20488">
              <w:rPr>
                <w:rFonts w:ascii="Segoe UI" w:hAnsi="Segoe UI" w:cs="Arial"/>
                <w:sz w:val="21"/>
              </w:rPr>
              <w:t>described although there are some omissions that don’t prevent the scope of the problem(s) you are intending to solve being understood by someone else</w:t>
            </w:r>
          </w:p>
          <w:p w14:paraId="6993C965" w14:textId="77777777" w:rsidR="00EC7661" w:rsidRPr="00B20488" w:rsidRDefault="00EC7661" w:rsidP="00EC7661">
            <w:pPr>
              <w:rPr>
                <w:rFonts w:ascii="Segoe UI" w:hAnsi="Segoe UI" w:cs="Arial"/>
                <w:sz w:val="12"/>
              </w:rPr>
            </w:pPr>
          </w:p>
          <w:p w14:paraId="65A2148F" w14:textId="77777777" w:rsidR="00EC7661" w:rsidRPr="00B20488" w:rsidRDefault="00EC7661" w:rsidP="00EC7661">
            <w:pPr>
              <w:rPr>
                <w:rFonts w:ascii="Segoe UI" w:hAnsi="Segoe UI" w:cs="Arial"/>
                <w:sz w:val="21"/>
              </w:rPr>
            </w:pPr>
            <w:r w:rsidRPr="00B20488">
              <w:rPr>
                <w:rFonts w:ascii="Segoe UI" w:hAnsi="Segoe UI" w:cs="Arial"/>
                <w:sz w:val="21"/>
              </w:rPr>
              <w:t xml:space="preserve">It is evident that your objectives cover most of the needs of your end user as described in your analysis documentation. There is some evidence of dialogue with end user / potential users that have informed the objectives. </w:t>
            </w:r>
          </w:p>
          <w:p w14:paraId="15FBAF3B" w14:textId="77777777" w:rsidR="00EC7661" w:rsidRPr="00B20488" w:rsidRDefault="00EC7661" w:rsidP="00EC7661">
            <w:pPr>
              <w:rPr>
                <w:rFonts w:ascii="Segoe UI" w:hAnsi="Segoe UI" w:cs="Arial"/>
                <w:sz w:val="12"/>
              </w:rPr>
            </w:pPr>
          </w:p>
          <w:p w14:paraId="737E38E1" w14:textId="77777777" w:rsidR="00EC7661" w:rsidRPr="00B20488" w:rsidRDefault="00EC7661" w:rsidP="00EC7661">
            <w:pPr>
              <w:rPr>
                <w:rFonts w:ascii="Segoe UI" w:hAnsi="Segoe UI" w:cs="Arial"/>
                <w:sz w:val="21"/>
              </w:rPr>
            </w:pPr>
            <w:r w:rsidRPr="00B20488">
              <w:rPr>
                <w:rFonts w:ascii="Segoe UI" w:hAnsi="Segoe UI" w:cs="Arial"/>
                <w:sz w:val="21"/>
              </w:rPr>
              <w:t>Most, but not all, of your objectives are fully documented – they are measurable (i.e. you will be able to prove that they have been achieved) and appropriate for the problem / investigation you have described**</w:t>
            </w:r>
          </w:p>
          <w:p w14:paraId="4C5916C2" w14:textId="77777777" w:rsidR="00EC7661" w:rsidRPr="00B20488" w:rsidRDefault="00EC7661" w:rsidP="00EC7661">
            <w:pPr>
              <w:rPr>
                <w:rFonts w:ascii="Segoe UI" w:hAnsi="Segoe UI" w:cs="Arial"/>
                <w:sz w:val="12"/>
              </w:rPr>
            </w:pPr>
          </w:p>
          <w:p w14:paraId="10CAF69B" w14:textId="77777777" w:rsidR="007414E4" w:rsidRPr="00B20488" w:rsidRDefault="00EC7661" w:rsidP="00EC7661">
            <w:pPr>
              <w:rPr>
                <w:rFonts w:ascii="Arial" w:hAnsi="Arial" w:cs="Arial"/>
              </w:rPr>
            </w:pPr>
            <w:r w:rsidRPr="00B20488">
              <w:rPr>
                <w:rFonts w:ascii="Segoe UI" w:hAnsi="Segoe UI" w:cs="Arial"/>
                <w:sz w:val="21"/>
              </w:rPr>
              <w:t>Your description of the existing system (thorough modelling diagrams) may have some omissions but will still be of reasonable use in design and other later stages. For example, a data-handling solution that has no entity-relationship modelling or a route-finding problem that has no maps or graphs / trees.</w:t>
            </w:r>
          </w:p>
        </w:tc>
        <w:tc>
          <w:tcPr>
            <w:tcW w:w="834" w:type="dxa"/>
            <w:vAlign w:val="center"/>
          </w:tcPr>
          <w:p w14:paraId="556361E3" w14:textId="77777777" w:rsidR="007414E4" w:rsidRPr="00B20488" w:rsidRDefault="007414E4" w:rsidP="00953453">
            <w:pPr>
              <w:jc w:val="center"/>
              <w:rPr>
                <w:rFonts w:ascii="Segoe UI" w:hAnsi="Segoe UI" w:cs="Arial"/>
                <w:sz w:val="21"/>
              </w:rPr>
            </w:pPr>
            <w:r w:rsidRPr="00B20488">
              <w:rPr>
                <w:rFonts w:ascii="Segoe UI" w:hAnsi="Segoe UI" w:cs="Arial"/>
                <w:sz w:val="21"/>
              </w:rPr>
              <w:t>4</w:t>
            </w:r>
            <w:r w:rsidR="00237BB8" w:rsidRPr="00B20488">
              <w:rPr>
                <w:rFonts w:ascii="Segoe UI" w:hAnsi="Segoe UI" w:cs="Arial"/>
                <w:sz w:val="21"/>
              </w:rPr>
              <w:t>–</w:t>
            </w:r>
            <w:r w:rsidRPr="00B20488">
              <w:rPr>
                <w:rFonts w:ascii="Segoe UI" w:hAnsi="Segoe UI" w:cs="Arial"/>
                <w:sz w:val="21"/>
              </w:rPr>
              <w:t>6</w:t>
            </w:r>
          </w:p>
        </w:tc>
      </w:tr>
      <w:tr w:rsidR="007414E4" w:rsidRPr="00B20488" w14:paraId="4BCC96FF" w14:textId="77777777" w:rsidTr="00EC7661">
        <w:tc>
          <w:tcPr>
            <w:tcW w:w="1562" w:type="dxa"/>
            <w:vAlign w:val="center"/>
          </w:tcPr>
          <w:p w14:paraId="3AD97870" w14:textId="77777777" w:rsidR="007414E4" w:rsidRPr="00B20488" w:rsidRDefault="007414E4" w:rsidP="00953453">
            <w:pPr>
              <w:jc w:val="center"/>
              <w:rPr>
                <w:rFonts w:ascii="Arial" w:hAnsi="Arial" w:cs="Arial"/>
                <w:b/>
              </w:rPr>
            </w:pPr>
            <w:r w:rsidRPr="00B20488">
              <w:rPr>
                <w:rFonts w:ascii="Segoe UI Semibold" w:hAnsi="Segoe UI Semibold" w:cs="Arial"/>
                <w:sz w:val="21"/>
              </w:rPr>
              <w:t>Lower Mark band</w:t>
            </w:r>
          </w:p>
        </w:tc>
        <w:tc>
          <w:tcPr>
            <w:tcW w:w="7779" w:type="dxa"/>
          </w:tcPr>
          <w:p w14:paraId="43EE2A58" w14:textId="77777777" w:rsidR="00EC7661" w:rsidRPr="00B20488" w:rsidRDefault="00EC7661" w:rsidP="00EC7661">
            <w:pPr>
              <w:rPr>
                <w:rFonts w:ascii="Segoe UI" w:hAnsi="Segoe UI" w:cs="Arial"/>
                <w:spacing w:val="-4"/>
                <w:sz w:val="21"/>
              </w:rPr>
            </w:pPr>
            <w:r w:rsidRPr="00B20488">
              <w:rPr>
                <w:rFonts w:ascii="Segoe UI" w:hAnsi="Segoe UI" w:cs="Arial"/>
                <w:spacing w:val="-4"/>
                <w:sz w:val="21"/>
              </w:rPr>
              <w:t xml:space="preserve">The problem you are intending to solve has been partially investigated and described </w:t>
            </w:r>
          </w:p>
          <w:p w14:paraId="22DB3AA7" w14:textId="77777777" w:rsidR="00EC7661" w:rsidRPr="00B20488" w:rsidRDefault="00EC7661" w:rsidP="00EC7661">
            <w:pPr>
              <w:rPr>
                <w:rFonts w:ascii="Segoe UI" w:hAnsi="Segoe UI" w:cs="Arial"/>
                <w:sz w:val="12"/>
              </w:rPr>
            </w:pPr>
          </w:p>
          <w:p w14:paraId="4F65D37C" w14:textId="77777777" w:rsidR="00EC7661" w:rsidRPr="00B20488" w:rsidRDefault="00EC7661" w:rsidP="00EC7661">
            <w:pPr>
              <w:rPr>
                <w:rFonts w:ascii="Segoe UI" w:hAnsi="Segoe UI" w:cs="Arial"/>
                <w:sz w:val="21"/>
              </w:rPr>
            </w:pPr>
            <w:r w:rsidRPr="00B20488">
              <w:rPr>
                <w:rFonts w:ascii="Segoe UI" w:hAnsi="Segoe UI" w:cs="Arial"/>
                <w:sz w:val="21"/>
              </w:rPr>
              <w:t>It is evident that there is some attempt through dialogue to discover the needs of your end user or potential users.</w:t>
            </w:r>
          </w:p>
          <w:p w14:paraId="106F2C71" w14:textId="77777777" w:rsidR="00EC7661" w:rsidRPr="00B20488" w:rsidRDefault="00EC7661" w:rsidP="00EC7661">
            <w:pPr>
              <w:rPr>
                <w:rFonts w:ascii="Segoe UI" w:hAnsi="Segoe UI" w:cs="Arial"/>
                <w:sz w:val="12"/>
              </w:rPr>
            </w:pPr>
          </w:p>
          <w:p w14:paraId="1408B036" w14:textId="77777777" w:rsidR="00EC7661" w:rsidRPr="00B20488" w:rsidRDefault="00EC7661" w:rsidP="00EC7661">
            <w:pPr>
              <w:rPr>
                <w:rFonts w:ascii="Segoe UI" w:hAnsi="Segoe UI" w:cs="Arial"/>
                <w:sz w:val="21"/>
              </w:rPr>
            </w:pPr>
            <w:r w:rsidRPr="00B20488">
              <w:rPr>
                <w:rFonts w:ascii="Segoe UI" w:hAnsi="Segoe UI" w:cs="Arial"/>
                <w:sz w:val="21"/>
              </w:rPr>
              <w:t>Your objectives are partially documented – they are not all measurable and / or appropriate for the problem / investigation you have described**. They cover only some of the required functionality for a problem / investigation of this type.</w:t>
            </w:r>
          </w:p>
          <w:p w14:paraId="2C5CD432" w14:textId="77777777" w:rsidR="00EC7661" w:rsidRPr="00B20488" w:rsidRDefault="00EC7661" w:rsidP="00EC7661">
            <w:pPr>
              <w:rPr>
                <w:rFonts w:ascii="Segoe UI" w:hAnsi="Segoe UI" w:cs="Arial"/>
                <w:sz w:val="12"/>
              </w:rPr>
            </w:pPr>
          </w:p>
          <w:p w14:paraId="00454E12" w14:textId="77777777" w:rsidR="007414E4" w:rsidRPr="00B20488" w:rsidRDefault="00EC7661" w:rsidP="00EC7661">
            <w:pPr>
              <w:rPr>
                <w:rFonts w:ascii="Arial" w:hAnsi="Arial" w:cs="Arial"/>
              </w:rPr>
            </w:pPr>
            <w:r w:rsidRPr="00B20488">
              <w:rPr>
                <w:rFonts w:ascii="Segoe UI" w:hAnsi="Segoe UI" w:cs="Arial"/>
                <w:sz w:val="21"/>
              </w:rPr>
              <w:t>Your description of the existing system (thorough modelling techniques) will be of some use in design.</w:t>
            </w:r>
          </w:p>
        </w:tc>
        <w:tc>
          <w:tcPr>
            <w:tcW w:w="834" w:type="dxa"/>
            <w:vAlign w:val="center"/>
          </w:tcPr>
          <w:p w14:paraId="7DD0BC16" w14:textId="77777777" w:rsidR="007414E4" w:rsidRPr="00B20488" w:rsidRDefault="007414E4" w:rsidP="00953453">
            <w:pPr>
              <w:jc w:val="center"/>
              <w:rPr>
                <w:rFonts w:ascii="Segoe UI" w:hAnsi="Segoe UI" w:cs="Arial"/>
                <w:sz w:val="21"/>
              </w:rPr>
            </w:pPr>
            <w:r w:rsidRPr="00B20488">
              <w:rPr>
                <w:rFonts w:ascii="Segoe UI" w:hAnsi="Segoe UI" w:cs="Arial"/>
                <w:sz w:val="21"/>
              </w:rPr>
              <w:t>0</w:t>
            </w:r>
            <w:r w:rsidR="00237BB8" w:rsidRPr="00B20488">
              <w:rPr>
                <w:rFonts w:ascii="Segoe UI" w:hAnsi="Segoe UI" w:cs="Arial"/>
                <w:sz w:val="21"/>
              </w:rPr>
              <w:t>–</w:t>
            </w:r>
            <w:r w:rsidRPr="00B20488">
              <w:rPr>
                <w:rFonts w:ascii="Segoe UI" w:hAnsi="Segoe UI" w:cs="Arial"/>
                <w:sz w:val="21"/>
              </w:rPr>
              <w:t>3</w:t>
            </w:r>
          </w:p>
        </w:tc>
      </w:tr>
    </w:tbl>
    <w:p w14:paraId="02C9985F" w14:textId="77777777" w:rsidR="00EC7661" w:rsidRPr="00B20488" w:rsidRDefault="00EC7661" w:rsidP="00EC7661">
      <w:pPr>
        <w:rPr>
          <w:rFonts w:ascii="Segoe UI" w:hAnsi="Segoe UI" w:cs="Segoe UI"/>
          <w:sz w:val="12"/>
        </w:rPr>
      </w:pPr>
    </w:p>
    <w:p w14:paraId="0AE71EED" w14:textId="77777777" w:rsidR="00EC7661" w:rsidRPr="00B20488" w:rsidRDefault="00EC7661" w:rsidP="00EC7661">
      <w:pPr>
        <w:rPr>
          <w:rFonts w:ascii="Segoe UI" w:hAnsi="Segoe UI" w:cs="Segoe UI"/>
          <w:sz w:val="19"/>
          <w:szCs w:val="21"/>
        </w:rPr>
      </w:pPr>
      <w:r w:rsidRPr="00B20488">
        <w:rPr>
          <w:rFonts w:ascii="Segoe UI" w:hAnsi="Segoe UI" w:cs="Segoe UI"/>
          <w:sz w:val="19"/>
          <w:szCs w:val="21"/>
        </w:rPr>
        <w:t>** Whether your objectives cover all the required functionality of your problem or investigation will be of crucial importance in the technical solution. You are awarded marks there (out of 15) based on how complete your solution is. This is not just about how many of your original objectives you have completed but is also about what objectives you could reasonably be expected to have for a problem or investigation of the type identified in your Analysis.</w:t>
      </w:r>
    </w:p>
    <w:p w14:paraId="5F9A163B" w14:textId="77777777" w:rsidR="00EC7661" w:rsidRPr="00B20488" w:rsidRDefault="00EC7661" w:rsidP="00EC7661">
      <w:pPr>
        <w:rPr>
          <w:rFonts w:ascii="Segoe UI" w:hAnsi="Segoe UI" w:cs="Segoe UI"/>
          <w:sz w:val="6"/>
          <w:szCs w:val="21"/>
        </w:rPr>
      </w:pPr>
    </w:p>
    <w:p w14:paraId="3553C5BE" w14:textId="77777777" w:rsidR="007414E4" w:rsidRPr="00B20488" w:rsidRDefault="00EC7661" w:rsidP="00EC7661">
      <w:r w:rsidRPr="00B20488">
        <w:rPr>
          <w:rFonts w:ascii="Segoe UI" w:hAnsi="Segoe UI" w:cs="Segoe UI"/>
          <w:sz w:val="19"/>
          <w:szCs w:val="21"/>
        </w:rPr>
        <w:t xml:space="preserve">For example, a student has completed a solution for a </w:t>
      </w:r>
      <w:r w:rsidR="00EA0CE0" w:rsidRPr="00B20488">
        <w:rPr>
          <w:rFonts w:ascii="Segoe UI" w:hAnsi="Segoe UI" w:cs="Segoe UI"/>
          <w:sz w:val="19"/>
          <w:szCs w:val="21"/>
        </w:rPr>
        <w:t>q</w:t>
      </w:r>
      <w:r w:rsidRPr="00B20488">
        <w:rPr>
          <w:rFonts w:ascii="Segoe UI" w:hAnsi="Segoe UI" w:cs="Segoe UI"/>
          <w:sz w:val="19"/>
          <w:szCs w:val="21"/>
        </w:rPr>
        <w:t>uiz program to help students revise for a subject. The student achieves all the original objectives set in Analysis but failed to include an objective that would allow the teacher to add new questions to the program. This solution could not then be awarded full marks for the solution (even though all the original objectives had been achieved) as it is reasonable to expect a revision system to include a facility for updating/ replacing/ adding new questions – otherwise such a system becomes redundant pretty quickly.</w:t>
      </w:r>
      <w:r w:rsidR="007414E4" w:rsidRPr="00B20488">
        <w:br w:type="page"/>
      </w:r>
    </w:p>
    <w:bookmarkStart w:id="22" w:name="_Toc500405945"/>
    <w:p w14:paraId="69D5DF4A" w14:textId="77777777" w:rsidR="007414E4" w:rsidRPr="00B20488" w:rsidRDefault="00006941" w:rsidP="00006941">
      <w:pPr>
        <w:pStyle w:val="H1"/>
      </w:pPr>
      <w:r w:rsidRPr="00B20488">
        <w:rPr>
          <w:rFonts w:cs="Arial"/>
          <w:noProof/>
          <w:lang w:eastAsia="en-GB"/>
        </w:rPr>
        <w:lastRenderedPageBreak/>
        <mc:AlternateContent>
          <mc:Choice Requires="wps">
            <w:drawing>
              <wp:anchor distT="0" distB="0" distL="114300" distR="114300" simplePos="0" relativeHeight="251779072" behindDoc="0" locked="0" layoutInCell="1" allowOverlap="1" wp14:anchorId="7839CA01" wp14:editId="1F5A1C32">
                <wp:simplePos x="0" y="0"/>
                <wp:positionH relativeFrom="margin">
                  <wp:posOffset>-143510</wp:posOffset>
                </wp:positionH>
                <wp:positionV relativeFrom="paragraph">
                  <wp:posOffset>557530</wp:posOffset>
                </wp:positionV>
                <wp:extent cx="6659880" cy="590550"/>
                <wp:effectExtent l="0" t="0" r="26670" b="19050"/>
                <wp:wrapNone/>
                <wp:docPr id="258" name="Rounded Rectangle 258"/>
                <wp:cNvGraphicFramePr/>
                <a:graphic xmlns:a="http://schemas.openxmlformats.org/drawingml/2006/main">
                  <a:graphicData uri="http://schemas.microsoft.com/office/word/2010/wordprocessingShape">
                    <wps:wsp>
                      <wps:cNvSpPr/>
                      <wps:spPr>
                        <a:xfrm>
                          <a:off x="0" y="0"/>
                          <a:ext cx="6659880" cy="590550"/>
                        </a:xfrm>
                        <a:prstGeom prst="roundRect">
                          <a:avLst>
                            <a:gd name="adj" fmla="val 5109"/>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01274" id="Rounded Rectangle 258" o:spid="_x0000_s1026" style="position:absolute;margin-left:-11.3pt;margin-top:43.9pt;width:524.4pt;height:4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3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" filled="f" strokecolor="black [3213]">
                <w10:wrap anchorx="margin"/>
              </v:roundrect>
            </w:pict>
          </mc:Fallback>
        </mc:AlternateContent>
      </w:r>
      <w:r w:rsidR="00CE7A5E" w:rsidRPr="00B20488">
        <w:t>3</w:t>
      </w:r>
      <w:r w:rsidR="00DD66D9" w:rsidRPr="00B20488">
        <w:t xml:space="preserve">. </w:t>
      </w:r>
      <w:r w:rsidR="007414E4" w:rsidRPr="00B20488">
        <w:t>Getting Started with Programming</w:t>
      </w:r>
      <w:bookmarkEnd w:id="22"/>
    </w:p>
    <w:p w14:paraId="4CE40ED8" w14:textId="77777777" w:rsidR="007414E4" w:rsidRPr="00B20488" w:rsidRDefault="007414E4" w:rsidP="005A2ED5">
      <w:pPr>
        <w:rPr>
          <w:rFonts w:ascii="Segoe UI" w:hAnsi="Segoe UI" w:cs="Arial"/>
          <w:i/>
          <w:color w:val="222222"/>
          <w:sz w:val="21"/>
          <w:szCs w:val="24"/>
          <w:shd w:val="clear" w:color="auto" w:fill="FFFFFF"/>
        </w:rPr>
      </w:pPr>
      <w:r w:rsidRPr="00B20488">
        <w:rPr>
          <w:rFonts w:ascii="Segoe UI" w:hAnsi="Segoe UI" w:cs="Arial"/>
          <w:i/>
          <w:color w:val="222222"/>
          <w:sz w:val="21"/>
          <w:szCs w:val="24"/>
          <w:shd w:val="clear" w:color="auto" w:fill="FFFFFF"/>
        </w:rPr>
        <w:t>It is a good idea (once you have a set of initial objectives) to make a start on the coding as early as possible, particularly if your solution is going to involve techniques you have never used before and therefore need to be researched</w:t>
      </w:r>
      <w:r w:rsidR="00886940" w:rsidRPr="00B20488">
        <w:rPr>
          <w:rFonts w:ascii="Segoe UI" w:hAnsi="Segoe UI" w:cs="Arial"/>
          <w:i/>
          <w:color w:val="222222"/>
          <w:sz w:val="21"/>
          <w:szCs w:val="24"/>
          <w:shd w:val="clear" w:color="auto" w:fill="FFFFFF"/>
        </w:rPr>
        <w:t xml:space="preserve">.  </w:t>
      </w:r>
      <w:r w:rsidRPr="00B20488">
        <w:rPr>
          <w:rFonts w:ascii="Segoe UI" w:hAnsi="Segoe UI" w:cs="Arial"/>
          <w:i/>
          <w:color w:val="222222"/>
          <w:sz w:val="21"/>
          <w:szCs w:val="24"/>
          <w:shd w:val="clear" w:color="auto" w:fill="FFFFFF"/>
        </w:rPr>
        <w:t>Before you start any coding you should choose the critical path through your project.</w:t>
      </w:r>
    </w:p>
    <w:p w14:paraId="641A6310" w14:textId="77777777" w:rsidR="003E6DE8" w:rsidRPr="00B20488" w:rsidRDefault="003E6DE8" w:rsidP="00422C59">
      <w:pPr>
        <w:rPr>
          <w:sz w:val="12"/>
        </w:rPr>
      </w:pPr>
    </w:p>
    <w:p w14:paraId="63573A8C" w14:textId="77777777" w:rsidR="00FD64EC" w:rsidRPr="00B20488" w:rsidRDefault="00FD64EC" w:rsidP="00422C59"/>
    <w:p w14:paraId="246DEF9E" w14:textId="77777777" w:rsidR="007414E4" w:rsidRPr="00B20488" w:rsidRDefault="00CE7A5E" w:rsidP="00CE7A5E">
      <w:pPr>
        <w:pStyle w:val="alpha"/>
      </w:pPr>
      <w:bookmarkStart w:id="23" w:name="_Toc500405946"/>
      <w:r w:rsidRPr="00B20488">
        <w:t xml:space="preserve">3.1 – </w:t>
      </w:r>
      <w:r w:rsidR="007414E4" w:rsidRPr="00B20488">
        <w:t>Choosing a critical path through your project</w:t>
      </w:r>
      <w:bookmarkEnd w:id="23"/>
    </w:p>
    <w:p w14:paraId="288E4350"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refers to the order in which you develop your project objectives</w:t>
      </w:r>
      <w:r w:rsidR="00886940" w:rsidRPr="00B20488">
        <w:rPr>
          <w:rFonts w:ascii="Segoe UI" w:hAnsi="Segoe UI" w:cs="Arial"/>
          <w:sz w:val="21"/>
          <w:szCs w:val="24"/>
        </w:rPr>
        <w:t xml:space="preserve">.  </w:t>
      </w:r>
      <w:r w:rsidRPr="00B20488">
        <w:rPr>
          <w:rFonts w:ascii="Segoe UI" w:hAnsi="Segoe UI" w:cs="Arial"/>
          <w:sz w:val="21"/>
          <w:szCs w:val="24"/>
        </w:rPr>
        <w:t xml:space="preserve">This will be different for everybody but to start with you make a decision about which objectives are </w:t>
      </w:r>
      <w:r w:rsidRPr="00B20488">
        <w:rPr>
          <w:rFonts w:ascii="Segoe UI Semibold" w:hAnsi="Segoe UI Semibold" w:cs="Arial"/>
          <w:sz w:val="21"/>
          <w:szCs w:val="24"/>
        </w:rPr>
        <w:t>critical to the success of your system</w:t>
      </w:r>
      <w:r w:rsidRPr="00B20488">
        <w:rPr>
          <w:rFonts w:ascii="Segoe UI" w:hAnsi="Segoe UI" w:cs="Arial"/>
          <w:sz w:val="21"/>
          <w:szCs w:val="24"/>
        </w:rPr>
        <w:t xml:space="preserve"> and start with those</w:t>
      </w:r>
      <w:r w:rsidR="00886940" w:rsidRPr="00B20488">
        <w:rPr>
          <w:rFonts w:ascii="Segoe UI" w:hAnsi="Segoe UI" w:cs="Arial"/>
          <w:sz w:val="21"/>
          <w:szCs w:val="24"/>
        </w:rPr>
        <w:t xml:space="preserve">.  </w:t>
      </w:r>
      <w:r w:rsidRPr="00B20488">
        <w:rPr>
          <w:rFonts w:ascii="Segoe UI" w:hAnsi="Segoe UI" w:cs="Arial"/>
          <w:sz w:val="21"/>
          <w:szCs w:val="24"/>
        </w:rPr>
        <w:t>For example, if I am developing a game to quiz KS3 students about computing topics then the critical path will be the part of the program that asks questions and checks answers</w:t>
      </w:r>
      <w:r w:rsidR="00886940" w:rsidRPr="00B20488">
        <w:rPr>
          <w:rFonts w:ascii="Segoe UI" w:hAnsi="Segoe UI" w:cs="Arial"/>
          <w:sz w:val="21"/>
          <w:szCs w:val="24"/>
        </w:rPr>
        <w:t xml:space="preserve">.  </w:t>
      </w:r>
      <w:r w:rsidRPr="00B20488">
        <w:rPr>
          <w:rFonts w:ascii="Segoe UI" w:hAnsi="Segoe UI" w:cs="Arial"/>
          <w:sz w:val="21"/>
          <w:szCs w:val="24"/>
        </w:rPr>
        <w:t>Any log in system, admin rights, scoring system, leader board and interactive graphics can be added in later prototypes</w:t>
      </w:r>
      <w:r w:rsidR="00886940" w:rsidRPr="00B20488">
        <w:rPr>
          <w:rFonts w:ascii="Segoe UI" w:hAnsi="Segoe UI" w:cs="Arial"/>
          <w:sz w:val="21"/>
          <w:szCs w:val="24"/>
        </w:rPr>
        <w:t xml:space="preserve">.  </w:t>
      </w:r>
      <w:r w:rsidRPr="00B20488">
        <w:rPr>
          <w:rFonts w:ascii="Segoe UI" w:hAnsi="Segoe UI" w:cs="Arial"/>
          <w:sz w:val="21"/>
          <w:szCs w:val="24"/>
        </w:rPr>
        <w:t>See example 1 below</w:t>
      </w:r>
      <w:r w:rsidR="005035D3" w:rsidRPr="00B20488">
        <w:rPr>
          <w:rFonts w:ascii="Segoe UI" w:hAnsi="Segoe UI" w:cs="Arial"/>
          <w:sz w:val="21"/>
          <w:szCs w:val="24"/>
        </w:rPr>
        <w:t>:</w:t>
      </w:r>
    </w:p>
    <w:p w14:paraId="74B90F67" w14:textId="77777777" w:rsidR="007414E4" w:rsidRPr="00B20488" w:rsidRDefault="00D229FE" w:rsidP="005A2ED5">
      <w:pPr>
        <w:rPr>
          <w:rFonts w:ascii="Segoe UI" w:hAnsi="Segoe UI" w:cs="Arial"/>
          <w:sz w:val="21"/>
          <w:szCs w:val="24"/>
        </w:rPr>
      </w:pPr>
      <w:r w:rsidRPr="00B20488">
        <w:rPr>
          <w:rFonts w:ascii="Segoe UI" w:hAnsi="Segoe UI" w:cs="Arial"/>
          <w:b/>
          <w:noProof/>
          <w:sz w:val="21"/>
          <w:lang w:eastAsia="en-GB"/>
        </w:rPr>
        <mc:AlternateContent>
          <mc:Choice Requires="wps">
            <w:drawing>
              <wp:anchor distT="0" distB="0" distL="114300" distR="114300" simplePos="0" relativeHeight="251854848" behindDoc="1" locked="0" layoutInCell="1" allowOverlap="1" wp14:anchorId="278D9A52" wp14:editId="5EF875EA">
                <wp:simplePos x="0" y="0"/>
                <wp:positionH relativeFrom="margin">
                  <wp:posOffset>-98425</wp:posOffset>
                </wp:positionH>
                <wp:positionV relativeFrom="paragraph">
                  <wp:posOffset>136525</wp:posOffset>
                </wp:positionV>
                <wp:extent cx="6659880" cy="6294120"/>
                <wp:effectExtent l="0" t="0" r="26670" b="11430"/>
                <wp:wrapNone/>
                <wp:docPr id="1392" name="Rounded Rectangle 1392"/>
                <wp:cNvGraphicFramePr/>
                <a:graphic xmlns:a="http://schemas.openxmlformats.org/drawingml/2006/main">
                  <a:graphicData uri="http://schemas.microsoft.com/office/word/2010/wordprocessingShape">
                    <wps:wsp>
                      <wps:cNvSpPr/>
                      <wps:spPr>
                        <a:xfrm>
                          <a:off x="0" y="0"/>
                          <a:ext cx="6659880" cy="6294120"/>
                        </a:xfrm>
                        <a:prstGeom prst="roundRect">
                          <a:avLst>
                            <a:gd name="adj" fmla="val 600"/>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79243" id="Rounded Rectangle 1392" o:spid="_x0000_s1026" style="position:absolute;margin-left:-7.75pt;margin-top:10.75pt;width:524.4pt;height:495.6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" filled="f" strokecolor="black [3213]" strokeweight="1pt">
                <v:stroke dashstyle="dash"/>
                <w10:wrap anchorx="margin"/>
              </v:roundrect>
            </w:pict>
          </mc:Fallback>
        </mc:AlternateContent>
      </w:r>
    </w:p>
    <w:p w14:paraId="7A90DD39" w14:textId="77777777" w:rsidR="007414E4" w:rsidRPr="00B20488" w:rsidRDefault="007414E4" w:rsidP="005A2ED5">
      <w:pPr>
        <w:rPr>
          <w:rFonts w:ascii="Calibri" w:hAnsi="Calibri" w:cs="Arial"/>
          <w:b/>
          <w:sz w:val="28"/>
          <w:szCs w:val="28"/>
        </w:rPr>
      </w:pPr>
      <w:r w:rsidRPr="00B20488">
        <w:rPr>
          <w:rFonts w:ascii="Calibri" w:hAnsi="Calibri" w:cs="Arial"/>
          <w:b/>
          <w:sz w:val="28"/>
          <w:szCs w:val="28"/>
        </w:rPr>
        <w:t>Example 1</w:t>
      </w:r>
    </w:p>
    <w:p w14:paraId="2283C8D2" w14:textId="77777777" w:rsidR="00FD64EC" w:rsidRPr="00B20488" w:rsidRDefault="007414E4" w:rsidP="005A2ED5">
      <w:pPr>
        <w:rPr>
          <w:rFonts w:ascii="Segoe UI" w:hAnsi="Segoe UI" w:cs="Arial"/>
          <w:sz w:val="21"/>
        </w:rPr>
      </w:pPr>
      <w:r w:rsidRPr="00B20488">
        <w:rPr>
          <w:rFonts w:ascii="Segoe UI" w:hAnsi="Segoe UI" w:cs="Arial"/>
          <w:sz w:val="21"/>
        </w:rPr>
        <w:t>A student has been asked by a school to develop an entertaining game to test student</w:t>
      </w:r>
      <w:r w:rsidR="00886940" w:rsidRPr="00B20488">
        <w:rPr>
          <w:rFonts w:ascii="Segoe UI" w:hAnsi="Segoe UI" w:cs="Arial"/>
          <w:sz w:val="21"/>
        </w:rPr>
        <w:t>’</w:t>
      </w:r>
      <w:r w:rsidRPr="00B20488">
        <w:rPr>
          <w:rFonts w:ascii="Segoe UI" w:hAnsi="Segoe UI" w:cs="Arial"/>
          <w:sz w:val="21"/>
        </w:rPr>
        <w:t>s space science knowledge</w:t>
      </w:r>
      <w:r w:rsidR="00886940" w:rsidRPr="00B20488">
        <w:rPr>
          <w:rFonts w:ascii="Segoe UI" w:hAnsi="Segoe UI" w:cs="Arial"/>
          <w:sz w:val="21"/>
        </w:rPr>
        <w:t xml:space="preserve">.  </w:t>
      </w:r>
    </w:p>
    <w:p w14:paraId="34BBF688" w14:textId="77777777" w:rsidR="00FD64EC" w:rsidRPr="00B20488" w:rsidRDefault="00FD64EC" w:rsidP="005A2ED5">
      <w:pPr>
        <w:rPr>
          <w:rFonts w:ascii="Calibri" w:hAnsi="Calibri" w:cs="Arial"/>
          <w:sz w:val="12"/>
        </w:rPr>
      </w:pPr>
    </w:p>
    <w:p w14:paraId="29ED9BDF" w14:textId="77777777" w:rsidR="007414E4" w:rsidRPr="00B20488" w:rsidRDefault="007414E4" w:rsidP="005A2ED5">
      <w:pPr>
        <w:rPr>
          <w:rFonts w:ascii="Segoe UI" w:hAnsi="Segoe UI" w:cs="Arial"/>
          <w:sz w:val="21"/>
        </w:rPr>
      </w:pPr>
      <w:r w:rsidRPr="00B20488">
        <w:rPr>
          <w:rFonts w:ascii="Segoe UI" w:hAnsi="Segoe UI" w:cs="Arial"/>
          <w:sz w:val="21"/>
        </w:rPr>
        <w:t>As Space is one of the topics that these Year 6 students study the school want</w:t>
      </w:r>
      <w:r w:rsidR="00355AC0" w:rsidRPr="00B20488">
        <w:rPr>
          <w:rFonts w:ascii="Segoe UI" w:hAnsi="Segoe UI" w:cs="Arial"/>
          <w:sz w:val="21"/>
        </w:rPr>
        <w:t>s</w:t>
      </w:r>
      <w:r w:rsidRPr="00B20488">
        <w:rPr>
          <w:rFonts w:ascii="Segoe UI" w:hAnsi="Segoe UI" w:cs="Arial"/>
          <w:sz w:val="21"/>
        </w:rPr>
        <w:t xml:space="preserve"> the game set around an entertaining space theme</w:t>
      </w:r>
      <w:r w:rsidR="00886940" w:rsidRPr="00B20488">
        <w:rPr>
          <w:rFonts w:ascii="Segoe UI" w:hAnsi="Segoe UI" w:cs="Arial"/>
          <w:sz w:val="21"/>
        </w:rPr>
        <w:t xml:space="preserve">.  </w:t>
      </w:r>
      <w:r w:rsidRPr="00B20488">
        <w:rPr>
          <w:rFonts w:ascii="Segoe UI" w:hAnsi="Segoe UI" w:cs="Arial"/>
          <w:sz w:val="21"/>
        </w:rPr>
        <w:t>The student has started their project with these initial objectives:</w:t>
      </w:r>
    </w:p>
    <w:p w14:paraId="1B817309" w14:textId="77777777" w:rsidR="00FD64EC" w:rsidRPr="00B20488" w:rsidRDefault="00FD64EC" w:rsidP="005A2ED5">
      <w:pPr>
        <w:rPr>
          <w:rFonts w:ascii="Calibri" w:hAnsi="Calibri" w:cs="Arial"/>
          <w:sz w:val="12"/>
        </w:rPr>
      </w:pPr>
    </w:p>
    <w:tbl>
      <w:tblPr>
        <w:tblStyle w:val="TableGrid"/>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432"/>
        <w:gridCol w:w="9743"/>
      </w:tblGrid>
      <w:tr w:rsidR="007414E4" w:rsidRPr="00B20488" w14:paraId="0B54360D" w14:textId="77777777" w:rsidTr="004D6839">
        <w:trPr>
          <w:jc w:val="center"/>
        </w:trPr>
        <w:tc>
          <w:tcPr>
            <w:tcW w:w="392" w:type="dxa"/>
            <w:tcBorders>
              <w:top w:val="single" w:sz="12" w:space="0" w:color="auto"/>
              <w:bottom w:val="single" w:sz="6" w:space="0" w:color="auto"/>
              <w:right w:val="single" w:sz="12" w:space="0" w:color="auto"/>
            </w:tcBorders>
            <w:vAlign w:val="center"/>
          </w:tcPr>
          <w:p w14:paraId="5026DC83" w14:textId="77777777" w:rsidR="007414E4" w:rsidRPr="00B20488" w:rsidRDefault="007414E4" w:rsidP="004D6839">
            <w:pPr>
              <w:jc w:val="center"/>
              <w:rPr>
                <w:rFonts w:ascii="Arial" w:hAnsi="Arial" w:cs="Arial"/>
                <w:b/>
              </w:rPr>
            </w:pPr>
            <w:r w:rsidRPr="00B20488">
              <w:rPr>
                <w:rFonts w:ascii="Segoe UI Semibold" w:hAnsi="Segoe UI Semibold" w:cs="Arial"/>
                <w:sz w:val="21"/>
              </w:rPr>
              <w:t>1</w:t>
            </w:r>
          </w:p>
        </w:tc>
        <w:tc>
          <w:tcPr>
            <w:tcW w:w="8850" w:type="dxa"/>
            <w:tcBorders>
              <w:left w:val="single" w:sz="12" w:space="0" w:color="auto"/>
            </w:tcBorders>
          </w:tcPr>
          <w:p w14:paraId="7DE668ED" w14:textId="77777777" w:rsidR="007414E4" w:rsidRPr="00B20488" w:rsidRDefault="007414E4" w:rsidP="005A2ED5">
            <w:pPr>
              <w:rPr>
                <w:rFonts w:ascii="Segoe UI" w:hAnsi="Segoe UI" w:cs="Arial"/>
                <w:sz w:val="21"/>
              </w:rPr>
            </w:pPr>
            <w:r w:rsidRPr="00B20488">
              <w:rPr>
                <w:rFonts w:ascii="Segoe UI" w:hAnsi="Segoe UI" w:cs="Arial"/>
                <w:sz w:val="21"/>
              </w:rPr>
              <w:t>The game must allow two players to play against each other</w:t>
            </w:r>
          </w:p>
        </w:tc>
      </w:tr>
      <w:tr w:rsidR="007414E4" w:rsidRPr="00B20488" w14:paraId="72E9A8A9" w14:textId="77777777" w:rsidTr="004D6839">
        <w:trPr>
          <w:jc w:val="center"/>
        </w:trPr>
        <w:tc>
          <w:tcPr>
            <w:tcW w:w="392" w:type="dxa"/>
            <w:tcBorders>
              <w:top w:val="single" w:sz="6" w:space="0" w:color="auto"/>
              <w:bottom w:val="single" w:sz="6" w:space="0" w:color="auto"/>
              <w:right w:val="single" w:sz="12" w:space="0" w:color="auto"/>
            </w:tcBorders>
            <w:vAlign w:val="center"/>
          </w:tcPr>
          <w:p w14:paraId="38AA3E34" w14:textId="77777777" w:rsidR="007414E4" w:rsidRPr="00B20488" w:rsidRDefault="007414E4" w:rsidP="004D6839">
            <w:pPr>
              <w:jc w:val="center"/>
              <w:rPr>
                <w:rFonts w:ascii="Arial" w:hAnsi="Arial" w:cs="Arial"/>
                <w:b/>
              </w:rPr>
            </w:pPr>
            <w:r w:rsidRPr="00B20488">
              <w:rPr>
                <w:rFonts w:ascii="Segoe UI Semibold" w:hAnsi="Segoe UI Semibold" w:cs="Arial"/>
                <w:sz w:val="21"/>
              </w:rPr>
              <w:t>2</w:t>
            </w:r>
          </w:p>
        </w:tc>
        <w:tc>
          <w:tcPr>
            <w:tcW w:w="8850" w:type="dxa"/>
            <w:tcBorders>
              <w:left w:val="single" w:sz="12" w:space="0" w:color="auto"/>
            </w:tcBorders>
          </w:tcPr>
          <w:p w14:paraId="7621348B" w14:textId="77777777" w:rsidR="007414E4" w:rsidRPr="00B20488" w:rsidRDefault="007414E4" w:rsidP="005A2ED5">
            <w:pPr>
              <w:rPr>
                <w:rFonts w:ascii="Segoe UI" w:hAnsi="Segoe UI" w:cs="Arial"/>
                <w:sz w:val="21"/>
              </w:rPr>
            </w:pPr>
            <w:r w:rsidRPr="00B20488">
              <w:rPr>
                <w:rFonts w:ascii="Segoe UI" w:hAnsi="Segoe UI" w:cs="Arial"/>
                <w:sz w:val="21"/>
              </w:rPr>
              <w:t>When the game starts the program works out a space name for each player based on extracting substrings from the player</w:t>
            </w:r>
            <w:r w:rsidR="00886940" w:rsidRPr="00B20488">
              <w:rPr>
                <w:rFonts w:ascii="Segoe UI" w:hAnsi="Segoe UI" w:cs="Arial"/>
                <w:sz w:val="21"/>
              </w:rPr>
              <w:t>’</w:t>
            </w:r>
            <w:r w:rsidRPr="00B20488">
              <w:rPr>
                <w:rFonts w:ascii="Segoe UI" w:hAnsi="Segoe UI" w:cs="Arial"/>
                <w:sz w:val="21"/>
              </w:rPr>
              <w:t>s name, place of birth, surname and mother</w:t>
            </w:r>
            <w:r w:rsidR="00886940" w:rsidRPr="00B20488">
              <w:rPr>
                <w:rFonts w:ascii="Segoe UI" w:hAnsi="Segoe UI" w:cs="Arial"/>
                <w:sz w:val="21"/>
              </w:rPr>
              <w:t>’</w:t>
            </w:r>
            <w:r w:rsidRPr="00B20488">
              <w:rPr>
                <w:rFonts w:ascii="Segoe UI" w:hAnsi="Segoe UI" w:cs="Arial"/>
                <w:sz w:val="21"/>
              </w:rPr>
              <w:t>s maiden name.</w:t>
            </w:r>
          </w:p>
        </w:tc>
      </w:tr>
      <w:tr w:rsidR="007414E4" w:rsidRPr="00B20488" w14:paraId="7910ED76" w14:textId="77777777" w:rsidTr="008B7186">
        <w:trPr>
          <w:jc w:val="center"/>
        </w:trPr>
        <w:tc>
          <w:tcPr>
            <w:tcW w:w="392" w:type="dxa"/>
            <w:tcBorders>
              <w:top w:val="single" w:sz="6" w:space="0" w:color="auto"/>
              <w:bottom w:val="single" w:sz="6" w:space="0" w:color="auto"/>
              <w:right w:val="single" w:sz="12" w:space="0" w:color="auto"/>
            </w:tcBorders>
            <w:shd w:val="clear" w:color="auto" w:fill="D9D9D9" w:themeFill="background1" w:themeFillShade="D9"/>
            <w:vAlign w:val="center"/>
          </w:tcPr>
          <w:p w14:paraId="08F85874" w14:textId="77777777" w:rsidR="007414E4" w:rsidRPr="00B20488" w:rsidRDefault="007414E4" w:rsidP="004D6839">
            <w:pPr>
              <w:jc w:val="center"/>
              <w:rPr>
                <w:rFonts w:ascii="Arial" w:hAnsi="Arial" w:cs="Arial"/>
                <w:b/>
              </w:rPr>
            </w:pPr>
            <w:r w:rsidRPr="00B20488">
              <w:rPr>
                <w:rFonts w:ascii="Segoe UI Semibold" w:hAnsi="Segoe UI Semibold" w:cs="Arial"/>
                <w:sz w:val="21"/>
              </w:rPr>
              <w:t>3</w:t>
            </w:r>
          </w:p>
        </w:tc>
        <w:tc>
          <w:tcPr>
            <w:tcW w:w="8850" w:type="dxa"/>
            <w:tcBorders>
              <w:left w:val="single" w:sz="12" w:space="0" w:color="auto"/>
            </w:tcBorders>
            <w:shd w:val="clear" w:color="auto" w:fill="D9D9D9" w:themeFill="background1" w:themeFillShade="D9"/>
          </w:tcPr>
          <w:p w14:paraId="3A6613C3" w14:textId="77777777" w:rsidR="007414E4" w:rsidRPr="00B20488" w:rsidRDefault="007414E4" w:rsidP="005A2ED5">
            <w:pPr>
              <w:rPr>
                <w:rFonts w:ascii="Segoe UI" w:hAnsi="Segoe UI" w:cs="Arial"/>
                <w:sz w:val="21"/>
              </w:rPr>
            </w:pPr>
            <w:r w:rsidRPr="00B20488">
              <w:rPr>
                <w:rFonts w:ascii="Segoe UI" w:hAnsi="Segoe UI" w:cs="Arial"/>
                <w:sz w:val="21"/>
              </w:rPr>
              <w:t>The program must allow each player to place their spaceships on their playing board</w:t>
            </w:r>
          </w:p>
        </w:tc>
      </w:tr>
      <w:tr w:rsidR="007414E4" w:rsidRPr="00B20488" w14:paraId="4F67DAD1" w14:textId="77777777" w:rsidTr="004D6839">
        <w:trPr>
          <w:jc w:val="center"/>
        </w:trPr>
        <w:tc>
          <w:tcPr>
            <w:tcW w:w="392" w:type="dxa"/>
            <w:tcBorders>
              <w:top w:val="single" w:sz="6" w:space="0" w:color="auto"/>
              <w:bottom w:val="single" w:sz="6" w:space="0" w:color="auto"/>
              <w:right w:val="single" w:sz="12" w:space="0" w:color="auto"/>
            </w:tcBorders>
            <w:vAlign w:val="center"/>
          </w:tcPr>
          <w:p w14:paraId="1972CEF7" w14:textId="77777777" w:rsidR="007414E4" w:rsidRPr="00B20488" w:rsidRDefault="007414E4" w:rsidP="004D6839">
            <w:pPr>
              <w:jc w:val="center"/>
              <w:rPr>
                <w:rFonts w:ascii="Arial" w:hAnsi="Arial" w:cs="Arial"/>
                <w:b/>
              </w:rPr>
            </w:pPr>
            <w:r w:rsidRPr="00B20488">
              <w:rPr>
                <w:rFonts w:ascii="Segoe UI Semibold" w:hAnsi="Segoe UI Semibold" w:cs="Arial"/>
                <w:sz w:val="21"/>
              </w:rPr>
              <w:t>4</w:t>
            </w:r>
          </w:p>
        </w:tc>
        <w:tc>
          <w:tcPr>
            <w:tcW w:w="8850" w:type="dxa"/>
            <w:tcBorders>
              <w:left w:val="single" w:sz="12" w:space="0" w:color="auto"/>
            </w:tcBorders>
          </w:tcPr>
          <w:p w14:paraId="647AA063" w14:textId="77777777" w:rsidR="007414E4" w:rsidRPr="00B20488" w:rsidRDefault="007414E4" w:rsidP="005A2ED5">
            <w:pPr>
              <w:rPr>
                <w:rFonts w:ascii="Segoe UI" w:hAnsi="Segoe UI" w:cs="Arial"/>
                <w:sz w:val="21"/>
              </w:rPr>
            </w:pPr>
            <w:r w:rsidRPr="00B20488">
              <w:rPr>
                <w:rFonts w:ascii="Segoe UI" w:hAnsi="Segoe UI" w:cs="Arial"/>
                <w:sz w:val="21"/>
              </w:rPr>
              <w:t>The program must draw actual spaceship pictures using drawing tools</w:t>
            </w:r>
          </w:p>
        </w:tc>
      </w:tr>
      <w:tr w:rsidR="007414E4" w:rsidRPr="00B20488" w14:paraId="5129486E" w14:textId="77777777" w:rsidTr="004D6839">
        <w:trPr>
          <w:jc w:val="center"/>
        </w:trPr>
        <w:tc>
          <w:tcPr>
            <w:tcW w:w="392" w:type="dxa"/>
            <w:tcBorders>
              <w:top w:val="single" w:sz="6" w:space="0" w:color="auto"/>
              <w:bottom w:val="single" w:sz="6" w:space="0" w:color="auto"/>
              <w:right w:val="single" w:sz="12" w:space="0" w:color="auto"/>
            </w:tcBorders>
            <w:shd w:val="clear" w:color="auto" w:fill="auto"/>
            <w:vAlign w:val="center"/>
          </w:tcPr>
          <w:p w14:paraId="5E42707F" w14:textId="77777777" w:rsidR="007414E4" w:rsidRPr="00B20488" w:rsidRDefault="007414E4" w:rsidP="004D6839">
            <w:pPr>
              <w:jc w:val="center"/>
              <w:rPr>
                <w:rFonts w:ascii="Arial" w:hAnsi="Arial" w:cs="Arial"/>
                <w:b/>
              </w:rPr>
            </w:pPr>
            <w:r w:rsidRPr="00B20488">
              <w:rPr>
                <w:rFonts w:ascii="Segoe UI Semibold" w:hAnsi="Segoe UI Semibold" w:cs="Arial"/>
                <w:sz w:val="21"/>
              </w:rPr>
              <w:t>5</w:t>
            </w:r>
          </w:p>
        </w:tc>
        <w:tc>
          <w:tcPr>
            <w:tcW w:w="8850" w:type="dxa"/>
            <w:tcBorders>
              <w:left w:val="single" w:sz="12" w:space="0" w:color="auto"/>
            </w:tcBorders>
            <w:shd w:val="clear" w:color="auto" w:fill="auto"/>
          </w:tcPr>
          <w:p w14:paraId="35E2998B" w14:textId="77777777" w:rsidR="007414E4" w:rsidRPr="00B20488" w:rsidRDefault="007414E4" w:rsidP="005A2ED5">
            <w:pPr>
              <w:rPr>
                <w:rFonts w:ascii="Segoe UI" w:hAnsi="Segoe UI" w:cs="Arial"/>
                <w:sz w:val="21"/>
              </w:rPr>
            </w:pPr>
            <w:r w:rsidRPr="00B20488">
              <w:rPr>
                <w:rFonts w:ascii="Segoe UI" w:hAnsi="Segoe UI" w:cs="Arial"/>
                <w:sz w:val="21"/>
              </w:rPr>
              <w:t>The program must check that each player has the required number and type of spaceships</w:t>
            </w:r>
          </w:p>
        </w:tc>
      </w:tr>
      <w:tr w:rsidR="007414E4" w:rsidRPr="00B20488" w14:paraId="10BE0A12" w14:textId="77777777" w:rsidTr="008B7186">
        <w:trPr>
          <w:jc w:val="center"/>
        </w:trPr>
        <w:tc>
          <w:tcPr>
            <w:tcW w:w="392" w:type="dxa"/>
            <w:tcBorders>
              <w:top w:val="single" w:sz="6" w:space="0" w:color="auto"/>
              <w:bottom w:val="single" w:sz="6" w:space="0" w:color="auto"/>
              <w:right w:val="single" w:sz="12" w:space="0" w:color="auto"/>
            </w:tcBorders>
            <w:shd w:val="clear" w:color="auto" w:fill="D9D9D9" w:themeFill="background1" w:themeFillShade="D9"/>
            <w:vAlign w:val="center"/>
          </w:tcPr>
          <w:p w14:paraId="37CC831F" w14:textId="77777777" w:rsidR="007414E4" w:rsidRPr="00B20488" w:rsidRDefault="007414E4" w:rsidP="004D6839">
            <w:pPr>
              <w:jc w:val="center"/>
              <w:rPr>
                <w:rFonts w:ascii="Arial" w:hAnsi="Arial" w:cs="Arial"/>
                <w:b/>
              </w:rPr>
            </w:pPr>
            <w:r w:rsidRPr="00B20488">
              <w:rPr>
                <w:rFonts w:ascii="Segoe UI Semibold" w:hAnsi="Segoe UI Semibold" w:cs="Arial"/>
                <w:sz w:val="21"/>
              </w:rPr>
              <w:t>6</w:t>
            </w:r>
          </w:p>
        </w:tc>
        <w:tc>
          <w:tcPr>
            <w:tcW w:w="8850" w:type="dxa"/>
            <w:tcBorders>
              <w:left w:val="single" w:sz="12" w:space="0" w:color="auto"/>
            </w:tcBorders>
            <w:shd w:val="clear" w:color="auto" w:fill="D9D9D9" w:themeFill="background1" w:themeFillShade="D9"/>
          </w:tcPr>
          <w:p w14:paraId="3BCF09F7" w14:textId="77777777" w:rsidR="007414E4" w:rsidRPr="00B20488" w:rsidRDefault="007414E4" w:rsidP="005A2ED5">
            <w:pPr>
              <w:rPr>
                <w:rFonts w:ascii="Segoe UI" w:hAnsi="Segoe UI" w:cs="Arial"/>
                <w:sz w:val="21"/>
              </w:rPr>
            </w:pPr>
            <w:r w:rsidRPr="00B20488">
              <w:rPr>
                <w:rFonts w:ascii="Segoe UI" w:hAnsi="Segoe UI" w:cs="Arial"/>
                <w:sz w:val="21"/>
              </w:rPr>
              <w:t>The program must randomise who goes first</w:t>
            </w:r>
          </w:p>
        </w:tc>
      </w:tr>
      <w:tr w:rsidR="007414E4" w:rsidRPr="00B20488" w14:paraId="76E22A5A" w14:textId="77777777" w:rsidTr="008B7186">
        <w:trPr>
          <w:jc w:val="center"/>
        </w:trPr>
        <w:tc>
          <w:tcPr>
            <w:tcW w:w="392" w:type="dxa"/>
            <w:tcBorders>
              <w:top w:val="single" w:sz="6" w:space="0" w:color="auto"/>
              <w:bottom w:val="single" w:sz="6" w:space="0" w:color="auto"/>
              <w:right w:val="single" w:sz="12" w:space="0" w:color="auto"/>
            </w:tcBorders>
            <w:shd w:val="clear" w:color="auto" w:fill="D9D9D9" w:themeFill="background1" w:themeFillShade="D9"/>
            <w:vAlign w:val="center"/>
          </w:tcPr>
          <w:p w14:paraId="65951700" w14:textId="77777777" w:rsidR="007414E4" w:rsidRPr="00B20488" w:rsidRDefault="007414E4" w:rsidP="004D6839">
            <w:pPr>
              <w:jc w:val="center"/>
              <w:rPr>
                <w:rFonts w:ascii="Arial" w:hAnsi="Arial" w:cs="Arial"/>
                <w:b/>
              </w:rPr>
            </w:pPr>
            <w:r w:rsidRPr="00B20488">
              <w:rPr>
                <w:rFonts w:ascii="Segoe UI Semibold" w:hAnsi="Segoe UI Semibold" w:cs="Arial"/>
                <w:sz w:val="21"/>
              </w:rPr>
              <w:t>7</w:t>
            </w:r>
          </w:p>
        </w:tc>
        <w:tc>
          <w:tcPr>
            <w:tcW w:w="8850" w:type="dxa"/>
            <w:tcBorders>
              <w:left w:val="single" w:sz="12" w:space="0" w:color="auto"/>
            </w:tcBorders>
            <w:shd w:val="clear" w:color="auto" w:fill="D9D9D9" w:themeFill="background1" w:themeFillShade="D9"/>
          </w:tcPr>
          <w:p w14:paraId="23A03943" w14:textId="77777777" w:rsidR="007414E4" w:rsidRPr="00B20488" w:rsidRDefault="007414E4" w:rsidP="005A2ED5">
            <w:pPr>
              <w:rPr>
                <w:rFonts w:ascii="Segoe UI" w:hAnsi="Segoe UI" w:cs="Arial"/>
                <w:sz w:val="21"/>
              </w:rPr>
            </w:pPr>
            <w:r w:rsidRPr="00B20488">
              <w:rPr>
                <w:rFonts w:ascii="Segoe UI" w:hAnsi="Segoe UI" w:cs="Arial"/>
                <w:sz w:val="21"/>
              </w:rPr>
              <w:t>The program must allow each player in turn to choose a location on the grid to fire a missile at:</w:t>
            </w:r>
          </w:p>
          <w:p w14:paraId="54C18625" w14:textId="77777777" w:rsidR="007414E4" w:rsidRPr="00B20488" w:rsidRDefault="007414E4" w:rsidP="004D6839">
            <w:pPr>
              <w:ind w:left="364" w:hanging="364"/>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The location choice must be checked to ensure it is valid</w:t>
            </w:r>
          </w:p>
          <w:p w14:paraId="1F442C3C" w14:textId="77777777" w:rsidR="007414E4" w:rsidRPr="00B20488" w:rsidRDefault="007414E4" w:rsidP="004D6839">
            <w:pPr>
              <w:ind w:left="364" w:hanging="364"/>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The program must ask the player a space science question</w:t>
            </w:r>
          </w:p>
          <w:p w14:paraId="1561B7C4" w14:textId="77777777" w:rsidR="007414E4" w:rsidRPr="00B20488" w:rsidRDefault="007414E4" w:rsidP="004D6839">
            <w:pPr>
              <w:ind w:left="364" w:hanging="364"/>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If they get it right then their chosen location is fired at</w:t>
            </w:r>
            <w:r w:rsidR="00886940" w:rsidRPr="00B20488">
              <w:rPr>
                <w:rFonts w:ascii="Segoe UI" w:hAnsi="Segoe UI" w:cs="Arial"/>
                <w:sz w:val="21"/>
              </w:rPr>
              <w:t xml:space="preserve">.  </w:t>
            </w:r>
            <w:r w:rsidRPr="00B20488">
              <w:rPr>
                <w:rFonts w:ascii="Segoe UI" w:hAnsi="Segoe UI" w:cs="Arial"/>
                <w:sz w:val="21"/>
              </w:rPr>
              <w:t>If they get it wrong then the other player gets their turn</w:t>
            </w:r>
          </w:p>
          <w:p w14:paraId="60D395FF" w14:textId="77777777" w:rsidR="007414E4" w:rsidRPr="00B20488" w:rsidRDefault="007414E4" w:rsidP="004D6839">
            <w:pPr>
              <w:ind w:left="364" w:hanging="364"/>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A message should be output (hit, miss or destroyed – depending on whether there is an opponent</w:t>
            </w:r>
            <w:r w:rsidR="00886940" w:rsidRPr="00B20488">
              <w:rPr>
                <w:rFonts w:ascii="Segoe UI" w:hAnsi="Segoe UI" w:cs="Arial"/>
                <w:sz w:val="21"/>
              </w:rPr>
              <w:t>’</w:t>
            </w:r>
            <w:r w:rsidRPr="00B20488">
              <w:rPr>
                <w:rFonts w:ascii="Segoe UI" w:hAnsi="Segoe UI" w:cs="Arial"/>
                <w:sz w:val="21"/>
              </w:rPr>
              <w:t>s ship in that location)</w:t>
            </w:r>
          </w:p>
          <w:p w14:paraId="302E2F87" w14:textId="77777777" w:rsidR="007414E4" w:rsidRPr="00B20488" w:rsidRDefault="007414E4" w:rsidP="004D6839">
            <w:pPr>
              <w:ind w:left="364" w:hanging="364"/>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If all spaceships for the other player have been destroyed then a game won message should be output</w:t>
            </w:r>
          </w:p>
        </w:tc>
      </w:tr>
      <w:tr w:rsidR="007414E4" w:rsidRPr="00B20488" w14:paraId="3BDFC994" w14:textId="77777777" w:rsidTr="004D6839">
        <w:trPr>
          <w:jc w:val="center"/>
        </w:trPr>
        <w:tc>
          <w:tcPr>
            <w:tcW w:w="392" w:type="dxa"/>
            <w:tcBorders>
              <w:top w:val="single" w:sz="6" w:space="0" w:color="auto"/>
              <w:bottom w:val="single" w:sz="12" w:space="0" w:color="auto"/>
              <w:right w:val="single" w:sz="12" w:space="0" w:color="auto"/>
            </w:tcBorders>
            <w:vAlign w:val="center"/>
          </w:tcPr>
          <w:p w14:paraId="5D7FB681" w14:textId="77777777" w:rsidR="007414E4" w:rsidRPr="00B20488" w:rsidRDefault="007414E4" w:rsidP="004D6839">
            <w:pPr>
              <w:jc w:val="center"/>
              <w:rPr>
                <w:rFonts w:ascii="Arial" w:hAnsi="Arial" w:cs="Arial"/>
                <w:b/>
              </w:rPr>
            </w:pPr>
            <w:r w:rsidRPr="00B20488">
              <w:rPr>
                <w:rFonts w:ascii="Segoe UI Semibold" w:hAnsi="Segoe UI Semibold" w:cs="Arial"/>
                <w:sz w:val="21"/>
              </w:rPr>
              <w:t>8</w:t>
            </w:r>
          </w:p>
        </w:tc>
        <w:tc>
          <w:tcPr>
            <w:tcW w:w="8850" w:type="dxa"/>
            <w:tcBorders>
              <w:left w:val="single" w:sz="12" w:space="0" w:color="auto"/>
            </w:tcBorders>
          </w:tcPr>
          <w:p w14:paraId="07895DCA" w14:textId="77777777" w:rsidR="007414E4" w:rsidRPr="00B20488" w:rsidRDefault="007414E4" w:rsidP="005A2ED5">
            <w:pPr>
              <w:rPr>
                <w:rFonts w:ascii="Segoe UI" w:hAnsi="Segoe UI" w:cs="Arial"/>
                <w:sz w:val="21"/>
              </w:rPr>
            </w:pPr>
            <w:r w:rsidRPr="00B20488">
              <w:rPr>
                <w:rFonts w:ascii="Segoe UI" w:hAnsi="Segoe UI" w:cs="Arial"/>
                <w:sz w:val="21"/>
              </w:rPr>
              <w:t>The program should produce output a list of the last 5 (space names ) of players who have recently won games</w:t>
            </w:r>
          </w:p>
        </w:tc>
      </w:tr>
    </w:tbl>
    <w:p w14:paraId="1344F947" w14:textId="77777777" w:rsidR="007414E4" w:rsidRPr="00B20488" w:rsidRDefault="007414E4" w:rsidP="005A2ED5">
      <w:pPr>
        <w:rPr>
          <w:rFonts w:ascii="Segoe UI" w:hAnsi="Segoe UI" w:cs="Arial"/>
          <w:sz w:val="21"/>
        </w:rPr>
      </w:pPr>
    </w:p>
    <w:p w14:paraId="581BC958" w14:textId="77777777" w:rsidR="007414E4" w:rsidRPr="00B20488" w:rsidRDefault="007414E4" w:rsidP="005A2ED5">
      <w:pPr>
        <w:rPr>
          <w:rFonts w:ascii="Segoe UI" w:hAnsi="Segoe UI" w:cs="Arial"/>
          <w:sz w:val="21"/>
        </w:rPr>
      </w:pPr>
      <w:r w:rsidRPr="00B20488">
        <w:rPr>
          <w:rFonts w:ascii="Segoe UI" w:hAnsi="Segoe UI" w:cs="Arial"/>
          <w:sz w:val="21"/>
        </w:rPr>
        <w:t>The critical path through these objectives is to attempt 1, 3, 6 and 7 first and produce a partial solution that fulfils those objectives before then going on to tackle additional objectives</w:t>
      </w:r>
      <w:r w:rsidR="00886940" w:rsidRPr="00B20488">
        <w:rPr>
          <w:rFonts w:ascii="Segoe UI" w:hAnsi="Segoe UI" w:cs="Arial"/>
          <w:sz w:val="21"/>
        </w:rPr>
        <w:t xml:space="preserve">.  </w:t>
      </w:r>
      <w:r w:rsidRPr="00B20488">
        <w:rPr>
          <w:rFonts w:ascii="Segoe UI" w:hAnsi="Segoe UI" w:cs="Arial"/>
          <w:sz w:val="21"/>
        </w:rPr>
        <w:t xml:space="preserve">In this example the second critical path might include objectives 2, 5 and 8 and, when those are complete, any remaining objectives to complete </w:t>
      </w:r>
      <w:r w:rsidRPr="00B20488">
        <w:rPr>
          <w:rFonts w:ascii="Segoe UI" w:hAnsi="Segoe UI" w:cs="Arial"/>
          <w:sz w:val="21"/>
        </w:rPr>
        <w:lastRenderedPageBreak/>
        <w:t>the solution</w:t>
      </w:r>
      <w:r w:rsidR="00886940" w:rsidRPr="00B20488">
        <w:rPr>
          <w:rFonts w:ascii="Segoe UI" w:hAnsi="Segoe UI" w:cs="Arial"/>
          <w:sz w:val="21"/>
        </w:rPr>
        <w:t xml:space="preserve">.  </w:t>
      </w:r>
      <w:r w:rsidRPr="00B20488">
        <w:rPr>
          <w:rFonts w:ascii="Segoe UI" w:hAnsi="Segoe UI" w:cs="Arial"/>
          <w:sz w:val="21"/>
        </w:rPr>
        <w:t>In this way those objectives that are critical to the success of the solution are tackled and achieved early on in the development of the system.</w:t>
      </w:r>
    </w:p>
    <w:p w14:paraId="3D0829C8" w14:textId="77777777" w:rsidR="00A83694" w:rsidRPr="00B20488" w:rsidRDefault="00A83694">
      <w:pPr>
        <w:rPr>
          <w:rFonts w:ascii="Bebas Neue" w:eastAsiaTheme="majorEastAsia" w:hAnsi="Bebas Neue" w:cstheme="minorHAnsi"/>
          <w:bCs/>
          <w:color w:val="000000" w:themeColor="text1"/>
          <w:kern w:val="32"/>
          <w:sz w:val="40"/>
          <w:szCs w:val="28"/>
        </w:rPr>
      </w:pPr>
      <w:r w:rsidRPr="00B20488">
        <w:br w:type="page"/>
      </w:r>
    </w:p>
    <w:p w14:paraId="7D37BE4F" w14:textId="77777777" w:rsidR="007414E4" w:rsidRPr="00B20488" w:rsidRDefault="00CE7A5E" w:rsidP="00CE7A5E">
      <w:pPr>
        <w:pStyle w:val="alpha"/>
      </w:pPr>
      <w:bookmarkStart w:id="24" w:name="_Toc500405947"/>
      <w:r w:rsidRPr="00B20488">
        <w:lastRenderedPageBreak/>
        <w:t xml:space="preserve">3.2 – </w:t>
      </w:r>
      <w:r w:rsidR="007414E4" w:rsidRPr="00B20488">
        <w:t>Prototyping</w:t>
      </w:r>
      <w:bookmarkEnd w:id="24"/>
    </w:p>
    <w:p w14:paraId="5E8CE90A" w14:textId="77777777" w:rsidR="007414E4" w:rsidRPr="00B20488" w:rsidRDefault="007414E4" w:rsidP="005A2ED5">
      <w:pPr>
        <w:rPr>
          <w:rFonts w:ascii="Segoe UI" w:hAnsi="Segoe UI" w:cs="Arial"/>
          <w:sz w:val="21"/>
          <w:szCs w:val="24"/>
        </w:rPr>
      </w:pPr>
      <w:r w:rsidRPr="00B20488">
        <w:rPr>
          <w:rFonts w:ascii="Segoe UI" w:hAnsi="Segoe UI" w:cs="Arial"/>
          <w:color w:val="222222"/>
          <w:sz w:val="21"/>
          <w:szCs w:val="24"/>
          <w:shd w:val="clear" w:color="auto" w:fill="FFFFFF"/>
        </w:rPr>
        <w:t>A</w:t>
      </w:r>
      <w:r w:rsidRPr="00B20488">
        <w:rPr>
          <w:rStyle w:val="apple-converted-space"/>
          <w:rFonts w:ascii="Segoe UI" w:hAnsi="Segoe UI" w:cs="Arial"/>
          <w:color w:val="222222"/>
          <w:sz w:val="21"/>
          <w:szCs w:val="24"/>
          <w:shd w:val="clear" w:color="auto" w:fill="FFFFFF"/>
        </w:rPr>
        <w:t> </w:t>
      </w:r>
      <w:r w:rsidRPr="00B20488">
        <w:rPr>
          <w:rFonts w:ascii="Segoe UI Semibold" w:hAnsi="Segoe UI Semibold" w:cs="Arial"/>
          <w:bCs/>
          <w:color w:val="222222"/>
          <w:sz w:val="21"/>
          <w:szCs w:val="24"/>
          <w:shd w:val="clear" w:color="auto" w:fill="FFFFFF"/>
        </w:rPr>
        <w:t>prototype (in programming terms)</w:t>
      </w:r>
      <w:r w:rsidRPr="00B20488">
        <w:rPr>
          <w:rStyle w:val="apple-converted-space"/>
          <w:rFonts w:ascii="Segoe UI" w:hAnsi="Segoe UI" w:cs="Arial"/>
          <w:color w:val="222222"/>
          <w:sz w:val="21"/>
          <w:szCs w:val="24"/>
          <w:shd w:val="clear" w:color="auto" w:fill="FFFFFF"/>
        </w:rPr>
        <w:t> </w:t>
      </w:r>
      <w:r w:rsidRPr="00B20488">
        <w:rPr>
          <w:rFonts w:ascii="Segoe UI" w:hAnsi="Segoe UI" w:cs="Arial"/>
          <w:color w:val="222222"/>
          <w:sz w:val="21"/>
          <w:szCs w:val="24"/>
          <w:shd w:val="clear" w:color="auto" w:fill="FFFFFF"/>
        </w:rPr>
        <w:t>is an example of your system which will not be fully functional</w:t>
      </w:r>
      <w:r w:rsidR="00886940" w:rsidRPr="00B20488">
        <w:rPr>
          <w:rFonts w:ascii="Segoe UI" w:hAnsi="Segoe UI" w:cs="Arial"/>
          <w:color w:val="222222"/>
          <w:sz w:val="21"/>
          <w:szCs w:val="24"/>
          <w:shd w:val="clear" w:color="auto" w:fill="FFFFFF"/>
        </w:rPr>
        <w:t xml:space="preserve">.  </w:t>
      </w:r>
      <w:r w:rsidRPr="00B20488">
        <w:rPr>
          <w:rFonts w:ascii="Segoe UI" w:hAnsi="Segoe UI" w:cs="Arial"/>
          <w:color w:val="222222"/>
          <w:sz w:val="21"/>
          <w:szCs w:val="24"/>
          <w:shd w:val="clear" w:color="auto" w:fill="FFFFFF"/>
        </w:rPr>
        <w:t>It will have a few to some of the capabilities of the intended final product</w:t>
      </w:r>
      <w:r w:rsidR="00886940" w:rsidRPr="00B20488">
        <w:rPr>
          <w:rFonts w:ascii="Segoe UI" w:hAnsi="Segoe UI" w:cs="Arial"/>
          <w:color w:val="222222"/>
          <w:sz w:val="21"/>
          <w:szCs w:val="24"/>
          <w:shd w:val="clear" w:color="auto" w:fill="FFFFFF"/>
        </w:rPr>
        <w:t xml:space="preserve">.  </w:t>
      </w:r>
      <w:r w:rsidRPr="00B20488">
        <w:rPr>
          <w:rFonts w:ascii="Segoe UI" w:hAnsi="Segoe UI" w:cs="Arial"/>
          <w:color w:val="222222"/>
          <w:sz w:val="21"/>
          <w:szCs w:val="24"/>
          <w:shd w:val="clear" w:color="auto" w:fill="FFFFFF"/>
        </w:rPr>
        <w:t xml:space="preserve">Building a prototype (or series of prototypes) is useful because </w:t>
      </w:r>
      <w:r w:rsidRPr="00B20488">
        <w:rPr>
          <w:rFonts w:ascii="Segoe UI" w:hAnsi="Segoe UI" w:cs="Arial"/>
          <w:sz w:val="21"/>
          <w:szCs w:val="24"/>
        </w:rPr>
        <w:t>it allows you to involve your end user in the development process</w:t>
      </w:r>
    </w:p>
    <w:p w14:paraId="5ED506B6" w14:textId="77777777" w:rsidR="003E6DE8" w:rsidRPr="00B20488" w:rsidRDefault="003E6DE8" w:rsidP="005A2ED5">
      <w:pPr>
        <w:rPr>
          <w:rFonts w:ascii="Calibri" w:hAnsi="Calibri" w:cs="Arial"/>
          <w:color w:val="222222"/>
          <w:sz w:val="6"/>
          <w:szCs w:val="24"/>
          <w:shd w:val="clear" w:color="auto" w:fill="FFFFFF"/>
        </w:rPr>
      </w:pPr>
    </w:p>
    <w:p w14:paraId="2D6F6B68"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As each prototype is built it can be used to tease out further requirements from your client and get valuable feedback which helps further development</w:t>
      </w:r>
      <w:r w:rsidR="00886940" w:rsidRPr="00B20488">
        <w:rPr>
          <w:rFonts w:ascii="Segoe UI" w:hAnsi="Segoe UI" w:cs="Arial"/>
          <w:sz w:val="21"/>
          <w:szCs w:val="24"/>
        </w:rPr>
        <w:t xml:space="preserve">.  </w:t>
      </w:r>
      <w:r w:rsidRPr="00B20488">
        <w:rPr>
          <w:rFonts w:ascii="Segoe UI" w:hAnsi="Segoe UI" w:cs="Arial"/>
          <w:sz w:val="21"/>
          <w:szCs w:val="24"/>
        </w:rPr>
        <w:t>It enables your end user to see what the system will look like and how it can be used.</w:t>
      </w:r>
    </w:p>
    <w:p w14:paraId="26782EDA" w14:textId="77777777" w:rsidR="003E6DE8" w:rsidRPr="00B20488" w:rsidRDefault="003E6DE8" w:rsidP="005A2ED5">
      <w:pPr>
        <w:rPr>
          <w:rFonts w:ascii="Calibri" w:hAnsi="Calibri" w:cs="Arial"/>
          <w:sz w:val="12"/>
          <w:szCs w:val="24"/>
        </w:rPr>
      </w:pPr>
    </w:p>
    <w:p w14:paraId="6BAA3244" w14:textId="77777777" w:rsidR="007414E4" w:rsidRPr="00B20488" w:rsidRDefault="007414E4" w:rsidP="005A2ED5">
      <w:pPr>
        <w:rPr>
          <w:rFonts w:ascii="Segoe UI" w:hAnsi="Segoe UI" w:cs="Arial"/>
          <w:sz w:val="21"/>
          <w:szCs w:val="24"/>
        </w:rPr>
      </w:pPr>
      <w:r w:rsidRPr="00B20488">
        <w:rPr>
          <w:rFonts w:ascii="Segoe UI Semibold" w:hAnsi="Segoe UI Semibold" w:cs="Arial"/>
          <w:sz w:val="21"/>
          <w:szCs w:val="24"/>
        </w:rPr>
        <w:t>You can choose this as a method to develop and document your project</w:t>
      </w:r>
      <w:r w:rsidRPr="00B20488">
        <w:rPr>
          <w:rFonts w:ascii="Segoe UI" w:hAnsi="Segoe UI" w:cs="Arial"/>
          <w:sz w:val="21"/>
          <w:szCs w:val="24"/>
        </w:rPr>
        <w:t xml:space="preserve"> and if you do then your analysis design, technical solution, testing and evaluation becomes more of an iterative process</w:t>
      </w:r>
      <w:r w:rsidR="00886940" w:rsidRPr="00B20488">
        <w:rPr>
          <w:rFonts w:ascii="Segoe UI" w:hAnsi="Segoe UI" w:cs="Arial"/>
          <w:sz w:val="21"/>
          <w:szCs w:val="24"/>
        </w:rPr>
        <w:t xml:space="preserve">.  </w:t>
      </w:r>
      <w:r w:rsidRPr="00B20488">
        <w:rPr>
          <w:rFonts w:ascii="Segoe UI" w:hAnsi="Segoe UI" w:cs="Arial"/>
          <w:sz w:val="21"/>
          <w:szCs w:val="24"/>
        </w:rPr>
        <w:t>If you do choose this method then make sure you have easy access to your end user as their feedback is vital and could hold up your progress if they are difficult to get hold of</w:t>
      </w:r>
      <w:r w:rsidR="00886940" w:rsidRPr="00B20488">
        <w:rPr>
          <w:rFonts w:ascii="Segoe UI" w:hAnsi="Segoe UI" w:cs="Arial"/>
          <w:sz w:val="21"/>
          <w:szCs w:val="24"/>
        </w:rPr>
        <w:t xml:space="preserve">.  </w:t>
      </w:r>
    </w:p>
    <w:p w14:paraId="7B574912" w14:textId="77777777" w:rsidR="007414E4" w:rsidRPr="00B20488" w:rsidRDefault="007414E4" w:rsidP="005A2ED5">
      <w:pPr>
        <w:rPr>
          <w:rFonts w:ascii="Calibri" w:hAnsi="Calibri" w:cs="Arial"/>
          <w:sz w:val="12"/>
          <w:szCs w:val="24"/>
        </w:rPr>
      </w:pPr>
    </w:p>
    <w:p w14:paraId="5E9B26CE"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How many prototypes should I build?</w:t>
      </w:r>
    </w:p>
    <w:p w14:paraId="012CA301"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is a difficult one to state a definitive answer to, as all projects are different, but in general around 1 or 2 prototypes and a final product would probably be enough for most A-Level projects</w:t>
      </w:r>
      <w:r w:rsidR="00886940" w:rsidRPr="00B20488">
        <w:rPr>
          <w:rFonts w:ascii="Segoe UI" w:hAnsi="Segoe UI" w:cs="Arial"/>
          <w:sz w:val="21"/>
          <w:szCs w:val="24"/>
        </w:rPr>
        <w:t xml:space="preserve">.  </w:t>
      </w:r>
    </w:p>
    <w:p w14:paraId="2875FBA3" w14:textId="77777777" w:rsidR="007414E4" w:rsidRPr="00B20488" w:rsidRDefault="007414E4" w:rsidP="005A2ED5">
      <w:pPr>
        <w:rPr>
          <w:rFonts w:ascii="Calibri" w:hAnsi="Calibri" w:cs="Arial"/>
          <w:sz w:val="12"/>
          <w:szCs w:val="24"/>
        </w:rPr>
      </w:pPr>
    </w:p>
    <w:p w14:paraId="51435E61"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How would I document my project if I used prototypes?</w:t>
      </w:r>
    </w:p>
    <w:p w14:paraId="20887D21"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If you do use prototype versions then it is a good idea to reflect that in your documentation</w:t>
      </w:r>
      <w:r w:rsidR="00886940" w:rsidRPr="00B20488">
        <w:rPr>
          <w:rFonts w:ascii="Segoe UI" w:hAnsi="Segoe UI" w:cs="Arial"/>
          <w:sz w:val="21"/>
          <w:szCs w:val="24"/>
        </w:rPr>
        <w:t xml:space="preserve">.  </w:t>
      </w:r>
      <w:r w:rsidRPr="00B20488">
        <w:rPr>
          <w:rFonts w:ascii="Segoe UI" w:hAnsi="Segoe UI" w:cs="Arial"/>
          <w:sz w:val="21"/>
          <w:szCs w:val="24"/>
        </w:rPr>
        <w:t>The table below (Table 1) shows how you might document a prototype solution</w:t>
      </w:r>
    </w:p>
    <w:p w14:paraId="2F351A87" w14:textId="77777777" w:rsidR="007414E4" w:rsidRPr="00B20488" w:rsidRDefault="007414E4" w:rsidP="00422C59"/>
    <w:p w14:paraId="23478815" w14:textId="77777777" w:rsidR="007414E4" w:rsidRPr="00B20488" w:rsidRDefault="007414E4" w:rsidP="005A2ED5">
      <w:pPr>
        <w:rPr>
          <w:rFonts w:ascii="Calibri" w:hAnsi="Calibri" w:cs="Arial"/>
          <w:b/>
          <w:sz w:val="28"/>
          <w:szCs w:val="28"/>
        </w:rPr>
      </w:pPr>
      <w:r w:rsidRPr="00B20488">
        <w:rPr>
          <w:rFonts w:ascii="Calibri" w:hAnsi="Calibri" w:cs="Arial"/>
          <w:b/>
          <w:sz w:val="28"/>
          <w:szCs w:val="28"/>
        </w:rPr>
        <w:t>Table 1</w:t>
      </w:r>
    </w:p>
    <w:tbl>
      <w:tblPr>
        <w:tblStyle w:val="ZigZag"/>
        <w:tblW w:w="5000" w:type="pct"/>
        <w:tblLayout w:type="fixed"/>
        <w:tblLook w:val="04A0" w:firstRow="1" w:lastRow="0" w:firstColumn="1" w:lastColumn="0" w:noHBand="0" w:noVBand="1"/>
      </w:tblPr>
      <w:tblGrid>
        <w:gridCol w:w="1270"/>
        <w:gridCol w:w="2968"/>
        <w:gridCol w:w="3260"/>
        <w:gridCol w:w="2677"/>
      </w:tblGrid>
      <w:tr w:rsidR="007414E4" w:rsidRPr="00B20488" w14:paraId="23A1FABC" w14:textId="77777777" w:rsidTr="00CE7A5E">
        <w:trPr>
          <w:cnfStyle w:val="100000000000" w:firstRow="1" w:lastRow="0" w:firstColumn="0" w:lastColumn="0" w:oddVBand="0" w:evenVBand="0" w:oddHBand="0" w:evenHBand="0" w:firstRowFirstColumn="0" w:firstRowLastColumn="0" w:lastRowFirstColumn="0" w:lastRowLastColumn="0"/>
        </w:trPr>
        <w:tc>
          <w:tcPr>
            <w:tcW w:w="1270" w:type="dxa"/>
            <w:vAlign w:val="top"/>
          </w:tcPr>
          <w:p w14:paraId="0A3C5BB5" w14:textId="77777777" w:rsidR="007414E4" w:rsidRPr="00B20488" w:rsidRDefault="007414E4" w:rsidP="00CE7A5E">
            <w:pPr>
              <w:jc w:val="left"/>
              <w:rPr>
                <w:rFonts w:ascii="Arial" w:hAnsi="Arial" w:cs="Arial"/>
              </w:rPr>
            </w:pPr>
            <w:r w:rsidRPr="00B20488">
              <w:rPr>
                <w:rFonts w:ascii="Segoe UI Semibold" w:hAnsi="Segoe UI Semibold" w:cs="Arial"/>
                <w:b w:val="0"/>
                <w:sz w:val="21"/>
              </w:rPr>
              <w:t>Sections</w:t>
            </w:r>
          </w:p>
        </w:tc>
        <w:tc>
          <w:tcPr>
            <w:tcW w:w="2968" w:type="dxa"/>
            <w:vAlign w:val="top"/>
          </w:tcPr>
          <w:p w14:paraId="4896EC92" w14:textId="77777777" w:rsidR="007414E4" w:rsidRPr="00B20488" w:rsidRDefault="007414E4" w:rsidP="00CE7A5E">
            <w:pPr>
              <w:jc w:val="left"/>
              <w:rPr>
                <w:rFonts w:ascii="Arial" w:hAnsi="Arial" w:cs="Arial"/>
              </w:rPr>
            </w:pPr>
            <w:r w:rsidRPr="00B20488">
              <w:rPr>
                <w:rFonts w:ascii="Segoe UI Semibold" w:hAnsi="Segoe UI Semibold" w:cs="Arial"/>
                <w:b w:val="0"/>
                <w:sz w:val="21"/>
              </w:rPr>
              <w:t>Prototype 1</w:t>
            </w:r>
          </w:p>
        </w:tc>
        <w:tc>
          <w:tcPr>
            <w:tcW w:w="3260" w:type="dxa"/>
            <w:vAlign w:val="top"/>
          </w:tcPr>
          <w:p w14:paraId="60FE7142" w14:textId="77777777" w:rsidR="007414E4" w:rsidRPr="00B20488" w:rsidRDefault="007414E4" w:rsidP="00CE7A5E">
            <w:pPr>
              <w:jc w:val="left"/>
              <w:rPr>
                <w:rFonts w:ascii="Arial" w:hAnsi="Arial" w:cs="Arial"/>
              </w:rPr>
            </w:pPr>
            <w:r w:rsidRPr="00B20488">
              <w:rPr>
                <w:rFonts w:ascii="Segoe UI Semibold" w:hAnsi="Segoe UI Semibold" w:cs="Arial"/>
                <w:b w:val="0"/>
                <w:sz w:val="21"/>
              </w:rPr>
              <w:t>Prototype 2</w:t>
            </w:r>
          </w:p>
        </w:tc>
        <w:tc>
          <w:tcPr>
            <w:tcW w:w="2677" w:type="dxa"/>
            <w:vAlign w:val="top"/>
          </w:tcPr>
          <w:p w14:paraId="1C4BD11D" w14:textId="77777777" w:rsidR="007414E4" w:rsidRPr="00B20488" w:rsidRDefault="007414E4" w:rsidP="00CE7A5E">
            <w:pPr>
              <w:jc w:val="left"/>
              <w:rPr>
                <w:rFonts w:ascii="Segoe UI Semibold" w:hAnsi="Segoe UI Semibold" w:cs="Arial"/>
                <w:b w:val="0"/>
                <w:sz w:val="21"/>
              </w:rPr>
            </w:pPr>
            <w:r w:rsidRPr="00B20488">
              <w:rPr>
                <w:rFonts w:ascii="Segoe UI Semibold" w:hAnsi="Segoe UI Semibold" w:cs="Arial"/>
                <w:b w:val="0"/>
                <w:sz w:val="21"/>
              </w:rPr>
              <w:t>Final product</w:t>
            </w:r>
          </w:p>
        </w:tc>
      </w:tr>
      <w:tr w:rsidR="007414E4" w:rsidRPr="00B20488" w14:paraId="5167B3A1" w14:textId="77777777" w:rsidTr="00CE7A5E">
        <w:tc>
          <w:tcPr>
            <w:tcW w:w="1270" w:type="dxa"/>
          </w:tcPr>
          <w:p w14:paraId="181CD6CA" w14:textId="77777777" w:rsidR="007414E4" w:rsidRPr="00B20488" w:rsidRDefault="007414E4" w:rsidP="00CE7A5E">
            <w:pPr>
              <w:rPr>
                <w:rFonts w:ascii="Arial" w:hAnsi="Arial" w:cs="Arial"/>
                <w:b/>
                <w:sz w:val="24"/>
                <w:szCs w:val="28"/>
              </w:rPr>
            </w:pPr>
            <w:r w:rsidRPr="00B20488">
              <w:rPr>
                <w:rFonts w:ascii="Segoe UI Semibold" w:hAnsi="Segoe UI Semibold" w:cs="Arial"/>
                <w:sz w:val="21"/>
                <w:szCs w:val="28"/>
              </w:rPr>
              <w:t>Analysis</w:t>
            </w:r>
          </w:p>
        </w:tc>
        <w:tc>
          <w:tcPr>
            <w:tcW w:w="2968" w:type="dxa"/>
          </w:tcPr>
          <w:p w14:paraId="2568CAB7" w14:textId="77777777" w:rsidR="007414E4" w:rsidRPr="00B20488" w:rsidRDefault="007414E4" w:rsidP="00CE7A5E">
            <w:pPr>
              <w:rPr>
                <w:rFonts w:ascii="Arial" w:hAnsi="Arial" w:cs="Arial"/>
                <w:b/>
              </w:rPr>
            </w:pPr>
            <w:r w:rsidRPr="00B20488">
              <w:rPr>
                <w:rFonts w:ascii="Segoe UI Semibold" w:hAnsi="Segoe UI Semibold" w:cs="Arial"/>
                <w:sz w:val="21"/>
              </w:rPr>
              <w:t>Do your analysis section as normal – for the whole problem</w:t>
            </w:r>
          </w:p>
        </w:tc>
        <w:tc>
          <w:tcPr>
            <w:tcW w:w="3260" w:type="dxa"/>
          </w:tcPr>
          <w:p w14:paraId="4035A553" w14:textId="77777777" w:rsidR="007414E4" w:rsidRPr="00B20488" w:rsidRDefault="007414E4" w:rsidP="00CE7A5E">
            <w:pPr>
              <w:rPr>
                <w:rFonts w:ascii="Arial" w:hAnsi="Arial" w:cs="Arial"/>
              </w:rPr>
            </w:pPr>
            <w:r w:rsidRPr="00B20488">
              <w:rPr>
                <w:rFonts w:ascii="Segoe UI Semibold" w:hAnsi="Segoe UI Semibold" w:cs="Arial"/>
                <w:sz w:val="21"/>
              </w:rPr>
              <w:t>Review the objectives</w:t>
            </w:r>
            <w:r w:rsidRPr="00B20488">
              <w:rPr>
                <w:rFonts w:ascii="Segoe UI" w:hAnsi="Segoe UI" w:cs="Arial"/>
                <w:sz w:val="21"/>
              </w:rPr>
              <w:t xml:space="preserve"> – do any need amending, removing or adding in light of the feedback received from Prototype 1</w:t>
            </w:r>
            <w:r w:rsidR="00886940" w:rsidRPr="00B20488">
              <w:rPr>
                <w:rFonts w:ascii="Segoe UI" w:hAnsi="Segoe UI" w:cs="Arial"/>
                <w:sz w:val="21"/>
              </w:rPr>
              <w:t xml:space="preserve">?  </w:t>
            </w:r>
            <w:r w:rsidRPr="00B20488">
              <w:rPr>
                <w:rFonts w:ascii="Segoe UI" w:hAnsi="Segoe UI" w:cs="Arial"/>
                <w:sz w:val="21"/>
              </w:rPr>
              <w:t xml:space="preserve">Choose the </w:t>
            </w:r>
            <w:r w:rsidRPr="00B20488">
              <w:rPr>
                <w:rFonts w:ascii="Segoe UI Semibold" w:hAnsi="Segoe UI Semibold" w:cs="Arial"/>
                <w:sz w:val="21"/>
              </w:rPr>
              <w:t>next critical path</w:t>
            </w:r>
            <w:r w:rsidRPr="00B20488">
              <w:rPr>
                <w:rFonts w:ascii="Segoe UI" w:hAnsi="Segoe UI" w:cs="Arial"/>
                <w:sz w:val="21"/>
              </w:rPr>
              <w:t xml:space="preserve"> through the remaining objectives</w:t>
            </w:r>
          </w:p>
        </w:tc>
        <w:tc>
          <w:tcPr>
            <w:tcW w:w="2677" w:type="dxa"/>
          </w:tcPr>
          <w:p w14:paraId="651428A2" w14:textId="77777777" w:rsidR="007414E4" w:rsidRPr="00B20488" w:rsidRDefault="007414E4" w:rsidP="00CE7A5E">
            <w:pPr>
              <w:rPr>
                <w:rFonts w:ascii="Segoe UI" w:hAnsi="Segoe UI" w:cs="Arial"/>
                <w:sz w:val="21"/>
              </w:rPr>
            </w:pPr>
            <w:r w:rsidRPr="00B20488">
              <w:rPr>
                <w:rFonts w:ascii="Segoe UI Semibold" w:hAnsi="Segoe UI Semibold" w:cs="Arial"/>
                <w:sz w:val="21"/>
              </w:rPr>
              <w:t>Review the objectives</w:t>
            </w:r>
            <w:r w:rsidRPr="00B20488">
              <w:rPr>
                <w:rFonts w:ascii="Segoe UI" w:hAnsi="Segoe UI" w:cs="Arial"/>
                <w:sz w:val="21"/>
              </w:rPr>
              <w:t xml:space="preserve"> – do any need amending, removing or adding in light of the feedback received from Prototype 1?</w:t>
            </w:r>
          </w:p>
        </w:tc>
      </w:tr>
      <w:tr w:rsidR="007414E4" w:rsidRPr="00B20488" w14:paraId="1D56F0F7" w14:textId="77777777" w:rsidTr="00CE7A5E">
        <w:tc>
          <w:tcPr>
            <w:tcW w:w="1270" w:type="dxa"/>
          </w:tcPr>
          <w:p w14:paraId="12630D18" w14:textId="77777777" w:rsidR="007414E4" w:rsidRPr="00B20488" w:rsidRDefault="007414E4" w:rsidP="00CE7A5E">
            <w:pPr>
              <w:rPr>
                <w:rFonts w:ascii="Arial" w:hAnsi="Arial" w:cs="Arial"/>
                <w:b/>
                <w:sz w:val="24"/>
                <w:szCs w:val="28"/>
              </w:rPr>
            </w:pPr>
            <w:r w:rsidRPr="00B20488">
              <w:rPr>
                <w:rFonts w:ascii="Segoe UI Semibold" w:hAnsi="Segoe UI Semibold" w:cs="Arial"/>
                <w:sz w:val="21"/>
                <w:szCs w:val="28"/>
              </w:rPr>
              <w:t>Design</w:t>
            </w:r>
          </w:p>
        </w:tc>
        <w:tc>
          <w:tcPr>
            <w:tcW w:w="2968" w:type="dxa"/>
          </w:tcPr>
          <w:p w14:paraId="7CFA10E1" w14:textId="77777777" w:rsidR="007414E4" w:rsidRPr="00B20488" w:rsidRDefault="007414E4" w:rsidP="00CE7A5E">
            <w:pPr>
              <w:rPr>
                <w:rFonts w:ascii="Segoe UI" w:hAnsi="Segoe UI" w:cs="Arial"/>
                <w:sz w:val="21"/>
              </w:rPr>
            </w:pPr>
            <w:r w:rsidRPr="00B20488">
              <w:rPr>
                <w:rFonts w:ascii="Segoe UI Semibold" w:hAnsi="Segoe UI Semibold" w:cs="Arial"/>
                <w:sz w:val="21"/>
              </w:rPr>
              <w:t>Design Prototype1</w:t>
            </w:r>
            <w:r w:rsidRPr="00B20488">
              <w:rPr>
                <w:rFonts w:ascii="Segoe UI" w:hAnsi="Segoe UI" w:cs="Arial"/>
                <w:sz w:val="21"/>
              </w:rPr>
              <w:t>- cover all the required areas for the objectives you plan to build in your first prototype</w:t>
            </w:r>
            <w:r w:rsidR="00886940" w:rsidRPr="00B20488">
              <w:rPr>
                <w:rFonts w:ascii="Segoe UI" w:hAnsi="Segoe UI" w:cs="Arial"/>
                <w:sz w:val="21"/>
              </w:rPr>
              <w:t xml:space="preserve">.  </w:t>
            </w:r>
          </w:p>
          <w:p w14:paraId="20668CAA" w14:textId="77777777" w:rsidR="007414E4" w:rsidRPr="00B20488" w:rsidRDefault="007414E4" w:rsidP="00CE7A5E">
            <w:pPr>
              <w:rPr>
                <w:rFonts w:ascii="Segoe UI" w:hAnsi="Segoe UI" w:cs="Arial"/>
                <w:sz w:val="21"/>
              </w:rPr>
            </w:pPr>
          </w:p>
          <w:p w14:paraId="192F123A" w14:textId="77777777" w:rsidR="007414E4" w:rsidRPr="00B20488" w:rsidRDefault="007414E4" w:rsidP="00CE7A5E">
            <w:pPr>
              <w:rPr>
                <w:rFonts w:ascii="Arial" w:hAnsi="Arial" w:cs="Arial"/>
                <w:spacing w:val="-5"/>
              </w:rPr>
            </w:pPr>
            <w:r w:rsidRPr="00B20488">
              <w:rPr>
                <w:rFonts w:ascii="Segoe UI" w:hAnsi="Segoe UI" w:cs="Arial"/>
                <w:spacing w:val="-5"/>
                <w:sz w:val="21"/>
              </w:rPr>
              <w:t>This first prototype should include the critical areas of your project (see previous chapter on choosing a critical path)</w:t>
            </w:r>
          </w:p>
        </w:tc>
        <w:tc>
          <w:tcPr>
            <w:tcW w:w="3260" w:type="dxa"/>
          </w:tcPr>
          <w:p w14:paraId="3DDB04F3" w14:textId="7BDF759C" w:rsidR="007414E4" w:rsidRPr="00B20488" w:rsidRDefault="007414E4" w:rsidP="00CE7A5E">
            <w:pPr>
              <w:rPr>
                <w:rFonts w:ascii="Arial" w:hAnsi="Arial" w:cs="Arial"/>
                <w:spacing w:val="-5"/>
              </w:rPr>
            </w:pPr>
            <w:r w:rsidRPr="00B20488">
              <w:rPr>
                <w:rFonts w:ascii="Segoe UI Semibold" w:hAnsi="Segoe UI Semibold" w:cs="Arial"/>
                <w:spacing w:val="-5"/>
                <w:sz w:val="21"/>
              </w:rPr>
              <w:t>Design Prototype 2</w:t>
            </w:r>
            <w:r w:rsidRPr="00B20488">
              <w:rPr>
                <w:rFonts w:ascii="Segoe UI" w:hAnsi="Segoe UI" w:cs="Arial"/>
                <w:spacing w:val="-5"/>
                <w:sz w:val="21"/>
              </w:rPr>
              <w:t>- you need to cover the required areas for the next set of (critical path) objectives you plan to add to the system</w:t>
            </w:r>
            <w:r w:rsidR="00886940" w:rsidRPr="00B20488">
              <w:rPr>
                <w:rFonts w:ascii="Segoe UI" w:hAnsi="Segoe UI" w:cs="Arial"/>
                <w:spacing w:val="-5"/>
                <w:sz w:val="21"/>
              </w:rPr>
              <w:t xml:space="preserve">. </w:t>
            </w:r>
            <w:r w:rsidR="00F9081D" w:rsidRPr="00B20488">
              <w:rPr>
                <w:rFonts w:ascii="Segoe UI" w:hAnsi="Segoe UI" w:cs="Arial"/>
                <w:spacing w:val="-5"/>
                <w:sz w:val="21"/>
              </w:rPr>
              <w:t>, e.g</w:t>
            </w:r>
            <w:r w:rsidR="00886940" w:rsidRPr="00B20488">
              <w:rPr>
                <w:rFonts w:ascii="Segoe UI" w:hAnsi="Segoe UI" w:cs="Arial"/>
                <w:spacing w:val="-5"/>
                <w:sz w:val="21"/>
              </w:rPr>
              <w:t xml:space="preserve">. </w:t>
            </w:r>
            <w:r w:rsidRPr="00B20488">
              <w:rPr>
                <w:rFonts w:ascii="Segoe UI" w:hAnsi="Segoe UI" w:cs="Arial"/>
                <w:i/>
                <w:spacing w:val="-5"/>
                <w:sz w:val="21"/>
              </w:rPr>
              <w:t>it might just involve some extra interface design and additional algorithms but might not need any further alterations to the data dictionary or other design items.</w:t>
            </w:r>
          </w:p>
        </w:tc>
        <w:tc>
          <w:tcPr>
            <w:tcW w:w="2677" w:type="dxa"/>
          </w:tcPr>
          <w:p w14:paraId="1659BBDE" w14:textId="77777777" w:rsidR="007414E4" w:rsidRPr="00B20488" w:rsidRDefault="007414E4" w:rsidP="00CE7A5E">
            <w:pPr>
              <w:rPr>
                <w:rFonts w:ascii="Segoe UI" w:hAnsi="Segoe UI" w:cs="Arial"/>
                <w:sz w:val="21"/>
              </w:rPr>
            </w:pPr>
            <w:r w:rsidRPr="00B20488">
              <w:rPr>
                <w:rFonts w:ascii="Segoe UI Semibold" w:hAnsi="Segoe UI Semibold" w:cs="Arial"/>
                <w:sz w:val="21"/>
              </w:rPr>
              <w:t>Design the final product</w:t>
            </w:r>
            <w:r w:rsidRPr="00B20488">
              <w:rPr>
                <w:rFonts w:ascii="Segoe UI" w:hAnsi="Segoe UI" w:cs="Arial"/>
                <w:sz w:val="21"/>
              </w:rPr>
              <w:t xml:space="preserve">- </w:t>
            </w:r>
          </w:p>
          <w:p w14:paraId="0B88E21C" w14:textId="77777777" w:rsidR="007414E4" w:rsidRPr="00B20488" w:rsidRDefault="007414E4" w:rsidP="00CE7A5E">
            <w:pPr>
              <w:rPr>
                <w:rFonts w:ascii="Segoe UI" w:hAnsi="Segoe UI" w:cs="Arial"/>
                <w:sz w:val="21"/>
              </w:rPr>
            </w:pPr>
            <w:r w:rsidRPr="00B20488">
              <w:rPr>
                <w:rFonts w:ascii="Segoe UI" w:hAnsi="Segoe UI" w:cs="Arial"/>
                <w:sz w:val="21"/>
              </w:rPr>
              <w:t>Cover the required areas for the remaining objectives you need to satisfy in order to have a fully working solution</w:t>
            </w:r>
          </w:p>
        </w:tc>
      </w:tr>
      <w:tr w:rsidR="007414E4" w:rsidRPr="00B20488" w14:paraId="652D5005" w14:textId="77777777" w:rsidTr="00CE7A5E">
        <w:tc>
          <w:tcPr>
            <w:tcW w:w="1270" w:type="dxa"/>
          </w:tcPr>
          <w:p w14:paraId="2B66EE53" w14:textId="77777777" w:rsidR="007414E4" w:rsidRPr="00B20488" w:rsidRDefault="007414E4" w:rsidP="00CE7A5E">
            <w:pPr>
              <w:rPr>
                <w:rFonts w:ascii="Arial" w:hAnsi="Arial" w:cs="Arial"/>
                <w:b/>
                <w:sz w:val="24"/>
                <w:szCs w:val="28"/>
              </w:rPr>
            </w:pPr>
            <w:r w:rsidRPr="00B20488">
              <w:rPr>
                <w:rFonts w:ascii="Segoe UI Semibold" w:hAnsi="Segoe UI Semibold" w:cs="Arial"/>
                <w:sz w:val="21"/>
                <w:szCs w:val="28"/>
              </w:rPr>
              <w:t>Technical Solution</w:t>
            </w:r>
          </w:p>
        </w:tc>
        <w:tc>
          <w:tcPr>
            <w:tcW w:w="2968" w:type="dxa"/>
          </w:tcPr>
          <w:p w14:paraId="26D1C1A4" w14:textId="77777777" w:rsidR="007414E4" w:rsidRPr="00B20488" w:rsidRDefault="007414E4" w:rsidP="00CE7A5E">
            <w:pPr>
              <w:rPr>
                <w:rFonts w:ascii="Arial" w:hAnsi="Arial" w:cs="Arial"/>
              </w:rPr>
            </w:pPr>
            <w:r w:rsidRPr="00B20488">
              <w:rPr>
                <w:rFonts w:ascii="Segoe UI Semibold" w:hAnsi="Segoe UI Semibold" w:cs="Arial"/>
                <w:sz w:val="21"/>
              </w:rPr>
              <w:t>Build and document</w:t>
            </w:r>
            <w:r w:rsidRPr="00B20488">
              <w:rPr>
                <w:rFonts w:ascii="Segoe UI" w:hAnsi="Segoe UI" w:cs="Arial"/>
                <w:sz w:val="21"/>
              </w:rPr>
              <w:t xml:space="preserve"> prototype 1</w:t>
            </w:r>
          </w:p>
        </w:tc>
        <w:tc>
          <w:tcPr>
            <w:tcW w:w="3260" w:type="dxa"/>
          </w:tcPr>
          <w:p w14:paraId="57FE8219" w14:textId="77777777" w:rsidR="007414E4" w:rsidRPr="00B20488" w:rsidRDefault="007414E4" w:rsidP="00CE7A5E">
            <w:pPr>
              <w:rPr>
                <w:rFonts w:ascii="Arial" w:hAnsi="Arial" w:cs="Arial"/>
              </w:rPr>
            </w:pPr>
            <w:r w:rsidRPr="00B20488">
              <w:rPr>
                <w:rFonts w:ascii="Segoe UI Semibold" w:hAnsi="Segoe UI Semibold" w:cs="Arial"/>
                <w:sz w:val="21"/>
              </w:rPr>
              <w:t>Build and document</w:t>
            </w:r>
            <w:r w:rsidRPr="00B20488">
              <w:rPr>
                <w:rFonts w:ascii="Segoe UI" w:hAnsi="Segoe UI" w:cs="Arial"/>
                <w:sz w:val="21"/>
              </w:rPr>
              <w:t xml:space="preserve"> the additional areas of prototype 2</w:t>
            </w:r>
          </w:p>
        </w:tc>
        <w:tc>
          <w:tcPr>
            <w:tcW w:w="2677" w:type="dxa"/>
          </w:tcPr>
          <w:p w14:paraId="59D1EAE6" w14:textId="77777777" w:rsidR="007414E4" w:rsidRPr="00B20488" w:rsidRDefault="007414E4" w:rsidP="00CE7A5E">
            <w:pPr>
              <w:rPr>
                <w:rFonts w:ascii="Segoe UI" w:hAnsi="Segoe UI" w:cs="Arial"/>
                <w:sz w:val="21"/>
              </w:rPr>
            </w:pPr>
            <w:r w:rsidRPr="00B20488">
              <w:rPr>
                <w:rFonts w:ascii="Segoe UI Semibold" w:hAnsi="Segoe UI Semibold" w:cs="Arial"/>
                <w:sz w:val="21"/>
              </w:rPr>
              <w:t>Build and document</w:t>
            </w:r>
            <w:r w:rsidRPr="00B20488">
              <w:rPr>
                <w:rFonts w:ascii="Segoe UI" w:hAnsi="Segoe UI" w:cs="Arial"/>
                <w:sz w:val="21"/>
              </w:rPr>
              <w:t xml:space="preserve"> the additional required areas</w:t>
            </w:r>
          </w:p>
        </w:tc>
      </w:tr>
      <w:tr w:rsidR="007414E4" w:rsidRPr="00B20488" w14:paraId="6B3C92B7" w14:textId="77777777" w:rsidTr="00CE7A5E">
        <w:tc>
          <w:tcPr>
            <w:tcW w:w="1270" w:type="dxa"/>
          </w:tcPr>
          <w:p w14:paraId="1663C130" w14:textId="77777777" w:rsidR="007414E4" w:rsidRPr="00B20488" w:rsidRDefault="007414E4" w:rsidP="00CE7A5E">
            <w:pPr>
              <w:rPr>
                <w:rFonts w:ascii="Arial" w:hAnsi="Arial" w:cs="Arial"/>
                <w:b/>
                <w:sz w:val="24"/>
                <w:szCs w:val="28"/>
              </w:rPr>
            </w:pPr>
            <w:r w:rsidRPr="00B20488">
              <w:rPr>
                <w:rFonts w:ascii="Segoe UI Semibold" w:hAnsi="Segoe UI Semibold" w:cs="Arial"/>
                <w:sz w:val="21"/>
                <w:szCs w:val="28"/>
              </w:rPr>
              <w:t>Testing</w:t>
            </w:r>
          </w:p>
        </w:tc>
        <w:tc>
          <w:tcPr>
            <w:tcW w:w="2968" w:type="dxa"/>
          </w:tcPr>
          <w:p w14:paraId="0BF6FB19" w14:textId="77777777" w:rsidR="007414E4" w:rsidRPr="00B20488" w:rsidRDefault="007414E4" w:rsidP="00CE7A5E">
            <w:pPr>
              <w:rPr>
                <w:rFonts w:ascii="Arial" w:hAnsi="Arial" w:cs="Arial"/>
              </w:rPr>
            </w:pPr>
            <w:r w:rsidRPr="00B20488">
              <w:rPr>
                <w:rFonts w:ascii="Segoe UI Semibold" w:hAnsi="Segoe UI Semibold" w:cs="Arial"/>
                <w:sz w:val="21"/>
              </w:rPr>
              <w:t>Test plan and testing screenshots</w:t>
            </w:r>
            <w:r w:rsidRPr="00B20488">
              <w:rPr>
                <w:rFonts w:ascii="Segoe UI" w:hAnsi="Segoe UI" w:cs="Arial"/>
                <w:sz w:val="21"/>
              </w:rPr>
              <w:t xml:space="preserve"> should cover the built objectives</w:t>
            </w:r>
          </w:p>
        </w:tc>
        <w:tc>
          <w:tcPr>
            <w:tcW w:w="3260" w:type="dxa"/>
          </w:tcPr>
          <w:p w14:paraId="1D0BAB73" w14:textId="77777777" w:rsidR="007414E4" w:rsidRPr="00B20488" w:rsidRDefault="007414E4" w:rsidP="00CE7A5E">
            <w:pPr>
              <w:rPr>
                <w:rFonts w:ascii="Arial" w:hAnsi="Arial" w:cs="Arial"/>
              </w:rPr>
            </w:pPr>
            <w:r w:rsidRPr="00B20488">
              <w:rPr>
                <w:rFonts w:ascii="Segoe UI Semibold" w:hAnsi="Segoe UI Semibold" w:cs="Arial"/>
                <w:sz w:val="21"/>
              </w:rPr>
              <w:t>Test plan and testing screenshots</w:t>
            </w:r>
            <w:r w:rsidRPr="00B20488">
              <w:rPr>
                <w:rFonts w:ascii="Segoe UI" w:hAnsi="Segoe UI" w:cs="Arial"/>
                <w:sz w:val="21"/>
              </w:rPr>
              <w:t xml:space="preserve"> should cover the additional built objectives</w:t>
            </w:r>
          </w:p>
        </w:tc>
        <w:tc>
          <w:tcPr>
            <w:tcW w:w="2677" w:type="dxa"/>
          </w:tcPr>
          <w:p w14:paraId="63BD2B8C" w14:textId="77777777" w:rsidR="007414E4" w:rsidRPr="00B20488" w:rsidRDefault="007414E4" w:rsidP="00CE7A5E">
            <w:pPr>
              <w:rPr>
                <w:rFonts w:ascii="Segoe UI" w:hAnsi="Segoe UI" w:cs="Arial"/>
                <w:spacing w:val="-7"/>
                <w:sz w:val="21"/>
              </w:rPr>
            </w:pPr>
            <w:r w:rsidRPr="00B20488">
              <w:rPr>
                <w:rFonts w:ascii="Segoe UI Semibold" w:hAnsi="Segoe UI Semibold" w:cs="Arial"/>
                <w:spacing w:val="-7"/>
                <w:sz w:val="21"/>
              </w:rPr>
              <w:t>Test plan and testing screenshots</w:t>
            </w:r>
            <w:r w:rsidRPr="00B20488">
              <w:rPr>
                <w:rFonts w:ascii="Segoe UI" w:hAnsi="Segoe UI" w:cs="Arial"/>
                <w:spacing w:val="-7"/>
                <w:sz w:val="21"/>
              </w:rPr>
              <w:t xml:space="preserve"> should cover the additional built objectives and any testing needed for the whole system</w:t>
            </w:r>
          </w:p>
        </w:tc>
      </w:tr>
      <w:tr w:rsidR="007414E4" w:rsidRPr="00B20488" w14:paraId="3554B8FD" w14:textId="77777777" w:rsidTr="00CE7A5E">
        <w:tc>
          <w:tcPr>
            <w:tcW w:w="1270" w:type="dxa"/>
          </w:tcPr>
          <w:p w14:paraId="0DD57629" w14:textId="77777777" w:rsidR="007414E4" w:rsidRPr="00B20488" w:rsidRDefault="007414E4" w:rsidP="00CE7A5E">
            <w:pPr>
              <w:rPr>
                <w:rFonts w:ascii="Arial" w:hAnsi="Arial" w:cs="Arial"/>
                <w:b/>
                <w:sz w:val="24"/>
                <w:szCs w:val="28"/>
              </w:rPr>
            </w:pPr>
            <w:r w:rsidRPr="00B20488">
              <w:rPr>
                <w:rFonts w:ascii="Segoe UI Semibold" w:hAnsi="Segoe UI Semibold" w:cs="Arial"/>
                <w:sz w:val="21"/>
                <w:szCs w:val="28"/>
              </w:rPr>
              <w:t>Evaluation</w:t>
            </w:r>
          </w:p>
        </w:tc>
        <w:tc>
          <w:tcPr>
            <w:tcW w:w="2968" w:type="dxa"/>
          </w:tcPr>
          <w:p w14:paraId="5122CA27" w14:textId="77777777" w:rsidR="007414E4" w:rsidRPr="00B20488" w:rsidRDefault="007414E4" w:rsidP="00CE7A5E">
            <w:pPr>
              <w:rPr>
                <w:rFonts w:ascii="Arial" w:hAnsi="Arial" w:cs="Arial"/>
              </w:rPr>
            </w:pPr>
            <w:r w:rsidRPr="00B20488">
              <w:rPr>
                <w:rFonts w:ascii="Segoe UI Semibold" w:hAnsi="Segoe UI Semibold" w:cs="Arial"/>
                <w:sz w:val="21"/>
              </w:rPr>
              <w:t>With your end user</w:t>
            </w:r>
            <w:r w:rsidRPr="00B20488">
              <w:rPr>
                <w:rFonts w:ascii="Segoe UI" w:hAnsi="Segoe UI" w:cs="Arial"/>
                <w:sz w:val="21"/>
              </w:rPr>
              <w:t xml:space="preserve"> evaluate the success of this first prototype</w:t>
            </w:r>
            <w:r w:rsidR="00886940" w:rsidRPr="00B20488">
              <w:rPr>
                <w:rFonts w:ascii="Segoe UI" w:hAnsi="Segoe UI" w:cs="Arial"/>
                <w:sz w:val="21"/>
              </w:rPr>
              <w:t xml:space="preserve">.  </w:t>
            </w:r>
            <w:r w:rsidRPr="00B20488">
              <w:rPr>
                <w:rFonts w:ascii="Segoe UI" w:hAnsi="Segoe UI" w:cs="Arial"/>
                <w:sz w:val="21"/>
              </w:rPr>
              <w:t>Get some feedback from them and revisit your objectives in light of this feedback</w:t>
            </w:r>
          </w:p>
        </w:tc>
        <w:tc>
          <w:tcPr>
            <w:tcW w:w="3260" w:type="dxa"/>
          </w:tcPr>
          <w:p w14:paraId="3EB20A0B" w14:textId="77777777" w:rsidR="007414E4" w:rsidRPr="00B20488" w:rsidRDefault="007414E4" w:rsidP="00CE7A5E">
            <w:pPr>
              <w:rPr>
                <w:rFonts w:ascii="Arial" w:hAnsi="Arial" w:cs="Arial"/>
              </w:rPr>
            </w:pPr>
            <w:r w:rsidRPr="00B20488">
              <w:rPr>
                <w:rFonts w:ascii="Segoe UI Semibold" w:hAnsi="Segoe UI Semibold" w:cs="Arial"/>
                <w:sz w:val="21"/>
              </w:rPr>
              <w:t>With your end user</w:t>
            </w:r>
            <w:r w:rsidRPr="00B20488">
              <w:rPr>
                <w:rFonts w:ascii="Segoe UI" w:hAnsi="Segoe UI" w:cs="Arial"/>
                <w:sz w:val="21"/>
              </w:rPr>
              <w:t xml:space="preserve"> evaluate the success of this second prototype</w:t>
            </w:r>
            <w:r w:rsidR="00886940" w:rsidRPr="00B20488">
              <w:rPr>
                <w:rFonts w:ascii="Segoe UI" w:hAnsi="Segoe UI" w:cs="Arial"/>
                <w:sz w:val="21"/>
              </w:rPr>
              <w:t xml:space="preserve">.  </w:t>
            </w:r>
            <w:r w:rsidRPr="00B20488">
              <w:rPr>
                <w:rFonts w:ascii="Segoe UI" w:hAnsi="Segoe UI" w:cs="Arial"/>
                <w:sz w:val="21"/>
              </w:rPr>
              <w:t>Get some feedback from them and revisit your objectives in light of this feedback</w:t>
            </w:r>
          </w:p>
        </w:tc>
        <w:tc>
          <w:tcPr>
            <w:tcW w:w="2677" w:type="dxa"/>
          </w:tcPr>
          <w:p w14:paraId="4F381399" w14:textId="77777777" w:rsidR="007414E4" w:rsidRPr="00B20488" w:rsidRDefault="007414E4" w:rsidP="00CE7A5E">
            <w:pPr>
              <w:rPr>
                <w:rFonts w:ascii="Segoe UI" w:hAnsi="Segoe UI" w:cs="Arial"/>
                <w:spacing w:val="-2"/>
                <w:sz w:val="21"/>
              </w:rPr>
            </w:pPr>
            <w:r w:rsidRPr="00B20488">
              <w:rPr>
                <w:rFonts w:ascii="Segoe UI Semibold" w:hAnsi="Segoe UI Semibold" w:cs="Arial"/>
                <w:spacing w:val="-2"/>
                <w:sz w:val="21"/>
              </w:rPr>
              <w:t>With your end user</w:t>
            </w:r>
            <w:r w:rsidRPr="00B20488">
              <w:rPr>
                <w:rFonts w:ascii="Segoe UI" w:hAnsi="Segoe UI" w:cs="Arial"/>
                <w:spacing w:val="-2"/>
                <w:sz w:val="21"/>
              </w:rPr>
              <w:t xml:space="preserve"> evaluate the success of the final product</w:t>
            </w:r>
            <w:r w:rsidR="00886940" w:rsidRPr="00B20488">
              <w:rPr>
                <w:rFonts w:ascii="Segoe UI" w:hAnsi="Segoe UI" w:cs="Arial"/>
                <w:spacing w:val="-2"/>
                <w:sz w:val="21"/>
              </w:rPr>
              <w:t xml:space="preserve">.  </w:t>
            </w:r>
            <w:r w:rsidRPr="00B20488">
              <w:rPr>
                <w:rFonts w:ascii="Segoe UI" w:hAnsi="Segoe UI" w:cs="Arial"/>
                <w:spacing w:val="-2"/>
                <w:sz w:val="21"/>
              </w:rPr>
              <w:t>Get some feedback from them and suggest further possible extension in light of the feedback they give</w:t>
            </w:r>
          </w:p>
        </w:tc>
      </w:tr>
    </w:tbl>
    <w:p w14:paraId="0E4984AD" w14:textId="77777777" w:rsidR="00CE7A5E" w:rsidRPr="00B20488" w:rsidRDefault="00CE7A5E">
      <w:pPr>
        <w:rPr>
          <w:rFonts w:ascii="Myriad Pro Cond" w:eastAsiaTheme="majorEastAsia" w:hAnsi="Myriad Pro Cond" w:cstheme="majorBidi"/>
          <w:b/>
          <w:color w:val="000000" w:themeColor="text1"/>
          <w:spacing w:val="5"/>
          <w:kern w:val="28"/>
          <w:sz w:val="2"/>
          <w:szCs w:val="60"/>
        </w:rPr>
      </w:pPr>
      <w:r w:rsidRPr="00B20488">
        <w:rPr>
          <w:sz w:val="2"/>
        </w:rPr>
        <w:br w:type="page"/>
      </w:r>
    </w:p>
    <w:bookmarkStart w:id="25" w:name="_Toc500405948"/>
    <w:p w14:paraId="35738E41" w14:textId="7E8CFD58" w:rsidR="007414E4" w:rsidRPr="00B20488" w:rsidRDefault="00FD64EC" w:rsidP="00006941">
      <w:pPr>
        <w:pStyle w:val="H1"/>
      </w:pPr>
      <w:r w:rsidRPr="00B20488">
        <w:rPr>
          <w:rFonts w:ascii="Calibri" w:hAnsi="Calibri" w:cs="Arial"/>
          <w:noProof/>
          <w:lang w:eastAsia="en-GB"/>
        </w:rPr>
        <w:lastRenderedPageBreak/>
        <mc:AlternateContent>
          <mc:Choice Requires="wps">
            <w:drawing>
              <wp:anchor distT="0" distB="0" distL="114300" distR="114300" simplePos="0" relativeHeight="251781120" behindDoc="0" locked="0" layoutInCell="1" allowOverlap="1" wp14:anchorId="28A9E917" wp14:editId="7CD08458">
                <wp:simplePos x="0" y="0"/>
                <wp:positionH relativeFrom="margin">
                  <wp:posOffset>-102235</wp:posOffset>
                </wp:positionH>
                <wp:positionV relativeFrom="paragraph">
                  <wp:posOffset>545465</wp:posOffset>
                </wp:positionV>
                <wp:extent cx="6659880" cy="1343025"/>
                <wp:effectExtent l="0" t="0" r="26670" b="28575"/>
                <wp:wrapNone/>
                <wp:docPr id="259" name="Rounded Rectangle 259"/>
                <wp:cNvGraphicFramePr/>
                <a:graphic xmlns:a="http://schemas.openxmlformats.org/drawingml/2006/main">
                  <a:graphicData uri="http://schemas.microsoft.com/office/word/2010/wordprocessingShape">
                    <wps:wsp>
                      <wps:cNvSpPr/>
                      <wps:spPr>
                        <a:xfrm>
                          <a:off x="0" y="0"/>
                          <a:ext cx="6659880" cy="1343025"/>
                        </a:xfrm>
                        <a:prstGeom prst="roundRect">
                          <a:avLst>
                            <a:gd name="adj" fmla="val 2128"/>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D5691" id="Rounded Rectangle 259" o:spid="_x0000_s1026" style="position:absolute;margin-left:-8.05pt;margin-top:42.95pt;width:524.4pt;height:105.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39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" filled="f" strokecolor="black [3213]">
                <w10:wrap anchorx="margin"/>
              </v:roundrect>
            </w:pict>
          </mc:Fallback>
        </mc:AlternateContent>
      </w:r>
      <w:r w:rsidR="00CE7A5E" w:rsidRPr="00B20488">
        <w:t>4</w:t>
      </w:r>
      <w:r w:rsidR="00DD66D9" w:rsidRPr="00B20488">
        <w:t xml:space="preserve">. </w:t>
      </w:r>
      <w:r w:rsidR="00A42C67" w:rsidRPr="00B20488">
        <w:t>Documented Design S</w:t>
      </w:r>
      <w:r w:rsidR="006D0810">
        <w:t>e</w:t>
      </w:r>
      <w:r w:rsidR="007414E4" w:rsidRPr="00B20488">
        <w:t>ction</w:t>
      </w:r>
      <w:bookmarkEnd w:id="25"/>
    </w:p>
    <w:p w14:paraId="2D25304D" w14:textId="77777777" w:rsidR="007414E4" w:rsidRPr="00B20488" w:rsidRDefault="007414E4" w:rsidP="005A2ED5">
      <w:pPr>
        <w:rPr>
          <w:rFonts w:ascii="Segoe UI" w:hAnsi="Segoe UI" w:cs="Arial"/>
          <w:i/>
          <w:sz w:val="21"/>
          <w:szCs w:val="24"/>
        </w:rPr>
      </w:pPr>
      <w:r w:rsidRPr="00B20488">
        <w:rPr>
          <w:rFonts w:ascii="Segoe UI" w:hAnsi="Segoe UI" w:cs="Arial"/>
          <w:i/>
          <w:sz w:val="21"/>
          <w:szCs w:val="24"/>
        </w:rPr>
        <w:t>In this section of your project you are designing a solution to the objectives and requirements that you identified in your Analysis section and this must be evident in your design documentation</w:t>
      </w:r>
      <w:r w:rsidR="00886940" w:rsidRPr="00B20488">
        <w:rPr>
          <w:rFonts w:ascii="Segoe UI" w:hAnsi="Segoe UI" w:cs="Arial"/>
          <w:i/>
          <w:sz w:val="21"/>
          <w:szCs w:val="24"/>
        </w:rPr>
        <w:t xml:space="preserve">.  </w:t>
      </w:r>
      <w:r w:rsidRPr="00B20488">
        <w:rPr>
          <w:rFonts w:ascii="Segoe UI" w:hAnsi="Segoe UI" w:cs="Arial"/>
          <w:i/>
          <w:sz w:val="21"/>
          <w:szCs w:val="24"/>
        </w:rPr>
        <w:t>A relatively competent 3rd party should be able to implement your ideas from your Analysis and Design documentation</w:t>
      </w:r>
      <w:r w:rsidR="00886940" w:rsidRPr="00B20488">
        <w:rPr>
          <w:rFonts w:ascii="Segoe UI" w:hAnsi="Segoe UI" w:cs="Arial"/>
          <w:i/>
          <w:sz w:val="21"/>
          <w:szCs w:val="24"/>
        </w:rPr>
        <w:t xml:space="preserve">.  </w:t>
      </w:r>
    </w:p>
    <w:p w14:paraId="06BAC7E7" w14:textId="77777777" w:rsidR="00E139AD" w:rsidRPr="00B20488" w:rsidRDefault="00E139AD" w:rsidP="005A2ED5">
      <w:pPr>
        <w:rPr>
          <w:rFonts w:ascii="Segoe UI" w:hAnsi="Segoe UI" w:cs="Arial"/>
          <w:i/>
          <w:sz w:val="21"/>
          <w:szCs w:val="24"/>
        </w:rPr>
      </w:pPr>
    </w:p>
    <w:p w14:paraId="469398CC" w14:textId="21CD8AC5" w:rsidR="007414E4" w:rsidRPr="00B20488" w:rsidRDefault="007414E4" w:rsidP="005A2ED5">
      <w:pPr>
        <w:rPr>
          <w:rFonts w:ascii="Segoe UI" w:hAnsi="Segoe UI" w:cs="Arial"/>
          <w:i/>
          <w:sz w:val="21"/>
          <w:szCs w:val="24"/>
        </w:rPr>
      </w:pPr>
      <w:r w:rsidRPr="00B20488">
        <w:rPr>
          <w:rFonts w:ascii="Segoe UI" w:hAnsi="Segoe UI" w:cs="Arial"/>
          <w:i/>
          <w:sz w:val="21"/>
          <w:szCs w:val="24"/>
        </w:rPr>
        <w:t>Whilst a top mark band design will include all e</w:t>
      </w:r>
      <w:r w:rsidR="00E139AD" w:rsidRPr="00B20488">
        <w:rPr>
          <w:rFonts w:ascii="Segoe UI" w:hAnsi="Segoe UI" w:cs="Arial"/>
          <w:i/>
          <w:sz w:val="21"/>
          <w:szCs w:val="24"/>
        </w:rPr>
        <w:t xml:space="preserve">lements of design </w:t>
      </w:r>
      <w:r w:rsidR="007E4DEF" w:rsidRPr="002D56A0">
        <w:rPr>
          <w:rFonts w:ascii="Segoe UI" w:hAnsi="Segoe UI" w:cs="Arial"/>
          <w:i/>
          <w:sz w:val="21"/>
          <w:szCs w:val="24"/>
        </w:rPr>
        <w:t>the most important section of design is the processing design (algorithms, data, data structures)</w:t>
      </w:r>
      <w:r w:rsidR="007E4DEF" w:rsidRPr="00B20488">
        <w:rPr>
          <w:rFonts w:ascii="Segoe UI" w:hAnsi="Segoe UI" w:cs="Arial"/>
          <w:i/>
          <w:sz w:val="21"/>
          <w:szCs w:val="24"/>
        </w:rPr>
        <w:t xml:space="preserve"> and for a data-handling project, data structure and extraction design plus algorithms.</w:t>
      </w:r>
    </w:p>
    <w:p w14:paraId="2759A693" w14:textId="77777777" w:rsidR="007414E4" w:rsidRPr="00B20488" w:rsidRDefault="007414E4" w:rsidP="005A2ED5">
      <w:pPr>
        <w:rPr>
          <w:rFonts w:ascii="Segoe UI" w:hAnsi="Segoe UI" w:cs="Arial"/>
          <w:sz w:val="21"/>
        </w:rPr>
      </w:pPr>
    </w:p>
    <w:p w14:paraId="35580E6C" w14:textId="77777777" w:rsidR="00E139AD" w:rsidRPr="00B20488" w:rsidRDefault="00E139AD" w:rsidP="005A2ED5">
      <w:pPr>
        <w:rPr>
          <w:rFonts w:ascii="Segoe UI" w:hAnsi="Segoe UI" w:cs="Arial"/>
          <w:sz w:val="13"/>
        </w:rPr>
      </w:pPr>
    </w:p>
    <w:p w14:paraId="0E2E27D8" w14:textId="77777777" w:rsidR="007414E4" w:rsidRPr="00B20488" w:rsidRDefault="00CE7A5E" w:rsidP="00DD66D9">
      <w:pPr>
        <w:pStyle w:val="alpha"/>
      </w:pPr>
      <w:bookmarkStart w:id="26" w:name="_Toc500405949"/>
      <w:r w:rsidRPr="00B20488">
        <w:t>4</w:t>
      </w:r>
      <w:r w:rsidR="00DD66D9" w:rsidRPr="00B20488">
        <w:t>.</w:t>
      </w:r>
      <w:r w:rsidR="007414E4" w:rsidRPr="00B20488">
        <w:t xml:space="preserve">1 – Documentation advice specific to </w:t>
      </w:r>
      <w:r w:rsidR="00FC5737" w:rsidRPr="00B20488">
        <w:t>d</w:t>
      </w:r>
      <w:r w:rsidR="007414E4" w:rsidRPr="00B20488">
        <w:t>ata-</w:t>
      </w:r>
      <w:r w:rsidR="00FC5737" w:rsidRPr="00B20488">
        <w:t>h</w:t>
      </w:r>
      <w:r w:rsidR="007414E4" w:rsidRPr="00B20488">
        <w:t xml:space="preserve">andling </w:t>
      </w:r>
      <w:r w:rsidR="00FC5737" w:rsidRPr="00B20488">
        <w:t>p</w:t>
      </w:r>
      <w:r w:rsidR="007414E4" w:rsidRPr="00B20488">
        <w:t>rojects</w:t>
      </w:r>
      <w:bookmarkEnd w:id="26"/>
    </w:p>
    <w:p w14:paraId="1BBB3E72" w14:textId="77777777" w:rsidR="007414E4" w:rsidRPr="00B20488" w:rsidRDefault="007414E4" w:rsidP="005A2ED5">
      <w:pPr>
        <w:rPr>
          <w:rFonts w:ascii="Segoe UI" w:hAnsi="Segoe UI" w:cs="Segoe UI"/>
          <w:sz w:val="21"/>
          <w:szCs w:val="24"/>
        </w:rPr>
      </w:pPr>
      <w:r w:rsidRPr="00B20488">
        <w:rPr>
          <w:rFonts w:ascii="Segoe UI" w:hAnsi="Segoe UI" w:cs="Segoe UI"/>
          <w:sz w:val="21"/>
          <w:szCs w:val="24"/>
        </w:rPr>
        <w:t>If your project will involve any data handling using a relational data structure (two or more related tables) then you must provide evidence of:</w:t>
      </w:r>
    </w:p>
    <w:p w14:paraId="79575EFF" w14:textId="77777777" w:rsidR="007414E4" w:rsidRPr="00B20488" w:rsidRDefault="007414E4" w:rsidP="005A2ED5">
      <w:pPr>
        <w:ind w:left="396" w:hanging="396"/>
        <w:rPr>
          <w:rFonts w:ascii="Segoe UI" w:hAnsi="Segoe UI" w:cs="Arial"/>
          <w:sz w:val="21"/>
          <w:szCs w:val="24"/>
        </w:rPr>
      </w:pPr>
      <w:r w:rsidRPr="00B20488">
        <w:rPr>
          <w:rFonts w:ascii="Segoe UI" w:hAnsi="Segoe UI" w:cs="Arial"/>
          <w:sz w:val="21"/>
          <w:szCs w:val="24"/>
        </w:rPr>
        <w:t>1.1</w:t>
      </w:r>
      <w:r w:rsidRPr="00B20488">
        <w:rPr>
          <w:rFonts w:ascii="Segoe UI" w:hAnsi="Segoe UI" w:cs="Arial"/>
          <w:sz w:val="21"/>
          <w:szCs w:val="24"/>
        </w:rPr>
        <w:tab/>
        <w:t xml:space="preserve">An </w:t>
      </w:r>
      <w:r w:rsidRPr="00B20488">
        <w:rPr>
          <w:rFonts w:ascii="Segoe UI Semibold" w:hAnsi="Segoe UI Semibold" w:cs="Arial"/>
          <w:sz w:val="21"/>
          <w:szCs w:val="24"/>
        </w:rPr>
        <w:t>entity relationship diagram</w:t>
      </w:r>
      <w:r w:rsidRPr="00B20488">
        <w:rPr>
          <w:rFonts w:ascii="Segoe UI" w:hAnsi="Segoe UI" w:cs="Arial"/>
          <w:sz w:val="21"/>
          <w:szCs w:val="24"/>
        </w:rPr>
        <w:t xml:space="preserve"> (ERD) and an </w:t>
      </w:r>
      <w:r w:rsidRPr="00B20488">
        <w:rPr>
          <w:rFonts w:ascii="Segoe UI Semibold" w:hAnsi="Segoe UI Semibold" w:cs="Arial"/>
          <w:sz w:val="21"/>
          <w:szCs w:val="24"/>
        </w:rPr>
        <w:t>entity attribute model</w:t>
      </w:r>
      <w:r w:rsidRPr="00B20488">
        <w:rPr>
          <w:rFonts w:ascii="Segoe UI" w:hAnsi="Segoe UI" w:cs="Arial"/>
          <w:sz w:val="21"/>
          <w:szCs w:val="24"/>
        </w:rPr>
        <w:t xml:space="preserve"> (EAM)</w:t>
      </w:r>
      <w:r w:rsidR="00886940" w:rsidRPr="00B20488">
        <w:rPr>
          <w:rFonts w:ascii="Segoe UI" w:hAnsi="Segoe UI" w:cs="Arial"/>
          <w:sz w:val="21"/>
          <w:szCs w:val="24"/>
        </w:rPr>
        <w:t xml:space="preserve">.  </w:t>
      </w:r>
      <w:r w:rsidRPr="00B20488">
        <w:rPr>
          <w:rFonts w:ascii="Segoe UI" w:hAnsi="Segoe UI" w:cs="Arial"/>
          <w:sz w:val="21"/>
          <w:szCs w:val="24"/>
        </w:rPr>
        <w:t>These may be similar to the diagrams you used in Analysis although there may be subtle differences (more or less entities and/or more or less attributes for those entities)</w:t>
      </w:r>
    </w:p>
    <w:p w14:paraId="27E456B2" w14:textId="77777777" w:rsidR="007414E4" w:rsidRPr="00B20488" w:rsidRDefault="007414E4" w:rsidP="005A2ED5">
      <w:pPr>
        <w:ind w:left="396" w:hanging="396"/>
        <w:rPr>
          <w:rFonts w:ascii="Segoe UI" w:hAnsi="Segoe UI" w:cs="Arial"/>
          <w:sz w:val="21"/>
          <w:szCs w:val="24"/>
        </w:rPr>
      </w:pPr>
      <w:r w:rsidRPr="00B20488">
        <w:rPr>
          <w:rFonts w:ascii="Segoe UI" w:hAnsi="Segoe UI" w:cs="Arial"/>
          <w:sz w:val="21"/>
          <w:szCs w:val="24"/>
        </w:rPr>
        <w:t>1.2</w:t>
      </w:r>
      <w:r w:rsidRPr="00B20488">
        <w:rPr>
          <w:rFonts w:ascii="Segoe UI" w:hAnsi="Segoe UI" w:cs="Arial"/>
          <w:sz w:val="21"/>
          <w:szCs w:val="24"/>
        </w:rPr>
        <w:tab/>
        <w:t xml:space="preserve">Putting the attributes identified into </w:t>
      </w:r>
      <w:r w:rsidRPr="00B20488">
        <w:rPr>
          <w:rFonts w:ascii="Segoe UI Semibold" w:hAnsi="Segoe UI Semibold" w:cs="Arial"/>
          <w:sz w:val="21"/>
          <w:szCs w:val="24"/>
        </w:rPr>
        <w:t>standard notation for database tables</w:t>
      </w:r>
      <w:r w:rsidRPr="00B20488">
        <w:rPr>
          <w:rFonts w:ascii="Segoe UI" w:hAnsi="Segoe UI" w:cs="Arial"/>
          <w:sz w:val="21"/>
          <w:szCs w:val="24"/>
        </w:rPr>
        <w:t xml:space="preserve"> and </w:t>
      </w:r>
      <w:r w:rsidRPr="00B20488">
        <w:rPr>
          <w:rFonts w:ascii="Segoe UI Semibold" w:hAnsi="Segoe UI Semibold" w:cs="Arial"/>
          <w:sz w:val="21"/>
          <w:szCs w:val="24"/>
        </w:rPr>
        <w:t>normalising</w:t>
      </w:r>
      <w:r w:rsidRPr="00B20488">
        <w:rPr>
          <w:rFonts w:ascii="Segoe UI" w:hAnsi="Segoe UI" w:cs="Arial"/>
          <w:sz w:val="21"/>
          <w:szCs w:val="24"/>
        </w:rPr>
        <w:t xml:space="preserve"> to at least 3</w:t>
      </w:r>
      <w:r w:rsidRPr="00B20488">
        <w:rPr>
          <w:rFonts w:ascii="Segoe UI" w:hAnsi="Segoe UI" w:cs="Arial"/>
          <w:sz w:val="21"/>
          <w:szCs w:val="24"/>
          <w:vertAlign w:val="superscript"/>
        </w:rPr>
        <w:t>rd</w:t>
      </w:r>
      <w:r w:rsidRPr="00B20488">
        <w:rPr>
          <w:rFonts w:ascii="Segoe UI" w:hAnsi="Segoe UI" w:cs="Arial"/>
          <w:sz w:val="21"/>
          <w:szCs w:val="24"/>
        </w:rPr>
        <w:t xml:space="preserve"> normal form and possibly Boyce-</w:t>
      </w:r>
      <w:proofErr w:type="spellStart"/>
      <w:r w:rsidRPr="00B20488">
        <w:rPr>
          <w:rFonts w:ascii="Segoe UI" w:hAnsi="Segoe UI" w:cs="Arial"/>
          <w:sz w:val="21"/>
          <w:szCs w:val="24"/>
        </w:rPr>
        <w:t>Codd</w:t>
      </w:r>
      <w:proofErr w:type="spellEnd"/>
      <w:r w:rsidRPr="00B20488">
        <w:rPr>
          <w:rFonts w:ascii="Segoe UI" w:hAnsi="Segoe UI" w:cs="Arial"/>
          <w:sz w:val="21"/>
          <w:szCs w:val="24"/>
        </w:rPr>
        <w:t>.</w:t>
      </w:r>
    </w:p>
    <w:p w14:paraId="7DDEC074" w14:textId="77777777" w:rsidR="007414E4" w:rsidRPr="00B20488" w:rsidRDefault="007414E4" w:rsidP="005A2ED5">
      <w:pPr>
        <w:ind w:left="396" w:hanging="396"/>
        <w:rPr>
          <w:rFonts w:ascii="Segoe UI" w:hAnsi="Segoe UI" w:cs="Arial"/>
          <w:sz w:val="21"/>
          <w:szCs w:val="24"/>
        </w:rPr>
      </w:pPr>
      <w:r w:rsidRPr="00B20488">
        <w:rPr>
          <w:rFonts w:ascii="Segoe UI" w:hAnsi="Segoe UI" w:cs="Arial"/>
          <w:sz w:val="21"/>
          <w:szCs w:val="24"/>
        </w:rPr>
        <w:t>1.3</w:t>
      </w:r>
      <w:r w:rsidRPr="00B20488">
        <w:rPr>
          <w:rFonts w:ascii="Segoe UI" w:hAnsi="Segoe UI" w:cs="Arial"/>
          <w:sz w:val="21"/>
          <w:szCs w:val="24"/>
        </w:rPr>
        <w:tab/>
        <w:t xml:space="preserve">Producing </w:t>
      </w:r>
      <w:r w:rsidRPr="00B20488">
        <w:rPr>
          <w:rFonts w:ascii="Segoe UI Semibold" w:hAnsi="Segoe UI Semibold" w:cs="Arial"/>
          <w:sz w:val="21"/>
          <w:szCs w:val="24"/>
        </w:rPr>
        <w:t>a post-normalisation Entity Relationship diagram</w:t>
      </w:r>
      <w:r w:rsidR="00886940" w:rsidRPr="00B20488">
        <w:rPr>
          <w:rFonts w:ascii="Segoe UI" w:hAnsi="Segoe UI" w:cs="Arial"/>
          <w:sz w:val="21"/>
          <w:szCs w:val="24"/>
        </w:rPr>
        <w:t xml:space="preserve">.  </w:t>
      </w:r>
      <w:r w:rsidRPr="00B20488">
        <w:rPr>
          <w:rFonts w:ascii="Segoe UI" w:hAnsi="Segoe UI" w:cs="Arial"/>
          <w:sz w:val="21"/>
          <w:szCs w:val="24"/>
        </w:rPr>
        <w:t>This will be slightly different to the pre-normalisation diagram as extra (link) tables may have been added.</w:t>
      </w:r>
    </w:p>
    <w:p w14:paraId="658A2184" w14:textId="77777777" w:rsidR="007414E4" w:rsidRPr="00B20488" w:rsidRDefault="007414E4" w:rsidP="005A2ED5">
      <w:pPr>
        <w:ind w:left="396" w:hanging="396"/>
        <w:rPr>
          <w:rFonts w:ascii="Segoe UI" w:hAnsi="Segoe UI" w:cs="Arial"/>
          <w:sz w:val="21"/>
          <w:szCs w:val="24"/>
        </w:rPr>
      </w:pPr>
      <w:r w:rsidRPr="00B20488">
        <w:rPr>
          <w:rFonts w:ascii="Segoe UI" w:hAnsi="Segoe UI" w:cs="Arial"/>
          <w:sz w:val="21"/>
          <w:szCs w:val="24"/>
        </w:rPr>
        <w:t>1.4</w:t>
      </w:r>
      <w:r w:rsidRPr="00B20488">
        <w:rPr>
          <w:rFonts w:ascii="Segoe UI" w:hAnsi="Segoe UI" w:cs="Arial"/>
          <w:sz w:val="21"/>
          <w:szCs w:val="24"/>
        </w:rPr>
        <w:tab/>
        <w:t xml:space="preserve">Producing </w:t>
      </w:r>
      <w:r w:rsidRPr="00B20488">
        <w:rPr>
          <w:rFonts w:ascii="Segoe UI Semibold" w:hAnsi="Segoe UI Semibold" w:cs="Arial"/>
          <w:sz w:val="21"/>
          <w:szCs w:val="24"/>
        </w:rPr>
        <w:t>data dictionaries for each table</w:t>
      </w:r>
      <w:r w:rsidRPr="00B20488">
        <w:rPr>
          <w:rFonts w:ascii="Segoe UI" w:hAnsi="Segoe UI" w:cs="Arial"/>
          <w:sz w:val="21"/>
          <w:szCs w:val="24"/>
        </w:rPr>
        <w:t xml:space="preserve"> based on the normalised design</w:t>
      </w:r>
    </w:p>
    <w:p w14:paraId="7F34BD0F" w14:textId="77777777" w:rsidR="007414E4" w:rsidRPr="00B20488" w:rsidRDefault="007414E4" w:rsidP="005A2ED5">
      <w:pPr>
        <w:ind w:left="396" w:hanging="396"/>
        <w:rPr>
          <w:rFonts w:ascii="Segoe UI" w:hAnsi="Segoe UI" w:cs="Arial"/>
          <w:sz w:val="21"/>
          <w:szCs w:val="24"/>
        </w:rPr>
      </w:pPr>
      <w:r w:rsidRPr="00B20488">
        <w:rPr>
          <w:rFonts w:ascii="Segoe UI" w:hAnsi="Segoe UI" w:cs="Arial"/>
          <w:sz w:val="21"/>
          <w:szCs w:val="24"/>
        </w:rPr>
        <w:t>1.5</w:t>
      </w:r>
      <w:r w:rsidRPr="00B20488">
        <w:rPr>
          <w:rFonts w:ascii="Segoe UI" w:hAnsi="Segoe UI" w:cs="Arial"/>
          <w:sz w:val="21"/>
          <w:szCs w:val="24"/>
        </w:rPr>
        <w:tab/>
        <w:t xml:space="preserve">Producing </w:t>
      </w:r>
      <w:r w:rsidRPr="00B20488">
        <w:rPr>
          <w:rFonts w:ascii="Segoe UI Semibold" w:hAnsi="Segoe UI Semibold" w:cs="Arial"/>
          <w:sz w:val="21"/>
          <w:szCs w:val="24"/>
        </w:rPr>
        <w:t>SQL statements</w:t>
      </w:r>
      <w:r w:rsidRPr="00B20488">
        <w:rPr>
          <w:rFonts w:ascii="Segoe UI" w:hAnsi="Segoe UI" w:cs="Arial"/>
          <w:sz w:val="21"/>
          <w:szCs w:val="24"/>
        </w:rPr>
        <w:t xml:space="preserve"> that will be used in algorithms to create the database and described tables, extract, import, update, delete and archive data – to meet the identified data requirements of the system.</w:t>
      </w:r>
    </w:p>
    <w:p w14:paraId="2545EF2C" w14:textId="77777777" w:rsidR="007414E4" w:rsidRPr="00B20488" w:rsidRDefault="007414E4" w:rsidP="005A2ED5">
      <w:pPr>
        <w:ind w:left="396" w:hanging="396"/>
        <w:rPr>
          <w:rFonts w:ascii="Segoe UI" w:hAnsi="Segoe UI" w:cs="Arial"/>
          <w:sz w:val="21"/>
          <w:szCs w:val="24"/>
        </w:rPr>
      </w:pPr>
      <w:r w:rsidRPr="00B20488">
        <w:rPr>
          <w:rFonts w:ascii="Segoe UI" w:hAnsi="Segoe UI" w:cs="Arial"/>
          <w:sz w:val="21"/>
          <w:szCs w:val="24"/>
        </w:rPr>
        <w:t>1.6</w:t>
      </w:r>
      <w:r w:rsidRPr="00B20488">
        <w:rPr>
          <w:rFonts w:ascii="Segoe UI" w:hAnsi="Segoe UI" w:cs="Arial"/>
          <w:sz w:val="21"/>
          <w:szCs w:val="24"/>
        </w:rPr>
        <w:tab/>
        <w:t xml:space="preserve">Producing </w:t>
      </w:r>
      <w:r w:rsidRPr="00B20488">
        <w:rPr>
          <w:rFonts w:ascii="Segoe UI Semibold" w:hAnsi="Segoe UI Semibold" w:cs="Arial"/>
          <w:sz w:val="21"/>
          <w:szCs w:val="24"/>
        </w:rPr>
        <w:t>Data Flow diagrams</w:t>
      </w:r>
      <w:r w:rsidRPr="00B20488">
        <w:rPr>
          <w:rFonts w:ascii="Segoe UI" w:hAnsi="Segoe UI" w:cs="Arial"/>
          <w:sz w:val="21"/>
          <w:szCs w:val="24"/>
        </w:rPr>
        <w:t xml:space="preserve"> for the main data processing objectives</w:t>
      </w:r>
    </w:p>
    <w:p w14:paraId="06F5353E" w14:textId="77777777" w:rsidR="007414E4" w:rsidRPr="00B20488" w:rsidRDefault="007414E4" w:rsidP="005A2ED5">
      <w:pPr>
        <w:rPr>
          <w:rFonts w:ascii="Segoe UI" w:hAnsi="Segoe UI" w:cs="Arial"/>
          <w:sz w:val="9"/>
          <w:szCs w:val="24"/>
        </w:rPr>
      </w:pPr>
    </w:p>
    <w:p w14:paraId="08083F3A" w14:textId="77777777" w:rsidR="000E4E37" w:rsidRPr="00B20488" w:rsidRDefault="000E4E37">
      <w:pPr>
        <w:rPr>
          <w:rFonts w:ascii="Segoe UI" w:hAnsi="Segoe UI" w:cs="Arial"/>
          <w:sz w:val="21"/>
          <w:szCs w:val="24"/>
        </w:rPr>
      </w:pPr>
    </w:p>
    <w:p w14:paraId="3F6E5449" w14:textId="77777777" w:rsidR="007414E4" w:rsidRPr="00B20488" w:rsidRDefault="007414E4" w:rsidP="00C159F6">
      <w:pPr>
        <w:pStyle w:val="h1alt2"/>
      </w:pPr>
      <w:r w:rsidRPr="00B20488">
        <w:t>Entity Relationship Diagrams and Entity Attribute Models</w:t>
      </w:r>
    </w:p>
    <w:p w14:paraId="06A4418D" w14:textId="77777777" w:rsidR="007414E4" w:rsidRPr="00B20488" w:rsidRDefault="007414E4" w:rsidP="00422C59">
      <w:pPr>
        <w:pStyle w:val="ListParagraph"/>
        <w:ind w:left="0"/>
        <w:rPr>
          <w:rFonts w:ascii="Segoe UI" w:hAnsi="Segoe UI" w:cs="Arial"/>
          <w:sz w:val="21"/>
        </w:rPr>
      </w:pPr>
      <w:r w:rsidRPr="00B20488">
        <w:rPr>
          <w:rFonts w:ascii="Segoe UI" w:hAnsi="Segoe UI" w:cs="Arial"/>
          <w:sz w:val="21"/>
        </w:rPr>
        <w:t>The following diagrams are examples of how to present your evidence</w:t>
      </w:r>
      <w:r w:rsidR="00886940" w:rsidRPr="00B20488">
        <w:rPr>
          <w:rFonts w:ascii="Segoe UI" w:hAnsi="Segoe UI" w:cs="Arial"/>
          <w:sz w:val="21"/>
        </w:rPr>
        <w:t xml:space="preserve">.  </w:t>
      </w:r>
      <w:r w:rsidRPr="00B20488">
        <w:rPr>
          <w:rFonts w:ascii="Segoe UI" w:hAnsi="Segoe UI" w:cs="Arial"/>
          <w:sz w:val="21"/>
        </w:rPr>
        <w:t>First draw your ERD</w:t>
      </w:r>
      <w:r w:rsidR="00886940" w:rsidRPr="00B20488">
        <w:rPr>
          <w:rFonts w:ascii="Segoe UI" w:hAnsi="Segoe UI" w:cs="Arial"/>
          <w:sz w:val="21"/>
        </w:rPr>
        <w:t xml:space="preserve">.  </w:t>
      </w:r>
      <w:r w:rsidRPr="00B20488">
        <w:rPr>
          <w:rFonts w:ascii="Segoe UI" w:hAnsi="Segoe UI" w:cs="Arial"/>
          <w:sz w:val="21"/>
        </w:rPr>
        <w:t>You can do this by copying your ERD from Analysis and making any subtle changes that are necessary to reflect your requirements</w:t>
      </w:r>
      <w:r w:rsidR="00886940" w:rsidRPr="00B20488">
        <w:rPr>
          <w:rFonts w:ascii="Segoe UI" w:hAnsi="Segoe UI" w:cs="Arial"/>
          <w:sz w:val="21"/>
        </w:rPr>
        <w:t xml:space="preserve">.  </w:t>
      </w:r>
      <w:r w:rsidRPr="00B20488">
        <w:rPr>
          <w:rFonts w:ascii="Segoe UI Semibold" w:hAnsi="Segoe UI Semibold" w:cs="Arial"/>
          <w:sz w:val="21"/>
        </w:rPr>
        <w:t>Fig 14</w:t>
      </w:r>
      <w:r w:rsidR="007E4DEF" w:rsidRPr="00B20488">
        <w:rPr>
          <w:rFonts w:ascii="Segoe UI" w:hAnsi="Segoe UI" w:cs="Arial"/>
          <w:sz w:val="21"/>
        </w:rPr>
        <w:t xml:space="preserve"> </w:t>
      </w:r>
      <w:r w:rsidRPr="00B20488">
        <w:rPr>
          <w:rFonts w:ascii="Segoe UI" w:hAnsi="Segoe UI" w:cs="Arial"/>
          <w:sz w:val="21"/>
        </w:rPr>
        <w:t>represents the ERD for the Classic Furnishings scenario before normalisation</w:t>
      </w:r>
      <w:r w:rsidR="00886940" w:rsidRPr="00B20488">
        <w:rPr>
          <w:rFonts w:ascii="Segoe UI" w:hAnsi="Segoe UI" w:cs="Arial"/>
          <w:sz w:val="21"/>
        </w:rPr>
        <w:t xml:space="preserve">.  </w:t>
      </w:r>
    </w:p>
    <w:p w14:paraId="66736735" w14:textId="77777777" w:rsidR="007414E4" w:rsidRPr="00B20488" w:rsidRDefault="007414E4" w:rsidP="005A2ED5">
      <w:pPr>
        <w:pStyle w:val="ListParagraph"/>
        <w:rPr>
          <w:rFonts w:ascii="Segoe UI" w:hAnsi="Segoe UI" w:cs="Arial"/>
          <w:sz w:val="21"/>
        </w:rPr>
      </w:pPr>
    </w:p>
    <w:p w14:paraId="744B43CD" w14:textId="77777777" w:rsidR="007414E4" w:rsidRPr="00B20488" w:rsidRDefault="00470E6A" w:rsidP="00470E6A">
      <w:pPr>
        <w:pStyle w:val="fig"/>
        <w:ind w:right="424"/>
        <w:jc w:val="center"/>
        <w:rPr>
          <w:rFonts w:ascii="Tw Cen MT" w:hAnsi="Tw Cen MT"/>
          <w:b w:val="0"/>
          <w:sz w:val="22"/>
        </w:rPr>
      </w:pPr>
      <w:r w:rsidRPr="00B20488">
        <w:rPr>
          <w:rFonts w:ascii="Tw Cen MT" w:hAnsi="Tw Cen MT"/>
          <w:b w:val="0"/>
          <w:sz w:val="22"/>
        </w:rPr>
        <w:t xml:space="preserve">Figure 14 – Classic Furnishings: </w:t>
      </w:r>
      <w:r w:rsidR="007414E4" w:rsidRPr="00B20488">
        <w:rPr>
          <w:rFonts w:ascii="Tw Cen MT" w:hAnsi="Tw Cen MT"/>
          <w:b w:val="0"/>
          <w:sz w:val="22"/>
        </w:rPr>
        <w:t>Example of a Pre-Normalisation Entity Relationship Diagram</w:t>
      </w:r>
    </w:p>
    <w:p w14:paraId="067510BA" w14:textId="77777777" w:rsidR="007414E4" w:rsidRPr="00B20488" w:rsidRDefault="007414E4" w:rsidP="005A2ED5">
      <w:pPr>
        <w:pStyle w:val="ListParagraph"/>
        <w:rPr>
          <w:rFonts w:ascii="Calibri" w:hAnsi="Calibri" w:cs="Arial"/>
          <w:sz w:val="6"/>
        </w:rPr>
      </w:pPr>
    </w:p>
    <w:p w14:paraId="540F6FC8" w14:textId="77777777" w:rsidR="00CC0828" w:rsidRPr="00B20488" w:rsidRDefault="00A42C67">
      <w:pPr>
        <w:rPr>
          <w:noProof/>
          <w:lang w:eastAsia="en-GB"/>
        </w:rPr>
      </w:pPr>
      <w:r w:rsidRPr="00B20488">
        <w:rPr>
          <w:noProof/>
          <w:lang w:eastAsia="en-GB"/>
        </w:rPr>
        <mc:AlternateContent>
          <mc:Choice Requires="wps">
            <w:drawing>
              <wp:anchor distT="45720" distB="45720" distL="114300" distR="114300" simplePos="0" relativeHeight="251988992" behindDoc="1" locked="0" layoutInCell="1" allowOverlap="1" wp14:anchorId="0F78AB11" wp14:editId="66722B36">
                <wp:simplePos x="0" y="0"/>
                <wp:positionH relativeFrom="margin">
                  <wp:posOffset>329565</wp:posOffset>
                </wp:positionH>
                <wp:positionV relativeFrom="paragraph">
                  <wp:posOffset>1993265</wp:posOffset>
                </wp:positionV>
                <wp:extent cx="5821680" cy="922020"/>
                <wp:effectExtent l="0" t="0" r="0" b="0"/>
                <wp:wrapTight wrapText="bothSides">
                  <wp:wrapPolygon edited="0">
                    <wp:start x="283" y="625"/>
                    <wp:lineTo x="283" y="20954"/>
                    <wp:lineTo x="21275" y="20954"/>
                    <wp:lineTo x="21275" y="625"/>
                    <wp:lineTo x="283" y="625"/>
                  </wp:wrapPolygon>
                </wp:wrapTight>
                <wp:docPr id="1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922020"/>
                        </a:xfrm>
                        <a:prstGeom prst="roundRect">
                          <a:avLst>
                            <a:gd name="adj" fmla="val 6202"/>
                          </a:avLst>
                        </a:prstGeom>
                        <a:noFill/>
                        <a:ln w="9525">
                          <a:noFill/>
                          <a:prstDash val="sysDot"/>
                          <a:miter lim="800000"/>
                          <a:headEnd/>
                          <a:tailEnd/>
                        </a:ln>
                      </wps:spPr>
                      <wps:txbx>
                        <w:txbxContent>
                          <w:p w14:paraId="3FE106A6" w14:textId="77777777" w:rsidR="00B20488" w:rsidRPr="00A42C67" w:rsidRDefault="00B20488" w:rsidP="00A42C67">
                            <w:pPr>
                              <w:numPr>
                                <w:ilvl w:val="0"/>
                                <w:numId w:val="10"/>
                              </w:numPr>
                              <w:spacing w:line="216" w:lineRule="auto"/>
                              <w:ind w:left="425" w:hanging="425"/>
                              <w:rPr>
                                <w:rFonts w:ascii="AR CENA" w:hAnsi="AR CENA"/>
                                <w:sz w:val="26"/>
                              </w:rPr>
                            </w:pPr>
                            <w:r w:rsidRPr="00A42C67">
                              <w:rPr>
                                <w:rFonts w:ascii="AR CENA" w:hAnsi="AR CENA"/>
                                <w:sz w:val="26"/>
                              </w:rPr>
                              <w:t xml:space="preserve">The </w:t>
                            </w:r>
                            <w:r w:rsidRPr="00A42C67">
                              <w:rPr>
                                <w:rFonts w:ascii="AR CENA" w:hAnsi="AR CENA"/>
                                <w:b/>
                                <w:sz w:val="26"/>
                              </w:rPr>
                              <w:t>customer</w:t>
                            </w:r>
                            <w:r w:rsidRPr="00A42C67">
                              <w:rPr>
                                <w:rFonts w:ascii="AR CENA" w:hAnsi="AR CENA"/>
                                <w:sz w:val="26"/>
                              </w:rPr>
                              <w:t xml:space="preserve"> may make many </w:t>
                            </w:r>
                            <w:r w:rsidRPr="00A42C67">
                              <w:rPr>
                                <w:rFonts w:ascii="AR CENA" w:hAnsi="AR CENA"/>
                                <w:b/>
                                <w:sz w:val="26"/>
                              </w:rPr>
                              <w:t>orders</w:t>
                            </w:r>
                            <w:r w:rsidRPr="00A42C67">
                              <w:rPr>
                                <w:rFonts w:ascii="AR CENA" w:hAnsi="AR CENA"/>
                                <w:sz w:val="26"/>
                              </w:rPr>
                              <w:t xml:space="preserve"> but each </w:t>
                            </w:r>
                            <w:r w:rsidRPr="00A42C67">
                              <w:rPr>
                                <w:rFonts w:ascii="AR CENA" w:hAnsi="AR CENA"/>
                                <w:b/>
                                <w:sz w:val="26"/>
                              </w:rPr>
                              <w:t>order</w:t>
                            </w:r>
                            <w:r w:rsidRPr="00A42C67">
                              <w:rPr>
                                <w:rFonts w:ascii="AR CENA" w:hAnsi="AR CENA"/>
                                <w:sz w:val="26"/>
                              </w:rPr>
                              <w:t xml:space="preserve"> will only be for one </w:t>
                            </w:r>
                            <w:r w:rsidRPr="00A42C67">
                              <w:rPr>
                                <w:rFonts w:ascii="AR CENA" w:hAnsi="AR CENA"/>
                                <w:b/>
                                <w:sz w:val="26"/>
                              </w:rPr>
                              <w:t>customer</w:t>
                            </w:r>
                            <w:r w:rsidRPr="00A42C67">
                              <w:rPr>
                                <w:rFonts w:ascii="AR CENA" w:hAnsi="AR CENA"/>
                                <w:sz w:val="26"/>
                              </w:rPr>
                              <w:t xml:space="preserve"> – therefore their relationship is one-to-many.</w:t>
                            </w:r>
                          </w:p>
                          <w:p w14:paraId="36C8D989" w14:textId="77777777" w:rsidR="00B20488" w:rsidRPr="00A42C67" w:rsidRDefault="00B20488" w:rsidP="00A42C67">
                            <w:pPr>
                              <w:numPr>
                                <w:ilvl w:val="0"/>
                                <w:numId w:val="10"/>
                              </w:numPr>
                              <w:spacing w:before="60" w:line="216" w:lineRule="auto"/>
                              <w:ind w:left="425" w:hanging="425"/>
                              <w:rPr>
                                <w:rFonts w:ascii="AR CENA" w:hAnsi="AR CENA"/>
                                <w:sz w:val="26"/>
                              </w:rPr>
                            </w:pPr>
                            <w:r w:rsidRPr="00A42C67">
                              <w:rPr>
                                <w:rFonts w:ascii="AR CENA" w:hAnsi="AR CENA"/>
                                <w:sz w:val="26"/>
                              </w:rPr>
                              <w:t xml:space="preserve">Each </w:t>
                            </w:r>
                            <w:r w:rsidRPr="00A42C67">
                              <w:rPr>
                                <w:rFonts w:ascii="AR CENA" w:hAnsi="AR CENA"/>
                                <w:b/>
                                <w:sz w:val="26"/>
                              </w:rPr>
                              <w:t>order</w:t>
                            </w:r>
                            <w:r w:rsidRPr="00A42C67">
                              <w:rPr>
                                <w:rFonts w:ascii="AR CENA" w:hAnsi="AR CENA"/>
                                <w:sz w:val="26"/>
                              </w:rPr>
                              <w:t xml:space="preserve"> may have any </w:t>
                            </w:r>
                            <w:r w:rsidRPr="00A42C67">
                              <w:rPr>
                                <w:rFonts w:ascii="AR CENA" w:hAnsi="AR CENA"/>
                                <w:b/>
                                <w:sz w:val="26"/>
                              </w:rPr>
                              <w:t>materials</w:t>
                            </w:r>
                            <w:r w:rsidRPr="00A42C67">
                              <w:rPr>
                                <w:rFonts w:ascii="AR CENA" w:hAnsi="AR CENA"/>
                                <w:sz w:val="26"/>
                              </w:rPr>
                              <w:t xml:space="preserve"> in it and each </w:t>
                            </w:r>
                            <w:r w:rsidRPr="00A42C67">
                              <w:rPr>
                                <w:rFonts w:ascii="AR CENA" w:hAnsi="AR CENA"/>
                                <w:b/>
                                <w:sz w:val="26"/>
                              </w:rPr>
                              <w:t>material</w:t>
                            </w:r>
                            <w:r w:rsidRPr="00A42C67">
                              <w:rPr>
                                <w:rFonts w:ascii="AR CENA" w:hAnsi="AR CENA"/>
                                <w:sz w:val="26"/>
                              </w:rPr>
                              <w:t xml:space="preserve"> may be in more than one </w:t>
                            </w:r>
                            <w:r w:rsidRPr="00A42C67">
                              <w:rPr>
                                <w:rFonts w:ascii="AR CENA" w:hAnsi="AR CENA"/>
                                <w:b/>
                                <w:sz w:val="26"/>
                              </w:rPr>
                              <w:t>order</w:t>
                            </w:r>
                            <w:r w:rsidRPr="00A42C67">
                              <w:rPr>
                                <w:rFonts w:ascii="AR CENA" w:hAnsi="AR CENA"/>
                                <w:sz w:val="26"/>
                              </w:rPr>
                              <w:t xml:space="preserve"> – therefore their relationship is many-to-many.</w:t>
                            </w:r>
                          </w:p>
                          <w:p w14:paraId="524E1E55" w14:textId="77777777" w:rsidR="00B20488" w:rsidRPr="00A42C67" w:rsidRDefault="00B20488" w:rsidP="00A42C67">
                            <w:pPr>
                              <w:numPr>
                                <w:ilvl w:val="0"/>
                                <w:numId w:val="10"/>
                              </w:numPr>
                              <w:spacing w:before="60" w:line="216" w:lineRule="auto"/>
                              <w:ind w:left="425" w:hanging="425"/>
                              <w:rPr>
                                <w:rFonts w:ascii="AR CENA" w:hAnsi="AR CENA"/>
                                <w:sz w:val="26"/>
                              </w:rPr>
                            </w:pPr>
                            <w:r w:rsidRPr="00A42C67">
                              <w:rPr>
                                <w:rFonts w:ascii="AR CENA" w:hAnsi="AR CENA"/>
                                <w:sz w:val="26"/>
                              </w:rPr>
                              <w:t xml:space="preserve">Finally, the </w:t>
                            </w:r>
                            <w:r w:rsidRPr="00A42C67">
                              <w:rPr>
                                <w:rFonts w:ascii="AR CENA" w:hAnsi="AR CENA"/>
                                <w:b/>
                                <w:sz w:val="26"/>
                              </w:rPr>
                              <w:t>supplier</w:t>
                            </w:r>
                            <w:r w:rsidRPr="00A42C67">
                              <w:rPr>
                                <w:rFonts w:ascii="AR CENA" w:hAnsi="AR CENA"/>
                                <w:sz w:val="26"/>
                              </w:rPr>
                              <w:t xml:space="preserve"> may supply </w:t>
                            </w:r>
                            <w:r w:rsidRPr="00A42C67">
                              <w:rPr>
                                <w:rFonts w:ascii="AR CENA" w:hAnsi="AR CENA"/>
                                <w:b/>
                                <w:sz w:val="26"/>
                              </w:rPr>
                              <w:t>materials</w:t>
                            </w:r>
                            <w:r w:rsidRPr="00A42C67">
                              <w:rPr>
                                <w:rFonts w:ascii="AR CENA" w:hAnsi="AR CENA"/>
                                <w:sz w:val="26"/>
                              </w:rPr>
                              <w:t xml:space="preserve"> and each </w:t>
                            </w:r>
                            <w:r w:rsidRPr="00A42C67">
                              <w:rPr>
                                <w:rFonts w:ascii="AR CENA" w:hAnsi="AR CENA"/>
                                <w:b/>
                                <w:sz w:val="26"/>
                              </w:rPr>
                              <w:t>material</w:t>
                            </w:r>
                            <w:r w:rsidRPr="00A42C67">
                              <w:rPr>
                                <w:rFonts w:ascii="AR CENA" w:hAnsi="AR CENA"/>
                                <w:sz w:val="26"/>
                              </w:rPr>
                              <w:t xml:space="preserve"> may come from more than one </w:t>
                            </w:r>
                            <w:r w:rsidRPr="00A42C67">
                              <w:rPr>
                                <w:rFonts w:ascii="AR CENA" w:hAnsi="AR CENA"/>
                                <w:b/>
                                <w:sz w:val="26"/>
                              </w:rPr>
                              <w:t>supplier</w:t>
                            </w:r>
                            <w:r w:rsidRPr="00A42C67">
                              <w:rPr>
                                <w:rFonts w:ascii="AR CENA" w:hAnsi="AR CENA"/>
                                <w:sz w:val="26"/>
                              </w:rPr>
                              <w:t xml:space="preserve"> – therefore their relationship is many-to-many.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roundrect w14:anchorId="0F78AB11" id="_x0000_s1237" style="position:absolute;margin-left:25.95pt;margin-top:156.95pt;width:458.4pt;height:72.6pt;z-index:-25132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40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" filled="f" stroked="f">
                <v:stroke dashstyle="1 1" joinstyle="miter"/>
                <v:textbox style="mso-fit-shape-to-text:t">
                  <w:txbxContent>
                    <w:p w14:paraId="3FE106A6" w14:textId="77777777" w:rsidR="00B20488" w:rsidRPr="00A42C67" w:rsidRDefault="00B20488" w:rsidP="00A42C67">
                      <w:pPr>
                        <w:numPr>
                          <w:ilvl w:val="0"/>
                          <w:numId w:val="10"/>
                        </w:numPr>
                        <w:spacing w:line="216" w:lineRule="auto"/>
                        <w:ind w:left="425" w:hanging="425"/>
                        <w:rPr>
                          <w:rFonts w:ascii="AR CENA" w:hAnsi="AR CENA"/>
                          <w:sz w:val="26"/>
                        </w:rPr>
                      </w:pPr>
                      <w:r w:rsidRPr="00A42C67">
                        <w:rPr>
                          <w:rFonts w:ascii="AR CENA" w:hAnsi="AR CENA"/>
                          <w:sz w:val="26"/>
                        </w:rPr>
                        <w:t xml:space="preserve">The </w:t>
                      </w:r>
                      <w:r w:rsidRPr="00A42C67">
                        <w:rPr>
                          <w:rFonts w:ascii="AR CENA" w:hAnsi="AR CENA"/>
                          <w:b/>
                          <w:sz w:val="26"/>
                        </w:rPr>
                        <w:t>customer</w:t>
                      </w:r>
                      <w:r w:rsidRPr="00A42C67">
                        <w:rPr>
                          <w:rFonts w:ascii="AR CENA" w:hAnsi="AR CENA"/>
                          <w:sz w:val="26"/>
                        </w:rPr>
                        <w:t xml:space="preserve"> may make many </w:t>
                      </w:r>
                      <w:r w:rsidRPr="00A42C67">
                        <w:rPr>
                          <w:rFonts w:ascii="AR CENA" w:hAnsi="AR CENA"/>
                          <w:b/>
                          <w:sz w:val="26"/>
                        </w:rPr>
                        <w:t>orders</w:t>
                      </w:r>
                      <w:r w:rsidRPr="00A42C67">
                        <w:rPr>
                          <w:rFonts w:ascii="AR CENA" w:hAnsi="AR CENA"/>
                          <w:sz w:val="26"/>
                        </w:rPr>
                        <w:t xml:space="preserve"> but each </w:t>
                      </w:r>
                      <w:r w:rsidRPr="00A42C67">
                        <w:rPr>
                          <w:rFonts w:ascii="AR CENA" w:hAnsi="AR CENA"/>
                          <w:b/>
                          <w:sz w:val="26"/>
                        </w:rPr>
                        <w:t>order</w:t>
                      </w:r>
                      <w:r w:rsidRPr="00A42C67">
                        <w:rPr>
                          <w:rFonts w:ascii="AR CENA" w:hAnsi="AR CENA"/>
                          <w:sz w:val="26"/>
                        </w:rPr>
                        <w:t xml:space="preserve"> will only be for one </w:t>
                      </w:r>
                      <w:r w:rsidRPr="00A42C67">
                        <w:rPr>
                          <w:rFonts w:ascii="AR CENA" w:hAnsi="AR CENA"/>
                          <w:b/>
                          <w:sz w:val="26"/>
                        </w:rPr>
                        <w:t>customer</w:t>
                      </w:r>
                      <w:r w:rsidRPr="00A42C67">
                        <w:rPr>
                          <w:rFonts w:ascii="AR CENA" w:hAnsi="AR CENA"/>
                          <w:sz w:val="26"/>
                        </w:rPr>
                        <w:t xml:space="preserve"> – therefore their relationship is one-to-many.</w:t>
                      </w:r>
                    </w:p>
                    <w:p w14:paraId="36C8D989" w14:textId="77777777" w:rsidR="00B20488" w:rsidRPr="00A42C67" w:rsidRDefault="00B20488" w:rsidP="00A42C67">
                      <w:pPr>
                        <w:numPr>
                          <w:ilvl w:val="0"/>
                          <w:numId w:val="10"/>
                        </w:numPr>
                        <w:spacing w:before="60" w:line="216" w:lineRule="auto"/>
                        <w:ind w:left="425" w:hanging="425"/>
                        <w:rPr>
                          <w:rFonts w:ascii="AR CENA" w:hAnsi="AR CENA"/>
                          <w:sz w:val="26"/>
                        </w:rPr>
                      </w:pPr>
                      <w:r w:rsidRPr="00A42C67">
                        <w:rPr>
                          <w:rFonts w:ascii="AR CENA" w:hAnsi="AR CENA"/>
                          <w:sz w:val="26"/>
                        </w:rPr>
                        <w:t xml:space="preserve">Each </w:t>
                      </w:r>
                      <w:r w:rsidRPr="00A42C67">
                        <w:rPr>
                          <w:rFonts w:ascii="AR CENA" w:hAnsi="AR CENA"/>
                          <w:b/>
                          <w:sz w:val="26"/>
                        </w:rPr>
                        <w:t>order</w:t>
                      </w:r>
                      <w:r w:rsidRPr="00A42C67">
                        <w:rPr>
                          <w:rFonts w:ascii="AR CENA" w:hAnsi="AR CENA"/>
                          <w:sz w:val="26"/>
                        </w:rPr>
                        <w:t xml:space="preserve"> may have any </w:t>
                      </w:r>
                      <w:r w:rsidRPr="00A42C67">
                        <w:rPr>
                          <w:rFonts w:ascii="AR CENA" w:hAnsi="AR CENA"/>
                          <w:b/>
                          <w:sz w:val="26"/>
                        </w:rPr>
                        <w:t>materials</w:t>
                      </w:r>
                      <w:r w:rsidRPr="00A42C67">
                        <w:rPr>
                          <w:rFonts w:ascii="AR CENA" w:hAnsi="AR CENA"/>
                          <w:sz w:val="26"/>
                        </w:rPr>
                        <w:t xml:space="preserve"> in it and each </w:t>
                      </w:r>
                      <w:r w:rsidRPr="00A42C67">
                        <w:rPr>
                          <w:rFonts w:ascii="AR CENA" w:hAnsi="AR CENA"/>
                          <w:b/>
                          <w:sz w:val="26"/>
                        </w:rPr>
                        <w:t>material</w:t>
                      </w:r>
                      <w:r w:rsidRPr="00A42C67">
                        <w:rPr>
                          <w:rFonts w:ascii="AR CENA" w:hAnsi="AR CENA"/>
                          <w:sz w:val="26"/>
                        </w:rPr>
                        <w:t xml:space="preserve"> may be in more than one </w:t>
                      </w:r>
                      <w:r w:rsidRPr="00A42C67">
                        <w:rPr>
                          <w:rFonts w:ascii="AR CENA" w:hAnsi="AR CENA"/>
                          <w:b/>
                          <w:sz w:val="26"/>
                        </w:rPr>
                        <w:t>order</w:t>
                      </w:r>
                      <w:r w:rsidRPr="00A42C67">
                        <w:rPr>
                          <w:rFonts w:ascii="AR CENA" w:hAnsi="AR CENA"/>
                          <w:sz w:val="26"/>
                        </w:rPr>
                        <w:t xml:space="preserve"> – therefore their relationship is many-to-many.</w:t>
                      </w:r>
                    </w:p>
                    <w:p w14:paraId="524E1E55" w14:textId="77777777" w:rsidR="00B20488" w:rsidRPr="00A42C67" w:rsidRDefault="00B20488" w:rsidP="00A42C67">
                      <w:pPr>
                        <w:numPr>
                          <w:ilvl w:val="0"/>
                          <w:numId w:val="10"/>
                        </w:numPr>
                        <w:spacing w:before="60" w:line="216" w:lineRule="auto"/>
                        <w:ind w:left="425" w:hanging="425"/>
                        <w:rPr>
                          <w:rFonts w:ascii="AR CENA" w:hAnsi="AR CENA"/>
                          <w:sz w:val="26"/>
                        </w:rPr>
                      </w:pPr>
                      <w:r w:rsidRPr="00A42C67">
                        <w:rPr>
                          <w:rFonts w:ascii="AR CENA" w:hAnsi="AR CENA"/>
                          <w:sz w:val="26"/>
                        </w:rPr>
                        <w:t xml:space="preserve">Finally, the </w:t>
                      </w:r>
                      <w:r w:rsidRPr="00A42C67">
                        <w:rPr>
                          <w:rFonts w:ascii="AR CENA" w:hAnsi="AR CENA"/>
                          <w:b/>
                          <w:sz w:val="26"/>
                        </w:rPr>
                        <w:t>supplier</w:t>
                      </w:r>
                      <w:r w:rsidRPr="00A42C67">
                        <w:rPr>
                          <w:rFonts w:ascii="AR CENA" w:hAnsi="AR CENA"/>
                          <w:sz w:val="26"/>
                        </w:rPr>
                        <w:t xml:space="preserve"> may supply </w:t>
                      </w:r>
                      <w:r w:rsidRPr="00A42C67">
                        <w:rPr>
                          <w:rFonts w:ascii="AR CENA" w:hAnsi="AR CENA"/>
                          <w:b/>
                          <w:sz w:val="26"/>
                        </w:rPr>
                        <w:t>materials</w:t>
                      </w:r>
                      <w:r w:rsidRPr="00A42C67">
                        <w:rPr>
                          <w:rFonts w:ascii="AR CENA" w:hAnsi="AR CENA"/>
                          <w:sz w:val="26"/>
                        </w:rPr>
                        <w:t xml:space="preserve"> and each </w:t>
                      </w:r>
                      <w:r w:rsidRPr="00A42C67">
                        <w:rPr>
                          <w:rFonts w:ascii="AR CENA" w:hAnsi="AR CENA"/>
                          <w:b/>
                          <w:sz w:val="26"/>
                        </w:rPr>
                        <w:t>material</w:t>
                      </w:r>
                      <w:r w:rsidRPr="00A42C67">
                        <w:rPr>
                          <w:rFonts w:ascii="AR CENA" w:hAnsi="AR CENA"/>
                          <w:sz w:val="26"/>
                        </w:rPr>
                        <w:t xml:space="preserve"> may come from more than one </w:t>
                      </w:r>
                      <w:r w:rsidRPr="00A42C67">
                        <w:rPr>
                          <w:rFonts w:ascii="AR CENA" w:hAnsi="AR CENA"/>
                          <w:b/>
                          <w:sz w:val="26"/>
                        </w:rPr>
                        <w:t>supplier</w:t>
                      </w:r>
                      <w:r w:rsidRPr="00A42C67">
                        <w:rPr>
                          <w:rFonts w:ascii="AR CENA" w:hAnsi="AR CENA"/>
                          <w:sz w:val="26"/>
                        </w:rPr>
                        <w:t xml:space="preserve"> – therefore their relationship is many-to-many.</w:t>
                      </w:r>
                    </w:p>
                  </w:txbxContent>
                </v:textbox>
                <w10:wrap type="tight" anchorx="margin"/>
              </v:roundrect>
            </w:pict>
          </mc:Fallback>
        </mc:AlternateContent>
      </w:r>
      <w:r w:rsidR="00CC0828" w:rsidRPr="00B20488">
        <w:rPr>
          <w:noProof/>
          <w:lang w:eastAsia="en-GB"/>
        </w:rPr>
        <mc:AlternateContent>
          <mc:Choice Requires="wpg">
            <w:drawing>
              <wp:anchor distT="0" distB="0" distL="114300" distR="114300" simplePos="0" relativeHeight="251987968" behindDoc="0" locked="0" layoutInCell="1" allowOverlap="1" wp14:anchorId="02E78B47" wp14:editId="44F0B193">
                <wp:simplePos x="0" y="0"/>
                <wp:positionH relativeFrom="margin">
                  <wp:align>center</wp:align>
                </wp:positionH>
                <wp:positionV relativeFrom="paragraph">
                  <wp:posOffset>173466</wp:posOffset>
                </wp:positionV>
                <wp:extent cx="3642360" cy="1580190"/>
                <wp:effectExtent l="0" t="0" r="15240" b="20320"/>
                <wp:wrapNone/>
                <wp:docPr id="1483" name="Group 1483"/>
                <wp:cNvGraphicFramePr/>
                <a:graphic xmlns:a="http://schemas.openxmlformats.org/drawingml/2006/main">
                  <a:graphicData uri="http://schemas.microsoft.com/office/word/2010/wordprocessingGroup">
                    <wpg:wgp>
                      <wpg:cNvGrpSpPr/>
                      <wpg:grpSpPr>
                        <a:xfrm>
                          <a:off x="0" y="0"/>
                          <a:ext cx="3642360" cy="1580190"/>
                          <a:chOff x="0" y="0"/>
                          <a:chExt cx="6207125" cy="3051810"/>
                        </a:xfrm>
                      </wpg:grpSpPr>
                      <wpg:grpSp>
                        <wpg:cNvPr id="1484" name="Group 1484"/>
                        <wpg:cNvGrpSpPr/>
                        <wpg:grpSpPr>
                          <a:xfrm>
                            <a:off x="4800600" y="626533"/>
                            <a:ext cx="297813" cy="1767205"/>
                            <a:chOff x="0" y="0"/>
                            <a:chExt cx="297813" cy="1767205"/>
                          </a:xfrm>
                        </wpg:grpSpPr>
                        <wps:wsp>
                          <wps:cNvPr id="1485" name="Straight Connector 1485"/>
                          <wps:cNvCnPr/>
                          <wps:spPr>
                            <a:xfrm>
                              <a:off x="143933" y="0"/>
                              <a:ext cx="0" cy="176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6" name="Isosceles Triangle 1486"/>
                          <wps:cNvSpPr/>
                          <wps:spPr>
                            <a:xfrm>
                              <a:off x="0" y="1236133"/>
                              <a:ext cx="29781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7" name="Isosceles Triangle 1487"/>
                          <wps:cNvSpPr/>
                          <wps:spPr>
                            <a:xfrm rot="10800000" flipH="1">
                              <a:off x="0" y="355600"/>
                              <a:ext cx="297813" cy="215926"/>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8" name="Group 1488"/>
                        <wpg:cNvGrpSpPr/>
                        <wpg:grpSpPr>
                          <a:xfrm>
                            <a:off x="1981200" y="330200"/>
                            <a:ext cx="1616104" cy="297815"/>
                            <a:chOff x="3443287" y="-1"/>
                            <a:chExt cx="1616426" cy="298143"/>
                          </a:xfrm>
                        </wpg:grpSpPr>
                        <wps:wsp>
                          <wps:cNvPr id="1489" name="Straight Connector 1489"/>
                          <wps:cNvCnPr/>
                          <wps:spPr>
                            <a:xfrm>
                              <a:off x="3443287" y="150474"/>
                              <a:ext cx="16106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0" name="Isosceles Triangle 1490"/>
                          <wps:cNvSpPr/>
                          <wps:spPr>
                            <a:xfrm rot="16200000">
                              <a:off x="4802641" y="41071"/>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1" name="Group 1491"/>
                        <wpg:cNvGrpSpPr/>
                        <wpg:grpSpPr>
                          <a:xfrm rot="10800000">
                            <a:off x="2175933" y="2396066"/>
                            <a:ext cx="1767205" cy="297814"/>
                            <a:chOff x="3286004" y="13"/>
                            <a:chExt cx="1767906" cy="298143"/>
                          </a:xfrm>
                        </wpg:grpSpPr>
                        <wps:wsp>
                          <wps:cNvPr id="1492" name="Straight Connector 1492"/>
                          <wps:cNvCnPr/>
                          <wps:spPr>
                            <a:xfrm rot="16200000">
                              <a:off x="4169957" y="-733400"/>
                              <a:ext cx="0" cy="17679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3" name="Isosceles Triangle 1493"/>
                          <wps:cNvSpPr/>
                          <wps:spPr>
                            <a:xfrm rot="16200000">
                              <a:off x="4349950" y="41079"/>
                              <a:ext cx="298143" cy="21601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 name="Isosceles Triangle 1494"/>
                          <wps:cNvSpPr/>
                          <wps:spPr>
                            <a:xfrm rot="5400000" flipH="1">
                              <a:off x="3587790" y="41079"/>
                              <a:ext cx="298143" cy="21601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5" name="Rectangle 1495"/>
                        <wps:cNvSpPr/>
                        <wps:spPr>
                          <a:xfrm>
                            <a:off x="0" y="0"/>
                            <a:ext cx="2626315" cy="994410"/>
                          </a:xfrm>
                          <a:prstGeom prst="rect">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494C8"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Rectangle 1496"/>
                        <wps:cNvSpPr/>
                        <wps:spPr>
                          <a:xfrm>
                            <a:off x="3581400" y="0"/>
                            <a:ext cx="2625725" cy="994410"/>
                          </a:xfrm>
                          <a:prstGeom prst="rect">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171481"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Rectangle 1497"/>
                        <wps:cNvSpPr/>
                        <wps:spPr>
                          <a:xfrm>
                            <a:off x="3581400" y="2057400"/>
                            <a:ext cx="2625725" cy="994410"/>
                          </a:xfrm>
                          <a:prstGeom prst="rect">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DEB70"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8" name="Rectangle 1498"/>
                        <wps:cNvSpPr/>
                        <wps:spPr>
                          <a:xfrm>
                            <a:off x="0" y="2057400"/>
                            <a:ext cx="2625725" cy="994410"/>
                          </a:xfrm>
                          <a:prstGeom prst="rect">
                            <a:avLst/>
                          </a:prstGeom>
                          <a:solidFill>
                            <a:schemeClr val="tx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7E60A"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78B47" id="Group 1483" o:spid="_x0000_s1238" style="position:absolute;margin-left:0;margin-top:13.65pt;width:286.8pt;height:124.4pt;z-index:251987968;mso-position-horizontal:center;mso-position-horizontal-relative:margin;mso-width-relative:margin;mso-height-relative:margin" coordsize="62071,30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">
                <v:group id="Group 1484" o:spid="_x0000_s1239" style="position:absolute;left:48006;top:6265;width:2978;height:17672" coordsize="2978,17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3AI8UAAADdAAAADwAAAGRycy9kb3ducmV2LnhtbERPTWvCQBC9F/wPywi9&#10;1U2sLZK6CUFUPEihWii9DdkxCcnOhuyaxH/fLRR6m8f7nE02mVYM1LvasoJ4EYEgLqyuuVTwedk/&#10;rUE4j6yxtUwK7uQgS2cPG0y0HfmDhrMvRQhhl6CCyvsukdIVFRl0C9sRB+5qe4M+wL6UuscxhJtW&#10;LqPoVRqsOTRU2NG2oqI534yCw4hj/hzvhlNz3d6/Ly/vX6eYlHqcT/kbCE+T/xf/uY86zF+tV/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9wCPFAAAA3QAA&#10;AA8AAAAAAAAAAAAAAAAAqgIAAGRycy9kb3ducmV2LnhtbFBLBQYAAAAABAAEAPoAAACcAwAAAAA=&#10;">
                  <v:line id="Straight Connector 1485" o:spid="_x0000_s1240" style="position:absolute;visibility:visible;mso-wrap-style:square" from="1439,0" to="1439,1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xc58IAAADdAAAADwAAAGRycy9kb3ducmV2LnhtbERPTWsCMRC9F/wPYQRvNavYIqtRVND2&#10;2lUP3obNuFncTJYk627/fVMo9DaP9znr7WAb8SQfascKZtMMBHHpdM2Vgsv5+LoEESKyxsYxKfim&#10;ANvN6GWNuXY9f9GziJVIIRxyVGBibHMpQ2nIYpi6ljhxd+ctxgR9JbXHPoXbRs6z7F1arDk1GGzp&#10;YKh8FJ1VcOv20X+c5a4vhsPJzI9N2bmrUpPxsFuBiDTEf/Gf+1On+YvlG/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lxc58IAAADdAAAADwAAAAAAAAAAAAAA&#10;AAChAgAAZHJzL2Rvd25yZXYueG1sUEsFBgAAAAAEAAQA+QAAAJADAAAAAA==&#10;" strokecolor="black [3213]" strokeweight="1.5pt"/>
                  <v:shape id="Isosceles Triangle 1486" o:spid="_x0000_s1241" type="#_x0000_t5" style="position:absolute;top:12361;width:2978;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cbcMA&#10;AADdAAAADwAAAGRycy9kb3ducmV2LnhtbERPS4vCMBC+C/6HMMJeZE11RaRrFBEFD3vxAV6HZrbt&#10;2kzaJNb67zeC4G0+vucsVp2pREvOl5YVjEcJCOLM6pJzBefT7nMOwgdkjZVlUvAgD6tlv7fAVNs7&#10;H6g9hlzEEPYpKihCqFMpfVaQQT+yNXHkfq0zGCJ0udQO7zHcVHKSJDNpsOTYUGBNm4Ky6/FmFOTD&#10;7aX547rZVt3jZ99ON+6rKZX6GHTrbxCBuvAWv9x7HedP5zN4fhN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ecbcMAAADdAAAADwAAAAAAAAAAAAAAAACYAgAAZHJzL2Rv&#10;d25yZXYueG1sUEsFBgAAAAAEAAQA9QAAAIgDAAAAAA==&#10;" filled="f" strokecolor="black [3213]" strokeweight="1.5pt"/>
                  <v:shape id="Isosceles Triangle 1487" o:spid="_x0000_s1242" type="#_x0000_t5" style="position:absolute;top:3556;width:2978;height:2159;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W8EA&#10;AADdAAAADwAAAGRycy9kb3ducmV2LnhtbERPTYvCMBC9C/6HMMLeNFWWVapRRCnI4sW2eB6asS02&#10;k9Jk2+6/3wgL3ubxPmd3GE0jeupcbVnBchGBIC6srrlUkGfJfAPCeWSNjWVS8EsODvvpZIextgPf&#10;qE99KUIIuxgVVN63sZSuqMigW9iWOHAP2xn0AXal1B0OIdw0chVFX9JgzaGhwpZOFRXP9McoSHKz&#10;vj8bTvk7eeSny3XIzv1RqY/ZeNyC8DT6t/jffdFh/udmDa9vwgl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E0lvBAAAA3QAAAA8AAAAAAAAAAAAAAAAAmAIAAGRycy9kb3du&#10;cmV2LnhtbFBLBQYAAAAABAAEAPUAAACGAwAAAAA=&#10;" filled="f" strokecolor="black [3213]" strokeweight="1.5pt"/>
                </v:group>
                <v:group id="Group 1488" o:spid="_x0000_s1243" style="position:absolute;left:19812;top:3302;width:16161;height:2978" coordorigin="34432" coordsize="16164,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line id="Straight Connector 1489" o:spid="_x0000_s1244" style="position:absolute;visibility:visible;mso-wrap-style:square" from="34432,1504" to="50539,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FW4sIAAADdAAAADwAAAGRycy9kb3ducmV2LnhtbERPTWsCMRC9C/6HMEJvmlWk2NUoKmh7&#10;7WoP3obNuFncTJYk627/fVMo9DaP9zmb3WAb8SQfascK5rMMBHHpdM2VguvlNF2BCBFZY+OYFHxT&#10;gN12PNpgrl3Pn/QsYiVSCIccFZgY21zKUBqyGGauJU7c3XmLMUFfSe2xT+G2kYsse5UWa04NBls6&#10;GiofRWcV3LpD9O8Xue+L4Xg2i1NTdu5LqZfJsF+DiDTEf/Gf+0On+cvVG/x+k06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FW4sIAAADdAAAADwAAAAAAAAAAAAAA&#10;AAChAgAAZHJzL2Rvd25yZXYueG1sUEsFBgAAAAAEAAQA+QAAAJADAAAAAA==&#10;" strokecolor="black [3213]" strokeweight="1.5pt"/>
                  <v:shape id="Isosceles Triangle 1490" o:spid="_x0000_s1245" type="#_x0000_t5" style="position:absolute;left:48026;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Pa8cA&#10;AADdAAAADwAAAGRycy9kb3ducmV2LnhtbESPQU/DMAyF70j8h8hIXKotBQEaZdkESEgcxwZC3KzG&#10;azoapzTZGvbr8WESN1vv+b3P82X2nTrQENvABq6mJSjiOtiWGwPvm5fJDFRMyBa7wGTglyIsF+dn&#10;c6xsGPmNDuvUKAnhWKEBl1JfaR1rRx7jNPTEom3D4DHJOjTaDjhKuO/0dVneaY8tS4PDnp4d1d/r&#10;vTcQ8wZvY/E5fuz2X/n441yxKp6MubzIjw+gEuX0bz5dv1rBv7kXfv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5D2vHAAAA3QAAAA8AAAAAAAAAAAAAAAAAmAIAAGRy&#10;cy9kb3ducmV2LnhtbFBLBQYAAAAABAAEAPUAAACMAwAAAAA=&#10;" filled="f" strokecolor="black [3213]" strokeweight="1.5pt"/>
                </v:group>
                <v:group id="Group 1491" o:spid="_x0000_s1246" style="position:absolute;left:21759;top:23960;width:17672;height:2978;rotation:180" coordorigin="32860" coordsize="17679,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6E3DCAAAA3QAAAA8A&#10;AAAAAAAAAAAAAAAAqgIAAGRycy9kb3ducmV2LnhtbFBLBQYAAAAABAAEAPoAAACZAwAAAAA=&#10;">
                  <v:line id="Straight Connector 1492" o:spid="_x0000_s1247" style="position:absolute;rotation:-90;visibility:visible;mso-wrap-style:square" from="41700,-7335" to="41700,1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6kwcUAAADdAAAADwAAAGRycy9kb3ducmV2LnhtbERP32vCMBB+F/wfwg32NtPJkK0aRQRR&#10;O4asm4JvR3O21eZSmqjZf78MBr7dx/fzJrNgGnGlztWWFTwPEhDEhdU1lwq+v5ZPryCcR9bYWCYF&#10;P+RgNu33Jphqe+NPuua+FDGEXYoKKu/bVEpXVGTQDWxLHLmj7Qz6CLtS6g5vMdw0cpgkI2mw5thQ&#10;YUuLiopzfjEK9uvMhGSzz7PsuCp34f2w/ThtlHp8CPMxCE/B38X/7rWO81/ehvD3TTxBT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6kwcUAAADdAAAADwAAAAAAAAAA&#10;AAAAAAChAgAAZHJzL2Rvd25yZXYueG1sUEsFBgAAAAAEAAQA+QAAAJMDAAAAAA==&#10;" strokecolor="black [3213]" strokeweight="1.5pt"/>
                  <v:shape id="Isosceles Triangle 1493" o:spid="_x0000_s1248" type="#_x0000_t5" style="position:absolute;left:43499;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RHMUA&#10;AADdAAAADwAAAGRycy9kb3ducmV2LnhtbERPTU8CMRC9m/gfmjHxspEuKEYWCgETE48CGuNtsh22&#10;C9vpsi1s9ddbExJv8/I+Z7aIthFn6nztWMFwkIMgLp2uuVLwvn25ewLhA7LGxjEp+CYPi/n11QwL&#10;7Xpe03kTKpFC2BeowITQFlL60pBFP3AtceJ2rrMYEuwqqTvsU7ht5CjPH6XFmlODwZaeDZWHzckq&#10;8HGLY5999h/701f8ORqTvWUrpW5v4nIKIlAM/+KL+1Wn+Q+Te/j7Jp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5EcxQAAAN0AAAAPAAAAAAAAAAAAAAAAAJgCAABkcnMv&#10;ZG93bnJldi54bWxQSwUGAAAAAAQABAD1AAAAigMAAAAA&#10;" filled="f" strokecolor="black [3213]" strokeweight="1.5pt"/>
                  <v:shape id="Isosceles Triangle 1494" o:spid="_x0000_s1249" type="#_x0000_t5" style="position:absolute;left:35877;top:411;width:2981;height:2160;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Rhb8A&#10;AADdAAAADwAAAGRycy9kb3ducmV2LnhtbERPy6rCMBDdX/AfwgjurqmiRatRRLgo7nx8wNiMbbGZ&#10;lCa3rX69EQR3czjPWa47U4qGaldYVjAaRiCIU6sLzhRczn+/MxDOI2ssLZOCBzlYr3o/S0y0bflI&#10;zclnIoSwS1BB7n2VSOnSnAy6oa2IA3eztUEfYJ1JXWMbwk0px1EUS4MFh4YcK9rmlN5P/0bBFAtj&#10;H7t4G+PuesDNUzamvSk16HebBQhPnf+KP+69DvMn8wm8vwkn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wtGFvwAAAN0AAAAPAAAAAAAAAAAAAAAAAJgCAABkcnMvZG93bnJl&#10;di54bWxQSwUGAAAAAAQABAD1AAAAhAMAAAAA&#10;" filled="f" strokecolor="black [3213]" strokeweight="1.5pt"/>
                </v:group>
                <v:rect id="Rectangle 1495" o:spid="_x0000_s1250" style="position:absolute;width:26263;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cBMMA&#10;AADdAAAADwAAAGRycy9kb3ducmV2LnhtbERPS2sCMRC+F/ofwhS8abZipV2NshRaWqwH7eM8bMZk&#10;cTNZk6jbf28KQm/z8T1nvuxdK04UYuNZwf2oAEFce92wUfD1+TJ8BBETssbWMyn4pQjLxe3NHEvt&#10;z7yh0zYZkUM4lqjAptSVUsbaksM48h1x5nY+OEwZBiN1wHMOd60cF8VUOmw4N1js6NlSvd8enYIP&#10;c3ytw4+ZmpWt1rtD9Z3ovVVqcNdXMxCJ+vQvvrrfdJ4/eXqAv2/yCX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HcBMMAAADdAAAADwAAAAAAAAAAAAAAAACYAgAAZHJzL2Rv&#10;d25yZXYueG1sUEsFBgAAAAAEAAQA9QAAAIgDAAAAAA==&#10;" fillcolor="black [3213]" strokecolor="black [3213]" strokeweight=".5pt">
                  <v:textbox>
                    <w:txbxContent>
                      <w:p w14:paraId="6CD494C8"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Customer</w:t>
                        </w:r>
                      </w:p>
                    </w:txbxContent>
                  </v:textbox>
                </v:rect>
                <v:rect id="Rectangle 1496" o:spid="_x0000_s1251" style="position:absolute;left:35814;width:26257;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NCc8MA&#10;AADdAAAADwAAAGRycy9kb3ducmV2LnhtbERPTUsDMRC9C/6HMEJvNttSFt02LYugKOqhte152EyT&#10;pZvJNknb9d8bQfA2j/c5i9XgOnGhEFvPCibjAgRx43XLRsH26/n+AURMyBo7z6TgmyKslrc3C6y0&#10;v/KaLptkRA7hWKECm1JfSRkbSw7j2PfEmTv44DBlGIzUAa853HVyWhSldNhybrDY05Ol5rg5OwUf&#10;5vzShL0pzbutPw+nepforVNqdDfUcxCJhvQv/nO/6jx/9ljC7zf5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NCc8MAAADdAAAADwAAAAAAAAAAAAAAAACYAgAAZHJzL2Rv&#10;d25yZXYueG1sUEsFBgAAAAAEAAQA9QAAAIgDAAAAAA==&#10;" fillcolor="black [3213]" strokecolor="black [3213]" strokeweight=".5pt">
                  <v:textbox>
                    <w:txbxContent>
                      <w:p w14:paraId="28171481"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Orders</w:t>
                        </w:r>
                      </w:p>
                    </w:txbxContent>
                  </v:textbox>
                </v:rect>
                <v:rect id="Rectangle 1497" o:spid="_x0000_s1252" style="position:absolute;left:35814;top:20574;width:26257;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n6MMA&#10;AADdAAAADwAAAGRycy9kb3ducmV2LnhtbERPS2sCMRC+F/ofwhS81WxFbLsaZSm0tKgH7eM8bMZk&#10;cTNZk6jrvzeFQm/z8T1ntuhdK04UYuNZwcOwAEFce92wUfD1+Xr/BCImZI2tZ1JwoQiL+e3NDEvt&#10;z7yh0zYZkUM4lqjAptSVUsbaksM49B1x5nY+OEwZBiN1wHMOd60cFcVEOmw4N1js6MVSvd8enYKV&#10;Ob7V4cdMzNJW692h+k700So1uOurKYhEffoX/7nfdZ4/fn6E32/yCX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n6MMAAADdAAAADwAAAAAAAAAAAAAAAACYAgAAZHJzL2Rv&#10;d25yZXYueG1sUEsFBgAAAAAEAAQA9QAAAIgDAAAAAA==&#10;" fillcolor="black [3213]" strokecolor="black [3213]" strokeweight=".5pt">
                  <v:textbox>
                    <w:txbxContent>
                      <w:p w14:paraId="2A9DEB70"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Materials</w:t>
                        </w:r>
                      </w:p>
                    </w:txbxContent>
                  </v:textbox>
                </v:rect>
                <v:rect id="Rectangle 1498" o:spid="_x0000_s1253" style="position:absolute;top:20574;width:26257;height:9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zmsUA&#10;AADdAAAADwAAAGRycy9kb3ducmV2LnhtbESPT0sDMRDF70K/QxjBm80qUnRtWpaCoqgH++88bKbJ&#10;4mayJmm7fnvnIHib4b157zfz5Rh6daKUu8gGbqYVKOI22o6dge3m6foeVC7IFvvIZOCHMiwXk4s5&#10;1jae+ZNO6+KUhHCu0YAvZai1zq2ngHkaB2LRDjEFLLImp23Cs4SHXt9W1UwH7FgaPA608tR+rY/B&#10;wLs7Prdp72buzTcfh+9mV+i1N+bqcmweQRUay7/57/rFCv7dg+DKNzK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HOaxQAAAN0AAAAPAAAAAAAAAAAAAAAAAJgCAABkcnMv&#10;ZG93bnJldi54bWxQSwUGAAAAAAQABAD1AAAAigMAAAAA&#10;" fillcolor="black [3213]" strokecolor="black [3213]" strokeweight=".5pt">
                  <v:textbox>
                    <w:txbxContent>
                      <w:p w14:paraId="39F7E60A" w14:textId="77777777" w:rsidR="00B20488" w:rsidRPr="00EA0CE0" w:rsidRDefault="00B20488" w:rsidP="00CC0828">
                        <w:pPr>
                          <w:jc w:val="center"/>
                          <w:rPr>
                            <w:rFonts w:ascii="AR CENA" w:hAnsi="AR CENA"/>
                            <w:color w:val="FFFFFF" w:themeColor="background1"/>
                            <w:sz w:val="28"/>
                            <w:szCs w:val="28"/>
                          </w:rPr>
                        </w:pPr>
                        <w:r w:rsidRPr="00EA0CE0">
                          <w:rPr>
                            <w:rFonts w:ascii="AR CENA" w:hAnsi="AR CENA"/>
                            <w:color w:val="FFFFFF" w:themeColor="background1"/>
                            <w:sz w:val="28"/>
                            <w:szCs w:val="28"/>
                          </w:rPr>
                          <w:t>Suppliers</w:t>
                        </w:r>
                      </w:p>
                    </w:txbxContent>
                  </v:textbox>
                </v:rect>
                <w10:wrap anchorx="margin"/>
              </v:group>
            </w:pict>
          </mc:Fallback>
        </mc:AlternateContent>
      </w:r>
      <w:r w:rsidR="00CC0828" w:rsidRPr="00B20488">
        <w:rPr>
          <w:noProof/>
          <w:lang w:eastAsia="en-GB"/>
        </w:rPr>
        <w:br w:type="page"/>
      </w:r>
    </w:p>
    <w:p w14:paraId="6F403F0B" w14:textId="77777777" w:rsidR="007414E4" w:rsidRPr="00B20488" w:rsidRDefault="007414E4" w:rsidP="00422C59">
      <w:pPr>
        <w:pStyle w:val="ListParagraph"/>
        <w:ind w:left="0"/>
        <w:rPr>
          <w:rFonts w:ascii="Segoe UI" w:hAnsi="Segoe UI" w:cs="Arial"/>
          <w:sz w:val="21"/>
        </w:rPr>
      </w:pPr>
      <w:r w:rsidRPr="00B20488">
        <w:rPr>
          <w:rFonts w:ascii="Segoe UI" w:hAnsi="Segoe UI" w:cs="Arial"/>
          <w:sz w:val="21"/>
        </w:rPr>
        <w:lastRenderedPageBreak/>
        <w:t>Once you have done this then expand the diagram to include the attributes that need to be stored about each entity</w:t>
      </w:r>
      <w:r w:rsidR="00886940" w:rsidRPr="00B20488">
        <w:rPr>
          <w:rFonts w:ascii="Segoe UI" w:hAnsi="Segoe UI" w:cs="Arial"/>
          <w:sz w:val="21"/>
        </w:rPr>
        <w:t xml:space="preserve">.  </w:t>
      </w:r>
      <w:r w:rsidRPr="00B20488">
        <w:rPr>
          <w:rFonts w:ascii="Segoe UI Semibold" w:hAnsi="Segoe UI Semibold" w:cs="Arial"/>
          <w:sz w:val="21"/>
        </w:rPr>
        <w:t>Fig 15</w:t>
      </w:r>
      <w:r w:rsidRPr="00B20488">
        <w:rPr>
          <w:rFonts w:ascii="Segoe UI" w:hAnsi="Segoe UI" w:cs="Arial"/>
          <w:sz w:val="21"/>
        </w:rPr>
        <w:t xml:space="preserve"> shows the EAM for </w:t>
      </w:r>
      <w:r w:rsidRPr="00B20488">
        <w:rPr>
          <w:rFonts w:ascii="Segoe UI Semibold" w:hAnsi="Segoe UI Semibold" w:cs="Arial"/>
          <w:sz w:val="21"/>
        </w:rPr>
        <w:t>Fig 14</w:t>
      </w:r>
      <w:r w:rsidRPr="00B20488">
        <w:rPr>
          <w:rFonts w:ascii="Segoe UI" w:hAnsi="Segoe UI" w:cs="Arial"/>
          <w:sz w:val="21"/>
        </w:rPr>
        <w:t>.</w:t>
      </w:r>
    </w:p>
    <w:p w14:paraId="0EBF7EB6" w14:textId="77777777" w:rsidR="007414E4" w:rsidRPr="00B20488" w:rsidRDefault="007414E4" w:rsidP="005A2ED5">
      <w:pPr>
        <w:pStyle w:val="ListParagraph"/>
        <w:rPr>
          <w:rFonts w:ascii="Segoe UI" w:hAnsi="Segoe UI" w:cs="Arial"/>
          <w:sz w:val="21"/>
        </w:rPr>
      </w:pPr>
    </w:p>
    <w:p w14:paraId="636CCD61" w14:textId="77777777" w:rsidR="007414E4" w:rsidRPr="00B20488" w:rsidRDefault="00470E6A" w:rsidP="00470E6A">
      <w:pPr>
        <w:pStyle w:val="fig"/>
        <w:ind w:right="424"/>
        <w:jc w:val="center"/>
        <w:rPr>
          <w:rFonts w:ascii="Tw Cen MT" w:hAnsi="Tw Cen MT"/>
          <w:b w:val="0"/>
          <w:sz w:val="22"/>
        </w:rPr>
      </w:pPr>
      <w:r w:rsidRPr="00B20488">
        <w:rPr>
          <w:rFonts w:ascii="Tw Cen MT" w:hAnsi="Tw Cen MT"/>
          <w:b w:val="0"/>
          <w:sz w:val="22"/>
        </w:rPr>
        <w:t xml:space="preserve">Figure 15 – Classic Furnishings: </w:t>
      </w:r>
      <w:r w:rsidR="007414E4" w:rsidRPr="00B20488">
        <w:rPr>
          <w:rFonts w:ascii="Tw Cen MT" w:hAnsi="Tw Cen MT"/>
          <w:b w:val="0"/>
          <w:sz w:val="22"/>
        </w:rPr>
        <w:t>Example of an Entity Attribute Model</w:t>
      </w:r>
    </w:p>
    <w:p w14:paraId="600FE418" w14:textId="77777777" w:rsidR="007414E4" w:rsidRPr="00B20488" w:rsidRDefault="00724417" w:rsidP="00724417">
      <w:pPr>
        <w:pStyle w:val="ListParagraph"/>
        <w:tabs>
          <w:tab w:val="left" w:pos="6757"/>
        </w:tabs>
        <w:rPr>
          <w:rFonts w:ascii="Calibri" w:hAnsi="Calibri" w:cs="Arial"/>
          <w:sz w:val="12"/>
        </w:rPr>
      </w:pPr>
      <w:r w:rsidRPr="00B20488">
        <w:rPr>
          <w:rFonts w:ascii="Calibri" w:hAnsi="Calibri" w:cs="Arial"/>
          <w:sz w:val="12"/>
        </w:rPr>
        <w:tab/>
      </w:r>
    </w:p>
    <w:p w14:paraId="5CAE4F19" w14:textId="77777777" w:rsidR="007414E4" w:rsidRPr="00B20488" w:rsidRDefault="00EA0CE0" w:rsidP="005A2ED5">
      <w:pPr>
        <w:pStyle w:val="ListParagraph"/>
        <w:rPr>
          <w:noProof/>
          <w:lang w:eastAsia="en-GB"/>
        </w:rPr>
      </w:pPr>
      <w:r w:rsidRPr="00B20488">
        <w:rPr>
          <w:noProof/>
          <w:lang w:eastAsia="en-GB"/>
        </w:rPr>
        <mc:AlternateContent>
          <mc:Choice Requires="wpg">
            <w:drawing>
              <wp:anchor distT="0" distB="0" distL="114300" distR="114300" simplePos="0" relativeHeight="251993088" behindDoc="0" locked="0" layoutInCell="1" allowOverlap="1" wp14:anchorId="565A3896" wp14:editId="18691985">
                <wp:simplePos x="0" y="0"/>
                <wp:positionH relativeFrom="margin">
                  <wp:posOffset>-16510</wp:posOffset>
                </wp:positionH>
                <wp:positionV relativeFrom="paragraph">
                  <wp:posOffset>101600</wp:posOffset>
                </wp:positionV>
                <wp:extent cx="6506210" cy="2905833"/>
                <wp:effectExtent l="0" t="0" r="0" b="0"/>
                <wp:wrapNone/>
                <wp:docPr id="109" name="Group 109"/>
                <wp:cNvGraphicFramePr/>
                <a:graphic xmlns:a="http://schemas.openxmlformats.org/drawingml/2006/main">
                  <a:graphicData uri="http://schemas.microsoft.com/office/word/2010/wordprocessingGroup">
                    <wpg:wgp>
                      <wpg:cNvGrpSpPr/>
                      <wpg:grpSpPr>
                        <a:xfrm>
                          <a:off x="0" y="0"/>
                          <a:ext cx="6506210" cy="2905833"/>
                          <a:chOff x="0" y="198408"/>
                          <a:chExt cx="6506213" cy="2906115"/>
                        </a:xfrm>
                      </wpg:grpSpPr>
                      <wpg:grpSp>
                        <wpg:cNvPr id="1500" name="Group 1500"/>
                        <wpg:cNvGrpSpPr/>
                        <wpg:grpSpPr>
                          <a:xfrm>
                            <a:off x="0" y="198408"/>
                            <a:ext cx="6500476" cy="2210014"/>
                            <a:chOff x="0" y="198523"/>
                            <a:chExt cx="6500627" cy="2211291"/>
                          </a:xfrm>
                        </wpg:grpSpPr>
                        <wpg:grpSp>
                          <wpg:cNvPr id="1501" name="Group 1501"/>
                          <wpg:cNvGrpSpPr/>
                          <wpg:grpSpPr>
                            <a:xfrm>
                              <a:off x="3648364" y="286323"/>
                              <a:ext cx="1072818" cy="172857"/>
                              <a:chOff x="3443287" y="-6"/>
                              <a:chExt cx="1610682" cy="298143"/>
                            </a:xfrm>
                          </wpg:grpSpPr>
                          <wps:wsp>
                            <wps:cNvPr id="1502" name="Straight Connector 1502"/>
                            <wps:cNvCnPr/>
                            <wps:spPr>
                              <a:xfrm>
                                <a:off x="3443287" y="150474"/>
                                <a:ext cx="16106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3" name="Isosceles Triangle 1503"/>
                            <wps:cNvSpPr/>
                            <wps:spPr>
                              <a:xfrm rot="16200000">
                                <a:off x="4778997" y="41065"/>
                                <a:ext cx="298143" cy="21600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33" name="Isosceles Triangle 433"/>
                            <wps:cNvSpPr/>
                            <wps:spPr>
                              <a:xfrm rot="5400000" flipH="1">
                                <a:off x="4063959" y="41064"/>
                                <a:ext cx="298141" cy="216002"/>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grpSp>
                        <wpg:grpSp>
                          <wpg:cNvPr id="96" name="Group 96"/>
                          <wpg:cNvGrpSpPr/>
                          <wpg:grpSpPr>
                            <a:xfrm>
                              <a:off x="1348510" y="286332"/>
                              <a:ext cx="1072268" cy="172720"/>
                              <a:chOff x="3443287" y="3"/>
                              <a:chExt cx="1610682" cy="298143"/>
                            </a:xfrm>
                          </wpg:grpSpPr>
                          <wps:wsp>
                            <wps:cNvPr id="97" name="Straight Connector 97"/>
                            <wps:cNvCnPr/>
                            <wps:spPr>
                              <a:xfrm>
                                <a:off x="3443287" y="150474"/>
                                <a:ext cx="16106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 name="Isosceles Triangle 98"/>
                            <wps:cNvSpPr/>
                            <wps:spPr>
                              <a:xfrm rot="16200000">
                                <a:off x="4786845" y="41074"/>
                                <a:ext cx="298143" cy="216001"/>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grpSp>
                        <wps:wsp>
                          <wps:cNvPr id="99" name="Text Box 2"/>
                          <wps:cNvSpPr txBox="1">
                            <a:spLocks noChangeArrowheads="1"/>
                          </wps:cNvSpPr>
                          <wps:spPr bwMode="auto">
                            <a:xfrm>
                              <a:off x="0" y="207154"/>
                              <a:ext cx="1901869" cy="1460214"/>
                            </a:xfrm>
                            <a:prstGeom prst="rect">
                              <a:avLst/>
                            </a:prstGeom>
                            <a:noFill/>
                            <a:ln w="9525">
                              <a:noFill/>
                              <a:miter lim="800000"/>
                              <a:headEnd/>
                              <a:tailEnd/>
                            </a:ln>
                          </wps:spPr>
                          <wps:txbx>
                            <w:txbxContent>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62"/>
                                </w:tblGrid>
                                <w:tr w:rsidR="00B20488" w:rsidRPr="00EA0CE0" w14:paraId="6778A12D" w14:textId="77777777" w:rsidTr="00EA0CE0">
                                  <w:tc>
                                    <w:tcPr>
                                      <w:tcW w:w="10175" w:type="dxa"/>
                                      <w:shd w:val="clear" w:color="auto" w:fill="000000" w:themeFill="text1"/>
                                      <w:vAlign w:val="center"/>
                                    </w:tcPr>
                                    <w:p w14:paraId="30311ED5" w14:textId="77777777" w:rsidR="00B20488" w:rsidRPr="00EA0CE0" w:rsidRDefault="00B20488" w:rsidP="00DF0C5E">
                                      <w:pPr>
                                        <w:jc w:val="center"/>
                                        <w:rPr>
                                          <w:rFonts w:ascii="AR CENA" w:hAnsi="AR CENA"/>
                                          <w:color w:val="FFFFFF" w:themeColor="background1"/>
                                          <w:sz w:val="26"/>
                                          <w:szCs w:val="32"/>
                                        </w:rPr>
                                      </w:pPr>
                                      <w:r w:rsidRPr="00EA0CE0">
                                        <w:rPr>
                                          <w:rFonts w:ascii="AR CENA" w:hAnsi="AR CENA"/>
                                          <w:color w:val="FFFFFF" w:themeColor="background1"/>
                                          <w:sz w:val="24"/>
                                          <w:szCs w:val="32"/>
                                        </w:rPr>
                                        <w:t>Customer</w:t>
                                      </w:r>
                                    </w:p>
                                  </w:tc>
                                </w:tr>
                                <w:tr w:rsidR="00B20488" w:rsidRPr="00EA0CE0" w14:paraId="47E7E67E" w14:textId="77777777" w:rsidTr="00EA0CE0">
                                  <w:tc>
                                    <w:tcPr>
                                      <w:tcW w:w="10175" w:type="dxa"/>
                                    </w:tcPr>
                                    <w:p w14:paraId="19CC2659" w14:textId="77777777" w:rsidR="00B20488" w:rsidRPr="006D08C1" w:rsidRDefault="00B20488" w:rsidP="00A42C67">
                                      <w:pPr>
                                        <w:rPr>
                                          <w:rFonts w:ascii="AR CENA" w:hAnsi="AR CENA"/>
                                          <w:sz w:val="24"/>
                                        </w:rPr>
                                      </w:pPr>
                                      <w:r w:rsidRPr="006D08C1">
                                        <w:rPr>
                                          <w:rFonts w:ascii="AR CENA" w:hAnsi="AR CENA"/>
                                          <w:sz w:val="24"/>
                                        </w:rPr>
                                        <w:t>First</w:t>
                                      </w:r>
                                      <w:r>
                                        <w:rPr>
                                          <w:rFonts w:ascii="AR CENA" w:hAnsi="AR CENA"/>
                                          <w:sz w:val="24"/>
                                        </w:rPr>
                                        <w:t xml:space="preserve"> n</w:t>
                                      </w:r>
                                      <w:r w:rsidRPr="006D08C1">
                                        <w:rPr>
                                          <w:rFonts w:ascii="AR CENA" w:hAnsi="AR CENA"/>
                                          <w:sz w:val="24"/>
                                        </w:rPr>
                                        <w:t>ame</w:t>
                                      </w:r>
                                    </w:p>
                                  </w:tc>
                                </w:tr>
                                <w:tr w:rsidR="00B20488" w:rsidRPr="00EA0CE0" w14:paraId="718AE3F8" w14:textId="77777777" w:rsidTr="00EA0CE0">
                                  <w:tc>
                                    <w:tcPr>
                                      <w:tcW w:w="10175" w:type="dxa"/>
                                    </w:tcPr>
                                    <w:p w14:paraId="26825886" w14:textId="77777777" w:rsidR="00B20488" w:rsidRPr="006D08C1" w:rsidRDefault="00B20488" w:rsidP="00DF0C5E">
                                      <w:pPr>
                                        <w:rPr>
                                          <w:rFonts w:ascii="AR CENA" w:hAnsi="AR CENA"/>
                                          <w:sz w:val="24"/>
                                        </w:rPr>
                                      </w:pPr>
                                      <w:r w:rsidRPr="006D08C1">
                                        <w:rPr>
                                          <w:rFonts w:ascii="AR CENA" w:hAnsi="AR CENA"/>
                                          <w:sz w:val="24"/>
                                        </w:rPr>
                                        <w:t>Surname</w:t>
                                      </w:r>
                                    </w:p>
                                  </w:tc>
                                </w:tr>
                                <w:tr w:rsidR="00B20488" w:rsidRPr="00EA0CE0" w14:paraId="78F4AC04" w14:textId="77777777" w:rsidTr="00EA0CE0">
                                  <w:tc>
                                    <w:tcPr>
                                      <w:tcW w:w="10175" w:type="dxa"/>
                                    </w:tcPr>
                                    <w:p w14:paraId="78589262" w14:textId="77777777" w:rsidR="00B20488" w:rsidRPr="006D08C1" w:rsidRDefault="00B20488" w:rsidP="00DF0C5E">
                                      <w:pPr>
                                        <w:rPr>
                                          <w:rFonts w:ascii="AR CENA" w:hAnsi="AR CENA"/>
                                          <w:sz w:val="24"/>
                                        </w:rPr>
                                      </w:pPr>
                                      <w:r w:rsidRPr="006D08C1">
                                        <w:rPr>
                                          <w:rFonts w:ascii="AR CENA" w:hAnsi="AR CENA"/>
                                          <w:sz w:val="24"/>
                                        </w:rPr>
                                        <w:t>Address</w:t>
                                      </w:r>
                                    </w:p>
                                  </w:tc>
                                </w:tr>
                                <w:tr w:rsidR="00B20488" w:rsidRPr="00EA0CE0" w14:paraId="5F4049AE" w14:textId="77777777" w:rsidTr="00EA0CE0">
                                  <w:tc>
                                    <w:tcPr>
                                      <w:tcW w:w="10175" w:type="dxa"/>
                                    </w:tcPr>
                                    <w:p w14:paraId="5D77FD61" w14:textId="77777777" w:rsidR="00B20488" w:rsidRPr="006D08C1" w:rsidRDefault="00B20488" w:rsidP="00DF0C5E">
                                      <w:pPr>
                                        <w:rPr>
                                          <w:rFonts w:ascii="AR CENA" w:hAnsi="AR CENA"/>
                                          <w:sz w:val="24"/>
                                        </w:rPr>
                                      </w:pPr>
                                      <w:r w:rsidRPr="006D08C1">
                                        <w:rPr>
                                          <w:rFonts w:ascii="AR CENA" w:hAnsi="AR CENA"/>
                                          <w:sz w:val="24"/>
                                        </w:rPr>
                                        <w:t>Email</w:t>
                                      </w:r>
                                    </w:p>
                                  </w:tc>
                                </w:tr>
                                <w:tr w:rsidR="00B20488" w:rsidRPr="00EA0CE0" w14:paraId="7599D013" w14:textId="77777777" w:rsidTr="00EA0CE0">
                                  <w:tc>
                                    <w:tcPr>
                                      <w:tcW w:w="10175" w:type="dxa"/>
                                    </w:tcPr>
                                    <w:p w14:paraId="40577114" w14:textId="77777777" w:rsidR="00B20488" w:rsidRPr="006D08C1" w:rsidRDefault="00B20488" w:rsidP="00233451">
                                      <w:pPr>
                                        <w:rPr>
                                          <w:rFonts w:ascii="AR CENA" w:hAnsi="AR CENA"/>
                                          <w:sz w:val="24"/>
                                        </w:rPr>
                                      </w:pPr>
                                      <w:r w:rsidRPr="006D08C1">
                                        <w:rPr>
                                          <w:rFonts w:ascii="AR CENA" w:hAnsi="AR CENA"/>
                                          <w:sz w:val="24"/>
                                        </w:rPr>
                                        <w:t xml:space="preserve">Contact </w:t>
                                      </w:r>
                                      <w:r>
                                        <w:rPr>
                                          <w:rFonts w:ascii="AR CENA" w:hAnsi="AR CENA"/>
                                          <w:sz w:val="24"/>
                                        </w:rPr>
                                        <w:t>n</w:t>
                                      </w:r>
                                      <w:r w:rsidRPr="006D08C1">
                                        <w:rPr>
                                          <w:rFonts w:ascii="AR CENA" w:hAnsi="AR CENA"/>
                                          <w:sz w:val="24"/>
                                        </w:rPr>
                                        <w:t>o</w:t>
                                      </w:r>
                                      <w:r>
                                        <w:rPr>
                                          <w:rFonts w:ascii="AR CENA" w:hAnsi="AR CENA"/>
                                          <w:sz w:val="24"/>
                                        </w:rPr>
                                        <w:t>.</w:t>
                                      </w:r>
                                    </w:p>
                                  </w:tc>
                                </w:tr>
                              </w:tbl>
                              <w:p w14:paraId="28D05181" w14:textId="77777777" w:rsidR="00B20488" w:rsidRPr="00EA0CE0" w:rsidRDefault="00B20488" w:rsidP="00CC0828">
                                <w:pPr>
                                  <w:rPr>
                                    <w:rFonts w:ascii="AR CENA" w:hAnsi="AR CENA"/>
                                  </w:rPr>
                                </w:pPr>
                              </w:p>
                            </w:txbxContent>
                          </wps:txbx>
                          <wps:bodyPr rot="0" vert="horz" wrap="square" lIns="91440" tIns="45720" rIns="91440" bIns="45720" anchor="t" anchorCtr="0">
                            <a:spAutoFit/>
                          </wps:bodyPr>
                        </wps:wsp>
                        <wps:wsp>
                          <wps:cNvPr id="100" name="Text Box 2"/>
                          <wps:cNvSpPr txBox="1">
                            <a:spLocks noChangeArrowheads="1"/>
                          </wps:cNvSpPr>
                          <wps:spPr bwMode="auto">
                            <a:xfrm>
                              <a:off x="2299693" y="207154"/>
                              <a:ext cx="1901234" cy="2202660"/>
                            </a:xfrm>
                            <a:prstGeom prst="rect">
                              <a:avLst/>
                            </a:prstGeom>
                            <a:noFill/>
                            <a:ln w="9525">
                              <a:noFill/>
                              <a:miter lim="800000"/>
                              <a:headEnd/>
                              <a:tailEnd/>
                            </a:ln>
                          </wps:spPr>
                          <wps:txbx>
                            <w:txbxContent>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61"/>
                                </w:tblGrid>
                                <w:tr w:rsidR="00B20488" w:rsidRPr="00EA0CE0" w14:paraId="4AB6B141" w14:textId="77777777" w:rsidTr="00EA0CE0">
                                  <w:trPr>
                                    <w:jc w:val="center"/>
                                  </w:trPr>
                                  <w:tc>
                                    <w:tcPr>
                                      <w:tcW w:w="3616" w:type="dxa"/>
                                      <w:shd w:val="clear" w:color="auto" w:fill="000000" w:themeFill="text1"/>
                                      <w:vAlign w:val="center"/>
                                    </w:tcPr>
                                    <w:p w14:paraId="0090B685" w14:textId="77777777" w:rsidR="00B20488" w:rsidRPr="00EA0CE0" w:rsidRDefault="00B20488" w:rsidP="00DF0C5E">
                                      <w:pPr>
                                        <w:jc w:val="center"/>
                                        <w:rPr>
                                          <w:rFonts w:ascii="AR CENA" w:hAnsi="AR CENA"/>
                                          <w:sz w:val="28"/>
                                        </w:rPr>
                                      </w:pPr>
                                      <w:r w:rsidRPr="00EA0CE0">
                                        <w:rPr>
                                          <w:rFonts w:ascii="AR CENA" w:hAnsi="AR CENA"/>
                                          <w:color w:val="FFFFFF" w:themeColor="background1"/>
                                          <w:sz w:val="28"/>
                                          <w:szCs w:val="32"/>
                                        </w:rPr>
                                        <w:t>Orders</w:t>
                                      </w:r>
                                    </w:p>
                                  </w:tc>
                                </w:tr>
                                <w:tr w:rsidR="00B20488" w:rsidRPr="00EA0CE0" w14:paraId="6902CEEF" w14:textId="77777777" w:rsidTr="00EA0CE0">
                                  <w:trPr>
                                    <w:jc w:val="center"/>
                                  </w:trPr>
                                  <w:tc>
                                    <w:tcPr>
                                      <w:tcW w:w="3616" w:type="dxa"/>
                                    </w:tcPr>
                                    <w:p w14:paraId="5DBAF982" w14:textId="77777777" w:rsidR="00B20488" w:rsidRPr="006D08C1" w:rsidRDefault="00B20488" w:rsidP="00233451">
                                      <w:pPr>
                                        <w:rPr>
                                          <w:rFonts w:ascii="AR CENA" w:hAnsi="AR CENA"/>
                                          <w:sz w:val="24"/>
                                        </w:rPr>
                                      </w:pPr>
                                      <w:r w:rsidRPr="006D08C1">
                                        <w:rPr>
                                          <w:rFonts w:ascii="AR CENA" w:hAnsi="AR CENA"/>
                                          <w:sz w:val="24"/>
                                        </w:rPr>
                                        <w:t xml:space="preserve">Order </w:t>
                                      </w:r>
                                      <w:r>
                                        <w:rPr>
                                          <w:rFonts w:ascii="AR CENA" w:hAnsi="AR CENA"/>
                                          <w:sz w:val="24"/>
                                        </w:rPr>
                                        <w:t>d</w:t>
                                      </w:r>
                                      <w:r w:rsidRPr="006D08C1">
                                        <w:rPr>
                                          <w:rFonts w:ascii="AR CENA" w:hAnsi="AR CENA"/>
                                          <w:sz w:val="24"/>
                                        </w:rPr>
                                        <w:t>ate</w:t>
                                      </w:r>
                                    </w:p>
                                  </w:tc>
                                </w:tr>
                                <w:tr w:rsidR="00B20488" w:rsidRPr="00EA0CE0" w14:paraId="6FC3A41D" w14:textId="77777777" w:rsidTr="00EA0CE0">
                                  <w:trPr>
                                    <w:jc w:val="center"/>
                                  </w:trPr>
                                  <w:tc>
                                    <w:tcPr>
                                      <w:tcW w:w="3616" w:type="dxa"/>
                                    </w:tcPr>
                                    <w:p w14:paraId="2BC99771" w14:textId="77777777" w:rsidR="00B20488" w:rsidRPr="006D08C1" w:rsidRDefault="00B20488" w:rsidP="00DF0C5E">
                                      <w:pPr>
                                        <w:rPr>
                                          <w:rFonts w:ascii="AR CENA" w:hAnsi="AR CENA"/>
                                          <w:sz w:val="24"/>
                                        </w:rPr>
                                      </w:pPr>
                                      <w:r w:rsidRPr="006D08C1">
                                        <w:rPr>
                                          <w:rFonts w:ascii="AR CENA" w:hAnsi="AR CENA"/>
                                          <w:sz w:val="24"/>
                                        </w:rPr>
                                        <w:t>Material required</w:t>
                                      </w:r>
                                    </w:p>
                                  </w:tc>
                                </w:tr>
                                <w:tr w:rsidR="00B20488" w:rsidRPr="00EA0CE0" w14:paraId="0C5ECCA4" w14:textId="77777777" w:rsidTr="00EA0CE0">
                                  <w:trPr>
                                    <w:jc w:val="center"/>
                                  </w:trPr>
                                  <w:tc>
                                    <w:tcPr>
                                      <w:tcW w:w="3616" w:type="dxa"/>
                                    </w:tcPr>
                                    <w:p w14:paraId="3F7BD31D" w14:textId="77777777" w:rsidR="00B20488" w:rsidRPr="006D08C1" w:rsidRDefault="00B20488" w:rsidP="00233451">
                                      <w:pPr>
                                        <w:rPr>
                                          <w:rFonts w:ascii="AR CENA" w:hAnsi="AR CENA"/>
                                          <w:sz w:val="24"/>
                                        </w:rPr>
                                      </w:pPr>
                                      <w:r w:rsidRPr="006D08C1">
                                        <w:rPr>
                                          <w:rFonts w:ascii="AR CENA" w:hAnsi="AR CENA"/>
                                          <w:sz w:val="24"/>
                                        </w:rPr>
                                        <w:t xml:space="preserve">Window </w:t>
                                      </w:r>
                                      <w:r>
                                        <w:rPr>
                                          <w:rFonts w:ascii="AR CENA" w:hAnsi="AR CENA"/>
                                          <w:sz w:val="24"/>
                                        </w:rPr>
                                        <w:t>h</w:t>
                                      </w:r>
                                      <w:r w:rsidRPr="006D08C1">
                                        <w:rPr>
                                          <w:rFonts w:ascii="AR CENA" w:hAnsi="AR CENA"/>
                                          <w:sz w:val="24"/>
                                        </w:rPr>
                                        <w:t>eight</w:t>
                                      </w:r>
                                    </w:p>
                                  </w:tc>
                                </w:tr>
                                <w:tr w:rsidR="00B20488" w:rsidRPr="00EA0CE0" w14:paraId="66A6C7D6" w14:textId="77777777" w:rsidTr="00EA0CE0">
                                  <w:trPr>
                                    <w:jc w:val="center"/>
                                  </w:trPr>
                                  <w:tc>
                                    <w:tcPr>
                                      <w:tcW w:w="3616" w:type="dxa"/>
                                    </w:tcPr>
                                    <w:p w14:paraId="2BDD5F89" w14:textId="77777777" w:rsidR="00B20488" w:rsidRPr="006D08C1" w:rsidRDefault="00B20488" w:rsidP="00233451">
                                      <w:pPr>
                                        <w:rPr>
                                          <w:rFonts w:ascii="AR CENA" w:hAnsi="AR CENA"/>
                                          <w:sz w:val="24"/>
                                        </w:rPr>
                                      </w:pPr>
                                      <w:r w:rsidRPr="006D08C1">
                                        <w:rPr>
                                          <w:rFonts w:ascii="AR CENA" w:hAnsi="AR CENA"/>
                                          <w:sz w:val="24"/>
                                        </w:rPr>
                                        <w:t xml:space="preserve">Window </w:t>
                                      </w:r>
                                      <w:r>
                                        <w:rPr>
                                          <w:rFonts w:ascii="AR CENA" w:hAnsi="AR CENA"/>
                                          <w:sz w:val="24"/>
                                        </w:rPr>
                                        <w:t>w</w:t>
                                      </w:r>
                                      <w:r w:rsidRPr="006D08C1">
                                        <w:rPr>
                                          <w:rFonts w:ascii="AR CENA" w:hAnsi="AR CENA"/>
                                          <w:sz w:val="24"/>
                                        </w:rPr>
                                        <w:t>idth</w:t>
                                      </w:r>
                                    </w:p>
                                  </w:tc>
                                </w:tr>
                                <w:tr w:rsidR="00B20488" w:rsidRPr="00EA0CE0" w14:paraId="586A6158" w14:textId="77777777" w:rsidTr="00EA0CE0">
                                  <w:trPr>
                                    <w:jc w:val="center"/>
                                  </w:trPr>
                                  <w:tc>
                                    <w:tcPr>
                                      <w:tcW w:w="3616" w:type="dxa"/>
                                    </w:tcPr>
                                    <w:p w14:paraId="274D3802" w14:textId="77777777" w:rsidR="00B20488" w:rsidRPr="006D08C1" w:rsidRDefault="00B20488" w:rsidP="00DF0C5E">
                                      <w:pPr>
                                        <w:rPr>
                                          <w:rFonts w:ascii="AR CENA" w:hAnsi="AR CENA"/>
                                          <w:sz w:val="24"/>
                                        </w:rPr>
                                      </w:pPr>
                                      <w:r w:rsidRPr="006D08C1">
                                        <w:rPr>
                                          <w:rFonts w:ascii="AR CENA" w:hAnsi="AR CENA"/>
                                          <w:sz w:val="24"/>
                                        </w:rPr>
                                        <w:t>Drop required</w:t>
                                      </w:r>
                                    </w:p>
                                  </w:tc>
                                </w:tr>
                                <w:tr w:rsidR="00B20488" w:rsidRPr="00EA0CE0" w14:paraId="24CCA85D" w14:textId="77777777" w:rsidTr="00EA0CE0">
                                  <w:trPr>
                                    <w:jc w:val="center"/>
                                  </w:trPr>
                                  <w:tc>
                                    <w:tcPr>
                                      <w:tcW w:w="3616" w:type="dxa"/>
                                    </w:tcPr>
                                    <w:p w14:paraId="042544CA" w14:textId="77777777" w:rsidR="00B20488" w:rsidRPr="006D08C1" w:rsidRDefault="00B20488" w:rsidP="00DF0C5E">
                                      <w:pPr>
                                        <w:rPr>
                                          <w:rFonts w:ascii="AR CENA" w:hAnsi="AR CENA"/>
                                          <w:sz w:val="24"/>
                                        </w:rPr>
                                      </w:pPr>
                                      <w:r w:rsidRPr="006D08C1">
                                        <w:rPr>
                                          <w:rFonts w:ascii="AR CENA" w:hAnsi="AR CENA"/>
                                          <w:sz w:val="24"/>
                                        </w:rPr>
                                        <w:t>Fullness required</w:t>
                                      </w:r>
                                    </w:p>
                                  </w:tc>
                                </w:tr>
                                <w:tr w:rsidR="00B20488" w:rsidRPr="00EA0CE0" w14:paraId="41C9E02B" w14:textId="77777777" w:rsidTr="00EA0CE0">
                                  <w:trPr>
                                    <w:jc w:val="center"/>
                                  </w:trPr>
                                  <w:tc>
                                    <w:tcPr>
                                      <w:tcW w:w="3616" w:type="dxa"/>
                                    </w:tcPr>
                                    <w:p w14:paraId="5A63CD5A" w14:textId="77777777" w:rsidR="00B20488" w:rsidRPr="006D08C1" w:rsidRDefault="00B20488" w:rsidP="00233451">
                                      <w:pPr>
                                        <w:rPr>
                                          <w:rFonts w:ascii="AR CENA" w:hAnsi="AR CENA"/>
                                          <w:sz w:val="24"/>
                                        </w:rPr>
                                      </w:pPr>
                                      <w:r w:rsidRPr="006D08C1">
                                        <w:rPr>
                                          <w:rFonts w:ascii="AR CENA" w:hAnsi="AR CENA"/>
                                          <w:sz w:val="24"/>
                                        </w:rPr>
                                        <w:t xml:space="preserve">Labour </w:t>
                                      </w:r>
                                      <w:r>
                                        <w:rPr>
                                          <w:rFonts w:ascii="AR CENA" w:hAnsi="AR CENA"/>
                                          <w:sz w:val="24"/>
                                        </w:rPr>
                                        <w:t>c</w:t>
                                      </w:r>
                                      <w:r w:rsidRPr="006D08C1">
                                        <w:rPr>
                                          <w:rFonts w:ascii="AR CENA" w:hAnsi="AR CENA"/>
                                          <w:sz w:val="24"/>
                                        </w:rPr>
                                        <w:t>ost</w:t>
                                      </w:r>
                                    </w:p>
                                  </w:tc>
                                </w:tr>
                                <w:tr w:rsidR="00B20488" w:rsidRPr="00EA0CE0" w14:paraId="20C7782B" w14:textId="77777777" w:rsidTr="00EA0CE0">
                                  <w:trPr>
                                    <w:jc w:val="center"/>
                                  </w:trPr>
                                  <w:tc>
                                    <w:tcPr>
                                      <w:tcW w:w="3616" w:type="dxa"/>
                                    </w:tcPr>
                                    <w:p w14:paraId="78A9AFBA" w14:textId="77777777" w:rsidR="00B20488" w:rsidRPr="006D08C1" w:rsidRDefault="00B20488" w:rsidP="00DF0C5E">
                                      <w:pPr>
                                        <w:rPr>
                                          <w:rFonts w:ascii="AR CENA" w:hAnsi="AR CENA"/>
                                          <w:sz w:val="24"/>
                                        </w:rPr>
                                      </w:pPr>
                                      <w:r w:rsidRPr="006D08C1">
                                        <w:rPr>
                                          <w:rFonts w:ascii="AR CENA" w:hAnsi="AR CENA"/>
                                          <w:sz w:val="24"/>
                                        </w:rPr>
                                        <w:t>VAT</w:t>
                                      </w:r>
                                    </w:p>
                                  </w:tc>
                                </w:tr>
                                <w:tr w:rsidR="00B20488" w:rsidRPr="00EA0CE0" w14:paraId="55B48055" w14:textId="77777777" w:rsidTr="00EA0CE0">
                                  <w:trPr>
                                    <w:jc w:val="center"/>
                                  </w:trPr>
                                  <w:tc>
                                    <w:tcPr>
                                      <w:tcW w:w="3616" w:type="dxa"/>
                                    </w:tcPr>
                                    <w:p w14:paraId="1F59DE5E" w14:textId="230B2853" w:rsidR="00B20488" w:rsidRPr="00233451" w:rsidRDefault="00B20488" w:rsidP="00DF0C5E">
                                      <w:pPr>
                                        <w:rPr>
                                          <w:rFonts w:ascii="AR CENA" w:hAnsi="AR CENA"/>
                                          <w:sz w:val="24"/>
                                          <w:highlight w:val="yellow"/>
                                        </w:rPr>
                                      </w:pPr>
                                      <w:r w:rsidRPr="0080412E">
                                        <w:rPr>
                                          <w:rFonts w:ascii="AR CENA" w:hAnsi="AR CENA"/>
                                          <w:sz w:val="24"/>
                                        </w:rPr>
                                        <w:t>Order</w:t>
                                      </w:r>
                                      <w:r w:rsidR="0080412E">
                                        <w:rPr>
                                          <w:rFonts w:ascii="AR CENA" w:hAnsi="AR CENA"/>
                                          <w:sz w:val="24"/>
                                        </w:rPr>
                                        <w:t xml:space="preserve"> t</w:t>
                                      </w:r>
                                      <w:r w:rsidRPr="0080412E">
                                        <w:rPr>
                                          <w:rFonts w:ascii="AR CENA" w:hAnsi="AR CENA"/>
                                          <w:sz w:val="24"/>
                                        </w:rPr>
                                        <w:t>otal</w:t>
                                      </w:r>
                                    </w:p>
                                  </w:tc>
                                </w:tr>
                              </w:tbl>
                              <w:p w14:paraId="08AC21F6" w14:textId="77777777" w:rsidR="00B20488" w:rsidRPr="00EA0CE0" w:rsidRDefault="00B20488" w:rsidP="00CC0828">
                                <w:pPr>
                                  <w:rPr>
                                    <w:rFonts w:ascii="AR CENA" w:hAnsi="AR CENA"/>
                                    <w:sz w:val="2"/>
                                  </w:rPr>
                                </w:pPr>
                              </w:p>
                            </w:txbxContent>
                          </wps:txbx>
                          <wps:bodyPr rot="0" vert="horz" wrap="square" lIns="91440" tIns="45720" rIns="91440" bIns="45720" anchor="t" anchorCtr="0">
                            <a:noAutofit/>
                          </wps:bodyPr>
                        </wps:wsp>
                        <wps:wsp>
                          <wps:cNvPr id="101" name="Text Box 2"/>
                          <wps:cNvSpPr txBox="1">
                            <a:spLocks noChangeArrowheads="1"/>
                          </wps:cNvSpPr>
                          <wps:spPr bwMode="auto">
                            <a:xfrm>
                              <a:off x="4599393" y="198523"/>
                              <a:ext cx="1901234" cy="958179"/>
                            </a:xfrm>
                            <a:prstGeom prst="rect">
                              <a:avLst/>
                            </a:prstGeom>
                            <a:noFill/>
                            <a:ln w="9525">
                              <a:noFill/>
                              <a:miter lim="800000"/>
                              <a:headEnd/>
                              <a:tailEnd/>
                            </a:ln>
                          </wps:spPr>
                          <wps:txbx>
                            <w:txbxContent>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61"/>
                                </w:tblGrid>
                                <w:tr w:rsidR="00B20488" w:rsidRPr="00EA0CE0" w14:paraId="3BA86B9C" w14:textId="77777777" w:rsidTr="00EA0CE0">
                                  <w:tc>
                                    <w:tcPr>
                                      <w:tcW w:w="3616" w:type="dxa"/>
                                      <w:shd w:val="clear" w:color="auto" w:fill="000000" w:themeFill="text1"/>
                                      <w:vAlign w:val="center"/>
                                    </w:tcPr>
                                    <w:p w14:paraId="5A4246F1" w14:textId="77777777" w:rsidR="00B20488" w:rsidRPr="00EA0CE0" w:rsidRDefault="00B20488" w:rsidP="00DF0C5E">
                                      <w:pPr>
                                        <w:jc w:val="center"/>
                                        <w:rPr>
                                          <w:rFonts w:ascii="AR CENA" w:hAnsi="AR CENA"/>
                                          <w:color w:val="FFFFFF" w:themeColor="background1"/>
                                          <w:sz w:val="28"/>
                                          <w:szCs w:val="32"/>
                                        </w:rPr>
                                      </w:pPr>
                                      <w:r w:rsidRPr="00EA0CE0">
                                        <w:rPr>
                                          <w:rFonts w:ascii="AR CENA" w:hAnsi="AR CENA"/>
                                          <w:color w:val="FFFFFF" w:themeColor="background1"/>
                                          <w:sz w:val="30"/>
                                          <w:szCs w:val="32"/>
                                        </w:rPr>
                                        <w:t>Materials</w:t>
                                      </w:r>
                                    </w:p>
                                  </w:tc>
                                </w:tr>
                                <w:tr w:rsidR="00B20488" w:rsidRPr="00EA0CE0" w14:paraId="5A575150" w14:textId="77777777" w:rsidTr="00EA0CE0">
                                  <w:tc>
                                    <w:tcPr>
                                      <w:tcW w:w="3616" w:type="dxa"/>
                                    </w:tcPr>
                                    <w:p w14:paraId="47351444" w14:textId="77777777" w:rsidR="00B20488" w:rsidRPr="006D08C1" w:rsidRDefault="00B20488" w:rsidP="00233451">
                                      <w:pPr>
                                        <w:rPr>
                                          <w:rFonts w:ascii="AR CENA" w:hAnsi="AR CENA"/>
                                          <w:sz w:val="24"/>
                                        </w:rPr>
                                      </w:pPr>
                                      <w:r w:rsidRPr="006D08C1">
                                        <w:rPr>
                                          <w:rFonts w:ascii="AR CENA" w:hAnsi="AR CENA"/>
                                          <w:sz w:val="24"/>
                                        </w:rPr>
                                        <w:t xml:space="preserve">Material </w:t>
                                      </w:r>
                                      <w:r>
                                        <w:rPr>
                                          <w:rFonts w:ascii="AR CENA" w:hAnsi="AR CENA"/>
                                          <w:sz w:val="24"/>
                                        </w:rPr>
                                        <w:t>n</w:t>
                                      </w:r>
                                      <w:r w:rsidRPr="006D08C1">
                                        <w:rPr>
                                          <w:rFonts w:ascii="AR CENA" w:hAnsi="AR CENA"/>
                                          <w:sz w:val="24"/>
                                        </w:rPr>
                                        <w:t>ame</w:t>
                                      </w:r>
                                    </w:p>
                                  </w:tc>
                                </w:tr>
                                <w:tr w:rsidR="00B20488" w:rsidRPr="00EA0CE0" w14:paraId="7A4024F6" w14:textId="77777777" w:rsidTr="00EA0CE0">
                                  <w:tc>
                                    <w:tcPr>
                                      <w:tcW w:w="3616" w:type="dxa"/>
                                    </w:tcPr>
                                    <w:p w14:paraId="62D75762" w14:textId="77777777" w:rsidR="00B20488" w:rsidRPr="006D08C1" w:rsidRDefault="00B20488" w:rsidP="00233451">
                                      <w:pPr>
                                        <w:rPr>
                                          <w:rFonts w:ascii="AR CENA" w:hAnsi="AR CENA"/>
                                          <w:sz w:val="24"/>
                                        </w:rPr>
                                      </w:pPr>
                                      <w:r w:rsidRPr="006D08C1">
                                        <w:rPr>
                                          <w:rFonts w:ascii="AR CENA" w:hAnsi="AR CENA"/>
                                          <w:sz w:val="24"/>
                                        </w:rPr>
                                        <w:t xml:space="preserve">Material </w:t>
                                      </w:r>
                                      <w:r>
                                        <w:rPr>
                                          <w:rFonts w:ascii="AR CENA" w:hAnsi="AR CENA"/>
                                          <w:sz w:val="24"/>
                                        </w:rPr>
                                        <w:t>n</w:t>
                                      </w:r>
                                      <w:r w:rsidRPr="006D08C1">
                                        <w:rPr>
                                          <w:rFonts w:ascii="AR CENA" w:hAnsi="AR CENA"/>
                                          <w:sz w:val="24"/>
                                        </w:rPr>
                                        <w:t>umber</w:t>
                                      </w:r>
                                    </w:p>
                                  </w:tc>
                                </w:tr>
                                <w:tr w:rsidR="00B20488" w:rsidRPr="00EA0CE0" w14:paraId="16547BE9" w14:textId="77777777" w:rsidTr="00EA0CE0">
                                  <w:tc>
                                    <w:tcPr>
                                      <w:tcW w:w="3616" w:type="dxa"/>
                                    </w:tcPr>
                                    <w:p w14:paraId="09D6F3D2" w14:textId="77777777" w:rsidR="00B20488" w:rsidRPr="006D08C1" w:rsidRDefault="00B20488" w:rsidP="00233451">
                                      <w:pPr>
                                        <w:rPr>
                                          <w:rFonts w:ascii="AR CENA" w:hAnsi="AR CENA"/>
                                          <w:sz w:val="24"/>
                                        </w:rPr>
                                      </w:pPr>
                                      <w:r w:rsidRPr="006D08C1">
                                        <w:rPr>
                                          <w:rFonts w:ascii="AR CENA" w:hAnsi="AR CENA"/>
                                          <w:sz w:val="24"/>
                                        </w:rPr>
                                        <w:t xml:space="preserve">Material </w:t>
                                      </w:r>
                                      <w:r>
                                        <w:rPr>
                                          <w:rFonts w:ascii="AR CENA" w:hAnsi="AR CENA"/>
                                          <w:sz w:val="24"/>
                                        </w:rPr>
                                        <w:t>w</w:t>
                                      </w:r>
                                      <w:r w:rsidRPr="006D08C1">
                                        <w:rPr>
                                          <w:rFonts w:ascii="AR CENA" w:hAnsi="AR CENA"/>
                                          <w:sz w:val="24"/>
                                        </w:rPr>
                                        <w:t>idth</w:t>
                                      </w:r>
                                    </w:p>
                                  </w:tc>
                                </w:tr>
                              </w:tbl>
                              <w:p w14:paraId="42224B19" w14:textId="77777777" w:rsidR="00B20488" w:rsidRPr="00EA0CE0" w:rsidRDefault="00B20488" w:rsidP="00CC0828">
                                <w:pPr>
                                  <w:rPr>
                                    <w:rFonts w:ascii="AR CENA" w:hAnsi="AR CENA"/>
                                    <w:sz w:val="2"/>
                                  </w:rPr>
                                </w:pPr>
                              </w:p>
                            </w:txbxContent>
                          </wps:txbx>
                          <wps:bodyPr rot="0" vert="horz" wrap="square" lIns="91440" tIns="45720" rIns="91440" bIns="45720" anchor="t" anchorCtr="0">
                            <a:noAutofit/>
                          </wps:bodyPr>
                        </wps:wsp>
                      </wpg:grpSp>
                      <wpg:grpSp>
                        <wpg:cNvPr id="102" name="Group 102"/>
                        <wpg:cNvGrpSpPr/>
                        <wpg:grpSpPr>
                          <a:xfrm>
                            <a:off x="4587240" y="1083400"/>
                            <a:ext cx="1918973" cy="2021123"/>
                            <a:chOff x="2286110" y="-1278800"/>
                            <a:chExt cx="1919065" cy="2021123"/>
                          </a:xfrm>
                        </wpg:grpSpPr>
                        <wpg:grpSp>
                          <wpg:cNvPr id="103" name="Group 103"/>
                          <wpg:cNvGrpSpPr/>
                          <wpg:grpSpPr>
                            <a:xfrm>
                              <a:off x="3169588" y="-1278800"/>
                              <a:ext cx="226684" cy="689181"/>
                              <a:chOff x="5748713" y="-2035551"/>
                              <a:chExt cx="259002" cy="906394"/>
                            </a:xfrm>
                          </wpg:grpSpPr>
                          <wps:wsp>
                            <wps:cNvPr id="106" name="Isosceles Triangle 106"/>
                            <wps:cNvSpPr/>
                            <wps:spPr>
                              <a:xfrm rot="10800000" flipH="1">
                                <a:off x="5748713" y="-2035551"/>
                                <a:ext cx="259002" cy="248644"/>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Isosceles Triangle 432"/>
                            <wps:cNvSpPr/>
                            <wps:spPr>
                              <a:xfrm>
                                <a:off x="5748713" y="-1419305"/>
                                <a:ext cx="259002" cy="248641"/>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a:off x="5878215" y="-2024385"/>
                                <a:ext cx="0" cy="8952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7" name="Text Box 2"/>
                          <wps:cNvSpPr txBox="1">
                            <a:spLocks noChangeArrowheads="1"/>
                          </wps:cNvSpPr>
                          <wps:spPr bwMode="auto">
                            <a:xfrm>
                              <a:off x="2286110" y="-683887"/>
                              <a:ext cx="1899920" cy="1426210"/>
                            </a:xfrm>
                            <a:prstGeom prst="rect">
                              <a:avLst/>
                            </a:prstGeom>
                            <a:noFill/>
                            <a:ln w="9525">
                              <a:noFill/>
                              <a:miter lim="800000"/>
                              <a:headEnd/>
                              <a:tailEnd/>
                            </a:ln>
                          </wps:spPr>
                          <wps:txbx>
                            <w:txbxContent>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59"/>
                                </w:tblGrid>
                                <w:tr w:rsidR="00B20488" w:rsidRPr="00EA0CE0" w14:paraId="18997FBC" w14:textId="77777777" w:rsidTr="00EA0CE0">
                                  <w:trPr>
                                    <w:jc w:val="center"/>
                                  </w:trPr>
                                  <w:tc>
                                    <w:tcPr>
                                      <w:tcW w:w="3616" w:type="dxa"/>
                                      <w:shd w:val="clear" w:color="auto" w:fill="000000" w:themeFill="text1"/>
                                      <w:vAlign w:val="center"/>
                                    </w:tcPr>
                                    <w:p w14:paraId="1966D22B" w14:textId="77777777" w:rsidR="00B20488" w:rsidRPr="00EA0CE0" w:rsidRDefault="00B20488" w:rsidP="00DF0C5E">
                                      <w:pPr>
                                        <w:jc w:val="center"/>
                                        <w:rPr>
                                          <w:rFonts w:ascii="AR CENA" w:hAnsi="AR CENA"/>
                                          <w:sz w:val="30"/>
                                        </w:rPr>
                                      </w:pPr>
                                      <w:r w:rsidRPr="00EA0CE0">
                                        <w:rPr>
                                          <w:rFonts w:ascii="AR CENA" w:hAnsi="AR CENA"/>
                                          <w:color w:val="FFFFFF" w:themeColor="background1"/>
                                          <w:sz w:val="28"/>
                                          <w:szCs w:val="32"/>
                                        </w:rPr>
                                        <w:t>Suppliers</w:t>
                                      </w:r>
                                    </w:p>
                                  </w:tc>
                                </w:tr>
                                <w:tr w:rsidR="00B20488" w:rsidRPr="00EA0CE0" w14:paraId="6F09103A" w14:textId="77777777" w:rsidTr="00EA0CE0">
                                  <w:trPr>
                                    <w:jc w:val="center"/>
                                  </w:trPr>
                                  <w:tc>
                                    <w:tcPr>
                                      <w:tcW w:w="3616" w:type="dxa"/>
                                    </w:tcPr>
                                    <w:p w14:paraId="53C6070B" w14:textId="77777777" w:rsidR="00B20488" w:rsidRPr="006D08C1" w:rsidRDefault="00B20488" w:rsidP="00233451">
                                      <w:pPr>
                                        <w:rPr>
                                          <w:rFonts w:ascii="AR CENA" w:hAnsi="AR CENA"/>
                                          <w:sz w:val="24"/>
                                        </w:rPr>
                                      </w:pPr>
                                      <w:r w:rsidRPr="006D08C1">
                                        <w:rPr>
                                          <w:rFonts w:ascii="AR CENA" w:hAnsi="AR CENA"/>
                                          <w:sz w:val="24"/>
                                        </w:rPr>
                                        <w:t xml:space="preserve">Supplier </w:t>
                                      </w:r>
                                      <w:r>
                                        <w:rPr>
                                          <w:rFonts w:ascii="AR CENA" w:hAnsi="AR CENA"/>
                                          <w:sz w:val="24"/>
                                        </w:rPr>
                                        <w:t>n</w:t>
                                      </w:r>
                                      <w:r w:rsidRPr="006D08C1">
                                        <w:rPr>
                                          <w:rFonts w:ascii="AR CENA" w:hAnsi="AR CENA"/>
                                          <w:sz w:val="24"/>
                                        </w:rPr>
                                        <w:t>ame</w:t>
                                      </w:r>
                                    </w:p>
                                  </w:tc>
                                </w:tr>
                                <w:tr w:rsidR="00B20488" w:rsidRPr="00EA0CE0" w14:paraId="7865D52C" w14:textId="77777777" w:rsidTr="00EA0CE0">
                                  <w:trPr>
                                    <w:jc w:val="center"/>
                                  </w:trPr>
                                  <w:tc>
                                    <w:tcPr>
                                      <w:tcW w:w="3616" w:type="dxa"/>
                                    </w:tcPr>
                                    <w:p w14:paraId="49C07C1A" w14:textId="77777777" w:rsidR="00B20488" w:rsidRPr="006D08C1" w:rsidRDefault="00B20488" w:rsidP="00233451">
                                      <w:pPr>
                                        <w:rPr>
                                          <w:rFonts w:ascii="AR CENA" w:hAnsi="AR CENA"/>
                                          <w:sz w:val="24"/>
                                        </w:rPr>
                                      </w:pPr>
                                      <w:r w:rsidRPr="006D08C1">
                                        <w:rPr>
                                          <w:rFonts w:ascii="AR CENA" w:hAnsi="AR CENA"/>
                                          <w:sz w:val="24"/>
                                        </w:rPr>
                                        <w:t xml:space="preserve">Supplier </w:t>
                                      </w:r>
                                      <w:r>
                                        <w:rPr>
                                          <w:rFonts w:ascii="AR CENA" w:hAnsi="AR CENA"/>
                                          <w:sz w:val="24"/>
                                        </w:rPr>
                                        <w:t>a</w:t>
                                      </w:r>
                                      <w:r w:rsidRPr="006D08C1">
                                        <w:rPr>
                                          <w:rFonts w:ascii="AR CENA" w:hAnsi="AR CENA"/>
                                          <w:sz w:val="24"/>
                                        </w:rPr>
                                        <w:t>ddress</w:t>
                                      </w:r>
                                    </w:p>
                                  </w:tc>
                                </w:tr>
                                <w:tr w:rsidR="00B20488" w:rsidRPr="00EA0CE0" w14:paraId="799BA7E8" w14:textId="77777777" w:rsidTr="00EA0CE0">
                                  <w:trPr>
                                    <w:jc w:val="center"/>
                                  </w:trPr>
                                  <w:tc>
                                    <w:tcPr>
                                      <w:tcW w:w="3616" w:type="dxa"/>
                                    </w:tcPr>
                                    <w:p w14:paraId="75AFF01E" w14:textId="77777777" w:rsidR="00B20488" w:rsidRPr="006D08C1" w:rsidRDefault="00B20488" w:rsidP="00233451">
                                      <w:pPr>
                                        <w:rPr>
                                          <w:rFonts w:ascii="AR CENA" w:hAnsi="AR CENA"/>
                                          <w:sz w:val="24"/>
                                        </w:rPr>
                                      </w:pPr>
                                      <w:r>
                                        <w:rPr>
                                          <w:rFonts w:ascii="AR CENA" w:hAnsi="AR CENA"/>
                                          <w:sz w:val="24"/>
                                        </w:rPr>
                                        <w:t>Supplier c</w:t>
                                      </w:r>
                                      <w:r w:rsidRPr="006D08C1">
                                        <w:rPr>
                                          <w:rFonts w:ascii="AR CENA" w:hAnsi="AR CENA"/>
                                          <w:sz w:val="24"/>
                                        </w:rPr>
                                        <w:t xml:space="preserve">ontact </w:t>
                                      </w:r>
                                      <w:r>
                                        <w:rPr>
                                          <w:rFonts w:ascii="AR CENA" w:hAnsi="AR CENA"/>
                                          <w:sz w:val="24"/>
                                        </w:rPr>
                                        <w:t>n</w:t>
                                      </w:r>
                                      <w:r w:rsidRPr="006D08C1">
                                        <w:rPr>
                                          <w:rFonts w:ascii="AR CENA" w:hAnsi="AR CENA"/>
                                          <w:sz w:val="24"/>
                                        </w:rPr>
                                        <w:t>o</w:t>
                                      </w:r>
                                      <w:r>
                                        <w:rPr>
                                          <w:rFonts w:ascii="AR CENA" w:hAnsi="AR CENA"/>
                                          <w:sz w:val="24"/>
                                        </w:rPr>
                                        <w:t>.</w:t>
                                      </w:r>
                                    </w:p>
                                  </w:tc>
                                </w:tr>
                                <w:tr w:rsidR="00B20488" w:rsidRPr="00EA0CE0" w14:paraId="0D5864BC" w14:textId="77777777" w:rsidTr="00EA0CE0">
                                  <w:trPr>
                                    <w:jc w:val="center"/>
                                  </w:trPr>
                                  <w:tc>
                                    <w:tcPr>
                                      <w:tcW w:w="3616" w:type="dxa"/>
                                    </w:tcPr>
                                    <w:p w14:paraId="6385569B" w14:textId="77777777" w:rsidR="00B20488" w:rsidRPr="006D08C1" w:rsidRDefault="00B20488" w:rsidP="00233451">
                                      <w:pPr>
                                        <w:rPr>
                                          <w:rFonts w:ascii="AR CENA" w:hAnsi="AR CENA"/>
                                          <w:sz w:val="24"/>
                                        </w:rPr>
                                      </w:pPr>
                                      <w:r>
                                        <w:rPr>
                                          <w:rFonts w:ascii="AR CENA" w:hAnsi="AR CENA"/>
                                          <w:sz w:val="24"/>
                                        </w:rPr>
                                        <w:t>Supplier</w:t>
                                      </w:r>
                                      <w:r w:rsidRPr="006D08C1">
                                        <w:rPr>
                                          <w:rFonts w:ascii="AR CENA" w:hAnsi="AR CENA"/>
                                          <w:sz w:val="24"/>
                                        </w:rPr>
                                        <w:t xml:space="preserve"> </w:t>
                                      </w:r>
                                      <w:r>
                                        <w:rPr>
                                          <w:rFonts w:ascii="AR CENA" w:hAnsi="AR CENA"/>
                                          <w:sz w:val="24"/>
                                        </w:rPr>
                                        <w:t>e</w:t>
                                      </w:r>
                                      <w:r w:rsidRPr="006D08C1">
                                        <w:rPr>
                                          <w:rFonts w:ascii="AR CENA" w:hAnsi="AR CENA"/>
                                          <w:sz w:val="24"/>
                                        </w:rPr>
                                        <w:t>mail</w:t>
                                      </w:r>
                                    </w:p>
                                  </w:tc>
                                </w:tr>
                              </w:tbl>
                              <w:p w14:paraId="131D2D68" w14:textId="77777777" w:rsidR="00B20488" w:rsidRPr="00EA0CE0" w:rsidRDefault="00B20488" w:rsidP="00CC0828">
                                <w:pPr>
                                  <w:rPr>
                                    <w:rFonts w:ascii="AR CENA" w:hAnsi="AR CENA"/>
                                    <w:sz w:val="2"/>
                                  </w:rPr>
                                </w:pPr>
                              </w:p>
                            </w:txbxContent>
                          </wps:txbx>
                          <wps:bodyPr rot="0" vert="horz" wrap="square" lIns="91440" tIns="45720" rIns="91440" bIns="45720" anchor="t" anchorCtr="0">
                            <a:noAutofit/>
                          </wps:bodyPr>
                        </wps:wsp>
                        <wps:wsp>
                          <wps:cNvPr id="108" name="Text Box 2"/>
                          <wps:cNvSpPr txBox="1">
                            <a:spLocks noChangeArrowheads="1"/>
                          </wps:cNvSpPr>
                          <wps:spPr bwMode="auto">
                            <a:xfrm>
                              <a:off x="2303894" y="-146928"/>
                              <a:ext cx="1901281" cy="116215"/>
                            </a:xfrm>
                            <a:prstGeom prst="rect">
                              <a:avLst/>
                            </a:prstGeom>
                            <a:noFill/>
                            <a:ln w="9525">
                              <a:noFill/>
                              <a:miter lim="800000"/>
                              <a:headEnd/>
                              <a:tailEnd/>
                            </a:ln>
                          </wps:spPr>
                          <wps:txbx>
                            <w:txbxContent>
                              <w:p w14:paraId="485438A1" w14:textId="77777777" w:rsidR="00B20488" w:rsidRPr="00EA0CE0" w:rsidRDefault="00B20488" w:rsidP="00CC0828">
                                <w:pPr>
                                  <w:rPr>
                                    <w:rFonts w:ascii="AR CENA" w:hAnsi="AR CENA"/>
                                    <w:sz w:val="2"/>
                                  </w:rPr>
                                </w:pP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565A3896" id="Group 109" o:spid="_x0000_s1199" style="position:absolute;left:0;text-align:left;margin-left:-1.3pt;margin-top:8pt;width:512.3pt;height:228.8pt;z-index:251993088;mso-position-horizontal-relative:margin;mso-height-relative:margin" coordorigin=",1984" coordsize="65062,2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">
                <v:group id="Group 1500" o:spid="_x0000_s1200" style="position:absolute;top:1984;width:65004;height:22100" coordorigin=",1985" coordsize="65006,2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">
                  <v:group id="Group 1501" o:spid="_x0000_s1201" style="position:absolute;left:36483;top:2863;width:10728;height:1728" coordorigin="34432" coordsize="16106,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">
                    <v:line id="Straight Connector 1502" o:spid="_x0000_s1202" style="position:absolute;visibility:visible;mso-wrap-style:square" from="34432,1504" to="50539,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" strokecolor="black [3213]" strokeweight="1.5pt"/>
                    <v:shape id="Isosceles Triangle 1503" o:spid="_x0000_s1203" type="#_x0000_t5" style="position:absolute;left:47789;top:411;width:2981;height:21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" filled="f" strokecolor="black [3213]" strokeweight="1.5pt">
                      <v:textbox style="mso-fit-shape-to-text:t"/>
                    </v:shape>
                    <v:shape id="Isosceles Triangle 433" o:spid="_x0000_s1204" type="#_x0000_t5" style="position:absolute;left:40639;top:411;width:2981;height:2160;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" filled="f" strokecolor="black [3213]" strokeweight="1.5pt">
                      <v:textbox style="mso-fit-shape-to-text:t"/>
                    </v:shape>
                  </v:group>
                  <v:group id="Group 96" o:spid="_x0000_s1205" style="position:absolute;left:13485;top:2863;width:10722;height:1727" coordorigin="34432" coordsize="16106,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line id="Straight Connector 97" o:spid="_x0000_s1206" style="position:absolute;visibility:visible;mso-wrap-style:square" from="34432,1504" to="50539,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" strokecolor="black [3213]" strokeweight="1.5pt"/>
                    <v:shape id="Isosceles Triangle 98" o:spid="_x0000_s1207" type="#_x0000_t5" style="position:absolute;left:47868;top:411;width:2981;height:216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" filled="f" strokecolor="black [3213]" strokeweight="1.5pt">
                      <v:textbox style="mso-fit-shape-to-text:t"/>
                    </v:shape>
                  </v:group>
                  <v:shape id="_x0000_s1208" type="#_x0000_t202" style="position:absolute;top:2071;width:19018;height:14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" filled="f" stroked="f">
                    <v:textbox style="mso-fit-shape-to-text:t">
                      <w:txbxContent>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62"/>
                          </w:tblGrid>
                          <w:tr w:rsidR="00B20488" w:rsidRPr="00EA0CE0" w14:paraId="6778A12D" w14:textId="77777777" w:rsidTr="00EA0CE0">
                            <w:tc>
                              <w:tcPr>
                                <w:tcW w:w="10175" w:type="dxa"/>
                                <w:shd w:val="clear" w:color="auto" w:fill="000000" w:themeFill="text1"/>
                                <w:vAlign w:val="center"/>
                              </w:tcPr>
                              <w:p w14:paraId="30311ED5" w14:textId="77777777" w:rsidR="00B20488" w:rsidRPr="00EA0CE0" w:rsidRDefault="00B20488" w:rsidP="00DF0C5E">
                                <w:pPr>
                                  <w:jc w:val="center"/>
                                  <w:rPr>
                                    <w:rFonts w:ascii="AR CENA" w:hAnsi="AR CENA"/>
                                    <w:color w:val="FFFFFF" w:themeColor="background1"/>
                                    <w:sz w:val="26"/>
                                    <w:szCs w:val="32"/>
                                  </w:rPr>
                                </w:pPr>
                                <w:r w:rsidRPr="00EA0CE0">
                                  <w:rPr>
                                    <w:rFonts w:ascii="AR CENA" w:hAnsi="AR CENA"/>
                                    <w:color w:val="FFFFFF" w:themeColor="background1"/>
                                    <w:sz w:val="24"/>
                                    <w:szCs w:val="32"/>
                                  </w:rPr>
                                  <w:t>Customer</w:t>
                                </w:r>
                              </w:p>
                            </w:tc>
                          </w:tr>
                          <w:tr w:rsidR="00B20488" w:rsidRPr="00EA0CE0" w14:paraId="47E7E67E" w14:textId="77777777" w:rsidTr="00EA0CE0">
                            <w:tc>
                              <w:tcPr>
                                <w:tcW w:w="10175" w:type="dxa"/>
                              </w:tcPr>
                              <w:p w14:paraId="19CC2659" w14:textId="77777777" w:rsidR="00B20488" w:rsidRPr="006D08C1" w:rsidRDefault="00B20488" w:rsidP="00A42C67">
                                <w:pPr>
                                  <w:rPr>
                                    <w:rFonts w:ascii="AR CENA" w:hAnsi="AR CENA"/>
                                    <w:sz w:val="24"/>
                                  </w:rPr>
                                </w:pPr>
                                <w:r w:rsidRPr="006D08C1">
                                  <w:rPr>
                                    <w:rFonts w:ascii="AR CENA" w:hAnsi="AR CENA"/>
                                    <w:sz w:val="24"/>
                                  </w:rPr>
                                  <w:t>First</w:t>
                                </w:r>
                                <w:r>
                                  <w:rPr>
                                    <w:rFonts w:ascii="AR CENA" w:hAnsi="AR CENA"/>
                                    <w:sz w:val="24"/>
                                  </w:rPr>
                                  <w:t xml:space="preserve"> n</w:t>
                                </w:r>
                                <w:r w:rsidRPr="006D08C1">
                                  <w:rPr>
                                    <w:rFonts w:ascii="AR CENA" w:hAnsi="AR CENA"/>
                                    <w:sz w:val="24"/>
                                  </w:rPr>
                                  <w:t>ame</w:t>
                                </w:r>
                              </w:p>
                            </w:tc>
                          </w:tr>
                          <w:tr w:rsidR="00B20488" w:rsidRPr="00EA0CE0" w14:paraId="718AE3F8" w14:textId="77777777" w:rsidTr="00EA0CE0">
                            <w:tc>
                              <w:tcPr>
                                <w:tcW w:w="10175" w:type="dxa"/>
                              </w:tcPr>
                              <w:p w14:paraId="26825886" w14:textId="77777777" w:rsidR="00B20488" w:rsidRPr="006D08C1" w:rsidRDefault="00B20488" w:rsidP="00DF0C5E">
                                <w:pPr>
                                  <w:rPr>
                                    <w:rFonts w:ascii="AR CENA" w:hAnsi="AR CENA"/>
                                    <w:sz w:val="24"/>
                                  </w:rPr>
                                </w:pPr>
                                <w:r w:rsidRPr="006D08C1">
                                  <w:rPr>
                                    <w:rFonts w:ascii="AR CENA" w:hAnsi="AR CENA"/>
                                    <w:sz w:val="24"/>
                                  </w:rPr>
                                  <w:t>Surname</w:t>
                                </w:r>
                              </w:p>
                            </w:tc>
                          </w:tr>
                          <w:tr w:rsidR="00B20488" w:rsidRPr="00EA0CE0" w14:paraId="78F4AC04" w14:textId="77777777" w:rsidTr="00EA0CE0">
                            <w:tc>
                              <w:tcPr>
                                <w:tcW w:w="10175" w:type="dxa"/>
                              </w:tcPr>
                              <w:p w14:paraId="78589262" w14:textId="77777777" w:rsidR="00B20488" w:rsidRPr="006D08C1" w:rsidRDefault="00B20488" w:rsidP="00DF0C5E">
                                <w:pPr>
                                  <w:rPr>
                                    <w:rFonts w:ascii="AR CENA" w:hAnsi="AR CENA"/>
                                    <w:sz w:val="24"/>
                                  </w:rPr>
                                </w:pPr>
                                <w:r w:rsidRPr="006D08C1">
                                  <w:rPr>
                                    <w:rFonts w:ascii="AR CENA" w:hAnsi="AR CENA"/>
                                    <w:sz w:val="24"/>
                                  </w:rPr>
                                  <w:t>Address</w:t>
                                </w:r>
                              </w:p>
                            </w:tc>
                          </w:tr>
                          <w:tr w:rsidR="00B20488" w:rsidRPr="00EA0CE0" w14:paraId="5F4049AE" w14:textId="77777777" w:rsidTr="00EA0CE0">
                            <w:tc>
                              <w:tcPr>
                                <w:tcW w:w="10175" w:type="dxa"/>
                              </w:tcPr>
                              <w:p w14:paraId="5D77FD61" w14:textId="77777777" w:rsidR="00B20488" w:rsidRPr="006D08C1" w:rsidRDefault="00B20488" w:rsidP="00DF0C5E">
                                <w:pPr>
                                  <w:rPr>
                                    <w:rFonts w:ascii="AR CENA" w:hAnsi="AR CENA"/>
                                    <w:sz w:val="24"/>
                                  </w:rPr>
                                </w:pPr>
                                <w:r w:rsidRPr="006D08C1">
                                  <w:rPr>
                                    <w:rFonts w:ascii="AR CENA" w:hAnsi="AR CENA"/>
                                    <w:sz w:val="24"/>
                                  </w:rPr>
                                  <w:t>Email</w:t>
                                </w:r>
                              </w:p>
                            </w:tc>
                          </w:tr>
                          <w:tr w:rsidR="00B20488" w:rsidRPr="00EA0CE0" w14:paraId="7599D013" w14:textId="77777777" w:rsidTr="00EA0CE0">
                            <w:tc>
                              <w:tcPr>
                                <w:tcW w:w="10175" w:type="dxa"/>
                              </w:tcPr>
                              <w:p w14:paraId="40577114" w14:textId="77777777" w:rsidR="00B20488" w:rsidRPr="006D08C1" w:rsidRDefault="00B20488" w:rsidP="00233451">
                                <w:pPr>
                                  <w:rPr>
                                    <w:rFonts w:ascii="AR CENA" w:hAnsi="AR CENA"/>
                                    <w:sz w:val="24"/>
                                  </w:rPr>
                                </w:pPr>
                                <w:r w:rsidRPr="006D08C1">
                                  <w:rPr>
                                    <w:rFonts w:ascii="AR CENA" w:hAnsi="AR CENA"/>
                                    <w:sz w:val="24"/>
                                  </w:rPr>
                                  <w:t xml:space="preserve">Contact </w:t>
                                </w:r>
                                <w:r>
                                  <w:rPr>
                                    <w:rFonts w:ascii="AR CENA" w:hAnsi="AR CENA"/>
                                    <w:sz w:val="24"/>
                                  </w:rPr>
                                  <w:t>n</w:t>
                                </w:r>
                                <w:r w:rsidRPr="006D08C1">
                                  <w:rPr>
                                    <w:rFonts w:ascii="AR CENA" w:hAnsi="AR CENA"/>
                                    <w:sz w:val="24"/>
                                  </w:rPr>
                                  <w:t>o</w:t>
                                </w:r>
                                <w:r>
                                  <w:rPr>
                                    <w:rFonts w:ascii="AR CENA" w:hAnsi="AR CENA"/>
                                    <w:sz w:val="24"/>
                                  </w:rPr>
                                  <w:t>.</w:t>
                                </w:r>
                              </w:p>
                            </w:tc>
                          </w:tr>
                        </w:tbl>
                        <w:p w14:paraId="28D05181" w14:textId="77777777" w:rsidR="00B20488" w:rsidRPr="00EA0CE0" w:rsidRDefault="00B20488" w:rsidP="00CC0828">
                          <w:pPr>
                            <w:rPr>
                              <w:rFonts w:ascii="AR CENA" w:hAnsi="AR CENA"/>
                            </w:rPr>
                          </w:pPr>
                        </w:p>
                      </w:txbxContent>
                    </v:textbox>
                  </v:shape>
                  <v:shape id="_x0000_s1209" type="#_x0000_t202" style="position:absolute;left:22996;top:2071;width:19013;height:2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61"/>
                          </w:tblGrid>
                          <w:tr w:rsidR="00B20488" w:rsidRPr="00EA0CE0" w14:paraId="4AB6B141" w14:textId="77777777" w:rsidTr="00EA0CE0">
                            <w:trPr>
                              <w:jc w:val="center"/>
                            </w:trPr>
                            <w:tc>
                              <w:tcPr>
                                <w:tcW w:w="3616" w:type="dxa"/>
                                <w:shd w:val="clear" w:color="auto" w:fill="000000" w:themeFill="text1"/>
                                <w:vAlign w:val="center"/>
                              </w:tcPr>
                              <w:p w14:paraId="0090B685" w14:textId="77777777" w:rsidR="00B20488" w:rsidRPr="00EA0CE0" w:rsidRDefault="00B20488" w:rsidP="00DF0C5E">
                                <w:pPr>
                                  <w:jc w:val="center"/>
                                  <w:rPr>
                                    <w:rFonts w:ascii="AR CENA" w:hAnsi="AR CENA"/>
                                    <w:sz w:val="28"/>
                                  </w:rPr>
                                </w:pPr>
                                <w:r w:rsidRPr="00EA0CE0">
                                  <w:rPr>
                                    <w:rFonts w:ascii="AR CENA" w:hAnsi="AR CENA"/>
                                    <w:color w:val="FFFFFF" w:themeColor="background1"/>
                                    <w:sz w:val="28"/>
                                    <w:szCs w:val="32"/>
                                  </w:rPr>
                                  <w:t>Orders</w:t>
                                </w:r>
                              </w:p>
                            </w:tc>
                          </w:tr>
                          <w:tr w:rsidR="00B20488" w:rsidRPr="00EA0CE0" w14:paraId="6902CEEF" w14:textId="77777777" w:rsidTr="00EA0CE0">
                            <w:trPr>
                              <w:jc w:val="center"/>
                            </w:trPr>
                            <w:tc>
                              <w:tcPr>
                                <w:tcW w:w="3616" w:type="dxa"/>
                              </w:tcPr>
                              <w:p w14:paraId="5DBAF982" w14:textId="77777777" w:rsidR="00B20488" w:rsidRPr="006D08C1" w:rsidRDefault="00B20488" w:rsidP="00233451">
                                <w:pPr>
                                  <w:rPr>
                                    <w:rFonts w:ascii="AR CENA" w:hAnsi="AR CENA"/>
                                    <w:sz w:val="24"/>
                                  </w:rPr>
                                </w:pPr>
                                <w:r w:rsidRPr="006D08C1">
                                  <w:rPr>
                                    <w:rFonts w:ascii="AR CENA" w:hAnsi="AR CENA"/>
                                    <w:sz w:val="24"/>
                                  </w:rPr>
                                  <w:t xml:space="preserve">Order </w:t>
                                </w:r>
                                <w:r>
                                  <w:rPr>
                                    <w:rFonts w:ascii="AR CENA" w:hAnsi="AR CENA"/>
                                    <w:sz w:val="24"/>
                                  </w:rPr>
                                  <w:t>d</w:t>
                                </w:r>
                                <w:r w:rsidRPr="006D08C1">
                                  <w:rPr>
                                    <w:rFonts w:ascii="AR CENA" w:hAnsi="AR CENA"/>
                                    <w:sz w:val="24"/>
                                  </w:rPr>
                                  <w:t>ate</w:t>
                                </w:r>
                              </w:p>
                            </w:tc>
                          </w:tr>
                          <w:tr w:rsidR="00B20488" w:rsidRPr="00EA0CE0" w14:paraId="6FC3A41D" w14:textId="77777777" w:rsidTr="00EA0CE0">
                            <w:trPr>
                              <w:jc w:val="center"/>
                            </w:trPr>
                            <w:tc>
                              <w:tcPr>
                                <w:tcW w:w="3616" w:type="dxa"/>
                              </w:tcPr>
                              <w:p w14:paraId="2BC99771" w14:textId="77777777" w:rsidR="00B20488" w:rsidRPr="006D08C1" w:rsidRDefault="00B20488" w:rsidP="00DF0C5E">
                                <w:pPr>
                                  <w:rPr>
                                    <w:rFonts w:ascii="AR CENA" w:hAnsi="AR CENA"/>
                                    <w:sz w:val="24"/>
                                  </w:rPr>
                                </w:pPr>
                                <w:r w:rsidRPr="006D08C1">
                                  <w:rPr>
                                    <w:rFonts w:ascii="AR CENA" w:hAnsi="AR CENA"/>
                                    <w:sz w:val="24"/>
                                  </w:rPr>
                                  <w:t>Material required</w:t>
                                </w:r>
                              </w:p>
                            </w:tc>
                          </w:tr>
                          <w:tr w:rsidR="00B20488" w:rsidRPr="00EA0CE0" w14:paraId="0C5ECCA4" w14:textId="77777777" w:rsidTr="00EA0CE0">
                            <w:trPr>
                              <w:jc w:val="center"/>
                            </w:trPr>
                            <w:tc>
                              <w:tcPr>
                                <w:tcW w:w="3616" w:type="dxa"/>
                              </w:tcPr>
                              <w:p w14:paraId="3F7BD31D" w14:textId="77777777" w:rsidR="00B20488" w:rsidRPr="006D08C1" w:rsidRDefault="00B20488" w:rsidP="00233451">
                                <w:pPr>
                                  <w:rPr>
                                    <w:rFonts w:ascii="AR CENA" w:hAnsi="AR CENA"/>
                                    <w:sz w:val="24"/>
                                  </w:rPr>
                                </w:pPr>
                                <w:r w:rsidRPr="006D08C1">
                                  <w:rPr>
                                    <w:rFonts w:ascii="AR CENA" w:hAnsi="AR CENA"/>
                                    <w:sz w:val="24"/>
                                  </w:rPr>
                                  <w:t xml:space="preserve">Window </w:t>
                                </w:r>
                                <w:r>
                                  <w:rPr>
                                    <w:rFonts w:ascii="AR CENA" w:hAnsi="AR CENA"/>
                                    <w:sz w:val="24"/>
                                  </w:rPr>
                                  <w:t>h</w:t>
                                </w:r>
                                <w:r w:rsidRPr="006D08C1">
                                  <w:rPr>
                                    <w:rFonts w:ascii="AR CENA" w:hAnsi="AR CENA"/>
                                    <w:sz w:val="24"/>
                                  </w:rPr>
                                  <w:t>eight</w:t>
                                </w:r>
                              </w:p>
                            </w:tc>
                          </w:tr>
                          <w:tr w:rsidR="00B20488" w:rsidRPr="00EA0CE0" w14:paraId="66A6C7D6" w14:textId="77777777" w:rsidTr="00EA0CE0">
                            <w:trPr>
                              <w:jc w:val="center"/>
                            </w:trPr>
                            <w:tc>
                              <w:tcPr>
                                <w:tcW w:w="3616" w:type="dxa"/>
                              </w:tcPr>
                              <w:p w14:paraId="2BDD5F89" w14:textId="77777777" w:rsidR="00B20488" w:rsidRPr="006D08C1" w:rsidRDefault="00B20488" w:rsidP="00233451">
                                <w:pPr>
                                  <w:rPr>
                                    <w:rFonts w:ascii="AR CENA" w:hAnsi="AR CENA"/>
                                    <w:sz w:val="24"/>
                                  </w:rPr>
                                </w:pPr>
                                <w:r w:rsidRPr="006D08C1">
                                  <w:rPr>
                                    <w:rFonts w:ascii="AR CENA" w:hAnsi="AR CENA"/>
                                    <w:sz w:val="24"/>
                                  </w:rPr>
                                  <w:t xml:space="preserve">Window </w:t>
                                </w:r>
                                <w:r>
                                  <w:rPr>
                                    <w:rFonts w:ascii="AR CENA" w:hAnsi="AR CENA"/>
                                    <w:sz w:val="24"/>
                                  </w:rPr>
                                  <w:t>w</w:t>
                                </w:r>
                                <w:r w:rsidRPr="006D08C1">
                                  <w:rPr>
                                    <w:rFonts w:ascii="AR CENA" w:hAnsi="AR CENA"/>
                                    <w:sz w:val="24"/>
                                  </w:rPr>
                                  <w:t>idth</w:t>
                                </w:r>
                              </w:p>
                            </w:tc>
                          </w:tr>
                          <w:tr w:rsidR="00B20488" w:rsidRPr="00EA0CE0" w14:paraId="586A6158" w14:textId="77777777" w:rsidTr="00EA0CE0">
                            <w:trPr>
                              <w:jc w:val="center"/>
                            </w:trPr>
                            <w:tc>
                              <w:tcPr>
                                <w:tcW w:w="3616" w:type="dxa"/>
                              </w:tcPr>
                              <w:p w14:paraId="274D3802" w14:textId="77777777" w:rsidR="00B20488" w:rsidRPr="006D08C1" w:rsidRDefault="00B20488" w:rsidP="00DF0C5E">
                                <w:pPr>
                                  <w:rPr>
                                    <w:rFonts w:ascii="AR CENA" w:hAnsi="AR CENA"/>
                                    <w:sz w:val="24"/>
                                  </w:rPr>
                                </w:pPr>
                                <w:r w:rsidRPr="006D08C1">
                                  <w:rPr>
                                    <w:rFonts w:ascii="AR CENA" w:hAnsi="AR CENA"/>
                                    <w:sz w:val="24"/>
                                  </w:rPr>
                                  <w:t>Drop required</w:t>
                                </w:r>
                              </w:p>
                            </w:tc>
                          </w:tr>
                          <w:tr w:rsidR="00B20488" w:rsidRPr="00EA0CE0" w14:paraId="24CCA85D" w14:textId="77777777" w:rsidTr="00EA0CE0">
                            <w:trPr>
                              <w:jc w:val="center"/>
                            </w:trPr>
                            <w:tc>
                              <w:tcPr>
                                <w:tcW w:w="3616" w:type="dxa"/>
                              </w:tcPr>
                              <w:p w14:paraId="042544CA" w14:textId="77777777" w:rsidR="00B20488" w:rsidRPr="006D08C1" w:rsidRDefault="00B20488" w:rsidP="00DF0C5E">
                                <w:pPr>
                                  <w:rPr>
                                    <w:rFonts w:ascii="AR CENA" w:hAnsi="AR CENA"/>
                                    <w:sz w:val="24"/>
                                  </w:rPr>
                                </w:pPr>
                                <w:r w:rsidRPr="006D08C1">
                                  <w:rPr>
                                    <w:rFonts w:ascii="AR CENA" w:hAnsi="AR CENA"/>
                                    <w:sz w:val="24"/>
                                  </w:rPr>
                                  <w:t>Fullness required</w:t>
                                </w:r>
                              </w:p>
                            </w:tc>
                          </w:tr>
                          <w:tr w:rsidR="00B20488" w:rsidRPr="00EA0CE0" w14:paraId="41C9E02B" w14:textId="77777777" w:rsidTr="00EA0CE0">
                            <w:trPr>
                              <w:jc w:val="center"/>
                            </w:trPr>
                            <w:tc>
                              <w:tcPr>
                                <w:tcW w:w="3616" w:type="dxa"/>
                              </w:tcPr>
                              <w:p w14:paraId="5A63CD5A" w14:textId="77777777" w:rsidR="00B20488" w:rsidRPr="006D08C1" w:rsidRDefault="00B20488" w:rsidP="00233451">
                                <w:pPr>
                                  <w:rPr>
                                    <w:rFonts w:ascii="AR CENA" w:hAnsi="AR CENA"/>
                                    <w:sz w:val="24"/>
                                  </w:rPr>
                                </w:pPr>
                                <w:r w:rsidRPr="006D08C1">
                                  <w:rPr>
                                    <w:rFonts w:ascii="AR CENA" w:hAnsi="AR CENA"/>
                                    <w:sz w:val="24"/>
                                  </w:rPr>
                                  <w:t xml:space="preserve">Labour </w:t>
                                </w:r>
                                <w:r>
                                  <w:rPr>
                                    <w:rFonts w:ascii="AR CENA" w:hAnsi="AR CENA"/>
                                    <w:sz w:val="24"/>
                                  </w:rPr>
                                  <w:t>c</w:t>
                                </w:r>
                                <w:r w:rsidRPr="006D08C1">
                                  <w:rPr>
                                    <w:rFonts w:ascii="AR CENA" w:hAnsi="AR CENA"/>
                                    <w:sz w:val="24"/>
                                  </w:rPr>
                                  <w:t>ost</w:t>
                                </w:r>
                              </w:p>
                            </w:tc>
                          </w:tr>
                          <w:tr w:rsidR="00B20488" w:rsidRPr="00EA0CE0" w14:paraId="20C7782B" w14:textId="77777777" w:rsidTr="00EA0CE0">
                            <w:trPr>
                              <w:jc w:val="center"/>
                            </w:trPr>
                            <w:tc>
                              <w:tcPr>
                                <w:tcW w:w="3616" w:type="dxa"/>
                              </w:tcPr>
                              <w:p w14:paraId="78A9AFBA" w14:textId="77777777" w:rsidR="00B20488" w:rsidRPr="006D08C1" w:rsidRDefault="00B20488" w:rsidP="00DF0C5E">
                                <w:pPr>
                                  <w:rPr>
                                    <w:rFonts w:ascii="AR CENA" w:hAnsi="AR CENA"/>
                                    <w:sz w:val="24"/>
                                  </w:rPr>
                                </w:pPr>
                                <w:r w:rsidRPr="006D08C1">
                                  <w:rPr>
                                    <w:rFonts w:ascii="AR CENA" w:hAnsi="AR CENA"/>
                                    <w:sz w:val="24"/>
                                  </w:rPr>
                                  <w:t>VAT</w:t>
                                </w:r>
                              </w:p>
                            </w:tc>
                          </w:tr>
                          <w:tr w:rsidR="00B20488" w:rsidRPr="00EA0CE0" w14:paraId="55B48055" w14:textId="77777777" w:rsidTr="00EA0CE0">
                            <w:trPr>
                              <w:jc w:val="center"/>
                            </w:trPr>
                            <w:tc>
                              <w:tcPr>
                                <w:tcW w:w="3616" w:type="dxa"/>
                              </w:tcPr>
                              <w:p w14:paraId="1F59DE5E" w14:textId="230B2853" w:rsidR="00B20488" w:rsidRPr="00233451" w:rsidRDefault="00B20488" w:rsidP="00DF0C5E">
                                <w:pPr>
                                  <w:rPr>
                                    <w:rFonts w:ascii="AR CENA" w:hAnsi="AR CENA"/>
                                    <w:sz w:val="24"/>
                                    <w:highlight w:val="yellow"/>
                                  </w:rPr>
                                </w:pPr>
                                <w:r w:rsidRPr="0080412E">
                                  <w:rPr>
                                    <w:rFonts w:ascii="AR CENA" w:hAnsi="AR CENA"/>
                                    <w:sz w:val="24"/>
                                  </w:rPr>
                                  <w:t>Order</w:t>
                                </w:r>
                                <w:r w:rsidR="0080412E">
                                  <w:rPr>
                                    <w:rFonts w:ascii="AR CENA" w:hAnsi="AR CENA"/>
                                    <w:sz w:val="24"/>
                                  </w:rPr>
                                  <w:t xml:space="preserve"> t</w:t>
                                </w:r>
                                <w:r w:rsidRPr="0080412E">
                                  <w:rPr>
                                    <w:rFonts w:ascii="AR CENA" w:hAnsi="AR CENA"/>
                                    <w:sz w:val="24"/>
                                  </w:rPr>
                                  <w:t>otal</w:t>
                                </w:r>
                              </w:p>
                            </w:tc>
                          </w:tr>
                        </w:tbl>
                        <w:p w14:paraId="08AC21F6" w14:textId="77777777" w:rsidR="00B20488" w:rsidRPr="00EA0CE0" w:rsidRDefault="00B20488" w:rsidP="00CC0828">
                          <w:pPr>
                            <w:rPr>
                              <w:rFonts w:ascii="AR CENA" w:hAnsi="AR CENA"/>
                              <w:sz w:val="2"/>
                            </w:rPr>
                          </w:pPr>
                        </w:p>
                      </w:txbxContent>
                    </v:textbox>
                  </v:shape>
                  <v:shape id="_x0000_s1210" type="#_x0000_t202" style="position:absolute;left:45993;top:1985;width:19013;height:9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61"/>
                          </w:tblGrid>
                          <w:tr w:rsidR="00B20488" w:rsidRPr="00EA0CE0" w14:paraId="3BA86B9C" w14:textId="77777777" w:rsidTr="00EA0CE0">
                            <w:tc>
                              <w:tcPr>
                                <w:tcW w:w="3616" w:type="dxa"/>
                                <w:shd w:val="clear" w:color="auto" w:fill="000000" w:themeFill="text1"/>
                                <w:vAlign w:val="center"/>
                              </w:tcPr>
                              <w:p w14:paraId="5A4246F1" w14:textId="77777777" w:rsidR="00B20488" w:rsidRPr="00EA0CE0" w:rsidRDefault="00B20488" w:rsidP="00DF0C5E">
                                <w:pPr>
                                  <w:jc w:val="center"/>
                                  <w:rPr>
                                    <w:rFonts w:ascii="AR CENA" w:hAnsi="AR CENA"/>
                                    <w:color w:val="FFFFFF" w:themeColor="background1"/>
                                    <w:sz w:val="28"/>
                                    <w:szCs w:val="32"/>
                                  </w:rPr>
                                </w:pPr>
                                <w:r w:rsidRPr="00EA0CE0">
                                  <w:rPr>
                                    <w:rFonts w:ascii="AR CENA" w:hAnsi="AR CENA"/>
                                    <w:color w:val="FFFFFF" w:themeColor="background1"/>
                                    <w:sz w:val="30"/>
                                    <w:szCs w:val="32"/>
                                  </w:rPr>
                                  <w:t>Materials</w:t>
                                </w:r>
                              </w:p>
                            </w:tc>
                          </w:tr>
                          <w:tr w:rsidR="00B20488" w:rsidRPr="00EA0CE0" w14:paraId="5A575150" w14:textId="77777777" w:rsidTr="00EA0CE0">
                            <w:tc>
                              <w:tcPr>
                                <w:tcW w:w="3616" w:type="dxa"/>
                              </w:tcPr>
                              <w:p w14:paraId="47351444" w14:textId="77777777" w:rsidR="00B20488" w:rsidRPr="006D08C1" w:rsidRDefault="00B20488" w:rsidP="00233451">
                                <w:pPr>
                                  <w:rPr>
                                    <w:rFonts w:ascii="AR CENA" w:hAnsi="AR CENA"/>
                                    <w:sz w:val="24"/>
                                  </w:rPr>
                                </w:pPr>
                                <w:r w:rsidRPr="006D08C1">
                                  <w:rPr>
                                    <w:rFonts w:ascii="AR CENA" w:hAnsi="AR CENA"/>
                                    <w:sz w:val="24"/>
                                  </w:rPr>
                                  <w:t xml:space="preserve">Material </w:t>
                                </w:r>
                                <w:r>
                                  <w:rPr>
                                    <w:rFonts w:ascii="AR CENA" w:hAnsi="AR CENA"/>
                                    <w:sz w:val="24"/>
                                  </w:rPr>
                                  <w:t>n</w:t>
                                </w:r>
                                <w:r w:rsidRPr="006D08C1">
                                  <w:rPr>
                                    <w:rFonts w:ascii="AR CENA" w:hAnsi="AR CENA"/>
                                    <w:sz w:val="24"/>
                                  </w:rPr>
                                  <w:t>ame</w:t>
                                </w:r>
                              </w:p>
                            </w:tc>
                          </w:tr>
                          <w:tr w:rsidR="00B20488" w:rsidRPr="00EA0CE0" w14:paraId="7A4024F6" w14:textId="77777777" w:rsidTr="00EA0CE0">
                            <w:tc>
                              <w:tcPr>
                                <w:tcW w:w="3616" w:type="dxa"/>
                              </w:tcPr>
                              <w:p w14:paraId="62D75762" w14:textId="77777777" w:rsidR="00B20488" w:rsidRPr="006D08C1" w:rsidRDefault="00B20488" w:rsidP="00233451">
                                <w:pPr>
                                  <w:rPr>
                                    <w:rFonts w:ascii="AR CENA" w:hAnsi="AR CENA"/>
                                    <w:sz w:val="24"/>
                                  </w:rPr>
                                </w:pPr>
                                <w:r w:rsidRPr="006D08C1">
                                  <w:rPr>
                                    <w:rFonts w:ascii="AR CENA" w:hAnsi="AR CENA"/>
                                    <w:sz w:val="24"/>
                                  </w:rPr>
                                  <w:t xml:space="preserve">Material </w:t>
                                </w:r>
                                <w:r>
                                  <w:rPr>
                                    <w:rFonts w:ascii="AR CENA" w:hAnsi="AR CENA"/>
                                    <w:sz w:val="24"/>
                                  </w:rPr>
                                  <w:t>n</w:t>
                                </w:r>
                                <w:r w:rsidRPr="006D08C1">
                                  <w:rPr>
                                    <w:rFonts w:ascii="AR CENA" w:hAnsi="AR CENA"/>
                                    <w:sz w:val="24"/>
                                  </w:rPr>
                                  <w:t>umber</w:t>
                                </w:r>
                              </w:p>
                            </w:tc>
                          </w:tr>
                          <w:tr w:rsidR="00B20488" w:rsidRPr="00EA0CE0" w14:paraId="16547BE9" w14:textId="77777777" w:rsidTr="00EA0CE0">
                            <w:tc>
                              <w:tcPr>
                                <w:tcW w:w="3616" w:type="dxa"/>
                              </w:tcPr>
                              <w:p w14:paraId="09D6F3D2" w14:textId="77777777" w:rsidR="00B20488" w:rsidRPr="006D08C1" w:rsidRDefault="00B20488" w:rsidP="00233451">
                                <w:pPr>
                                  <w:rPr>
                                    <w:rFonts w:ascii="AR CENA" w:hAnsi="AR CENA"/>
                                    <w:sz w:val="24"/>
                                  </w:rPr>
                                </w:pPr>
                                <w:r w:rsidRPr="006D08C1">
                                  <w:rPr>
                                    <w:rFonts w:ascii="AR CENA" w:hAnsi="AR CENA"/>
                                    <w:sz w:val="24"/>
                                  </w:rPr>
                                  <w:t xml:space="preserve">Material </w:t>
                                </w:r>
                                <w:r>
                                  <w:rPr>
                                    <w:rFonts w:ascii="AR CENA" w:hAnsi="AR CENA"/>
                                    <w:sz w:val="24"/>
                                  </w:rPr>
                                  <w:t>w</w:t>
                                </w:r>
                                <w:r w:rsidRPr="006D08C1">
                                  <w:rPr>
                                    <w:rFonts w:ascii="AR CENA" w:hAnsi="AR CENA"/>
                                    <w:sz w:val="24"/>
                                  </w:rPr>
                                  <w:t>idth</w:t>
                                </w:r>
                              </w:p>
                            </w:tc>
                          </w:tr>
                        </w:tbl>
                        <w:p w14:paraId="42224B19" w14:textId="77777777" w:rsidR="00B20488" w:rsidRPr="00EA0CE0" w:rsidRDefault="00B20488" w:rsidP="00CC0828">
                          <w:pPr>
                            <w:rPr>
                              <w:rFonts w:ascii="AR CENA" w:hAnsi="AR CENA"/>
                              <w:sz w:val="2"/>
                            </w:rPr>
                          </w:pPr>
                        </w:p>
                      </w:txbxContent>
                    </v:textbox>
                  </v:shape>
                </v:group>
                <v:group id="Group 102" o:spid="_x0000_s1211" style="position:absolute;left:45872;top:10834;width:19190;height:20211" coordorigin="22861,-12788" coordsize="19190,20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Group 103" o:spid="_x0000_s1212" style="position:absolute;left:31695;top:-12788;width:2267;height:6892" coordorigin="57487,-20355" coordsize="2590,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Isosceles Triangle 106" o:spid="_x0000_s1213" type="#_x0000_t5" style="position:absolute;left:57487;top:-20355;width:2590;height:2486;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" filled="f" strokecolor="black [3213]" strokeweight="1.5pt"/>
                    <v:shape id="Isosceles Triangle 432" o:spid="_x0000_s1214" type="#_x0000_t5" style="position:absolute;left:57487;top:-14193;width:2590;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" filled="f" strokecolor="black [3213]" strokeweight="1.5pt"/>
                    <v:line id="Straight Connector 104" o:spid="_x0000_s1215" style="position:absolute;visibility:visible;mso-wrap-style:square" from="58782,-20243" to="58782,-1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" strokecolor="black [3213]" strokeweight="1.5pt"/>
                  </v:group>
                  <v:shape id="_x0000_s1216" type="#_x0000_t202" style="position:absolute;left:22861;top:-6838;width:18999;height:14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80" w:firstRow="0" w:lastRow="0" w:firstColumn="1" w:lastColumn="0" w:noHBand="0" w:noVBand="1"/>
                          </w:tblPr>
                          <w:tblGrid>
                            <w:gridCol w:w="2659"/>
                          </w:tblGrid>
                          <w:tr w:rsidR="00B20488" w:rsidRPr="00EA0CE0" w14:paraId="18997FBC" w14:textId="77777777" w:rsidTr="00EA0CE0">
                            <w:trPr>
                              <w:jc w:val="center"/>
                            </w:trPr>
                            <w:tc>
                              <w:tcPr>
                                <w:tcW w:w="3616" w:type="dxa"/>
                                <w:shd w:val="clear" w:color="auto" w:fill="000000" w:themeFill="text1"/>
                                <w:vAlign w:val="center"/>
                              </w:tcPr>
                              <w:p w14:paraId="1966D22B" w14:textId="77777777" w:rsidR="00B20488" w:rsidRPr="00EA0CE0" w:rsidRDefault="00B20488" w:rsidP="00DF0C5E">
                                <w:pPr>
                                  <w:jc w:val="center"/>
                                  <w:rPr>
                                    <w:rFonts w:ascii="AR CENA" w:hAnsi="AR CENA"/>
                                    <w:sz w:val="30"/>
                                  </w:rPr>
                                </w:pPr>
                                <w:r w:rsidRPr="00EA0CE0">
                                  <w:rPr>
                                    <w:rFonts w:ascii="AR CENA" w:hAnsi="AR CENA"/>
                                    <w:color w:val="FFFFFF" w:themeColor="background1"/>
                                    <w:sz w:val="28"/>
                                    <w:szCs w:val="32"/>
                                  </w:rPr>
                                  <w:t>Suppliers</w:t>
                                </w:r>
                              </w:p>
                            </w:tc>
                          </w:tr>
                          <w:tr w:rsidR="00B20488" w:rsidRPr="00EA0CE0" w14:paraId="6F09103A" w14:textId="77777777" w:rsidTr="00EA0CE0">
                            <w:trPr>
                              <w:jc w:val="center"/>
                            </w:trPr>
                            <w:tc>
                              <w:tcPr>
                                <w:tcW w:w="3616" w:type="dxa"/>
                              </w:tcPr>
                              <w:p w14:paraId="53C6070B" w14:textId="77777777" w:rsidR="00B20488" w:rsidRPr="006D08C1" w:rsidRDefault="00B20488" w:rsidP="00233451">
                                <w:pPr>
                                  <w:rPr>
                                    <w:rFonts w:ascii="AR CENA" w:hAnsi="AR CENA"/>
                                    <w:sz w:val="24"/>
                                  </w:rPr>
                                </w:pPr>
                                <w:r w:rsidRPr="006D08C1">
                                  <w:rPr>
                                    <w:rFonts w:ascii="AR CENA" w:hAnsi="AR CENA"/>
                                    <w:sz w:val="24"/>
                                  </w:rPr>
                                  <w:t xml:space="preserve">Supplier </w:t>
                                </w:r>
                                <w:r>
                                  <w:rPr>
                                    <w:rFonts w:ascii="AR CENA" w:hAnsi="AR CENA"/>
                                    <w:sz w:val="24"/>
                                  </w:rPr>
                                  <w:t>n</w:t>
                                </w:r>
                                <w:r w:rsidRPr="006D08C1">
                                  <w:rPr>
                                    <w:rFonts w:ascii="AR CENA" w:hAnsi="AR CENA"/>
                                    <w:sz w:val="24"/>
                                  </w:rPr>
                                  <w:t>ame</w:t>
                                </w:r>
                              </w:p>
                            </w:tc>
                          </w:tr>
                          <w:tr w:rsidR="00B20488" w:rsidRPr="00EA0CE0" w14:paraId="7865D52C" w14:textId="77777777" w:rsidTr="00EA0CE0">
                            <w:trPr>
                              <w:jc w:val="center"/>
                            </w:trPr>
                            <w:tc>
                              <w:tcPr>
                                <w:tcW w:w="3616" w:type="dxa"/>
                              </w:tcPr>
                              <w:p w14:paraId="49C07C1A" w14:textId="77777777" w:rsidR="00B20488" w:rsidRPr="006D08C1" w:rsidRDefault="00B20488" w:rsidP="00233451">
                                <w:pPr>
                                  <w:rPr>
                                    <w:rFonts w:ascii="AR CENA" w:hAnsi="AR CENA"/>
                                    <w:sz w:val="24"/>
                                  </w:rPr>
                                </w:pPr>
                                <w:r w:rsidRPr="006D08C1">
                                  <w:rPr>
                                    <w:rFonts w:ascii="AR CENA" w:hAnsi="AR CENA"/>
                                    <w:sz w:val="24"/>
                                  </w:rPr>
                                  <w:t xml:space="preserve">Supplier </w:t>
                                </w:r>
                                <w:r>
                                  <w:rPr>
                                    <w:rFonts w:ascii="AR CENA" w:hAnsi="AR CENA"/>
                                    <w:sz w:val="24"/>
                                  </w:rPr>
                                  <w:t>a</w:t>
                                </w:r>
                                <w:r w:rsidRPr="006D08C1">
                                  <w:rPr>
                                    <w:rFonts w:ascii="AR CENA" w:hAnsi="AR CENA"/>
                                    <w:sz w:val="24"/>
                                  </w:rPr>
                                  <w:t>ddress</w:t>
                                </w:r>
                              </w:p>
                            </w:tc>
                          </w:tr>
                          <w:tr w:rsidR="00B20488" w:rsidRPr="00EA0CE0" w14:paraId="799BA7E8" w14:textId="77777777" w:rsidTr="00EA0CE0">
                            <w:trPr>
                              <w:jc w:val="center"/>
                            </w:trPr>
                            <w:tc>
                              <w:tcPr>
                                <w:tcW w:w="3616" w:type="dxa"/>
                              </w:tcPr>
                              <w:p w14:paraId="75AFF01E" w14:textId="77777777" w:rsidR="00B20488" w:rsidRPr="006D08C1" w:rsidRDefault="00B20488" w:rsidP="00233451">
                                <w:pPr>
                                  <w:rPr>
                                    <w:rFonts w:ascii="AR CENA" w:hAnsi="AR CENA"/>
                                    <w:sz w:val="24"/>
                                  </w:rPr>
                                </w:pPr>
                                <w:r>
                                  <w:rPr>
                                    <w:rFonts w:ascii="AR CENA" w:hAnsi="AR CENA"/>
                                    <w:sz w:val="24"/>
                                  </w:rPr>
                                  <w:t>Supplier c</w:t>
                                </w:r>
                                <w:r w:rsidRPr="006D08C1">
                                  <w:rPr>
                                    <w:rFonts w:ascii="AR CENA" w:hAnsi="AR CENA"/>
                                    <w:sz w:val="24"/>
                                  </w:rPr>
                                  <w:t xml:space="preserve">ontact </w:t>
                                </w:r>
                                <w:r>
                                  <w:rPr>
                                    <w:rFonts w:ascii="AR CENA" w:hAnsi="AR CENA"/>
                                    <w:sz w:val="24"/>
                                  </w:rPr>
                                  <w:t>n</w:t>
                                </w:r>
                                <w:r w:rsidRPr="006D08C1">
                                  <w:rPr>
                                    <w:rFonts w:ascii="AR CENA" w:hAnsi="AR CENA"/>
                                    <w:sz w:val="24"/>
                                  </w:rPr>
                                  <w:t>o</w:t>
                                </w:r>
                                <w:r>
                                  <w:rPr>
                                    <w:rFonts w:ascii="AR CENA" w:hAnsi="AR CENA"/>
                                    <w:sz w:val="24"/>
                                  </w:rPr>
                                  <w:t>.</w:t>
                                </w:r>
                              </w:p>
                            </w:tc>
                          </w:tr>
                          <w:tr w:rsidR="00B20488" w:rsidRPr="00EA0CE0" w14:paraId="0D5864BC" w14:textId="77777777" w:rsidTr="00EA0CE0">
                            <w:trPr>
                              <w:jc w:val="center"/>
                            </w:trPr>
                            <w:tc>
                              <w:tcPr>
                                <w:tcW w:w="3616" w:type="dxa"/>
                              </w:tcPr>
                              <w:p w14:paraId="6385569B" w14:textId="77777777" w:rsidR="00B20488" w:rsidRPr="006D08C1" w:rsidRDefault="00B20488" w:rsidP="00233451">
                                <w:pPr>
                                  <w:rPr>
                                    <w:rFonts w:ascii="AR CENA" w:hAnsi="AR CENA"/>
                                    <w:sz w:val="24"/>
                                  </w:rPr>
                                </w:pPr>
                                <w:r>
                                  <w:rPr>
                                    <w:rFonts w:ascii="AR CENA" w:hAnsi="AR CENA"/>
                                    <w:sz w:val="24"/>
                                  </w:rPr>
                                  <w:t>Supplier</w:t>
                                </w:r>
                                <w:r w:rsidRPr="006D08C1">
                                  <w:rPr>
                                    <w:rFonts w:ascii="AR CENA" w:hAnsi="AR CENA"/>
                                    <w:sz w:val="24"/>
                                  </w:rPr>
                                  <w:t xml:space="preserve"> </w:t>
                                </w:r>
                                <w:r>
                                  <w:rPr>
                                    <w:rFonts w:ascii="AR CENA" w:hAnsi="AR CENA"/>
                                    <w:sz w:val="24"/>
                                  </w:rPr>
                                  <w:t>e</w:t>
                                </w:r>
                                <w:r w:rsidRPr="006D08C1">
                                  <w:rPr>
                                    <w:rFonts w:ascii="AR CENA" w:hAnsi="AR CENA"/>
                                    <w:sz w:val="24"/>
                                  </w:rPr>
                                  <w:t>mail</w:t>
                                </w:r>
                              </w:p>
                            </w:tc>
                          </w:tr>
                        </w:tbl>
                        <w:p w14:paraId="131D2D68" w14:textId="77777777" w:rsidR="00B20488" w:rsidRPr="00EA0CE0" w:rsidRDefault="00B20488" w:rsidP="00CC0828">
                          <w:pPr>
                            <w:rPr>
                              <w:rFonts w:ascii="AR CENA" w:hAnsi="AR CENA"/>
                              <w:sz w:val="2"/>
                            </w:rPr>
                          </w:pPr>
                        </w:p>
                      </w:txbxContent>
                    </v:textbox>
                  </v:shape>
                  <v:shape id="_x0000_s1217" type="#_x0000_t202" style="position:absolute;left:23038;top:-1469;width:19013;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485438A1" w14:textId="77777777" w:rsidR="00B20488" w:rsidRPr="00EA0CE0" w:rsidRDefault="00B20488" w:rsidP="00CC0828">
                          <w:pPr>
                            <w:rPr>
                              <w:rFonts w:ascii="AR CENA" w:hAnsi="AR CENA"/>
                              <w:sz w:val="2"/>
                            </w:rPr>
                          </w:pPr>
                        </w:p>
                      </w:txbxContent>
                    </v:textbox>
                  </v:shape>
                </v:group>
                <w10:wrap anchorx="margin"/>
              </v:group>
            </w:pict>
          </mc:Fallback>
        </mc:AlternateContent>
      </w:r>
    </w:p>
    <w:p w14:paraId="261D5EE1" w14:textId="77777777" w:rsidR="007414E4" w:rsidRPr="00B20488" w:rsidRDefault="007414E4" w:rsidP="005A2ED5">
      <w:pPr>
        <w:pStyle w:val="ListParagraph"/>
        <w:rPr>
          <w:rFonts w:ascii="Segoe UI" w:hAnsi="Segoe UI" w:cs="Arial"/>
          <w:sz w:val="21"/>
        </w:rPr>
      </w:pPr>
    </w:p>
    <w:p w14:paraId="4FCDADB0" w14:textId="77777777" w:rsidR="007414E4" w:rsidRPr="00B20488" w:rsidRDefault="007414E4" w:rsidP="005A2ED5">
      <w:pPr>
        <w:pStyle w:val="ListParagraph"/>
        <w:rPr>
          <w:rFonts w:ascii="Segoe UI" w:hAnsi="Segoe UI" w:cs="Arial"/>
          <w:sz w:val="21"/>
        </w:rPr>
      </w:pPr>
    </w:p>
    <w:p w14:paraId="208D0B83" w14:textId="77777777" w:rsidR="007414E4" w:rsidRPr="00B20488" w:rsidRDefault="007414E4" w:rsidP="005A2ED5">
      <w:pPr>
        <w:pStyle w:val="ListParagraph"/>
        <w:rPr>
          <w:rFonts w:ascii="Segoe UI" w:hAnsi="Segoe UI" w:cs="Arial"/>
          <w:sz w:val="21"/>
        </w:rPr>
      </w:pPr>
    </w:p>
    <w:p w14:paraId="5DFF5A82" w14:textId="77777777" w:rsidR="007414E4" w:rsidRPr="00B20488" w:rsidRDefault="007414E4" w:rsidP="005A2ED5">
      <w:pPr>
        <w:pStyle w:val="ListParagraph"/>
        <w:rPr>
          <w:rFonts w:ascii="Segoe UI" w:hAnsi="Segoe UI" w:cs="Arial"/>
          <w:sz w:val="21"/>
        </w:rPr>
      </w:pPr>
    </w:p>
    <w:p w14:paraId="284016BA" w14:textId="77777777" w:rsidR="007414E4" w:rsidRPr="00B20488" w:rsidRDefault="007414E4" w:rsidP="005A2ED5">
      <w:pPr>
        <w:pStyle w:val="ListParagraph"/>
        <w:rPr>
          <w:rFonts w:ascii="Segoe UI" w:hAnsi="Segoe UI" w:cs="Arial"/>
          <w:sz w:val="21"/>
        </w:rPr>
      </w:pPr>
    </w:p>
    <w:p w14:paraId="3DB4ADD2" w14:textId="77777777" w:rsidR="007414E4" w:rsidRPr="00B20488" w:rsidRDefault="007414E4" w:rsidP="005A2ED5">
      <w:pPr>
        <w:pStyle w:val="ListParagraph"/>
        <w:rPr>
          <w:rFonts w:ascii="Segoe UI" w:hAnsi="Segoe UI" w:cs="Arial"/>
          <w:sz w:val="21"/>
        </w:rPr>
      </w:pPr>
    </w:p>
    <w:p w14:paraId="577D195E" w14:textId="77777777" w:rsidR="007414E4" w:rsidRPr="00B20488" w:rsidRDefault="007414E4" w:rsidP="005A2ED5">
      <w:pPr>
        <w:pStyle w:val="ListParagraph"/>
        <w:rPr>
          <w:rFonts w:ascii="Segoe UI" w:hAnsi="Segoe UI" w:cs="Arial"/>
          <w:sz w:val="21"/>
        </w:rPr>
      </w:pPr>
    </w:p>
    <w:p w14:paraId="7543214F" w14:textId="77777777" w:rsidR="007414E4" w:rsidRPr="00B20488" w:rsidRDefault="007414E4" w:rsidP="005A2ED5">
      <w:pPr>
        <w:pStyle w:val="ListParagraph"/>
        <w:rPr>
          <w:rFonts w:ascii="Segoe UI" w:hAnsi="Segoe UI" w:cs="Arial"/>
          <w:sz w:val="21"/>
        </w:rPr>
      </w:pPr>
    </w:p>
    <w:p w14:paraId="2B61BEB3" w14:textId="77777777" w:rsidR="007414E4" w:rsidRPr="00B20488" w:rsidRDefault="007414E4" w:rsidP="005A2ED5">
      <w:pPr>
        <w:pStyle w:val="ListParagraph"/>
        <w:rPr>
          <w:rFonts w:ascii="Segoe UI" w:hAnsi="Segoe UI" w:cs="Arial"/>
          <w:sz w:val="21"/>
        </w:rPr>
      </w:pPr>
    </w:p>
    <w:p w14:paraId="5FDD9B30" w14:textId="77777777" w:rsidR="007414E4" w:rsidRPr="00B20488" w:rsidRDefault="007414E4" w:rsidP="005A2ED5">
      <w:pPr>
        <w:pStyle w:val="ListParagraph"/>
        <w:rPr>
          <w:rFonts w:ascii="Segoe UI" w:hAnsi="Segoe UI" w:cs="Arial"/>
          <w:sz w:val="21"/>
        </w:rPr>
      </w:pPr>
    </w:p>
    <w:p w14:paraId="53976930" w14:textId="77777777" w:rsidR="007414E4" w:rsidRPr="00B20488" w:rsidRDefault="007414E4" w:rsidP="005A2ED5">
      <w:pPr>
        <w:pStyle w:val="ListParagraph"/>
        <w:rPr>
          <w:rFonts w:ascii="Segoe UI" w:hAnsi="Segoe UI" w:cs="Arial"/>
          <w:sz w:val="21"/>
        </w:rPr>
      </w:pPr>
    </w:p>
    <w:p w14:paraId="72AB2DBA" w14:textId="77777777" w:rsidR="007414E4" w:rsidRPr="00B20488" w:rsidRDefault="007414E4" w:rsidP="00724417">
      <w:pPr>
        <w:pStyle w:val="ListParagraph"/>
        <w:rPr>
          <w:rFonts w:ascii="Segoe UI" w:hAnsi="Segoe UI" w:cs="Arial"/>
          <w:sz w:val="21"/>
        </w:rPr>
      </w:pPr>
    </w:p>
    <w:p w14:paraId="2C0629DD" w14:textId="77777777" w:rsidR="00DD66D9" w:rsidRPr="00B20488" w:rsidRDefault="00DD66D9" w:rsidP="00724417">
      <w:pPr>
        <w:pStyle w:val="ListParagraph"/>
        <w:rPr>
          <w:rFonts w:ascii="Segoe UI" w:hAnsi="Segoe UI" w:cs="Arial"/>
          <w:sz w:val="21"/>
        </w:rPr>
      </w:pPr>
    </w:p>
    <w:p w14:paraId="0380CF57" w14:textId="77777777" w:rsidR="00DD66D9" w:rsidRPr="00B20488" w:rsidRDefault="00DD66D9" w:rsidP="00724417">
      <w:pPr>
        <w:pStyle w:val="ListParagraph"/>
        <w:rPr>
          <w:rFonts w:ascii="Segoe UI" w:hAnsi="Segoe UI" w:cs="Arial"/>
          <w:sz w:val="21"/>
        </w:rPr>
      </w:pPr>
    </w:p>
    <w:p w14:paraId="7F9EFE17" w14:textId="77777777" w:rsidR="00DD66D9" w:rsidRPr="00B20488" w:rsidRDefault="00DD66D9" w:rsidP="00724417">
      <w:pPr>
        <w:pStyle w:val="ListParagraph"/>
        <w:rPr>
          <w:rFonts w:ascii="Segoe UI" w:hAnsi="Segoe UI" w:cs="Arial"/>
          <w:sz w:val="12"/>
        </w:rPr>
      </w:pPr>
    </w:p>
    <w:p w14:paraId="1186AF1F" w14:textId="77777777" w:rsidR="00DD66D9" w:rsidRPr="00B20488" w:rsidRDefault="00DD66D9" w:rsidP="00DD66D9"/>
    <w:p w14:paraId="76F8E7FD" w14:textId="77777777" w:rsidR="007414E4" w:rsidRPr="00B20488" w:rsidRDefault="007414E4" w:rsidP="00C159F6">
      <w:pPr>
        <w:pStyle w:val="h1alt2"/>
      </w:pPr>
      <w:r w:rsidRPr="00B20488">
        <w:t>Normali</w:t>
      </w:r>
      <w:r w:rsidR="00EA0CE0" w:rsidRPr="00B20488">
        <w:t>s</w:t>
      </w:r>
      <w:r w:rsidRPr="00B20488">
        <w:t>ing the Data structure?</w:t>
      </w:r>
    </w:p>
    <w:p w14:paraId="45E8C9CC"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Once you know what attributes need to be stored about each entity then they can be placed into standard notation for database tables</w:t>
      </w:r>
      <w:r w:rsidR="00886940" w:rsidRPr="00B20488">
        <w:rPr>
          <w:rFonts w:ascii="Segoe UI" w:hAnsi="Segoe UI" w:cs="Arial"/>
          <w:sz w:val="21"/>
          <w:szCs w:val="24"/>
        </w:rPr>
        <w:t xml:space="preserve">.  </w:t>
      </w:r>
      <w:r w:rsidRPr="00B20488">
        <w:rPr>
          <w:rFonts w:ascii="Segoe UI Semibold" w:hAnsi="Segoe UI Semibold" w:cs="Arial"/>
          <w:sz w:val="21"/>
          <w:szCs w:val="24"/>
        </w:rPr>
        <w:t>The following example</w:t>
      </w:r>
      <w:r w:rsidRPr="00B20488">
        <w:rPr>
          <w:rFonts w:ascii="Segoe UI" w:hAnsi="Segoe UI" w:cs="Arial"/>
          <w:sz w:val="21"/>
          <w:szCs w:val="24"/>
        </w:rPr>
        <w:t xml:space="preserve"> shows the EAM above placed into standard notation</w:t>
      </w:r>
      <w:r w:rsidR="00886940" w:rsidRPr="00B20488">
        <w:rPr>
          <w:rFonts w:ascii="Segoe UI" w:hAnsi="Segoe UI" w:cs="Arial"/>
          <w:sz w:val="21"/>
          <w:szCs w:val="24"/>
        </w:rPr>
        <w:t xml:space="preserve">.  </w:t>
      </w:r>
      <w:r w:rsidRPr="00B20488">
        <w:rPr>
          <w:rFonts w:ascii="Segoe UI" w:hAnsi="Segoe UI" w:cs="Arial"/>
          <w:sz w:val="21"/>
          <w:szCs w:val="24"/>
        </w:rPr>
        <w:t>Note that the primary key for each table is placed as the first attribute inside the brackets.</w:t>
      </w:r>
    </w:p>
    <w:p w14:paraId="0E927EBD" w14:textId="77777777" w:rsidR="007414E4" w:rsidRPr="00B20488" w:rsidRDefault="007414E4" w:rsidP="005A2ED5">
      <w:pPr>
        <w:rPr>
          <w:rFonts w:ascii="Segoe UI" w:hAnsi="Segoe UI" w:cs="Arial"/>
          <w:sz w:val="21"/>
        </w:rPr>
      </w:pPr>
      <w:r w:rsidRPr="00B20488">
        <w:rPr>
          <w:rFonts w:ascii="Segoe UI" w:hAnsi="Segoe UI" w:cs="Arial"/>
          <w:noProof/>
          <w:sz w:val="21"/>
          <w:lang w:eastAsia="en-GB"/>
        </w:rPr>
        <mc:AlternateContent>
          <mc:Choice Requires="wps">
            <w:drawing>
              <wp:anchor distT="0" distB="0" distL="114300" distR="114300" simplePos="0" relativeHeight="251669504" behindDoc="0" locked="0" layoutInCell="1" allowOverlap="1" wp14:anchorId="67F33340" wp14:editId="073A2D6A">
                <wp:simplePos x="0" y="0"/>
                <wp:positionH relativeFrom="margin">
                  <wp:posOffset>3079</wp:posOffset>
                </wp:positionH>
                <wp:positionV relativeFrom="paragraph">
                  <wp:posOffset>99707</wp:posOffset>
                </wp:positionV>
                <wp:extent cx="6480000" cy="1017917"/>
                <wp:effectExtent l="0" t="0" r="16510" b="26670"/>
                <wp:wrapNone/>
                <wp:docPr id="39" name="Text Box 39"/>
                <wp:cNvGraphicFramePr/>
                <a:graphic xmlns:a="http://schemas.openxmlformats.org/drawingml/2006/main">
                  <a:graphicData uri="http://schemas.microsoft.com/office/word/2010/wordprocessingShape">
                    <wps:wsp>
                      <wps:cNvSpPr txBox="1"/>
                      <wps:spPr>
                        <a:xfrm>
                          <a:off x="0" y="0"/>
                          <a:ext cx="6480000" cy="1017917"/>
                        </a:xfrm>
                        <a:prstGeom prst="rect">
                          <a:avLst/>
                        </a:prstGeom>
                        <a:solidFill>
                          <a:schemeClr val="bg1"/>
                        </a:solidFill>
                        <a:ln w="6350">
                          <a:solidFill>
                            <a:prstClr val="black"/>
                          </a:solidFill>
                        </a:ln>
                      </wps:spPr>
                      <wps:txbx>
                        <w:txbxContent>
                          <w:p w14:paraId="3358BAFC" w14:textId="77777777" w:rsidR="00B20488" w:rsidRPr="00A42C67" w:rsidRDefault="00B20488" w:rsidP="00EA0CE0">
                            <w:pPr>
                              <w:spacing w:after="120"/>
                              <w:rPr>
                                <w:rFonts w:ascii="AR CENA" w:hAnsi="AR CENA" w:cstheme="minorHAnsi"/>
                                <w:sz w:val="28"/>
                                <w:szCs w:val="28"/>
                              </w:rPr>
                            </w:pPr>
                            <w:r w:rsidRPr="00A42C67">
                              <w:rPr>
                                <w:rFonts w:ascii="AR CENA" w:hAnsi="AR CENA" w:cstheme="minorHAnsi"/>
                                <w:sz w:val="28"/>
                                <w:szCs w:val="28"/>
                              </w:rPr>
                              <w:t>Tables / Fields for Classic Furnishings Data Structure</w:t>
                            </w:r>
                          </w:p>
                          <w:p w14:paraId="6E0A1442"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tblCustomer</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CustEmail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FirstName</w:t>
                            </w:r>
                            <w:proofErr w:type="spellEnd"/>
                            <w:r w:rsidRPr="00EA0CE0">
                              <w:rPr>
                                <w:rFonts w:ascii="Courier New" w:hAnsi="Courier New" w:cs="Courier New"/>
                                <w:sz w:val="18"/>
                              </w:rPr>
                              <w:t xml:space="preserve">, Surname, Address, Town/City, </w:t>
                            </w:r>
                            <w:proofErr w:type="spellStart"/>
                            <w:r w:rsidRPr="00EA0CE0">
                              <w:rPr>
                                <w:rFonts w:ascii="Courier New" w:hAnsi="Courier New" w:cs="Courier New"/>
                                <w:sz w:val="18"/>
                              </w:rPr>
                              <w:t>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ContactNo</w:t>
                            </w:r>
                            <w:proofErr w:type="spellEnd"/>
                            <w:r w:rsidRPr="00EA0CE0">
                              <w:rPr>
                                <w:rFonts w:ascii="Courier New" w:hAnsi="Courier New" w:cs="Courier New"/>
                                <w:sz w:val="18"/>
                              </w:rPr>
                              <w:t>)</w:t>
                            </w:r>
                          </w:p>
                          <w:p w14:paraId="13B82975"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tblOrders</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OrderID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OrderDate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LabourCost</w:t>
                            </w:r>
                            <w:proofErr w:type="spellEnd"/>
                            <w:r w:rsidRPr="00EA0CE0">
                              <w:rPr>
                                <w:rFonts w:ascii="Courier New" w:hAnsi="Courier New" w:cs="Courier New"/>
                                <w:sz w:val="18"/>
                              </w:rPr>
                              <w:t xml:space="preserve">, VAT, </w:t>
                            </w:r>
                            <w:proofErr w:type="spellStart"/>
                            <w:r w:rsidRPr="00EA0CE0">
                              <w:rPr>
                                <w:rFonts w:ascii="Courier New" w:hAnsi="Courier New" w:cs="Courier New"/>
                                <w:sz w:val="18"/>
                              </w:rPr>
                              <w:t>OrderTotal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WindowHeight</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DropRequired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FullnessRequired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w:t>
                            </w:r>
                          </w:p>
                          <w:p w14:paraId="1B1B1C30"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tblMaterials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MaterialNumber</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CostPerMetre</w:t>
                            </w:r>
                            <w:proofErr w:type="spellEnd"/>
                            <w:r w:rsidRPr="00EA0CE0">
                              <w:rPr>
                                <w:rFonts w:ascii="Courier New" w:hAnsi="Courier New" w:cs="Courier New"/>
                                <w:sz w:val="18"/>
                              </w:rPr>
                              <w:t>)</w:t>
                            </w:r>
                          </w:p>
                          <w:p w14:paraId="7A151721"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tblSuppliers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SuppEmai</w:t>
                            </w:r>
                            <w:r w:rsidRPr="00EA0CE0">
                              <w:rPr>
                                <w:rFonts w:ascii="Courier New" w:hAnsi="Courier New" w:cs="Courier New"/>
                                <w:b/>
                                <w:sz w:val="18"/>
                              </w:rPr>
                              <w:t>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SuppAddress</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SuppTown</w:t>
                            </w:r>
                            <w:proofErr w:type="spellEnd"/>
                            <w:r w:rsidRPr="00EA0CE0">
                              <w:rPr>
                                <w:rFonts w:ascii="Courier New" w:hAnsi="Courier New" w:cs="Courier New"/>
                                <w:sz w:val="18"/>
                              </w:rPr>
                              <w:t xml:space="preserve">/City, </w:t>
                            </w:r>
                            <w:proofErr w:type="spellStart"/>
                            <w:r w:rsidRPr="00EA0CE0">
                              <w:rPr>
                                <w:rFonts w:ascii="Courier New" w:hAnsi="Courier New" w:cs="Courier New"/>
                                <w:sz w:val="18"/>
                              </w:rPr>
                              <w:t>SuppPostCode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SuppcontactNo</w:t>
                            </w:r>
                            <w:proofErr w:type="spellEnd"/>
                            <w:r w:rsidRPr="00EA0CE0">
                              <w:rPr>
                                <w:rFonts w:ascii="Courier New" w:hAnsi="Courier New" w:cs="Courier New"/>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F33340" id="Text Box 39" o:spid="_x0000_s1273" type="#_x0000_t202" style="position:absolute;margin-left:.25pt;margin-top:7.85pt;width:510.25pt;height:80.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" fillcolor="white [3212]" strokeweight=".5pt">
                <v:textbox style="mso-fit-shape-to-text:t">
                  <w:txbxContent>
                    <w:p w14:paraId="3358BAFC" w14:textId="77777777" w:rsidR="00B20488" w:rsidRPr="00A42C67" w:rsidRDefault="00B20488" w:rsidP="00EA0CE0">
                      <w:pPr>
                        <w:spacing w:after="120"/>
                        <w:rPr>
                          <w:rFonts w:ascii="AR CENA" w:hAnsi="AR CENA" w:cstheme="minorHAnsi"/>
                          <w:sz w:val="28"/>
                          <w:szCs w:val="28"/>
                        </w:rPr>
                      </w:pPr>
                      <w:r w:rsidRPr="00A42C67">
                        <w:rPr>
                          <w:rFonts w:ascii="AR CENA" w:hAnsi="AR CENA" w:cstheme="minorHAnsi"/>
                          <w:sz w:val="28"/>
                          <w:szCs w:val="28"/>
                        </w:rPr>
                        <w:t>Tables / Fields for Classic Furnishings Data Structure</w:t>
                      </w:r>
                    </w:p>
                    <w:p w14:paraId="6E0A1442"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tblCustomer</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CustEmail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FirstName</w:t>
                      </w:r>
                      <w:proofErr w:type="spellEnd"/>
                      <w:r w:rsidRPr="00EA0CE0">
                        <w:rPr>
                          <w:rFonts w:ascii="Courier New" w:hAnsi="Courier New" w:cs="Courier New"/>
                          <w:sz w:val="18"/>
                        </w:rPr>
                        <w:t xml:space="preserve">, Surname, Address, Town/City, </w:t>
                      </w:r>
                      <w:proofErr w:type="spellStart"/>
                      <w:r w:rsidRPr="00EA0CE0">
                        <w:rPr>
                          <w:rFonts w:ascii="Courier New" w:hAnsi="Courier New" w:cs="Courier New"/>
                          <w:sz w:val="18"/>
                        </w:rPr>
                        <w:t>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ContactNo</w:t>
                      </w:r>
                      <w:proofErr w:type="spellEnd"/>
                      <w:r w:rsidRPr="00EA0CE0">
                        <w:rPr>
                          <w:rFonts w:ascii="Courier New" w:hAnsi="Courier New" w:cs="Courier New"/>
                          <w:sz w:val="18"/>
                        </w:rPr>
                        <w:t>)</w:t>
                      </w:r>
                    </w:p>
                    <w:p w14:paraId="13B82975"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tblOrders</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OrderID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OrderDate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LabourCost</w:t>
                      </w:r>
                      <w:proofErr w:type="spellEnd"/>
                      <w:r w:rsidRPr="00EA0CE0">
                        <w:rPr>
                          <w:rFonts w:ascii="Courier New" w:hAnsi="Courier New" w:cs="Courier New"/>
                          <w:sz w:val="18"/>
                        </w:rPr>
                        <w:t xml:space="preserve">, VAT, </w:t>
                      </w:r>
                      <w:proofErr w:type="spellStart"/>
                      <w:r w:rsidRPr="00EA0CE0">
                        <w:rPr>
                          <w:rFonts w:ascii="Courier New" w:hAnsi="Courier New" w:cs="Courier New"/>
                          <w:sz w:val="18"/>
                        </w:rPr>
                        <w:t>OrderTotal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WindowHeight</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DropRequired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FullnessRequired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w:t>
                      </w:r>
                    </w:p>
                    <w:p w14:paraId="1B1B1C30"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tblMaterials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MaterialNumber</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CostPerMetre</w:t>
                      </w:r>
                      <w:proofErr w:type="spellEnd"/>
                      <w:r w:rsidRPr="00EA0CE0">
                        <w:rPr>
                          <w:rFonts w:ascii="Courier New" w:hAnsi="Courier New" w:cs="Courier New"/>
                          <w:sz w:val="18"/>
                        </w:rPr>
                        <w:t>)</w:t>
                      </w:r>
                    </w:p>
                    <w:p w14:paraId="7A151721"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tblSuppliers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SuppEmai</w:t>
                      </w:r>
                      <w:r w:rsidRPr="00EA0CE0">
                        <w:rPr>
                          <w:rFonts w:ascii="Courier New" w:hAnsi="Courier New" w:cs="Courier New"/>
                          <w:b/>
                          <w:sz w:val="18"/>
                        </w:rPr>
                        <w:t>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SuppAddress</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SuppTown</w:t>
                      </w:r>
                      <w:proofErr w:type="spellEnd"/>
                      <w:r w:rsidRPr="00EA0CE0">
                        <w:rPr>
                          <w:rFonts w:ascii="Courier New" w:hAnsi="Courier New" w:cs="Courier New"/>
                          <w:sz w:val="18"/>
                        </w:rPr>
                        <w:t xml:space="preserve">/City, </w:t>
                      </w:r>
                      <w:proofErr w:type="spellStart"/>
                      <w:r w:rsidRPr="00EA0CE0">
                        <w:rPr>
                          <w:rFonts w:ascii="Courier New" w:hAnsi="Courier New" w:cs="Courier New"/>
                          <w:sz w:val="18"/>
                        </w:rPr>
                        <w:t>SuppPostCode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SuppcontactNo</w:t>
                      </w:r>
                      <w:proofErr w:type="spellEnd"/>
                      <w:r w:rsidRPr="00EA0CE0">
                        <w:rPr>
                          <w:rFonts w:ascii="Courier New" w:hAnsi="Courier New" w:cs="Courier New"/>
                          <w:sz w:val="18"/>
                        </w:rPr>
                        <w:t>)</w:t>
                      </w:r>
                    </w:p>
                  </w:txbxContent>
                </v:textbox>
                <w10:wrap anchorx="margin"/>
              </v:shape>
            </w:pict>
          </mc:Fallback>
        </mc:AlternateContent>
      </w:r>
    </w:p>
    <w:p w14:paraId="2514D428" w14:textId="77777777" w:rsidR="007414E4" w:rsidRPr="00B20488" w:rsidRDefault="007414E4" w:rsidP="005A2ED5">
      <w:pPr>
        <w:rPr>
          <w:rFonts w:ascii="Segoe UI" w:hAnsi="Segoe UI" w:cs="Arial"/>
          <w:sz w:val="21"/>
        </w:rPr>
      </w:pPr>
    </w:p>
    <w:p w14:paraId="2B1BBE8D" w14:textId="77777777" w:rsidR="007414E4" w:rsidRPr="00B20488" w:rsidRDefault="007414E4" w:rsidP="005A2ED5">
      <w:pPr>
        <w:rPr>
          <w:rFonts w:ascii="Segoe UI" w:hAnsi="Segoe UI" w:cs="Arial"/>
          <w:sz w:val="21"/>
        </w:rPr>
      </w:pPr>
    </w:p>
    <w:p w14:paraId="6269EDA7" w14:textId="77777777" w:rsidR="000E4E37" w:rsidRPr="00B20488" w:rsidRDefault="000E4E37" w:rsidP="005A2ED5">
      <w:pPr>
        <w:rPr>
          <w:rFonts w:ascii="Segoe UI" w:hAnsi="Segoe UI" w:cs="Arial"/>
          <w:sz w:val="21"/>
        </w:rPr>
      </w:pPr>
    </w:p>
    <w:p w14:paraId="14CF15FC" w14:textId="77777777" w:rsidR="000E4E37" w:rsidRPr="00B20488" w:rsidRDefault="000E4E37" w:rsidP="005A2ED5">
      <w:pPr>
        <w:rPr>
          <w:rFonts w:ascii="Segoe UI" w:hAnsi="Segoe UI" w:cs="Arial"/>
          <w:sz w:val="21"/>
        </w:rPr>
      </w:pPr>
    </w:p>
    <w:p w14:paraId="678B10C1" w14:textId="77777777" w:rsidR="007414E4" w:rsidRPr="00B20488" w:rsidRDefault="007414E4" w:rsidP="005A2ED5">
      <w:pPr>
        <w:rPr>
          <w:rFonts w:ascii="Segoe UI" w:hAnsi="Segoe UI" w:cs="Arial"/>
          <w:sz w:val="21"/>
        </w:rPr>
      </w:pPr>
    </w:p>
    <w:p w14:paraId="5D0E9C65" w14:textId="77777777" w:rsidR="007414E4" w:rsidRPr="00B20488" w:rsidRDefault="007414E4" w:rsidP="005A2ED5">
      <w:pPr>
        <w:rPr>
          <w:rFonts w:ascii="Segoe UI" w:hAnsi="Segoe UI" w:cs="Arial"/>
          <w:sz w:val="21"/>
        </w:rPr>
      </w:pPr>
    </w:p>
    <w:p w14:paraId="1492B832" w14:textId="77777777" w:rsidR="000E4E37" w:rsidRPr="00B20488" w:rsidRDefault="007414E4" w:rsidP="00EA0CE0">
      <w:pPr>
        <w:spacing w:before="120" w:after="120"/>
        <w:rPr>
          <w:rFonts w:ascii="Segoe UI" w:hAnsi="Segoe UI" w:cs="Arial"/>
          <w:sz w:val="21"/>
        </w:rPr>
      </w:pPr>
      <w:r w:rsidRPr="00B20488">
        <w:rPr>
          <w:rFonts w:ascii="Segoe UI" w:hAnsi="Segoe UI" w:cs="Arial"/>
          <w:sz w:val="21"/>
        </w:rPr>
        <w:t>A thorough design will show the stages of normalisation as well as a normalised design</w:t>
      </w:r>
    </w:p>
    <w:p w14:paraId="5BB1000C" w14:textId="77777777" w:rsidR="00F02B5C" w:rsidRPr="00B20488" w:rsidRDefault="0063145E" w:rsidP="005A2ED5">
      <w:pPr>
        <w:rPr>
          <w:rFonts w:ascii="Calibri" w:hAnsi="Calibri" w:cs="Arial"/>
          <w:sz w:val="12"/>
        </w:rPr>
      </w:pPr>
      <w:r w:rsidRPr="00B20488">
        <w:rPr>
          <w:rFonts w:ascii="Calibri" w:hAnsi="Calibri" w:cs="Arial"/>
          <w:noProof/>
          <w:sz w:val="12"/>
          <w:lang w:eastAsia="en-GB"/>
        </w:rPr>
        <mc:AlternateContent>
          <mc:Choice Requires="wps">
            <w:drawing>
              <wp:anchor distT="0" distB="0" distL="114300" distR="114300" simplePos="0" relativeHeight="251931648" behindDoc="0" locked="0" layoutInCell="1" allowOverlap="1" wp14:anchorId="00212A50" wp14:editId="5DECEF82">
                <wp:simplePos x="0" y="0"/>
                <wp:positionH relativeFrom="column">
                  <wp:posOffset>3079</wp:posOffset>
                </wp:positionH>
                <wp:positionV relativeFrom="paragraph">
                  <wp:posOffset>46330</wp:posOffset>
                </wp:positionV>
                <wp:extent cx="6479540" cy="1009291"/>
                <wp:effectExtent l="0" t="0" r="16510" b="10795"/>
                <wp:wrapNone/>
                <wp:docPr id="40" name="Text Box 40"/>
                <wp:cNvGraphicFramePr/>
                <a:graphic xmlns:a="http://schemas.openxmlformats.org/drawingml/2006/main">
                  <a:graphicData uri="http://schemas.microsoft.com/office/word/2010/wordprocessingShape">
                    <wps:wsp>
                      <wps:cNvSpPr txBox="1"/>
                      <wps:spPr>
                        <a:xfrm>
                          <a:off x="0" y="0"/>
                          <a:ext cx="6479540" cy="1009291"/>
                        </a:xfrm>
                        <a:prstGeom prst="rect">
                          <a:avLst/>
                        </a:prstGeom>
                        <a:solidFill>
                          <a:schemeClr val="bg1"/>
                        </a:solidFill>
                        <a:ln w="6350">
                          <a:solidFill>
                            <a:prstClr val="black"/>
                          </a:solidFill>
                        </a:ln>
                      </wps:spPr>
                      <wps:txbx>
                        <w:txbxContent>
                          <w:p w14:paraId="2F45EB9A" w14:textId="77777777" w:rsidR="00B20488" w:rsidRPr="00A42C67" w:rsidRDefault="00B20488" w:rsidP="00EA0CE0">
                            <w:pPr>
                              <w:spacing w:after="120"/>
                              <w:rPr>
                                <w:rFonts w:ascii="AR CENA" w:hAnsi="AR CENA" w:cstheme="minorHAnsi"/>
                                <w:sz w:val="24"/>
                                <w:szCs w:val="24"/>
                              </w:rPr>
                            </w:pPr>
                            <w:r w:rsidRPr="00A42C67">
                              <w:rPr>
                                <w:rFonts w:ascii="AR CENA" w:hAnsi="AR CENA" w:cstheme="minorHAnsi"/>
                                <w:sz w:val="28"/>
                                <w:szCs w:val="28"/>
                              </w:rPr>
                              <w:t xml:space="preserve">First Normal Form for Classic Furnishings    </w:t>
                            </w:r>
                            <w:r w:rsidRPr="00A42C67">
                              <w:rPr>
                                <w:rFonts w:ascii="AR CENA" w:hAnsi="AR CENA" w:cstheme="minorHAnsi"/>
                                <w:sz w:val="24"/>
                                <w:szCs w:val="24"/>
                              </w:rPr>
                              <w:t>(RA) stands for repeating attribute</w:t>
                            </w:r>
                          </w:p>
                          <w:p w14:paraId="286C40DF" w14:textId="77777777" w:rsidR="00B20488" w:rsidRPr="00DD66D9" w:rsidRDefault="00B20488" w:rsidP="007414E4">
                            <w:pPr>
                              <w:rPr>
                                <w:rFonts w:cstheme="minorHAnsi"/>
                                <w:b/>
                                <w:sz w:val="2"/>
                                <w:szCs w:val="24"/>
                              </w:rPr>
                            </w:pPr>
                          </w:p>
                          <w:p w14:paraId="5C018141"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tblCustomer</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CustEmail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FirstName</w:t>
                            </w:r>
                            <w:proofErr w:type="spellEnd"/>
                            <w:r w:rsidRPr="00EA0CE0">
                              <w:rPr>
                                <w:rFonts w:ascii="Courier New" w:hAnsi="Courier New" w:cs="Courier New"/>
                                <w:sz w:val="18"/>
                              </w:rPr>
                              <w:t xml:space="preserve">, Surname, Address, Town/City, </w:t>
                            </w:r>
                            <w:proofErr w:type="spellStart"/>
                            <w:r w:rsidRPr="00EA0CE0">
                              <w:rPr>
                                <w:rFonts w:ascii="Courier New" w:hAnsi="Courier New" w:cs="Courier New"/>
                                <w:sz w:val="18"/>
                              </w:rPr>
                              <w:t>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ContactNo</w:t>
                            </w:r>
                            <w:proofErr w:type="spellEnd"/>
                            <w:r w:rsidRPr="00EA0CE0">
                              <w:rPr>
                                <w:rFonts w:ascii="Courier New" w:hAnsi="Courier New" w:cs="Courier New"/>
                                <w:sz w:val="18"/>
                              </w:rPr>
                              <w:t>)</w:t>
                            </w:r>
                          </w:p>
                          <w:p w14:paraId="40C87713"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tblOrders</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OrderID</w:t>
                            </w:r>
                            <w:proofErr w:type="spellEnd"/>
                            <w:r w:rsidRPr="00EA0CE0">
                              <w:rPr>
                                <w:rFonts w:ascii="Courier New" w:hAnsi="Courier New" w:cs="Courier New"/>
                                <w:sz w:val="18"/>
                                <w:u w:val="single"/>
                              </w:rPr>
                              <w:t xml:space="preserve">, </w:t>
                            </w:r>
                            <w:proofErr w:type="spellStart"/>
                            <w:r w:rsidRPr="00EA0CE0">
                              <w:rPr>
                                <w:rFonts w:ascii="Courier New" w:hAnsi="Courier New" w:cs="Courier New"/>
                                <w:b/>
                                <w:color w:val="002060"/>
                                <w:sz w:val="18"/>
                                <w:u w:val="single"/>
                              </w:rPr>
                              <w:t>MaterialNumber</w:t>
                            </w:r>
                            <w:proofErr w:type="spellEnd"/>
                            <w:r w:rsidRPr="00EA0CE0">
                              <w:rPr>
                                <w:rFonts w:ascii="Courier New" w:hAnsi="Courier New" w:cs="Courier New"/>
                                <w:b/>
                                <w:color w:val="002060"/>
                                <w:sz w:val="18"/>
                              </w:rPr>
                              <w:t xml:space="preserve"> (RA)</w:t>
                            </w:r>
                            <w:proofErr w:type="spellStart"/>
                            <w:r w:rsidRPr="00EA0CE0">
                              <w:rPr>
                                <w:rFonts w:ascii="Courier New" w:hAnsi="Courier New" w:cs="Courier New"/>
                                <w:sz w:val="18"/>
                              </w:rPr>
                              <w:t>OrderDate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LabourCost</w:t>
                            </w:r>
                            <w:proofErr w:type="spellEnd"/>
                            <w:r w:rsidRPr="00EA0CE0">
                              <w:rPr>
                                <w:rFonts w:ascii="Courier New" w:hAnsi="Courier New" w:cs="Courier New"/>
                                <w:sz w:val="18"/>
                              </w:rPr>
                              <w:t xml:space="preserve">, VAT, </w:t>
                            </w:r>
                            <w:proofErr w:type="spellStart"/>
                            <w:r w:rsidRPr="00EA0CE0">
                              <w:rPr>
                                <w:rFonts w:ascii="Courier New" w:hAnsi="Courier New" w:cs="Courier New"/>
                                <w:sz w:val="18"/>
                              </w:rPr>
                              <w:t>OrderTotal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WindowHeight</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DropRequired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FullnessRequired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b/>
                                <w:color w:val="002060"/>
                                <w:sz w:val="18"/>
                              </w:rPr>
                              <w:t>CustEmail</w:t>
                            </w:r>
                            <w:proofErr w:type="spellEnd"/>
                            <w:r w:rsidRPr="00EA0CE0">
                              <w:rPr>
                                <w:rFonts w:ascii="Courier New" w:hAnsi="Courier New" w:cs="Courier New"/>
                                <w:b/>
                                <w:color w:val="002060"/>
                                <w:sz w:val="18"/>
                              </w:rPr>
                              <w:t>,)</w:t>
                            </w:r>
                          </w:p>
                          <w:p w14:paraId="658CF349"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tblMaterials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MaterialNumber</w:t>
                            </w:r>
                            <w:proofErr w:type="spellEnd"/>
                            <w:r w:rsidRPr="00EA0CE0">
                              <w:rPr>
                                <w:rFonts w:ascii="Courier New" w:hAnsi="Courier New" w:cs="Courier New"/>
                                <w:sz w:val="18"/>
                              </w:rPr>
                              <w:t xml:space="preserve">, </w:t>
                            </w:r>
                            <w:proofErr w:type="spellStart"/>
                            <w:r w:rsidRPr="00EA0CE0">
                              <w:rPr>
                                <w:rFonts w:ascii="Courier New" w:hAnsi="Courier New" w:cs="Courier New"/>
                                <w:b/>
                                <w:color w:val="002060"/>
                                <w:sz w:val="18"/>
                                <w:u w:val="single"/>
                              </w:rPr>
                              <w:t>SuppEmail</w:t>
                            </w:r>
                            <w:proofErr w:type="spellEnd"/>
                            <w:r w:rsidRPr="00EA0CE0">
                              <w:rPr>
                                <w:rFonts w:ascii="Courier New" w:hAnsi="Courier New" w:cs="Courier New"/>
                                <w:b/>
                                <w:color w:val="002060"/>
                                <w:sz w:val="18"/>
                                <w:u w:val="single"/>
                              </w:rPr>
                              <w:t>,</w:t>
                            </w:r>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CostPerMetre</w:t>
                            </w:r>
                            <w:proofErr w:type="spellEnd"/>
                            <w:r w:rsidRPr="00EA0CE0">
                              <w:rPr>
                                <w:rFonts w:ascii="Courier New" w:hAnsi="Courier New" w:cs="Courier New"/>
                                <w:sz w:val="18"/>
                              </w:rPr>
                              <w:t>)</w:t>
                            </w:r>
                          </w:p>
                          <w:p w14:paraId="6B5E1A1F"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tblSuppliers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SuppEmai</w:t>
                            </w:r>
                            <w:r w:rsidRPr="00EA0CE0">
                              <w:rPr>
                                <w:rFonts w:ascii="Courier New" w:hAnsi="Courier New" w:cs="Courier New"/>
                                <w:b/>
                                <w:sz w:val="18"/>
                              </w:rPr>
                              <w:t>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SuppAddress</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SuppTown</w:t>
                            </w:r>
                            <w:proofErr w:type="spellEnd"/>
                            <w:r w:rsidRPr="00EA0CE0">
                              <w:rPr>
                                <w:rFonts w:ascii="Courier New" w:hAnsi="Courier New" w:cs="Courier New"/>
                                <w:sz w:val="18"/>
                              </w:rPr>
                              <w:t xml:space="preserve">/City, </w:t>
                            </w:r>
                            <w:proofErr w:type="spellStart"/>
                            <w:r w:rsidRPr="00EA0CE0">
                              <w:rPr>
                                <w:rFonts w:ascii="Courier New" w:hAnsi="Courier New" w:cs="Courier New"/>
                                <w:sz w:val="18"/>
                              </w:rPr>
                              <w:t>SuppPostCode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SuppcontactNo</w:t>
                            </w:r>
                            <w:proofErr w:type="spellEnd"/>
                            <w:r w:rsidRPr="00EA0CE0">
                              <w:rPr>
                                <w:rFonts w:ascii="Courier New" w:hAnsi="Courier New" w:cs="Courier New"/>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212A50" id="Text Box 40" o:spid="_x0000_s1274" type="#_x0000_t202" style="position:absolute;margin-left:.25pt;margin-top:3.65pt;width:510.2pt;height:79.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" fillcolor="white [3212]" strokeweight=".5pt">
                <v:textbox style="mso-fit-shape-to-text:t">
                  <w:txbxContent>
                    <w:p w14:paraId="2F45EB9A" w14:textId="77777777" w:rsidR="00B20488" w:rsidRPr="00A42C67" w:rsidRDefault="00B20488" w:rsidP="00EA0CE0">
                      <w:pPr>
                        <w:spacing w:after="120"/>
                        <w:rPr>
                          <w:rFonts w:ascii="AR CENA" w:hAnsi="AR CENA" w:cstheme="minorHAnsi"/>
                          <w:sz w:val="24"/>
                          <w:szCs w:val="24"/>
                        </w:rPr>
                      </w:pPr>
                      <w:r w:rsidRPr="00A42C67">
                        <w:rPr>
                          <w:rFonts w:ascii="AR CENA" w:hAnsi="AR CENA" w:cstheme="minorHAnsi"/>
                          <w:sz w:val="28"/>
                          <w:szCs w:val="28"/>
                        </w:rPr>
                        <w:t xml:space="preserve">First Normal Form for Classic Furnishings    </w:t>
                      </w:r>
                      <w:r w:rsidRPr="00A42C67">
                        <w:rPr>
                          <w:rFonts w:ascii="AR CENA" w:hAnsi="AR CENA" w:cstheme="minorHAnsi"/>
                          <w:sz w:val="24"/>
                          <w:szCs w:val="24"/>
                        </w:rPr>
                        <w:t>(RA) stands for repeating attribute</w:t>
                      </w:r>
                    </w:p>
                    <w:p w14:paraId="286C40DF" w14:textId="77777777" w:rsidR="00B20488" w:rsidRPr="00DD66D9" w:rsidRDefault="00B20488" w:rsidP="007414E4">
                      <w:pPr>
                        <w:rPr>
                          <w:rFonts w:cstheme="minorHAnsi"/>
                          <w:b/>
                          <w:sz w:val="2"/>
                          <w:szCs w:val="24"/>
                        </w:rPr>
                      </w:pPr>
                    </w:p>
                    <w:p w14:paraId="5C018141"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tblCustomer</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CustEmail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FirstName</w:t>
                      </w:r>
                      <w:proofErr w:type="spellEnd"/>
                      <w:r w:rsidRPr="00EA0CE0">
                        <w:rPr>
                          <w:rFonts w:ascii="Courier New" w:hAnsi="Courier New" w:cs="Courier New"/>
                          <w:sz w:val="18"/>
                        </w:rPr>
                        <w:t xml:space="preserve">, Surname, Address, Town/City, </w:t>
                      </w:r>
                      <w:proofErr w:type="spellStart"/>
                      <w:r w:rsidRPr="00EA0CE0">
                        <w:rPr>
                          <w:rFonts w:ascii="Courier New" w:hAnsi="Courier New" w:cs="Courier New"/>
                          <w:sz w:val="18"/>
                        </w:rPr>
                        <w:t>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ContactNo</w:t>
                      </w:r>
                      <w:proofErr w:type="spellEnd"/>
                      <w:r w:rsidRPr="00EA0CE0">
                        <w:rPr>
                          <w:rFonts w:ascii="Courier New" w:hAnsi="Courier New" w:cs="Courier New"/>
                          <w:sz w:val="18"/>
                        </w:rPr>
                        <w:t>)</w:t>
                      </w:r>
                    </w:p>
                    <w:p w14:paraId="40C87713"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tblOrders</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OrderID</w:t>
                      </w:r>
                      <w:proofErr w:type="spellEnd"/>
                      <w:r w:rsidRPr="00EA0CE0">
                        <w:rPr>
                          <w:rFonts w:ascii="Courier New" w:hAnsi="Courier New" w:cs="Courier New"/>
                          <w:sz w:val="18"/>
                          <w:u w:val="single"/>
                        </w:rPr>
                        <w:t xml:space="preserve">, </w:t>
                      </w:r>
                      <w:proofErr w:type="spellStart"/>
                      <w:r w:rsidRPr="00EA0CE0">
                        <w:rPr>
                          <w:rFonts w:ascii="Courier New" w:hAnsi="Courier New" w:cs="Courier New"/>
                          <w:b/>
                          <w:color w:val="002060"/>
                          <w:sz w:val="18"/>
                          <w:u w:val="single"/>
                        </w:rPr>
                        <w:t>MaterialNumber</w:t>
                      </w:r>
                      <w:proofErr w:type="spellEnd"/>
                      <w:r w:rsidRPr="00EA0CE0">
                        <w:rPr>
                          <w:rFonts w:ascii="Courier New" w:hAnsi="Courier New" w:cs="Courier New"/>
                          <w:b/>
                          <w:color w:val="002060"/>
                          <w:sz w:val="18"/>
                        </w:rPr>
                        <w:t xml:space="preserve"> (RA)</w:t>
                      </w:r>
                      <w:proofErr w:type="spellStart"/>
                      <w:r w:rsidRPr="00EA0CE0">
                        <w:rPr>
                          <w:rFonts w:ascii="Courier New" w:hAnsi="Courier New" w:cs="Courier New"/>
                          <w:sz w:val="18"/>
                        </w:rPr>
                        <w:t>OrderDate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LabourCost</w:t>
                      </w:r>
                      <w:proofErr w:type="spellEnd"/>
                      <w:r w:rsidRPr="00EA0CE0">
                        <w:rPr>
                          <w:rFonts w:ascii="Courier New" w:hAnsi="Courier New" w:cs="Courier New"/>
                          <w:sz w:val="18"/>
                        </w:rPr>
                        <w:t xml:space="preserve">, VAT, </w:t>
                      </w:r>
                      <w:proofErr w:type="spellStart"/>
                      <w:r w:rsidRPr="00EA0CE0">
                        <w:rPr>
                          <w:rFonts w:ascii="Courier New" w:hAnsi="Courier New" w:cs="Courier New"/>
                          <w:sz w:val="18"/>
                        </w:rPr>
                        <w:t>OrderTotal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WindowHeight</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DropRequired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FullnessRequired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b/>
                          <w:color w:val="002060"/>
                          <w:sz w:val="18"/>
                        </w:rPr>
                        <w:t>CustEmail</w:t>
                      </w:r>
                      <w:proofErr w:type="spellEnd"/>
                      <w:r w:rsidRPr="00EA0CE0">
                        <w:rPr>
                          <w:rFonts w:ascii="Courier New" w:hAnsi="Courier New" w:cs="Courier New"/>
                          <w:b/>
                          <w:color w:val="002060"/>
                          <w:sz w:val="18"/>
                        </w:rPr>
                        <w:t>,)</w:t>
                      </w:r>
                    </w:p>
                    <w:p w14:paraId="658CF349"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tblMaterials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MaterialNumber</w:t>
                      </w:r>
                      <w:proofErr w:type="spellEnd"/>
                      <w:r w:rsidRPr="00EA0CE0">
                        <w:rPr>
                          <w:rFonts w:ascii="Courier New" w:hAnsi="Courier New" w:cs="Courier New"/>
                          <w:sz w:val="18"/>
                        </w:rPr>
                        <w:t xml:space="preserve">, </w:t>
                      </w:r>
                      <w:proofErr w:type="spellStart"/>
                      <w:r w:rsidRPr="00EA0CE0">
                        <w:rPr>
                          <w:rFonts w:ascii="Courier New" w:hAnsi="Courier New" w:cs="Courier New"/>
                          <w:b/>
                          <w:color w:val="002060"/>
                          <w:sz w:val="18"/>
                          <w:u w:val="single"/>
                        </w:rPr>
                        <w:t>SuppEmail</w:t>
                      </w:r>
                      <w:proofErr w:type="spellEnd"/>
                      <w:r w:rsidRPr="00EA0CE0">
                        <w:rPr>
                          <w:rFonts w:ascii="Courier New" w:hAnsi="Courier New" w:cs="Courier New"/>
                          <w:b/>
                          <w:color w:val="002060"/>
                          <w:sz w:val="18"/>
                          <w:u w:val="single"/>
                        </w:rPr>
                        <w:t>,</w:t>
                      </w:r>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CostPerMetre</w:t>
                      </w:r>
                      <w:proofErr w:type="spellEnd"/>
                      <w:r w:rsidRPr="00EA0CE0">
                        <w:rPr>
                          <w:rFonts w:ascii="Courier New" w:hAnsi="Courier New" w:cs="Courier New"/>
                          <w:sz w:val="18"/>
                        </w:rPr>
                        <w:t>)</w:t>
                      </w:r>
                    </w:p>
                    <w:p w14:paraId="6B5E1A1F"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tblSuppliers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SuppEmai</w:t>
                      </w:r>
                      <w:r w:rsidRPr="00EA0CE0">
                        <w:rPr>
                          <w:rFonts w:ascii="Courier New" w:hAnsi="Courier New" w:cs="Courier New"/>
                          <w:b/>
                          <w:sz w:val="18"/>
                        </w:rPr>
                        <w:t>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SuppAddress</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SuppTown</w:t>
                      </w:r>
                      <w:proofErr w:type="spellEnd"/>
                      <w:r w:rsidRPr="00EA0CE0">
                        <w:rPr>
                          <w:rFonts w:ascii="Courier New" w:hAnsi="Courier New" w:cs="Courier New"/>
                          <w:sz w:val="18"/>
                        </w:rPr>
                        <w:t xml:space="preserve">/City, </w:t>
                      </w:r>
                      <w:proofErr w:type="spellStart"/>
                      <w:r w:rsidRPr="00EA0CE0">
                        <w:rPr>
                          <w:rFonts w:ascii="Courier New" w:hAnsi="Courier New" w:cs="Courier New"/>
                          <w:sz w:val="18"/>
                        </w:rPr>
                        <w:t>SuppPostCode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SuppcontactNo</w:t>
                      </w:r>
                      <w:proofErr w:type="spellEnd"/>
                      <w:r w:rsidRPr="00EA0CE0">
                        <w:rPr>
                          <w:rFonts w:ascii="Courier New" w:hAnsi="Courier New" w:cs="Courier New"/>
                          <w:sz w:val="18"/>
                        </w:rPr>
                        <w:t>)</w:t>
                      </w:r>
                    </w:p>
                  </w:txbxContent>
                </v:textbox>
              </v:shape>
            </w:pict>
          </mc:Fallback>
        </mc:AlternateContent>
      </w:r>
    </w:p>
    <w:p w14:paraId="305BBACE" w14:textId="77777777" w:rsidR="007414E4" w:rsidRPr="00B20488" w:rsidRDefault="007414E4" w:rsidP="00F02B5C">
      <w:pPr>
        <w:spacing w:line="480" w:lineRule="auto"/>
        <w:rPr>
          <w:rFonts w:ascii="Calibri" w:hAnsi="Calibri" w:cs="Arial"/>
          <w:sz w:val="12"/>
        </w:rPr>
      </w:pPr>
    </w:p>
    <w:p w14:paraId="4A1A40A2" w14:textId="77777777" w:rsidR="00422C59" w:rsidRPr="00B20488" w:rsidRDefault="00422C59" w:rsidP="00F02B5C">
      <w:pPr>
        <w:spacing w:line="480" w:lineRule="auto"/>
        <w:rPr>
          <w:rFonts w:ascii="Calibri" w:hAnsi="Calibri" w:cs="Arial"/>
          <w:sz w:val="2"/>
        </w:rPr>
      </w:pPr>
    </w:p>
    <w:p w14:paraId="6C2E71D9" w14:textId="77777777" w:rsidR="007414E4" w:rsidRPr="00B20488" w:rsidRDefault="007414E4" w:rsidP="005A2ED5">
      <w:pPr>
        <w:rPr>
          <w:rFonts w:ascii="Segoe UI" w:hAnsi="Segoe UI" w:cs="Arial"/>
          <w:sz w:val="21"/>
        </w:rPr>
      </w:pPr>
    </w:p>
    <w:p w14:paraId="4CD27A5B" w14:textId="77777777" w:rsidR="000E4E37" w:rsidRPr="00B20488" w:rsidRDefault="000E4E37" w:rsidP="005A2ED5">
      <w:pPr>
        <w:rPr>
          <w:rFonts w:ascii="Segoe UI" w:hAnsi="Segoe UI" w:cs="Arial"/>
          <w:sz w:val="21"/>
        </w:rPr>
      </w:pPr>
    </w:p>
    <w:p w14:paraId="41ACDDE2" w14:textId="77777777" w:rsidR="000E4E37" w:rsidRPr="00B20488" w:rsidRDefault="000E4E37" w:rsidP="005A2ED5">
      <w:pPr>
        <w:rPr>
          <w:rFonts w:ascii="Segoe UI" w:hAnsi="Segoe UI" w:cs="Arial"/>
          <w:sz w:val="21"/>
        </w:rPr>
      </w:pPr>
    </w:p>
    <w:p w14:paraId="1FC9055D" w14:textId="77777777" w:rsidR="0063145E" w:rsidRPr="00B20488" w:rsidRDefault="0063145E">
      <w:pPr>
        <w:rPr>
          <w:rFonts w:ascii="Myriad Pro" w:eastAsiaTheme="majorEastAsia" w:hAnsi="Myriad Pro" w:cstheme="minorHAnsi"/>
          <w:b/>
          <w:bCs/>
          <w:i/>
          <w:color w:val="000000" w:themeColor="text1"/>
          <w:kern w:val="32"/>
          <w:sz w:val="28"/>
        </w:rPr>
      </w:pPr>
      <w:r w:rsidRPr="00B20488">
        <w:rPr>
          <w:rFonts w:ascii="Segoe UI" w:hAnsi="Segoe UI" w:cs="Arial"/>
          <w:noProof/>
          <w:sz w:val="21"/>
          <w:lang w:eastAsia="en-GB"/>
        </w:rPr>
        <mc:AlternateContent>
          <mc:Choice Requires="wps">
            <w:drawing>
              <wp:anchor distT="0" distB="0" distL="114300" distR="114300" simplePos="0" relativeHeight="251962368" behindDoc="0" locked="0" layoutInCell="1" allowOverlap="1" wp14:anchorId="0AD7D7B4" wp14:editId="65AD2A50">
                <wp:simplePos x="0" y="0"/>
                <wp:positionH relativeFrom="column">
                  <wp:posOffset>2540</wp:posOffset>
                </wp:positionH>
                <wp:positionV relativeFrom="paragraph">
                  <wp:posOffset>509270</wp:posOffset>
                </wp:positionV>
                <wp:extent cx="6479540" cy="1302589"/>
                <wp:effectExtent l="0" t="0" r="16510" b="26670"/>
                <wp:wrapNone/>
                <wp:docPr id="41" name="Text Box 41"/>
                <wp:cNvGraphicFramePr/>
                <a:graphic xmlns:a="http://schemas.openxmlformats.org/drawingml/2006/main">
                  <a:graphicData uri="http://schemas.microsoft.com/office/word/2010/wordprocessingShape">
                    <wps:wsp>
                      <wps:cNvSpPr txBox="1"/>
                      <wps:spPr>
                        <a:xfrm>
                          <a:off x="0" y="0"/>
                          <a:ext cx="6479540" cy="1302589"/>
                        </a:xfrm>
                        <a:prstGeom prst="rect">
                          <a:avLst/>
                        </a:prstGeom>
                        <a:solidFill>
                          <a:schemeClr val="bg1"/>
                        </a:solidFill>
                        <a:ln w="6350">
                          <a:solidFill>
                            <a:prstClr val="black"/>
                          </a:solidFill>
                        </a:ln>
                      </wps:spPr>
                      <wps:txbx>
                        <w:txbxContent>
                          <w:p w14:paraId="3B537F64" w14:textId="77777777" w:rsidR="00B20488" w:rsidRPr="00A42C67" w:rsidRDefault="00B20488" w:rsidP="00EA0CE0">
                            <w:pPr>
                              <w:spacing w:after="120"/>
                              <w:rPr>
                                <w:rFonts w:ascii="AR CENA" w:hAnsi="AR CENA" w:cstheme="minorHAnsi"/>
                                <w:sz w:val="28"/>
                                <w:szCs w:val="28"/>
                              </w:rPr>
                            </w:pPr>
                            <w:r w:rsidRPr="00A42C67">
                              <w:rPr>
                                <w:rFonts w:ascii="AR CENA" w:hAnsi="AR CENA" w:cstheme="minorHAnsi"/>
                                <w:sz w:val="28"/>
                                <w:szCs w:val="28"/>
                              </w:rPr>
                              <w:t>Second Normal Form for Classic Furnishings (now fully normalised)</w:t>
                            </w:r>
                          </w:p>
                          <w:p w14:paraId="0D4AF9FF" w14:textId="77777777" w:rsidR="00B20488" w:rsidRPr="00DD66D9" w:rsidRDefault="00B20488" w:rsidP="0063145E">
                            <w:pPr>
                              <w:rPr>
                                <w:rFonts w:ascii="Consolas" w:hAnsi="Consolas" w:cs="Arial"/>
                                <w:b/>
                                <w:sz w:val="6"/>
                                <w:szCs w:val="20"/>
                              </w:rPr>
                            </w:pPr>
                          </w:p>
                          <w:p w14:paraId="106556E0"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tblCustomer</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CustEmail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FirstName</w:t>
                            </w:r>
                            <w:proofErr w:type="spellEnd"/>
                            <w:r w:rsidRPr="00EA0CE0">
                              <w:rPr>
                                <w:rFonts w:ascii="Courier New" w:hAnsi="Courier New" w:cs="Courier New"/>
                                <w:sz w:val="18"/>
                              </w:rPr>
                              <w:t xml:space="preserve">, Surname, Address, Town/City, </w:t>
                            </w:r>
                            <w:proofErr w:type="spellStart"/>
                            <w:r w:rsidRPr="00EA0CE0">
                              <w:rPr>
                                <w:rFonts w:ascii="Courier New" w:hAnsi="Courier New" w:cs="Courier New"/>
                                <w:sz w:val="18"/>
                              </w:rPr>
                              <w:t>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ContactNo</w:t>
                            </w:r>
                            <w:proofErr w:type="spellEnd"/>
                            <w:r w:rsidRPr="00EA0CE0">
                              <w:rPr>
                                <w:rFonts w:ascii="Courier New" w:hAnsi="Courier New" w:cs="Courier New"/>
                                <w:sz w:val="18"/>
                              </w:rPr>
                              <w:t>)</w:t>
                            </w:r>
                          </w:p>
                          <w:p w14:paraId="1AC27B6F" w14:textId="77777777" w:rsidR="00B20488" w:rsidRPr="00EA0CE0" w:rsidRDefault="00B20488" w:rsidP="00EA0CE0">
                            <w:pPr>
                              <w:spacing w:line="276" w:lineRule="auto"/>
                              <w:rPr>
                                <w:rFonts w:ascii="Courier New" w:hAnsi="Courier New" w:cs="Courier New"/>
                                <w:b/>
                                <w:color w:val="002060"/>
                                <w:sz w:val="18"/>
                              </w:rPr>
                            </w:pPr>
                            <w:proofErr w:type="spellStart"/>
                            <w:proofErr w:type="gramStart"/>
                            <w:r w:rsidRPr="00EA0CE0">
                              <w:rPr>
                                <w:rFonts w:ascii="Courier New" w:hAnsi="Courier New" w:cs="Courier New"/>
                                <w:b/>
                                <w:sz w:val="18"/>
                              </w:rPr>
                              <w:t>tblOrders</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OrderID</w:t>
                            </w:r>
                            <w:proofErr w:type="spellEnd"/>
                            <w:r w:rsidRPr="00EA0CE0">
                              <w:rPr>
                                <w:rFonts w:ascii="Courier New" w:hAnsi="Courier New" w:cs="Courier New"/>
                                <w:sz w:val="18"/>
                                <w:u w:val="single"/>
                              </w:rPr>
                              <w:t xml:space="preserve">, </w:t>
                            </w:r>
                            <w:proofErr w:type="spellStart"/>
                            <w:r w:rsidRPr="00EA0CE0">
                              <w:rPr>
                                <w:rFonts w:ascii="Courier New" w:hAnsi="Courier New" w:cs="Courier New"/>
                                <w:sz w:val="18"/>
                              </w:rPr>
                              <w:t>OrderDate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LabourCost</w:t>
                            </w:r>
                            <w:proofErr w:type="spellEnd"/>
                            <w:r w:rsidRPr="00EA0CE0">
                              <w:rPr>
                                <w:rFonts w:ascii="Courier New" w:hAnsi="Courier New" w:cs="Courier New"/>
                                <w:sz w:val="18"/>
                              </w:rPr>
                              <w:t xml:space="preserve">, VAT, </w:t>
                            </w:r>
                            <w:proofErr w:type="spellStart"/>
                            <w:r w:rsidRPr="00EA0CE0">
                              <w:rPr>
                                <w:rFonts w:ascii="Courier New" w:hAnsi="Courier New" w:cs="Courier New"/>
                                <w:sz w:val="18"/>
                              </w:rPr>
                              <w:t>OrderTotal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WindowHeight</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DropRequired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FullnessRequired</w:t>
                            </w:r>
                            <w:proofErr w:type="spellEnd"/>
                            <w:r w:rsidRPr="00EA0CE0">
                              <w:rPr>
                                <w:rFonts w:ascii="Courier New" w:hAnsi="Courier New" w:cs="Courier New"/>
                                <w:sz w:val="18"/>
                              </w:rPr>
                              <w:t xml:space="preserve">, </w:t>
                            </w:r>
                            <w:proofErr w:type="spellStart"/>
                            <w:r w:rsidRPr="00EA0CE0">
                              <w:rPr>
                                <w:rFonts w:ascii="Courier New" w:hAnsi="Courier New" w:cs="Courier New"/>
                                <w:b/>
                                <w:color w:val="002060"/>
                                <w:sz w:val="18"/>
                              </w:rPr>
                              <w:t>CustEmail</w:t>
                            </w:r>
                            <w:proofErr w:type="spellEnd"/>
                            <w:r w:rsidRPr="00EA0CE0">
                              <w:rPr>
                                <w:rFonts w:ascii="Courier New" w:hAnsi="Courier New" w:cs="Courier New"/>
                                <w:b/>
                                <w:color w:val="002060"/>
                                <w:sz w:val="18"/>
                              </w:rPr>
                              <w:t>,)</w:t>
                            </w:r>
                          </w:p>
                          <w:p w14:paraId="320623AC"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color w:val="002060"/>
                                <w:sz w:val="18"/>
                              </w:rPr>
                              <w:t>tblOrderMaterials</w:t>
                            </w:r>
                            <w:proofErr w:type="spellEnd"/>
                            <w:r w:rsidRPr="00EA0CE0">
                              <w:rPr>
                                <w:rFonts w:ascii="Courier New" w:hAnsi="Courier New" w:cs="Courier New"/>
                                <w:b/>
                                <w:color w:val="002060"/>
                                <w:sz w:val="18"/>
                              </w:rPr>
                              <w:t>(</w:t>
                            </w:r>
                            <w:proofErr w:type="spellStart"/>
                            <w:proofErr w:type="gramEnd"/>
                            <w:r w:rsidRPr="00EA0CE0">
                              <w:rPr>
                                <w:rFonts w:ascii="Courier New" w:hAnsi="Courier New" w:cs="Courier New"/>
                                <w:b/>
                                <w:color w:val="002060"/>
                                <w:sz w:val="18"/>
                                <w:u w:val="single"/>
                              </w:rPr>
                              <w:t>OrderID</w:t>
                            </w:r>
                            <w:proofErr w:type="spellEnd"/>
                            <w:r w:rsidRPr="00EA0CE0">
                              <w:rPr>
                                <w:rFonts w:ascii="Courier New" w:hAnsi="Courier New" w:cs="Courier New"/>
                                <w:b/>
                                <w:color w:val="002060"/>
                                <w:sz w:val="18"/>
                                <w:u w:val="single"/>
                              </w:rPr>
                              <w:t xml:space="preserve">, </w:t>
                            </w:r>
                            <w:proofErr w:type="spellStart"/>
                            <w:r w:rsidRPr="00EA0CE0">
                              <w:rPr>
                                <w:rFonts w:ascii="Courier New" w:hAnsi="Courier New" w:cs="Courier New"/>
                                <w:b/>
                                <w:color w:val="002060"/>
                                <w:sz w:val="18"/>
                                <w:u w:val="single"/>
                              </w:rPr>
                              <w:t>MaterialNumber</w:t>
                            </w:r>
                            <w:proofErr w:type="spellEnd"/>
                            <w:r w:rsidRPr="00EA0CE0">
                              <w:rPr>
                                <w:rFonts w:ascii="Courier New" w:hAnsi="Courier New" w:cs="Courier New"/>
                                <w:b/>
                                <w:color w:val="002060"/>
                                <w:sz w:val="18"/>
                              </w:rPr>
                              <w:t xml:space="preserve">, </w:t>
                            </w:r>
                            <w:proofErr w:type="spellStart"/>
                            <w:r w:rsidRPr="00EA0CE0">
                              <w:rPr>
                                <w:rFonts w:ascii="Courier New" w:hAnsi="Courier New" w:cs="Courier New"/>
                                <w:b/>
                                <w:color w:val="002060"/>
                                <w:sz w:val="18"/>
                              </w:rPr>
                              <w:t>NoOfMetres</w:t>
                            </w:r>
                            <w:proofErr w:type="spellEnd"/>
                            <w:r w:rsidRPr="00EA0CE0">
                              <w:rPr>
                                <w:rFonts w:ascii="Courier New" w:hAnsi="Courier New" w:cs="Courier New"/>
                                <w:b/>
                                <w:color w:val="002060"/>
                                <w:sz w:val="18"/>
                              </w:rPr>
                              <w:t>)</w:t>
                            </w:r>
                          </w:p>
                          <w:p w14:paraId="309348DD"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tblMaterials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MaterialNumber</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CostPerMetre</w:t>
                            </w:r>
                            <w:proofErr w:type="spellEnd"/>
                            <w:r w:rsidRPr="00EA0CE0">
                              <w:rPr>
                                <w:rFonts w:ascii="Courier New" w:hAnsi="Courier New" w:cs="Courier New"/>
                                <w:sz w:val="18"/>
                              </w:rPr>
                              <w:t>)</w:t>
                            </w:r>
                          </w:p>
                          <w:p w14:paraId="1D5F15C9" w14:textId="77777777" w:rsidR="00B20488" w:rsidRPr="00EA0CE0" w:rsidRDefault="00B20488" w:rsidP="00EA0CE0">
                            <w:pPr>
                              <w:spacing w:line="276" w:lineRule="auto"/>
                              <w:rPr>
                                <w:rFonts w:ascii="Courier New" w:hAnsi="Courier New" w:cs="Courier New"/>
                                <w:b/>
                                <w:color w:val="002060"/>
                                <w:sz w:val="18"/>
                              </w:rPr>
                            </w:pPr>
                            <w:proofErr w:type="spellStart"/>
                            <w:proofErr w:type="gramStart"/>
                            <w:r w:rsidRPr="00EA0CE0">
                              <w:rPr>
                                <w:rFonts w:ascii="Courier New" w:hAnsi="Courier New" w:cs="Courier New"/>
                                <w:b/>
                                <w:color w:val="002060"/>
                                <w:sz w:val="18"/>
                              </w:rPr>
                              <w:t>tblSuppMaterials</w:t>
                            </w:r>
                            <w:proofErr w:type="spellEnd"/>
                            <w:r w:rsidRPr="00EA0CE0">
                              <w:rPr>
                                <w:rFonts w:ascii="Courier New" w:hAnsi="Courier New" w:cs="Courier New"/>
                                <w:b/>
                                <w:color w:val="002060"/>
                                <w:sz w:val="18"/>
                              </w:rPr>
                              <w:t>(</w:t>
                            </w:r>
                            <w:proofErr w:type="spellStart"/>
                            <w:proofErr w:type="gramEnd"/>
                            <w:r w:rsidRPr="00EA0CE0">
                              <w:rPr>
                                <w:rFonts w:ascii="Courier New" w:hAnsi="Courier New" w:cs="Courier New"/>
                                <w:b/>
                                <w:color w:val="002060"/>
                                <w:sz w:val="18"/>
                                <w:u w:val="single"/>
                              </w:rPr>
                              <w:t>SuppEmail</w:t>
                            </w:r>
                            <w:proofErr w:type="spellEnd"/>
                            <w:r w:rsidRPr="00EA0CE0">
                              <w:rPr>
                                <w:rFonts w:ascii="Courier New" w:hAnsi="Courier New" w:cs="Courier New"/>
                                <w:b/>
                                <w:color w:val="002060"/>
                                <w:sz w:val="18"/>
                                <w:u w:val="single"/>
                              </w:rPr>
                              <w:t xml:space="preserve">, </w:t>
                            </w:r>
                            <w:proofErr w:type="spellStart"/>
                            <w:r w:rsidRPr="00EA0CE0">
                              <w:rPr>
                                <w:rFonts w:ascii="Courier New" w:hAnsi="Courier New" w:cs="Courier New"/>
                                <w:b/>
                                <w:color w:val="002060"/>
                                <w:sz w:val="18"/>
                                <w:u w:val="single"/>
                              </w:rPr>
                              <w:t>MaterialNumber</w:t>
                            </w:r>
                            <w:proofErr w:type="spellEnd"/>
                            <w:r w:rsidRPr="00EA0CE0">
                              <w:rPr>
                                <w:rFonts w:ascii="Courier New" w:hAnsi="Courier New" w:cs="Courier New"/>
                                <w:b/>
                                <w:color w:val="002060"/>
                                <w:sz w:val="18"/>
                              </w:rPr>
                              <w:t>)</w:t>
                            </w:r>
                          </w:p>
                          <w:p w14:paraId="63D38F24"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tblSuppliers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SuppEmai</w:t>
                            </w:r>
                            <w:r w:rsidRPr="00EA0CE0">
                              <w:rPr>
                                <w:rFonts w:ascii="Courier New" w:hAnsi="Courier New" w:cs="Courier New"/>
                                <w:b/>
                                <w:sz w:val="18"/>
                              </w:rPr>
                              <w:t>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SuppAddress</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SuppTown</w:t>
                            </w:r>
                            <w:proofErr w:type="spellEnd"/>
                            <w:r w:rsidRPr="00EA0CE0">
                              <w:rPr>
                                <w:rFonts w:ascii="Courier New" w:hAnsi="Courier New" w:cs="Courier New"/>
                                <w:sz w:val="18"/>
                              </w:rPr>
                              <w:t xml:space="preserve">/City, </w:t>
                            </w:r>
                            <w:proofErr w:type="spellStart"/>
                            <w:r w:rsidRPr="00EA0CE0">
                              <w:rPr>
                                <w:rFonts w:ascii="Courier New" w:hAnsi="Courier New" w:cs="Courier New"/>
                                <w:sz w:val="18"/>
                              </w:rPr>
                              <w:t>SuppPostCode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SuppcontactNo</w:t>
                            </w:r>
                            <w:proofErr w:type="spellEnd"/>
                            <w:r w:rsidRPr="00EA0CE0">
                              <w:rPr>
                                <w:rFonts w:ascii="Courier New" w:hAnsi="Courier New" w:cs="Courier New"/>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AD7D7B4" id="Text Box 41" o:spid="_x0000_s1275" type="#_x0000_t202" style="position:absolute;margin-left:.2pt;margin-top:40.1pt;width:510.2pt;height:102.55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" fillcolor="white [3212]" strokeweight=".5pt">
                <v:textbox style="mso-fit-shape-to-text:t">
                  <w:txbxContent>
                    <w:p w14:paraId="3B537F64" w14:textId="77777777" w:rsidR="00B20488" w:rsidRPr="00A42C67" w:rsidRDefault="00B20488" w:rsidP="00EA0CE0">
                      <w:pPr>
                        <w:spacing w:after="120"/>
                        <w:rPr>
                          <w:rFonts w:ascii="AR CENA" w:hAnsi="AR CENA" w:cstheme="minorHAnsi"/>
                          <w:sz w:val="28"/>
                          <w:szCs w:val="28"/>
                        </w:rPr>
                      </w:pPr>
                      <w:r w:rsidRPr="00A42C67">
                        <w:rPr>
                          <w:rFonts w:ascii="AR CENA" w:hAnsi="AR CENA" w:cstheme="minorHAnsi"/>
                          <w:sz w:val="28"/>
                          <w:szCs w:val="28"/>
                        </w:rPr>
                        <w:t>Second Normal Form for Classic Furnishings (now fully normalised)</w:t>
                      </w:r>
                    </w:p>
                    <w:p w14:paraId="0D4AF9FF" w14:textId="77777777" w:rsidR="00B20488" w:rsidRPr="00DD66D9" w:rsidRDefault="00B20488" w:rsidP="0063145E">
                      <w:pPr>
                        <w:rPr>
                          <w:rFonts w:ascii="Consolas" w:hAnsi="Consolas" w:cs="Arial"/>
                          <w:b/>
                          <w:sz w:val="6"/>
                          <w:szCs w:val="20"/>
                        </w:rPr>
                      </w:pPr>
                    </w:p>
                    <w:p w14:paraId="106556E0"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tblCustomer</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CustEmail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FirstName</w:t>
                      </w:r>
                      <w:proofErr w:type="spellEnd"/>
                      <w:r w:rsidRPr="00EA0CE0">
                        <w:rPr>
                          <w:rFonts w:ascii="Courier New" w:hAnsi="Courier New" w:cs="Courier New"/>
                          <w:sz w:val="18"/>
                        </w:rPr>
                        <w:t xml:space="preserve">, Surname, Address, Town/City, </w:t>
                      </w:r>
                      <w:proofErr w:type="spellStart"/>
                      <w:r w:rsidRPr="00EA0CE0">
                        <w:rPr>
                          <w:rFonts w:ascii="Courier New" w:hAnsi="Courier New" w:cs="Courier New"/>
                          <w:sz w:val="18"/>
                        </w:rPr>
                        <w:t>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ContactNo</w:t>
                      </w:r>
                      <w:proofErr w:type="spellEnd"/>
                      <w:r w:rsidRPr="00EA0CE0">
                        <w:rPr>
                          <w:rFonts w:ascii="Courier New" w:hAnsi="Courier New" w:cs="Courier New"/>
                          <w:sz w:val="18"/>
                        </w:rPr>
                        <w:t>)</w:t>
                      </w:r>
                    </w:p>
                    <w:p w14:paraId="1AC27B6F" w14:textId="77777777" w:rsidR="00B20488" w:rsidRPr="00EA0CE0" w:rsidRDefault="00B20488" w:rsidP="00EA0CE0">
                      <w:pPr>
                        <w:spacing w:line="276" w:lineRule="auto"/>
                        <w:rPr>
                          <w:rFonts w:ascii="Courier New" w:hAnsi="Courier New" w:cs="Courier New"/>
                          <w:b/>
                          <w:color w:val="002060"/>
                          <w:sz w:val="18"/>
                        </w:rPr>
                      </w:pPr>
                      <w:proofErr w:type="spellStart"/>
                      <w:proofErr w:type="gramStart"/>
                      <w:r w:rsidRPr="00EA0CE0">
                        <w:rPr>
                          <w:rFonts w:ascii="Courier New" w:hAnsi="Courier New" w:cs="Courier New"/>
                          <w:b/>
                          <w:sz w:val="18"/>
                        </w:rPr>
                        <w:t>tblOrders</w:t>
                      </w:r>
                      <w:proofErr w:type="spellEnd"/>
                      <w:r w:rsidRPr="00EA0CE0">
                        <w:rPr>
                          <w:rFonts w:ascii="Courier New" w:hAnsi="Courier New" w:cs="Courier New"/>
                          <w:sz w:val="18"/>
                        </w:rPr>
                        <w:t>(</w:t>
                      </w:r>
                      <w:proofErr w:type="spellStart"/>
                      <w:proofErr w:type="gramEnd"/>
                      <w:r w:rsidRPr="00EA0CE0">
                        <w:rPr>
                          <w:rFonts w:ascii="Courier New" w:hAnsi="Courier New" w:cs="Courier New"/>
                          <w:b/>
                          <w:sz w:val="18"/>
                          <w:u w:val="single"/>
                        </w:rPr>
                        <w:t>OrderID</w:t>
                      </w:r>
                      <w:proofErr w:type="spellEnd"/>
                      <w:r w:rsidRPr="00EA0CE0">
                        <w:rPr>
                          <w:rFonts w:ascii="Courier New" w:hAnsi="Courier New" w:cs="Courier New"/>
                          <w:sz w:val="18"/>
                          <w:u w:val="single"/>
                        </w:rPr>
                        <w:t xml:space="preserve">, </w:t>
                      </w:r>
                      <w:proofErr w:type="spellStart"/>
                      <w:r w:rsidRPr="00EA0CE0">
                        <w:rPr>
                          <w:rFonts w:ascii="Courier New" w:hAnsi="Courier New" w:cs="Courier New"/>
                          <w:sz w:val="18"/>
                        </w:rPr>
                        <w:t>OrderDate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LabourCost</w:t>
                      </w:r>
                      <w:proofErr w:type="spellEnd"/>
                      <w:r w:rsidRPr="00EA0CE0">
                        <w:rPr>
                          <w:rFonts w:ascii="Courier New" w:hAnsi="Courier New" w:cs="Courier New"/>
                          <w:sz w:val="18"/>
                        </w:rPr>
                        <w:t xml:space="preserve">, VAT, </w:t>
                      </w:r>
                      <w:proofErr w:type="spellStart"/>
                      <w:r w:rsidRPr="00EA0CE0">
                        <w:rPr>
                          <w:rFonts w:ascii="Courier New" w:hAnsi="Courier New" w:cs="Courier New"/>
                          <w:sz w:val="18"/>
                        </w:rPr>
                        <w:t>OrderTotal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WindowHeight</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WindowWidth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DropRequired</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FullnessRequired</w:t>
                      </w:r>
                      <w:proofErr w:type="spellEnd"/>
                      <w:r w:rsidRPr="00EA0CE0">
                        <w:rPr>
                          <w:rFonts w:ascii="Courier New" w:hAnsi="Courier New" w:cs="Courier New"/>
                          <w:sz w:val="18"/>
                        </w:rPr>
                        <w:t xml:space="preserve">, </w:t>
                      </w:r>
                      <w:proofErr w:type="spellStart"/>
                      <w:r w:rsidRPr="00EA0CE0">
                        <w:rPr>
                          <w:rFonts w:ascii="Courier New" w:hAnsi="Courier New" w:cs="Courier New"/>
                          <w:b/>
                          <w:color w:val="002060"/>
                          <w:sz w:val="18"/>
                        </w:rPr>
                        <w:t>CustEmail</w:t>
                      </w:r>
                      <w:proofErr w:type="spellEnd"/>
                      <w:r w:rsidRPr="00EA0CE0">
                        <w:rPr>
                          <w:rFonts w:ascii="Courier New" w:hAnsi="Courier New" w:cs="Courier New"/>
                          <w:b/>
                          <w:color w:val="002060"/>
                          <w:sz w:val="18"/>
                        </w:rPr>
                        <w:t>,)</w:t>
                      </w:r>
                    </w:p>
                    <w:p w14:paraId="320623AC"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color w:val="002060"/>
                          <w:sz w:val="18"/>
                        </w:rPr>
                        <w:t>tblOrderMaterials</w:t>
                      </w:r>
                      <w:proofErr w:type="spellEnd"/>
                      <w:r w:rsidRPr="00EA0CE0">
                        <w:rPr>
                          <w:rFonts w:ascii="Courier New" w:hAnsi="Courier New" w:cs="Courier New"/>
                          <w:b/>
                          <w:color w:val="002060"/>
                          <w:sz w:val="18"/>
                        </w:rPr>
                        <w:t>(</w:t>
                      </w:r>
                      <w:proofErr w:type="spellStart"/>
                      <w:proofErr w:type="gramEnd"/>
                      <w:r w:rsidRPr="00EA0CE0">
                        <w:rPr>
                          <w:rFonts w:ascii="Courier New" w:hAnsi="Courier New" w:cs="Courier New"/>
                          <w:b/>
                          <w:color w:val="002060"/>
                          <w:sz w:val="18"/>
                          <w:u w:val="single"/>
                        </w:rPr>
                        <w:t>OrderID</w:t>
                      </w:r>
                      <w:proofErr w:type="spellEnd"/>
                      <w:r w:rsidRPr="00EA0CE0">
                        <w:rPr>
                          <w:rFonts w:ascii="Courier New" w:hAnsi="Courier New" w:cs="Courier New"/>
                          <w:b/>
                          <w:color w:val="002060"/>
                          <w:sz w:val="18"/>
                          <w:u w:val="single"/>
                        </w:rPr>
                        <w:t xml:space="preserve">, </w:t>
                      </w:r>
                      <w:proofErr w:type="spellStart"/>
                      <w:r w:rsidRPr="00EA0CE0">
                        <w:rPr>
                          <w:rFonts w:ascii="Courier New" w:hAnsi="Courier New" w:cs="Courier New"/>
                          <w:b/>
                          <w:color w:val="002060"/>
                          <w:sz w:val="18"/>
                          <w:u w:val="single"/>
                        </w:rPr>
                        <w:t>MaterialNumber</w:t>
                      </w:r>
                      <w:proofErr w:type="spellEnd"/>
                      <w:r w:rsidRPr="00EA0CE0">
                        <w:rPr>
                          <w:rFonts w:ascii="Courier New" w:hAnsi="Courier New" w:cs="Courier New"/>
                          <w:b/>
                          <w:color w:val="002060"/>
                          <w:sz w:val="18"/>
                        </w:rPr>
                        <w:t xml:space="preserve">, </w:t>
                      </w:r>
                      <w:proofErr w:type="spellStart"/>
                      <w:r w:rsidRPr="00EA0CE0">
                        <w:rPr>
                          <w:rFonts w:ascii="Courier New" w:hAnsi="Courier New" w:cs="Courier New"/>
                          <w:b/>
                          <w:color w:val="002060"/>
                          <w:sz w:val="18"/>
                        </w:rPr>
                        <w:t>NoOfMetres</w:t>
                      </w:r>
                      <w:proofErr w:type="spellEnd"/>
                      <w:r w:rsidRPr="00EA0CE0">
                        <w:rPr>
                          <w:rFonts w:ascii="Courier New" w:hAnsi="Courier New" w:cs="Courier New"/>
                          <w:b/>
                          <w:color w:val="002060"/>
                          <w:sz w:val="18"/>
                        </w:rPr>
                        <w:t>)</w:t>
                      </w:r>
                    </w:p>
                    <w:p w14:paraId="309348DD"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tblMaterials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MaterialNumber</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MaterialWidth</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CostPerMetre</w:t>
                      </w:r>
                      <w:proofErr w:type="spellEnd"/>
                      <w:r w:rsidRPr="00EA0CE0">
                        <w:rPr>
                          <w:rFonts w:ascii="Courier New" w:hAnsi="Courier New" w:cs="Courier New"/>
                          <w:sz w:val="18"/>
                        </w:rPr>
                        <w:t>)</w:t>
                      </w:r>
                    </w:p>
                    <w:p w14:paraId="1D5F15C9" w14:textId="77777777" w:rsidR="00B20488" w:rsidRPr="00EA0CE0" w:rsidRDefault="00B20488" w:rsidP="00EA0CE0">
                      <w:pPr>
                        <w:spacing w:line="276" w:lineRule="auto"/>
                        <w:rPr>
                          <w:rFonts w:ascii="Courier New" w:hAnsi="Courier New" w:cs="Courier New"/>
                          <w:b/>
                          <w:color w:val="002060"/>
                          <w:sz w:val="18"/>
                        </w:rPr>
                      </w:pPr>
                      <w:proofErr w:type="spellStart"/>
                      <w:proofErr w:type="gramStart"/>
                      <w:r w:rsidRPr="00EA0CE0">
                        <w:rPr>
                          <w:rFonts w:ascii="Courier New" w:hAnsi="Courier New" w:cs="Courier New"/>
                          <w:b/>
                          <w:color w:val="002060"/>
                          <w:sz w:val="18"/>
                        </w:rPr>
                        <w:t>tblSuppMaterials</w:t>
                      </w:r>
                      <w:proofErr w:type="spellEnd"/>
                      <w:r w:rsidRPr="00EA0CE0">
                        <w:rPr>
                          <w:rFonts w:ascii="Courier New" w:hAnsi="Courier New" w:cs="Courier New"/>
                          <w:b/>
                          <w:color w:val="002060"/>
                          <w:sz w:val="18"/>
                        </w:rPr>
                        <w:t>(</w:t>
                      </w:r>
                      <w:proofErr w:type="spellStart"/>
                      <w:proofErr w:type="gramEnd"/>
                      <w:r w:rsidRPr="00EA0CE0">
                        <w:rPr>
                          <w:rFonts w:ascii="Courier New" w:hAnsi="Courier New" w:cs="Courier New"/>
                          <w:b/>
                          <w:color w:val="002060"/>
                          <w:sz w:val="18"/>
                          <w:u w:val="single"/>
                        </w:rPr>
                        <w:t>SuppEmail</w:t>
                      </w:r>
                      <w:proofErr w:type="spellEnd"/>
                      <w:r w:rsidRPr="00EA0CE0">
                        <w:rPr>
                          <w:rFonts w:ascii="Courier New" w:hAnsi="Courier New" w:cs="Courier New"/>
                          <w:b/>
                          <w:color w:val="002060"/>
                          <w:sz w:val="18"/>
                          <w:u w:val="single"/>
                        </w:rPr>
                        <w:t xml:space="preserve">, </w:t>
                      </w:r>
                      <w:proofErr w:type="spellStart"/>
                      <w:r w:rsidRPr="00EA0CE0">
                        <w:rPr>
                          <w:rFonts w:ascii="Courier New" w:hAnsi="Courier New" w:cs="Courier New"/>
                          <w:b/>
                          <w:color w:val="002060"/>
                          <w:sz w:val="18"/>
                          <w:u w:val="single"/>
                        </w:rPr>
                        <w:t>MaterialNumber</w:t>
                      </w:r>
                      <w:proofErr w:type="spellEnd"/>
                      <w:r w:rsidRPr="00EA0CE0">
                        <w:rPr>
                          <w:rFonts w:ascii="Courier New" w:hAnsi="Courier New" w:cs="Courier New"/>
                          <w:b/>
                          <w:color w:val="002060"/>
                          <w:sz w:val="18"/>
                        </w:rPr>
                        <w:t>)</w:t>
                      </w:r>
                    </w:p>
                    <w:p w14:paraId="63D38F24" w14:textId="77777777" w:rsidR="00B20488" w:rsidRPr="00EA0CE0" w:rsidRDefault="00B20488" w:rsidP="00EA0CE0">
                      <w:pPr>
                        <w:spacing w:line="276" w:lineRule="auto"/>
                        <w:rPr>
                          <w:rFonts w:ascii="Courier New" w:hAnsi="Courier New" w:cs="Courier New"/>
                          <w:sz w:val="18"/>
                        </w:rPr>
                      </w:pPr>
                      <w:proofErr w:type="spellStart"/>
                      <w:proofErr w:type="gramStart"/>
                      <w:r w:rsidRPr="00EA0CE0">
                        <w:rPr>
                          <w:rFonts w:ascii="Courier New" w:hAnsi="Courier New" w:cs="Courier New"/>
                          <w:b/>
                          <w:sz w:val="18"/>
                        </w:rPr>
                        <w:t>tblSuppliers</w:t>
                      </w:r>
                      <w:proofErr w:type="spellEnd"/>
                      <w:r w:rsidRPr="00EA0CE0">
                        <w:rPr>
                          <w:rFonts w:ascii="Courier New" w:hAnsi="Courier New" w:cs="Courier New"/>
                          <w:b/>
                          <w:sz w:val="18"/>
                        </w:rPr>
                        <w:t>(</w:t>
                      </w:r>
                      <w:proofErr w:type="spellStart"/>
                      <w:proofErr w:type="gramEnd"/>
                      <w:r w:rsidRPr="00EA0CE0">
                        <w:rPr>
                          <w:rFonts w:ascii="Courier New" w:hAnsi="Courier New" w:cs="Courier New"/>
                          <w:b/>
                          <w:sz w:val="18"/>
                          <w:u w:val="single"/>
                        </w:rPr>
                        <w:t>SuppEmai</w:t>
                      </w:r>
                      <w:r w:rsidRPr="00EA0CE0">
                        <w:rPr>
                          <w:rFonts w:ascii="Courier New" w:hAnsi="Courier New" w:cs="Courier New"/>
                          <w:b/>
                          <w:sz w:val="18"/>
                        </w:rPr>
                        <w:t>l</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SuppName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SuppAddress</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SuppTown</w:t>
                      </w:r>
                      <w:proofErr w:type="spellEnd"/>
                      <w:r w:rsidRPr="00EA0CE0">
                        <w:rPr>
                          <w:rFonts w:ascii="Courier New" w:hAnsi="Courier New" w:cs="Courier New"/>
                          <w:sz w:val="18"/>
                        </w:rPr>
                        <w:t xml:space="preserve">/City, </w:t>
                      </w:r>
                      <w:proofErr w:type="spellStart"/>
                      <w:r w:rsidRPr="00EA0CE0">
                        <w:rPr>
                          <w:rFonts w:ascii="Courier New" w:hAnsi="Courier New" w:cs="Courier New"/>
                          <w:sz w:val="18"/>
                        </w:rPr>
                        <w:t>SuppPostCode</w:t>
                      </w:r>
                      <w:proofErr w:type="spellEnd"/>
                      <w:r w:rsidRPr="00EA0CE0">
                        <w:rPr>
                          <w:rFonts w:ascii="Courier New" w:hAnsi="Courier New" w:cs="Courier New"/>
                          <w:sz w:val="18"/>
                        </w:rPr>
                        <w:t xml:space="preserve">, </w:t>
                      </w:r>
                      <w:proofErr w:type="spellStart"/>
                      <w:r w:rsidRPr="00EA0CE0">
                        <w:rPr>
                          <w:rFonts w:ascii="Courier New" w:hAnsi="Courier New" w:cs="Courier New"/>
                          <w:sz w:val="18"/>
                        </w:rPr>
                        <w:t>SuppcontactNo</w:t>
                      </w:r>
                      <w:proofErr w:type="spellEnd"/>
                      <w:r w:rsidRPr="00EA0CE0">
                        <w:rPr>
                          <w:rFonts w:ascii="Courier New" w:hAnsi="Courier New" w:cs="Courier New"/>
                          <w:sz w:val="18"/>
                        </w:rPr>
                        <w:t>)</w:t>
                      </w:r>
                    </w:p>
                  </w:txbxContent>
                </v:textbox>
              </v:shape>
            </w:pict>
          </mc:Fallback>
        </mc:AlternateContent>
      </w:r>
      <w:r w:rsidRPr="00B20488">
        <w:br w:type="page"/>
      </w:r>
    </w:p>
    <w:p w14:paraId="7DDF8797" w14:textId="77777777" w:rsidR="007414E4" w:rsidRPr="00B20488" w:rsidRDefault="007414E4" w:rsidP="00C159F6">
      <w:pPr>
        <w:pStyle w:val="h1alt2"/>
      </w:pPr>
      <w:r w:rsidRPr="00B20488">
        <w:lastRenderedPageBreak/>
        <w:t>Post-Normalisation Entity Relationship Diagram</w:t>
      </w:r>
    </w:p>
    <w:p w14:paraId="03619EA6"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Once normalisation is complete then it is good practice to display the normalised Entity Relationship Diagram</w:t>
      </w:r>
      <w:r w:rsidR="00886940" w:rsidRPr="00B20488">
        <w:rPr>
          <w:rFonts w:ascii="Segoe UI" w:hAnsi="Segoe UI" w:cs="Arial"/>
          <w:sz w:val="21"/>
          <w:szCs w:val="24"/>
        </w:rPr>
        <w:t xml:space="preserve">.  </w:t>
      </w:r>
      <w:r w:rsidRPr="00B20488">
        <w:rPr>
          <w:rFonts w:ascii="Segoe UI" w:hAnsi="Segoe UI" w:cs="Arial"/>
          <w:sz w:val="21"/>
          <w:szCs w:val="24"/>
        </w:rPr>
        <w:t>This diagram will also help you to set your relationships accurately during the creation of your solution</w:t>
      </w:r>
      <w:r w:rsidR="00886940" w:rsidRPr="00B20488">
        <w:rPr>
          <w:rFonts w:ascii="Segoe UI" w:hAnsi="Segoe UI" w:cs="Arial"/>
          <w:sz w:val="21"/>
          <w:szCs w:val="24"/>
        </w:rPr>
        <w:t xml:space="preserve">.  </w:t>
      </w:r>
      <w:r w:rsidRPr="00B20488">
        <w:rPr>
          <w:rFonts w:ascii="Segoe UI" w:hAnsi="Segoe UI" w:cs="Arial"/>
          <w:sz w:val="21"/>
          <w:szCs w:val="24"/>
        </w:rPr>
        <w:t xml:space="preserve">Below is the normalised diagram for </w:t>
      </w:r>
      <w:r w:rsidRPr="00B20488">
        <w:rPr>
          <w:rFonts w:ascii="Segoe UI" w:hAnsi="Segoe UI" w:cs="Arial"/>
          <w:i/>
          <w:sz w:val="21"/>
          <w:szCs w:val="24"/>
        </w:rPr>
        <w:t>Classic Furnishings</w:t>
      </w:r>
      <w:r w:rsidRPr="00B20488">
        <w:rPr>
          <w:rFonts w:ascii="Segoe UI" w:hAnsi="Segoe UI" w:cs="Arial"/>
          <w:sz w:val="21"/>
          <w:szCs w:val="24"/>
        </w:rPr>
        <w:t xml:space="preserve"> which clearly shows the insertion of two new tables which indicates that the design now has no remaining many-to-many relationships</w:t>
      </w:r>
      <w:r w:rsidR="00886940" w:rsidRPr="00B20488">
        <w:rPr>
          <w:rFonts w:ascii="Segoe UI" w:hAnsi="Segoe UI" w:cs="Arial"/>
          <w:sz w:val="21"/>
          <w:szCs w:val="24"/>
        </w:rPr>
        <w:t xml:space="preserve">.  </w:t>
      </w:r>
      <w:r w:rsidRPr="00B20488">
        <w:rPr>
          <w:rFonts w:ascii="Segoe UI" w:hAnsi="Segoe UI" w:cs="Arial"/>
          <w:sz w:val="21"/>
          <w:szCs w:val="24"/>
        </w:rPr>
        <w:t>Fig 16 shows the post normalisation ERD for Fig 14</w:t>
      </w:r>
      <w:r w:rsidR="00886940" w:rsidRPr="00B20488">
        <w:rPr>
          <w:rFonts w:ascii="Segoe UI" w:hAnsi="Segoe UI" w:cs="Arial"/>
          <w:sz w:val="21"/>
          <w:szCs w:val="24"/>
        </w:rPr>
        <w:t xml:space="preserve">.  </w:t>
      </w:r>
    </w:p>
    <w:p w14:paraId="53100445" w14:textId="77777777" w:rsidR="003559CC" w:rsidRPr="00B20488" w:rsidRDefault="003559CC" w:rsidP="005A2ED5">
      <w:pPr>
        <w:rPr>
          <w:rFonts w:ascii="Segoe UI Semibold" w:hAnsi="Segoe UI Semibold" w:cs="Arial"/>
          <w:sz w:val="21"/>
          <w:szCs w:val="24"/>
        </w:rPr>
      </w:pPr>
    </w:p>
    <w:p w14:paraId="2880AD39" w14:textId="77777777" w:rsidR="007414E4" w:rsidRPr="00B20488" w:rsidRDefault="00470E6A" w:rsidP="00470E6A">
      <w:pPr>
        <w:pStyle w:val="fig"/>
        <w:ind w:right="424"/>
        <w:jc w:val="center"/>
        <w:rPr>
          <w:rFonts w:ascii="Tw Cen MT" w:hAnsi="Tw Cen MT"/>
          <w:b w:val="0"/>
          <w:sz w:val="22"/>
        </w:rPr>
      </w:pPr>
      <w:r w:rsidRPr="00B20488">
        <w:rPr>
          <w:rFonts w:ascii="Tw Cen MT" w:hAnsi="Tw Cen MT"/>
          <w:b w:val="0"/>
          <w:sz w:val="22"/>
        </w:rPr>
        <w:t xml:space="preserve">Figure 16 – Classic Furnishings: </w:t>
      </w:r>
      <w:r w:rsidR="007414E4" w:rsidRPr="00B20488">
        <w:rPr>
          <w:rFonts w:ascii="Tw Cen MT" w:hAnsi="Tw Cen MT"/>
          <w:b w:val="0"/>
          <w:sz w:val="22"/>
        </w:rPr>
        <w:t>Example of a Post-Normalisation Entity-Relationship Diagram</w:t>
      </w:r>
    </w:p>
    <w:p w14:paraId="6B823B98" w14:textId="77777777" w:rsidR="005035D3" w:rsidRPr="00B20488" w:rsidRDefault="00CC0828" w:rsidP="005A2ED5">
      <w:pPr>
        <w:rPr>
          <w:rFonts w:ascii="Segoe UI" w:hAnsi="Segoe UI" w:cs="Arial"/>
          <w:sz w:val="21"/>
          <w:szCs w:val="24"/>
        </w:rPr>
      </w:pPr>
      <w:r w:rsidRPr="00B20488">
        <w:rPr>
          <w:rFonts w:ascii="Myriad Pro" w:hAnsi="Myriad Pro"/>
          <w:b/>
          <w:noProof/>
          <w:lang w:eastAsia="en-GB"/>
        </w:rPr>
        <mc:AlternateContent>
          <mc:Choice Requires="wpg">
            <w:drawing>
              <wp:anchor distT="0" distB="0" distL="114300" distR="114300" simplePos="0" relativeHeight="251995136" behindDoc="0" locked="0" layoutInCell="1" allowOverlap="1" wp14:anchorId="242ED3E3" wp14:editId="3F3D21F8">
                <wp:simplePos x="0" y="0"/>
                <wp:positionH relativeFrom="margin">
                  <wp:posOffset>1402080</wp:posOffset>
                </wp:positionH>
                <wp:positionV relativeFrom="paragraph">
                  <wp:posOffset>180340</wp:posOffset>
                </wp:positionV>
                <wp:extent cx="3655060" cy="2594610"/>
                <wp:effectExtent l="0" t="0" r="21590" b="15240"/>
                <wp:wrapNone/>
                <wp:docPr id="110" name="Group 110"/>
                <wp:cNvGraphicFramePr/>
                <a:graphic xmlns:a="http://schemas.openxmlformats.org/drawingml/2006/main">
                  <a:graphicData uri="http://schemas.microsoft.com/office/word/2010/wordprocessingGroup">
                    <wpg:wgp>
                      <wpg:cNvGrpSpPr/>
                      <wpg:grpSpPr>
                        <a:xfrm>
                          <a:off x="0" y="0"/>
                          <a:ext cx="3655060" cy="2594610"/>
                          <a:chOff x="0" y="0"/>
                          <a:chExt cx="5437742" cy="3860262"/>
                        </a:xfrm>
                      </wpg:grpSpPr>
                      <wpg:grpSp>
                        <wpg:cNvPr id="111" name="Group 111"/>
                        <wpg:cNvGrpSpPr/>
                        <wpg:grpSpPr>
                          <a:xfrm>
                            <a:off x="1022889" y="271220"/>
                            <a:ext cx="3391007" cy="3321782"/>
                            <a:chOff x="0" y="0"/>
                            <a:chExt cx="3391007" cy="3321782"/>
                          </a:xfrm>
                        </wpg:grpSpPr>
                        <wpg:grpSp>
                          <wpg:cNvPr id="112" name="Group 112"/>
                          <wpg:cNvGrpSpPr/>
                          <wpg:grpSpPr>
                            <a:xfrm flipH="1">
                              <a:off x="1263111" y="3091912"/>
                              <a:ext cx="1414780" cy="229870"/>
                              <a:chOff x="3443287" y="-1"/>
                              <a:chExt cx="1616426" cy="298143"/>
                            </a:xfrm>
                          </wpg:grpSpPr>
                          <wps:wsp>
                            <wps:cNvPr id="113" name="Straight Connector 113"/>
                            <wps:cNvCnPr/>
                            <wps:spPr>
                              <a:xfrm>
                                <a:off x="3443287" y="150474"/>
                                <a:ext cx="16106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Isosceles Triangle 114"/>
                            <wps:cNvSpPr/>
                            <wps:spPr>
                              <a:xfrm rot="16200000">
                                <a:off x="4802641" y="41071"/>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 name="Group 115"/>
                          <wpg:cNvGrpSpPr/>
                          <wpg:grpSpPr>
                            <a:xfrm flipV="1">
                              <a:off x="3130657" y="1790054"/>
                              <a:ext cx="260350" cy="1365250"/>
                              <a:chOff x="0" y="0"/>
                              <a:chExt cx="297813" cy="1767205"/>
                            </a:xfrm>
                          </wpg:grpSpPr>
                          <wps:wsp>
                            <wps:cNvPr id="116" name="Straight Connector 116"/>
                            <wps:cNvCnPr/>
                            <wps:spPr>
                              <a:xfrm>
                                <a:off x="143933" y="0"/>
                                <a:ext cx="0" cy="176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 name="Isosceles Triangle 117"/>
                            <wps:cNvSpPr/>
                            <wps:spPr>
                              <a:xfrm>
                                <a:off x="0" y="1236133"/>
                                <a:ext cx="29781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 name="Group 118"/>
                          <wpg:cNvGrpSpPr/>
                          <wpg:grpSpPr>
                            <a:xfrm>
                              <a:off x="3130657" y="170482"/>
                              <a:ext cx="260350" cy="1365250"/>
                              <a:chOff x="0" y="0"/>
                              <a:chExt cx="297813" cy="1767205"/>
                            </a:xfrm>
                          </wpg:grpSpPr>
                          <wps:wsp>
                            <wps:cNvPr id="119" name="Straight Connector 119"/>
                            <wps:cNvCnPr/>
                            <wps:spPr>
                              <a:xfrm>
                                <a:off x="143933" y="0"/>
                                <a:ext cx="0" cy="176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0" name="Isosceles Triangle 120"/>
                            <wps:cNvSpPr/>
                            <wps:spPr>
                              <a:xfrm>
                                <a:off x="0" y="1236133"/>
                                <a:ext cx="29781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Group 121"/>
                          <wpg:cNvGrpSpPr/>
                          <wpg:grpSpPr>
                            <a:xfrm>
                              <a:off x="720671" y="0"/>
                              <a:ext cx="1414780" cy="229870"/>
                              <a:chOff x="3443287" y="-1"/>
                              <a:chExt cx="1616426" cy="298143"/>
                            </a:xfrm>
                          </wpg:grpSpPr>
                          <wps:wsp>
                            <wps:cNvPr id="125" name="Straight Connector 125"/>
                            <wps:cNvCnPr/>
                            <wps:spPr>
                              <a:xfrm>
                                <a:off x="3443287" y="150474"/>
                                <a:ext cx="16106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 name="Isosceles Triangle 126"/>
                            <wps:cNvSpPr/>
                            <wps:spPr>
                              <a:xfrm rot="16200000">
                                <a:off x="4802641" y="41071"/>
                                <a:ext cx="29814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7" name="Group 127"/>
                          <wpg:cNvGrpSpPr/>
                          <wpg:grpSpPr>
                            <a:xfrm>
                              <a:off x="0" y="1728061"/>
                              <a:ext cx="260350" cy="1365250"/>
                              <a:chOff x="0" y="0"/>
                              <a:chExt cx="297813" cy="1767205"/>
                            </a:xfrm>
                          </wpg:grpSpPr>
                          <wps:wsp>
                            <wps:cNvPr id="128" name="Straight Connector 128"/>
                            <wps:cNvCnPr/>
                            <wps:spPr>
                              <a:xfrm>
                                <a:off x="143933" y="0"/>
                                <a:ext cx="0" cy="17672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Isosceles Triangle 129"/>
                            <wps:cNvSpPr/>
                            <wps:spPr>
                              <a:xfrm>
                                <a:off x="0" y="1236133"/>
                                <a:ext cx="297813" cy="216000"/>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30" name="Rectangle 130"/>
                        <wps:cNvSpPr/>
                        <wps:spPr>
                          <a:xfrm>
                            <a:off x="0" y="0"/>
                            <a:ext cx="2299335" cy="7683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EA03E"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38407" y="0"/>
                            <a:ext cx="2299335" cy="7683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4219D"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138407" y="1549830"/>
                            <a:ext cx="2299335" cy="7683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AE289"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Order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0" y="1549830"/>
                            <a:ext cx="2299335" cy="7683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28A210"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3138407" y="3091912"/>
                            <a:ext cx="2299335" cy="7683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7F4258"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3091912"/>
                            <a:ext cx="2299335" cy="7683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89D518"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Supplier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ED3E3" id="Group 110" o:spid="_x0000_s1276" style="position:absolute;margin-left:110.4pt;margin-top:14.2pt;width:287.8pt;height:204.3pt;z-index:251995136;mso-position-horizontal-relative:margin;mso-width-relative:margin;mso-height-relative:margin" coordsize="54377,3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">
                <v:group id="Group 111" o:spid="_x0000_s1277" style="position:absolute;left:10228;top:2712;width:33910;height:33218" coordsize="33910,33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group id="Group 112" o:spid="_x0000_s1278" style="position:absolute;left:12631;top:30919;width:14147;height:2298;flip:x" coordorigin="34432" coordsize="16164,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XFVb8AAADcAAAADwAAAGRycy9kb3ducmV2LnhtbERPTYvCMBC9L/gfwgje&#10;1lQpslSjiKCIeNmuisehGdtgMylN1PrvN4LgbR7vc2aLztbiTq03jhWMhgkI4sJpw6WCw9/6+weE&#10;D8gaa8ek4EkeFvPe1wwz7R78S/c8lCKGsM9QQRVCk0npi4os+qFriCN3ca3FEGFbSt3iI4bbWo6T&#10;ZCItGo4NFTa0qqi45jer4Lg0KaWn826fFERbLc+b3KRKDfrdcgoiUBc+4rd7q+P80Rhez8QL5Pwf&#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EIlxVW/AAAA3AAAAA8AAAAA&#10;AAAAAAAAAAAAqgIAAGRycy9kb3ducmV2LnhtbFBLBQYAAAAABAAEAPoAAACWAwAAAAA=&#10;">
                    <v:line id="Straight Connector 113" o:spid="_x0000_s1279" style="position:absolute;visibility:visible;mso-wrap-style:square" from="34432,1504" to="50539,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T3ysAAAADcAAAADwAAAGRycy9kb3ducmV2LnhtbERPTYvCMBC9L/gfwgh7W1NdEKlGUUF3&#10;r1v14G1oxqbYTEqS2u6/3ywI3ubxPme1GWwjHuRD7VjBdJKBIC6drrlScD4dPhYgQkTW2DgmBb8U&#10;YLMeva0w167nH3oUsRIphEOOCkyMbS5lKA1ZDBPXEifu5rzFmKCvpPbYp3DbyFmWzaXFmlODwZb2&#10;hsp70VkF124X/ddJbvti2B/N7NCUnbso9T4etksQkYb4Ej/d3zrNn37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U98rAAAAA3AAAAA8AAAAAAAAAAAAAAAAA&#10;oQIAAGRycy9kb3ducmV2LnhtbFBLBQYAAAAABAAEAPkAAACOAwAAAAA=&#10;" strokecolor="black [3213]" strokeweight="1.5pt"/>
                    <v:shape id="Isosceles Triangle 114" o:spid="_x0000_s1280" type="#_x0000_t5" style="position:absolute;left:48026;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1MMA&#10;AADcAAAADwAAAGRycy9kb3ducmV2LnhtbERPTWsCMRC9F/wPYYReFs1aWpHVKFoo9NhqRbwNm3Gz&#10;uplsN9FN++ubQqG3ebzPWayibcSNOl87VjAZ5yCIS6drrhR87F5GMxA+IGtsHJOCL/KwWg7uFlho&#10;1/M73bahEimEfYEKTAhtIaUvDVn0Y9cSJ+7kOoshwa6SusM+hdtGPuT5VFqsOTUYbOnZUHnZXq0C&#10;H3f45LNDvz9fj/H705jsLdsodT+M6zmIQDH8i//crzrNnzzC7zPpAr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E1MMAAADcAAAADwAAAAAAAAAAAAAAAACYAgAAZHJzL2Rv&#10;d25yZXYueG1sUEsFBgAAAAAEAAQA9QAAAIgDAAAAAA==&#10;" filled="f" strokecolor="black [3213]" strokeweight="1.5pt"/>
                  </v:group>
                  <v:group id="Group 115" o:spid="_x0000_s1281" style="position:absolute;left:31306;top:17900;width:2604;height:13653;flip:y" coordsize="2978,17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NzF0hwAAAANwAAAAPAAAA&#10;AAAAAAAAAAAAAKoCAABkcnMvZG93bnJldi54bWxQSwUGAAAAAAQABAD6AAAAlwMAAAAA&#10;">
                    <v:line id="Straight Connector 116" o:spid="_x0000_s1282" style="position:absolute;visibility:visible;mso-wrap-style:square" from="1439,0" to="1439,1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NUUsAAAADcAAAADwAAAGRycy9kb3ducmV2LnhtbERPTYvCMBC9L/gfwgh7W1M9yFKNooK6&#10;V6sevA3N2BSbSUlS2/33G2HB2zze5yzXg23Ek3yoHSuYTjIQxKXTNVcKLuf91zeIEJE1No5JwS8F&#10;WK9GH0vMtev5RM8iViKFcMhRgYmxzaUMpSGLYeJa4sTdnbcYE/SV1B77FG4bOcuyubRYc2ow2NLO&#10;UPkoOqvg1m2jP57lpi+G3cHM9k3ZuatSn+NhswARaYhv8b/7R6f50zm8nkkXyN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djVFLAAAAA3AAAAA8AAAAAAAAAAAAAAAAA&#10;oQIAAGRycy9kb3ducmV2LnhtbFBLBQYAAAAABAAEAPkAAACOAwAAAAA=&#10;" strokecolor="black [3213]" strokeweight="1.5pt"/>
                    <v:shape id="Isosceles Triangle 117" o:spid="_x0000_s1283" type="#_x0000_t5" style="position:absolute;top:12361;width:2978;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DR9cMA&#10;AADcAAAADwAAAGRycy9kb3ducmV2LnhtbERPS4vCMBC+C/6HMMJeRFNXcaVrFBEFD3vxAXsdmtm2&#10;u82kTWKt/34jCN7m43vOct2ZSrTkfGlZwWScgCDOrC45V3A570cLED4ga6wsk4I7eViv+r0lptre&#10;+EjtKeQihrBPUUERQp1K6bOCDPqxrYkj92OdwRChy6V2eIvhppLvSTKXBkuODQXWtC0o+ztdjYJ8&#10;uPtufrludlV3/zq0s62bNqVSb4Nu8wkiUBde4qf7oOP8yQc8nokX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DR9cMAAADcAAAADwAAAAAAAAAAAAAAAACYAgAAZHJzL2Rv&#10;d25yZXYueG1sUEsFBgAAAAAEAAQA9QAAAIgDAAAAAA==&#10;" filled="f" strokecolor="black [3213]" strokeweight="1.5pt"/>
                  </v:group>
                  <v:group id="Group 118" o:spid="_x0000_s1284" style="position:absolute;left:31306;top:1704;width:2604;height:13653" coordsize="2978,17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line id="Straight Connector 119" o:spid="_x0000_s1285" style="position:absolute;visibility:visible;mso-wrap-style:square" from="1439,0" to="1439,1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zAIMAAAADcAAAADwAAAGRycy9kb3ducmV2LnhtbERPPW/CMBDdK/EfrEPqVhwYKggYBEjQ&#10;rg0wsJ3iI46Iz5HtkPTf15WQ2O7pfd5qM9hGPMiH2rGC6SQDQVw6XXOl4Hw6fMxBhIissXFMCn4p&#10;wGY9elthrl3PP/QoYiVSCIccFZgY21zKUBqyGCauJU7czXmLMUFfSe2xT+G2kbMs+5QWa04NBlva&#10;GyrvRWcVXLtd9F8nue2LYX80s0NTdu6i1Pt42C5BRBriS/x0f+s0f7qA/2fSBXL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b8wCDAAAAA3AAAAA8AAAAAAAAAAAAAAAAA&#10;oQIAAGRycy9kb3ducmV2LnhtbFBLBQYAAAAABAAEAPkAAACOAwAAAAA=&#10;" strokecolor="black [3213]" strokeweight="1.5pt"/>
                    <v:shape id="Isosceles Triangle 120" o:spid="_x0000_s1286" type="#_x0000_t5" style="position:absolute;top:12361;width:2978;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WDPMYA&#10;AADcAAAADwAAAGRycy9kb3ducmV2LnhtbESPQWvCQBCF7wX/wzJCL8VstFIkuoqIBQ+91BZ6HbJj&#10;kjY7m+xuY/z3nUPB2wzvzXvfbHaja9VAITaeDcyzHBRx6W3DlYHPj9fZClRMyBZbz2TgRhF228nD&#10;Bgvrr/xOwzlVSkI4FmigTqkrtI5lTQ5j5jti0S4+OEyyhkrbgFcJd61e5PmLdtiwNNTY0aGm8uf8&#10;6wxUT8ev/pu7/tiOt7fTsDyE574x5nE67tegEo3pbv6/PlnBXwi+PCMT6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WDPMYAAADcAAAADwAAAAAAAAAAAAAAAACYAgAAZHJz&#10;L2Rvd25yZXYueG1sUEsFBgAAAAAEAAQA9QAAAIsDAAAAAA==&#10;" filled="f" strokecolor="black [3213]" strokeweight="1.5pt"/>
                  </v:group>
                  <v:group id="Group 121" o:spid="_x0000_s1287" style="position:absolute;left:7206;width:14148;height:2298" coordorigin="34432" coordsize="16164,2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line id="Straight Connector 125" o:spid="_x0000_s1288" style="position:absolute;visibility:visible;mso-wrap-style:square" from="34432,1504" to="50539,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0AmMEAAADcAAAADwAAAGRycy9kb3ducmV2LnhtbERPTWvCQBC9F/wPywje6sZAi6SuYgVt&#10;r0Y9eBuy02xodjbsbkz8912h4G0e73NWm9G24kY+NI4VLOYZCOLK6YZrBefT/nUJIkRkja1jUnCn&#10;AJv15GWFhXYDH+lWxlqkEA4FKjAxdoWUoTJkMcxdR5y4H+ctxgR9LbXHIYXbVuZZ9i4tNpwaDHa0&#10;M1T9lr1VcO0/o/86ye1QjruDyfdt1buLUrPpuP0AEWmMT/G/+1un+fkb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3QCYwQAAANwAAAAPAAAAAAAAAAAAAAAA&#10;AKECAABkcnMvZG93bnJldi54bWxQSwUGAAAAAAQABAD5AAAAjwMAAAAA&#10;" strokecolor="black [3213]" strokeweight="1.5pt"/>
                    <v:shape id="Isosceles Triangle 126" o:spid="_x0000_s1289" type="#_x0000_t5" style="position:absolute;left:48026;top:411;width:2981;height:21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1hcMA&#10;AADcAAAADwAAAGRycy9kb3ducmV2LnhtbERPTWsCMRC9F/wPYYReFs1WqMhqFC0Uemy1RbwNm3Gz&#10;uplsN9FN++sbQehtHu9zFqtoG3GlzteOFTyNcxDEpdM1Vwo+d6+jGQgfkDU2jknBD3lYLQcPCyy0&#10;6/mDrttQiRTCvkAFJoS2kNKXhiz6sWuJE3d0ncWQYFdJ3WGfwm0jJ3k+lRZrTg0GW3oxVJ63F6vA&#10;xx0++2zff50uh/j7bUz2nm2UehzG9RxEoBj+xXf3m07zJ1O4PZM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v1hcMAAADcAAAADwAAAAAAAAAAAAAAAACYAgAAZHJzL2Rv&#10;d25yZXYueG1sUEsFBgAAAAAEAAQA9QAAAIgDAAAAAA==&#10;" filled="f" strokecolor="black [3213]" strokeweight="1.5pt"/>
                  </v:group>
                  <v:group id="Group 127" o:spid="_x0000_s1290" style="position:absolute;top:17280;width:2603;height:13653" coordsize="2978,17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line id="Straight Connector 128" o:spid="_x0000_s1291" style="position:absolute;visibility:visible;mso-wrap-style:square" from="1439,0" to="1439,17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shape id="Isosceles Triangle 129" o:spid="_x0000_s1292" type="#_x0000_t5" style="position:absolute;top:12361;width:2978;height:2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qocMA&#10;AADcAAAADwAAAGRycy9kb3ducmV2LnhtbERPTWvCQBC9F/wPywi9FLPRFqmpa5BgwYOXWqHXITtN&#10;0mZnk91tjP/eFYTe5vE+Z52PphUDOd9YVjBPUhDEpdUNVwpOn++zVxA+IGtsLZOCC3nIN5OHNWba&#10;nvmDhmOoRAxhn6GCOoQuk9KXNRn0ie2II/dtncEQoaukdniO4aaVizRdSoMNx4YaOypqKn+Pf0ZB&#10;9bT76n+463fteDnsh5fCPfeNUo/TcfsGItAY/sV3917H+YsV3J6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8qocMAAADcAAAADwAAAAAAAAAAAAAAAACYAgAAZHJzL2Rv&#10;d25yZXYueG1sUEsFBgAAAAAEAAQA9QAAAIgDAAAAAA==&#10;" filled="f" strokecolor="black [3213]" strokeweight="1.5pt"/>
                  </v:group>
                </v:group>
                <v:rect id="Rectangle 130" o:spid="_x0000_s1293" style="position:absolute;width:22993;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pTscA&#10;AADcAAAADwAAAGRycy9kb3ducmV2LnhtbESPT0vDQBDF70K/wzKCN7vxD0XSbosVRMEKbaP0OmTH&#10;JDQ7G7NjG/vpnUPB2wzvzXu/mS2G0JoD9amJ7OBmnIEhLqNvuHLwUTxfP4BJguyxjUwOfinBYj66&#10;mGHu45E3dNhKZTSEU44OapEutzaVNQVM49gRq/YV+4Cia19Z3+NRw0Nrb7NsYgM2rA01dvRUU7nf&#10;/gQHsi6+7/cxm3y+LdcvxWrnTxt5d+7qcnicghEa5N98vn71in+n+PqMTm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LqU7HAAAA3AAAAA8AAAAAAAAAAAAAAAAAmAIAAGRy&#10;cy9kb3ducmV2LnhtbFBLBQYAAAAABAAEAPUAAACMAwAAAAA=&#10;" fillcolor="white [3212]" strokecolor="black [3213]" strokeweight=".5pt">
                  <v:textbox>
                    <w:txbxContent>
                      <w:p w14:paraId="6D5EA03E"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Customer</w:t>
                        </w:r>
                      </w:p>
                    </w:txbxContent>
                  </v:textbox>
                </v:rect>
                <v:rect id="Rectangle 131" o:spid="_x0000_s1294" style="position:absolute;left:31384;width:22993;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cM1cQA&#10;AADcAAAADwAAAGRycy9kb3ducmV2LnhtbERPTWvCQBC9C/6HZQredGMrUlJXqYVSwRbUtPQ6ZKdJ&#10;MDubZkeN/fVdQfA2j/c5s0XnanWkNlSeDYxHCSji3NuKCwOf2evwEVQQZIu1ZzJwpgCLeb83w9T6&#10;E2/puJNCxRAOKRooRZpU65CX5DCMfEMcuR/fOpQI20LbFk8x3NX6Pkmm2mHFsaHEhl5Kyve7gzMg&#10;m+x3svfJ9Gu93Lxl79/2bysfxgzuuucnUEKd3MRX98rG+Q9juDwTL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HDNXEAAAA3AAAAA8AAAAAAAAAAAAAAAAAmAIAAGRycy9k&#10;b3ducmV2LnhtbFBLBQYAAAAABAAEAPUAAACJAwAAAAA=&#10;" fillcolor="white [3212]" strokecolor="black [3213]" strokeweight=".5pt">
                  <v:textbox>
                    <w:txbxContent>
                      <w:p w14:paraId="58A4219D"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Orders</w:t>
                        </w:r>
                      </w:p>
                    </w:txbxContent>
                  </v:textbox>
                </v:rect>
                <v:rect id="Rectangle 132" o:spid="_x0000_s1295" style="position:absolute;left:31384;top:15498;width:22993;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WSosQA&#10;AADcAAAADwAAAGRycy9kb3ducmV2LnhtbERPTWvCQBC9C/6HZYTedFNbRKKrtIVSwRbUKL0O2WkS&#10;zM6m2amm/fVdQfA2j/c582XnanWiNlSeDdyPElDEubcVFwb22etwCioIssXaMxn4pQDLRb83x9T6&#10;M2/ptJNCxRAOKRooRZpU65CX5DCMfEMcuS/fOpQI20LbFs8x3NV6nCQT7bDi2FBiQy8l5cfdjzMg&#10;m+z78eiTyWH9vHnL3j/t31Y+jLkbdE8zUEKd3MRX98rG+Q9juDwTL9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VkqLEAAAA3AAAAA8AAAAAAAAAAAAAAAAAmAIAAGRycy9k&#10;b3ducmV2LnhtbFBLBQYAAAAABAAEAPUAAACJAwAAAAA=&#10;" fillcolor="white [3212]" strokecolor="black [3213]" strokeweight=".5pt">
                  <v:textbox>
                    <w:txbxContent>
                      <w:p w14:paraId="457AE289"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Order Materials</w:t>
                        </w:r>
                      </w:p>
                    </w:txbxContent>
                  </v:textbox>
                </v:rect>
                <v:rect id="Rectangle 133" o:spid="_x0000_s1296" style="position:absolute;top:15498;width:22993;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3OcQA&#10;AADcAAAADwAAAGRycy9kb3ducmV2LnhtbERPTWvCQBC9F/wPywje6qZaRKKrtIXSQltQo/Q6ZKdJ&#10;MDsbs6Om/fVdQfA2j/c582XnanWiNlSeDTwME1DEubcVFwa22ev9FFQQZIu1ZzLwSwGWi97dHFPr&#10;z7ym00YKFUM4pGigFGlSrUNeksMw9A1x5H5861AibAttWzzHcFfrUZJMtMOKY0OJDb2UlO83R2dA&#10;Vtnhce+Tye7jefWWfX7bv7V8GTPod08zUEKd3MRX97uN88djuDwTL9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ZNznEAAAA3AAAAA8AAAAAAAAAAAAAAAAAmAIAAGRycy9k&#10;b3ducmV2LnhtbFBLBQYAAAAABAAEAPUAAACJAwAAAAA=&#10;" fillcolor="white [3212]" strokecolor="black [3213]" strokeweight=".5pt">
                  <v:textbox>
                    <w:txbxContent>
                      <w:p w14:paraId="4C28A210"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Suppliers</w:t>
                        </w:r>
                      </w:p>
                    </w:txbxContent>
                  </v:textbox>
                </v:rect>
                <v:rect id="Rectangle 134" o:spid="_x0000_s1297" style="position:absolute;left:31384;top:30919;width:22993;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vTcQA&#10;AADcAAAADwAAAGRycy9kb3ducmV2LnhtbERPTWvCQBC9C/6HZQRvuqmKlNRV2oJYaAtqWnodstMk&#10;mJ2N2amm/fVdQfA2j/c5i1XnanWiNlSeDdyNE1DEubcVFwY+svXoHlQQZIu1ZzLwSwFWy35vgan1&#10;Z97RaS+FiiEcUjRQijSp1iEvyWEY+4Y4ct++dSgRtoW2LZ5juKv1JEnm2mHFsaHEhp5Lyg/7H2dA&#10;ttlxdvDJ/PP1abvJ3r7s307ejRkOuscHUEKd3MRX94uN86czuDwTL9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r03EAAAA3AAAAA8AAAAAAAAAAAAAAAAAmAIAAGRycy9k&#10;b3ducmV2LnhtbFBLBQYAAAAABAAEAPUAAACJAwAAAAA=&#10;" fillcolor="white [3212]" strokecolor="black [3213]" strokeweight=".5pt">
                  <v:textbox>
                    <w:txbxContent>
                      <w:p w14:paraId="5D7F4258"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Materials</w:t>
                        </w:r>
                      </w:p>
                    </w:txbxContent>
                  </v:textbox>
                </v:rect>
                <v:rect id="Rectangle 135" o:spid="_x0000_s1298" style="position:absolute;top:30919;width:22993;height:7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K1sQA&#10;AADcAAAADwAAAGRycy9kb3ducmV2LnhtbERPTWvCQBC9F/oflil4qxtrlZK6ihaKhSqoael1yI5J&#10;MDubZkeN/vpuodDbPN7nTGadq9WJ2lB5NjDoJ6CIc28rLgx8ZK/3T6CCIFusPZOBCwWYTW9vJpha&#10;f+YtnXZSqBjCIUUDpUiTah3ykhyGvm+II7f3rUOJsC20bfEcw12tH5JkrB1WHBtKbOilpPywOzoD&#10;ssm+Hw8+GX++LzbLbPVlr1tZG9O76+bPoIQ6+Rf/ud9snD8cwe8z8QI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8CtbEAAAA3AAAAA8AAAAAAAAAAAAAAAAAmAIAAGRycy9k&#10;b3ducmV2LnhtbFBLBQYAAAAABAAEAPUAAACJAwAAAAA=&#10;" fillcolor="white [3212]" strokecolor="black [3213]" strokeweight=".5pt">
                  <v:textbox>
                    <w:txbxContent>
                      <w:p w14:paraId="7089D518" w14:textId="77777777" w:rsidR="00B20488" w:rsidRPr="00A42C67" w:rsidRDefault="00B20488" w:rsidP="00CC0828">
                        <w:pPr>
                          <w:jc w:val="center"/>
                          <w:rPr>
                            <w:rFonts w:ascii="AR CENA" w:hAnsi="AR CENA"/>
                            <w:color w:val="000000" w:themeColor="text1"/>
                            <w:sz w:val="28"/>
                            <w:szCs w:val="26"/>
                          </w:rPr>
                        </w:pPr>
                        <w:r w:rsidRPr="00A42C67">
                          <w:rPr>
                            <w:rFonts w:ascii="AR CENA" w:hAnsi="AR CENA"/>
                            <w:color w:val="000000" w:themeColor="text1"/>
                            <w:sz w:val="28"/>
                            <w:szCs w:val="26"/>
                          </w:rPr>
                          <w:t>Supplier Materials</w:t>
                        </w:r>
                      </w:p>
                    </w:txbxContent>
                  </v:textbox>
                </v:rect>
                <w10:wrap anchorx="margin"/>
              </v:group>
            </w:pict>
          </mc:Fallback>
        </mc:AlternateContent>
      </w:r>
    </w:p>
    <w:p w14:paraId="7E3538E4" w14:textId="77777777" w:rsidR="007414E4" w:rsidRPr="00B20488" w:rsidRDefault="007414E4" w:rsidP="005A2ED5">
      <w:pPr>
        <w:rPr>
          <w:rFonts w:ascii="Segoe UI" w:hAnsi="Segoe UI" w:cs="Arial"/>
          <w:sz w:val="21"/>
          <w:szCs w:val="24"/>
        </w:rPr>
      </w:pPr>
    </w:p>
    <w:p w14:paraId="5AD47AA3" w14:textId="77777777" w:rsidR="007414E4" w:rsidRPr="00B20488" w:rsidRDefault="007414E4" w:rsidP="005A2ED5">
      <w:pPr>
        <w:rPr>
          <w:rFonts w:ascii="Segoe UI" w:hAnsi="Segoe UI" w:cs="Arial"/>
          <w:sz w:val="21"/>
          <w:szCs w:val="24"/>
        </w:rPr>
      </w:pPr>
    </w:p>
    <w:p w14:paraId="2471AA24" w14:textId="77777777" w:rsidR="007414E4" w:rsidRPr="00B20488" w:rsidRDefault="007414E4" w:rsidP="005A2ED5">
      <w:pPr>
        <w:rPr>
          <w:rFonts w:ascii="Segoe UI" w:hAnsi="Segoe UI" w:cs="Arial"/>
          <w:sz w:val="21"/>
          <w:szCs w:val="24"/>
        </w:rPr>
      </w:pPr>
    </w:p>
    <w:p w14:paraId="3798E246" w14:textId="77777777" w:rsidR="007414E4" w:rsidRPr="00B20488" w:rsidRDefault="007414E4" w:rsidP="005A2ED5">
      <w:pPr>
        <w:rPr>
          <w:rFonts w:ascii="Segoe UI" w:hAnsi="Segoe UI" w:cs="Arial"/>
          <w:sz w:val="21"/>
          <w:szCs w:val="24"/>
        </w:rPr>
      </w:pPr>
    </w:p>
    <w:p w14:paraId="7F2D5DEF" w14:textId="77777777" w:rsidR="000E4E37" w:rsidRPr="00B20488" w:rsidRDefault="000E4E37" w:rsidP="005A2ED5">
      <w:pPr>
        <w:rPr>
          <w:rFonts w:ascii="Segoe UI" w:hAnsi="Segoe UI" w:cs="Arial"/>
          <w:sz w:val="21"/>
          <w:szCs w:val="24"/>
        </w:rPr>
      </w:pPr>
    </w:p>
    <w:p w14:paraId="0A79971C" w14:textId="77777777" w:rsidR="000E4E37" w:rsidRPr="00B20488" w:rsidRDefault="000E4E37" w:rsidP="005A2ED5">
      <w:pPr>
        <w:rPr>
          <w:rFonts w:ascii="Segoe UI" w:hAnsi="Segoe UI" w:cs="Arial"/>
          <w:sz w:val="21"/>
          <w:szCs w:val="24"/>
        </w:rPr>
      </w:pPr>
    </w:p>
    <w:p w14:paraId="75A6B541" w14:textId="77777777" w:rsidR="000E4E37" w:rsidRPr="00B20488" w:rsidRDefault="000E4E37" w:rsidP="005A2ED5">
      <w:pPr>
        <w:rPr>
          <w:rFonts w:ascii="Segoe UI" w:hAnsi="Segoe UI" w:cs="Arial"/>
          <w:sz w:val="21"/>
          <w:szCs w:val="24"/>
        </w:rPr>
      </w:pPr>
    </w:p>
    <w:p w14:paraId="178485A3" w14:textId="77777777" w:rsidR="000E4E37" w:rsidRPr="00B20488" w:rsidRDefault="000E4E37" w:rsidP="005A2ED5">
      <w:pPr>
        <w:rPr>
          <w:rFonts w:ascii="Segoe UI" w:hAnsi="Segoe UI" w:cs="Arial"/>
          <w:sz w:val="21"/>
          <w:szCs w:val="24"/>
        </w:rPr>
      </w:pPr>
    </w:p>
    <w:p w14:paraId="52077DFA" w14:textId="77777777" w:rsidR="007414E4" w:rsidRPr="00B20488" w:rsidRDefault="007414E4" w:rsidP="005A2ED5">
      <w:pPr>
        <w:rPr>
          <w:rFonts w:ascii="Segoe UI" w:hAnsi="Segoe UI" w:cs="Arial"/>
          <w:sz w:val="21"/>
          <w:szCs w:val="24"/>
        </w:rPr>
      </w:pPr>
    </w:p>
    <w:p w14:paraId="0478CFC4" w14:textId="77777777" w:rsidR="007414E4" w:rsidRPr="00B20488" w:rsidRDefault="007414E4" w:rsidP="005A2ED5">
      <w:pPr>
        <w:rPr>
          <w:rFonts w:ascii="Segoe UI" w:hAnsi="Segoe UI" w:cs="Arial"/>
          <w:sz w:val="21"/>
          <w:szCs w:val="24"/>
        </w:rPr>
      </w:pPr>
    </w:p>
    <w:p w14:paraId="29C753EB" w14:textId="77777777" w:rsidR="007414E4" w:rsidRPr="00B20488" w:rsidRDefault="007414E4" w:rsidP="005A2ED5">
      <w:pPr>
        <w:rPr>
          <w:rFonts w:ascii="Segoe UI" w:hAnsi="Segoe UI" w:cs="Arial"/>
          <w:sz w:val="21"/>
          <w:szCs w:val="24"/>
        </w:rPr>
      </w:pPr>
    </w:p>
    <w:p w14:paraId="5EEB1D4F" w14:textId="77777777" w:rsidR="007414E4" w:rsidRPr="00B20488" w:rsidRDefault="007414E4" w:rsidP="005A2ED5">
      <w:pPr>
        <w:rPr>
          <w:rFonts w:ascii="Segoe UI" w:hAnsi="Segoe UI" w:cs="Arial"/>
          <w:sz w:val="21"/>
          <w:szCs w:val="24"/>
        </w:rPr>
      </w:pPr>
    </w:p>
    <w:p w14:paraId="7CD04FB7" w14:textId="77777777" w:rsidR="007414E4" w:rsidRPr="00B20488" w:rsidRDefault="007414E4" w:rsidP="005A2ED5">
      <w:pPr>
        <w:rPr>
          <w:rFonts w:ascii="Segoe UI" w:hAnsi="Segoe UI" w:cs="Arial"/>
          <w:sz w:val="21"/>
          <w:szCs w:val="24"/>
        </w:rPr>
      </w:pPr>
    </w:p>
    <w:p w14:paraId="5E8F0E86" w14:textId="77777777" w:rsidR="007414E4" w:rsidRPr="00B20488" w:rsidRDefault="007414E4" w:rsidP="005A2ED5">
      <w:pPr>
        <w:rPr>
          <w:rFonts w:ascii="Segoe UI" w:hAnsi="Segoe UI" w:cs="Arial"/>
          <w:sz w:val="21"/>
          <w:szCs w:val="24"/>
        </w:rPr>
      </w:pPr>
    </w:p>
    <w:p w14:paraId="312D0C03" w14:textId="77777777" w:rsidR="007414E4" w:rsidRPr="00B20488" w:rsidRDefault="007414E4" w:rsidP="005A2ED5">
      <w:pPr>
        <w:rPr>
          <w:rFonts w:ascii="Segoe UI" w:hAnsi="Segoe UI" w:cs="Arial"/>
          <w:sz w:val="21"/>
          <w:szCs w:val="24"/>
        </w:rPr>
      </w:pPr>
    </w:p>
    <w:p w14:paraId="2832A70F" w14:textId="77777777" w:rsidR="00DD66D9" w:rsidRPr="00B20488" w:rsidRDefault="00DD66D9" w:rsidP="005A2ED5">
      <w:pPr>
        <w:rPr>
          <w:rFonts w:ascii="Calibri" w:hAnsi="Calibri" w:cs="Arial"/>
          <w:b/>
          <w:sz w:val="28"/>
          <w:szCs w:val="28"/>
        </w:rPr>
      </w:pPr>
    </w:p>
    <w:p w14:paraId="3A3FA75E" w14:textId="77777777" w:rsidR="00DD66D9" w:rsidRPr="00B20488" w:rsidRDefault="00DD66D9" w:rsidP="005A2ED5">
      <w:pPr>
        <w:rPr>
          <w:rFonts w:ascii="Calibri" w:hAnsi="Calibri" w:cs="Arial"/>
          <w:b/>
          <w:sz w:val="28"/>
          <w:szCs w:val="28"/>
        </w:rPr>
      </w:pPr>
    </w:p>
    <w:p w14:paraId="37048E7A" w14:textId="77777777" w:rsidR="007414E4" w:rsidRPr="00B20488" w:rsidRDefault="007414E4" w:rsidP="00C159F6">
      <w:pPr>
        <w:pStyle w:val="h1alt2"/>
      </w:pPr>
      <w:r w:rsidRPr="00B20488">
        <w:t xml:space="preserve">Creating Data Dictionaries for each table </w:t>
      </w:r>
    </w:p>
    <w:p w14:paraId="44DAA32E" w14:textId="7A57DCC5" w:rsidR="007414E4" w:rsidRPr="00B20488" w:rsidRDefault="007414E4" w:rsidP="005A2ED5">
      <w:pPr>
        <w:rPr>
          <w:rFonts w:ascii="Segoe UI" w:hAnsi="Segoe UI" w:cs="Arial"/>
          <w:sz w:val="21"/>
          <w:szCs w:val="24"/>
        </w:rPr>
      </w:pPr>
      <w:r w:rsidRPr="00B20488">
        <w:rPr>
          <w:rFonts w:ascii="Segoe UI" w:hAnsi="Segoe UI" w:cs="Arial"/>
          <w:sz w:val="21"/>
          <w:szCs w:val="24"/>
        </w:rPr>
        <w:t xml:space="preserve">In this section it is necessary to create a data dictionary for each table in the data structure that displays </w:t>
      </w:r>
      <w:r w:rsidRPr="00B20488">
        <w:rPr>
          <w:rFonts w:ascii="Segoe UI Semibold" w:hAnsi="Segoe UI Semibold" w:cs="Arial"/>
          <w:sz w:val="21"/>
          <w:szCs w:val="24"/>
        </w:rPr>
        <w:t>data types</w:t>
      </w:r>
      <w:r w:rsidRPr="00B20488">
        <w:rPr>
          <w:rFonts w:ascii="Segoe UI" w:hAnsi="Segoe UI" w:cs="Arial"/>
          <w:sz w:val="21"/>
          <w:szCs w:val="24"/>
        </w:rPr>
        <w:t xml:space="preserve"> for each field, identification of the </w:t>
      </w:r>
      <w:r w:rsidRPr="00B20488">
        <w:rPr>
          <w:rFonts w:ascii="Segoe UI Semibold" w:hAnsi="Segoe UI Semibold" w:cs="Arial"/>
          <w:sz w:val="21"/>
          <w:szCs w:val="24"/>
        </w:rPr>
        <w:t>keys</w:t>
      </w:r>
      <w:r w:rsidRPr="00B20488">
        <w:rPr>
          <w:rFonts w:ascii="Segoe UI" w:hAnsi="Segoe UI" w:cs="Arial"/>
          <w:sz w:val="21"/>
          <w:szCs w:val="24"/>
        </w:rPr>
        <w:t xml:space="preserve"> and any </w:t>
      </w:r>
      <w:r w:rsidRPr="00B20488">
        <w:rPr>
          <w:rFonts w:ascii="Segoe UI Semibold" w:hAnsi="Segoe UI Semibold" w:cs="Arial"/>
          <w:sz w:val="21"/>
          <w:szCs w:val="24"/>
        </w:rPr>
        <w:t>validation</w:t>
      </w:r>
      <w:r w:rsidRPr="00B20488">
        <w:rPr>
          <w:rFonts w:ascii="Segoe UI" w:hAnsi="Segoe UI" w:cs="Arial"/>
          <w:sz w:val="21"/>
          <w:szCs w:val="24"/>
        </w:rPr>
        <w:t xml:space="preserve"> that will be required on the fields at the point of data entry and storage</w:t>
      </w:r>
      <w:r w:rsidR="00886940" w:rsidRPr="00B20488">
        <w:rPr>
          <w:rFonts w:ascii="Segoe UI" w:hAnsi="Segoe UI" w:cs="Arial"/>
          <w:sz w:val="21"/>
          <w:szCs w:val="24"/>
        </w:rPr>
        <w:t xml:space="preserve">.  </w:t>
      </w:r>
      <w:r w:rsidR="0063145E" w:rsidRPr="00B20488">
        <w:rPr>
          <w:rFonts w:ascii="Segoe UI" w:hAnsi="Segoe UI" w:cs="Arial"/>
          <w:sz w:val="21"/>
          <w:szCs w:val="24"/>
        </w:rPr>
        <w:t xml:space="preserve">The examples </w:t>
      </w:r>
      <w:r w:rsidRPr="00B20488">
        <w:rPr>
          <w:rFonts w:ascii="Segoe UI" w:hAnsi="Segoe UI" w:cs="Arial"/>
          <w:sz w:val="21"/>
          <w:szCs w:val="24"/>
        </w:rPr>
        <w:t>(Table</w:t>
      </w:r>
      <w:r w:rsidR="00F161C1">
        <w:rPr>
          <w:rFonts w:ascii="Segoe UI" w:hAnsi="Segoe UI" w:cs="Arial"/>
          <w:sz w:val="21"/>
          <w:szCs w:val="24"/>
        </w:rPr>
        <w:t>7</w:t>
      </w:r>
      <w:r w:rsidRPr="00B20488">
        <w:rPr>
          <w:rFonts w:ascii="Segoe UI" w:hAnsi="Segoe UI" w:cs="Arial"/>
          <w:sz w:val="21"/>
          <w:szCs w:val="24"/>
        </w:rPr>
        <w:t xml:space="preserve"> and </w:t>
      </w:r>
      <w:r w:rsidR="00F161C1">
        <w:rPr>
          <w:rFonts w:ascii="Segoe UI" w:hAnsi="Segoe UI" w:cs="Arial"/>
          <w:sz w:val="21"/>
          <w:szCs w:val="24"/>
        </w:rPr>
        <w:t>8</w:t>
      </w:r>
      <w:r w:rsidRPr="00B20488">
        <w:rPr>
          <w:rFonts w:ascii="Segoe UI" w:hAnsi="Segoe UI" w:cs="Arial"/>
          <w:sz w:val="21"/>
          <w:szCs w:val="24"/>
        </w:rPr>
        <w:t>) show how this evidence might be set out.</w:t>
      </w:r>
    </w:p>
    <w:p w14:paraId="12B2F2C8" w14:textId="77777777" w:rsidR="007414E4" w:rsidRPr="00B20488" w:rsidRDefault="007414E4" w:rsidP="005A2ED5">
      <w:pPr>
        <w:rPr>
          <w:rFonts w:ascii="Segoe UI Semibold" w:hAnsi="Segoe UI Semibold" w:cs="Arial"/>
          <w:sz w:val="21"/>
          <w:szCs w:val="24"/>
        </w:rPr>
      </w:pPr>
    </w:p>
    <w:p w14:paraId="761898AD" w14:textId="79C397CC" w:rsidR="007414E4" w:rsidRPr="00B20488" w:rsidRDefault="00470E6A" w:rsidP="00470E6A">
      <w:pPr>
        <w:pStyle w:val="fig"/>
        <w:ind w:right="424"/>
        <w:jc w:val="center"/>
        <w:rPr>
          <w:rFonts w:ascii="Tw Cen MT" w:hAnsi="Tw Cen MT"/>
          <w:b w:val="0"/>
          <w:sz w:val="22"/>
        </w:rPr>
      </w:pPr>
      <w:r w:rsidRPr="00B20488">
        <w:rPr>
          <w:rFonts w:ascii="Tw Cen MT" w:hAnsi="Tw Cen MT"/>
          <w:b w:val="0"/>
          <w:sz w:val="22"/>
        </w:rPr>
        <w:t>Table</w:t>
      </w:r>
      <w:r w:rsidR="00F161C1">
        <w:rPr>
          <w:rFonts w:ascii="Tw Cen MT" w:hAnsi="Tw Cen MT"/>
          <w:b w:val="0"/>
          <w:sz w:val="22"/>
        </w:rPr>
        <w:t xml:space="preserve"> 7</w:t>
      </w:r>
      <w:r w:rsidRPr="00B20488">
        <w:rPr>
          <w:rFonts w:ascii="Tw Cen MT" w:hAnsi="Tw Cen MT"/>
          <w:b w:val="0"/>
          <w:sz w:val="22"/>
        </w:rPr>
        <w:t xml:space="preserve"> – Classic Furnishings: </w:t>
      </w:r>
      <w:r w:rsidR="007414E4" w:rsidRPr="00B20488">
        <w:rPr>
          <w:rFonts w:ascii="Tw Cen MT" w:hAnsi="Tw Cen MT"/>
          <w:b w:val="0"/>
          <w:sz w:val="22"/>
        </w:rPr>
        <w:t xml:space="preserve">Data </w:t>
      </w:r>
      <w:r w:rsidR="00A42C67" w:rsidRPr="00B20488">
        <w:rPr>
          <w:rFonts w:ascii="Tw Cen MT" w:hAnsi="Tw Cen MT"/>
          <w:b w:val="0"/>
          <w:sz w:val="22"/>
        </w:rPr>
        <w:t>D</w:t>
      </w:r>
      <w:r w:rsidR="007414E4" w:rsidRPr="00B20488">
        <w:rPr>
          <w:rFonts w:ascii="Tw Cen MT" w:hAnsi="Tw Cen MT"/>
          <w:b w:val="0"/>
          <w:sz w:val="22"/>
        </w:rPr>
        <w:t>ictionary for Relational Data Table</w:t>
      </w:r>
    </w:p>
    <w:p w14:paraId="28A623A1" w14:textId="77777777" w:rsidR="00DD66D9" w:rsidRPr="00B20488" w:rsidRDefault="00DD66D9" w:rsidP="005A2ED5">
      <w:pPr>
        <w:rPr>
          <w:rFonts w:ascii="Segoe UI Semibold" w:hAnsi="Segoe UI Semibold" w:cs="Arial"/>
          <w:sz w:val="21"/>
          <w:szCs w:val="24"/>
        </w:rPr>
      </w:pPr>
    </w:p>
    <w:tbl>
      <w:tblPr>
        <w:tblStyle w:val="ZigZag"/>
        <w:tblW w:w="0" w:type="auto"/>
        <w:tblLook w:val="0480" w:firstRow="0" w:lastRow="0" w:firstColumn="1" w:lastColumn="0" w:noHBand="0" w:noVBand="1"/>
      </w:tblPr>
      <w:tblGrid>
        <w:gridCol w:w="2543"/>
        <w:gridCol w:w="1981"/>
        <w:gridCol w:w="1982"/>
        <w:gridCol w:w="3669"/>
      </w:tblGrid>
      <w:tr w:rsidR="00821E0A" w:rsidRPr="00B20488" w14:paraId="556B2900" w14:textId="77777777" w:rsidTr="00006941">
        <w:tc>
          <w:tcPr>
            <w:tcW w:w="2543" w:type="dxa"/>
          </w:tcPr>
          <w:p w14:paraId="08B197DB" w14:textId="77777777" w:rsidR="00821E0A" w:rsidRPr="00B20488" w:rsidRDefault="00821E0A" w:rsidP="00006941">
            <w:pPr>
              <w:rPr>
                <w:rFonts w:ascii="Arial" w:hAnsi="Arial" w:cs="Arial"/>
                <w:b/>
                <w:sz w:val="20"/>
              </w:rPr>
            </w:pPr>
            <w:r w:rsidRPr="00B20488">
              <w:rPr>
                <w:rFonts w:ascii="Arial" w:hAnsi="Arial" w:cs="Arial"/>
                <w:b/>
                <w:sz w:val="20"/>
              </w:rPr>
              <w:t>Table Name</w:t>
            </w:r>
          </w:p>
        </w:tc>
        <w:tc>
          <w:tcPr>
            <w:tcW w:w="7632" w:type="dxa"/>
            <w:gridSpan w:val="3"/>
          </w:tcPr>
          <w:p w14:paraId="201B6129" w14:textId="77777777" w:rsidR="00821E0A" w:rsidRPr="00B20488" w:rsidRDefault="00821E0A" w:rsidP="00006941">
            <w:pPr>
              <w:rPr>
                <w:rFonts w:ascii="AR CENA" w:hAnsi="AR CENA"/>
                <w:sz w:val="24"/>
              </w:rPr>
            </w:pPr>
            <w:r w:rsidRPr="00B20488">
              <w:rPr>
                <w:rFonts w:ascii="AR CENA" w:hAnsi="AR CENA"/>
                <w:sz w:val="24"/>
              </w:rPr>
              <w:t>TBLCUSTOMER</w:t>
            </w:r>
          </w:p>
        </w:tc>
      </w:tr>
      <w:tr w:rsidR="00821E0A" w:rsidRPr="00B20488" w14:paraId="1B5DF395" w14:textId="77777777" w:rsidTr="00006941">
        <w:tc>
          <w:tcPr>
            <w:tcW w:w="2543" w:type="dxa"/>
          </w:tcPr>
          <w:p w14:paraId="0B10CD4E" w14:textId="77777777" w:rsidR="00821E0A" w:rsidRPr="00B20488" w:rsidRDefault="00821E0A" w:rsidP="00006941">
            <w:pPr>
              <w:rPr>
                <w:rFonts w:ascii="Arial" w:hAnsi="Arial" w:cs="Arial"/>
                <w:b/>
                <w:sz w:val="20"/>
              </w:rPr>
            </w:pPr>
            <w:r w:rsidRPr="00B20488">
              <w:rPr>
                <w:rFonts w:ascii="Arial" w:hAnsi="Arial" w:cs="Arial"/>
                <w:b/>
                <w:sz w:val="20"/>
              </w:rPr>
              <w:t>Primary Key</w:t>
            </w:r>
          </w:p>
        </w:tc>
        <w:tc>
          <w:tcPr>
            <w:tcW w:w="7632" w:type="dxa"/>
            <w:gridSpan w:val="3"/>
          </w:tcPr>
          <w:p w14:paraId="1EA0D6D2" w14:textId="77777777" w:rsidR="00821E0A" w:rsidRPr="00B20488" w:rsidRDefault="00821E0A" w:rsidP="00006941">
            <w:pPr>
              <w:rPr>
                <w:rFonts w:ascii="AR CENA" w:hAnsi="AR CENA"/>
                <w:sz w:val="24"/>
              </w:rPr>
            </w:pPr>
            <w:proofErr w:type="spellStart"/>
            <w:r w:rsidRPr="00B20488">
              <w:rPr>
                <w:rFonts w:ascii="AR CENA" w:hAnsi="AR CENA"/>
                <w:sz w:val="24"/>
              </w:rPr>
              <w:t>CustEmail</w:t>
            </w:r>
            <w:proofErr w:type="spellEnd"/>
          </w:p>
        </w:tc>
      </w:tr>
      <w:tr w:rsidR="00821E0A" w:rsidRPr="00B20488" w14:paraId="4A3CF6FE" w14:textId="77777777" w:rsidTr="00006941">
        <w:tc>
          <w:tcPr>
            <w:tcW w:w="2543" w:type="dxa"/>
          </w:tcPr>
          <w:p w14:paraId="7E5664EE" w14:textId="77777777" w:rsidR="00821E0A" w:rsidRPr="00B20488" w:rsidRDefault="00821E0A" w:rsidP="00006941">
            <w:pPr>
              <w:rPr>
                <w:rFonts w:ascii="Arial" w:hAnsi="Arial" w:cs="Arial"/>
                <w:b/>
                <w:sz w:val="20"/>
              </w:rPr>
            </w:pPr>
            <w:r w:rsidRPr="00B20488">
              <w:rPr>
                <w:rFonts w:ascii="Arial" w:hAnsi="Arial" w:cs="Arial"/>
                <w:b/>
                <w:sz w:val="20"/>
              </w:rPr>
              <w:t>Foreign Keys</w:t>
            </w:r>
          </w:p>
        </w:tc>
        <w:tc>
          <w:tcPr>
            <w:tcW w:w="7632" w:type="dxa"/>
            <w:gridSpan w:val="3"/>
          </w:tcPr>
          <w:p w14:paraId="536AFB71" w14:textId="77777777" w:rsidR="00821E0A" w:rsidRPr="00B20488" w:rsidRDefault="00821E0A" w:rsidP="00006941">
            <w:pPr>
              <w:rPr>
                <w:rFonts w:ascii="AR CENA" w:hAnsi="AR CENA"/>
                <w:sz w:val="24"/>
              </w:rPr>
            </w:pPr>
            <w:r w:rsidRPr="00B20488">
              <w:rPr>
                <w:rFonts w:ascii="AR CENA" w:hAnsi="AR CENA"/>
                <w:sz w:val="24"/>
              </w:rPr>
              <w:t>N/A</w:t>
            </w:r>
          </w:p>
        </w:tc>
      </w:tr>
      <w:tr w:rsidR="00821E0A" w:rsidRPr="00B20488" w14:paraId="5A05C034" w14:textId="77777777" w:rsidTr="00A42C67">
        <w:tc>
          <w:tcPr>
            <w:tcW w:w="2543" w:type="dxa"/>
            <w:shd w:val="clear" w:color="auto" w:fill="D9D9D9" w:themeFill="background1" w:themeFillShade="D9"/>
          </w:tcPr>
          <w:p w14:paraId="1FDC390E" w14:textId="77777777" w:rsidR="00821E0A" w:rsidRPr="00B20488" w:rsidRDefault="00821E0A" w:rsidP="00006941">
            <w:pPr>
              <w:rPr>
                <w:rFonts w:ascii="Arial" w:hAnsi="Arial" w:cs="Arial"/>
                <w:b/>
                <w:sz w:val="20"/>
              </w:rPr>
            </w:pPr>
            <w:r w:rsidRPr="00B20488">
              <w:rPr>
                <w:rFonts w:ascii="Arial" w:hAnsi="Arial" w:cs="Arial"/>
                <w:b/>
                <w:sz w:val="20"/>
              </w:rPr>
              <w:t>Data Item</w:t>
            </w:r>
          </w:p>
        </w:tc>
        <w:tc>
          <w:tcPr>
            <w:tcW w:w="1981" w:type="dxa"/>
            <w:shd w:val="clear" w:color="auto" w:fill="D9D9D9" w:themeFill="background1" w:themeFillShade="D9"/>
          </w:tcPr>
          <w:p w14:paraId="5E858C33" w14:textId="77777777" w:rsidR="00821E0A" w:rsidRPr="00B20488" w:rsidRDefault="00821E0A" w:rsidP="00006941">
            <w:pPr>
              <w:rPr>
                <w:rFonts w:ascii="Arial" w:hAnsi="Arial" w:cs="Arial"/>
                <w:b/>
                <w:sz w:val="20"/>
              </w:rPr>
            </w:pPr>
            <w:r w:rsidRPr="00B20488">
              <w:rPr>
                <w:rFonts w:ascii="Arial" w:hAnsi="Arial" w:cs="Arial"/>
                <w:b/>
                <w:sz w:val="20"/>
              </w:rPr>
              <w:t>Data type</w:t>
            </w:r>
          </w:p>
        </w:tc>
        <w:tc>
          <w:tcPr>
            <w:tcW w:w="1982" w:type="dxa"/>
            <w:shd w:val="clear" w:color="auto" w:fill="D9D9D9" w:themeFill="background1" w:themeFillShade="D9"/>
          </w:tcPr>
          <w:p w14:paraId="4460709F" w14:textId="77777777" w:rsidR="00821E0A" w:rsidRPr="00B20488" w:rsidRDefault="00821E0A" w:rsidP="00006941">
            <w:pPr>
              <w:rPr>
                <w:rFonts w:ascii="Arial" w:hAnsi="Arial" w:cs="Arial"/>
                <w:b/>
                <w:sz w:val="20"/>
              </w:rPr>
            </w:pPr>
            <w:r w:rsidRPr="00B20488">
              <w:rPr>
                <w:rFonts w:ascii="Arial" w:hAnsi="Arial" w:cs="Arial"/>
                <w:b/>
                <w:sz w:val="20"/>
              </w:rPr>
              <w:t>Validation</w:t>
            </w:r>
          </w:p>
        </w:tc>
        <w:tc>
          <w:tcPr>
            <w:tcW w:w="3669" w:type="dxa"/>
            <w:shd w:val="clear" w:color="auto" w:fill="D9D9D9" w:themeFill="background1" w:themeFillShade="D9"/>
          </w:tcPr>
          <w:p w14:paraId="42CD5369" w14:textId="77777777" w:rsidR="00821E0A" w:rsidRPr="00B20488" w:rsidRDefault="00821E0A" w:rsidP="00006941">
            <w:pPr>
              <w:rPr>
                <w:rFonts w:ascii="Arial" w:hAnsi="Arial" w:cs="Arial"/>
                <w:b/>
                <w:sz w:val="20"/>
              </w:rPr>
            </w:pPr>
            <w:r w:rsidRPr="00B20488">
              <w:rPr>
                <w:rFonts w:ascii="Arial" w:hAnsi="Arial" w:cs="Arial"/>
                <w:b/>
                <w:sz w:val="20"/>
              </w:rPr>
              <w:t>Sample data</w:t>
            </w:r>
          </w:p>
        </w:tc>
      </w:tr>
      <w:tr w:rsidR="00821E0A" w:rsidRPr="00B20488" w14:paraId="03EA3748" w14:textId="77777777" w:rsidTr="00006941">
        <w:tc>
          <w:tcPr>
            <w:tcW w:w="2543" w:type="dxa"/>
          </w:tcPr>
          <w:p w14:paraId="29AB7BA9" w14:textId="77777777" w:rsidR="00821E0A" w:rsidRPr="00B20488" w:rsidRDefault="00821E0A" w:rsidP="00006941">
            <w:pPr>
              <w:rPr>
                <w:rFonts w:ascii="AR CENA" w:hAnsi="AR CENA"/>
                <w:sz w:val="24"/>
              </w:rPr>
            </w:pPr>
            <w:proofErr w:type="spellStart"/>
            <w:r w:rsidRPr="00B20488">
              <w:rPr>
                <w:rFonts w:ascii="AR CENA" w:hAnsi="AR CENA"/>
                <w:sz w:val="24"/>
              </w:rPr>
              <w:t>CustEmail</w:t>
            </w:r>
            <w:proofErr w:type="spellEnd"/>
          </w:p>
        </w:tc>
        <w:tc>
          <w:tcPr>
            <w:tcW w:w="1981" w:type="dxa"/>
          </w:tcPr>
          <w:p w14:paraId="32B3C408"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3574453E" w14:textId="77777777" w:rsidR="00821E0A" w:rsidRPr="00B20488" w:rsidRDefault="00821E0A" w:rsidP="00006941">
            <w:pPr>
              <w:rPr>
                <w:rFonts w:ascii="AR CENA" w:hAnsi="AR CENA"/>
                <w:sz w:val="24"/>
              </w:rPr>
            </w:pPr>
            <w:proofErr w:type="spellStart"/>
            <w:r w:rsidRPr="00B20488">
              <w:rPr>
                <w:rFonts w:ascii="AR CENA" w:hAnsi="AR CENA"/>
                <w:sz w:val="24"/>
              </w:rPr>
              <w:t>NotNull</w:t>
            </w:r>
            <w:proofErr w:type="spellEnd"/>
          </w:p>
        </w:tc>
        <w:tc>
          <w:tcPr>
            <w:tcW w:w="3669" w:type="dxa"/>
          </w:tcPr>
          <w:p w14:paraId="4891294C" w14:textId="77777777" w:rsidR="00821E0A" w:rsidRPr="00B20488" w:rsidRDefault="00773672" w:rsidP="00006941">
            <w:pPr>
              <w:rPr>
                <w:rFonts w:ascii="AR CENA" w:hAnsi="AR CENA"/>
                <w:b/>
                <w:sz w:val="24"/>
              </w:rPr>
            </w:pPr>
            <w:hyperlink r:id="rId23" w:history="1">
              <w:r w:rsidR="00821E0A" w:rsidRPr="00B20488">
                <w:rPr>
                  <w:rStyle w:val="Hyperlink"/>
                  <w:rFonts w:ascii="AR CENA" w:hAnsi="AR CENA"/>
                  <w:b w:val="0"/>
                  <w:sz w:val="24"/>
                </w:rPr>
                <w:t>janetbrookes@gmail.com</w:t>
              </w:r>
            </w:hyperlink>
          </w:p>
        </w:tc>
      </w:tr>
      <w:tr w:rsidR="00821E0A" w:rsidRPr="00B20488" w14:paraId="2AA6B534" w14:textId="77777777" w:rsidTr="00006941">
        <w:tc>
          <w:tcPr>
            <w:tcW w:w="2543" w:type="dxa"/>
          </w:tcPr>
          <w:p w14:paraId="4B57837F" w14:textId="77777777" w:rsidR="00821E0A" w:rsidRPr="00B20488" w:rsidRDefault="00821E0A" w:rsidP="00006941">
            <w:pPr>
              <w:rPr>
                <w:rFonts w:ascii="AR CENA" w:hAnsi="AR CENA"/>
                <w:sz w:val="24"/>
              </w:rPr>
            </w:pPr>
            <w:proofErr w:type="spellStart"/>
            <w:r w:rsidRPr="00B20488">
              <w:rPr>
                <w:rFonts w:ascii="AR CENA" w:hAnsi="AR CENA"/>
                <w:sz w:val="24"/>
              </w:rPr>
              <w:t>FirstName</w:t>
            </w:r>
            <w:proofErr w:type="spellEnd"/>
          </w:p>
        </w:tc>
        <w:tc>
          <w:tcPr>
            <w:tcW w:w="1981" w:type="dxa"/>
          </w:tcPr>
          <w:p w14:paraId="775C7DC5"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3251D837" w14:textId="77777777" w:rsidR="00821E0A" w:rsidRPr="00B20488" w:rsidRDefault="00821E0A" w:rsidP="00006941">
            <w:pPr>
              <w:rPr>
                <w:rFonts w:ascii="AR CENA" w:hAnsi="AR CENA"/>
                <w:sz w:val="24"/>
              </w:rPr>
            </w:pPr>
          </w:p>
        </w:tc>
        <w:tc>
          <w:tcPr>
            <w:tcW w:w="3669" w:type="dxa"/>
          </w:tcPr>
          <w:p w14:paraId="08E09452" w14:textId="77777777" w:rsidR="00821E0A" w:rsidRPr="00B20488" w:rsidRDefault="00821E0A" w:rsidP="00006941">
            <w:pPr>
              <w:rPr>
                <w:rFonts w:ascii="AR CENA" w:hAnsi="AR CENA"/>
                <w:sz w:val="24"/>
              </w:rPr>
            </w:pPr>
            <w:r w:rsidRPr="00B20488">
              <w:rPr>
                <w:rFonts w:ascii="AR CENA" w:hAnsi="AR CENA"/>
                <w:sz w:val="24"/>
              </w:rPr>
              <w:t>Janet</w:t>
            </w:r>
          </w:p>
        </w:tc>
      </w:tr>
      <w:tr w:rsidR="00821E0A" w:rsidRPr="00B20488" w14:paraId="6792BD05" w14:textId="77777777" w:rsidTr="00006941">
        <w:tc>
          <w:tcPr>
            <w:tcW w:w="2543" w:type="dxa"/>
          </w:tcPr>
          <w:p w14:paraId="58825432" w14:textId="77777777" w:rsidR="00821E0A" w:rsidRPr="00B20488" w:rsidRDefault="00821E0A" w:rsidP="00006941">
            <w:pPr>
              <w:rPr>
                <w:rFonts w:ascii="AR CENA" w:hAnsi="AR CENA"/>
                <w:sz w:val="24"/>
              </w:rPr>
            </w:pPr>
            <w:r w:rsidRPr="00B20488">
              <w:rPr>
                <w:rFonts w:ascii="AR CENA" w:hAnsi="AR CENA"/>
                <w:sz w:val="24"/>
              </w:rPr>
              <w:t>Surname</w:t>
            </w:r>
          </w:p>
        </w:tc>
        <w:tc>
          <w:tcPr>
            <w:tcW w:w="1981" w:type="dxa"/>
          </w:tcPr>
          <w:p w14:paraId="1AE4E6DF"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5A79B148" w14:textId="77777777" w:rsidR="00821E0A" w:rsidRPr="00B20488" w:rsidRDefault="00821E0A" w:rsidP="00006941">
            <w:pPr>
              <w:rPr>
                <w:rFonts w:ascii="AR CENA" w:hAnsi="AR CENA"/>
                <w:sz w:val="24"/>
              </w:rPr>
            </w:pPr>
            <w:proofErr w:type="spellStart"/>
            <w:r w:rsidRPr="00B20488">
              <w:rPr>
                <w:rFonts w:ascii="AR CENA" w:hAnsi="AR CENA"/>
                <w:sz w:val="24"/>
              </w:rPr>
              <w:t>NotNull</w:t>
            </w:r>
            <w:proofErr w:type="spellEnd"/>
          </w:p>
        </w:tc>
        <w:tc>
          <w:tcPr>
            <w:tcW w:w="3669" w:type="dxa"/>
          </w:tcPr>
          <w:p w14:paraId="099300CF" w14:textId="77777777" w:rsidR="00821E0A" w:rsidRPr="00B20488" w:rsidRDefault="00821E0A" w:rsidP="00006941">
            <w:pPr>
              <w:rPr>
                <w:rFonts w:ascii="AR CENA" w:hAnsi="AR CENA"/>
                <w:sz w:val="24"/>
              </w:rPr>
            </w:pPr>
            <w:r w:rsidRPr="00B20488">
              <w:rPr>
                <w:rFonts w:ascii="AR CENA" w:hAnsi="AR CENA"/>
                <w:sz w:val="24"/>
              </w:rPr>
              <w:t>Brookes</w:t>
            </w:r>
          </w:p>
        </w:tc>
      </w:tr>
      <w:tr w:rsidR="00821E0A" w:rsidRPr="00B20488" w14:paraId="599121BD" w14:textId="77777777" w:rsidTr="00006941">
        <w:tc>
          <w:tcPr>
            <w:tcW w:w="2543" w:type="dxa"/>
          </w:tcPr>
          <w:p w14:paraId="036A4F06" w14:textId="77777777" w:rsidR="00821E0A" w:rsidRPr="00B20488" w:rsidRDefault="00821E0A" w:rsidP="00006941">
            <w:pPr>
              <w:rPr>
                <w:rFonts w:ascii="AR CENA" w:hAnsi="AR CENA"/>
                <w:sz w:val="24"/>
              </w:rPr>
            </w:pPr>
            <w:proofErr w:type="spellStart"/>
            <w:r w:rsidRPr="00B20488">
              <w:rPr>
                <w:rFonts w:ascii="AR CENA" w:hAnsi="AR CENA"/>
                <w:sz w:val="24"/>
              </w:rPr>
              <w:t>ContactNo</w:t>
            </w:r>
            <w:proofErr w:type="spellEnd"/>
          </w:p>
        </w:tc>
        <w:tc>
          <w:tcPr>
            <w:tcW w:w="1981" w:type="dxa"/>
          </w:tcPr>
          <w:p w14:paraId="2066435E"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0E332ABE" w14:textId="77777777" w:rsidR="00821E0A" w:rsidRPr="00B20488" w:rsidRDefault="00821E0A" w:rsidP="00006941">
            <w:pPr>
              <w:rPr>
                <w:rFonts w:ascii="AR CENA" w:hAnsi="AR CENA"/>
                <w:sz w:val="24"/>
              </w:rPr>
            </w:pPr>
            <w:r w:rsidRPr="00B20488">
              <w:rPr>
                <w:rFonts w:ascii="AR CENA" w:hAnsi="AR CENA"/>
                <w:sz w:val="24"/>
              </w:rPr>
              <w:t>=11 digits</w:t>
            </w:r>
          </w:p>
        </w:tc>
        <w:tc>
          <w:tcPr>
            <w:tcW w:w="3669" w:type="dxa"/>
          </w:tcPr>
          <w:p w14:paraId="5BFB7A56" w14:textId="77777777" w:rsidR="00821E0A" w:rsidRPr="00B20488" w:rsidRDefault="00821E0A" w:rsidP="00006941">
            <w:pPr>
              <w:rPr>
                <w:rFonts w:ascii="AR CENA" w:hAnsi="AR CENA"/>
                <w:sz w:val="24"/>
              </w:rPr>
            </w:pPr>
            <w:r w:rsidRPr="00B20488">
              <w:rPr>
                <w:rFonts w:ascii="AR CENA" w:hAnsi="AR CENA"/>
                <w:sz w:val="24"/>
              </w:rPr>
              <w:t>07790034045</w:t>
            </w:r>
          </w:p>
        </w:tc>
      </w:tr>
      <w:tr w:rsidR="00821E0A" w:rsidRPr="00B20488" w14:paraId="50776B26" w14:textId="77777777" w:rsidTr="00006941">
        <w:tc>
          <w:tcPr>
            <w:tcW w:w="2543" w:type="dxa"/>
          </w:tcPr>
          <w:p w14:paraId="2FC82A1A" w14:textId="77777777" w:rsidR="00821E0A" w:rsidRPr="00B20488" w:rsidRDefault="00821E0A" w:rsidP="00006941">
            <w:pPr>
              <w:rPr>
                <w:rFonts w:ascii="AR CENA" w:hAnsi="AR CENA"/>
                <w:sz w:val="24"/>
              </w:rPr>
            </w:pPr>
            <w:r w:rsidRPr="00B20488">
              <w:rPr>
                <w:rFonts w:ascii="AR CENA" w:hAnsi="AR CENA"/>
                <w:sz w:val="24"/>
              </w:rPr>
              <w:t>Address</w:t>
            </w:r>
          </w:p>
        </w:tc>
        <w:tc>
          <w:tcPr>
            <w:tcW w:w="1981" w:type="dxa"/>
          </w:tcPr>
          <w:p w14:paraId="2D03E424"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0953F181" w14:textId="77777777" w:rsidR="00821E0A" w:rsidRPr="00B20488" w:rsidRDefault="00821E0A" w:rsidP="00006941">
            <w:pPr>
              <w:rPr>
                <w:rFonts w:ascii="AR CENA" w:hAnsi="AR CENA"/>
                <w:sz w:val="24"/>
              </w:rPr>
            </w:pPr>
          </w:p>
        </w:tc>
        <w:tc>
          <w:tcPr>
            <w:tcW w:w="3669" w:type="dxa"/>
          </w:tcPr>
          <w:p w14:paraId="74648CB8" w14:textId="77777777" w:rsidR="00821E0A" w:rsidRPr="00B20488" w:rsidRDefault="00821E0A" w:rsidP="00006941">
            <w:pPr>
              <w:rPr>
                <w:rFonts w:ascii="AR CENA" w:hAnsi="AR CENA"/>
                <w:sz w:val="24"/>
              </w:rPr>
            </w:pPr>
            <w:r w:rsidRPr="00B20488">
              <w:rPr>
                <w:rFonts w:ascii="AR CENA" w:hAnsi="AR CENA"/>
                <w:sz w:val="24"/>
              </w:rPr>
              <w:t>42 Stoney Lane</w:t>
            </w:r>
          </w:p>
        </w:tc>
      </w:tr>
      <w:tr w:rsidR="00821E0A" w:rsidRPr="00B20488" w14:paraId="697DD359" w14:textId="77777777" w:rsidTr="00006941">
        <w:tc>
          <w:tcPr>
            <w:tcW w:w="2543" w:type="dxa"/>
          </w:tcPr>
          <w:p w14:paraId="105677D6" w14:textId="77777777" w:rsidR="00821E0A" w:rsidRPr="00B20488" w:rsidRDefault="00821E0A" w:rsidP="00006941">
            <w:pPr>
              <w:rPr>
                <w:rFonts w:ascii="AR CENA" w:hAnsi="AR CENA"/>
                <w:sz w:val="24"/>
              </w:rPr>
            </w:pPr>
            <w:r w:rsidRPr="00B20488">
              <w:rPr>
                <w:rFonts w:ascii="AR CENA" w:hAnsi="AR CENA"/>
                <w:sz w:val="24"/>
              </w:rPr>
              <w:t>Town/City</w:t>
            </w:r>
          </w:p>
        </w:tc>
        <w:tc>
          <w:tcPr>
            <w:tcW w:w="1981" w:type="dxa"/>
          </w:tcPr>
          <w:p w14:paraId="603FF6DA"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10EDE62F" w14:textId="77777777" w:rsidR="00821E0A" w:rsidRPr="00B20488" w:rsidRDefault="00821E0A" w:rsidP="00006941">
            <w:pPr>
              <w:rPr>
                <w:rFonts w:ascii="AR CENA" w:hAnsi="AR CENA"/>
                <w:sz w:val="24"/>
              </w:rPr>
            </w:pPr>
          </w:p>
        </w:tc>
        <w:tc>
          <w:tcPr>
            <w:tcW w:w="3669" w:type="dxa"/>
          </w:tcPr>
          <w:p w14:paraId="11A45C83" w14:textId="77777777" w:rsidR="00821E0A" w:rsidRPr="00B20488" w:rsidRDefault="00821E0A" w:rsidP="00006941">
            <w:pPr>
              <w:rPr>
                <w:rFonts w:ascii="AR CENA" w:hAnsi="AR CENA"/>
                <w:sz w:val="24"/>
              </w:rPr>
            </w:pPr>
            <w:r w:rsidRPr="00B20488">
              <w:rPr>
                <w:rFonts w:ascii="AR CENA" w:hAnsi="AR CENA"/>
                <w:sz w:val="24"/>
              </w:rPr>
              <w:t>Newcastle</w:t>
            </w:r>
          </w:p>
        </w:tc>
      </w:tr>
      <w:tr w:rsidR="00821E0A" w:rsidRPr="00B20488" w14:paraId="6C95F2E9" w14:textId="77777777" w:rsidTr="00006941">
        <w:tc>
          <w:tcPr>
            <w:tcW w:w="2543" w:type="dxa"/>
          </w:tcPr>
          <w:p w14:paraId="1B21DB4B" w14:textId="77777777" w:rsidR="00821E0A" w:rsidRPr="00B20488" w:rsidRDefault="00821E0A" w:rsidP="00006941">
            <w:pPr>
              <w:rPr>
                <w:rFonts w:ascii="AR CENA" w:hAnsi="AR CENA"/>
                <w:sz w:val="24"/>
              </w:rPr>
            </w:pPr>
            <w:proofErr w:type="spellStart"/>
            <w:r w:rsidRPr="00B20488">
              <w:rPr>
                <w:rFonts w:ascii="AR CENA" w:hAnsi="AR CENA"/>
                <w:sz w:val="24"/>
              </w:rPr>
              <w:t>PostCode</w:t>
            </w:r>
            <w:proofErr w:type="spellEnd"/>
          </w:p>
        </w:tc>
        <w:tc>
          <w:tcPr>
            <w:tcW w:w="1981" w:type="dxa"/>
          </w:tcPr>
          <w:p w14:paraId="7CE69D8A" w14:textId="77777777" w:rsidR="00821E0A" w:rsidRPr="00B20488" w:rsidRDefault="00821E0A" w:rsidP="00006941">
            <w:pPr>
              <w:rPr>
                <w:rFonts w:ascii="AR CENA" w:hAnsi="AR CENA"/>
                <w:sz w:val="24"/>
              </w:rPr>
            </w:pPr>
            <w:r w:rsidRPr="00B20488">
              <w:rPr>
                <w:rFonts w:ascii="AR CENA" w:hAnsi="AR CENA"/>
                <w:sz w:val="24"/>
              </w:rPr>
              <w:t>String</w:t>
            </w:r>
          </w:p>
        </w:tc>
        <w:tc>
          <w:tcPr>
            <w:tcW w:w="1982" w:type="dxa"/>
          </w:tcPr>
          <w:p w14:paraId="3636BA68" w14:textId="77777777" w:rsidR="00821E0A" w:rsidRPr="00B20488" w:rsidRDefault="00821E0A" w:rsidP="00006941">
            <w:pPr>
              <w:rPr>
                <w:rFonts w:ascii="AR CENA" w:hAnsi="AR CENA"/>
                <w:sz w:val="24"/>
              </w:rPr>
            </w:pPr>
          </w:p>
        </w:tc>
        <w:tc>
          <w:tcPr>
            <w:tcW w:w="3669" w:type="dxa"/>
          </w:tcPr>
          <w:p w14:paraId="6C9A0A9C" w14:textId="77777777" w:rsidR="00821E0A" w:rsidRPr="00B20488" w:rsidRDefault="00821E0A" w:rsidP="00006941">
            <w:pPr>
              <w:rPr>
                <w:rFonts w:ascii="AR CENA" w:hAnsi="AR CENA"/>
                <w:sz w:val="24"/>
              </w:rPr>
            </w:pPr>
            <w:r w:rsidRPr="00B20488">
              <w:rPr>
                <w:rFonts w:ascii="AR CENA" w:hAnsi="AR CENA"/>
                <w:sz w:val="24"/>
              </w:rPr>
              <w:t>St5 6GB</w:t>
            </w:r>
          </w:p>
        </w:tc>
      </w:tr>
    </w:tbl>
    <w:p w14:paraId="4F94D8BE" w14:textId="77777777" w:rsidR="00DD66D9" w:rsidRPr="00B20488" w:rsidRDefault="00DD66D9" w:rsidP="005A2ED5">
      <w:pPr>
        <w:rPr>
          <w:rFonts w:ascii="Segoe UI" w:hAnsi="Segoe UI" w:cs="Arial"/>
          <w:sz w:val="21"/>
          <w:szCs w:val="24"/>
        </w:rPr>
      </w:pPr>
    </w:p>
    <w:p w14:paraId="1C4BD3DB" w14:textId="77777777" w:rsidR="00DD66D9" w:rsidRPr="00B20488" w:rsidRDefault="00DD66D9">
      <w:pPr>
        <w:rPr>
          <w:rFonts w:ascii="Segoe UI" w:hAnsi="Segoe UI" w:cs="Arial"/>
          <w:sz w:val="21"/>
          <w:szCs w:val="24"/>
        </w:rPr>
      </w:pPr>
      <w:r w:rsidRPr="00B20488">
        <w:rPr>
          <w:rFonts w:ascii="Segoe UI" w:hAnsi="Segoe UI" w:cs="Arial"/>
          <w:sz w:val="21"/>
          <w:szCs w:val="24"/>
        </w:rPr>
        <w:br w:type="page"/>
      </w:r>
    </w:p>
    <w:p w14:paraId="240B4271" w14:textId="187ACC48"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lastRenderedPageBreak/>
        <w:t xml:space="preserve">Table </w:t>
      </w:r>
      <w:r w:rsidR="00F161C1">
        <w:rPr>
          <w:rFonts w:ascii="Tw Cen MT" w:hAnsi="Tw Cen MT"/>
          <w:b w:val="0"/>
          <w:sz w:val="22"/>
        </w:rPr>
        <w:t>8</w:t>
      </w:r>
      <w:r w:rsidRPr="00B20488">
        <w:rPr>
          <w:rFonts w:ascii="Tw Cen MT" w:hAnsi="Tw Cen MT"/>
          <w:b w:val="0"/>
          <w:sz w:val="22"/>
        </w:rPr>
        <w:t xml:space="preserve"> – </w:t>
      </w:r>
      <w:r w:rsidR="00470E6A" w:rsidRPr="00B20488">
        <w:rPr>
          <w:rFonts w:ascii="Tw Cen MT" w:hAnsi="Tw Cen MT"/>
          <w:b w:val="0"/>
          <w:sz w:val="22"/>
        </w:rPr>
        <w:t xml:space="preserve">Classic Furnishings: </w:t>
      </w:r>
      <w:r w:rsidRPr="00B20488">
        <w:rPr>
          <w:rFonts w:ascii="Tw Cen MT" w:hAnsi="Tw Cen MT"/>
          <w:b w:val="0"/>
          <w:sz w:val="22"/>
        </w:rPr>
        <w:t xml:space="preserve">Data </w:t>
      </w:r>
      <w:r w:rsidR="00A42C67" w:rsidRPr="00B20488">
        <w:rPr>
          <w:rFonts w:ascii="Tw Cen MT" w:hAnsi="Tw Cen MT"/>
          <w:b w:val="0"/>
          <w:sz w:val="22"/>
        </w:rPr>
        <w:t>D</w:t>
      </w:r>
      <w:r w:rsidRPr="00B20488">
        <w:rPr>
          <w:rFonts w:ascii="Tw Cen MT" w:hAnsi="Tw Cen MT"/>
          <w:b w:val="0"/>
          <w:sz w:val="22"/>
        </w:rPr>
        <w:t>ictionary for Relational Data Table</w:t>
      </w:r>
    </w:p>
    <w:p w14:paraId="5F00A045" w14:textId="77777777" w:rsidR="00470E6A" w:rsidRPr="00B20488" w:rsidRDefault="00470E6A" w:rsidP="00470E6A">
      <w:pPr>
        <w:pStyle w:val="fig"/>
        <w:ind w:right="424"/>
        <w:jc w:val="center"/>
        <w:rPr>
          <w:rFonts w:ascii="Tw Cen MT" w:hAnsi="Tw Cen MT"/>
          <w:b w:val="0"/>
          <w:sz w:val="22"/>
        </w:rPr>
      </w:pPr>
    </w:p>
    <w:tbl>
      <w:tblPr>
        <w:tblStyle w:val="ZigZag"/>
        <w:tblW w:w="0" w:type="auto"/>
        <w:tblLook w:val="0480" w:firstRow="0" w:lastRow="0" w:firstColumn="1" w:lastColumn="0" w:noHBand="0" w:noVBand="1"/>
      </w:tblPr>
      <w:tblGrid>
        <w:gridCol w:w="1970"/>
        <w:gridCol w:w="1559"/>
        <w:gridCol w:w="4111"/>
        <w:gridCol w:w="2535"/>
      </w:tblGrid>
      <w:tr w:rsidR="00821E0A" w:rsidRPr="00B20488" w14:paraId="27A66C61" w14:textId="77777777" w:rsidTr="00A42C67">
        <w:tc>
          <w:tcPr>
            <w:tcW w:w="1970" w:type="dxa"/>
            <w:vAlign w:val="center"/>
          </w:tcPr>
          <w:p w14:paraId="36117240" w14:textId="77777777" w:rsidR="00821E0A" w:rsidRPr="00B20488" w:rsidRDefault="00821E0A" w:rsidP="00A42C67">
            <w:pPr>
              <w:rPr>
                <w:rFonts w:ascii="Arial" w:hAnsi="Arial" w:cs="Arial"/>
                <w:b/>
                <w:sz w:val="20"/>
              </w:rPr>
            </w:pPr>
            <w:r w:rsidRPr="00B20488">
              <w:rPr>
                <w:rFonts w:ascii="Arial" w:hAnsi="Arial" w:cs="Arial"/>
                <w:b/>
                <w:sz w:val="20"/>
              </w:rPr>
              <w:t>Table Name</w:t>
            </w:r>
          </w:p>
        </w:tc>
        <w:tc>
          <w:tcPr>
            <w:tcW w:w="8205" w:type="dxa"/>
            <w:gridSpan w:val="3"/>
          </w:tcPr>
          <w:p w14:paraId="5658CC67" w14:textId="77777777" w:rsidR="00821E0A" w:rsidRPr="00B20488" w:rsidRDefault="00821E0A" w:rsidP="00A42C67">
            <w:pPr>
              <w:rPr>
                <w:rFonts w:ascii="AR CENA" w:hAnsi="AR CENA"/>
                <w:sz w:val="24"/>
              </w:rPr>
            </w:pPr>
            <w:r w:rsidRPr="00B20488">
              <w:rPr>
                <w:rFonts w:ascii="AR CENA" w:hAnsi="AR CENA"/>
                <w:sz w:val="24"/>
              </w:rPr>
              <w:t>TBL</w:t>
            </w:r>
            <w:r w:rsidR="00A42C67" w:rsidRPr="00B20488">
              <w:rPr>
                <w:rFonts w:ascii="AR CENA" w:hAnsi="AR CENA"/>
                <w:sz w:val="24"/>
              </w:rPr>
              <w:t>ORDERS</w:t>
            </w:r>
          </w:p>
        </w:tc>
      </w:tr>
      <w:tr w:rsidR="00821E0A" w:rsidRPr="00B20488" w14:paraId="62408926" w14:textId="77777777" w:rsidTr="00A42C67">
        <w:tc>
          <w:tcPr>
            <w:tcW w:w="1970" w:type="dxa"/>
            <w:vAlign w:val="center"/>
          </w:tcPr>
          <w:p w14:paraId="36987A5D" w14:textId="77777777" w:rsidR="00821E0A" w:rsidRPr="00B20488" w:rsidRDefault="00821E0A" w:rsidP="00A42C67">
            <w:pPr>
              <w:rPr>
                <w:rFonts w:ascii="Arial" w:hAnsi="Arial" w:cs="Arial"/>
                <w:b/>
                <w:sz w:val="20"/>
              </w:rPr>
            </w:pPr>
            <w:r w:rsidRPr="00B20488">
              <w:rPr>
                <w:rFonts w:ascii="Arial" w:hAnsi="Arial" w:cs="Arial"/>
                <w:b/>
                <w:sz w:val="20"/>
              </w:rPr>
              <w:t>Primary Key</w:t>
            </w:r>
          </w:p>
        </w:tc>
        <w:tc>
          <w:tcPr>
            <w:tcW w:w="8205" w:type="dxa"/>
            <w:gridSpan w:val="3"/>
          </w:tcPr>
          <w:p w14:paraId="129B134F" w14:textId="77777777" w:rsidR="00821E0A" w:rsidRPr="00B20488" w:rsidRDefault="00A42C67" w:rsidP="00006941">
            <w:pPr>
              <w:rPr>
                <w:rFonts w:ascii="AR CENA" w:hAnsi="AR CENA"/>
                <w:sz w:val="24"/>
              </w:rPr>
            </w:pPr>
            <w:proofErr w:type="spellStart"/>
            <w:r w:rsidRPr="00B20488">
              <w:rPr>
                <w:rFonts w:ascii="AR CENA" w:hAnsi="AR CENA"/>
                <w:sz w:val="24"/>
              </w:rPr>
              <w:t>OrderID</w:t>
            </w:r>
            <w:proofErr w:type="spellEnd"/>
          </w:p>
        </w:tc>
      </w:tr>
      <w:tr w:rsidR="00821E0A" w:rsidRPr="00B20488" w14:paraId="1D55DA5E" w14:textId="77777777" w:rsidTr="00A42C67">
        <w:tc>
          <w:tcPr>
            <w:tcW w:w="1970" w:type="dxa"/>
            <w:vAlign w:val="center"/>
          </w:tcPr>
          <w:p w14:paraId="60DA73A2" w14:textId="77777777" w:rsidR="00821E0A" w:rsidRPr="00B20488" w:rsidRDefault="00821E0A" w:rsidP="00A42C67">
            <w:pPr>
              <w:rPr>
                <w:rFonts w:ascii="Arial" w:hAnsi="Arial" w:cs="Arial"/>
                <w:b/>
                <w:sz w:val="20"/>
              </w:rPr>
            </w:pPr>
            <w:r w:rsidRPr="00B20488">
              <w:rPr>
                <w:rFonts w:ascii="Arial" w:hAnsi="Arial" w:cs="Arial"/>
                <w:b/>
                <w:sz w:val="20"/>
              </w:rPr>
              <w:t>Foreign Keys</w:t>
            </w:r>
          </w:p>
        </w:tc>
        <w:tc>
          <w:tcPr>
            <w:tcW w:w="8205" w:type="dxa"/>
            <w:gridSpan w:val="3"/>
          </w:tcPr>
          <w:p w14:paraId="3792FF38" w14:textId="77777777" w:rsidR="00821E0A" w:rsidRPr="00B20488" w:rsidRDefault="00821E0A" w:rsidP="00006941">
            <w:pPr>
              <w:rPr>
                <w:rFonts w:ascii="AR CENA" w:hAnsi="AR CENA"/>
                <w:sz w:val="24"/>
              </w:rPr>
            </w:pPr>
            <w:r w:rsidRPr="00B20488">
              <w:rPr>
                <w:rFonts w:ascii="AR CENA" w:hAnsi="AR CENA"/>
                <w:sz w:val="24"/>
              </w:rPr>
              <w:t>N/A</w:t>
            </w:r>
          </w:p>
        </w:tc>
      </w:tr>
      <w:tr w:rsidR="00821E0A" w:rsidRPr="00B20488" w14:paraId="5991B4FC" w14:textId="77777777" w:rsidTr="00A42C67">
        <w:tc>
          <w:tcPr>
            <w:tcW w:w="1970" w:type="dxa"/>
            <w:shd w:val="clear" w:color="auto" w:fill="D9D9D9" w:themeFill="background1" w:themeFillShade="D9"/>
          </w:tcPr>
          <w:p w14:paraId="01A70585" w14:textId="77777777" w:rsidR="00821E0A" w:rsidRPr="00B20488" w:rsidRDefault="00821E0A" w:rsidP="00006941">
            <w:pPr>
              <w:rPr>
                <w:rFonts w:ascii="Arial" w:hAnsi="Arial" w:cs="Arial"/>
                <w:b/>
                <w:sz w:val="20"/>
              </w:rPr>
            </w:pPr>
            <w:r w:rsidRPr="00B20488">
              <w:rPr>
                <w:rFonts w:ascii="Arial" w:hAnsi="Arial" w:cs="Arial"/>
                <w:b/>
                <w:sz w:val="20"/>
              </w:rPr>
              <w:t>Data Item</w:t>
            </w:r>
          </w:p>
        </w:tc>
        <w:tc>
          <w:tcPr>
            <w:tcW w:w="1559" w:type="dxa"/>
            <w:shd w:val="clear" w:color="auto" w:fill="D9D9D9" w:themeFill="background1" w:themeFillShade="D9"/>
          </w:tcPr>
          <w:p w14:paraId="7F8B69B9" w14:textId="77777777" w:rsidR="00821E0A" w:rsidRPr="00B20488" w:rsidRDefault="00821E0A" w:rsidP="00A42C67">
            <w:pPr>
              <w:rPr>
                <w:rFonts w:ascii="Arial" w:hAnsi="Arial" w:cs="Arial"/>
                <w:b/>
                <w:sz w:val="20"/>
              </w:rPr>
            </w:pPr>
            <w:r w:rsidRPr="00B20488">
              <w:rPr>
                <w:rFonts w:ascii="Arial" w:hAnsi="Arial" w:cs="Arial"/>
                <w:b/>
                <w:sz w:val="20"/>
              </w:rPr>
              <w:t xml:space="preserve">Data </w:t>
            </w:r>
            <w:r w:rsidR="00A42C67" w:rsidRPr="00B20488">
              <w:rPr>
                <w:rFonts w:ascii="Arial" w:hAnsi="Arial" w:cs="Arial"/>
                <w:b/>
                <w:sz w:val="20"/>
              </w:rPr>
              <w:t>T</w:t>
            </w:r>
            <w:r w:rsidRPr="00B20488">
              <w:rPr>
                <w:rFonts w:ascii="Arial" w:hAnsi="Arial" w:cs="Arial"/>
                <w:b/>
                <w:sz w:val="20"/>
              </w:rPr>
              <w:t>ype</w:t>
            </w:r>
          </w:p>
        </w:tc>
        <w:tc>
          <w:tcPr>
            <w:tcW w:w="4111" w:type="dxa"/>
            <w:shd w:val="clear" w:color="auto" w:fill="D9D9D9" w:themeFill="background1" w:themeFillShade="D9"/>
          </w:tcPr>
          <w:p w14:paraId="2263D712" w14:textId="77777777" w:rsidR="00821E0A" w:rsidRPr="00B20488" w:rsidRDefault="00821E0A" w:rsidP="00006941">
            <w:pPr>
              <w:rPr>
                <w:rFonts w:ascii="Arial" w:hAnsi="Arial" w:cs="Arial"/>
                <w:b/>
                <w:sz w:val="20"/>
              </w:rPr>
            </w:pPr>
            <w:r w:rsidRPr="00B20488">
              <w:rPr>
                <w:rFonts w:ascii="Arial" w:hAnsi="Arial" w:cs="Arial"/>
                <w:b/>
                <w:sz w:val="20"/>
              </w:rPr>
              <w:t>Validation</w:t>
            </w:r>
          </w:p>
        </w:tc>
        <w:tc>
          <w:tcPr>
            <w:tcW w:w="2535" w:type="dxa"/>
            <w:shd w:val="clear" w:color="auto" w:fill="D9D9D9" w:themeFill="background1" w:themeFillShade="D9"/>
          </w:tcPr>
          <w:p w14:paraId="6B3E8C1A" w14:textId="77777777" w:rsidR="00821E0A" w:rsidRPr="00B20488" w:rsidRDefault="00821E0A" w:rsidP="00006941">
            <w:pPr>
              <w:rPr>
                <w:rFonts w:ascii="Arial" w:hAnsi="Arial" w:cs="Arial"/>
                <w:b/>
                <w:sz w:val="20"/>
              </w:rPr>
            </w:pPr>
            <w:r w:rsidRPr="00B20488">
              <w:rPr>
                <w:rFonts w:ascii="Arial" w:hAnsi="Arial" w:cs="Arial"/>
                <w:b/>
                <w:sz w:val="20"/>
              </w:rPr>
              <w:t>Sample data</w:t>
            </w:r>
          </w:p>
        </w:tc>
      </w:tr>
      <w:tr w:rsidR="00821E0A" w:rsidRPr="00B20488" w14:paraId="5A15A73C" w14:textId="77777777" w:rsidTr="00A42C67">
        <w:tc>
          <w:tcPr>
            <w:tcW w:w="1970" w:type="dxa"/>
          </w:tcPr>
          <w:p w14:paraId="45D904FC" w14:textId="77777777" w:rsidR="00821E0A" w:rsidRPr="00B20488" w:rsidRDefault="00821E0A" w:rsidP="00006941">
            <w:pPr>
              <w:rPr>
                <w:rFonts w:ascii="AR CENA" w:hAnsi="AR CENA"/>
                <w:sz w:val="24"/>
              </w:rPr>
            </w:pPr>
            <w:proofErr w:type="spellStart"/>
            <w:r w:rsidRPr="00B20488">
              <w:rPr>
                <w:rFonts w:ascii="AR CENA" w:hAnsi="AR CENA"/>
                <w:sz w:val="24"/>
              </w:rPr>
              <w:t>OrderID</w:t>
            </w:r>
            <w:proofErr w:type="spellEnd"/>
          </w:p>
        </w:tc>
        <w:tc>
          <w:tcPr>
            <w:tcW w:w="1559" w:type="dxa"/>
          </w:tcPr>
          <w:p w14:paraId="31A0FE6E" w14:textId="77777777" w:rsidR="00821E0A" w:rsidRPr="00B20488" w:rsidRDefault="00821E0A" w:rsidP="00006941">
            <w:pPr>
              <w:rPr>
                <w:rFonts w:ascii="AR CENA" w:hAnsi="AR CENA"/>
                <w:sz w:val="24"/>
              </w:rPr>
            </w:pPr>
            <w:r w:rsidRPr="00B20488">
              <w:rPr>
                <w:rFonts w:ascii="AR CENA" w:hAnsi="AR CENA"/>
                <w:sz w:val="24"/>
              </w:rPr>
              <w:t>Integer</w:t>
            </w:r>
          </w:p>
        </w:tc>
        <w:tc>
          <w:tcPr>
            <w:tcW w:w="4111" w:type="dxa"/>
          </w:tcPr>
          <w:p w14:paraId="084D955C" w14:textId="77777777" w:rsidR="00821E0A" w:rsidRPr="00B20488" w:rsidRDefault="00821E0A" w:rsidP="00006941">
            <w:pPr>
              <w:rPr>
                <w:rFonts w:ascii="AR CENA" w:hAnsi="AR CENA"/>
                <w:sz w:val="24"/>
              </w:rPr>
            </w:pPr>
            <w:r w:rsidRPr="00B20488">
              <w:rPr>
                <w:rFonts w:ascii="AR CENA" w:hAnsi="AR CENA"/>
                <w:sz w:val="24"/>
              </w:rPr>
              <w:t>&gt;0</w:t>
            </w:r>
          </w:p>
        </w:tc>
        <w:tc>
          <w:tcPr>
            <w:tcW w:w="2535" w:type="dxa"/>
          </w:tcPr>
          <w:p w14:paraId="2367A445" w14:textId="77777777" w:rsidR="00821E0A" w:rsidRPr="00B20488" w:rsidRDefault="00821E0A" w:rsidP="00006941">
            <w:pPr>
              <w:rPr>
                <w:rFonts w:ascii="AR CENA" w:hAnsi="AR CENA"/>
                <w:sz w:val="24"/>
              </w:rPr>
            </w:pPr>
            <w:r w:rsidRPr="00B20488">
              <w:rPr>
                <w:rFonts w:ascii="AR CENA" w:hAnsi="AR CENA"/>
                <w:sz w:val="24"/>
              </w:rPr>
              <w:t>125</w:t>
            </w:r>
          </w:p>
        </w:tc>
      </w:tr>
      <w:tr w:rsidR="00821E0A" w:rsidRPr="00B20488" w14:paraId="7F9E20D5" w14:textId="77777777" w:rsidTr="00A42C67">
        <w:tc>
          <w:tcPr>
            <w:tcW w:w="1970" w:type="dxa"/>
          </w:tcPr>
          <w:p w14:paraId="0BBD7D2B" w14:textId="77777777" w:rsidR="00821E0A" w:rsidRPr="00B20488" w:rsidRDefault="00821E0A" w:rsidP="00006941">
            <w:pPr>
              <w:rPr>
                <w:rFonts w:ascii="AR CENA" w:hAnsi="AR CENA"/>
                <w:sz w:val="24"/>
              </w:rPr>
            </w:pPr>
            <w:proofErr w:type="spellStart"/>
            <w:r w:rsidRPr="00B20488">
              <w:rPr>
                <w:rFonts w:ascii="AR CENA" w:hAnsi="AR CENA"/>
                <w:sz w:val="24"/>
              </w:rPr>
              <w:t>DateOrdered</w:t>
            </w:r>
            <w:proofErr w:type="spellEnd"/>
          </w:p>
        </w:tc>
        <w:tc>
          <w:tcPr>
            <w:tcW w:w="1559" w:type="dxa"/>
          </w:tcPr>
          <w:p w14:paraId="7F77A253" w14:textId="77777777" w:rsidR="00821E0A" w:rsidRPr="00B20488" w:rsidRDefault="00821E0A" w:rsidP="00006941">
            <w:pPr>
              <w:rPr>
                <w:rFonts w:ascii="AR CENA" w:hAnsi="AR CENA"/>
                <w:sz w:val="24"/>
              </w:rPr>
            </w:pPr>
            <w:r w:rsidRPr="00B20488">
              <w:rPr>
                <w:rFonts w:ascii="AR CENA" w:hAnsi="AR CENA"/>
                <w:sz w:val="24"/>
              </w:rPr>
              <w:t>Date</w:t>
            </w:r>
          </w:p>
        </w:tc>
        <w:tc>
          <w:tcPr>
            <w:tcW w:w="4111" w:type="dxa"/>
          </w:tcPr>
          <w:p w14:paraId="2B9B43D6" w14:textId="77777777" w:rsidR="00821E0A" w:rsidRPr="00B20488" w:rsidRDefault="00821E0A" w:rsidP="00006941">
            <w:pPr>
              <w:rPr>
                <w:rFonts w:ascii="AR CENA" w:hAnsi="AR CENA"/>
                <w:sz w:val="24"/>
              </w:rPr>
            </w:pPr>
            <w:r w:rsidRPr="00B20488">
              <w:rPr>
                <w:rFonts w:ascii="AR CENA" w:hAnsi="AR CENA"/>
                <w:sz w:val="24"/>
              </w:rPr>
              <w:t>&gt;=</w:t>
            </w:r>
            <w:proofErr w:type="spellStart"/>
            <w:r w:rsidRPr="00B20488">
              <w:rPr>
                <w:rFonts w:ascii="AR CENA" w:hAnsi="AR CENA"/>
                <w:sz w:val="24"/>
              </w:rPr>
              <w:t>currentdate</w:t>
            </w:r>
            <w:proofErr w:type="spellEnd"/>
          </w:p>
        </w:tc>
        <w:tc>
          <w:tcPr>
            <w:tcW w:w="2535" w:type="dxa"/>
          </w:tcPr>
          <w:p w14:paraId="7E8641FA" w14:textId="77777777" w:rsidR="00821E0A" w:rsidRPr="00B20488" w:rsidRDefault="00821E0A" w:rsidP="00006941">
            <w:pPr>
              <w:rPr>
                <w:rFonts w:ascii="AR CENA" w:hAnsi="AR CENA"/>
                <w:sz w:val="24"/>
              </w:rPr>
            </w:pPr>
            <w:r w:rsidRPr="00B20488">
              <w:rPr>
                <w:rFonts w:ascii="AR CENA" w:hAnsi="AR CENA"/>
                <w:sz w:val="24"/>
              </w:rPr>
              <w:t>15/3/14</w:t>
            </w:r>
          </w:p>
        </w:tc>
      </w:tr>
      <w:tr w:rsidR="00821E0A" w:rsidRPr="00B20488" w14:paraId="16A2E044" w14:textId="77777777" w:rsidTr="00A42C67">
        <w:tc>
          <w:tcPr>
            <w:tcW w:w="1970" w:type="dxa"/>
          </w:tcPr>
          <w:p w14:paraId="705E85E2" w14:textId="77777777" w:rsidR="00821E0A" w:rsidRPr="00B20488" w:rsidRDefault="00821E0A" w:rsidP="00006941">
            <w:pPr>
              <w:rPr>
                <w:rFonts w:ascii="AR CENA" w:hAnsi="AR CENA"/>
                <w:sz w:val="24"/>
              </w:rPr>
            </w:pPr>
            <w:proofErr w:type="spellStart"/>
            <w:r w:rsidRPr="00B20488">
              <w:rPr>
                <w:rFonts w:ascii="AR CENA" w:hAnsi="AR CENA"/>
                <w:sz w:val="24"/>
              </w:rPr>
              <w:t>LabourCost</w:t>
            </w:r>
            <w:proofErr w:type="spellEnd"/>
          </w:p>
        </w:tc>
        <w:tc>
          <w:tcPr>
            <w:tcW w:w="1559" w:type="dxa"/>
          </w:tcPr>
          <w:p w14:paraId="75432EB4"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2D63961E" w14:textId="77777777" w:rsidR="00821E0A" w:rsidRPr="00B20488" w:rsidRDefault="00821E0A" w:rsidP="00006941">
            <w:pPr>
              <w:rPr>
                <w:rFonts w:ascii="AR CENA" w:hAnsi="AR CENA"/>
                <w:sz w:val="24"/>
              </w:rPr>
            </w:pPr>
            <w:r w:rsidRPr="00B20488">
              <w:rPr>
                <w:rFonts w:ascii="AR CENA" w:hAnsi="AR CENA"/>
                <w:sz w:val="24"/>
              </w:rPr>
              <w:t>To 2 decimal places – formatted as currency</w:t>
            </w:r>
          </w:p>
        </w:tc>
        <w:tc>
          <w:tcPr>
            <w:tcW w:w="2535" w:type="dxa"/>
          </w:tcPr>
          <w:p w14:paraId="6082D7EF" w14:textId="77777777" w:rsidR="00821E0A" w:rsidRPr="00B20488" w:rsidRDefault="00821E0A" w:rsidP="00006941">
            <w:pPr>
              <w:rPr>
                <w:rFonts w:ascii="AR CENA" w:hAnsi="AR CENA"/>
                <w:sz w:val="24"/>
              </w:rPr>
            </w:pPr>
            <w:r w:rsidRPr="00B20488">
              <w:rPr>
                <w:rFonts w:ascii="AR CENA" w:hAnsi="AR CENA"/>
                <w:sz w:val="24"/>
              </w:rPr>
              <w:t>£50</w:t>
            </w:r>
          </w:p>
        </w:tc>
      </w:tr>
      <w:tr w:rsidR="00821E0A" w:rsidRPr="00B20488" w14:paraId="3E0D09BC" w14:textId="77777777" w:rsidTr="00A42C67">
        <w:tc>
          <w:tcPr>
            <w:tcW w:w="1970" w:type="dxa"/>
          </w:tcPr>
          <w:p w14:paraId="01824E86" w14:textId="77777777" w:rsidR="00821E0A" w:rsidRPr="00B20488" w:rsidRDefault="00821E0A" w:rsidP="00006941">
            <w:pPr>
              <w:rPr>
                <w:rFonts w:ascii="AR CENA" w:hAnsi="AR CENA"/>
                <w:sz w:val="24"/>
              </w:rPr>
            </w:pPr>
            <w:r w:rsidRPr="00B20488">
              <w:rPr>
                <w:rFonts w:ascii="AR CENA" w:hAnsi="AR CENA"/>
                <w:sz w:val="24"/>
              </w:rPr>
              <w:t>VAT</w:t>
            </w:r>
          </w:p>
        </w:tc>
        <w:tc>
          <w:tcPr>
            <w:tcW w:w="1559" w:type="dxa"/>
          </w:tcPr>
          <w:p w14:paraId="7F0B1888"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67B91FE7" w14:textId="77777777" w:rsidR="00821E0A" w:rsidRPr="00B20488" w:rsidRDefault="00821E0A" w:rsidP="00006941">
            <w:pPr>
              <w:rPr>
                <w:rFonts w:ascii="AR CENA" w:hAnsi="AR CENA"/>
                <w:sz w:val="24"/>
              </w:rPr>
            </w:pPr>
            <w:r w:rsidRPr="00B20488">
              <w:rPr>
                <w:rFonts w:ascii="AR CENA" w:hAnsi="AR CENA"/>
                <w:sz w:val="24"/>
              </w:rPr>
              <w:t>To 2 decimal places – formatted as currency</w:t>
            </w:r>
          </w:p>
          <w:p w14:paraId="4409C818" w14:textId="77777777" w:rsidR="00821E0A" w:rsidRPr="00B20488" w:rsidRDefault="00821E0A" w:rsidP="00006941">
            <w:pPr>
              <w:rPr>
                <w:rFonts w:ascii="AR CENA" w:hAnsi="AR CENA"/>
                <w:sz w:val="24"/>
              </w:rPr>
            </w:pPr>
            <w:r w:rsidRPr="00B20488">
              <w:rPr>
                <w:rFonts w:ascii="AR CENA" w:hAnsi="AR CENA"/>
                <w:sz w:val="24"/>
              </w:rPr>
              <w:t>Calculated (material cost + Labour *VAT rate</w:t>
            </w:r>
          </w:p>
        </w:tc>
        <w:tc>
          <w:tcPr>
            <w:tcW w:w="2535" w:type="dxa"/>
          </w:tcPr>
          <w:p w14:paraId="464E1F21" w14:textId="77777777" w:rsidR="00821E0A" w:rsidRPr="00B20488" w:rsidRDefault="00821E0A" w:rsidP="00006941">
            <w:pPr>
              <w:rPr>
                <w:rFonts w:ascii="AR CENA" w:hAnsi="AR CENA"/>
                <w:sz w:val="24"/>
              </w:rPr>
            </w:pPr>
            <w:r w:rsidRPr="00B20488">
              <w:rPr>
                <w:rFonts w:ascii="AR CENA" w:hAnsi="AR CENA"/>
                <w:sz w:val="24"/>
              </w:rPr>
              <w:t>£23.45</w:t>
            </w:r>
          </w:p>
        </w:tc>
      </w:tr>
      <w:tr w:rsidR="00821E0A" w:rsidRPr="00B20488" w14:paraId="49C6B098" w14:textId="77777777" w:rsidTr="00A42C67">
        <w:tc>
          <w:tcPr>
            <w:tcW w:w="1970" w:type="dxa"/>
          </w:tcPr>
          <w:p w14:paraId="153B357C" w14:textId="77777777" w:rsidR="00821E0A" w:rsidRPr="00B20488" w:rsidRDefault="00821E0A" w:rsidP="00006941">
            <w:pPr>
              <w:rPr>
                <w:rFonts w:ascii="AR CENA" w:hAnsi="AR CENA"/>
                <w:sz w:val="24"/>
              </w:rPr>
            </w:pPr>
            <w:proofErr w:type="spellStart"/>
            <w:r w:rsidRPr="00B20488">
              <w:rPr>
                <w:rFonts w:ascii="AR CENA" w:hAnsi="AR CENA"/>
                <w:sz w:val="24"/>
              </w:rPr>
              <w:t>OrderTotal</w:t>
            </w:r>
            <w:proofErr w:type="spellEnd"/>
          </w:p>
        </w:tc>
        <w:tc>
          <w:tcPr>
            <w:tcW w:w="1559" w:type="dxa"/>
          </w:tcPr>
          <w:p w14:paraId="1B7F94C4"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087AD7F5" w14:textId="77777777" w:rsidR="00821E0A" w:rsidRPr="00B20488" w:rsidRDefault="00821E0A" w:rsidP="00006941">
            <w:pPr>
              <w:rPr>
                <w:rFonts w:ascii="AR CENA" w:hAnsi="AR CENA"/>
                <w:sz w:val="24"/>
              </w:rPr>
            </w:pPr>
            <w:r w:rsidRPr="00B20488">
              <w:rPr>
                <w:rFonts w:ascii="AR CENA" w:hAnsi="AR CENA"/>
                <w:sz w:val="24"/>
              </w:rPr>
              <w:t>To 2 decimal places – formatted as currency</w:t>
            </w:r>
          </w:p>
          <w:p w14:paraId="6BBB80AF" w14:textId="77777777" w:rsidR="00821E0A" w:rsidRPr="00B20488" w:rsidRDefault="00821E0A" w:rsidP="00006941">
            <w:pPr>
              <w:rPr>
                <w:rFonts w:ascii="AR CENA" w:hAnsi="AR CENA"/>
                <w:sz w:val="24"/>
              </w:rPr>
            </w:pPr>
            <w:r w:rsidRPr="00B20488">
              <w:rPr>
                <w:rFonts w:ascii="AR CENA" w:hAnsi="AR CENA"/>
                <w:sz w:val="24"/>
              </w:rPr>
              <w:t>Calculated (material cost + Labour *VAT rate</w:t>
            </w:r>
          </w:p>
        </w:tc>
        <w:tc>
          <w:tcPr>
            <w:tcW w:w="2535" w:type="dxa"/>
          </w:tcPr>
          <w:p w14:paraId="134499A3" w14:textId="77777777" w:rsidR="00821E0A" w:rsidRPr="00B20488" w:rsidRDefault="00821E0A" w:rsidP="00006941">
            <w:pPr>
              <w:rPr>
                <w:rFonts w:ascii="AR CENA" w:hAnsi="AR CENA"/>
                <w:sz w:val="24"/>
              </w:rPr>
            </w:pPr>
            <w:r w:rsidRPr="00B20488">
              <w:rPr>
                <w:rFonts w:ascii="AR CENA" w:hAnsi="AR CENA"/>
                <w:sz w:val="24"/>
              </w:rPr>
              <w:t>£480</w:t>
            </w:r>
          </w:p>
        </w:tc>
      </w:tr>
      <w:tr w:rsidR="00821E0A" w:rsidRPr="00B20488" w14:paraId="4BE4603B" w14:textId="77777777" w:rsidTr="00A42C67">
        <w:trPr>
          <w:trHeight w:val="466"/>
        </w:trPr>
        <w:tc>
          <w:tcPr>
            <w:tcW w:w="1970" w:type="dxa"/>
          </w:tcPr>
          <w:p w14:paraId="6671A1C4" w14:textId="77777777" w:rsidR="00821E0A" w:rsidRPr="00B20488" w:rsidRDefault="00821E0A" w:rsidP="00006941">
            <w:pPr>
              <w:rPr>
                <w:rFonts w:ascii="AR CENA" w:hAnsi="AR CENA"/>
                <w:sz w:val="24"/>
              </w:rPr>
            </w:pPr>
            <w:proofErr w:type="spellStart"/>
            <w:r w:rsidRPr="00B20488">
              <w:rPr>
                <w:rFonts w:ascii="AR CENA" w:hAnsi="AR CENA"/>
                <w:sz w:val="24"/>
              </w:rPr>
              <w:t>WindowHeight</w:t>
            </w:r>
            <w:proofErr w:type="spellEnd"/>
          </w:p>
        </w:tc>
        <w:tc>
          <w:tcPr>
            <w:tcW w:w="1559" w:type="dxa"/>
          </w:tcPr>
          <w:p w14:paraId="3057C148"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319EC245" w14:textId="77777777" w:rsidR="00821E0A" w:rsidRPr="00B20488" w:rsidRDefault="00821E0A" w:rsidP="00006941">
            <w:pPr>
              <w:rPr>
                <w:rFonts w:ascii="AR CENA" w:hAnsi="AR CENA"/>
                <w:sz w:val="24"/>
              </w:rPr>
            </w:pPr>
          </w:p>
        </w:tc>
        <w:tc>
          <w:tcPr>
            <w:tcW w:w="2535" w:type="dxa"/>
          </w:tcPr>
          <w:p w14:paraId="328FA61C" w14:textId="77777777" w:rsidR="00821E0A" w:rsidRPr="00B20488" w:rsidRDefault="00821E0A" w:rsidP="00006941">
            <w:pPr>
              <w:rPr>
                <w:rFonts w:ascii="AR CENA" w:hAnsi="AR CENA"/>
                <w:sz w:val="24"/>
              </w:rPr>
            </w:pPr>
            <w:r w:rsidRPr="00B20488">
              <w:rPr>
                <w:rFonts w:ascii="AR CENA" w:hAnsi="AR CENA"/>
                <w:sz w:val="24"/>
              </w:rPr>
              <w:t>2.2</w:t>
            </w:r>
          </w:p>
        </w:tc>
      </w:tr>
      <w:tr w:rsidR="00821E0A" w:rsidRPr="00B20488" w14:paraId="3C120EE3" w14:textId="77777777" w:rsidTr="00A42C67">
        <w:tc>
          <w:tcPr>
            <w:tcW w:w="1970" w:type="dxa"/>
          </w:tcPr>
          <w:p w14:paraId="134C8C08" w14:textId="77777777" w:rsidR="00821E0A" w:rsidRPr="00B20488" w:rsidRDefault="00821E0A" w:rsidP="00006941">
            <w:pPr>
              <w:rPr>
                <w:rFonts w:ascii="AR CENA" w:hAnsi="AR CENA"/>
                <w:sz w:val="24"/>
              </w:rPr>
            </w:pPr>
            <w:proofErr w:type="spellStart"/>
            <w:r w:rsidRPr="00B20488">
              <w:rPr>
                <w:rFonts w:ascii="AR CENA" w:hAnsi="AR CENA"/>
                <w:sz w:val="24"/>
              </w:rPr>
              <w:t>WindowWidth</w:t>
            </w:r>
            <w:proofErr w:type="spellEnd"/>
          </w:p>
        </w:tc>
        <w:tc>
          <w:tcPr>
            <w:tcW w:w="1559" w:type="dxa"/>
          </w:tcPr>
          <w:p w14:paraId="7AA4C527"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1E2C567E" w14:textId="77777777" w:rsidR="00821E0A" w:rsidRPr="00B20488" w:rsidRDefault="00821E0A" w:rsidP="00006941">
            <w:pPr>
              <w:rPr>
                <w:rFonts w:ascii="AR CENA" w:hAnsi="AR CENA"/>
                <w:sz w:val="24"/>
              </w:rPr>
            </w:pPr>
          </w:p>
        </w:tc>
        <w:tc>
          <w:tcPr>
            <w:tcW w:w="2535" w:type="dxa"/>
          </w:tcPr>
          <w:p w14:paraId="25FED3DA" w14:textId="77777777" w:rsidR="00821E0A" w:rsidRPr="00B20488" w:rsidRDefault="00821E0A" w:rsidP="00006941">
            <w:pPr>
              <w:rPr>
                <w:rFonts w:ascii="AR CENA" w:hAnsi="AR CENA"/>
                <w:sz w:val="24"/>
              </w:rPr>
            </w:pPr>
            <w:r w:rsidRPr="00B20488">
              <w:rPr>
                <w:rFonts w:ascii="AR CENA" w:hAnsi="AR CENA"/>
                <w:sz w:val="24"/>
              </w:rPr>
              <w:t>3</w:t>
            </w:r>
          </w:p>
        </w:tc>
      </w:tr>
      <w:tr w:rsidR="00821E0A" w:rsidRPr="00B20488" w14:paraId="063FAABC" w14:textId="77777777" w:rsidTr="00A42C67">
        <w:tc>
          <w:tcPr>
            <w:tcW w:w="1970" w:type="dxa"/>
          </w:tcPr>
          <w:p w14:paraId="1BD1F940" w14:textId="77777777" w:rsidR="00821E0A" w:rsidRPr="00B20488" w:rsidRDefault="00821E0A" w:rsidP="00006941">
            <w:pPr>
              <w:rPr>
                <w:rFonts w:ascii="AR CENA" w:hAnsi="AR CENA"/>
                <w:sz w:val="24"/>
              </w:rPr>
            </w:pPr>
            <w:proofErr w:type="spellStart"/>
            <w:r w:rsidRPr="00B20488">
              <w:rPr>
                <w:rFonts w:ascii="AR CENA" w:hAnsi="AR CENA"/>
                <w:sz w:val="24"/>
              </w:rPr>
              <w:t>DropRequired</w:t>
            </w:r>
            <w:proofErr w:type="spellEnd"/>
          </w:p>
        </w:tc>
        <w:tc>
          <w:tcPr>
            <w:tcW w:w="1559" w:type="dxa"/>
          </w:tcPr>
          <w:p w14:paraId="6153DD78"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696440E6" w14:textId="77777777" w:rsidR="00821E0A" w:rsidRPr="00B20488" w:rsidRDefault="00821E0A" w:rsidP="00006941">
            <w:pPr>
              <w:rPr>
                <w:rFonts w:ascii="AR CENA" w:hAnsi="AR CENA"/>
                <w:sz w:val="24"/>
              </w:rPr>
            </w:pPr>
            <w:r w:rsidRPr="00B20488">
              <w:rPr>
                <w:rFonts w:ascii="AR CENA" w:hAnsi="AR CENA"/>
                <w:sz w:val="24"/>
              </w:rPr>
              <w:t>Cannot be less than window height</w:t>
            </w:r>
          </w:p>
        </w:tc>
        <w:tc>
          <w:tcPr>
            <w:tcW w:w="2535" w:type="dxa"/>
          </w:tcPr>
          <w:p w14:paraId="461A9E82" w14:textId="77777777" w:rsidR="00821E0A" w:rsidRPr="00B20488" w:rsidRDefault="00821E0A" w:rsidP="00006941">
            <w:pPr>
              <w:rPr>
                <w:rFonts w:ascii="AR CENA" w:hAnsi="AR CENA"/>
                <w:sz w:val="24"/>
              </w:rPr>
            </w:pPr>
            <w:r w:rsidRPr="00B20488">
              <w:rPr>
                <w:rFonts w:ascii="AR CENA" w:hAnsi="AR CENA"/>
                <w:sz w:val="24"/>
              </w:rPr>
              <w:t>3.6</w:t>
            </w:r>
          </w:p>
        </w:tc>
      </w:tr>
      <w:tr w:rsidR="00821E0A" w:rsidRPr="00B20488" w14:paraId="4335A637" w14:textId="77777777" w:rsidTr="00A42C67">
        <w:tc>
          <w:tcPr>
            <w:tcW w:w="1970" w:type="dxa"/>
          </w:tcPr>
          <w:p w14:paraId="5385A90A" w14:textId="77777777" w:rsidR="00821E0A" w:rsidRPr="00B20488" w:rsidRDefault="00821E0A" w:rsidP="00A42C67">
            <w:pPr>
              <w:rPr>
                <w:rFonts w:ascii="AR CENA" w:hAnsi="AR CENA"/>
                <w:sz w:val="24"/>
              </w:rPr>
            </w:pPr>
            <w:proofErr w:type="spellStart"/>
            <w:r w:rsidRPr="00B20488">
              <w:rPr>
                <w:rFonts w:ascii="AR CENA" w:hAnsi="AR CENA"/>
                <w:sz w:val="24"/>
              </w:rPr>
              <w:t>Fullness</w:t>
            </w:r>
            <w:r w:rsidR="00A42C67" w:rsidRPr="00B20488">
              <w:rPr>
                <w:rFonts w:ascii="AR CENA" w:hAnsi="AR CENA"/>
                <w:sz w:val="24"/>
              </w:rPr>
              <w:t>R</w:t>
            </w:r>
            <w:r w:rsidRPr="00B20488">
              <w:rPr>
                <w:rFonts w:ascii="AR CENA" w:hAnsi="AR CENA"/>
                <w:sz w:val="24"/>
              </w:rPr>
              <w:t>equired</w:t>
            </w:r>
            <w:proofErr w:type="spellEnd"/>
          </w:p>
        </w:tc>
        <w:tc>
          <w:tcPr>
            <w:tcW w:w="1559" w:type="dxa"/>
          </w:tcPr>
          <w:p w14:paraId="49B2CE0F" w14:textId="77777777" w:rsidR="00821E0A" w:rsidRPr="00B20488" w:rsidRDefault="00821E0A" w:rsidP="00006941">
            <w:pPr>
              <w:rPr>
                <w:rFonts w:ascii="AR CENA" w:hAnsi="AR CENA"/>
                <w:sz w:val="24"/>
              </w:rPr>
            </w:pPr>
            <w:r w:rsidRPr="00B20488">
              <w:rPr>
                <w:rFonts w:ascii="AR CENA" w:hAnsi="AR CENA"/>
                <w:sz w:val="24"/>
              </w:rPr>
              <w:t>Real</w:t>
            </w:r>
          </w:p>
        </w:tc>
        <w:tc>
          <w:tcPr>
            <w:tcW w:w="4111" w:type="dxa"/>
          </w:tcPr>
          <w:p w14:paraId="6B97DEBA" w14:textId="77777777" w:rsidR="00821E0A" w:rsidRPr="00B20488" w:rsidRDefault="00821E0A" w:rsidP="00006941">
            <w:pPr>
              <w:rPr>
                <w:rFonts w:ascii="AR CENA" w:hAnsi="AR CENA"/>
                <w:sz w:val="24"/>
              </w:rPr>
            </w:pPr>
          </w:p>
        </w:tc>
        <w:tc>
          <w:tcPr>
            <w:tcW w:w="2535" w:type="dxa"/>
          </w:tcPr>
          <w:p w14:paraId="3C487823" w14:textId="77777777" w:rsidR="00821E0A" w:rsidRPr="00B20488" w:rsidRDefault="00821E0A" w:rsidP="00006941">
            <w:pPr>
              <w:rPr>
                <w:rFonts w:ascii="AR CENA" w:hAnsi="AR CENA"/>
                <w:sz w:val="24"/>
              </w:rPr>
            </w:pPr>
            <w:r w:rsidRPr="00B20488">
              <w:rPr>
                <w:rFonts w:ascii="AR CENA" w:hAnsi="AR CENA"/>
                <w:sz w:val="24"/>
              </w:rPr>
              <w:t>2</w:t>
            </w:r>
          </w:p>
        </w:tc>
      </w:tr>
      <w:tr w:rsidR="00821E0A" w:rsidRPr="00B20488" w14:paraId="7963096A" w14:textId="77777777" w:rsidTr="00A42C67">
        <w:tc>
          <w:tcPr>
            <w:tcW w:w="1970" w:type="dxa"/>
          </w:tcPr>
          <w:p w14:paraId="7C365B1A" w14:textId="77777777" w:rsidR="00821E0A" w:rsidRPr="00B20488" w:rsidRDefault="00821E0A" w:rsidP="00006941">
            <w:pPr>
              <w:rPr>
                <w:rFonts w:ascii="AR CENA" w:hAnsi="AR CENA"/>
                <w:sz w:val="24"/>
              </w:rPr>
            </w:pPr>
            <w:proofErr w:type="spellStart"/>
            <w:r w:rsidRPr="00B20488">
              <w:rPr>
                <w:rFonts w:ascii="AR CENA" w:hAnsi="AR CENA"/>
                <w:sz w:val="24"/>
              </w:rPr>
              <w:t>CustEmail</w:t>
            </w:r>
            <w:proofErr w:type="spellEnd"/>
          </w:p>
        </w:tc>
        <w:tc>
          <w:tcPr>
            <w:tcW w:w="1559" w:type="dxa"/>
          </w:tcPr>
          <w:p w14:paraId="4C51ED74" w14:textId="77777777" w:rsidR="00821E0A" w:rsidRPr="00B20488" w:rsidRDefault="00821E0A" w:rsidP="00006941">
            <w:pPr>
              <w:rPr>
                <w:rFonts w:ascii="AR CENA" w:hAnsi="AR CENA"/>
                <w:sz w:val="24"/>
              </w:rPr>
            </w:pPr>
            <w:r w:rsidRPr="00B20488">
              <w:rPr>
                <w:rFonts w:ascii="AR CENA" w:hAnsi="AR CENA"/>
                <w:sz w:val="24"/>
              </w:rPr>
              <w:t>String</w:t>
            </w:r>
          </w:p>
        </w:tc>
        <w:tc>
          <w:tcPr>
            <w:tcW w:w="4111" w:type="dxa"/>
          </w:tcPr>
          <w:p w14:paraId="7E0F6277" w14:textId="77777777" w:rsidR="00821E0A" w:rsidRPr="00B20488" w:rsidRDefault="00821E0A" w:rsidP="00006941">
            <w:pPr>
              <w:rPr>
                <w:rFonts w:ascii="AR CENA" w:hAnsi="AR CENA"/>
                <w:sz w:val="24"/>
              </w:rPr>
            </w:pPr>
            <w:proofErr w:type="spellStart"/>
            <w:r w:rsidRPr="00B20488">
              <w:rPr>
                <w:rFonts w:ascii="AR CENA" w:hAnsi="AR CENA"/>
                <w:sz w:val="24"/>
              </w:rPr>
              <w:t>NotNull</w:t>
            </w:r>
            <w:proofErr w:type="spellEnd"/>
          </w:p>
        </w:tc>
        <w:tc>
          <w:tcPr>
            <w:tcW w:w="2535" w:type="dxa"/>
          </w:tcPr>
          <w:p w14:paraId="2F415B94" w14:textId="77777777" w:rsidR="00821E0A" w:rsidRPr="00B20488" w:rsidRDefault="00821E0A" w:rsidP="00006941">
            <w:pPr>
              <w:rPr>
                <w:rFonts w:ascii="AR CENA" w:hAnsi="AR CENA"/>
                <w:sz w:val="24"/>
              </w:rPr>
            </w:pPr>
            <w:r w:rsidRPr="00B20488">
              <w:rPr>
                <w:rFonts w:ascii="AR CENA" w:hAnsi="AR CENA"/>
                <w:sz w:val="24"/>
              </w:rPr>
              <w:t>janetbrookes@gmail.com</w:t>
            </w:r>
          </w:p>
        </w:tc>
      </w:tr>
    </w:tbl>
    <w:p w14:paraId="676D20BD" w14:textId="77777777" w:rsidR="00A42C67" w:rsidRPr="00B20488" w:rsidRDefault="00A42C67" w:rsidP="005A2ED5">
      <w:pPr>
        <w:rPr>
          <w:rFonts w:ascii="Segoe UI" w:hAnsi="Segoe UI" w:cs="Arial"/>
          <w:sz w:val="15"/>
          <w:szCs w:val="24"/>
        </w:rPr>
      </w:pPr>
    </w:p>
    <w:p w14:paraId="608DEEF7" w14:textId="77777777" w:rsidR="007414E4" w:rsidRPr="00B20488" w:rsidRDefault="007414E4" w:rsidP="00C159F6">
      <w:pPr>
        <w:pStyle w:val="h1alt2"/>
      </w:pPr>
      <w:r w:rsidRPr="00B20488">
        <w:t>SQL Statements</w:t>
      </w:r>
    </w:p>
    <w:p w14:paraId="401560AF"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In this section you should list and describe the SQL statements that you will need in order to meet your requirements</w:t>
      </w:r>
      <w:r w:rsidR="00886940" w:rsidRPr="00B20488">
        <w:rPr>
          <w:rFonts w:ascii="Segoe UI" w:hAnsi="Segoe UI" w:cs="Arial"/>
          <w:sz w:val="21"/>
          <w:szCs w:val="24"/>
        </w:rPr>
        <w:t xml:space="preserve">.  </w:t>
      </w:r>
      <w:r w:rsidRPr="00B20488">
        <w:rPr>
          <w:rFonts w:ascii="Segoe UI" w:hAnsi="Segoe UI" w:cs="Arial"/>
          <w:sz w:val="21"/>
          <w:szCs w:val="24"/>
        </w:rPr>
        <w:t>For example, your requirements may need you to:</w:t>
      </w:r>
    </w:p>
    <w:p w14:paraId="0F2AE315" w14:textId="77777777" w:rsidR="00A42C67" w:rsidRPr="00B20488" w:rsidRDefault="00A42C67" w:rsidP="005A2ED5">
      <w:pPr>
        <w:rPr>
          <w:rFonts w:ascii="Segoe UI" w:hAnsi="Segoe UI" w:cs="Arial"/>
          <w:sz w:val="12"/>
          <w:szCs w:val="24"/>
        </w:rPr>
      </w:pPr>
    </w:p>
    <w:p w14:paraId="7B56575F" w14:textId="77777777" w:rsidR="00A42C67" w:rsidRPr="00B20488" w:rsidRDefault="007414E4" w:rsidP="00A42C67">
      <w:pPr>
        <w:ind w:left="851"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Create database (once only)</w:t>
      </w:r>
      <w:r w:rsidR="00A42C67" w:rsidRPr="00B20488">
        <w:rPr>
          <w:rFonts w:ascii="Segoe UI" w:hAnsi="Segoe UI" w:cs="Arial"/>
          <w:sz w:val="21"/>
          <w:szCs w:val="24"/>
        </w:rPr>
        <w:tab/>
      </w:r>
      <w:r w:rsidR="00A42C67" w:rsidRPr="00B20488">
        <w:rPr>
          <w:rFonts w:ascii="Symbol" w:hAnsi="Symbol" w:cs="Arial"/>
          <w:sz w:val="24"/>
          <w:szCs w:val="24"/>
        </w:rPr>
        <w:t></w:t>
      </w:r>
      <w:r w:rsidR="00A42C67" w:rsidRPr="00B20488">
        <w:rPr>
          <w:rFonts w:ascii="Symbol" w:hAnsi="Symbol" w:cs="Arial"/>
          <w:sz w:val="24"/>
          <w:szCs w:val="24"/>
        </w:rPr>
        <w:tab/>
      </w:r>
      <w:r w:rsidR="00A42C67" w:rsidRPr="00B20488">
        <w:rPr>
          <w:rFonts w:ascii="Segoe UI" w:hAnsi="Segoe UI" w:cs="Arial"/>
          <w:sz w:val="21"/>
          <w:szCs w:val="24"/>
        </w:rPr>
        <w:t xml:space="preserve">Insert new records into data tables </w:t>
      </w:r>
    </w:p>
    <w:p w14:paraId="3A62C0F0" w14:textId="77777777" w:rsidR="00A42C67" w:rsidRPr="00B20488" w:rsidRDefault="007414E4" w:rsidP="00A42C67">
      <w:pPr>
        <w:ind w:left="851"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Create data tables (once only)</w:t>
      </w:r>
      <w:r w:rsidR="00A42C67" w:rsidRPr="00B20488">
        <w:rPr>
          <w:rFonts w:ascii="Segoe UI" w:hAnsi="Segoe UI" w:cs="Arial"/>
          <w:sz w:val="21"/>
          <w:szCs w:val="24"/>
        </w:rPr>
        <w:tab/>
      </w:r>
      <w:r w:rsidR="00A42C67" w:rsidRPr="00B20488">
        <w:rPr>
          <w:rFonts w:ascii="Symbol" w:hAnsi="Symbol" w:cs="Arial"/>
          <w:sz w:val="24"/>
          <w:szCs w:val="24"/>
        </w:rPr>
        <w:t></w:t>
      </w:r>
      <w:r w:rsidR="00A42C67" w:rsidRPr="00B20488">
        <w:rPr>
          <w:rFonts w:ascii="Symbol" w:hAnsi="Symbol" w:cs="Arial"/>
          <w:sz w:val="24"/>
          <w:szCs w:val="24"/>
        </w:rPr>
        <w:tab/>
      </w:r>
      <w:r w:rsidR="00A42C67" w:rsidRPr="00B20488">
        <w:rPr>
          <w:rFonts w:ascii="Segoe UI" w:hAnsi="Segoe UI" w:cs="Arial"/>
          <w:sz w:val="21"/>
          <w:szCs w:val="24"/>
        </w:rPr>
        <w:t>Update existing records in data tables</w:t>
      </w:r>
    </w:p>
    <w:p w14:paraId="7990808A" w14:textId="77777777" w:rsidR="00A42C67" w:rsidRPr="00B20488" w:rsidRDefault="007414E4" w:rsidP="00A42C67">
      <w:pPr>
        <w:ind w:left="851"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Extract data from data tables</w:t>
      </w:r>
      <w:r w:rsidR="00A42C67" w:rsidRPr="00B20488">
        <w:rPr>
          <w:rFonts w:ascii="Segoe UI" w:hAnsi="Segoe UI" w:cs="Arial"/>
          <w:sz w:val="21"/>
          <w:szCs w:val="24"/>
        </w:rPr>
        <w:tab/>
      </w:r>
      <w:r w:rsidR="00A42C67" w:rsidRPr="00B20488">
        <w:rPr>
          <w:rFonts w:ascii="Symbol" w:hAnsi="Symbol" w:cs="Arial"/>
          <w:sz w:val="24"/>
          <w:szCs w:val="24"/>
        </w:rPr>
        <w:t></w:t>
      </w:r>
      <w:r w:rsidR="00A42C67" w:rsidRPr="00B20488">
        <w:rPr>
          <w:rFonts w:ascii="Symbol" w:hAnsi="Symbol" w:cs="Arial"/>
          <w:sz w:val="24"/>
          <w:szCs w:val="24"/>
        </w:rPr>
        <w:tab/>
      </w:r>
      <w:r w:rsidR="00A42C67" w:rsidRPr="00B20488">
        <w:rPr>
          <w:rFonts w:ascii="Segoe UI" w:hAnsi="Segoe UI" w:cs="Arial"/>
          <w:sz w:val="21"/>
          <w:szCs w:val="24"/>
        </w:rPr>
        <w:t>Delete or archive existing data</w:t>
      </w:r>
    </w:p>
    <w:p w14:paraId="37A027AB" w14:textId="77777777" w:rsidR="003559CC" w:rsidRPr="00B20488" w:rsidRDefault="003559CC" w:rsidP="005A2ED5">
      <w:pPr>
        <w:rPr>
          <w:rFonts w:ascii="Segoe UI" w:hAnsi="Segoe UI" w:cs="Arial"/>
          <w:sz w:val="13"/>
          <w:szCs w:val="24"/>
        </w:rPr>
      </w:pPr>
    </w:p>
    <w:p w14:paraId="161E9694" w14:textId="77777777" w:rsidR="000E4E37" w:rsidRPr="00B20488" w:rsidRDefault="007414E4" w:rsidP="005A2ED5">
      <w:pPr>
        <w:rPr>
          <w:rFonts w:ascii="Segoe UI Semibold" w:hAnsi="Segoe UI Semibold" w:cs="Arial"/>
          <w:sz w:val="21"/>
          <w:szCs w:val="24"/>
        </w:rPr>
      </w:pPr>
      <w:r w:rsidRPr="00B20488">
        <w:rPr>
          <w:rFonts w:ascii="Segoe UI" w:hAnsi="Segoe UI" w:cs="Arial"/>
          <w:sz w:val="21"/>
          <w:szCs w:val="24"/>
        </w:rPr>
        <w:t>The following examples show how to present this evidence</w:t>
      </w:r>
      <w:r w:rsidR="00886940" w:rsidRPr="00B20488">
        <w:rPr>
          <w:rFonts w:ascii="Segoe UI" w:hAnsi="Segoe UI" w:cs="Arial"/>
          <w:sz w:val="21"/>
          <w:szCs w:val="24"/>
        </w:rPr>
        <w:t xml:space="preserve">.  </w:t>
      </w:r>
      <w:r w:rsidRPr="00B20488">
        <w:rPr>
          <w:rFonts w:ascii="Segoe UI" w:hAnsi="Segoe UI" w:cs="Arial"/>
          <w:sz w:val="21"/>
          <w:szCs w:val="24"/>
        </w:rPr>
        <w:t>Remember that for you to score high marks in your technical solution you will need to be running queries that extract, update, delete or insert data from more than one table at the same time.</w:t>
      </w:r>
    </w:p>
    <w:p w14:paraId="2E835BDF" w14:textId="77777777" w:rsidR="00470E6A" w:rsidRPr="00B20488" w:rsidRDefault="00470E6A">
      <w:pPr>
        <w:rPr>
          <w:rFonts w:ascii="Segoe UI Semibold" w:hAnsi="Segoe UI Semibold" w:cs="Arial"/>
          <w:sz w:val="21"/>
          <w:szCs w:val="24"/>
        </w:rPr>
      </w:pPr>
    </w:p>
    <w:p w14:paraId="00684505" w14:textId="77777777" w:rsidR="00A42C67" w:rsidRPr="00B20488" w:rsidRDefault="007414E4" w:rsidP="00A42C67">
      <w:pPr>
        <w:pStyle w:val="fig"/>
        <w:tabs>
          <w:tab w:val="right" w:pos="9923"/>
        </w:tabs>
        <w:ind w:right="-1"/>
        <w:rPr>
          <w:rFonts w:ascii="Tw Cen MT" w:hAnsi="Tw Cen MT"/>
          <w:b w:val="0"/>
          <w:sz w:val="22"/>
        </w:rPr>
      </w:pPr>
      <w:r w:rsidRPr="00B20488">
        <w:rPr>
          <w:rFonts w:ascii="Tw Cen MT" w:hAnsi="Tw Cen MT"/>
          <w:b w:val="0"/>
          <w:sz w:val="22"/>
        </w:rPr>
        <w:t>Example 1 –Cross</w:t>
      </w:r>
      <w:r w:rsidR="00A42C67" w:rsidRPr="00B20488">
        <w:rPr>
          <w:rFonts w:ascii="Tw Cen MT" w:hAnsi="Tw Cen MT"/>
          <w:b w:val="0"/>
          <w:sz w:val="22"/>
        </w:rPr>
        <w:t>-</w:t>
      </w:r>
      <w:r w:rsidRPr="00B20488">
        <w:rPr>
          <w:rFonts w:ascii="Tw Cen MT" w:hAnsi="Tw Cen MT"/>
          <w:b w:val="0"/>
          <w:sz w:val="22"/>
        </w:rPr>
        <w:t>table Parameterised Select Query</w:t>
      </w:r>
      <w:r w:rsidR="00A42C67" w:rsidRPr="00B20488">
        <w:rPr>
          <w:rFonts w:ascii="Tw Cen MT" w:hAnsi="Tw Cen MT"/>
          <w:b w:val="0"/>
          <w:sz w:val="22"/>
        </w:rPr>
        <w:tab/>
        <w:t>Example 2 –SQL Statement to Create a Database Table</w:t>
      </w:r>
    </w:p>
    <w:p w14:paraId="3B2C7D79" w14:textId="77777777" w:rsidR="007414E4" w:rsidRPr="00B20488" w:rsidRDefault="007414E4" w:rsidP="00A42C67">
      <w:pPr>
        <w:pStyle w:val="fig"/>
        <w:tabs>
          <w:tab w:val="right" w:pos="10206"/>
        </w:tabs>
        <w:ind w:right="-1"/>
        <w:rPr>
          <w:rFonts w:ascii="Tw Cen MT" w:hAnsi="Tw Cen MT"/>
          <w:b w:val="0"/>
          <w:sz w:val="2"/>
        </w:rPr>
      </w:pPr>
    </w:p>
    <w:p w14:paraId="34D66EB0" w14:textId="77777777" w:rsidR="00470E6A" w:rsidRPr="00B20488" w:rsidRDefault="00A42C67" w:rsidP="005A2ED5">
      <w:pPr>
        <w:rPr>
          <w:rFonts w:ascii="Segoe UI" w:hAnsi="Segoe UI" w:cs="Arial"/>
          <w:sz w:val="21"/>
          <w:szCs w:val="24"/>
        </w:rPr>
      </w:pPr>
      <w:r w:rsidRPr="00B20488">
        <w:rPr>
          <w:rFonts w:ascii="Segoe UI" w:hAnsi="Segoe UI" w:cs="Arial"/>
          <w:noProof/>
          <w:sz w:val="21"/>
          <w:szCs w:val="24"/>
          <w:lang w:eastAsia="en-GB"/>
        </w:rPr>
        <mc:AlternateContent>
          <mc:Choice Requires="wps">
            <w:drawing>
              <wp:anchor distT="0" distB="0" distL="114300" distR="114300" simplePos="0" relativeHeight="251673600" behindDoc="0" locked="0" layoutInCell="1" allowOverlap="1" wp14:anchorId="545B8090" wp14:editId="274CF7F1">
                <wp:simplePos x="0" y="0"/>
                <wp:positionH relativeFrom="margin">
                  <wp:posOffset>12065</wp:posOffset>
                </wp:positionH>
                <wp:positionV relativeFrom="paragraph">
                  <wp:posOffset>70486</wp:posOffset>
                </wp:positionV>
                <wp:extent cx="3114675" cy="2476500"/>
                <wp:effectExtent l="0" t="0" r="28575" b="19050"/>
                <wp:wrapNone/>
                <wp:docPr id="45" name="Text Box 45"/>
                <wp:cNvGraphicFramePr/>
                <a:graphic xmlns:a="http://schemas.openxmlformats.org/drawingml/2006/main">
                  <a:graphicData uri="http://schemas.microsoft.com/office/word/2010/wordprocessingShape">
                    <wps:wsp>
                      <wps:cNvSpPr txBox="1"/>
                      <wps:spPr>
                        <a:xfrm>
                          <a:off x="0" y="0"/>
                          <a:ext cx="3114675" cy="2476500"/>
                        </a:xfrm>
                        <a:prstGeom prst="rect">
                          <a:avLst/>
                        </a:prstGeom>
                        <a:solidFill>
                          <a:schemeClr val="bg1"/>
                        </a:solidFill>
                        <a:ln w="6350">
                          <a:solidFill>
                            <a:prstClr val="black"/>
                          </a:solidFill>
                        </a:ln>
                      </wps:spPr>
                      <wps:txbx>
                        <w:txbxContent>
                          <w:p w14:paraId="6F496F9A" w14:textId="77777777" w:rsidR="00B20488" w:rsidRPr="00A42C67" w:rsidRDefault="00B20488" w:rsidP="007414E4">
                            <w:pPr>
                              <w:rPr>
                                <w:rFonts w:ascii="AR CENA" w:hAnsi="AR CENA" w:cstheme="minorHAnsi"/>
                                <w:sz w:val="24"/>
                                <w:szCs w:val="24"/>
                              </w:rPr>
                            </w:pPr>
                            <w:r w:rsidRPr="00A42C67">
                              <w:rPr>
                                <w:rFonts w:ascii="AR CENA" w:hAnsi="AR CENA" w:cstheme="minorHAnsi"/>
                                <w:sz w:val="24"/>
                                <w:szCs w:val="24"/>
                              </w:rPr>
                              <w:t>A query to extract all orders for a particular customer with a particular order date. Results need to show the dimensions of the window for which curtains are to be made up. The customer name and order date to be searched for will be passed as parameters to the search at runtime</w:t>
                            </w:r>
                          </w:p>
                          <w:p w14:paraId="6F4B5084" w14:textId="77777777" w:rsidR="00B20488" w:rsidRPr="00A42C67" w:rsidRDefault="00B20488" w:rsidP="007414E4">
                            <w:pPr>
                              <w:rPr>
                                <w:rFonts w:cstheme="minorHAnsi"/>
                                <w:sz w:val="18"/>
                                <w:szCs w:val="24"/>
                              </w:rPr>
                            </w:pPr>
                          </w:p>
                          <w:p w14:paraId="375CD59C" w14:textId="77777777" w:rsidR="00B20488" w:rsidRPr="00A42C67" w:rsidRDefault="00B20488" w:rsidP="007414E4">
                            <w:pPr>
                              <w:rPr>
                                <w:rFonts w:ascii="Courier New" w:hAnsi="Courier New" w:cs="Courier New"/>
                                <w:sz w:val="20"/>
                                <w:szCs w:val="24"/>
                              </w:rPr>
                            </w:pPr>
                            <w:r w:rsidRPr="00A42C67">
                              <w:rPr>
                                <w:rFonts w:ascii="Courier New" w:hAnsi="Courier New" w:cs="Courier New"/>
                                <w:b/>
                                <w:sz w:val="20"/>
                                <w:szCs w:val="24"/>
                              </w:rPr>
                              <w:t>SELECT</w:t>
                            </w:r>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FirstName</w:t>
                            </w:r>
                            <w:proofErr w:type="spellEnd"/>
                            <w:r w:rsidRPr="00A42C67">
                              <w:rPr>
                                <w:rFonts w:ascii="Courier New" w:hAnsi="Courier New" w:cs="Courier New"/>
                                <w:sz w:val="20"/>
                                <w:szCs w:val="24"/>
                              </w:rPr>
                              <w:t xml:space="preserve">, Surname, </w:t>
                            </w:r>
                            <w:proofErr w:type="spellStart"/>
                            <w:r w:rsidRPr="00A42C67">
                              <w:rPr>
                                <w:rFonts w:ascii="Courier New" w:hAnsi="Courier New" w:cs="Courier New"/>
                                <w:sz w:val="20"/>
                                <w:szCs w:val="24"/>
                              </w:rPr>
                              <w:t>WindowHeight</w:t>
                            </w:r>
                            <w:proofErr w:type="spellEnd"/>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WindowWidth</w:t>
                            </w:r>
                            <w:proofErr w:type="spellEnd"/>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DropRequired</w:t>
                            </w:r>
                            <w:proofErr w:type="spellEnd"/>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FullnessRequired</w:t>
                            </w:r>
                            <w:proofErr w:type="spellEnd"/>
                          </w:p>
                          <w:p w14:paraId="7F7B8CAC" w14:textId="77777777" w:rsidR="00B20488" w:rsidRPr="00A42C67" w:rsidRDefault="00B20488" w:rsidP="007414E4">
                            <w:pPr>
                              <w:rPr>
                                <w:rFonts w:ascii="Courier New" w:hAnsi="Courier New" w:cs="Courier New"/>
                                <w:b/>
                                <w:sz w:val="6"/>
                                <w:szCs w:val="24"/>
                              </w:rPr>
                            </w:pPr>
                          </w:p>
                          <w:p w14:paraId="41D09BDE" w14:textId="77777777" w:rsidR="00B20488" w:rsidRPr="00A42C67" w:rsidRDefault="00B20488" w:rsidP="007414E4">
                            <w:pPr>
                              <w:rPr>
                                <w:rFonts w:ascii="Courier New" w:hAnsi="Courier New" w:cs="Courier New"/>
                                <w:sz w:val="20"/>
                                <w:szCs w:val="24"/>
                              </w:rPr>
                            </w:pPr>
                            <w:r w:rsidRPr="00A42C67">
                              <w:rPr>
                                <w:rFonts w:ascii="Courier New" w:hAnsi="Courier New" w:cs="Courier New"/>
                                <w:b/>
                                <w:sz w:val="20"/>
                                <w:szCs w:val="24"/>
                              </w:rPr>
                              <w:t>FROM</w:t>
                            </w:r>
                            <w:r w:rsidRPr="00A42C67">
                              <w:rPr>
                                <w:rFonts w:ascii="Courier New" w:hAnsi="Courier New" w:cs="Courier New"/>
                                <w:sz w:val="20"/>
                                <w:szCs w:val="24"/>
                              </w:rPr>
                              <w:t xml:space="preserve"> Customers I</w:t>
                            </w:r>
                            <w:r w:rsidRPr="00A42C67">
                              <w:rPr>
                                <w:rFonts w:ascii="Courier New" w:hAnsi="Courier New" w:cs="Courier New"/>
                                <w:b/>
                                <w:sz w:val="20"/>
                                <w:szCs w:val="24"/>
                              </w:rPr>
                              <w:t xml:space="preserve">NNERJOIN </w:t>
                            </w:r>
                            <w:r w:rsidRPr="00A42C67">
                              <w:rPr>
                                <w:rFonts w:ascii="Courier New" w:hAnsi="Courier New" w:cs="Courier New"/>
                                <w:sz w:val="20"/>
                                <w:szCs w:val="24"/>
                              </w:rPr>
                              <w:t xml:space="preserve">Orders </w:t>
                            </w:r>
                            <w:r w:rsidRPr="00A42C67">
                              <w:rPr>
                                <w:rFonts w:ascii="Courier New" w:hAnsi="Courier New" w:cs="Courier New"/>
                                <w:b/>
                                <w:sz w:val="20"/>
                                <w:szCs w:val="24"/>
                              </w:rPr>
                              <w:t>ON</w:t>
                            </w:r>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Customers.CustEmail</w:t>
                            </w:r>
                            <w:proofErr w:type="spellEnd"/>
                            <w:r w:rsidRPr="00A42C67">
                              <w:rPr>
                                <w:rFonts w:ascii="Courier New" w:hAnsi="Courier New" w:cs="Courier New"/>
                                <w:sz w:val="20"/>
                                <w:szCs w:val="24"/>
                              </w:rPr>
                              <w:t xml:space="preserve"> = </w:t>
                            </w:r>
                            <w:proofErr w:type="spellStart"/>
                            <w:r w:rsidRPr="00A42C67">
                              <w:rPr>
                                <w:rFonts w:ascii="Courier New" w:hAnsi="Courier New" w:cs="Courier New"/>
                                <w:sz w:val="20"/>
                                <w:szCs w:val="24"/>
                              </w:rPr>
                              <w:t>Orders.CustEmail</w:t>
                            </w:r>
                            <w:proofErr w:type="spellEnd"/>
                          </w:p>
                          <w:p w14:paraId="7AF87760" w14:textId="77777777" w:rsidR="00B20488" w:rsidRPr="00A42C67" w:rsidRDefault="00B20488" w:rsidP="007414E4">
                            <w:pPr>
                              <w:rPr>
                                <w:rFonts w:ascii="Courier New" w:hAnsi="Courier New" w:cs="Courier New"/>
                                <w:b/>
                                <w:sz w:val="6"/>
                                <w:szCs w:val="24"/>
                              </w:rPr>
                            </w:pPr>
                          </w:p>
                          <w:p w14:paraId="29089503" w14:textId="77777777" w:rsidR="00B20488" w:rsidRPr="00A42C67" w:rsidRDefault="00B20488" w:rsidP="007414E4">
                            <w:pPr>
                              <w:rPr>
                                <w:rFonts w:ascii="Courier New" w:hAnsi="Courier New" w:cs="Courier New"/>
                                <w:sz w:val="20"/>
                                <w:szCs w:val="24"/>
                              </w:rPr>
                            </w:pPr>
                            <w:r w:rsidRPr="00A42C67">
                              <w:rPr>
                                <w:rFonts w:ascii="Courier New" w:hAnsi="Courier New" w:cs="Courier New"/>
                                <w:b/>
                                <w:sz w:val="20"/>
                                <w:szCs w:val="24"/>
                              </w:rPr>
                              <w:t>WHERE</w:t>
                            </w:r>
                            <w:r w:rsidRPr="00A42C67">
                              <w:rPr>
                                <w:rFonts w:ascii="Courier New" w:hAnsi="Courier New" w:cs="Courier New"/>
                                <w:sz w:val="20"/>
                                <w:szCs w:val="24"/>
                              </w:rPr>
                              <w:t xml:space="preserve"> Surname = [parameter] </w:t>
                            </w:r>
                            <w:r w:rsidRPr="00A42C67">
                              <w:rPr>
                                <w:rFonts w:ascii="Courier New" w:hAnsi="Courier New" w:cs="Courier New"/>
                                <w:b/>
                                <w:sz w:val="20"/>
                                <w:szCs w:val="24"/>
                              </w:rPr>
                              <w:t xml:space="preserve">AND </w:t>
                            </w:r>
                            <w:proofErr w:type="spellStart"/>
                            <w:r w:rsidRPr="00A42C67">
                              <w:rPr>
                                <w:rFonts w:ascii="Courier New" w:hAnsi="Courier New" w:cs="Courier New"/>
                                <w:sz w:val="20"/>
                                <w:szCs w:val="24"/>
                              </w:rPr>
                              <w:t>OrderDate</w:t>
                            </w:r>
                            <w:proofErr w:type="spellEnd"/>
                            <w:r w:rsidRPr="00A42C67">
                              <w:rPr>
                                <w:rFonts w:ascii="Courier New" w:hAnsi="Courier New" w:cs="Courier New"/>
                                <w:sz w:val="20"/>
                                <w:szCs w:val="24"/>
                              </w:rPr>
                              <w:t xml:space="preserve"> = &gt;[parameter]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8090" id="Text Box 45" o:spid="_x0000_s1299" type="#_x0000_t202" style="position:absolute;margin-left:.95pt;margin-top:5.55pt;width:245.25pt;height:1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" fillcolor="white [3212]" strokeweight=".5pt">
                <v:textbox>
                  <w:txbxContent>
                    <w:p w14:paraId="6F496F9A" w14:textId="77777777" w:rsidR="00B20488" w:rsidRPr="00A42C67" w:rsidRDefault="00B20488" w:rsidP="007414E4">
                      <w:pPr>
                        <w:rPr>
                          <w:rFonts w:ascii="AR CENA" w:hAnsi="AR CENA" w:cstheme="minorHAnsi"/>
                          <w:sz w:val="24"/>
                          <w:szCs w:val="24"/>
                        </w:rPr>
                      </w:pPr>
                      <w:r w:rsidRPr="00A42C67">
                        <w:rPr>
                          <w:rFonts w:ascii="AR CENA" w:hAnsi="AR CENA" w:cstheme="minorHAnsi"/>
                          <w:sz w:val="24"/>
                          <w:szCs w:val="24"/>
                        </w:rPr>
                        <w:t>A query to extract all orders for a particular customer with a particular order date. Results need to show the dimensions of the window for which curtains are to be made up. The customer name and order date to be searched for will be passed as parameters to the search at runtime</w:t>
                      </w:r>
                    </w:p>
                    <w:p w14:paraId="6F4B5084" w14:textId="77777777" w:rsidR="00B20488" w:rsidRPr="00A42C67" w:rsidRDefault="00B20488" w:rsidP="007414E4">
                      <w:pPr>
                        <w:rPr>
                          <w:rFonts w:cstheme="minorHAnsi"/>
                          <w:sz w:val="18"/>
                          <w:szCs w:val="24"/>
                        </w:rPr>
                      </w:pPr>
                    </w:p>
                    <w:p w14:paraId="375CD59C" w14:textId="77777777" w:rsidR="00B20488" w:rsidRPr="00A42C67" w:rsidRDefault="00B20488" w:rsidP="007414E4">
                      <w:pPr>
                        <w:rPr>
                          <w:rFonts w:ascii="Courier New" w:hAnsi="Courier New" w:cs="Courier New"/>
                          <w:sz w:val="20"/>
                          <w:szCs w:val="24"/>
                        </w:rPr>
                      </w:pPr>
                      <w:r w:rsidRPr="00A42C67">
                        <w:rPr>
                          <w:rFonts w:ascii="Courier New" w:hAnsi="Courier New" w:cs="Courier New"/>
                          <w:b/>
                          <w:sz w:val="20"/>
                          <w:szCs w:val="24"/>
                        </w:rPr>
                        <w:t>SELECT</w:t>
                      </w:r>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FirstName</w:t>
                      </w:r>
                      <w:proofErr w:type="spellEnd"/>
                      <w:r w:rsidRPr="00A42C67">
                        <w:rPr>
                          <w:rFonts w:ascii="Courier New" w:hAnsi="Courier New" w:cs="Courier New"/>
                          <w:sz w:val="20"/>
                          <w:szCs w:val="24"/>
                        </w:rPr>
                        <w:t xml:space="preserve">, Surname, </w:t>
                      </w:r>
                      <w:proofErr w:type="spellStart"/>
                      <w:r w:rsidRPr="00A42C67">
                        <w:rPr>
                          <w:rFonts w:ascii="Courier New" w:hAnsi="Courier New" w:cs="Courier New"/>
                          <w:sz w:val="20"/>
                          <w:szCs w:val="24"/>
                        </w:rPr>
                        <w:t>WindowHeight</w:t>
                      </w:r>
                      <w:proofErr w:type="spellEnd"/>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WindowWidth</w:t>
                      </w:r>
                      <w:proofErr w:type="spellEnd"/>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DropRequired</w:t>
                      </w:r>
                      <w:proofErr w:type="spellEnd"/>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FullnessRequired</w:t>
                      </w:r>
                      <w:proofErr w:type="spellEnd"/>
                    </w:p>
                    <w:p w14:paraId="7F7B8CAC" w14:textId="77777777" w:rsidR="00B20488" w:rsidRPr="00A42C67" w:rsidRDefault="00B20488" w:rsidP="007414E4">
                      <w:pPr>
                        <w:rPr>
                          <w:rFonts w:ascii="Courier New" w:hAnsi="Courier New" w:cs="Courier New"/>
                          <w:b/>
                          <w:sz w:val="6"/>
                          <w:szCs w:val="24"/>
                        </w:rPr>
                      </w:pPr>
                    </w:p>
                    <w:p w14:paraId="41D09BDE" w14:textId="77777777" w:rsidR="00B20488" w:rsidRPr="00A42C67" w:rsidRDefault="00B20488" w:rsidP="007414E4">
                      <w:pPr>
                        <w:rPr>
                          <w:rFonts w:ascii="Courier New" w:hAnsi="Courier New" w:cs="Courier New"/>
                          <w:sz w:val="20"/>
                          <w:szCs w:val="24"/>
                        </w:rPr>
                      </w:pPr>
                      <w:r w:rsidRPr="00A42C67">
                        <w:rPr>
                          <w:rFonts w:ascii="Courier New" w:hAnsi="Courier New" w:cs="Courier New"/>
                          <w:b/>
                          <w:sz w:val="20"/>
                          <w:szCs w:val="24"/>
                        </w:rPr>
                        <w:t>FROM</w:t>
                      </w:r>
                      <w:r w:rsidRPr="00A42C67">
                        <w:rPr>
                          <w:rFonts w:ascii="Courier New" w:hAnsi="Courier New" w:cs="Courier New"/>
                          <w:sz w:val="20"/>
                          <w:szCs w:val="24"/>
                        </w:rPr>
                        <w:t xml:space="preserve"> Customers I</w:t>
                      </w:r>
                      <w:r w:rsidRPr="00A42C67">
                        <w:rPr>
                          <w:rFonts w:ascii="Courier New" w:hAnsi="Courier New" w:cs="Courier New"/>
                          <w:b/>
                          <w:sz w:val="20"/>
                          <w:szCs w:val="24"/>
                        </w:rPr>
                        <w:t xml:space="preserve">NNERJOIN </w:t>
                      </w:r>
                      <w:r w:rsidRPr="00A42C67">
                        <w:rPr>
                          <w:rFonts w:ascii="Courier New" w:hAnsi="Courier New" w:cs="Courier New"/>
                          <w:sz w:val="20"/>
                          <w:szCs w:val="24"/>
                        </w:rPr>
                        <w:t xml:space="preserve">Orders </w:t>
                      </w:r>
                      <w:r w:rsidRPr="00A42C67">
                        <w:rPr>
                          <w:rFonts w:ascii="Courier New" w:hAnsi="Courier New" w:cs="Courier New"/>
                          <w:b/>
                          <w:sz w:val="20"/>
                          <w:szCs w:val="24"/>
                        </w:rPr>
                        <w:t>ON</w:t>
                      </w:r>
                      <w:r w:rsidRPr="00A42C67">
                        <w:rPr>
                          <w:rFonts w:ascii="Courier New" w:hAnsi="Courier New" w:cs="Courier New"/>
                          <w:sz w:val="20"/>
                          <w:szCs w:val="24"/>
                        </w:rPr>
                        <w:t xml:space="preserve"> </w:t>
                      </w:r>
                      <w:proofErr w:type="spellStart"/>
                      <w:r w:rsidRPr="00A42C67">
                        <w:rPr>
                          <w:rFonts w:ascii="Courier New" w:hAnsi="Courier New" w:cs="Courier New"/>
                          <w:sz w:val="20"/>
                          <w:szCs w:val="24"/>
                        </w:rPr>
                        <w:t>Customers.CustEmail</w:t>
                      </w:r>
                      <w:proofErr w:type="spellEnd"/>
                      <w:r w:rsidRPr="00A42C67">
                        <w:rPr>
                          <w:rFonts w:ascii="Courier New" w:hAnsi="Courier New" w:cs="Courier New"/>
                          <w:sz w:val="20"/>
                          <w:szCs w:val="24"/>
                        </w:rPr>
                        <w:t xml:space="preserve"> = </w:t>
                      </w:r>
                      <w:proofErr w:type="spellStart"/>
                      <w:r w:rsidRPr="00A42C67">
                        <w:rPr>
                          <w:rFonts w:ascii="Courier New" w:hAnsi="Courier New" w:cs="Courier New"/>
                          <w:sz w:val="20"/>
                          <w:szCs w:val="24"/>
                        </w:rPr>
                        <w:t>Orders.CustEmail</w:t>
                      </w:r>
                      <w:proofErr w:type="spellEnd"/>
                    </w:p>
                    <w:p w14:paraId="7AF87760" w14:textId="77777777" w:rsidR="00B20488" w:rsidRPr="00A42C67" w:rsidRDefault="00B20488" w:rsidP="007414E4">
                      <w:pPr>
                        <w:rPr>
                          <w:rFonts w:ascii="Courier New" w:hAnsi="Courier New" w:cs="Courier New"/>
                          <w:b/>
                          <w:sz w:val="6"/>
                          <w:szCs w:val="24"/>
                        </w:rPr>
                      </w:pPr>
                    </w:p>
                    <w:p w14:paraId="29089503" w14:textId="77777777" w:rsidR="00B20488" w:rsidRPr="00A42C67" w:rsidRDefault="00B20488" w:rsidP="007414E4">
                      <w:pPr>
                        <w:rPr>
                          <w:rFonts w:ascii="Courier New" w:hAnsi="Courier New" w:cs="Courier New"/>
                          <w:sz w:val="20"/>
                          <w:szCs w:val="24"/>
                        </w:rPr>
                      </w:pPr>
                      <w:r w:rsidRPr="00A42C67">
                        <w:rPr>
                          <w:rFonts w:ascii="Courier New" w:hAnsi="Courier New" w:cs="Courier New"/>
                          <w:b/>
                          <w:sz w:val="20"/>
                          <w:szCs w:val="24"/>
                        </w:rPr>
                        <w:t>WHERE</w:t>
                      </w:r>
                      <w:r w:rsidRPr="00A42C67">
                        <w:rPr>
                          <w:rFonts w:ascii="Courier New" w:hAnsi="Courier New" w:cs="Courier New"/>
                          <w:sz w:val="20"/>
                          <w:szCs w:val="24"/>
                        </w:rPr>
                        <w:t xml:space="preserve"> Surname = [parameter] </w:t>
                      </w:r>
                      <w:r w:rsidRPr="00A42C67">
                        <w:rPr>
                          <w:rFonts w:ascii="Courier New" w:hAnsi="Courier New" w:cs="Courier New"/>
                          <w:b/>
                          <w:sz w:val="20"/>
                          <w:szCs w:val="24"/>
                        </w:rPr>
                        <w:t xml:space="preserve">AND </w:t>
                      </w:r>
                      <w:proofErr w:type="spellStart"/>
                      <w:r w:rsidRPr="00A42C67">
                        <w:rPr>
                          <w:rFonts w:ascii="Courier New" w:hAnsi="Courier New" w:cs="Courier New"/>
                          <w:sz w:val="20"/>
                          <w:szCs w:val="24"/>
                        </w:rPr>
                        <w:t>OrderDate</w:t>
                      </w:r>
                      <w:proofErr w:type="spellEnd"/>
                      <w:r w:rsidRPr="00A42C67">
                        <w:rPr>
                          <w:rFonts w:ascii="Courier New" w:hAnsi="Courier New" w:cs="Courier New"/>
                          <w:sz w:val="20"/>
                          <w:szCs w:val="24"/>
                        </w:rPr>
                        <w:t xml:space="preserve"> = </w:t>
                      </w:r>
                      <w:proofErr w:type="gramStart"/>
                      <w:r w:rsidRPr="00A42C67">
                        <w:rPr>
                          <w:rFonts w:ascii="Courier New" w:hAnsi="Courier New" w:cs="Courier New"/>
                          <w:sz w:val="20"/>
                          <w:szCs w:val="24"/>
                        </w:rPr>
                        <w:t>&gt;[</w:t>
                      </w:r>
                      <w:proofErr w:type="gramEnd"/>
                      <w:r w:rsidRPr="00A42C67">
                        <w:rPr>
                          <w:rFonts w:ascii="Courier New" w:hAnsi="Courier New" w:cs="Courier New"/>
                          <w:sz w:val="20"/>
                          <w:szCs w:val="24"/>
                        </w:rPr>
                        <w:t>parameter]</w:t>
                      </w:r>
                    </w:p>
                  </w:txbxContent>
                </v:textbox>
                <w10:wrap anchorx="margin"/>
              </v:shape>
            </w:pict>
          </mc:Fallback>
        </mc:AlternateContent>
      </w:r>
      <w:r w:rsidRPr="00B20488">
        <w:rPr>
          <w:rFonts w:ascii="Calibri" w:hAnsi="Calibri" w:cs="Arial"/>
          <w:b/>
          <w:noProof/>
          <w:szCs w:val="24"/>
          <w:lang w:eastAsia="en-GB"/>
        </w:rPr>
        <mc:AlternateContent>
          <mc:Choice Requires="wps">
            <w:drawing>
              <wp:anchor distT="0" distB="0" distL="114300" distR="114300" simplePos="0" relativeHeight="251674624" behindDoc="0" locked="0" layoutInCell="1" allowOverlap="1" wp14:anchorId="5D7971BE" wp14:editId="4ED0B204">
                <wp:simplePos x="0" y="0"/>
                <wp:positionH relativeFrom="margin">
                  <wp:posOffset>3269615</wp:posOffset>
                </wp:positionH>
                <wp:positionV relativeFrom="paragraph">
                  <wp:posOffset>67945</wp:posOffset>
                </wp:positionV>
                <wp:extent cx="3221990" cy="2000250"/>
                <wp:effectExtent l="0" t="0" r="16510" b="19050"/>
                <wp:wrapNone/>
                <wp:docPr id="46" name="Text Box 46"/>
                <wp:cNvGraphicFramePr/>
                <a:graphic xmlns:a="http://schemas.openxmlformats.org/drawingml/2006/main">
                  <a:graphicData uri="http://schemas.microsoft.com/office/word/2010/wordprocessingShape">
                    <wps:wsp>
                      <wps:cNvSpPr txBox="1"/>
                      <wps:spPr>
                        <a:xfrm>
                          <a:off x="0" y="0"/>
                          <a:ext cx="3221990" cy="2000250"/>
                        </a:xfrm>
                        <a:prstGeom prst="rect">
                          <a:avLst/>
                        </a:prstGeom>
                        <a:solidFill>
                          <a:schemeClr val="bg1"/>
                        </a:solidFill>
                        <a:ln w="6350">
                          <a:solidFill>
                            <a:prstClr val="black"/>
                          </a:solidFill>
                        </a:ln>
                      </wps:spPr>
                      <wps:txbx>
                        <w:txbxContent>
                          <w:p w14:paraId="1FF7218D" w14:textId="77777777" w:rsidR="00B20488" w:rsidRPr="00A42C67" w:rsidRDefault="00B20488" w:rsidP="007414E4">
                            <w:pPr>
                              <w:rPr>
                                <w:rFonts w:ascii="AR CENA" w:hAnsi="AR CENA" w:cstheme="minorHAnsi"/>
                                <w:sz w:val="24"/>
                                <w:szCs w:val="24"/>
                              </w:rPr>
                            </w:pPr>
                            <w:r w:rsidRPr="00A42C67">
                              <w:rPr>
                                <w:rFonts w:ascii="AR CENA" w:hAnsi="AR CENA" w:cstheme="minorHAnsi"/>
                                <w:sz w:val="24"/>
                                <w:szCs w:val="24"/>
                              </w:rPr>
                              <w:t>A DDL (Data Definition Language) statement to create the customer table at first runtime</w:t>
                            </w:r>
                            <w:r>
                              <w:rPr>
                                <w:rFonts w:ascii="AR CENA" w:hAnsi="AR CENA" w:cstheme="minorHAnsi"/>
                                <w:sz w:val="24"/>
                                <w:szCs w:val="24"/>
                              </w:rPr>
                              <w:t>.</w:t>
                            </w:r>
                          </w:p>
                          <w:p w14:paraId="66CEDD3C" w14:textId="77777777" w:rsidR="00B20488" w:rsidRPr="00A42C67" w:rsidRDefault="00B20488" w:rsidP="007414E4">
                            <w:pPr>
                              <w:rPr>
                                <w:rFonts w:cstheme="minorHAnsi"/>
                                <w:sz w:val="18"/>
                                <w:szCs w:val="24"/>
                              </w:rPr>
                            </w:pPr>
                          </w:p>
                          <w:p w14:paraId="290A3DC9" w14:textId="77777777" w:rsidR="00B20488" w:rsidRPr="00A42C67" w:rsidRDefault="00B20488" w:rsidP="007414E4">
                            <w:pPr>
                              <w:rPr>
                                <w:rFonts w:ascii="Courier New" w:hAnsi="Courier New" w:cs="Courier New"/>
                                <w:b/>
                                <w:sz w:val="20"/>
                                <w:szCs w:val="24"/>
                              </w:rPr>
                            </w:pPr>
                            <w:r w:rsidRPr="00A42C67">
                              <w:rPr>
                                <w:rFonts w:ascii="Courier New" w:hAnsi="Courier New" w:cs="Courier New"/>
                                <w:b/>
                                <w:sz w:val="20"/>
                                <w:szCs w:val="24"/>
                              </w:rPr>
                              <w:t>CREATE TABLE Customers</w:t>
                            </w:r>
                          </w:p>
                          <w:p w14:paraId="08F10C95" w14:textId="77777777" w:rsidR="00B20488" w:rsidRPr="00A42C67" w:rsidRDefault="00B20488" w:rsidP="007414E4">
                            <w:pPr>
                              <w:rPr>
                                <w:rFonts w:ascii="Courier New" w:hAnsi="Courier New" w:cs="Courier New"/>
                                <w:b/>
                                <w:sz w:val="20"/>
                                <w:szCs w:val="24"/>
                              </w:rPr>
                            </w:pPr>
                            <w:r w:rsidRPr="00A42C67">
                              <w:rPr>
                                <w:rFonts w:ascii="Courier New" w:hAnsi="Courier New" w:cs="Courier New"/>
                                <w:b/>
                                <w:sz w:val="20"/>
                                <w:szCs w:val="24"/>
                              </w:rPr>
                              <w:t>(</w:t>
                            </w:r>
                            <w:proofErr w:type="spellStart"/>
                            <w:r w:rsidRPr="00A42C67">
                              <w:rPr>
                                <w:rFonts w:ascii="Courier New" w:hAnsi="Courier New" w:cs="Courier New"/>
                                <w:sz w:val="20"/>
                                <w:szCs w:val="24"/>
                              </w:rPr>
                              <w:t>CustEmail</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100) NOT NULL PRIMARY KEY,</w:t>
                            </w:r>
                          </w:p>
                          <w:p w14:paraId="227C6B53" w14:textId="77777777" w:rsidR="00B20488" w:rsidRPr="00A42C67" w:rsidRDefault="00B20488" w:rsidP="007414E4">
                            <w:pPr>
                              <w:rPr>
                                <w:rFonts w:ascii="Courier New" w:hAnsi="Courier New" w:cs="Courier New"/>
                                <w:b/>
                                <w:sz w:val="20"/>
                                <w:szCs w:val="24"/>
                              </w:rPr>
                            </w:pPr>
                            <w:proofErr w:type="spellStart"/>
                            <w:r w:rsidRPr="00A42C67">
                              <w:rPr>
                                <w:rFonts w:ascii="Courier New" w:hAnsi="Courier New" w:cs="Courier New"/>
                                <w:sz w:val="20"/>
                                <w:szCs w:val="24"/>
                              </w:rPr>
                              <w:t>FirstName</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50),</w:t>
                            </w:r>
                          </w:p>
                          <w:p w14:paraId="1A2E15AA" w14:textId="77777777" w:rsidR="00B20488" w:rsidRPr="00A42C67" w:rsidRDefault="00B20488" w:rsidP="007414E4">
                            <w:pPr>
                              <w:rPr>
                                <w:rFonts w:ascii="Courier New" w:hAnsi="Courier New" w:cs="Courier New"/>
                                <w:b/>
                                <w:sz w:val="20"/>
                                <w:szCs w:val="24"/>
                              </w:rPr>
                            </w:pPr>
                            <w:r w:rsidRPr="00A42C67">
                              <w:rPr>
                                <w:rFonts w:ascii="Courier New" w:hAnsi="Courier New" w:cs="Courier New"/>
                                <w:sz w:val="20"/>
                                <w:szCs w:val="24"/>
                              </w:rPr>
                              <w:t>Surname</w:t>
                            </w:r>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50) NOT NULL,</w:t>
                            </w:r>
                          </w:p>
                          <w:p w14:paraId="7501CB4F" w14:textId="77777777" w:rsidR="00B20488" w:rsidRPr="00A42C67" w:rsidRDefault="00B20488" w:rsidP="007414E4">
                            <w:pPr>
                              <w:rPr>
                                <w:rFonts w:ascii="Courier New" w:hAnsi="Courier New" w:cs="Courier New"/>
                                <w:b/>
                                <w:sz w:val="20"/>
                                <w:szCs w:val="24"/>
                              </w:rPr>
                            </w:pPr>
                            <w:r w:rsidRPr="00A42C67">
                              <w:rPr>
                                <w:rFonts w:ascii="Courier New" w:hAnsi="Courier New" w:cs="Courier New"/>
                                <w:sz w:val="20"/>
                                <w:szCs w:val="24"/>
                              </w:rPr>
                              <w:t>Address</w:t>
                            </w:r>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200),</w:t>
                            </w:r>
                          </w:p>
                          <w:p w14:paraId="60E18A83" w14:textId="77777777" w:rsidR="00B20488" w:rsidRPr="00A42C67" w:rsidRDefault="00B20488" w:rsidP="007414E4">
                            <w:pPr>
                              <w:rPr>
                                <w:rFonts w:ascii="Courier New" w:hAnsi="Courier New" w:cs="Courier New"/>
                                <w:b/>
                                <w:sz w:val="20"/>
                                <w:szCs w:val="24"/>
                              </w:rPr>
                            </w:pPr>
                            <w:r w:rsidRPr="00A42C67">
                              <w:rPr>
                                <w:rFonts w:ascii="Courier New" w:hAnsi="Courier New" w:cs="Courier New"/>
                                <w:sz w:val="20"/>
                                <w:szCs w:val="24"/>
                              </w:rPr>
                              <w:t>Town/City</w:t>
                            </w:r>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30),</w:t>
                            </w:r>
                          </w:p>
                          <w:p w14:paraId="478BA452" w14:textId="77777777" w:rsidR="00B20488" w:rsidRPr="00A42C67" w:rsidRDefault="00B20488" w:rsidP="007414E4">
                            <w:pPr>
                              <w:rPr>
                                <w:rFonts w:ascii="Courier New" w:hAnsi="Courier New" w:cs="Courier New"/>
                                <w:b/>
                                <w:sz w:val="20"/>
                                <w:szCs w:val="24"/>
                              </w:rPr>
                            </w:pPr>
                            <w:proofErr w:type="spellStart"/>
                            <w:r w:rsidRPr="00A42C67">
                              <w:rPr>
                                <w:rFonts w:ascii="Courier New" w:hAnsi="Courier New" w:cs="Courier New"/>
                                <w:sz w:val="20"/>
                                <w:szCs w:val="24"/>
                              </w:rPr>
                              <w:t>PostCode</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8),</w:t>
                            </w:r>
                          </w:p>
                          <w:p w14:paraId="532BCABC" w14:textId="77777777" w:rsidR="00B20488" w:rsidRPr="00A42C67" w:rsidRDefault="00B20488" w:rsidP="007414E4">
                            <w:pPr>
                              <w:rPr>
                                <w:rFonts w:ascii="Courier New" w:hAnsi="Courier New" w:cs="Courier New"/>
                                <w:sz w:val="20"/>
                                <w:szCs w:val="24"/>
                              </w:rPr>
                            </w:pPr>
                            <w:proofErr w:type="spellStart"/>
                            <w:r w:rsidRPr="00A42C67">
                              <w:rPr>
                                <w:rFonts w:ascii="Courier New" w:hAnsi="Courier New" w:cs="Courier New"/>
                                <w:sz w:val="20"/>
                                <w:szCs w:val="24"/>
                              </w:rPr>
                              <w:t>ContactNo</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971BE" id="Text Box 46" o:spid="_x0000_s1300" type="#_x0000_t202" style="position:absolute;margin-left:257.45pt;margin-top:5.35pt;width:253.7pt;height:15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" fillcolor="white [3212]" strokeweight=".5pt">
                <v:textbox>
                  <w:txbxContent>
                    <w:p w14:paraId="1FF7218D" w14:textId="77777777" w:rsidR="00B20488" w:rsidRPr="00A42C67" w:rsidRDefault="00B20488" w:rsidP="007414E4">
                      <w:pPr>
                        <w:rPr>
                          <w:rFonts w:ascii="AR CENA" w:hAnsi="AR CENA" w:cstheme="minorHAnsi"/>
                          <w:sz w:val="24"/>
                          <w:szCs w:val="24"/>
                        </w:rPr>
                      </w:pPr>
                      <w:r w:rsidRPr="00A42C67">
                        <w:rPr>
                          <w:rFonts w:ascii="AR CENA" w:hAnsi="AR CENA" w:cstheme="minorHAnsi"/>
                          <w:sz w:val="24"/>
                          <w:szCs w:val="24"/>
                        </w:rPr>
                        <w:t>A DDL (Data Definition Language) statement to create the customer table at first runtime</w:t>
                      </w:r>
                      <w:r>
                        <w:rPr>
                          <w:rFonts w:ascii="AR CENA" w:hAnsi="AR CENA" w:cstheme="minorHAnsi"/>
                          <w:sz w:val="24"/>
                          <w:szCs w:val="24"/>
                        </w:rPr>
                        <w:t>.</w:t>
                      </w:r>
                    </w:p>
                    <w:p w14:paraId="66CEDD3C" w14:textId="77777777" w:rsidR="00B20488" w:rsidRPr="00A42C67" w:rsidRDefault="00B20488" w:rsidP="007414E4">
                      <w:pPr>
                        <w:rPr>
                          <w:rFonts w:cstheme="minorHAnsi"/>
                          <w:sz w:val="18"/>
                          <w:szCs w:val="24"/>
                        </w:rPr>
                      </w:pPr>
                    </w:p>
                    <w:p w14:paraId="290A3DC9" w14:textId="77777777" w:rsidR="00B20488" w:rsidRPr="00A42C67" w:rsidRDefault="00B20488" w:rsidP="007414E4">
                      <w:pPr>
                        <w:rPr>
                          <w:rFonts w:ascii="Courier New" w:hAnsi="Courier New" w:cs="Courier New"/>
                          <w:b/>
                          <w:sz w:val="20"/>
                          <w:szCs w:val="24"/>
                        </w:rPr>
                      </w:pPr>
                      <w:r w:rsidRPr="00A42C67">
                        <w:rPr>
                          <w:rFonts w:ascii="Courier New" w:hAnsi="Courier New" w:cs="Courier New"/>
                          <w:b/>
                          <w:sz w:val="20"/>
                          <w:szCs w:val="24"/>
                        </w:rPr>
                        <w:t>CREATE TABLE Customers</w:t>
                      </w:r>
                    </w:p>
                    <w:p w14:paraId="08F10C95" w14:textId="77777777" w:rsidR="00B20488" w:rsidRPr="00A42C67" w:rsidRDefault="00B20488" w:rsidP="007414E4">
                      <w:pPr>
                        <w:rPr>
                          <w:rFonts w:ascii="Courier New" w:hAnsi="Courier New" w:cs="Courier New"/>
                          <w:b/>
                          <w:sz w:val="20"/>
                          <w:szCs w:val="24"/>
                        </w:rPr>
                      </w:pPr>
                      <w:r w:rsidRPr="00A42C67">
                        <w:rPr>
                          <w:rFonts w:ascii="Courier New" w:hAnsi="Courier New" w:cs="Courier New"/>
                          <w:b/>
                          <w:sz w:val="20"/>
                          <w:szCs w:val="24"/>
                        </w:rPr>
                        <w:t>(</w:t>
                      </w:r>
                      <w:proofErr w:type="spellStart"/>
                      <w:r w:rsidRPr="00A42C67">
                        <w:rPr>
                          <w:rFonts w:ascii="Courier New" w:hAnsi="Courier New" w:cs="Courier New"/>
                          <w:sz w:val="20"/>
                          <w:szCs w:val="24"/>
                        </w:rPr>
                        <w:t>CustEmail</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100) NOT NULL PRIMARY KEY,</w:t>
                      </w:r>
                    </w:p>
                    <w:p w14:paraId="227C6B53" w14:textId="77777777" w:rsidR="00B20488" w:rsidRPr="00A42C67" w:rsidRDefault="00B20488" w:rsidP="007414E4">
                      <w:pPr>
                        <w:rPr>
                          <w:rFonts w:ascii="Courier New" w:hAnsi="Courier New" w:cs="Courier New"/>
                          <w:b/>
                          <w:sz w:val="20"/>
                          <w:szCs w:val="24"/>
                        </w:rPr>
                      </w:pPr>
                      <w:proofErr w:type="spellStart"/>
                      <w:r w:rsidRPr="00A42C67">
                        <w:rPr>
                          <w:rFonts w:ascii="Courier New" w:hAnsi="Courier New" w:cs="Courier New"/>
                          <w:sz w:val="20"/>
                          <w:szCs w:val="24"/>
                        </w:rPr>
                        <w:t>FirstName</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50),</w:t>
                      </w:r>
                    </w:p>
                    <w:p w14:paraId="1A2E15AA" w14:textId="77777777" w:rsidR="00B20488" w:rsidRPr="00A42C67" w:rsidRDefault="00B20488" w:rsidP="007414E4">
                      <w:pPr>
                        <w:rPr>
                          <w:rFonts w:ascii="Courier New" w:hAnsi="Courier New" w:cs="Courier New"/>
                          <w:b/>
                          <w:sz w:val="20"/>
                          <w:szCs w:val="24"/>
                        </w:rPr>
                      </w:pPr>
                      <w:r w:rsidRPr="00A42C67">
                        <w:rPr>
                          <w:rFonts w:ascii="Courier New" w:hAnsi="Courier New" w:cs="Courier New"/>
                          <w:sz w:val="20"/>
                          <w:szCs w:val="24"/>
                        </w:rPr>
                        <w:t>Surname</w:t>
                      </w:r>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50) NOT NULL,</w:t>
                      </w:r>
                    </w:p>
                    <w:p w14:paraId="7501CB4F" w14:textId="77777777" w:rsidR="00B20488" w:rsidRPr="00A42C67" w:rsidRDefault="00B20488" w:rsidP="007414E4">
                      <w:pPr>
                        <w:rPr>
                          <w:rFonts w:ascii="Courier New" w:hAnsi="Courier New" w:cs="Courier New"/>
                          <w:b/>
                          <w:sz w:val="20"/>
                          <w:szCs w:val="24"/>
                        </w:rPr>
                      </w:pPr>
                      <w:r w:rsidRPr="00A42C67">
                        <w:rPr>
                          <w:rFonts w:ascii="Courier New" w:hAnsi="Courier New" w:cs="Courier New"/>
                          <w:sz w:val="20"/>
                          <w:szCs w:val="24"/>
                        </w:rPr>
                        <w:t>Address</w:t>
                      </w:r>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200),</w:t>
                      </w:r>
                    </w:p>
                    <w:p w14:paraId="60E18A83" w14:textId="77777777" w:rsidR="00B20488" w:rsidRPr="00A42C67" w:rsidRDefault="00B20488" w:rsidP="007414E4">
                      <w:pPr>
                        <w:rPr>
                          <w:rFonts w:ascii="Courier New" w:hAnsi="Courier New" w:cs="Courier New"/>
                          <w:b/>
                          <w:sz w:val="20"/>
                          <w:szCs w:val="24"/>
                        </w:rPr>
                      </w:pPr>
                      <w:r w:rsidRPr="00A42C67">
                        <w:rPr>
                          <w:rFonts w:ascii="Courier New" w:hAnsi="Courier New" w:cs="Courier New"/>
                          <w:sz w:val="20"/>
                          <w:szCs w:val="24"/>
                        </w:rPr>
                        <w:t>Town/City</w:t>
                      </w:r>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30),</w:t>
                      </w:r>
                    </w:p>
                    <w:p w14:paraId="478BA452" w14:textId="77777777" w:rsidR="00B20488" w:rsidRPr="00A42C67" w:rsidRDefault="00B20488" w:rsidP="007414E4">
                      <w:pPr>
                        <w:rPr>
                          <w:rFonts w:ascii="Courier New" w:hAnsi="Courier New" w:cs="Courier New"/>
                          <w:b/>
                          <w:sz w:val="20"/>
                          <w:szCs w:val="24"/>
                        </w:rPr>
                      </w:pPr>
                      <w:proofErr w:type="spellStart"/>
                      <w:r w:rsidRPr="00A42C67">
                        <w:rPr>
                          <w:rFonts w:ascii="Courier New" w:hAnsi="Courier New" w:cs="Courier New"/>
                          <w:sz w:val="20"/>
                          <w:szCs w:val="24"/>
                        </w:rPr>
                        <w:t>PostCode</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8),</w:t>
                      </w:r>
                    </w:p>
                    <w:p w14:paraId="532BCABC" w14:textId="77777777" w:rsidR="00B20488" w:rsidRPr="00A42C67" w:rsidRDefault="00B20488" w:rsidP="007414E4">
                      <w:pPr>
                        <w:rPr>
                          <w:rFonts w:ascii="Courier New" w:hAnsi="Courier New" w:cs="Courier New"/>
                          <w:sz w:val="20"/>
                          <w:szCs w:val="24"/>
                        </w:rPr>
                      </w:pPr>
                      <w:proofErr w:type="spellStart"/>
                      <w:r w:rsidRPr="00A42C67">
                        <w:rPr>
                          <w:rFonts w:ascii="Courier New" w:hAnsi="Courier New" w:cs="Courier New"/>
                          <w:sz w:val="20"/>
                          <w:szCs w:val="24"/>
                        </w:rPr>
                        <w:t>ContactNo</w:t>
                      </w:r>
                      <w:proofErr w:type="spellEnd"/>
                      <w:r w:rsidRPr="00A42C67">
                        <w:rPr>
                          <w:rFonts w:ascii="Courier New" w:hAnsi="Courier New" w:cs="Courier New"/>
                          <w:b/>
                          <w:sz w:val="20"/>
                          <w:szCs w:val="24"/>
                        </w:rPr>
                        <w:t xml:space="preserve"> </w:t>
                      </w:r>
                      <w:proofErr w:type="gramStart"/>
                      <w:r w:rsidRPr="00A42C67">
                        <w:rPr>
                          <w:rFonts w:ascii="Courier New" w:hAnsi="Courier New" w:cs="Courier New"/>
                          <w:b/>
                          <w:sz w:val="20"/>
                          <w:szCs w:val="24"/>
                        </w:rPr>
                        <w:t>VARCHAR(</w:t>
                      </w:r>
                      <w:proofErr w:type="gramEnd"/>
                      <w:r w:rsidRPr="00A42C67">
                        <w:rPr>
                          <w:rFonts w:ascii="Courier New" w:hAnsi="Courier New" w:cs="Courier New"/>
                          <w:b/>
                          <w:sz w:val="20"/>
                          <w:szCs w:val="24"/>
                        </w:rPr>
                        <w:t>11);)</w:t>
                      </w:r>
                    </w:p>
                  </w:txbxContent>
                </v:textbox>
                <w10:wrap anchorx="margin"/>
              </v:shape>
            </w:pict>
          </mc:Fallback>
        </mc:AlternateContent>
      </w:r>
    </w:p>
    <w:p w14:paraId="21613519" w14:textId="77777777" w:rsidR="00470E6A" w:rsidRPr="00B20488" w:rsidRDefault="00470E6A" w:rsidP="005A2ED5">
      <w:pPr>
        <w:rPr>
          <w:rFonts w:ascii="Segoe UI" w:hAnsi="Segoe UI" w:cs="Arial"/>
          <w:sz w:val="21"/>
          <w:szCs w:val="24"/>
        </w:rPr>
      </w:pPr>
    </w:p>
    <w:p w14:paraId="293ECDC9" w14:textId="77777777" w:rsidR="00470E6A" w:rsidRPr="00B20488" w:rsidRDefault="00470E6A" w:rsidP="005A2ED5">
      <w:pPr>
        <w:rPr>
          <w:rFonts w:ascii="Segoe UI" w:hAnsi="Segoe UI" w:cs="Arial"/>
          <w:sz w:val="21"/>
          <w:szCs w:val="24"/>
        </w:rPr>
      </w:pPr>
    </w:p>
    <w:p w14:paraId="6969595B" w14:textId="77777777" w:rsidR="007414E4" w:rsidRPr="00B20488" w:rsidRDefault="007414E4" w:rsidP="005A2ED5">
      <w:pPr>
        <w:rPr>
          <w:rFonts w:ascii="Segoe UI" w:hAnsi="Segoe UI" w:cs="Arial"/>
          <w:sz w:val="21"/>
          <w:szCs w:val="24"/>
        </w:rPr>
      </w:pPr>
    </w:p>
    <w:p w14:paraId="0995E0E3" w14:textId="77777777" w:rsidR="007414E4" w:rsidRPr="00B20488" w:rsidRDefault="007414E4" w:rsidP="005A2ED5">
      <w:pPr>
        <w:rPr>
          <w:rFonts w:ascii="Segoe UI" w:hAnsi="Segoe UI" w:cs="Arial"/>
          <w:sz w:val="21"/>
          <w:szCs w:val="24"/>
        </w:rPr>
      </w:pPr>
    </w:p>
    <w:p w14:paraId="55E11C5C" w14:textId="77777777" w:rsidR="007414E4" w:rsidRPr="00B20488" w:rsidRDefault="007414E4" w:rsidP="005A2ED5">
      <w:pPr>
        <w:rPr>
          <w:rFonts w:ascii="Segoe UI" w:hAnsi="Segoe UI" w:cs="Arial"/>
          <w:sz w:val="21"/>
          <w:szCs w:val="24"/>
        </w:rPr>
      </w:pPr>
    </w:p>
    <w:p w14:paraId="3809E298" w14:textId="77777777" w:rsidR="007414E4" w:rsidRPr="00B20488" w:rsidRDefault="007414E4" w:rsidP="005A2ED5">
      <w:pPr>
        <w:rPr>
          <w:rFonts w:ascii="Segoe UI" w:hAnsi="Segoe UI" w:cs="Arial"/>
          <w:sz w:val="21"/>
          <w:szCs w:val="24"/>
        </w:rPr>
      </w:pPr>
    </w:p>
    <w:p w14:paraId="6E46ADA5" w14:textId="77777777" w:rsidR="00470E6A" w:rsidRPr="00B20488" w:rsidRDefault="00470E6A" w:rsidP="005A2ED5">
      <w:pPr>
        <w:rPr>
          <w:rFonts w:ascii="Segoe UI" w:hAnsi="Segoe UI" w:cs="Arial"/>
          <w:sz w:val="21"/>
          <w:szCs w:val="24"/>
        </w:rPr>
      </w:pPr>
    </w:p>
    <w:p w14:paraId="28807746" w14:textId="77777777" w:rsidR="00470E6A" w:rsidRPr="00B20488" w:rsidRDefault="00470E6A" w:rsidP="005A2ED5">
      <w:pPr>
        <w:rPr>
          <w:rFonts w:ascii="Segoe UI" w:hAnsi="Segoe UI" w:cs="Arial"/>
          <w:sz w:val="21"/>
          <w:szCs w:val="24"/>
        </w:rPr>
      </w:pPr>
    </w:p>
    <w:p w14:paraId="636C744C" w14:textId="77777777" w:rsidR="007414E4" w:rsidRPr="00B20488" w:rsidRDefault="007414E4" w:rsidP="005A2ED5">
      <w:pPr>
        <w:rPr>
          <w:rFonts w:ascii="Segoe UI" w:hAnsi="Segoe UI" w:cs="Arial"/>
          <w:sz w:val="15"/>
          <w:szCs w:val="24"/>
        </w:rPr>
      </w:pPr>
    </w:p>
    <w:p w14:paraId="52B66678" w14:textId="77777777" w:rsidR="007414E4" w:rsidRPr="00B20488" w:rsidRDefault="007414E4" w:rsidP="005A2ED5">
      <w:pPr>
        <w:rPr>
          <w:rFonts w:ascii="Calibri" w:hAnsi="Calibri" w:cs="Arial"/>
          <w:sz w:val="12"/>
          <w:szCs w:val="24"/>
        </w:rPr>
      </w:pPr>
    </w:p>
    <w:p w14:paraId="3A85E1C9" w14:textId="77777777" w:rsidR="007414E4" w:rsidRPr="00B20488" w:rsidRDefault="007414E4" w:rsidP="005A2ED5">
      <w:pPr>
        <w:rPr>
          <w:rFonts w:ascii="Segoe UI" w:hAnsi="Segoe UI" w:cs="Arial"/>
          <w:sz w:val="21"/>
          <w:szCs w:val="24"/>
        </w:rPr>
      </w:pPr>
    </w:p>
    <w:p w14:paraId="3D33ADD7" w14:textId="77777777" w:rsidR="007414E4" w:rsidRPr="00B20488" w:rsidRDefault="007414E4" w:rsidP="005A2ED5">
      <w:pPr>
        <w:rPr>
          <w:rFonts w:ascii="Segoe UI" w:hAnsi="Segoe UI" w:cs="Arial"/>
          <w:sz w:val="21"/>
          <w:szCs w:val="24"/>
        </w:rPr>
      </w:pPr>
    </w:p>
    <w:p w14:paraId="02A0F870" w14:textId="77777777" w:rsidR="007414E4" w:rsidRPr="00B20488" w:rsidRDefault="007414E4" w:rsidP="005A2ED5">
      <w:pPr>
        <w:rPr>
          <w:rFonts w:ascii="Segoe UI" w:hAnsi="Segoe UI" w:cs="Arial"/>
          <w:sz w:val="21"/>
          <w:szCs w:val="24"/>
        </w:rPr>
      </w:pPr>
    </w:p>
    <w:p w14:paraId="7467804E" w14:textId="77777777" w:rsidR="000E4E37" w:rsidRPr="00B20488" w:rsidRDefault="000E4E37" w:rsidP="005A2ED5">
      <w:pPr>
        <w:rPr>
          <w:rFonts w:ascii="Segoe UI" w:hAnsi="Segoe UI" w:cs="Arial"/>
          <w:sz w:val="21"/>
          <w:szCs w:val="24"/>
        </w:rPr>
      </w:pPr>
    </w:p>
    <w:p w14:paraId="41B22334" w14:textId="77777777" w:rsidR="000E4E37" w:rsidRPr="00B20488" w:rsidRDefault="000E4E37" w:rsidP="005A2ED5">
      <w:pPr>
        <w:rPr>
          <w:rFonts w:ascii="Segoe UI" w:hAnsi="Segoe UI" w:cs="Arial"/>
          <w:sz w:val="25"/>
          <w:szCs w:val="24"/>
        </w:rPr>
      </w:pPr>
    </w:p>
    <w:p w14:paraId="69FD5DD3" w14:textId="77777777" w:rsidR="007414E4" w:rsidRPr="00B20488" w:rsidRDefault="007414E4" w:rsidP="00C159F6">
      <w:pPr>
        <w:pStyle w:val="h1alt2"/>
      </w:pPr>
      <w:r w:rsidRPr="00B20488">
        <w:t>Data Flow Diagrams</w:t>
      </w:r>
    </w:p>
    <w:p w14:paraId="380562FC" w14:textId="77777777" w:rsidR="00DD66D9" w:rsidRPr="00B20488" w:rsidRDefault="007414E4">
      <w:pPr>
        <w:rPr>
          <w:rFonts w:ascii="Calibri" w:hAnsi="Calibri" w:cs="Arial"/>
          <w:b/>
          <w:sz w:val="36"/>
          <w:szCs w:val="36"/>
        </w:rPr>
      </w:pPr>
      <w:r w:rsidRPr="00B20488">
        <w:rPr>
          <w:rFonts w:ascii="Segoe UI" w:hAnsi="Segoe UI" w:cs="Arial"/>
          <w:sz w:val="21"/>
          <w:szCs w:val="24"/>
        </w:rPr>
        <w:t>Try and include a DFD to Level 1 for each of your main data processing objectives</w:t>
      </w:r>
      <w:r w:rsidR="00886940" w:rsidRPr="00B20488">
        <w:rPr>
          <w:rFonts w:ascii="Segoe UI" w:hAnsi="Segoe UI" w:cs="Arial"/>
          <w:sz w:val="21"/>
          <w:szCs w:val="24"/>
        </w:rPr>
        <w:t xml:space="preserve">.  </w:t>
      </w:r>
    </w:p>
    <w:p w14:paraId="41B336A3" w14:textId="77777777" w:rsidR="00DD66D9" w:rsidRPr="00B20488" w:rsidRDefault="00DD66D9">
      <w:pPr>
        <w:rPr>
          <w:rFonts w:ascii="Calibri" w:hAnsi="Calibri" w:cs="Arial"/>
          <w:b/>
          <w:sz w:val="36"/>
          <w:szCs w:val="36"/>
        </w:rPr>
        <w:sectPr w:rsidR="00DD66D9" w:rsidRPr="00B20488" w:rsidSect="004F6D2E">
          <w:headerReference w:type="default" r:id="rId24"/>
          <w:footerReference w:type="default" r:id="rId25"/>
          <w:pgSz w:w="11907" w:h="16840" w:code="9"/>
          <w:pgMar w:top="851" w:right="851" w:bottom="851" w:left="851" w:header="425" w:footer="425" w:gutter="0"/>
          <w:pgNumType w:start="1"/>
          <w:cols w:space="708"/>
          <w:docGrid w:linePitch="360"/>
        </w:sectPr>
      </w:pPr>
    </w:p>
    <w:p w14:paraId="1343E3EF" w14:textId="77777777" w:rsidR="007414E4" w:rsidRPr="00B20488" w:rsidRDefault="00CE7A5E" w:rsidP="00DD66D9">
      <w:pPr>
        <w:pStyle w:val="alpha"/>
      </w:pPr>
      <w:bookmarkStart w:id="27" w:name="_Toc500405950"/>
      <w:r w:rsidRPr="00B20488">
        <w:lastRenderedPageBreak/>
        <w:t>4</w:t>
      </w:r>
      <w:r w:rsidR="00DD66D9" w:rsidRPr="00B20488">
        <w:t xml:space="preserve">.2 </w:t>
      </w:r>
      <w:r w:rsidR="007414E4" w:rsidRPr="00B20488">
        <w:t xml:space="preserve">– Overall </w:t>
      </w:r>
      <w:r w:rsidR="006D7A6E" w:rsidRPr="00B20488">
        <w:t>s</w:t>
      </w:r>
      <w:r w:rsidR="007414E4" w:rsidRPr="00B20488">
        <w:t xml:space="preserve">ystem </w:t>
      </w:r>
      <w:r w:rsidR="006D7A6E" w:rsidRPr="00B20488">
        <w:t>d</w:t>
      </w:r>
      <w:r w:rsidR="007414E4" w:rsidRPr="00B20488">
        <w:t>esign</w:t>
      </w:r>
      <w:bookmarkEnd w:id="27"/>
    </w:p>
    <w:p w14:paraId="2E8BFDB3"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The purpose of this section of evidence is to describe the overall system design needed to meet your requirements</w:t>
      </w:r>
      <w:r w:rsidR="00886940" w:rsidRPr="00B20488">
        <w:rPr>
          <w:rFonts w:ascii="Segoe UI" w:hAnsi="Segoe UI" w:cs="Arial"/>
          <w:sz w:val="21"/>
          <w:szCs w:val="24"/>
        </w:rPr>
        <w:t xml:space="preserve">.  </w:t>
      </w:r>
      <w:r w:rsidRPr="00B20488">
        <w:rPr>
          <w:rFonts w:ascii="Segoe UI" w:hAnsi="Segoe UI" w:cs="Arial"/>
          <w:sz w:val="21"/>
          <w:szCs w:val="24"/>
        </w:rPr>
        <w:t>This can be done through a top-down diagram and an IPSO chart</w:t>
      </w:r>
      <w:r w:rsidR="00422C59" w:rsidRPr="00B20488">
        <w:rPr>
          <w:rFonts w:ascii="Segoe UI" w:hAnsi="Segoe UI" w:cs="Arial"/>
          <w:sz w:val="21"/>
          <w:szCs w:val="24"/>
        </w:rPr>
        <w:t>.</w:t>
      </w:r>
    </w:p>
    <w:p w14:paraId="4B908681" w14:textId="77777777" w:rsidR="00422C59" w:rsidRPr="00B20488" w:rsidRDefault="00422C59" w:rsidP="005A2ED5">
      <w:pPr>
        <w:rPr>
          <w:rFonts w:ascii="Segoe UI" w:hAnsi="Segoe UI" w:cs="Arial"/>
          <w:sz w:val="21"/>
          <w:szCs w:val="24"/>
        </w:rPr>
      </w:pPr>
    </w:p>
    <w:p w14:paraId="0284F1D6" w14:textId="77777777" w:rsidR="00CE7A5E" w:rsidRPr="00B20488" w:rsidRDefault="00CE7A5E" w:rsidP="00CE7A5E">
      <w:pPr>
        <w:pStyle w:val="h1alt2"/>
      </w:pPr>
      <w:r w:rsidRPr="00B20488">
        <w:t>Top-down diagram</w:t>
      </w:r>
    </w:p>
    <w:p w14:paraId="413E5298" w14:textId="77777777" w:rsidR="007414E4" w:rsidRPr="00B20488" w:rsidRDefault="007414E4" w:rsidP="005A2ED5">
      <w:pPr>
        <w:rPr>
          <w:rFonts w:ascii="Segoe UI" w:hAnsi="Segoe UI" w:cs="Segoe UI"/>
          <w:sz w:val="21"/>
          <w:szCs w:val="24"/>
        </w:rPr>
      </w:pPr>
      <w:r w:rsidRPr="00B20488">
        <w:rPr>
          <w:rFonts w:ascii="Segoe UI" w:hAnsi="Segoe UI" w:cs="Segoe UI"/>
          <w:sz w:val="21"/>
          <w:szCs w:val="24"/>
        </w:rPr>
        <w:t>The example (Fig 17) below is a top-down design diagram for a program called Space Battleships where up to two players will try to guess where each other</w:t>
      </w:r>
      <w:r w:rsidR="00886940" w:rsidRPr="00B20488">
        <w:rPr>
          <w:rFonts w:ascii="Segoe UI" w:hAnsi="Segoe UI" w:cs="Segoe UI"/>
          <w:sz w:val="21"/>
          <w:szCs w:val="24"/>
        </w:rPr>
        <w:t>’</w:t>
      </w:r>
      <w:r w:rsidRPr="00B20488">
        <w:rPr>
          <w:rFonts w:ascii="Segoe UI" w:hAnsi="Segoe UI" w:cs="Segoe UI"/>
          <w:sz w:val="21"/>
          <w:szCs w:val="24"/>
        </w:rPr>
        <w:t>s spaceships are in order to win the game</w:t>
      </w:r>
      <w:r w:rsidR="00886940" w:rsidRPr="00B20488">
        <w:rPr>
          <w:rFonts w:ascii="Segoe UI" w:hAnsi="Segoe UI" w:cs="Segoe UI"/>
          <w:sz w:val="21"/>
          <w:szCs w:val="24"/>
        </w:rPr>
        <w:t xml:space="preserve">.  </w:t>
      </w:r>
    </w:p>
    <w:p w14:paraId="0EF35F60" w14:textId="77777777" w:rsidR="002D654C" w:rsidRPr="00B20488" w:rsidRDefault="002D654C" w:rsidP="005A2ED5">
      <w:pPr>
        <w:rPr>
          <w:rFonts w:ascii="Segoe UI" w:hAnsi="Segoe UI" w:cs="Segoe UI"/>
          <w:sz w:val="21"/>
          <w:szCs w:val="24"/>
        </w:rPr>
      </w:pPr>
    </w:p>
    <w:p w14:paraId="299E9B4D" w14:textId="77777777" w:rsidR="007414E4" w:rsidRPr="00B20488" w:rsidRDefault="007414E4" w:rsidP="005A2ED5">
      <w:pPr>
        <w:rPr>
          <w:rFonts w:ascii="Segoe UI Semibold" w:hAnsi="Segoe UI Semibold" w:cs="Arial"/>
          <w:sz w:val="21"/>
          <w:szCs w:val="24"/>
        </w:rPr>
      </w:pPr>
    </w:p>
    <w:p w14:paraId="44B8A001"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Fig</w:t>
      </w:r>
      <w:r w:rsidR="00470E6A" w:rsidRPr="00B20488">
        <w:rPr>
          <w:rFonts w:ascii="Tw Cen MT" w:hAnsi="Tw Cen MT"/>
          <w:b w:val="0"/>
          <w:sz w:val="22"/>
        </w:rPr>
        <w:t>ure</w:t>
      </w:r>
      <w:r w:rsidRPr="00B20488">
        <w:rPr>
          <w:rFonts w:ascii="Tw Cen MT" w:hAnsi="Tw Cen MT"/>
          <w:b w:val="0"/>
          <w:sz w:val="22"/>
        </w:rPr>
        <w:t xml:space="preserve"> 17 – </w:t>
      </w:r>
      <w:r w:rsidR="00B87C61" w:rsidRPr="00B20488">
        <w:rPr>
          <w:rFonts w:ascii="Tw Cen MT" w:hAnsi="Tw Cen MT"/>
          <w:b w:val="0"/>
          <w:sz w:val="22"/>
        </w:rPr>
        <w:t>Space Battleships</w:t>
      </w:r>
      <w:r w:rsidR="00470E6A" w:rsidRPr="00B20488">
        <w:rPr>
          <w:rFonts w:ascii="Tw Cen MT" w:hAnsi="Tw Cen MT"/>
          <w:b w:val="0"/>
          <w:sz w:val="22"/>
        </w:rPr>
        <w:t xml:space="preserve">: </w:t>
      </w:r>
      <w:r w:rsidRPr="00B20488">
        <w:rPr>
          <w:rFonts w:ascii="Tw Cen MT" w:hAnsi="Tw Cen MT"/>
          <w:b w:val="0"/>
          <w:sz w:val="22"/>
        </w:rPr>
        <w:t>Example of a Top-Down Design Diagram</w:t>
      </w:r>
    </w:p>
    <w:p w14:paraId="79DF27B1" w14:textId="77777777" w:rsidR="007414E4" w:rsidRPr="00B20488" w:rsidRDefault="007414E4" w:rsidP="005A2ED5">
      <w:pPr>
        <w:rPr>
          <w:rFonts w:ascii="Calibri" w:hAnsi="Calibri" w:cs="Arial"/>
          <w:b/>
          <w:sz w:val="36"/>
          <w:szCs w:val="36"/>
        </w:rPr>
      </w:pPr>
      <w:r w:rsidRPr="00B20488">
        <w:rPr>
          <w:rFonts w:ascii="Segoe UI Semibold" w:hAnsi="Segoe UI Semibold" w:cs="Arial"/>
          <w:noProof/>
          <w:sz w:val="21"/>
          <w:szCs w:val="24"/>
          <w:lang w:eastAsia="en-GB"/>
        </w:rPr>
        <w:drawing>
          <wp:inline distT="0" distB="0" distL="0" distR="0" wp14:anchorId="78BE8076" wp14:editId="374A18A6">
            <wp:extent cx="9594215" cy="4217035"/>
            <wp:effectExtent l="38100" t="0" r="6985" b="0"/>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0102AFA2" w14:textId="77777777" w:rsidR="00F02B5C" w:rsidRPr="00B20488" w:rsidRDefault="003559CC">
      <w:pPr>
        <w:sectPr w:rsidR="00F02B5C" w:rsidRPr="00B20488" w:rsidSect="00F02B5C">
          <w:footerReference w:type="default" r:id="rId31"/>
          <w:pgSz w:w="16840" w:h="11907" w:orient="landscape" w:code="9"/>
          <w:pgMar w:top="851" w:right="851" w:bottom="851" w:left="851" w:header="425" w:footer="425" w:gutter="0"/>
          <w:cols w:space="708"/>
          <w:docGrid w:linePitch="360"/>
        </w:sectPr>
      </w:pPr>
      <w:r w:rsidRPr="00B20488">
        <w:br w:type="page"/>
      </w:r>
    </w:p>
    <w:p w14:paraId="5F1896EB" w14:textId="77777777" w:rsidR="007414E4" w:rsidRPr="00B20488" w:rsidRDefault="007414E4" w:rsidP="00C159F6">
      <w:pPr>
        <w:pStyle w:val="h1alt2"/>
        <w:rPr>
          <w:sz w:val="24"/>
          <w:szCs w:val="24"/>
        </w:rPr>
      </w:pPr>
      <w:r w:rsidRPr="00B20488">
        <w:lastRenderedPageBreak/>
        <w:t>IPSO chart (Input, Process, Storage, Output)</w:t>
      </w:r>
    </w:p>
    <w:p w14:paraId="4D6290A2" w14:textId="06EAEEE1" w:rsidR="0063145E" w:rsidRPr="00B20488" w:rsidRDefault="0063145E" w:rsidP="0063145E">
      <w:pPr>
        <w:rPr>
          <w:rFonts w:ascii="Segoe UI" w:hAnsi="Segoe UI" w:cs="Segoe UI"/>
          <w:sz w:val="21"/>
          <w:szCs w:val="21"/>
        </w:rPr>
      </w:pPr>
      <w:r w:rsidRPr="00B20488">
        <w:rPr>
          <w:rFonts w:ascii="Segoe UI" w:hAnsi="Segoe UI" w:cs="Segoe UI"/>
          <w:sz w:val="21"/>
          <w:szCs w:val="21"/>
        </w:rPr>
        <w:t xml:space="preserve">The purpose of an IPSO is to list what data items are input into the system, what processing actions are carried out on the input data, what data items are then stored in the system and what type of information is output from the system. The IPSO chart in </w:t>
      </w:r>
      <w:r w:rsidRPr="00B20488">
        <w:rPr>
          <w:rFonts w:ascii="Segoe UI" w:hAnsi="Segoe UI" w:cs="Segoe UI"/>
          <w:b/>
          <w:sz w:val="21"/>
          <w:szCs w:val="21"/>
        </w:rPr>
        <w:t xml:space="preserve">Table </w:t>
      </w:r>
      <w:r w:rsidR="00F161C1">
        <w:rPr>
          <w:rFonts w:ascii="Segoe UI" w:hAnsi="Segoe UI" w:cs="Segoe UI"/>
          <w:b/>
          <w:sz w:val="21"/>
          <w:szCs w:val="21"/>
        </w:rPr>
        <w:t>9</w:t>
      </w:r>
      <w:r w:rsidRPr="00B20488">
        <w:rPr>
          <w:rFonts w:ascii="Segoe UI" w:hAnsi="Segoe UI" w:cs="Segoe UI"/>
          <w:sz w:val="21"/>
          <w:szCs w:val="21"/>
        </w:rPr>
        <w:t xml:space="preserve"> shows how the Spaceships game might be categorised into input, process, storage and output.</w:t>
      </w:r>
    </w:p>
    <w:p w14:paraId="5953854B" w14:textId="77777777" w:rsidR="000E4E37" w:rsidRPr="00B20488" w:rsidRDefault="000E4E37" w:rsidP="005035D3"/>
    <w:p w14:paraId="742D8468" w14:textId="4E4A0BD2" w:rsidR="007414E4" w:rsidRPr="00B20488" w:rsidRDefault="00F161C1" w:rsidP="00470E6A">
      <w:pPr>
        <w:pStyle w:val="fig"/>
        <w:ind w:right="424"/>
        <w:jc w:val="center"/>
        <w:rPr>
          <w:rFonts w:ascii="Tw Cen MT" w:hAnsi="Tw Cen MT"/>
          <w:b w:val="0"/>
          <w:sz w:val="22"/>
        </w:rPr>
      </w:pPr>
      <w:r>
        <w:rPr>
          <w:rFonts w:ascii="Tw Cen MT" w:hAnsi="Tw Cen MT"/>
          <w:b w:val="0"/>
          <w:sz w:val="22"/>
        </w:rPr>
        <w:t>Table 9</w:t>
      </w:r>
      <w:r w:rsidR="007414E4" w:rsidRPr="00B20488">
        <w:rPr>
          <w:rFonts w:ascii="Tw Cen MT" w:hAnsi="Tw Cen MT"/>
          <w:b w:val="0"/>
          <w:sz w:val="22"/>
        </w:rPr>
        <w:t xml:space="preserve"> –</w:t>
      </w:r>
      <w:r w:rsidR="00470E6A" w:rsidRPr="00B20488">
        <w:rPr>
          <w:rFonts w:ascii="Tw Cen MT" w:hAnsi="Tw Cen MT"/>
          <w:b w:val="0"/>
          <w:sz w:val="22"/>
        </w:rPr>
        <w:t xml:space="preserve"> Spaceships: </w:t>
      </w:r>
      <w:r w:rsidR="007414E4" w:rsidRPr="00B20488">
        <w:rPr>
          <w:rFonts w:ascii="Tw Cen MT" w:hAnsi="Tw Cen MT"/>
          <w:b w:val="0"/>
          <w:sz w:val="22"/>
        </w:rPr>
        <w:t>An Example of a Design IPSO Chart</w:t>
      </w:r>
    </w:p>
    <w:p w14:paraId="113D74C8" w14:textId="77777777" w:rsidR="00470E6A" w:rsidRPr="00B20488" w:rsidRDefault="00470E6A" w:rsidP="00470E6A">
      <w:pPr>
        <w:pStyle w:val="fig"/>
        <w:ind w:right="424"/>
        <w:jc w:val="center"/>
        <w:rPr>
          <w:rFonts w:ascii="Tw Cen MT" w:hAnsi="Tw Cen MT"/>
          <w:b w:val="0"/>
          <w:sz w:val="12"/>
        </w:rPr>
      </w:pPr>
    </w:p>
    <w:tbl>
      <w:tblPr>
        <w:tblStyle w:val="ZigZag"/>
        <w:tblW w:w="5000" w:type="pct"/>
        <w:tblLook w:val="04A0" w:firstRow="1" w:lastRow="0" w:firstColumn="1" w:lastColumn="0" w:noHBand="0" w:noVBand="1"/>
      </w:tblPr>
      <w:tblGrid>
        <w:gridCol w:w="1272"/>
        <w:gridCol w:w="2828"/>
        <w:gridCol w:w="6085"/>
      </w:tblGrid>
      <w:tr w:rsidR="007414E4" w:rsidRPr="00B20488" w14:paraId="7FCE03BF" w14:textId="77777777" w:rsidTr="002D654C">
        <w:trPr>
          <w:cnfStyle w:val="100000000000" w:firstRow="1" w:lastRow="0" w:firstColumn="0" w:lastColumn="0" w:oddVBand="0" w:evenVBand="0" w:oddHBand="0" w:evenHBand="0" w:firstRowFirstColumn="0" w:firstRowLastColumn="0" w:lastRowFirstColumn="0" w:lastRowLastColumn="0"/>
        </w:trPr>
        <w:tc>
          <w:tcPr>
            <w:tcW w:w="1271" w:type="dxa"/>
            <w:tcBorders>
              <w:top w:val="single" w:sz="4" w:space="0" w:color="auto"/>
              <w:left w:val="single" w:sz="4" w:space="0" w:color="auto"/>
              <w:bottom w:val="single" w:sz="4" w:space="0" w:color="auto"/>
              <w:right w:val="single" w:sz="4" w:space="0" w:color="FFFFFF" w:themeColor="background1"/>
            </w:tcBorders>
            <w:shd w:val="clear" w:color="auto" w:fill="000000" w:themeFill="text1"/>
          </w:tcPr>
          <w:p w14:paraId="7DB5DED1" w14:textId="77777777" w:rsidR="007414E4" w:rsidRPr="00B20488" w:rsidRDefault="007414E4" w:rsidP="00FD64EC">
            <w:pPr>
              <w:rPr>
                <w:rFonts w:ascii="AR CENA" w:hAnsi="AR CENA" w:cs="Arial"/>
                <w:b w:val="0"/>
                <w:sz w:val="28"/>
                <w:szCs w:val="28"/>
              </w:rPr>
            </w:pPr>
            <w:r w:rsidRPr="00B20488">
              <w:rPr>
                <w:rFonts w:ascii="AR CENA" w:hAnsi="AR CENA" w:cs="Arial"/>
                <w:b w:val="0"/>
                <w:sz w:val="28"/>
                <w:szCs w:val="28"/>
              </w:rPr>
              <w:t>IPSO</w:t>
            </w:r>
          </w:p>
        </w:tc>
        <w:tc>
          <w:tcPr>
            <w:tcW w:w="282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tcPr>
          <w:p w14:paraId="4531E0AD" w14:textId="77777777" w:rsidR="007414E4" w:rsidRPr="00B20488" w:rsidRDefault="007414E4" w:rsidP="00FD64EC">
            <w:pPr>
              <w:rPr>
                <w:rFonts w:ascii="AR CENA" w:hAnsi="AR CENA" w:cs="Arial"/>
                <w:b w:val="0"/>
                <w:sz w:val="28"/>
                <w:szCs w:val="28"/>
              </w:rPr>
            </w:pPr>
            <w:r w:rsidRPr="00B20488">
              <w:rPr>
                <w:rFonts w:ascii="AR CENA" w:hAnsi="AR CENA" w:cs="Arial"/>
                <w:b w:val="0"/>
                <w:sz w:val="28"/>
                <w:szCs w:val="28"/>
              </w:rPr>
              <w:t>Program Section</w:t>
            </w:r>
          </w:p>
        </w:tc>
        <w:tc>
          <w:tcPr>
            <w:tcW w:w="6079" w:type="dxa"/>
            <w:tcBorders>
              <w:top w:val="single" w:sz="4" w:space="0" w:color="auto"/>
              <w:left w:val="single" w:sz="4" w:space="0" w:color="FFFFFF" w:themeColor="background1"/>
              <w:bottom w:val="single" w:sz="4" w:space="0" w:color="auto"/>
              <w:right w:val="single" w:sz="12" w:space="0" w:color="auto"/>
            </w:tcBorders>
            <w:shd w:val="clear" w:color="auto" w:fill="000000" w:themeFill="text1"/>
          </w:tcPr>
          <w:p w14:paraId="2585244A" w14:textId="77777777" w:rsidR="007414E4" w:rsidRPr="00B20488" w:rsidRDefault="007414E4" w:rsidP="00FD64EC">
            <w:pPr>
              <w:rPr>
                <w:rFonts w:ascii="AR CENA" w:hAnsi="AR CENA" w:cs="Arial"/>
                <w:b w:val="0"/>
                <w:sz w:val="28"/>
                <w:szCs w:val="28"/>
              </w:rPr>
            </w:pPr>
            <w:r w:rsidRPr="00B20488">
              <w:rPr>
                <w:rFonts w:ascii="AR CENA" w:hAnsi="AR CENA" w:cs="Arial"/>
                <w:b w:val="0"/>
                <w:sz w:val="28"/>
                <w:szCs w:val="28"/>
              </w:rPr>
              <w:t>Item</w:t>
            </w:r>
          </w:p>
        </w:tc>
      </w:tr>
      <w:tr w:rsidR="007414E4" w:rsidRPr="00B20488" w14:paraId="6F9C1EB3" w14:textId="77777777" w:rsidTr="002D654C">
        <w:trPr>
          <w:trHeight w:val="414"/>
        </w:trPr>
        <w:tc>
          <w:tcPr>
            <w:tcW w:w="1271" w:type="dxa"/>
            <w:vMerge w:val="restart"/>
            <w:tcBorders>
              <w:top w:val="single" w:sz="4" w:space="0" w:color="auto"/>
            </w:tcBorders>
            <w:vAlign w:val="center"/>
          </w:tcPr>
          <w:p w14:paraId="1D72A090"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Input</w:t>
            </w:r>
          </w:p>
        </w:tc>
        <w:tc>
          <w:tcPr>
            <w:tcW w:w="2825" w:type="dxa"/>
            <w:tcBorders>
              <w:top w:val="single" w:sz="4" w:space="0" w:color="auto"/>
            </w:tcBorders>
            <w:vAlign w:val="center"/>
          </w:tcPr>
          <w:p w14:paraId="518676A0"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Getting Space Names</w:t>
            </w:r>
          </w:p>
        </w:tc>
        <w:tc>
          <w:tcPr>
            <w:tcW w:w="6079" w:type="dxa"/>
            <w:tcBorders>
              <w:top w:val="single" w:sz="4" w:space="0" w:color="auto"/>
            </w:tcBorders>
            <w:vAlign w:val="center"/>
          </w:tcPr>
          <w:p w14:paraId="2E81A873"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One First Name</w:t>
            </w:r>
          </w:p>
          <w:p w14:paraId="3F2812D4"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One Surname</w:t>
            </w:r>
          </w:p>
          <w:p w14:paraId="7F671AB1"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One Mother</w:t>
            </w:r>
            <w:r w:rsidR="00886940" w:rsidRPr="00B20488">
              <w:rPr>
                <w:rFonts w:ascii="AR CENA" w:hAnsi="AR CENA" w:cs="Arial"/>
                <w:sz w:val="25"/>
                <w:szCs w:val="24"/>
              </w:rPr>
              <w:t>’</w:t>
            </w:r>
            <w:r w:rsidRPr="00B20488">
              <w:rPr>
                <w:rFonts w:ascii="AR CENA" w:hAnsi="AR CENA" w:cs="Arial"/>
                <w:sz w:val="25"/>
                <w:szCs w:val="24"/>
              </w:rPr>
              <w:t>s Maiden Name</w:t>
            </w:r>
          </w:p>
          <w:p w14:paraId="3177E3AD"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One</w:t>
            </w:r>
            <w:r w:rsidR="00886940" w:rsidRPr="00B20488">
              <w:rPr>
                <w:rFonts w:ascii="AR CENA" w:hAnsi="AR CENA" w:cs="Arial"/>
                <w:sz w:val="25"/>
                <w:szCs w:val="24"/>
              </w:rPr>
              <w:t>’</w:t>
            </w:r>
            <w:r w:rsidRPr="00B20488">
              <w:rPr>
                <w:rFonts w:ascii="AR CENA" w:hAnsi="AR CENA" w:cs="Arial"/>
                <w:sz w:val="25"/>
                <w:szCs w:val="24"/>
              </w:rPr>
              <w:t>s place of birth</w:t>
            </w:r>
          </w:p>
          <w:p w14:paraId="5F662290" w14:textId="77777777" w:rsidR="007414E4" w:rsidRPr="00B20488" w:rsidRDefault="007414E4" w:rsidP="00953453">
            <w:pPr>
              <w:rPr>
                <w:rFonts w:ascii="AR CENA" w:hAnsi="AR CENA" w:cs="Arial"/>
                <w:sz w:val="25"/>
                <w:szCs w:val="24"/>
              </w:rPr>
            </w:pPr>
          </w:p>
          <w:p w14:paraId="6C48C96C"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Two First Name</w:t>
            </w:r>
          </w:p>
          <w:p w14:paraId="3F642FA4"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Two Surname</w:t>
            </w:r>
          </w:p>
          <w:p w14:paraId="018486B7"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Two Mother</w:t>
            </w:r>
            <w:r w:rsidR="00886940" w:rsidRPr="00B20488">
              <w:rPr>
                <w:rFonts w:ascii="AR CENA" w:hAnsi="AR CENA" w:cs="Arial"/>
                <w:sz w:val="25"/>
                <w:szCs w:val="24"/>
              </w:rPr>
              <w:t>’</w:t>
            </w:r>
            <w:r w:rsidRPr="00B20488">
              <w:rPr>
                <w:rFonts w:ascii="AR CENA" w:hAnsi="AR CENA" w:cs="Arial"/>
                <w:sz w:val="25"/>
                <w:szCs w:val="24"/>
              </w:rPr>
              <w:t>s Maiden Name</w:t>
            </w:r>
          </w:p>
          <w:p w14:paraId="5430CFAE"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Two</w:t>
            </w:r>
            <w:r w:rsidR="00886940" w:rsidRPr="00B20488">
              <w:rPr>
                <w:rFonts w:ascii="AR CENA" w:hAnsi="AR CENA" w:cs="Arial"/>
                <w:sz w:val="25"/>
                <w:szCs w:val="24"/>
              </w:rPr>
              <w:t>’</w:t>
            </w:r>
            <w:r w:rsidRPr="00B20488">
              <w:rPr>
                <w:rFonts w:ascii="AR CENA" w:hAnsi="AR CENA" w:cs="Arial"/>
                <w:sz w:val="25"/>
                <w:szCs w:val="24"/>
              </w:rPr>
              <w:t>s place of birth</w:t>
            </w:r>
          </w:p>
        </w:tc>
      </w:tr>
      <w:tr w:rsidR="007414E4" w:rsidRPr="00B20488" w14:paraId="4F1ED34D" w14:textId="77777777" w:rsidTr="00A42C67">
        <w:trPr>
          <w:trHeight w:val="414"/>
        </w:trPr>
        <w:tc>
          <w:tcPr>
            <w:tcW w:w="1271" w:type="dxa"/>
            <w:vMerge/>
            <w:vAlign w:val="center"/>
          </w:tcPr>
          <w:p w14:paraId="5352B22F" w14:textId="77777777" w:rsidR="007414E4" w:rsidRPr="00B20488" w:rsidRDefault="007414E4" w:rsidP="00953453">
            <w:pPr>
              <w:rPr>
                <w:rFonts w:ascii="AR CENA" w:hAnsi="AR CENA" w:cs="Arial"/>
                <w:b/>
                <w:sz w:val="25"/>
                <w:szCs w:val="24"/>
              </w:rPr>
            </w:pPr>
          </w:p>
        </w:tc>
        <w:tc>
          <w:tcPr>
            <w:tcW w:w="2825" w:type="dxa"/>
            <w:vAlign w:val="center"/>
          </w:tcPr>
          <w:p w14:paraId="268AAA57"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Setting up Spaceships</w:t>
            </w:r>
          </w:p>
        </w:tc>
        <w:tc>
          <w:tcPr>
            <w:tcW w:w="6079" w:type="dxa"/>
            <w:vAlign w:val="center"/>
          </w:tcPr>
          <w:p w14:paraId="30B58959" w14:textId="77777777" w:rsidR="007414E4" w:rsidRPr="00B20488" w:rsidRDefault="007414E4" w:rsidP="00953453">
            <w:pPr>
              <w:rPr>
                <w:rFonts w:ascii="AR CENA" w:hAnsi="AR CENA" w:cs="Arial"/>
                <w:sz w:val="25"/>
                <w:szCs w:val="24"/>
              </w:rPr>
            </w:pPr>
            <w:r w:rsidRPr="00B20488">
              <w:rPr>
                <w:rFonts w:ascii="AR CENA" w:hAnsi="AR CENA" w:cs="Arial"/>
                <w:sz w:val="25"/>
                <w:szCs w:val="24"/>
              </w:rPr>
              <w:t>Command spaceship Co-ordinates (X and Y)</w:t>
            </w:r>
          </w:p>
          <w:p w14:paraId="3F62E895" w14:textId="77777777" w:rsidR="007414E4" w:rsidRPr="00B20488" w:rsidRDefault="007414E4" w:rsidP="00953453">
            <w:pPr>
              <w:rPr>
                <w:rFonts w:ascii="AR CENA" w:hAnsi="AR CENA" w:cs="Arial"/>
                <w:sz w:val="25"/>
                <w:szCs w:val="24"/>
              </w:rPr>
            </w:pPr>
          </w:p>
          <w:p w14:paraId="50818062" w14:textId="77777777" w:rsidR="007414E4" w:rsidRPr="00B20488" w:rsidRDefault="007414E4" w:rsidP="00953453">
            <w:pPr>
              <w:rPr>
                <w:rFonts w:ascii="AR CENA" w:hAnsi="AR CENA" w:cs="Arial"/>
                <w:sz w:val="25"/>
                <w:szCs w:val="24"/>
              </w:rPr>
            </w:pPr>
            <w:r w:rsidRPr="00B20488">
              <w:rPr>
                <w:rFonts w:ascii="AR CENA" w:hAnsi="AR CENA" w:cs="Arial"/>
                <w:sz w:val="25"/>
                <w:szCs w:val="24"/>
              </w:rPr>
              <w:t>Bomber spaceship 1 Co-ordinates (X and Y)</w:t>
            </w:r>
          </w:p>
          <w:p w14:paraId="13270ACB" w14:textId="77777777" w:rsidR="007414E4" w:rsidRPr="00B20488" w:rsidRDefault="007414E4" w:rsidP="00953453">
            <w:pPr>
              <w:rPr>
                <w:rFonts w:ascii="AR CENA" w:hAnsi="AR CENA" w:cs="Arial"/>
                <w:sz w:val="25"/>
                <w:szCs w:val="24"/>
              </w:rPr>
            </w:pPr>
            <w:r w:rsidRPr="00B20488">
              <w:rPr>
                <w:rFonts w:ascii="AR CENA" w:hAnsi="AR CENA" w:cs="Arial"/>
                <w:sz w:val="25"/>
                <w:szCs w:val="24"/>
              </w:rPr>
              <w:t>Bomber spaceship 2 Co-ordinates (X and Y) Bomber spaceship 3</w:t>
            </w:r>
          </w:p>
          <w:p w14:paraId="5BD5C365" w14:textId="77777777" w:rsidR="007414E4" w:rsidRPr="00B20488" w:rsidRDefault="007414E4" w:rsidP="00953453">
            <w:pPr>
              <w:rPr>
                <w:rFonts w:ascii="AR CENA" w:hAnsi="AR CENA" w:cs="Arial"/>
                <w:sz w:val="25"/>
                <w:szCs w:val="24"/>
              </w:rPr>
            </w:pPr>
            <w:r w:rsidRPr="00B20488">
              <w:rPr>
                <w:rFonts w:ascii="AR CENA" w:hAnsi="AR CENA" w:cs="Arial"/>
                <w:sz w:val="25"/>
                <w:szCs w:val="24"/>
              </w:rPr>
              <w:t>Co-ordinates (X and Y)</w:t>
            </w:r>
          </w:p>
          <w:p w14:paraId="32B5D5A1" w14:textId="77777777" w:rsidR="007414E4" w:rsidRPr="00B20488" w:rsidRDefault="007414E4" w:rsidP="00953453">
            <w:pPr>
              <w:rPr>
                <w:rFonts w:ascii="AR CENA" w:hAnsi="AR CENA" w:cs="Arial"/>
                <w:sz w:val="25"/>
                <w:szCs w:val="24"/>
              </w:rPr>
            </w:pPr>
          </w:p>
          <w:p w14:paraId="04D15676" w14:textId="77777777" w:rsidR="007414E4" w:rsidRPr="00B20488" w:rsidRDefault="007414E4" w:rsidP="00953453">
            <w:pPr>
              <w:rPr>
                <w:rFonts w:ascii="AR CENA" w:hAnsi="AR CENA" w:cs="Arial"/>
                <w:sz w:val="25"/>
                <w:szCs w:val="24"/>
              </w:rPr>
            </w:pPr>
            <w:r w:rsidRPr="00B20488">
              <w:rPr>
                <w:rFonts w:ascii="AR CENA" w:hAnsi="AR CENA" w:cs="Arial"/>
                <w:sz w:val="25"/>
                <w:szCs w:val="24"/>
              </w:rPr>
              <w:t>Fighter spaceship 1 Co-ordinates (X and Y)</w:t>
            </w:r>
          </w:p>
          <w:p w14:paraId="6DEE9F97" w14:textId="77777777" w:rsidR="007414E4" w:rsidRPr="00B20488" w:rsidRDefault="007414E4" w:rsidP="00953453">
            <w:pPr>
              <w:rPr>
                <w:rFonts w:ascii="AR CENA" w:hAnsi="AR CENA" w:cs="Arial"/>
                <w:sz w:val="25"/>
                <w:szCs w:val="24"/>
              </w:rPr>
            </w:pPr>
            <w:r w:rsidRPr="00B20488">
              <w:rPr>
                <w:rFonts w:ascii="AR CENA" w:hAnsi="AR CENA" w:cs="Arial"/>
                <w:sz w:val="25"/>
                <w:szCs w:val="24"/>
              </w:rPr>
              <w:t>Fighter spaceship 2 Co-ordinates (X and Y)</w:t>
            </w:r>
          </w:p>
          <w:p w14:paraId="766D62EE" w14:textId="77777777" w:rsidR="007414E4" w:rsidRPr="00B20488" w:rsidRDefault="007414E4" w:rsidP="00953453">
            <w:pPr>
              <w:rPr>
                <w:rFonts w:ascii="AR CENA" w:hAnsi="AR CENA" w:cs="Arial"/>
                <w:sz w:val="25"/>
                <w:szCs w:val="24"/>
              </w:rPr>
            </w:pPr>
            <w:r w:rsidRPr="00B20488">
              <w:rPr>
                <w:rFonts w:ascii="AR CENA" w:hAnsi="AR CENA" w:cs="Arial"/>
                <w:sz w:val="25"/>
                <w:szCs w:val="24"/>
              </w:rPr>
              <w:t>Fighter spaceship 3 Co-ordinates (X and Y)</w:t>
            </w:r>
          </w:p>
          <w:p w14:paraId="5D79470F" w14:textId="77777777" w:rsidR="007414E4" w:rsidRPr="00B20488" w:rsidRDefault="007414E4" w:rsidP="00953453">
            <w:pPr>
              <w:rPr>
                <w:rFonts w:ascii="AR CENA" w:hAnsi="AR CENA" w:cs="Arial"/>
                <w:sz w:val="25"/>
                <w:szCs w:val="24"/>
              </w:rPr>
            </w:pPr>
            <w:r w:rsidRPr="00B20488">
              <w:rPr>
                <w:rFonts w:ascii="AR CENA" w:hAnsi="AR CENA" w:cs="Arial"/>
                <w:sz w:val="25"/>
                <w:szCs w:val="24"/>
              </w:rPr>
              <w:t>Fighter spaceship 4 Co-ordinates (X and Y)</w:t>
            </w:r>
          </w:p>
          <w:p w14:paraId="10A7FB5F" w14:textId="77777777" w:rsidR="007414E4" w:rsidRPr="00B20488" w:rsidRDefault="007414E4" w:rsidP="00953453">
            <w:pPr>
              <w:rPr>
                <w:rFonts w:ascii="AR CENA" w:hAnsi="AR CENA" w:cs="Arial"/>
                <w:sz w:val="25"/>
                <w:szCs w:val="24"/>
              </w:rPr>
            </w:pPr>
            <w:r w:rsidRPr="00B20488">
              <w:rPr>
                <w:rFonts w:ascii="AR CENA" w:hAnsi="AR CENA" w:cs="Arial"/>
                <w:sz w:val="25"/>
                <w:szCs w:val="24"/>
              </w:rPr>
              <w:t>Fighter spaceship 5 Co-ordinates (X and Y)</w:t>
            </w:r>
          </w:p>
          <w:p w14:paraId="176314BA" w14:textId="77777777" w:rsidR="007414E4" w:rsidRPr="00B20488" w:rsidRDefault="007414E4" w:rsidP="00953453">
            <w:pPr>
              <w:rPr>
                <w:rFonts w:ascii="AR CENA" w:hAnsi="AR CENA" w:cs="Arial"/>
                <w:sz w:val="25"/>
                <w:szCs w:val="24"/>
              </w:rPr>
            </w:pPr>
            <w:r w:rsidRPr="00B20488">
              <w:rPr>
                <w:rFonts w:ascii="AR CENA" w:hAnsi="AR CENA" w:cs="Arial"/>
                <w:sz w:val="25"/>
                <w:szCs w:val="24"/>
              </w:rPr>
              <w:t>Fighter spaceship 6 Co-ordinates (X and Y)</w:t>
            </w:r>
          </w:p>
        </w:tc>
      </w:tr>
      <w:tr w:rsidR="007414E4" w:rsidRPr="00B20488" w14:paraId="5D2082EA" w14:textId="77777777" w:rsidTr="00A42C67">
        <w:trPr>
          <w:trHeight w:val="414"/>
        </w:trPr>
        <w:tc>
          <w:tcPr>
            <w:tcW w:w="1271" w:type="dxa"/>
            <w:vMerge/>
            <w:vAlign w:val="center"/>
          </w:tcPr>
          <w:p w14:paraId="6C9CFF7F" w14:textId="77777777" w:rsidR="007414E4" w:rsidRPr="00B20488" w:rsidRDefault="007414E4" w:rsidP="00953453">
            <w:pPr>
              <w:rPr>
                <w:rFonts w:ascii="AR CENA" w:hAnsi="AR CENA" w:cs="Arial"/>
                <w:b/>
                <w:sz w:val="25"/>
                <w:szCs w:val="24"/>
              </w:rPr>
            </w:pPr>
          </w:p>
        </w:tc>
        <w:tc>
          <w:tcPr>
            <w:tcW w:w="2825" w:type="dxa"/>
            <w:vAlign w:val="center"/>
          </w:tcPr>
          <w:p w14:paraId="5E0292C3"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Choosing a game</w:t>
            </w:r>
          </w:p>
        </w:tc>
        <w:tc>
          <w:tcPr>
            <w:tcW w:w="6079" w:type="dxa"/>
            <w:vAlign w:val="center"/>
          </w:tcPr>
          <w:p w14:paraId="23C524C6" w14:textId="77777777" w:rsidR="007414E4" w:rsidRPr="00B20488" w:rsidRDefault="007414E4" w:rsidP="00953453">
            <w:pPr>
              <w:rPr>
                <w:rFonts w:ascii="AR CENA" w:hAnsi="AR CENA" w:cs="Arial"/>
                <w:sz w:val="25"/>
                <w:szCs w:val="24"/>
              </w:rPr>
            </w:pPr>
            <w:proofErr w:type="spellStart"/>
            <w:r w:rsidRPr="00B20488">
              <w:rPr>
                <w:rFonts w:ascii="AR CENA" w:hAnsi="AR CENA" w:cs="Arial"/>
                <w:sz w:val="25"/>
                <w:szCs w:val="24"/>
              </w:rPr>
              <w:t>MenuNumberOption</w:t>
            </w:r>
            <w:proofErr w:type="spellEnd"/>
          </w:p>
        </w:tc>
      </w:tr>
      <w:tr w:rsidR="007414E4" w:rsidRPr="00B20488" w14:paraId="4C8745EB" w14:textId="77777777" w:rsidTr="00A42C67">
        <w:trPr>
          <w:trHeight w:val="414"/>
        </w:trPr>
        <w:tc>
          <w:tcPr>
            <w:tcW w:w="1271" w:type="dxa"/>
            <w:vMerge/>
            <w:vAlign w:val="center"/>
          </w:tcPr>
          <w:p w14:paraId="434B33AF" w14:textId="77777777" w:rsidR="007414E4" w:rsidRPr="00B20488" w:rsidRDefault="007414E4" w:rsidP="00953453">
            <w:pPr>
              <w:rPr>
                <w:rFonts w:ascii="AR CENA" w:hAnsi="AR CENA" w:cs="Arial"/>
                <w:b/>
                <w:sz w:val="25"/>
                <w:szCs w:val="24"/>
              </w:rPr>
            </w:pPr>
          </w:p>
        </w:tc>
        <w:tc>
          <w:tcPr>
            <w:tcW w:w="2825" w:type="dxa"/>
            <w:vAlign w:val="center"/>
          </w:tcPr>
          <w:p w14:paraId="370A90E6"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Guessing a ship position</w:t>
            </w:r>
          </w:p>
        </w:tc>
        <w:tc>
          <w:tcPr>
            <w:tcW w:w="6079" w:type="dxa"/>
            <w:vAlign w:val="center"/>
          </w:tcPr>
          <w:p w14:paraId="2B65969B" w14:textId="77777777" w:rsidR="007414E4" w:rsidRPr="00B20488" w:rsidRDefault="007414E4" w:rsidP="00953453">
            <w:pPr>
              <w:rPr>
                <w:rFonts w:ascii="AR CENA" w:hAnsi="AR CENA" w:cs="Arial"/>
                <w:sz w:val="25"/>
                <w:szCs w:val="24"/>
              </w:rPr>
            </w:pPr>
            <w:r w:rsidRPr="00B20488">
              <w:rPr>
                <w:rFonts w:ascii="AR CENA" w:hAnsi="AR CENA" w:cs="Arial"/>
                <w:sz w:val="25"/>
                <w:szCs w:val="24"/>
              </w:rPr>
              <w:t>Guess Position X Co-ordinate</w:t>
            </w:r>
          </w:p>
          <w:p w14:paraId="734F83FC" w14:textId="77777777" w:rsidR="007414E4" w:rsidRPr="00B20488" w:rsidRDefault="007414E4" w:rsidP="00953453">
            <w:pPr>
              <w:rPr>
                <w:rFonts w:ascii="AR CENA" w:hAnsi="AR CENA" w:cs="Arial"/>
                <w:sz w:val="25"/>
                <w:szCs w:val="24"/>
              </w:rPr>
            </w:pPr>
            <w:r w:rsidRPr="00B20488">
              <w:rPr>
                <w:rFonts w:ascii="AR CENA" w:hAnsi="AR CENA" w:cs="Arial"/>
                <w:sz w:val="25"/>
                <w:szCs w:val="24"/>
              </w:rPr>
              <w:t>Guess Position Y Co-ordinate</w:t>
            </w:r>
          </w:p>
        </w:tc>
      </w:tr>
      <w:tr w:rsidR="007414E4" w:rsidRPr="00B20488" w14:paraId="18FB1513" w14:textId="77777777" w:rsidTr="00A42C67">
        <w:trPr>
          <w:trHeight w:val="56"/>
        </w:trPr>
        <w:tc>
          <w:tcPr>
            <w:tcW w:w="1271" w:type="dxa"/>
            <w:vMerge w:val="restart"/>
            <w:vAlign w:val="center"/>
          </w:tcPr>
          <w:p w14:paraId="7C922D72"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Processing</w:t>
            </w:r>
          </w:p>
        </w:tc>
        <w:tc>
          <w:tcPr>
            <w:tcW w:w="2825" w:type="dxa"/>
            <w:vAlign w:val="center"/>
          </w:tcPr>
          <w:p w14:paraId="0EE66FE5" w14:textId="77777777" w:rsidR="007414E4" w:rsidRPr="00B20488" w:rsidRDefault="007414E4" w:rsidP="00953453">
            <w:pPr>
              <w:rPr>
                <w:rFonts w:ascii="AR CENA" w:hAnsi="AR CENA" w:cs="Arial"/>
                <w:b/>
                <w:spacing w:val="-3"/>
                <w:sz w:val="25"/>
                <w:szCs w:val="24"/>
              </w:rPr>
            </w:pPr>
            <w:r w:rsidRPr="00B20488">
              <w:rPr>
                <w:rFonts w:ascii="AR CENA" w:hAnsi="AR CENA" w:cs="Arial"/>
                <w:spacing w:val="-3"/>
                <w:sz w:val="25"/>
                <w:szCs w:val="24"/>
              </w:rPr>
              <w:t>Setting Up Spaceship positions</w:t>
            </w:r>
          </w:p>
        </w:tc>
        <w:tc>
          <w:tcPr>
            <w:tcW w:w="6079" w:type="dxa"/>
            <w:vAlign w:val="center"/>
          </w:tcPr>
          <w:p w14:paraId="395F52DF" w14:textId="77777777" w:rsidR="007414E4" w:rsidRPr="00B20488" w:rsidRDefault="007414E4" w:rsidP="00953453">
            <w:pPr>
              <w:rPr>
                <w:rFonts w:ascii="AR CENA" w:hAnsi="AR CENA" w:cs="Arial"/>
                <w:sz w:val="25"/>
                <w:szCs w:val="24"/>
              </w:rPr>
            </w:pPr>
            <w:r w:rsidRPr="00B20488">
              <w:rPr>
                <w:rFonts w:ascii="AR CENA" w:hAnsi="AR CENA" w:cs="Arial"/>
                <w:sz w:val="25"/>
                <w:szCs w:val="24"/>
              </w:rPr>
              <w:t>Is Grid Position (XY Co-ordinate) empty?</w:t>
            </w:r>
          </w:p>
        </w:tc>
      </w:tr>
      <w:tr w:rsidR="007414E4" w:rsidRPr="00B20488" w14:paraId="66AAF84D" w14:textId="77777777" w:rsidTr="00A42C67">
        <w:trPr>
          <w:trHeight w:val="55"/>
        </w:trPr>
        <w:tc>
          <w:tcPr>
            <w:tcW w:w="1271" w:type="dxa"/>
            <w:vMerge/>
            <w:vAlign w:val="center"/>
          </w:tcPr>
          <w:p w14:paraId="73642821" w14:textId="77777777" w:rsidR="007414E4" w:rsidRPr="00B20488" w:rsidRDefault="007414E4" w:rsidP="00953453">
            <w:pPr>
              <w:rPr>
                <w:rFonts w:ascii="AR CENA" w:hAnsi="AR CENA" w:cs="Arial"/>
                <w:b/>
                <w:sz w:val="25"/>
                <w:szCs w:val="24"/>
              </w:rPr>
            </w:pPr>
          </w:p>
        </w:tc>
        <w:tc>
          <w:tcPr>
            <w:tcW w:w="2825" w:type="dxa"/>
            <w:vAlign w:val="center"/>
          </w:tcPr>
          <w:p w14:paraId="64647CF6"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Check if Valid Guess</w:t>
            </w:r>
          </w:p>
        </w:tc>
        <w:tc>
          <w:tcPr>
            <w:tcW w:w="6079" w:type="dxa"/>
            <w:vAlign w:val="center"/>
          </w:tcPr>
          <w:p w14:paraId="7E1AD6AF" w14:textId="77777777" w:rsidR="007414E4" w:rsidRPr="00B20488" w:rsidRDefault="007414E4" w:rsidP="00953453">
            <w:pPr>
              <w:rPr>
                <w:rFonts w:ascii="AR CENA" w:hAnsi="AR CENA" w:cs="Arial"/>
                <w:sz w:val="25"/>
                <w:szCs w:val="24"/>
              </w:rPr>
            </w:pPr>
            <w:r w:rsidRPr="00B20488">
              <w:rPr>
                <w:rFonts w:ascii="AR CENA" w:hAnsi="AR CENA" w:cs="Arial"/>
                <w:sz w:val="25"/>
                <w:szCs w:val="24"/>
              </w:rPr>
              <w:t xml:space="preserve">Is the Guess a valid XY co-ordinate on the grid </w:t>
            </w:r>
          </w:p>
        </w:tc>
      </w:tr>
      <w:tr w:rsidR="007414E4" w:rsidRPr="00B20488" w14:paraId="74F82D39" w14:textId="77777777" w:rsidTr="00A42C67">
        <w:trPr>
          <w:trHeight w:val="55"/>
        </w:trPr>
        <w:tc>
          <w:tcPr>
            <w:tcW w:w="1271" w:type="dxa"/>
            <w:vMerge/>
            <w:vAlign w:val="center"/>
          </w:tcPr>
          <w:p w14:paraId="48047E36" w14:textId="77777777" w:rsidR="007414E4" w:rsidRPr="00B20488" w:rsidRDefault="007414E4" w:rsidP="00953453">
            <w:pPr>
              <w:rPr>
                <w:rFonts w:ascii="AR CENA" w:hAnsi="AR CENA" w:cs="Arial"/>
                <w:b/>
                <w:sz w:val="25"/>
                <w:szCs w:val="24"/>
              </w:rPr>
            </w:pPr>
          </w:p>
        </w:tc>
        <w:tc>
          <w:tcPr>
            <w:tcW w:w="2825" w:type="dxa"/>
            <w:vAlign w:val="center"/>
          </w:tcPr>
          <w:p w14:paraId="6F6AA818"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Check for hit</w:t>
            </w:r>
          </w:p>
        </w:tc>
        <w:tc>
          <w:tcPr>
            <w:tcW w:w="6079" w:type="dxa"/>
            <w:vAlign w:val="center"/>
          </w:tcPr>
          <w:p w14:paraId="69BF8FAF" w14:textId="77777777" w:rsidR="007414E4" w:rsidRPr="00B20488" w:rsidRDefault="007414E4" w:rsidP="00953453">
            <w:pPr>
              <w:rPr>
                <w:rFonts w:ascii="AR CENA" w:hAnsi="AR CENA" w:cs="Arial"/>
                <w:spacing w:val="-2"/>
                <w:sz w:val="25"/>
                <w:szCs w:val="24"/>
              </w:rPr>
            </w:pPr>
            <w:r w:rsidRPr="00B20488">
              <w:rPr>
                <w:rFonts w:ascii="AR CENA" w:hAnsi="AR CENA" w:cs="Arial"/>
                <w:spacing w:val="-2"/>
                <w:sz w:val="25"/>
                <w:szCs w:val="24"/>
              </w:rPr>
              <w:t>Do the guess co-ordinates have a ship occupying the space</w:t>
            </w:r>
          </w:p>
        </w:tc>
      </w:tr>
      <w:tr w:rsidR="007414E4" w:rsidRPr="00B20488" w14:paraId="451CDA3F" w14:textId="77777777" w:rsidTr="00A42C67">
        <w:trPr>
          <w:trHeight w:val="55"/>
        </w:trPr>
        <w:tc>
          <w:tcPr>
            <w:tcW w:w="1271" w:type="dxa"/>
            <w:vMerge/>
            <w:vAlign w:val="center"/>
          </w:tcPr>
          <w:p w14:paraId="6FEBDF30" w14:textId="77777777" w:rsidR="007414E4" w:rsidRPr="00B20488" w:rsidRDefault="007414E4" w:rsidP="00953453">
            <w:pPr>
              <w:rPr>
                <w:rFonts w:ascii="AR CENA" w:hAnsi="AR CENA" w:cs="Arial"/>
                <w:b/>
                <w:sz w:val="25"/>
                <w:szCs w:val="24"/>
              </w:rPr>
            </w:pPr>
          </w:p>
        </w:tc>
        <w:tc>
          <w:tcPr>
            <w:tcW w:w="2825" w:type="dxa"/>
            <w:vAlign w:val="center"/>
          </w:tcPr>
          <w:p w14:paraId="46DE1B77"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Make the guess</w:t>
            </w:r>
          </w:p>
        </w:tc>
        <w:tc>
          <w:tcPr>
            <w:tcW w:w="6079" w:type="dxa"/>
            <w:vAlign w:val="center"/>
          </w:tcPr>
          <w:p w14:paraId="51D074C7" w14:textId="77777777" w:rsidR="007414E4" w:rsidRPr="00B20488" w:rsidRDefault="007414E4" w:rsidP="00953453">
            <w:pPr>
              <w:rPr>
                <w:rFonts w:ascii="AR CENA" w:hAnsi="AR CENA" w:cs="Arial"/>
                <w:sz w:val="25"/>
                <w:szCs w:val="24"/>
              </w:rPr>
            </w:pPr>
            <w:r w:rsidRPr="00B20488">
              <w:rPr>
                <w:rFonts w:ascii="AR CENA" w:hAnsi="AR CENA" w:cs="Arial"/>
                <w:sz w:val="25"/>
                <w:szCs w:val="24"/>
              </w:rPr>
              <w:t xml:space="preserve">If position guessed has a ship, then mark position as a hit </w:t>
            </w:r>
          </w:p>
        </w:tc>
      </w:tr>
      <w:tr w:rsidR="007414E4" w:rsidRPr="00B20488" w14:paraId="68A97B58" w14:textId="77777777" w:rsidTr="00A42C67">
        <w:trPr>
          <w:trHeight w:val="55"/>
        </w:trPr>
        <w:tc>
          <w:tcPr>
            <w:tcW w:w="1271" w:type="dxa"/>
            <w:vMerge/>
            <w:vAlign w:val="center"/>
          </w:tcPr>
          <w:p w14:paraId="7EED8890" w14:textId="77777777" w:rsidR="007414E4" w:rsidRPr="00B20488" w:rsidRDefault="007414E4" w:rsidP="00953453">
            <w:pPr>
              <w:rPr>
                <w:rFonts w:ascii="AR CENA" w:hAnsi="AR CENA" w:cs="Arial"/>
                <w:b/>
                <w:sz w:val="25"/>
                <w:szCs w:val="24"/>
              </w:rPr>
            </w:pPr>
          </w:p>
        </w:tc>
        <w:tc>
          <w:tcPr>
            <w:tcW w:w="2825" w:type="dxa"/>
            <w:vAlign w:val="center"/>
          </w:tcPr>
          <w:p w14:paraId="799CE8CE"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Check if Game won</w:t>
            </w:r>
          </w:p>
        </w:tc>
        <w:tc>
          <w:tcPr>
            <w:tcW w:w="6079" w:type="dxa"/>
            <w:vAlign w:val="center"/>
          </w:tcPr>
          <w:p w14:paraId="139C27A4" w14:textId="77777777" w:rsidR="007414E4" w:rsidRPr="00B20488" w:rsidRDefault="007414E4" w:rsidP="00953453">
            <w:pPr>
              <w:rPr>
                <w:rFonts w:ascii="AR CENA" w:hAnsi="AR CENA" w:cs="Arial"/>
                <w:sz w:val="25"/>
                <w:szCs w:val="24"/>
              </w:rPr>
            </w:pPr>
            <w:r w:rsidRPr="00B20488">
              <w:rPr>
                <w:rFonts w:ascii="AR CENA" w:hAnsi="AR CENA" w:cs="Arial"/>
                <w:sz w:val="25"/>
                <w:szCs w:val="24"/>
              </w:rPr>
              <w:t xml:space="preserve">Check both player1 grid and player 2 grid – if all ship positions are hits then game is won </w:t>
            </w:r>
          </w:p>
        </w:tc>
      </w:tr>
      <w:tr w:rsidR="007414E4" w:rsidRPr="00B20488" w14:paraId="0E365FE3" w14:textId="77777777" w:rsidTr="00A42C67">
        <w:tc>
          <w:tcPr>
            <w:tcW w:w="1271" w:type="dxa"/>
            <w:vAlign w:val="center"/>
          </w:tcPr>
          <w:p w14:paraId="48EDC4B9"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Storage</w:t>
            </w:r>
          </w:p>
        </w:tc>
        <w:tc>
          <w:tcPr>
            <w:tcW w:w="2825" w:type="dxa"/>
            <w:vAlign w:val="center"/>
          </w:tcPr>
          <w:p w14:paraId="64A0BA4E"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 xml:space="preserve">Save </w:t>
            </w:r>
            <w:proofErr w:type="spellStart"/>
            <w:r w:rsidRPr="00B20488">
              <w:rPr>
                <w:rFonts w:ascii="AR CENA" w:hAnsi="AR CENA" w:cs="Arial"/>
                <w:sz w:val="25"/>
                <w:szCs w:val="24"/>
              </w:rPr>
              <w:t>Gameboard</w:t>
            </w:r>
            <w:proofErr w:type="spellEnd"/>
          </w:p>
        </w:tc>
        <w:tc>
          <w:tcPr>
            <w:tcW w:w="6079" w:type="dxa"/>
            <w:vAlign w:val="center"/>
          </w:tcPr>
          <w:p w14:paraId="05183F05" w14:textId="77777777" w:rsidR="007414E4" w:rsidRPr="00B20488" w:rsidRDefault="007414E4" w:rsidP="00953453">
            <w:pPr>
              <w:rPr>
                <w:rFonts w:ascii="AR CENA" w:hAnsi="AR CENA" w:cs="Arial"/>
                <w:spacing w:val="-1"/>
                <w:sz w:val="25"/>
                <w:szCs w:val="24"/>
              </w:rPr>
            </w:pPr>
            <w:r w:rsidRPr="00B20488">
              <w:rPr>
                <w:rFonts w:ascii="AR CENA" w:hAnsi="AR CENA" w:cs="Arial"/>
                <w:spacing w:val="-1"/>
                <w:sz w:val="25"/>
                <w:szCs w:val="24"/>
              </w:rPr>
              <w:t xml:space="preserve">All positions on player 1 and player 2 </w:t>
            </w:r>
            <w:proofErr w:type="spellStart"/>
            <w:r w:rsidRPr="00B20488">
              <w:rPr>
                <w:rFonts w:ascii="AR CENA" w:hAnsi="AR CENA" w:cs="Arial"/>
                <w:spacing w:val="-1"/>
                <w:sz w:val="25"/>
                <w:szCs w:val="24"/>
              </w:rPr>
              <w:t>gameboards</w:t>
            </w:r>
            <w:proofErr w:type="spellEnd"/>
            <w:r w:rsidRPr="00B20488">
              <w:rPr>
                <w:rFonts w:ascii="AR CENA" w:hAnsi="AR CENA" w:cs="Arial"/>
                <w:spacing w:val="-1"/>
                <w:sz w:val="25"/>
                <w:szCs w:val="24"/>
              </w:rPr>
              <w:t xml:space="preserve"> saved to a text file</w:t>
            </w:r>
          </w:p>
        </w:tc>
      </w:tr>
      <w:tr w:rsidR="007414E4" w:rsidRPr="00B20488" w14:paraId="5EB49E28" w14:textId="77777777" w:rsidTr="00A42C67">
        <w:trPr>
          <w:trHeight w:val="69"/>
        </w:trPr>
        <w:tc>
          <w:tcPr>
            <w:tcW w:w="1271" w:type="dxa"/>
            <w:vMerge w:val="restart"/>
            <w:vAlign w:val="center"/>
          </w:tcPr>
          <w:p w14:paraId="57093C5D"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Output</w:t>
            </w:r>
          </w:p>
        </w:tc>
        <w:tc>
          <w:tcPr>
            <w:tcW w:w="2825" w:type="dxa"/>
            <w:vAlign w:val="center"/>
          </w:tcPr>
          <w:p w14:paraId="185D9EC5" w14:textId="77777777" w:rsidR="007414E4" w:rsidRPr="00B20488" w:rsidRDefault="007414E4" w:rsidP="00953453">
            <w:pPr>
              <w:rPr>
                <w:rFonts w:ascii="AR CENA" w:hAnsi="AR CENA" w:cs="Arial"/>
                <w:b/>
                <w:spacing w:val="-3"/>
                <w:sz w:val="25"/>
                <w:szCs w:val="24"/>
              </w:rPr>
            </w:pPr>
            <w:r w:rsidRPr="00B20488">
              <w:rPr>
                <w:rFonts w:ascii="AR CENA" w:hAnsi="AR CENA" w:cs="Arial"/>
                <w:spacing w:val="-3"/>
                <w:sz w:val="25"/>
                <w:szCs w:val="24"/>
              </w:rPr>
              <w:t>Setting Up Spaceship positions</w:t>
            </w:r>
          </w:p>
        </w:tc>
        <w:tc>
          <w:tcPr>
            <w:tcW w:w="6079" w:type="dxa"/>
            <w:vAlign w:val="center"/>
          </w:tcPr>
          <w:p w14:paraId="5AA09D05" w14:textId="77777777" w:rsidR="007414E4" w:rsidRPr="00B20488" w:rsidRDefault="007414E4" w:rsidP="00953453">
            <w:pPr>
              <w:rPr>
                <w:rFonts w:ascii="AR CENA" w:hAnsi="AR CENA" w:cs="Arial"/>
                <w:sz w:val="25"/>
                <w:szCs w:val="24"/>
              </w:rPr>
            </w:pPr>
            <w:proofErr w:type="spellStart"/>
            <w:r w:rsidRPr="00B20488">
              <w:rPr>
                <w:rFonts w:ascii="AR CENA" w:hAnsi="AR CENA" w:cs="Arial"/>
                <w:sz w:val="25"/>
                <w:szCs w:val="24"/>
              </w:rPr>
              <w:t>Gameboard</w:t>
            </w:r>
            <w:proofErr w:type="spellEnd"/>
            <w:r w:rsidRPr="00B20488">
              <w:rPr>
                <w:rFonts w:ascii="AR CENA" w:hAnsi="AR CENA" w:cs="Arial"/>
                <w:sz w:val="25"/>
                <w:szCs w:val="24"/>
              </w:rPr>
              <w:t xml:space="preserve"> for player 1 and 2 </w:t>
            </w:r>
          </w:p>
        </w:tc>
      </w:tr>
      <w:tr w:rsidR="007414E4" w:rsidRPr="00B20488" w14:paraId="7A8C37B6" w14:textId="77777777" w:rsidTr="00A42C67">
        <w:trPr>
          <w:trHeight w:val="69"/>
        </w:trPr>
        <w:tc>
          <w:tcPr>
            <w:tcW w:w="1271" w:type="dxa"/>
            <w:vMerge/>
          </w:tcPr>
          <w:p w14:paraId="52246076" w14:textId="77777777" w:rsidR="007414E4" w:rsidRPr="00B20488" w:rsidRDefault="007414E4" w:rsidP="003559CC">
            <w:pPr>
              <w:rPr>
                <w:rFonts w:ascii="AR CENA" w:hAnsi="AR CENA" w:cs="Arial"/>
                <w:b/>
                <w:sz w:val="25"/>
                <w:szCs w:val="24"/>
              </w:rPr>
            </w:pPr>
          </w:p>
        </w:tc>
        <w:tc>
          <w:tcPr>
            <w:tcW w:w="2825" w:type="dxa"/>
            <w:vAlign w:val="center"/>
          </w:tcPr>
          <w:p w14:paraId="58957957"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Check if Valid Guess</w:t>
            </w:r>
          </w:p>
        </w:tc>
        <w:tc>
          <w:tcPr>
            <w:tcW w:w="6079" w:type="dxa"/>
            <w:vAlign w:val="center"/>
          </w:tcPr>
          <w:p w14:paraId="795CDCB6" w14:textId="77777777" w:rsidR="007414E4" w:rsidRPr="00B20488" w:rsidRDefault="007414E4" w:rsidP="00953453">
            <w:pPr>
              <w:rPr>
                <w:rFonts w:ascii="AR CENA" w:hAnsi="AR CENA" w:cs="Arial"/>
                <w:sz w:val="25"/>
                <w:szCs w:val="24"/>
              </w:rPr>
            </w:pPr>
            <w:r w:rsidRPr="00B20488">
              <w:rPr>
                <w:rFonts w:ascii="AR CENA" w:hAnsi="AR CENA" w:cs="Arial"/>
                <w:sz w:val="25"/>
                <w:szCs w:val="24"/>
              </w:rPr>
              <w:t xml:space="preserve">Message </w:t>
            </w:r>
            <w:r w:rsidR="00886940" w:rsidRPr="00B20488">
              <w:rPr>
                <w:rFonts w:ascii="AR CENA" w:hAnsi="AR CENA" w:cs="Arial"/>
                <w:sz w:val="25"/>
                <w:szCs w:val="24"/>
              </w:rPr>
              <w:t>“</w:t>
            </w:r>
            <w:r w:rsidRPr="00B20488">
              <w:rPr>
                <w:rFonts w:ascii="AR CENA" w:hAnsi="AR CENA" w:cs="Arial"/>
                <w:sz w:val="25"/>
                <w:szCs w:val="24"/>
              </w:rPr>
              <w:t>invalid co-ordinates – please re-enter</w:t>
            </w:r>
            <w:r w:rsidR="00886940" w:rsidRPr="00B20488">
              <w:rPr>
                <w:rFonts w:ascii="AR CENA" w:hAnsi="AR CENA" w:cs="Arial"/>
                <w:sz w:val="25"/>
                <w:szCs w:val="24"/>
              </w:rPr>
              <w:t>”</w:t>
            </w:r>
          </w:p>
        </w:tc>
      </w:tr>
      <w:tr w:rsidR="007414E4" w:rsidRPr="00B20488" w14:paraId="071A8E2E" w14:textId="77777777" w:rsidTr="00A42C67">
        <w:trPr>
          <w:trHeight w:val="69"/>
        </w:trPr>
        <w:tc>
          <w:tcPr>
            <w:tcW w:w="1271" w:type="dxa"/>
            <w:vMerge/>
          </w:tcPr>
          <w:p w14:paraId="70423C39" w14:textId="77777777" w:rsidR="007414E4" w:rsidRPr="00B20488" w:rsidRDefault="007414E4" w:rsidP="003559CC">
            <w:pPr>
              <w:rPr>
                <w:rFonts w:ascii="AR CENA" w:hAnsi="AR CENA" w:cs="Arial"/>
                <w:b/>
                <w:sz w:val="25"/>
                <w:szCs w:val="24"/>
              </w:rPr>
            </w:pPr>
          </w:p>
        </w:tc>
        <w:tc>
          <w:tcPr>
            <w:tcW w:w="2825" w:type="dxa"/>
            <w:vAlign w:val="center"/>
          </w:tcPr>
          <w:p w14:paraId="380D4155"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Check for hit</w:t>
            </w:r>
          </w:p>
        </w:tc>
        <w:tc>
          <w:tcPr>
            <w:tcW w:w="6079" w:type="dxa"/>
            <w:vAlign w:val="center"/>
          </w:tcPr>
          <w:p w14:paraId="6F901FA2" w14:textId="77777777" w:rsidR="007414E4" w:rsidRPr="00B20488" w:rsidRDefault="007414E4" w:rsidP="00953453">
            <w:pPr>
              <w:rPr>
                <w:rFonts w:ascii="AR CENA" w:hAnsi="AR CENA" w:cs="Arial"/>
                <w:sz w:val="25"/>
                <w:szCs w:val="24"/>
              </w:rPr>
            </w:pPr>
            <w:r w:rsidRPr="00B20488">
              <w:rPr>
                <w:rFonts w:ascii="AR CENA" w:hAnsi="AR CENA" w:cs="Arial"/>
                <w:sz w:val="25"/>
                <w:szCs w:val="24"/>
              </w:rPr>
              <w:t xml:space="preserve">Message </w:t>
            </w:r>
            <w:r w:rsidR="00886940" w:rsidRPr="00B20488">
              <w:rPr>
                <w:rFonts w:ascii="AR CENA" w:hAnsi="AR CENA" w:cs="Arial"/>
                <w:sz w:val="25"/>
                <w:szCs w:val="24"/>
              </w:rPr>
              <w:t>“</w:t>
            </w:r>
            <w:r w:rsidRPr="00B20488">
              <w:rPr>
                <w:rFonts w:ascii="AR CENA" w:hAnsi="AR CENA" w:cs="Arial"/>
                <w:sz w:val="25"/>
                <w:szCs w:val="24"/>
              </w:rPr>
              <w:t>that is a hit</w:t>
            </w:r>
            <w:r w:rsidR="00886940" w:rsidRPr="00B20488">
              <w:rPr>
                <w:rFonts w:ascii="AR CENA" w:hAnsi="AR CENA" w:cs="Arial"/>
                <w:sz w:val="25"/>
                <w:szCs w:val="24"/>
              </w:rPr>
              <w:t>”</w:t>
            </w:r>
            <w:r w:rsidRPr="00B20488">
              <w:rPr>
                <w:rFonts w:ascii="AR CENA" w:hAnsi="AR CENA" w:cs="Arial"/>
                <w:sz w:val="25"/>
                <w:szCs w:val="24"/>
              </w:rPr>
              <w:t xml:space="preserve"> or </w:t>
            </w:r>
            <w:r w:rsidR="00886940" w:rsidRPr="00B20488">
              <w:rPr>
                <w:rFonts w:ascii="AR CENA" w:hAnsi="AR CENA" w:cs="Arial"/>
                <w:sz w:val="25"/>
                <w:szCs w:val="24"/>
              </w:rPr>
              <w:t>“</w:t>
            </w:r>
            <w:r w:rsidRPr="00B20488">
              <w:rPr>
                <w:rFonts w:ascii="AR CENA" w:hAnsi="AR CENA" w:cs="Arial"/>
                <w:sz w:val="25"/>
                <w:szCs w:val="24"/>
              </w:rPr>
              <w:t>that is a miss</w:t>
            </w:r>
            <w:r w:rsidR="00886940" w:rsidRPr="00B20488">
              <w:rPr>
                <w:rFonts w:ascii="AR CENA" w:hAnsi="AR CENA" w:cs="Arial"/>
                <w:sz w:val="25"/>
                <w:szCs w:val="24"/>
              </w:rPr>
              <w:t>”</w:t>
            </w:r>
          </w:p>
        </w:tc>
      </w:tr>
      <w:tr w:rsidR="007414E4" w:rsidRPr="00B20488" w14:paraId="26718BE8" w14:textId="77777777" w:rsidTr="00A42C67">
        <w:trPr>
          <w:trHeight w:val="69"/>
        </w:trPr>
        <w:tc>
          <w:tcPr>
            <w:tcW w:w="1271" w:type="dxa"/>
            <w:vMerge/>
          </w:tcPr>
          <w:p w14:paraId="20CD25CC" w14:textId="77777777" w:rsidR="007414E4" w:rsidRPr="00B20488" w:rsidRDefault="007414E4" w:rsidP="005A2ED5">
            <w:pPr>
              <w:rPr>
                <w:rFonts w:ascii="AR CENA" w:hAnsi="AR CENA" w:cs="Arial"/>
                <w:b/>
                <w:sz w:val="25"/>
                <w:szCs w:val="24"/>
              </w:rPr>
            </w:pPr>
          </w:p>
        </w:tc>
        <w:tc>
          <w:tcPr>
            <w:tcW w:w="2825" w:type="dxa"/>
            <w:vAlign w:val="center"/>
          </w:tcPr>
          <w:p w14:paraId="792FC797" w14:textId="77777777" w:rsidR="007414E4" w:rsidRPr="00B20488" w:rsidRDefault="007414E4" w:rsidP="00953453">
            <w:pPr>
              <w:rPr>
                <w:rFonts w:ascii="AR CENA" w:hAnsi="AR CENA" w:cs="Arial"/>
                <w:b/>
                <w:sz w:val="25"/>
                <w:szCs w:val="24"/>
              </w:rPr>
            </w:pPr>
            <w:r w:rsidRPr="00B20488">
              <w:rPr>
                <w:rFonts w:ascii="AR CENA" w:hAnsi="AR CENA" w:cs="Arial"/>
                <w:sz w:val="25"/>
                <w:szCs w:val="24"/>
              </w:rPr>
              <w:t>Check if Game won</w:t>
            </w:r>
          </w:p>
        </w:tc>
        <w:tc>
          <w:tcPr>
            <w:tcW w:w="6079" w:type="dxa"/>
            <w:vAlign w:val="center"/>
          </w:tcPr>
          <w:p w14:paraId="3908ECCF" w14:textId="77777777" w:rsidR="007414E4" w:rsidRPr="00B20488" w:rsidRDefault="007414E4" w:rsidP="002D654C">
            <w:pPr>
              <w:rPr>
                <w:rFonts w:ascii="AR CENA" w:hAnsi="AR CENA" w:cs="Arial"/>
                <w:sz w:val="25"/>
                <w:szCs w:val="24"/>
              </w:rPr>
            </w:pPr>
            <w:r w:rsidRPr="00B20488">
              <w:rPr>
                <w:rFonts w:ascii="AR CENA" w:hAnsi="AR CENA" w:cs="Arial"/>
                <w:sz w:val="25"/>
                <w:szCs w:val="24"/>
              </w:rPr>
              <w:t xml:space="preserve">Message </w:t>
            </w:r>
            <w:r w:rsidR="00886940" w:rsidRPr="00B20488">
              <w:rPr>
                <w:rFonts w:ascii="AR CENA" w:hAnsi="AR CENA" w:cs="Arial"/>
                <w:sz w:val="25"/>
                <w:szCs w:val="24"/>
              </w:rPr>
              <w:t>“</w:t>
            </w:r>
            <w:r w:rsidRPr="00B20488">
              <w:rPr>
                <w:rFonts w:ascii="AR CENA" w:hAnsi="AR CENA" w:cs="Arial"/>
                <w:sz w:val="25"/>
                <w:szCs w:val="24"/>
              </w:rPr>
              <w:t xml:space="preserve">Player </w:t>
            </w:r>
            <w:r w:rsidR="002D654C" w:rsidRPr="00B20488">
              <w:rPr>
                <w:rFonts w:ascii="AR CENA" w:hAnsi="AR CENA" w:cs="Arial"/>
                <w:sz w:val="25"/>
                <w:szCs w:val="24"/>
              </w:rPr>
              <w:t>(x)</w:t>
            </w:r>
            <w:r w:rsidR="00886940" w:rsidRPr="00B20488">
              <w:rPr>
                <w:rFonts w:ascii="AR CENA" w:hAnsi="AR CENA" w:cs="Arial"/>
                <w:sz w:val="25"/>
                <w:szCs w:val="24"/>
              </w:rPr>
              <w:t xml:space="preserve"> </w:t>
            </w:r>
            <w:r w:rsidRPr="00B20488">
              <w:rPr>
                <w:rFonts w:ascii="AR CENA" w:hAnsi="AR CENA" w:cs="Arial"/>
                <w:sz w:val="25"/>
                <w:szCs w:val="24"/>
              </w:rPr>
              <w:t>has won the game</w:t>
            </w:r>
            <w:r w:rsidR="00886940" w:rsidRPr="00B20488">
              <w:rPr>
                <w:rFonts w:ascii="AR CENA" w:hAnsi="AR CENA" w:cs="Arial"/>
                <w:sz w:val="25"/>
                <w:szCs w:val="24"/>
              </w:rPr>
              <w:t>”</w:t>
            </w:r>
          </w:p>
        </w:tc>
      </w:tr>
    </w:tbl>
    <w:p w14:paraId="6D10FA6D" w14:textId="77777777" w:rsidR="00F02B5C" w:rsidRPr="00B20488" w:rsidRDefault="00F02B5C">
      <w:pPr>
        <w:rPr>
          <w:rFonts w:ascii="Myriad Pro Cond" w:eastAsiaTheme="majorEastAsia" w:hAnsi="Myriad Pro Cond" w:cstheme="minorHAnsi"/>
          <w:b/>
          <w:bCs/>
          <w:color w:val="000000" w:themeColor="text1"/>
          <w:kern w:val="32"/>
          <w:sz w:val="2"/>
          <w:szCs w:val="28"/>
        </w:rPr>
      </w:pPr>
      <w:r w:rsidRPr="00B20488">
        <w:rPr>
          <w:sz w:val="2"/>
        </w:rPr>
        <w:br w:type="page"/>
      </w:r>
    </w:p>
    <w:p w14:paraId="3F641BD0" w14:textId="77777777" w:rsidR="007414E4" w:rsidRPr="00B20488" w:rsidRDefault="00CE7A5E" w:rsidP="00DD66D9">
      <w:pPr>
        <w:pStyle w:val="alpha"/>
      </w:pPr>
      <w:bookmarkStart w:id="28" w:name="_Toc500405951"/>
      <w:r w:rsidRPr="00B20488">
        <w:lastRenderedPageBreak/>
        <w:t>4</w:t>
      </w:r>
      <w:r w:rsidR="00DD66D9" w:rsidRPr="00B20488">
        <w:t>.</w:t>
      </w:r>
      <w:r w:rsidR="007414E4" w:rsidRPr="00B20488">
        <w:t xml:space="preserve">3 – Data </w:t>
      </w:r>
      <w:r w:rsidR="00FC5737" w:rsidRPr="00B20488">
        <w:t>d</w:t>
      </w:r>
      <w:r w:rsidR="007414E4" w:rsidRPr="00B20488">
        <w:t>ictionaries</w:t>
      </w:r>
      <w:r w:rsidR="00FC5737" w:rsidRPr="00B20488">
        <w:t xml:space="preserve"> / r</w:t>
      </w:r>
      <w:r w:rsidR="007414E4" w:rsidRPr="00B20488">
        <w:t xml:space="preserve">ecord structure / </w:t>
      </w:r>
      <w:r w:rsidR="00FC5737" w:rsidRPr="00B20488">
        <w:t>d</w:t>
      </w:r>
      <w:r w:rsidR="007414E4" w:rsidRPr="00B20488">
        <w:t xml:space="preserve">ata </w:t>
      </w:r>
      <w:r w:rsidR="006D7A6E" w:rsidRPr="00B20488">
        <w:t>s</w:t>
      </w:r>
      <w:r w:rsidR="007414E4" w:rsidRPr="00B20488">
        <w:t>tructures</w:t>
      </w:r>
      <w:bookmarkEnd w:id="28"/>
    </w:p>
    <w:p w14:paraId="7E8BC9E8" w14:textId="77777777" w:rsidR="0063145E" w:rsidRPr="00B20488" w:rsidRDefault="0063145E" w:rsidP="0063145E">
      <w:pPr>
        <w:rPr>
          <w:rFonts w:ascii="Segoe UI" w:hAnsi="Segoe UI" w:cs="Arial"/>
          <w:sz w:val="21"/>
          <w:szCs w:val="24"/>
        </w:rPr>
      </w:pPr>
      <w:r w:rsidRPr="00B20488">
        <w:rPr>
          <w:rFonts w:ascii="Segoe UI" w:hAnsi="Segoe UI" w:cs="Arial"/>
          <w:sz w:val="21"/>
          <w:szCs w:val="24"/>
        </w:rPr>
        <w:t xml:space="preserve">Even if you have a non-data handling project you will still need a </w:t>
      </w:r>
      <w:r w:rsidRPr="00B20488">
        <w:rPr>
          <w:rFonts w:ascii="Segoe UI Semibold" w:hAnsi="Segoe UI Semibold" w:cs="Segoe UI Semibold"/>
          <w:sz w:val="21"/>
          <w:szCs w:val="24"/>
        </w:rPr>
        <w:t>data dictionary</w:t>
      </w:r>
      <w:r w:rsidRPr="00B20488">
        <w:rPr>
          <w:rFonts w:ascii="Segoe UI" w:hAnsi="Segoe UI" w:cs="Arial"/>
          <w:sz w:val="21"/>
          <w:szCs w:val="24"/>
        </w:rPr>
        <w:t xml:space="preserve"> that covers the data items used by your program. This should show both elementary and composite data types like structures.</w:t>
      </w:r>
    </w:p>
    <w:p w14:paraId="53CDD732" w14:textId="77777777" w:rsidR="0063145E" w:rsidRPr="00B20488" w:rsidRDefault="0063145E" w:rsidP="0063145E">
      <w:pPr>
        <w:rPr>
          <w:rFonts w:ascii="Segoe UI" w:hAnsi="Segoe UI" w:cs="Arial"/>
          <w:sz w:val="6"/>
          <w:szCs w:val="24"/>
        </w:rPr>
      </w:pPr>
    </w:p>
    <w:p w14:paraId="1AC57434" w14:textId="77777777" w:rsidR="000E4E37" w:rsidRPr="00B20488" w:rsidRDefault="0063145E" w:rsidP="0063145E">
      <w:pPr>
        <w:rPr>
          <w:rFonts w:ascii="Segoe UI" w:hAnsi="Segoe UI" w:cs="Arial"/>
          <w:sz w:val="21"/>
          <w:szCs w:val="24"/>
        </w:rPr>
      </w:pPr>
      <w:r w:rsidRPr="00B20488">
        <w:rPr>
          <w:rFonts w:ascii="Segoe UI" w:hAnsi="Segoe UI" w:cs="Arial"/>
          <w:sz w:val="21"/>
          <w:szCs w:val="24"/>
        </w:rPr>
        <w:t>Additionally, if you plan to store records in a text file or DAT file then you need to show your record structure.</w:t>
      </w:r>
    </w:p>
    <w:p w14:paraId="2407BCF8" w14:textId="77777777" w:rsidR="0063145E" w:rsidRPr="00B20488" w:rsidRDefault="0063145E" w:rsidP="0063145E">
      <w:pPr>
        <w:rPr>
          <w:rFonts w:ascii="Segoe UI" w:hAnsi="Segoe UI" w:cs="Arial"/>
          <w:sz w:val="15"/>
          <w:szCs w:val="24"/>
        </w:rPr>
      </w:pPr>
    </w:p>
    <w:p w14:paraId="57E933E9" w14:textId="77777777" w:rsidR="007414E4" w:rsidRPr="00B20488" w:rsidRDefault="007414E4" w:rsidP="00C159F6">
      <w:pPr>
        <w:pStyle w:val="h1alt2"/>
      </w:pPr>
      <w:r w:rsidRPr="00B20488">
        <w:t>Data dictionary</w:t>
      </w:r>
    </w:p>
    <w:p w14:paraId="287945DE" w14:textId="64E6F8AD" w:rsidR="007414E4" w:rsidRPr="00B20488" w:rsidRDefault="007414E4" w:rsidP="005A2ED5">
      <w:pPr>
        <w:rPr>
          <w:rFonts w:ascii="Segoe UI" w:hAnsi="Segoe UI" w:cs="Arial"/>
          <w:sz w:val="21"/>
          <w:szCs w:val="24"/>
        </w:rPr>
      </w:pPr>
      <w:r w:rsidRPr="00B20488">
        <w:rPr>
          <w:rFonts w:ascii="Segoe UI" w:hAnsi="Segoe UI" w:cs="Arial"/>
          <w:sz w:val="21"/>
          <w:szCs w:val="24"/>
        </w:rPr>
        <w:t>The purpose of a data dictionary is to state the data types of the data items used by the system and how these are validated (if at all)</w:t>
      </w:r>
      <w:r w:rsidR="00886940" w:rsidRPr="00B20488">
        <w:rPr>
          <w:rFonts w:ascii="Segoe UI" w:hAnsi="Segoe UI" w:cs="Arial"/>
          <w:sz w:val="21"/>
          <w:szCs w:val="24"/>
        </w:rPr>
        <w:t xml:space="preserve">.  </w:t>
      </w:r>
      <w:r w:rsidR="0063145E" w:rsidRPr="00B20488">
        <w:rPr>
          <w:rFonts w:ascii="Segoe UI" w:hAnsi="Segoe UI" w:cs="Arial"/>
          <w:sz w:val="21"/>
          <w:szCs w:val="24"/>
        </w:rPr>
        <w:t xml:space="preserve">The Data dictionary in </w:t>
      </w:r>
      <w:r w:rsidRPr="00B20488">
        <w:rPr>
          <w:rFonts w:ascii="Segoe UI Semibold" w:hAnsi="Segoe UI Semibold" w:cs="Arial"/>
          <w:sz w:val="21"/>
          <w:szCs w:val="24"/>
        </w:rPr>
        <w:t xml:space="preserve">Table </w:t>
      </w:r>
      <w:r w:rsidR="00F161C1">
        <w:rPr>
          <w:rFonts w:ascii="Segoe UI Semibold" w:hAnsi="Segoe UI Semibold" w:cs="Arial"/>
          <w:sz w:val="21"/>
          <w:szCs w:val="24"/>
        </w:rPr>
        <w:t>10</w:t>
      </w:r>
      <w:r w:rsidRPr="00B20488">
        <w:rPr>
          <w:rFonts w:ascii="Segoe UI" w:hAnsi="Segoe UI" w:cs="Arial"/>
          <w:sz w:val="21"/>
          <w:szCs w:val="24"/>
        </w:rPr>
        <w:t xml:space="preserve"> shows some of the data items that might be used by the Spaceship program</w:t>
      </w:r>
      <w:r w:rsidR="00886940" w:rsidRPr="00B20488">
        <w:rPr>
          <w:rFonts w:ascii="Segoe UI" w:hAnsi="Segoe UI" w:cs="Arial"/>
          <w:sz w:val="21"/>
          <w:szCs w:val="24"/>
        </w:rPr>
        <w:t xml:space="preserve">.  </w:t>
      </w:r>
      <w:r w:rsidRPr="00B20488">
        <w:rPr>
          <w:rFonts w:ascii="Segoe UI" w:hAnsi="Segoe UI" w:cs="Arial"/>
          <w:sz w:val="21"/>
          <w:szCs w:val="24"/>
        </w:rPr>
        <w:t>Where user defined data structures are to be used it should be explained what elementary or composite data types the structures are composed of</w:t>
      </w:r>
      <w:r w:rsidR="00886940" w:rsidRPr="00B20488">
        <w:rPr>
          <w:rFonts w:ascii="Segoe UI" w:hAnsi="Segoe UI" w:cs="Arial"/>
          <w:sz w:val="21"/>
          <w:szCs w:val="24"/>
        </w:rPr>
        <w:t xml:space="preserve">.  </w:t>
      </w:r>
    </w:p>
    <w:p w14:paraId="4F7A0F6B" w14:textId="77777777" w:rsidR="000E4E37" w:rsidRPr="00B20488" w:rsidRDefault="000E4E37" w:rsidP="00CE7A5E"/>
    <w:p w14:paraId="18AE5770" w14:textId="03CC2CAD" w:rsidR="007414E4" w:rsidRPr="00B20488" w:rsidRDefault="00F161C1" w:rsidP="00470E6A">
      <w:pPr>
        <w:pStyle w:val="fig"/>
        <w:ind w:right="424"/>
        <w:jc w:val="center"/>
        <w:rPr>
          <w:rFonts w:ascii="Tw Cen MT" w:hAnsi="Tw Cen MT"/>
          <w:b w:val="0"/>
          <w:sz w:val="22"/>
        </w:rPr>
      </w:pPr>
      <w:r>
        <w:rPr>
          <w:rFonts w:ascii="Tw Cen MT" w:hAnsi="Tw Cen MT"/>
          <w:b w:val="0"/>
          <w:sz w:val="22"/>
        </w:rPr>
        <w:t>Table 10</w:t>
      </w:r>
      <w:r w:rsidR="007414E4" w:rsidRPr="00B20488">
        <w:rPr>
          <w:rFonts w:ascii="Tw Cen MT" w:hAnsi="Tw Cen MT"/>
          <w:b w:val="0"/>
          <w:sz w:val="22"/>
        </w:rPr>
        <w:t xml:space="preserve"> – </w:t>
      </w:r>
      <w:r w:rsidR="00470E6A" w:rsidRPr="00B20488">
        <w:rPr>
          <w:rFonts w:ascii="Tw Cen MT" w:hAnsi="Tw Cen MT"/>
          <w:b w:val="0"/>
          <w:sz w:val="22"/>
        </w:rPr>
        <w:t xml:space="preserve">Spaceships: </w:t>
      </w:r>
      <w:r w:rsidR="007414E4" w:rsidRPr="00B20488">
        <w:rPr>
          <w:rFonts w:ascii="Tw Cen MT" w:hAnsi="Tw Cen MT"/>
          <w:b w:val="0"/>
          <w:sz w:val="22"/>
        </w:rPr>
        <w:t>Example of a Data Dictionary (non-database project)</w:t>
      </w:r>
    </w:p>
    <w:p w14:paraId="735D15D0" w14:textId="77777777" w:rsidR="00470E6A" w:rsidRPr="00B20488" w:rsidRDefault="00470E6A" w:rsidP="00470E6A">
      <w:pPr>
        <w:pStyle w:val="fig"/>
        <w:ind w:right="424"/>
        <w:jc w:val="center"/>
        <w:rPr>
          <w:rFonts w:ascii="Tw Cen MT" w:hAnsi="Tw Cen MT"/>
          <w:b w:val="0"/>
          <w:sz w:val="12"/>
        </w:rPr>
      </w:pPr>
    </w:p>
    <w:tbl>
      <w:tblPr>
        <w:tblStyle w:val="ZigZag"/>
        <w:tblW w:w="5000" w:type="pct"/>
        <w:jc w:val="center"/>
        <w:tblLook w:val="04A0" w:firstRow="1" w:lastRow="0" w:firstColumn="1" w:lastColumn="0" w:noHBand="0" w:noVBand="1"/>
      </w:tblPr>
      <w:tblGrid>
        <w:gridCol w:w="2543"/>
        <w:gridCol w:w="2543"/>
        <w:gridCol w:w="2543"/>
        <w:gridCol w:w="2546"/>
      </w:tblGrid>
      <w:tr w:rsidR="007414E4" w:rsidRPr="00B20488" w14:paraId="58EE4A50" w14:textId="77777777" w:rsidTr="00E9304D">
        <w:trPr>
          <w:cnfStyle w:val="100000000000" w:firstRow="1" w:lastRow="0" w:firstColumn="0" w:lastColumn="0" w:oddVBand="0" w:evenVBand="0" w:oddHBand="0" w:evenHBand="0" w:firstRowFirstColumn="0" w:firstRowLastColumn="0" w:lastRowFirstColumn="0" w:lastRowLastColumn="0"/>
          <w:jc w:val="center"/>
        </w:trPr>
        <w:tc>
          <w:tcPr>
            <w:tcW w:w="2548" w:type="dxa"/>
            <w:tcBorders>
              <w:top w:val="single" w:sz="12" w:space="0" w:color="auto"/>
              <w:left w:val="single" w:sz="12" w:space="0" w:color="auto"/>
              <w:bottom w:val="single" w:sz="4" w:space="0" w:color="auto"/>
              <w:right w:val="single" w:sz="4" w:space="0" w:color="FFFFFF" w:themeColor="background1"/>
            </w:tcBorders>
            <w:shd w:val="clear" w:color="auto" w:fill="000000" w:themeFill="text1"/>
          </w:tcPr>
          <w:p w14:paraId="551ABA42" w14:textId="77777777" w:rsidR="007414E4" w:rsidRPr="00B20488" w:rsidRDefault="007414E4" w:rsidP="00FD64EC">
            <w:pPr>
              <w:rPr>
                <w:rFonts w:ascii="AR CENA" w:hAnsi="AR CENA" w:cs="Arial"/>
                <w:sz w:val="25"/>
                <w:szCs w:val="24"/>
              </w:rPr>
            </w:pPr>
            <w:r w:rsidRPr="00B20488">
              <w:rPr>
                <w:rFonts w:ascii="AR CENA" w:hAnsi="AR CENA" w:cs="Arial"/>
                <w:b w:val="0"/>
                <w:sz w:val="25"/>
                <w:szCs w:val="24"/>
              </w:rPr>
              <w:t>Data item</w:t>
            </w:r>
          </w:p>
        </w:tc>
        <w:tc>
          <w:tcPr>
            <w:tcW w:w="2549" w:type="dxa"/>
            <w:tcBorders>
              <w:top w:val="single" w:sz="12" w:space="0" w:color="auto"/>
              <w:left w:val="single" w:sz="4" w:space="0" w:color="FFFFFF" w:themeColor="background1"/>
              <w:bottom w:val="single" w:sz="4" w:space="0" w:color="auto"/>
              <w:right w:val="single" w:sz="4" w:space="0" w:color="FFFFFF" w:themeColor="background1"/>
            </w:tcBorders>
            <w:shd w:val="clear" w:color="auto" w:fill="000000" w:themeFill="text1"/>
          </w:tcPr>
          <w:p w14:paraId="7D684CD1" w14:textId="77777777" w:rsidR="007414E4" w:rsidRPr="00B20488" w:rsidRDefault="007414E4" w:rsidP="00FD64EC">
            <w:pPr>
              <w:rPr>
                <w:rFonts w:ascii="AR CENA" w:hAnsi="AR CENA" w:cs="Arial"/>
                <w:sz w:val="25"/>
                <w:szCs w:val="24"/>
              </w:rPr>
            </w:pPr>
            <w:r w:rsidRPr="00B20488">
              <w:rPr>
                <w:rFonts w:ascii="AR CENA" w:hAnsi="AR CENA" w:cs="Arial"/>
                <w:b w:val="0"/>
                <w:sz w:val="25"/>
                <w:szCs w:val="24"/>
              </w:rPr>
              <w:t>Data Type</w:t>
            </w:r>
          </w:p>
        </w:tc>
        <w:tc>
          <w:tcPr>
            <w:tcW w:w="2549" w:type="dxa"/>
            <w:tcBorders>
              <w:top w:val="single" w:sz="12" w:space="0" w:color="auto"/>
              <w:left w:val="single" w:sz="4" w:space="0" w:color="FFFFFF" w:themeColor="background1"/>
              <w:bottom w:val="single" w:sz="4" w:space="0" w:color="auto"/>
              <w:right w:val="single" w:sz="4" w:space="0" w:color="FFFFFF" w:themeColor="background1"/>
            </w:tcBorders>
            <w:shd w:val="clear" w:color="auto" w:fill="000000" w:themeFill="text1"/>
          </w:tcPr>
          <w:p w14:paraId="2557DBC6" w14:textId="77777777" w:rsidR="007414E4" w:rsidRPr="00B20488" w:rsidRDefault="007414E4" w:rsidP="00FD64EC">
            <w:pPr>
              <w:rPr>
                <w:rFonts w:ascii="AR CENA" w:hAnsi="AR CENA" w:cs="Arial"/>
                <w:sz w:val="25"/>
                <w:szCs w:val="24"/>
              </w:rPr>
            </w:pPr>
            <w:r w:rsidRPr="00B20488">
              <w:rPr>
                <w:rFonts w:ascii="AR CENA" w:hAnsi="AR CENA" w:cs="Arial"/>
                <w:b w:val="0"/>
                <w:sz w:val="25"/>
                <w:szCs w:val="24"/>
              </w:rPr>
              <w:t>Validation</w:t>
            </w:r>
          </w:p>
        </w:tc>
        <w:tc>
          <w:tcPr>
            <w:tcW w:w="2549" w:type="dxa"/>
            <w:tcBorders>
              <w:top w:val="single" w:sz="12" w:space="0" w:color="auto"/>
              <w:left w:val="single" w:sz="4" w:space="0" w:color="FFFFFF" w:themeColor="background1"/>
              <w:bottom w:val="single" w:sz="4" w:space="0" w:color="auto"/>
              <w:right w:val="single" w:sz="12" w:space="0" w:color="auto"/>
            </w:tcBorders>
            <w:shd w:val="clear" w:color="auto" w:fill="000000" w:themeFill="text1"/>
          </w:tcPr>
          <w:p w14:paraId="3696F97F" w14:textId="77777777" w:rsidR="007414E4" w:rsidRPr="00B20488" w:rsidRDefault="007414E4" w:rsidP="00FD64EC">
            <w:pPr>
              <w:rPr>
                <w:rFonts w:ascii="AR CENA" w:hAnsi="AR CENA" w:cs="Arial"/>
                <w:b w:val="0"/>
                <w:sz w:val="25"/>
                <w:szCs w:val="24"/>
              </w:rPr>
            </w:pPr>
            <w:r w:rsidRPr="00B20488">
              <w:rPr>
                <w:rFonts w:ascii="AR CENA" w:hAnsi="AR CENA" w:cs="Arial"/>
                <w:b w:val="0"/>
                <w:sz w:val="25"/>
                <w:szCs w:val="24"/>
              </w:rPr>
              <w:t>Sample data</w:t>
            </w:r>
          </w:p>
        </w:tc>
      </w:tr>
      <w:tr w:rsidR="007414E4" w:rsidRPr="00B20488" w14:paraId="064BE744" w14:textId="77777777" w:rsidTr="00E9304D">
        <w:trPr>
          <w:jc w:val="center"/>
        </w:trPr>
        <w:tc>
          <w:tcPr>
            <w:tcW w:w="2548" w:type="dxa"/>
            <w:tcBorders>
              <w:top w:val="single" w:sz="4" w:space="0" w:color="auto"/>
            </w:tcBorders>
            <w:vAlign w:val="center"/>
          </w:tcPr>
          <w:p w14:paraId="48A5BC59"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first name</w:t>
            </w:r>
          </w:p>
        </w:tc>
        <w:tc>
          <w:tcPr>
            <w:tcW w:w="2549" w:type="dxa"/>
            <w:tcBorders>
              <w:top w:val="single" w:sz="4" w:space="0" w:color="auto"/>
            </w:tcBorders>
            <w:vAlign w:val="center"/>
          </w:tcPr>
          <w:p w14:paraId="193781A5" w14:textId="77777777" w:rsidR="007414E4" w:rsidRPr="00B20488" w:rsidRDefault="007414E4" w:rsidP="00953453">
            <w:pPr>
              <w:rPr>
                <w:rFonts w:ascii="AR CENA" w:hAnsi="AR CENA" w:cs="Arial"/>
                <w:sz w:val="25"/>
                <w:szCs w:val="24"/>
              </w:rPr>
            </w:pPr>
            <w:r w:rsidRPr="00B20488">
              <w:rPr>
                <w:rFonts w:ascii="AR CENA" w:hAnsi="AR CENA" w:cs="Arial"/>
                <w:sz w:val="25"/>
                <w:szCs w:val="24"/>
              </w:rPr>
              <w:t>string</w:t>
            </w:r>
          </w:p>
        </w:tc>
        <w:tc>
          <w:tcPr>
            <w:tcW w:w="2549" w:type="dxa"/>
            <w:tcBorders>
              <w:top w:val="single" w:sz="4" w:space="0" w:color="auto"/>
            </w:tcBorders>
            <w:vAlign w:val="center"/>
          </w:tcPr>
          <w:p w14:paraId="01754C38" w14:textId="77777777" w:rsidR="007414E4" w:rsidRPr="00B20488" w:rsidRDefault="007414E4" w:rsidP="00953453">
            <w:pPr>
              <w:rPr>
                <w:rFonts w:ascii="AR CENA" w:hAnsi="AR CENA" w:cs="Arial"/>
                <w:sz w:val="25"/>
                <w:szCs w:val="24"/>
              </w:rPr>
            </w:pPr>
          </w:p>
        </w:tc>
        <w:tc>
          <w:tcPr>
            <w:tcW w:w="2549" w:type="dxa"/>
            <w:tcBorders>
              <w:top w:val="single" w:sz="4" w:space="0" w:color="auto"/>
            </w:tcBorders>
            <w:vAlign w:val="center"/>
          </w:tcPr>
          <w:p w14:paraId="0BF9B971" w14:textId="77777777" w:rsidR="007414E4" w:rsidRPr="00B20488" w:rsidRDefault="00886940" w:rsidP="00953453">
            <w:pPr>
              <w:rPr>
                <w:rFonts w:ascii="AR CENA" w:hAnsi="AR CENA" w:cs="Arial"/>
                <w:sz w:val="25"/>
                <w:szCs w:val="24"/>
              </w:rPr>
            </w:pPr>
            <w:r w:rsidRPr="00B20488">
              <w:rPr>
                <w:rFonts w:ascii="AR CENA" w:hAnsi="AR CENA" w:cs="Arial"/>
                <w:sz w:val="25"/>
                <w:szCs w:val="24"/>
              </w:rPr>
              <w:t>“</w:t>
            </w:r>
            <w:r w:rsidR="007414E4" w:rsidRPr="00B20488">
              <w:rPr>
                <w:rFonts w:ascii="AR CENA" w:hAnsi="AR CENA" w:cs="Arial"/>
                <w:sz w:val="25"/>
                <w:szCs w:val="24"/>
              </w:rPr>
              <w:t>Robert</w:t>
            </w:r>
            <w:r w:rsidRPr="00B20488">
              <w:rPr>
                <w:rFonts w:ascii="AR CENA" w:hAnsi="AR CENA" w:cs="Arial"/>
                <w:sz w:val="25"/>
                <w:szCs w:val="24"/>
              </w:rPr>
              <w:t>”</w:t>
            </w:r>
          </w:p>
        </w:tc>
      </w:tr>
      <w:tr w:rsidR="007414E4" w:rsidRPr="00B20488" w14:paraId="05EFA67C" w14:textId="77777777" w:rsidTr="00E9304D">
        <w:trPr>
          <w:jc w:val="center"/>
        </w:trPr>
        <w:tc>
          <w:tcPr>
            <w:tcW w:w="2548" w:type="dxa"/>
            <w:vAlign w:val="center"/>
          </w:tcPr>
          <w:p w14:paraId="28F3D80F"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Surname</w:t>
            </w:r>
          </w:p>
        </w:tc>
        <w:tc>
          <w:tcPr>
            <w:tcW w:w="2549" w:type="dxa"/>
            <w:vAlign w:val="center"/>
          </w:tcPr>
          <w:p w14:paraId="2DB48A0F" w14:textId="77777777" w:rsidR="007414E4" w:rsidRPr="00B20488" w:rsidRDefault="007414E4" w:rsidP="00953453">
            <w:pPr>
              <w:rPr>
                <w:rFonts w:ascii="AR CENA" w:hAnsi="AR CENA" w:cs="Arial"/>
                <w:sz w:val="25"/>
                <w:szCs w:val="24"/>
              </w:rPr>
            </w:pPr>
            <w:r w:rsidRPr="00B20488">
              <w:rPr>
                <w:rFonts w:ascii="AR CENA" w:hAnsi="AR CENA" w:cs="Arial"/>
                <w:sz w:val="25"/>
                <w:szCs w:val="24"/>
              </w:rPr>
              <w:t>string</w:t>
            </w:r>
          </w:p>
        </w:tc>
        <w:tc>
          <w:tcPr>
            <w:tcW w:w="2549" w:type="dxa"/>
            <w:vAlign w:val="center"/>
          </w:tcPr>
          <w:p w14:paraId="0221320A" w14:textId="77777777" w:rsidR="007414E4" w:rsidRPr="00B20488" w:rsidRDefault="007414E4" w:rsidP="00953453">
            <w:pPr>
              <w:rPr>
                <w:rFonts w:ascii="AR CENA" w:hAnsi="AR CENA" w:cs="Arial"/>
                <w:sz w:val="25"/>
                <w:szCs w:val="24"/>
              </w:rPr>
            </w:pPr>
            <w:r w:rsidRPr="00B20488">
              <w:rPr>
                <w:rFonts w:ascii="AR CENA" w:hAnsi="AR CENA" w:cs="Arial"/>
                <w:sz w:val="25"/>
                <w:szCs w:val="24"/>
              </w:rPr>
              <w:t>&lt;&gt;</w:t>
            </w:r>
            <w:r w:rsidR="00886940" w:rsidRPr="00B20488">
              <w:rPr>
                <w:rFonts w:ascii="AR CENA" w:hAnsi="AR CENA" w:cs="Arial"/>
                <w:sz w:val="25"/>
                <w:szCs w:val="24"/>
              </w:rPr>
              <w:t>““</w:t>
            </w:r>
          </w:p>
        </w:tc>
        <w:tc>
          <w:tcPr>
            <w:tcW w:w="2549" w:type="dxa"/>
            <w:vAlign w:val="center"/>
          </w:tcPr>
          <w:p w14:paraId="4E895787" w14:textId="77777777" w:rsidR="007414E4" w:rsidRPr="00B20488" w:rsidRDefault="00886940" w:rsidP="00953453">
            <w:pPr>
              <w:rPr>
                <w:rFonts w:ascii="AR CENA" w:hAnsi="AR CENA" w:cs="Arial"/>
                <w:sz w:val="25"/>
                <w:szCs w:val="24"/>
              </w:rPr>
            </w:pPr>
            <w:r w:rsidRPr="00B20488">
              <w:rPr>
                <w:rFonts w:ascii="AR CENA" w:hAnsi="AR CENA" w:cs="Arial"/>
                <w:sz w:val="25"/>
                <w:szCs w:val="24"/>
              </w:rPr>
              <w:t>“</w:t>
            </w:r>
            <w:r w:rsidR="007414E4" w:rsidRPr="00B20488">
              <w:rPr>
                <w:rFonts w:ascii="AR CENA" w:hAnsi="AR CENA" w:cs="Arial"/>
                <w:sz w:val="25"/>
                <w:szCs w:val="24"/>
              </w:rPr>
              <w:t>Brock</w:t>
            </w:r>
            <w:r w:rsidRPr="00B20488">
              <w:rPr>
                <w:rFonts w:ascii="AR CENA" w:hAnsi="AR CENA" w:cs="Arial"/>
                <w:sz w:val="25"/>
                <w:szCs w:val="24"/>
              </w:rPr>
              <w:t>”</w:t>
            </w:r>
          </w:p>
        </w:tc>
      </w:tr>
      <w:tr w:rsidR="007414E4" w:rsidRPr="00B20488" w14:paraId="4077CF38" w14:textId="77777777" w:rsidTr="00E9304D">
        <w:trPr>
          <w:jc w:val="center"/>
        </w:trPr>
        <w:tc>
          <w:tcPr>
            <w:tcW w:w="2548" w:type="dxa"/>
            <w:vAlign w:val="center"/>
          </w:tcPr>
          <w:p w14:paraId="55D299F8" w14:textId="77777777" w:rsidR="007414E4" w:rsidRPr="00B20488" w:rsidRDefault="007414E4" w:rsidP="00953453">
            <w:pPr>
              <w:rPr>
                <w:rFonts w:ascii="AR CENA" w:hAnsi="AR CENA" w:cs="Arial"/>
                <w:sz w:val="25"/>
                <w:szCs w:val="24"/>
              </w:rPr>
            </w:pPr>
            <w:r w:rsidRPr="00B20488">
              <w:rPr>
                <w:rFonts w:ascii="AR CENA" w:hAnsi="AR CENA" w:cs="Arial"/>
                <w:sz w:val="25"/>
                <w:szCs w:val="24"/>
              </w:rPr>
              <w:t>Mother</w:t>
            </w:r>
            <w:r w:rsidR="00886940" w:rsidRPr="00B20488">
              <w:rPr>
                <w:rFonts w:ascii="AR CENA" w:hAnsi="AR CENA" w:cs="Arial"/>
                <w:sz w:val="25"/>
                <w:szCs w:val="24"/>
              </w:rPr>
              <w:t>’</w:t>
            </w:r>
            <w:r w:rsidRPr="00B20488">
              <w:rPr>
                <w:rFonts w:ascii="AR CENA" w:hAnsi="AR CENA" w:cs="Arial"/>
                <w:sz w:val="25"/>
                <w:szCs w:val="24"/>
              </w:rPr>
              <w:t>s maiden name</w:t>
            </w:r>
          </w:p>
        </w:tc>
        <w:tc>
          <w:tcPr>
            <w:tcW w:w="2549" w:type="dxa"/>
            <w:vAlign w:val="center"/>
          </w:tcPr>
          <w:p w14:paraId="0B699E68" w14:textId="77777777" w:rsidR="007414E4" w:rsidRPr="00B20488" w:rsidRDefault="007414E4" w:rsidP="00953453">
            <w:pPr>
              <w:rPr>
                <w:rFonts w:ascii="AR CENA" w:hAnsi="AR CENA" w:cs="Arial"/>
                <w:sz w:val="25"/>
                <w:szCs w:val="24"/>
              </w:rPr>
            </w:pPr>
            <w:r w:rsidRPr="00B20488">
              <w:rPr>
                <w:rFonts w:ascii="AR CENA" w:hAnsi="AR CENA" w:cs="Arial"/>
                <w:sz w:val="25"/>
                <w:szCs w:val="24"/>
              </w:rPr>
              <w:t>string</w:t>
            </w:r>
          </w:p>
        </w:tc>
        <w:tc>
          <w:tcPr>
            <w:tcW w:w="2549" w:type="dxa"/>
            <w:vAlign w:val="center"/>
          </w:tcPr>
          <w:p w14:paraId="6DEEB10E" w14:textId="77777777" w:rsidR="007414E4" w:rsidRPr="00B20488" w:rsidRDefault="007414E4" w:rsidP="00953453">
            <w:pPr>
              <w:rPr>
                <w:rFonts w:ascii="AR CENA" w:hAnsi="AR CENA" w:cs="Arial"/>
                <w:sz w:val="25"/>
                <w:szCs w:val="24"/>
              </w:rPr>
            </w:pPr>
          </w:p>
        </w:tc>
        <w:tc>
          <w:tcPr>
            <w:tcW w:w="2549" w:type="dxa"/>
            <w:vAlign w:val="center"/>
          </w:tcPr>
          <w:p w14:paraId="790B458B" w14:textId="77777777" w:rsidR="007414E4" w:rsidRPr="00B20488" w:rsidRDefault="00886940" w:rsidP="00953453">
            <w:pPr>
              <w:rPr>
                <w:rFonts w:ascii="AR CENA" w:hAnsi="AR CENA" w:cs="Arial"/>
                <w:sz w:val="25"/>
                <w:szCs w:val="24"/>
              </w:rPr>
            </w:pPr>
            <w:r w:rsidRPr="00B20488">
              <w:rPr>
                <w:rFonts w:ascii="AR CENA" w:hAnsi="AR CENA" w:cs="Arial"/>
                <w:sz w:val="25"/>
                <w:szCs w:val="24"/>
              </w:rPr>
              <w:t>“</w:t>
            </w:r>
            <w:r w:rsidR="007414E4" w:rsidRPr="00B20488">
              <w:rPr>
                <w:rFonts w:ascii="AR CENA" w:hAnsi="AR CENA" w:cs="Arial"/>
                <w:sz w:val="25"/>
                <w:szCs w:val="24"/>
              </w:rPr>
              <w:t>Wilson</w:t>
            </w:r>
            <w:r w:rsidRPr="00B20488">
              <w:rPr>
                <w:rFonts w:ascii="AR CENA" w:hAnsi="AR CENA" w:cs="Arial"/>
                <w:sz w:val="25"/>
                <w:szCs w:val="24"/>
              </w:rPr>
              <w:t>”</w:t>
            </w:r>
          </w:p>
        </w:tc>
      </w:tr>
      <w:tr w:rsidR="007414E4" w:rsidRPr="00B20488" w14:paraId="5A7F7F28" w14:textId="77777777" w:rsidTr="00E9304D">
        <w:trPr>
          <w:jc w:val="center"/>
        </w:trPr>
        <w:tc>
          <w:tcPr>
            <w:tcW w:w="2548" w:type="dxa"/>
            <w:vAlign w:val="center"/>
          </w:tcPr>
          <w:p w14:paraId="4F557C92"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Place of birth</w:t>
            </w:r>
          </w:p>
        </w:tc>
        <w:tc>
          <w:tcPr>
            <w:tcW w:w="2549" w:type="dxa"/>
            <w:vAlign w:val="center"/>
          </w:tcPr>
          <w:p w14:paraId="1D98D617" w14:textId="77777777" w:rsidR="007414E4" w:rsidRPr="00B20488" w:rsidRDefault="007414E4" w:rsidP="00953453">
            <w:pPr>
              <w:rPr>
                <w:rFonts w:ascii="AR CENA" w:hAnsi="AR CENA" w:cs="Arial"/>
                <w:sz w:val="25"/>
                <w:szCs w:val="24"/>
              </w:rPr>
            </w:pPr>
            <w:r w:rsidRPr="00B20488">
              <w:rPr>
                <w:rFonts w:ascii="AR CENA" w:hAnsi="AR CENA" w:cs="Arial"/>
                <w:sz w:val="25"/>
                <w:szCs w:val="24"/>
              </w:rPr>
              <w:t>string</w:t>
            </w:r>
          </w:p>
        </w:tc>
        <w:tc>
          <w:tcPr>
            <w:tcW w:w="2549" w:type="dxa"/>
            <w:vAlign w:val="center"/>
          </w:tcPr>
          <w:p w14:paraId="0B59FD29" w14:textId="77777777" w:rsidR="007414E4" w:rsidRPr="00B20488" w:rsidRDefault="007414E4" w:rsidP="00953453">
            <w:pPr>
              <w:rPr>
                <w:rFonts w:ascii="AR CENA" w:hAnsi="AR CENA" w:cs="Arial"/>
                <w:sz w:val="25"/>
                <w:szCs w:val="24"/>
              </w:rPr>
            </w:pPr>
            <w:r w:rsidRPr="00B20488">
              <w:rPr>
                <w:rFonts w:ascii="AR CENA" w:hAnsi="AR CENA" w:cs="Arial"/>
                <w:sz w:val="25"/>
                <w:szCs w:val="24"/>
              </w:rPr>
              <w:t>&lt;&gt;</w:t>
            </w:r>
            <w:r w:rsidR="00886940" w:rsidRPr="00B20488">
              <w:rPr>
                <w:rFonts w:ascii="AR CENA" w:hAnsi="AR CENA" w:cs="Arial"/>
                <w:sz w:val="25"/>
                <w:szCs w:val="24"/>
              </w:rPr>
              <w:t>““</w:t>
            </w:r>
          </w:p>
        </w:tc>
        <w:tc>
          <w:tcPr>
            <w:tcW w:w="2549" w:type="dxa"/>
            <w:vAlign w:val="center"/>
          </w:tcPr>
          <w:p w14:paraId="1651C857" w14:textId="77777777" w:rsidR="007414E4" w:rsidRPr="00B20488" w:rsidRDefault="00886940" w:rsidP="00953453">
            <w:pPr>
              <w:rPr>
                <w:rFonts w:ascii="AR CENA" w:hAnsi="AR CENA" w:cs="Arial"/>
                <w:sz w:val="25"/>
                <w:szCs w:val="24"/>
              </w:rPr>
            </w:pPr>
            <w:r w:rsidRPr="00B20488">
              <w:rPr>
                <w:rFonts w:ascii="AR CENA" w:hAnsi="AR CENA" w:cs="Arial"/>
                <w:sz w:val="25"/>
                <w:szCs w:val="24"/>
              </w:rPr>
              <w:t>“</w:t>
            </w:r>
            <w:proofErr w:type="spellStart"/>
            <w:r w:rsidR="007414E4" w:rsidRPr="00B20488">
              <w:rPr>
                <w:rFonts w:ascii="AR CENA" w:hAnsi="AR CENA" w:cs="Arial"/>
                <w:sz w:val="25"/>
                <w:szCs w:val="24"/>
              </w:rPr>
              <w:t>Tetbury</w:t>
            </w:r>
            <w:proofErr w:type="spellEnd"/>
            <w:r w:rsidRPr="00B20488">
              <w:rPr>
                <w:rFonts w:ascii="AR CENA" w:hAnsi="AR CENA" w:cs="Arial"/>
                <w:sz w:val="25"/>
                <w:szCs w:val="24"/>
              </w:rPr>
              <w:t>”</w:t>
            </w:r>
          </w:p>
        </w:tc>
      </w:tr>
      <w:tr w:rsidR="007414E4" w:rsidRPr="00B20488" w14:paraId="0769C41D" w14:textId="77777777" w:rsidTr="00E9304D">
        <w:trPr>
          <w:jc w:val="center"/>
        </w:trPr>
        <w:tc>
          <w:tcPr>
            <w:tcW w:w="2548" w:type="dxa"/>
            <w:vAlign w:val="center"/>
          </w:tcPr>
          <w:p w14:paraId="683DFB4B" w14:textId="67EC88EF" w:rsidR="007414E4" w:rsidRPr="00B20488" w:rsidRDefault="007414E4" w:rsidP="00953453">
            <w:pPr>
              <w:rPr>
                <w:rFonts w:ascii="AR CENA" w:hAnsi="AR CENA" w:cs="Arial"/>
                <w:sz w:val="25"/>
                <w:szCs w:val="24"/>
              </w:rPr>
            </w:pPr>
            <w:r w:rsidRPr="00B20488">
              <w:rPr>
                <w:rFonts w:ascii="AR CENA" w:hAnsi="AR CENA" w:cs="Arial"/>
                <w:sz w:val="25"/>
                <w:szCs w:val="24"/>
              </w:rPr>
              <w:t xml:space="preserve">Command spaceship </w:t>
            </w:r>
            <w:r w:rsidR="006E2B3B">
              <w:rPr>
                <w:rFonts w:ascii="AR CENA" w:hAnsi="AR CENA" w:cs="Arial"/>
                <w:sz w:val="25"/>
                <w:szCs w:val="24"/>
              </w:rPr>
              <w:br/>
            </w:r>
            <w:r w:rsidRPr="00B20488">
              <w:rPr>
                <w:rFonts w:ascii="AR CENA" w:hAnsi="AR CENA" w:cs="Arial"/>
                <w:sz w:val="25"/>
                <w:szCs w:val="24"/>
              </w:rPr>
              <w:t>co-ordinates</w:t>
            </w:r>
          </w:p>
        </w:tc>
        <w:tc>
          <w:tcPr>
            <w:tcW w:w="2549" w:type="dxa"/>
            <w:vAlign w:val="center"/>
          </w:tcPr>
          <w:p w14:paraId="2CDE5D50" w14:textId="77777777" w:rsidR="007414E4" w:rsidRPr="00B20488" w:rsidRDefault="007414E4" w:rsidP="00953453">
            <w:pPr>
              <w:rPr>
                <w:rFonts w:ascii="AR CENA" w:hAnsi="AR CENA" w:cs="Arial"/>
                <w:sz w:val="25"/>
                <w:szCs w:val="24"/>
              </w:rPr>
            </w:pPr>
            <w:r w:rsidRPr="00B20488">
              <w:rPr>
                <w:rFonts w:ascii="AR CENA" w:hAnsi="AR CENA" w:cs="Arial"/>
                <w:sz w:val="25"/>
                <w:szCs w:val="24"/>
              </w:rPr>
              <w:t xml:space="preserve">Command structure </w:t>
            </w:r>
          </w:p>
          <w:p w14:paraId="69AEA392" w14:textId="77777777" w:rsidR="007414E4" w:rsidRPr="00B20488" w:rsidRDefault="007414E4" w:rsidP="00953453">
            <w:pPr>
              <w:rPr>
                <w:rFonts w:ascii="AR CENA" w:hAnsi="AR CENA" w:cs="Arial"/>
                <w:sz w:val="25"/>
                <w:szCs w:val="24"/>
              </w:rPr>
            </w:pPr>
            <w:r w:rsidRPr="00B20488">
              <w:rPr>
                <w:rFonts w:ascii="AR CENA" w:hAnsi="AR CENA" w:cs="Arial"/>
                <w:sz w:val="25"/>
                <w:szCs w:val="24"/>
              </w:rPr>
              <w:t>(</w:t>
            </w:r>
            <w:proofErr w:type="spellStart"/>
            <w:r w:rsidRPr="00B20488">
              <w:rPr>
                <w:rFonts w:ascii="AR CENA" w:hAnsi="AR CENA" w:cs="Arial"/>
                <w:sz w:val="25"/>
                <w:szCs w:val="24"/>
              </w:rPr>
              <w:t>CPos</w:t>
            </w:r>
            <w:proofErr w:type="spellEnd"/>
            <w:r w:rsidRPr="00B20488">
              <w:rPr>
                <w:rFonts w:ascii="AR CENA" w:hAnsi="AR CENA" w:cs="Arial"/>
                <w:sz w:val="25"/>
                <w:szCs w:val="24"/>
              </w:rPr>
              <w:t xml:space="preserve"> 1, 2 ,3, 4 as spaceship)</w:t>
            </w:r>
          </w:p>
        </w:tc>
        <w:tc>
          <w:tcPr>
            <w:tcW w:w="2549" w:type="dxa"/>
            <w:vAlign w:val="center"/>
          </w:tcPr>
          <w:p w14:paraId="6BC60C40" w14:textId="77777777" w:rsidR="007414E4" w:rsidRPr="00B20488" w:rsidRDefault="007414E4" w:rsidP="00953453">
            <w:pPr>
              <w:rPr>
                <w:rFonts w:ascii="AR CENA" w:hAnsi="AR CENA" w:cs="Arial"/>
                <w:sz w:val="25"/>
                <w:szCs w:val="24"/>
              </w:rPr>
            </w:pPr>
          </w:p>
        </w:tc>
        <w:tc>
          <w:tcPr>
            <w:tcW w:w="2549" w:type="dxa"/>
            <w:vAlign w:val="center"/>
          </w:tcPr>
          <w:p w14:paraId="27D0E8E4" w14:textId="77777777" w:rsidR="007414E4" w:rsidRPr="00B20488" w:rsidRDefault="007414E4" w:rsidP="00953453">
            <w:pPr>
              <w:rPr>
                <w:rFonts w:ascii="AR CENA" w:hAnsi="AR CENA" w:cs="Arial"/>
                <w:sz w:val="25"/>
                <w:szCs w:val="24"/>
              </w:rPr>
            </w:pPr>
            <w:r w:rsidRPr="00B20488">
              <w:rPr>
                <w:rFonts w:ascii="AR CENA" w:hAnsi="AR CENA" w:cs="Arial"/>
                <w:sz w:val="25"/>
                <w:szCs w:val="24"/>
              </w:rPr>
              <w:t>(3, 4) (3, 5)</w:t>
            </w:r>
          </w:p>
          <w:p w14:paraId="14832D33" w14:textId="77777777" w:rsidR="007414E4" w:rsidRPr="00B20488" w:rsidRDefault="007414E4" w:rsidP="00953453">
            <w:pPr>
              <w:rPr>
                <w:rFonts w:ascii="AR CENA" w:hAnsi="AR CENA" w:cs="Arial"/>
                <w:sz w:val="25"/>
                <w:szCs w:val="24"/>
              </w:rPr>
            </w:pPr>
            <w:r w:rsidRPr="00B20488">
              <w:rPr>
                <w:rFonts w:ascii="AR CENA" w:hAnsi="AR CENA" w:cs="Arial"/>
                <w:sz w:val="25"/>
                <w:szCs w:val="24"/>
              </w:rPr>
              <w:t>(4, 4) (4, 5)</w:t>
            </w:r>
          </w:p>
        </w:tc>
      </w:tr>
      <w:tr w:rsidR="007414E4" w:rsidRPr="00B20488" w14:paraId="202688BB" w14:textId="77777777" w:rsidTr="00E9304D">
        <w:trPr>
          <w:jc w:val="center"/>
        </w:trPr>
        <w:tc>
          <w:tcPr>
            <w:tcW w:w="2548" w:type="dxa"/>
            <w:vAlign w:val="center"/>
          </w:tcPr>
          <w:p w14:paraId="7F95440E" w14:textId="14B834C6" w:rsidR="007414E4" w:rsidRPr="00B20488" w:rsidRDefault="007414E4" w:rsidP="00953453">
            <w:pPr>
              <w:rPr>
                <w:rFonts w:ascii="AR CENA" w:hAnsi="AR CENA" w:cs="Arial"/>
                <w:sz w:val="25"/>
                <w:szCs w:val="24"/>
              </w:rPr>
            </w:pPr>
            <w:r w:rsidRPr="00B20488">
              <w:rPr>
                <w:rFonts w:ascii="AR CENA" w:hAnsi="AR CENA" w:cs="Arial"/>
                <w:sz w:val="25"/>
                <w:szCs w:val="24"/>
              </w:rPr>
              <w:t xml:space="preserve">Bomber spaceship </w:t>
            </w:r>
            <w:r w:rsidR="006E2B3B">
              <w:rPr>
                <w:rFonts w:ascii="AR CENA" w:hAnsi="AR CENA" w:cs="Arial"/>
                <w:sz w:val="25"/>
                <w:szCs w:val="24"/>
              </w:rPr>
              <w:br/>
            </w:r>
            <w:r w:rsidRPr="00B20488">
              <w:rPr>
                <w:rFonts w:ascii="AR CENA" w:hAnsi="AR CENA" w:cs="Arial"/>
                <w:sz w:val="25"/>
                <w:szCs w:val="24"/>
              </w:rPr>
              <w:t>co-ordinates</w:t>
            </w:r>
          </w:p>
        </w:tc>
        <w:tc>
          <w:tcPr>
            <w:tcW w:w="2549" w:type="dxa"/>
            <w:vAlign w:val="center"/>
          </w:tcPr>
          <w:p w14:paraId="1C60BDC8" w14:textId="77777777" w:rsidR="007414E4" w:rsidRPr="00B20488" w:rsidRDefault="007414E4" w:rsidP="00953453">
            <w:pPr>
              <w:rPr>
                <w:rFonts w:ascii="AR CENA" w:hAnsi="AR CENA" w:cs="Arial"/>
                <w:sz w:val="25"/>
                <w:szCs w:val="24"/>
              </w:rPr>
            </w:pPr>
            <w:r w:rsidRPr="00B20488">
              <w:rPr>
                <w:rFonts w:ascii="AR CENA" w:hAnsi="AR CENA" w:cs="Arial"/>
                <w:sz w:val="25"/>
                <w:szCs w:val="24"/>
              </w:rPr>
              <w:t>Bomber structure (</w:t>
            </w:r>
            <w:proofErr w:type="spellStart"/>
            <w:r w:rsidRPr="00B20488">
              <w:rPr>
                <w:rFonts w:ascii="AR CENA" w:hAnsi="AR CENA" w:cs="Arial"/>
                <w:sz w:val="25"/>
                <w:szCs w:val="24"/>
              </w:rPr>
              <w:t>BPos</w:t>
            </w:r>
            <w:proofErr w:type="spellEnd"/>
            <w:r w:rsidRPr="00B20488">
              <w:rPr>
                <w:rFonts w:ascii="AR CENA" w:hAnsi="AR CENA" w:cs="Arial"/>
                <w:sz w:val="25"/>
                <w:szCs w:val="24"/>
              </w:rPr>
              <w:t xml:space="preserve"> 1, 2 as spaceship)</w:t>
            </w:r>
          </w:p>
        </w:tc>
        <w:tc>
          <w:tcPr>
            <w:tcW w:w="2549" w:type="dxa"/>
            <w:vAlign w:val="center"/>
          </w:tcPr>
          <w:p w14:paraId="465D5C53" w14:textId="77777777" w:rsidR="007414E4" w:rsidRPr="00B20488" w:rsidRDefault="007414E4" w:rsidP="00953453">
            <w:pPr>
              <w:rPr>
                <w:rFonts w:ascii="AR CENA" w:hAnsi="AR CENA" w:cs="Arial"/>
                <w:sz w:val="25"/>
                <w:szCs w:val="24"/>
              </w:rPr>
            </w:pPr>
          </w:p>
        </w:tc>
        <w:tc>
          <w:tcPr>
            <w:tcW w:w="2549" w:type="dxa"/>
            <w:vAlign w:val="center"/>
          </w:tcPr>
          <w:p w14:paraId="06ABBE9D" w14:textId="77777777" w:rsidR="007414E4" w:rsidRPr="00B20488" w:rsidRDefault="007414E4" w:rsidP="00953453">
            <w:pPr>
              <w:rPr>
                <w:rFonts w:ascii="AR CENA" w:hAnsi="AR CENA" w:cs="Arial"/>
                <w:sz w:val="25"/>
                <w:szCs w:val="24"/>
              </w:rPr>
            </w:pPr>
            <w:r w:rsidRPr="00B20488">
              <w:rPr>
                <w:rFonts w:ascii="AR CENA" w:hAnsi="AR CENA" w:cs="Arial"/>
                <w:sz w:val="25"/>
                <w:szCs w:val="24"/>
              </w:rPr>
              <w:t>(1, 2)</w:t>
            </w:r>
          </w:p>
          <w:p w14:paraId="05BC3414" w14:textId="77777777" w:rsidR="007414E4" w:rsidRPr="00B20488" w:rsidRDefault="007414E4" w:rsidP="00953453">
            <w:pPr>
              <w:rPr>
                <w:rFonts w:ascii="AR CENA" w:hAnsi="AR CENA" w:cs="Arial"/>
                <w:sz w:val="25"/>
                <w:szCs w:val="24"/>
              </w:rPr>
            </w:pPr>
            <w:r w:rsidRPr="00B20488">
              <w:rPr>
                <w:rFonts w:ascii="AR CENA" w:hAnsi="AR CENA" w:cs="Arial"/>
                <w:sz w:val="25"/>
                <w:szCs w:val="24"/>
              </w:rPr>
              <w:t>(2, 2)</w:t>
            </w:r>
          </w:p>
        </w:tc>
      </w:tr>
      <w:tr w:rsidR="007414E4" w:rsidRPr="00B20488" w14:paraId="614ABE8D" w14:textId="77777777" w:rsidTr="00E9304D">
        <w:trPr>
          <w:jc w:val="center"/>
        </w:trPr>
        <w:tc>
          <w:tcPr>
            <w:tcW w:w="2548" w:type="dxa"/>
            <w:vAlign w:val="center"/>
          </w:tcPr>
          <w:p w14:paraId="015840E2" w14:textId="6A5460BF" w:rsidR="007414E4" w:rsidRPr="00B20488" w:rsidRDefault="007414E4" w:rsidP="00953453">
            <w:pPr>
              <w:rPr>
                <w:rFonts w:ascii="AR CENA" w:hAnsi="AR CENA" w:cs="Arial"/>
                <w:sz w:val="25"/>
                <w:szCs w:val="36"/>
              </w:rPr>
            </w:pPr>
            <w:r w:rsidRPr="00B20488">
              <w:rPr>
                <w:rFonts w:ascii="AR CENA" w:hAnsi="AR CENA" w:cs="Arial"/>
                <w:sz w:val="25"/>
                <w:szCs w:val="24"/>
              </w:rPr>
              <w:t xml:space="preserve">Fighter spaceship </w:t>
            </w:r>
            <w:r w:rsidR="006E2B3B">
              <w:rPr>
                <w:rFonts w:ascii="AR CENA" w:hAnsi="AR CENA" w:cs="Arial"/>
                <w:sz w:val="25"/>
                <w:szCs w:val="24"/>
              </w:rPr>
              <w:br/>
            </w:r>
            <w:r w:rsidRPr="00B20488">
              <w:rPr>
                <w:rFonts w:ascii="AR CENA" w:hAnsi="AR CENA" w:cs="Arial"/>
                <w:sz w:val="25"/>
                <w:szCs w:val="24"/>
              </w:rPr>
              <w:t>co-ordinates</w:t>
            </w:r>
          </w:p>
        </w:tc>
        <w:tc>
          <w:tcPr>
            <w:tcW w:w="2549" w:type="dxa"/>
            <w:vAlign w:val="center"/>
          </w:tcPr>
          <w:p w14:paraId="31BDD480" w14:textId="77777777" w:rsidR="007414E4" w:rsidRPr="00B20488" w:rsidRDefault="007414E4" w:rsidP="00953453">
            <w:pPr>
              <w:rPr>
                <w:rFonts w:ascii="AR CENA" w:hAnsi="AR CENA" w:cs="Arial"/>
                <w:sz w:val="25"/>
                <w:szCs w:val="24"/>
              </w:rPr>
            </w:pPr>
            <w:r w:rsidRPr="00B20488">
              <w:rPr>
                <w:rFonts w:ascii="AR CENA" w:hAnsi="AR CENA" w:cs="Arial"/>
                <w:sz w:val="25"/>
                <w:szCs w:val="24"/>
              </w:rPr>
              <w:t>Spaceship structure</w:t>
            </w:r>
          </w:p>
          <w:p w14:paraId="5A8E0765" w14:textId="77777777" w:rsidR="007414E4" w:rsidRPr="00B20488" w:rsidRDefault="007414E4" w:rsidP="00953453">
            <w:pPr>
              <w:rPr>
                <w:rFonts w:ascii="AR CENA" w:hAnsi="AR CENA" w:cs="Arial"/>
                <w:sz w:val="25"/>
                <w:szCs w:val="36"/>
              </w:rPr>
            </w:pPr>
            <w:r w:rsidRPr="00B20488">
              <w:rPr>
                <w:rFonts w:ascii="AR CENA" w:hAnsi="AR CENA" w:cs="Arial"/>
                <w:sz w:val="25"/>
                <w:szCs w:val="24"/>
              </w:rPr>
              <w:t>(X Co-</w:t>
            </w:r>
            <w:proofErr w:type="spellStart"/>
            <w:r w:rsidRPr="00B20488">
              <w:rPr>
                <w:rFonts w:ascii="AR CENA" w:hAnsi="AR CENA" w:cs="Arial"/>
                <w:sz w:val="25"/>
                <w:szCs w:val="24"/>
              </w:rPr>
              <w:t>ord</w:t>
            </w:r>
            <w:proofErr w:type="spellEnd"/>
            <w:r w:rsidRPr="00B20488">
              <w:rPr>
                <w:rFonts w:ascii="AR CENA" w:hAnsi="AR CENA" w:cs="Arial"/>
                <w:sz w:val="25"/>
                <w:szCs w:val="24"/>
              </w:rPr>
              <w:t xml:space="preserve"> as integer, Y Co-</w:t>
            </w:r>
            <w:proofErr w:type="spellStart"/>
            <w:r w:rsidRPr="00B20488">
              <w:rPr>
                <w:rFonts w:ascii="AR CENA" w:hAnsi="AR CENA" w:cs="Arial"/>
                <w:sz w:val="25"/>
                <w:szCs w:val="24"/>
              </w:rPr>
              <w:t>rd</w:t>
            </w:r>
            <w:proofErr w:type="spellEnd"/>
            <w:r w:rsidRPr="00B20488">
              <w:rPr>
                <w:rFonts w:ascii="AR CENA" w:hAnsi="AR CENA" w:cs="Arial"/>
                <w:sz w:val="25"/>
                <w:szCs w:val="24"/>
              </w:rPr>
              <w:t xml:space="preserve"> as integer)</w:t>
            </w:r>
          </w:p>
        </w:tc>
        <w:tc>
          <w:tcPr>
            <w:tcW w:w="2549" w:type="dxa"/>
            <w:vAlign w:val="center"/>
          </w:tcPr>
          <w:p w14:paraId="15BE8B51" w14:textId="77777777" w:rsidR="007414E4" w:rsidRPr="00B20488" w:rsidRDefault="007414E4" w:rsidP="00953453">
            <w:pPr>
              <w:rPr>
                <w:rFonts w:ascii="AR CENA" w:hAnsi="AR CENA" w:cs="Arial"/>
                <w:sz w:val="25"/>
                <w:szCs w:val="24"/>
              </w:rPr>
            </w:pPr>
            <w:proofErr w:type="spellStart"/>
            <w:r w:rsidRPr="00B20488">
              <w:rPr>
                <w:rFonts w:ascii="AR CENA" w:hAnsi="AR CENA" w:cs="Arial"/>
                <w:sz w:val="25"/>
                <w:szCs w:val="24"/>
              </w:rPr>
              <w:t>YCo-rd</w:t>
            </w:r>
            <w:proofErr w:type="spellEnd"/>
            <w:r w:rsidRPr="00B20488">
              <w:rPr>
                <w:rFonts w:ascii="AR CENA" w:hAnsi="AR CENA" w:cs="Arial"/>
                <w:sz w:val="25"/>
                <w:szCs w:val="24"/>
              </w:rPr>
              <w:t xml:space="preserve"> &gt;= 0 AND &lt;=11</w:t>
            </w:r>
          </w:p>
          <w:p w14:paraId="49F36782" w14:textId="77777777" w:rsidR="007414E4" w:rsidRPr="00B20488" w:rsidRDefault="007414E4" w:rsidP="00953453">
            <w:pPr>
              <w:rPr>
                <w:rFonts w:ascii="AR CENA" w:hAnsi="AR CENA" w:cs="Arial"/>
                <w:sz w:val="25"/>
                <w:szCs w:val="36"/>
              </w:rPr>
            </w:pPr>
            <w:r w:rsidRPr="00B20488">
              <w:rPr>
                <w:rFonts w:ascii="AR CENA" w:hAnsi="AR CENA" w:cs="Arial"/>
                <w:sz w:val="25"/>
                <w:szCs w:val="24"/>
              </w:rPr>
              <w:t>X Co-</w:t>
            </w:r>
            <w:proofErr w:type="spellStart"/>
            <w:r w:rsidRPr="00B20488">
              <w:rPr>
                <w:rFonts w:ascii="AR CENA" w:hAnsi="AR CENA" w:cs="Arial"/>
                <w:sz w:val="25"/>
                <w:szCs w:val="24"/>
              </w:rPr>
              <w:t>rd</w:t>
            </w:r>
            <w:proofErr w:type="spellEnd"/>
            <w:r w:rsidRPr="00B20488">
              <w:rPr>
                <w:rFonts w:ascii="AR CENA" w:hAnsi="AR CENA" w:cs="Arial"/>
                <w:sz w:val="25"/>
                <w:szCs w:val="24"/>
              </w:rPr>
              <w:t xml:space="preserve"> &gt;=0 AND &lt;=9</w:t>
            </w:r>
          </w:p>
        </w:tc>
        <w:tc>
          <w:tcPr>
            <w:tcW w:w="2549" w:type="dxa"/>
            <w:vAlign w:val="center"/>
          </w:tcPr>
          <w:p w14:paraId="19D6D233" w14:textId="77777777" w:rsidR="007414E4" w:rsidRPr="00B20488" w:rsidRDefault="007414E4" w:rsidP="00953453">
            <w:pPr>
              <w:rPr>
                <w:rFonts w:ascii="AR CENA" w:hAnsi="AR CENA" w:cs="Arial"/>
                <w:sz w:val="25"/>
                <w:szCs w:val="36"/>
              </w:rPr>
            </w:pPr>
            <w:r w:rsidRPr="00B20488">
              <w:rPr>
                <w:rFonts w:ascii="AR CENA" w:hAnsi="AR CENA" w:cs="Arial"/>
                <w:sz w:val="25"/>
                <w:szCs w:val="24"/>
              </w:rPr>
              <w:t>4, 9</w:t>
            </w:r>
          </w:p>
        </w:tc>
      </w:tr>
      <w:tr w:rsidR="007414E4" w:rsidRPr="00B20488" w14:paraId="5C4C3F48" w14:textId="77777777" w:rsidTr="00E9304D">
        <w:trPr>
          <w:jc w:val="center"/>
        </w:trPr>
        <w:tc>
          <w:tcPr>
            <w:tcW w:w="2548" w:type="dxa"/>
            <w:vAlign w:val="center"/>
          </w:tcPr>
          <w:p w14:paraId="0B7D00C4" w14:textId="77777777" w:rsidR="007414E4" w:rsidRPr="00B20488" w:rsidRDefault="007414E4" w:rsidP="00953453">
            <w:pPr>
              <w:rPr>
                <w:rFonts w:ascii="AR CENA" w:hAnsi="AR CENA" w:cs="Arial"/>
                <w:sz w:val="25"/>
                <w:szCs w:val="24"/>
              </w:rPr>
            </w:pPr>
            <w:r w:rsidRPr="00B20488">
              <w:rPr>
                <w:rFonts w:ascii="AR CENA" w:hAnsi="AR CENA" w:cs="Arial"/>
                <w:sz w:val="25"/>
                <w:szCs w:val="24"/>
              </w:rPr>
              <w:t>Menu option</w:t>
            </w:r>
          </w:p>
        </w:tc>
        <w:tc>
          <w:tcPr>
            <w:tcW w:w="2549" w:type="dxa"/>
            <w:vAlign w:val="center"/>
          </w:tcPr>
          <w:p w14:paraId="55931500" w14:textId="77777777" w:rsidR="007414E4" w:rsidRPr="00B20488" w:rsidRDefault="007414E4" w:rsidP="00953453">
            <w:pPr>
              <w:rPr>
                <w:rFonts w:ascii="AR CENA" w:hAnsi="AR CENA" w:cs="Arial"/>
                <w:sz w:val="25"/>
                <w:szCs w:val="24"/>
              </w:rPr>
            </w:pPr>
            <w:r w:rsidRPr="00B20488">
              <w:rPr>
                <w:rFonts w:ascii="AR CENA" w:hAnsi="AR CENA" w:cs="Arial"/>
                <w:sz w:val="25"/>
                <w:szCs w:val="24"/>
              </w:rPr>
              <w:t>integer</w:t>
            </w:r>
          </w:p>
        </w:tc>
        <w:tc>
          <w:tcPr>
            <w:tcW w:w="2549" w:type="dxa"/>
            <w:vAlign w:val="center"/>
          </w:tcPr>
          <w:p w14:paraId="06998AE1" w14:textId="77777777" w:rsidR="007414E4" w:rsidRPr="00B20488" w:rsidRDefault="007414E4" w:rsidP="00953453">
            <w:pPr>
              <w:rPr>
                <w:rFonts w:ascii="AR CENA" w:hAnsi="AR CENA" w:cs="Arial"/>
                <w:sz w:val="25"/>
                <w:szCs w:val="24"/>
              </w:rPr>
            </w:pPr>
            <w:r w:rsidRPr="00B20488">
              <w:rPr>
                <w:rFonts w:ascii="AR CENA" w:hAnsi="AR CENA" w:cs="Arial"/>
                <w:sz w:val="25"/>
                <w:szCs w:val="24"/>
              </w:rPr>
              <w:t>&gt;=1 AND &lt;=6</w:t>
            </w:r>
          </w:p>
        </w:tc>
        <w:tc>
          <w:tcPr>
            <w:tcW w:w="2549" w:type="dxa"/>
            <w:vAlign w:val="center"/>
          </w:tcPr>
          <w:p w14:paraId="4B71801A" w14:textId="77777777" w:rsidR="007414E4" w:rsidRPr="00B20488" w:rsidRDefault="007414E4" w:rsidP="00953453">
            <w:pPr>
              <w:rPr>
                <w:rFonts w:ascii="AR CENA" w:hAnsi="AR CENA" w:cs="Arial"/>
                <w:sz w:val="25"/>
                <w:szCs w:val="24"/>
              </w:rPr>
            </w:pPr>
            <w:r w:rsidRPr="00B20488">
              <w:rPr>
                <w:rFonts w:ascii="AR CENA" w:hAnsi="AR CENA" w:cs="Arial"/>
                <w:sz w:val="25"/>
                <w:szCs w:val="24"/>
              </w:rPr>
              <w:t>6 (Quit)</w:t>
            </w:r>
          </w:p>
        </w:tc>
      </w:tr>
      <w:tr w:rsidR="007414E4" w:rsidRPr="00B20488" w14:paraId="4950917A" w14:textId="77777777" w:rsidTr="00E9304D">
        <w:trPr>
          <w:jc w:val="center"/>
        </w:trPr>
        <w:tc>
          <w:tcPr>
            <w:tcW w:w="2548" w:type="dxa"/>
            <w:vAlign w:val="center"/>
          </w:tcPr>
          <w:p w14:paraId="7424A530" w14:textId="77777777" w:rsidR="007414E4" w:rsidRPr="00B20488" w:rsidRDefault="007414E4" w:rsidP="00953453">
            <w:pPr>
              <w:rPr>
                <w:rFonts w:ascii="AR CENA" w:hAnsi="AR CENA" w:cs="Arial"/>
                <w:sz w:val="25"/>
                <w:szCs w:val="24"/>
              </w:rPr>
            </w:pPr>
            <w:r w:rsidRPr="00B20488">
              <w:rPr>
                <w:rFonts w:ascii="AR CENA" w:hAnsi="AR CENA" w:cs="Arial"/>
                <w:sz w:val="25"/>
                <w:szCs w:val="24"/>
              </w:rPr>
              <w:t>Guess X Co-ordinate</w:t>
            </w:r>
          </w:p>
        </w:tc>
        <w:tc>
          <w:tcPr>
            <w:tcW w:w="2549" w:type="dxa"/>
            <w:vAlign w:val="center"/>
          </w:tcPr>
          <w:p w14:paraId="3CE22231" w14:textId="77777777" w:rsidR="007414E4" w:rsidRPr="00B20488" w:rsidRDefault="007414E4" w:rsidP="00953453">
            <w:pPr>
              <w:rPr>
                <w:rFonts w:ascii="AR CENA" w:hAnsi="AR CENA" w:cs="Arial"/>
                <w:sz w:val="25"/>
                <w:szCs w:val="24"/>
              </w:rPr>
            </w:pPr>
            <w:r w:rsidRPr="00B20488">
              <w:rPr>
                <w:rFonts w:ascii="AR CENA" w:hAnsi="AR CENA" w:cs="Arial"/>
                <w:sz w:val="25"/>
                <w:szCs w:val="24"/>
              </w:rPr>
              <w:t>integer</w:t>
            </w:r>
          </w:p>
        </w:tc>
        <w:tc>
          <w:tcPr>
            <w:tcW w:w="2549" w:type="dxa"/>
            <w:vAlign w:val="center"/>
          </w:tcPr>
          <w:p w14:paraId="4A46801A" w14:textId="77777777" w:rsidR="007414E4" w:rsidRPr="00B20488" w:rsidRDefault="007414E4" w:rsidP="00953453">
            <w:pPr>
              <w:rPr>
                <w:rFonts w:ascii="AR CENA" w:hAnsi="AR CENA" w:cs="Arial"/>
                <w:sz w:val="25"/>
                <w:szCs w:val="24"/>
              </w:rPr>
            </w:pPr>
            <w:r w:rsidRPr="00B20488">
              <w:rPr>
                <w:rFonts w:ascii="AR CENA" w:hAnsi="AR CENA" w:cs="Arial"/>
                <w:sz w:val="25"/>
                <w:szCs w:val="24"/>
              </w:rPr>
              <w:t>X Co-</w:t>
            </w:r>
            <w:proofErr w:type="spellStart"/>
            <w:r w:rsidRPr="00B20488">
              <w:rPr>
                <w:rFonts w:ascii="AR CENA" w:hAnsi="AR CENA" w:cs="Arial"/>
                <w:sz w:val="25"/>
                <w:szCs w:val="24"/>
              </w:rPr>
              <w:t>rd</w:t>
            </w:r>
            <w:proofErr w:type="spellEnd"/>
            <w:r w:rsidRPr="00B20488">
              <w:rPr>
                <w:rFonts w:ascii="AR CENA" w:hAnsi="AR CENA" w:cs="Arial"/>
                <w:sz w:val="25"/>
                <w:szCs w:val="24"/>
              </w:rPr>
              <w:t xml:space="preserve"> &gt;=0 AND &lt;=9</w:t>
            </w:r>
          </w:p>
        </w:tc>
        <w:tc>
          <w:tcPr>
            <w:tcW w:w="2549" w:type="dxa"/>
            <w:vAlign w:val="center"/>
          </w:tcPr>
          <w:p w14:paraId="0DAD382B" w14:textId="77777777" w:rsidR="007414E4" w:rsidRPr="00B20488" w:rsidRDefault="007414E4" w:rsidP="00953453">
            <w:pPr>
              <w:rPr>
                <w:rFonts w:ascii="AR CENA" w:hAnsi="AR CENA" w:cs="Arial"/>
                <w:sz w:val="25"/>
                <w:szCs w:val="24"/>
              </w:rPr>
            </w:pPr>
          </w:p>
        </w:tc>
      </w:tr>
      <w:tr w:rsidR="007414E4" w:rsidRPr="00B20488" w14:paraId="256337C7" w14:textId="77777777" w:rsidTr="00E9304D">
        <w:trPr>
          <w:jc w:val="center"/>
        </w:trPr>
        <w:tc>
          <w:tcPr>
            <w:tcW w:w="2548" w:type="dxa"/>
            <w:vAlign w:val="center"/>
          </w:tcPr>
          <w:p w14:paraId="32E9D694" w14:textId="77777777" w:rsidR="007414E4" w:rsidRPr="00B20488" w:rsidRDefault="007414E4" w:rsidP="00953453">
            <w:pPr>
              <w:rPr>
                <w:rFonts w:ascii="AR CENA" w:hAnsi="AR CENA" w:cs="Arial"/>
                <w:sz w:val="25"/>
                <w:szCs w:val="24"/>
              </w:rPr>
            </w:pPr>
            <w:r w:rsidRPr="00B20488">
              <w:rPr>
                <w:rFonts w:ascii="AR CENA" w:hAnsi="AR CENA" w:cs="Arial"/>
                <w:sz w:val="25"/>
                <w:szCs w:val="24"/>
              </w:rPr>
              <w:t>Guess Y Co-ordinate</w:t>
            </w:r>
          </w:p>
        </w:tc>
        <w:tc>
          <w:tcPr>
            <w:tcW w:w="2549" w:type="dxa"/>
            <w:vAlign w:val="center"/>
          </w:tcPr>
          <w:p w14:paraId="4FD9BCC3" w14:textId="77777777" w:rsidR="007414E4" w:rsidRPr="00B20488" w:rsidRDefault="007414E4" w:rsidP="00953453">
            <w:pPr>
              <w:rPr>
                <w:rFonts w:ascii="AR CENA" w:hAnsi="AR CENA" w:cs="Arial"/>
                <w:sz w:val="25"/>
                <w:szCs w:val="24"/>
              </w:rPr>
            </w:pPr>
            <w:r w:rsidRPr="00B20488">
              <w:rPr>
                <w:rFonts w:ascii="AR CENA" w:hAnsi="AR CENA" w:cs="Arial"/>
                <w:sz w:val="25"/>
                <w:szCs w:val="24"/>
              </w:rPr>
              <w:t>integer</w:t>
            </w:r>
          </w:p>
        </w:tc>
        <w:tc>
          <w:tcPr>
            <w:tcW w:w="2549" w:type="dxa"/>
            <w:vAlign w:val="center"/>
          </w:tcPr>
          <w:p w14:paraId="6F2B6C3D" w14:textId="77777777" w:rsidR="007414E4" w:rsidRPr="00B20488" w:rsidRDefault="007414E4" w:rsidP="00953453">
            <w:pPr>
              <w:rPr>
                <w:rFonts w:ascii="AR CENA" w:hAnsi="AR CENA" w:cs="Arial"/>
                <w:sz w:val="25"/>
                <w:szCs w:val="24"/>
              </w:rPr>
            </w:pPr>
            <w:proofErr w:type="spellStart"/>
            <w:r w:rsidRPr="00B20488">
              <w:rPr>
                <w:rFonts w:ascii="AR CENA" w:hAnsi="AR CENA" w:cs="Arial"/>
                <w:sz w:val="25"/>
                <w:szCs w:val="24"/>
              </w:rPr>
              <w:t>YCo-rd</w:t>
            </w:r>
            <w:proofErr w:type="spellEnd"/>
            <w:r w:rsidRPr="00B20488">
              <w:rPr>
                <w:rFonts w:ascii="AR CENA" w:hAnsi="AR CENA" w:cs="Arial"/>
                <w:sz w:val="25"/>
                <w:szCs w:val="24"/>
              </w:rPr>
              <w:t xml:space="preserve"> &gt;= 0 AND &lt;=11</w:t>
            </w:r>
          </w:p>
        </w:tc>
        <w:tc>
          <w:tcPr>
            <w:tcW w:w="2549" w:type="dxa"/>
            <w:vAlign w:val="center"/>
          </w:tcPr>
          <w:p w14:paraId="6FE45379" w14:textId="77777777" w:rsidR="007414E4" w:rsidRPr="00B20488" w:rsidRDefault="007414E4" w:rsidP="00953453">
            <w:pPr>
              <w:rPr>
                <w:rFonts w:ascii="AR CENA" w:hAnsi="AR CENA" w:cs="Arial"/>
                <w:sz w:val="25"/>
                <w:szCs w:val="24"/>
              </w:rPr>
            </w:pPr>
          </w:p>
        </w:tc>
      </w:tr>
      <w:tr w:rsidR="007414E4" w:rsidRPr="00B20488" w14:paraId="70D5E0E8" w14:textId="77777777" w:rsidTr="00E9304D">
        <w:trPr>
          <w:jc w:val="center"/>
        </w:trPr>
        <w:tc>
          <w:tcPr>
            <w:tcW w:w="2548" w:type="dxa"/>
            <w:vAlign w:val="center"/>
          </w:tcPr>
          <w:p w14:paraId="6A5F99A5"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1 ships</w:t>
            </w:r>
          </w:p>
        </w:tc>
        <w:tc>
          <w:tcPr>
            <w:tcW w:w="2549" w:type="dxa"/>
            <w:vAlign w:val="center"/>
          </w:tcPr>
          <w:p w14:paraId="70962C4D" w14:textId="77777777" w:rsidR="007414E4" w:rsidRPr="00B20488" w:rsidRDefault="007414E4" w:rsidP="00953453">
            <w:pPr>
              <w:rPr>
                <w:rFonts w:ascii="AR CENA" w:hAnsi="AR CENA" w:cs="Arial"/>
                <w:sz w:val="25"/>
                <w:szCs w:val="24"/>
              </w:rPr>
            </w:pPr>
            <w:r w:rsidRPr="00B20488">
              <w:rPr>
                <w:rFonts w:ascii="AR CENA" w:hAnsi="AR CENA" w:cs="Arial"/>
                <w:sz w:val="25"/>
                <w:szCs w:val="24"/>
              </w:rPr>
              <w:t>2-D string array</w:t>
            </w:r>
          </w:p>
        </w:tc>
        <w:tc>
          <w:tcPr>
            <w:tcW w:w="2549" w:type="dxa"/>
            <w:vAlign w:val="center"/>
          </w:tcPr>
          <w:p w14:paraId="4C2E6C40" w14:textId="77777777" w:rsidR="007414E4" w:rsidRPr="00B20488" w:rsidRDefault="007414E4" w:rsidP="00953453">
            <w:pPr>
              <w:rPr>
                <w:rFonts w:ascii="AR CENA" w:hAnsi="AR CENA" w:cs="Arial"/>
                <w:sz w:val="25"/>
                <w:szCs w:val="24"/>
              </w:rPr>
            </w:pPr>
          </w:p>
        </w:tc>
        <w:tc>
          <w:tcPr>
            <w:tcW w:w="2549" w:type="dxa"/>
            <w:vAlign w:val="center"/>
          </w:tcPr>
          <w:p w14:paraId="2BFBAAD8" w14:textId="77777777" w:rsidR="007414E4" w:rsidRPr="00B20488" w:rsidRDefault="007414E4" w:rsidP="00953453">
            <w:pPr>
              <w:rPr>
                <w:rFonts w:ascii="AR CENA" w:hAnsi="AR CENA" w:cs="Arial"/>
                <w:sz w:val="25"/>
                <w:szCs w:val="24"/>
              </w:rPr>
            </w:pPr>
            <w:r w:rsidRPr="00B20488">
              <w:rPr>
                <w:rFonts w:ascii="AR CENA" w:hAnsi="AR CENA" w:cs="Arial"/>
                <w:sz w:val="25"/>
                <w:szCs w:val="24"/>
              </w:rPr>
              <w:t>(</w:t>
            </w:r>
            <w:r w:rsidR="00886940" w:rsidRPr="00B20488">
              <w:rPr>
                <w:rFonts w:ascii="AR CENA" w:hAnsi="AR CENA" w:cs="Arial"/>
                <w:sz w:val="25"/>
                <w:szCs w:val="24"/>
              </w:rPr>
              <w:t>““</w:t>
            </w:r>
            <w:r w:rsidRPr="00B20488">
              <w:rPr>
                <w:rFonts w:ascii="AR CENA" w:hAnsi="AR CENA" w:cs="Arial"/>
                <w:sz w:val="25"/>
                <w:szCs w:val="24"/>
              </w:rPr>
              <w:t>,</w:t>
            </w:r>
            <w:r w:rsidR="00886940" w:rsidRPr="00B20488">
              <w:rPr>
                <w:rFonts w:ascii="AR CENA" w:hAnsi="AR CENA" w:cs="Arial"/>
                <w:sz w:val="25"/>
                <w:szCs w:val="24"/>
              </w:rPr>
              <w:t>”“</w:t>
            </w:r>
            <w:r w:rsidRPr="00B20488">
              <w:rPr>
                <w:rFonts w:ascii="AR CENA" w:hAnsi="AR CENA" w:cs="Arial"/>
                <w:sz w:val="25"/>
                <w:szCs w:val="24"/>
              </w:rPr>
              <w:t>,</w:t>
            </w:r>
            <w:r w:rsidR="00886940" w:rsidRPr="00B20488">
              <w:rPr>
                <w:rFonts w:ascii="AR CENA" w:hAnsi="AR CENA" w:cs="Arial"/>
                <w:sz w:val="25"/>
                <w:szCs w:val="24"/>
              </w:rPr>
              <w:t>”“</w:t>
            </w:r>
            <w:r w:rsidRPr="00B20488">
              <w:rPr>
                <w:rFonts w:ascii="AR CENA" w:hAnsi="AR CENA" w:cs="Arial"/>
                <w:sz w:val="25"/>
                <w:szCs w:val="24"/>
              </w:rPr>
              <w:t>,</w:t>
            </w:r>
            <w:r w:rsidR="00886940" w:rsidRPr="00B20488">
              <w:rPr>
                <w:rFonts w:ascii="AR CENA" w:hAnsi="AR CENA" w:cs="Arial"/>
                <w:sz w:val="25"/>
                <w:szCs w:val="24"/>
              </w:rPr>
              <w:t>”</w:t>
            </w:r>
            <w:r w:rsidRPr="00B20488">
              <w:rPr>
                <w:rFonts w:ascii="AR CENA" w:hAnsi="AR CENA" w:cs="Arial"/>
                <w:sz w:val="25"/>
                <w:szCs w:val="24"/>
              </w:rPr>
              <w:t>B</w:t>
            </w:r>
            <w:r w:rsidR="00886940" w:rsidRPr="00B20488">
              <w:rPr>
                <w:rFonts w:ascii="AR CENA" w:hAnsi="AR CENA" w:cs="Arial"/>
                <w:sz w:val="25"/>
                <w:szCs w:val="24"/>
              </w:rPr>
              <w:t>”</w:t>
            </w:r>
            <w:r w:rsidRPr="00B20488">
              <w:rPr>
                <w:rFonts w:ascii="AR CENA" w:hAnsi="AR CENA" w:cs="Arial"/>
                <w:sz w:val="25"/>
                <w:szCs w:val="24"/>
              </w:rPr>
              <w:t>,</w:t>
            </w:r>
            <w:r w:rsidR="00886940" w:rsidRPr="00B20488">
              <w:rPr>
                <w:rFonts w:ascii="AR CENA" w:hAnsi="AR CENA" w:cs="Arial"/>
                <w:sz w:val="25"/>
                <w:szCs w:val="24"/>
              </w:rPr>
              <w:t>”</w:t>
            </w:r>
            <w:r w:rsidRPr="00B20488">
              <w:rPr>
                <w:rFonts w:ascii="AR CENA" w:hAnsi="AR CENA" w:cs="Arial"/>
                <w:sz w:val="25"/>
                <w:szCs w:val="24"/>
              </w:rPr>
              <w:t>B</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w:t>
            </w:r>
          </w:p>
        </w:tc>
      </w:tr>
      <w:tr w:rsidR="007414E4" w:rsidRPr="00B20488" w14:paraId="4BDA6B0F" w14:textId="77777777" w:rsidTr="00E9304D">
        <w:trPr>
          <w:jc w:val="center"/>
        </w:trPr>
        <w:tc>
          <w:tcPr>
            <w:tcW w:w="2548" w:type="dxa"/>
            <w:tcBorders>
              <w:bottom w:val="single" w:sz="12" w:space="0" w:color="auto"/>
            </w:tcBorders>
            <w:vAlign w:val="center"/>
          </w:tcPr>
          <w:p w14:paraId="58220636" w14:textId="77777777" w:rsidR="007414E4" w:rsidRPr="00B20488" w:rsidRDefault="007414E4" w:rsidP="00953453">
            <w:pPr>
              <w:rPr>
                <w:rFonts w:ascii="AR CENA" w:hAnsi="AR CENA" w:cs="Arial"/>
                <w:sz w:val="25"/>
                <w:szCs w:val="24"/>
              </w:rPr>
            </w:pPr>
            <w:r w:rsidRPr="00B20488">
              <w:rPr>
                <w:rFonts w:ascii="AR CENA" w:hAnsi="AR CENA" w:cs="Arial"/>
                <w:sz w:val="25"/>
                <w:szCs w:val="24"/>
              </w:rPr>
              <w:t>Player 2 ships</w:t>
            </w:r>
          </w:p>
        </w:tc>
        <w:tc>
          <w:tcPr>
            <w:tcW w:w="2549" w:type="dxa"/>
            <w:tcBorders>
              <w:bottom w:val="single" w:sz="12" w:space="0" w:color="auto"/>
            </w:tcBorders>
            <w:vAlign w:val="center"/>
          </w:tcPr>
          <w:p w14:paraId="2C552F0B" w14:textId="77777777" w:rsidR="007414E4" w:rsidRPr="00B20488" w:rsidRDefault="007414E4" w:rsidP="00953453">
            <w:pPr>
              <w:rPr>
                <w:rFonts w:ascii="AR CENA" w:hAnsi="AR CENA" w:cs="Arial"/>
                <w:sz w:val="25"/>
                <w:szCs w:val="24"/>
              </w:rPr>
            </w:pPr>
            <w:r w:rsidRPr="00B20488">
              <w:rPr>
                <w:rFonts w:ascii="AR CENA" w:hAnsi="AR CENA" w:cs="Arial"/>
                <w:sz w:val="25"/>
                <w:szCs w:val="24"/>
              </w:rPr>
              <w:t>2-D string array</w:t>
            </w:r>
          </w:p>
        </w:tc>
        <w:tc>
          <w:tcPr>
            <w:tcW w:w="2549" w:type="dxa"/>
            <w:tcBorders>
              <w:bottom w:val="single" w:sz="12" w:space="0" w:color="auto"/>
            </w:tcBorders>
            <w:vAlign w:val="center"/>
          </w:tcPr>
          <w:p w14:paraId="5AFA8246" w14:textId="77777777" w:rsidR="007414E4" w:rsidRPr="00B20488" w:rsidRDefault="007414E4" w:rsidP="00953453">
            <w:pPr>
              <w:rPr>
                <w:rFonts w:ascii="AR CENA" w:hAnsi="AR CENA" w:cs="Arial"/>
                <w:sz w:val="25"/>
                <w:szCs w:val="24"/>
              </w:rPr>
            </w:pPr>
          </w:p>
        </w:tc>
        <w:tc>
          <w:tcPr>
            <w:tcW w:w="2549" w:type="dxa"/>
            <w:tcBorders>
              <w:bottom w:val="single" w:sz="12" w:space="0" w:color="auto"/>
            </w:tcBorders>
            <w:vAlign w:val="center"/>
          </w:tcPr>
          <w:p w14:paraId="5764A9FE" w14:textId="77777777" w:rsidR="007414E4" w:rsidRPr="00B20488" w:rsidRDefault="007414E4" w:rsidP="00953453">
            <w:pPr>
              <w:rPr>
                <w:rFonts w:ascii="AR CENA" w:hAnsi="AR CENA" w:cs="Arial"/>
                <w:sz w:val="25"/>
                <w:szCs w:val="24"/>
              </w:rPr>
            </w:pPr>
            <w:r w:rsidRPr="00B20488">
              <w:rPr>
                <w:rFonts w:ascii="AR CENA" w:hAnsi="AR CENA" w:cs="Arial"/>
                <w:sz w:val="25"/>
                <w:szCs w:val="24"/>
              </w:rPr>
              <w:t>(</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S</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B</w:t>
            </w:r>
            <w:r w:rsidR="00886940" w:rsidRPr="00B20488">
              <w:rPr>
                <w:rFonts w:ascii="AR CENA" w:hAnsi="AR CENA" w:cs="Arial"/>
                <w:sz w:val="25"/>
                <w:szCs w:val="24"/>
              </w:rPr>
              <w:t>”</w:t>
            </w:r>
            <w:r w:rsidRPr="00B20488">
              <w:rPr>
                <w:rFonts w:ascii="AR CENA" w:hAnsi="AR CENA" w:cs="Arial"/>
                <w:sz w:val="25"/>
                <w:szCs w:val="24"/>
              </w:rPr>
              <w:t xml:space="preserve">, </w:t>
            </w:r>
            <w:r w:rsidR="00886940" w:rsidRPr="00B20488">
              <w:rPr>
                <w:rFonts w:ascii="AR CENA" w:hAnsi="AR CENA" w:cs="Arial"/>
                <w:sz w:val="25"/>
                <w:szCs w:val="24"/>
              </w:rPr>
              <w:t>“</w:t>
            </w:r>
            <w:r w:rsidRPr="00B20488">
              <w:rPr>
                <w:rFonts w:ascii="AR CENA" w:hAnsi="AR CENA" w:cs="Arial"/>
                <w:sz w:val="25"/>
                <w:szCs w:val="24"/>
              </w:rPr>
              <w:t>B</w:t>
            </w:r>
            <w:r w:rsidR="00886940" w:rsidRPr="00B20488">
              <w:rPr>
                <w:rFonts w:ascii="AR CENA" w:hAnsi="AR CENA" w:cs="Arial"/>
                <w:sz w:val="25"/>
                <w:szCs w:val="24"/>
              </w:rPr>
              <w:t>”…</w:t>
            </w:r>
            <w:r w:rsidRPr="00B20488">
              <w:rPr>
                <w:rFonts w:ascii="AR CENA" w:hAnsi="AR CENA" w:cs="Arial"/>
                <w:sz w:val="25"/>
                <w:szCs w:val="24"/>
              </w:rPr>
              <w:t>……)</w:t>
            </w:r>
          </w:p>
        </w:tc>
      </w:tr>
    </w:tbl>
    <w:p w14:paraId="154A0CF9" w14:textId="77777777" w:rsidR="00721EF5" w:rsidRPr="00B20488" w:rsidRDefault="00721EF5" w:rsidP="00CE7A5E"/>
    <w:p w14:paraId="54E05CDC" w14:textId="77777777" w:rsidR="007414E4" w:rsidRPr="00B20488" w:rsidRDefault="007414E4" w:rsidP="00C159F6">
      <w:pPr>
        <w:pStyle w:val="h1alt2"/>
      </w:pPr>
      <w:r w:rsidRPr="00B20488">
        <w:t>Record structure</w:t>
      </w:r>
    </w:p>
    <w:p w14:paraId="3E574ACD"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If you are going to be saving records to a text file, then it is necessary to design the structure for one record that will be saved into the file.</w:t>
      </w:r>
    </w:p>
    <w:p w14:paraId="35DD5D03" w14:textId="77777777" w:rsidR="000E4E37" w:rsidRPr="00B20488" w:rsidRDefault="000E4E37" w:rsidP="005A2ED5">
      <w:pPr>
        <w:rPr>
          <w:rFonts w:ascii="Calibri" w:hAnsi="Calibri" w:cs="Arial"/>
          <w:sz w:val="12"/>
          <w:szCs w:val="24"/>
        </w:rPr>
      </w:pPr>
    </w:p>
    <w:p w14:paraId="0845FAF5" w14:textId="4189185B" w:rsidR="007414E4" w:rsidRPr="00B20488" w:rsidRDefault="007414E4" w:rsidP="005A2ED5">
      <w:pPr>
        <w:rPr>
          <w:rFonts w:ascii="Segoe UI" w:hAnsi="Segoe UI" w:cs="Arial"/>
          <w:sz w:val="21"/>
          <w:szCs w:val="24"/>
        </w:rPr>
      </w:pPr>
      <w:r w:rsidRPr="00B20488">
        <w:rPr>
          <w:rFonts w:ascii="Segoe UI" w:hAnsi="Segoe UI" w:cs="Arial"/>
          <w:sz w:val="21"/>
          <w:szCs w:val="24"/>
        </w:rPr>
        <w:t>In the case of the spaceship program it will be possible to save the state of the gameplay – the</w:t>
      </w:r>
      <w:r w:rsidR="0063145E" w:rsidRPr="00B20488">
        <w:rPr>
          <w:rFonts w:ascii="Segoe UI" w:hAnsi="Segoe UI" w:cs="Arial"/>
          <w:sz w:val="21"/>
          <w:szCs w:val="24"/>
        </w:rPr>
        <w:t xml:space="preserve"> example in</w:t>
      </w:r>
      <w:r w:rsidRPr="00B20488">
        <w:rPr>
          <w:rFonts w:ascii="Segoe UI" w:hAnsi="Segoe UI" w:cs="Arial"/>
          <w:sz w:val="21"/>
          <w:szCs w:val="24"/>
        </w:rPr>
        <w:t xml:space="preserve"> </w:t>
      </w:r>
      <w:r w:rsidRPr="00B20488">
        <w:rPr>
          <w:rFonts w:ascii="Segoe UI Semibold" w:hAnsi="Segoe UI Semibold" w:cs="Arial"/>
          <w:sz w:val="21"/>
          <w:szCs w:val="24"/>
        </w:rPr>
        <w:t>table 1</w:t>
      </w:r>
      <w:r w:rsidR="00F161C1">
        <w:rPr>
          <w:rFonts w:ascii="Segoe UI Semibold" w:hAnsi="Segoe UI Semibold" w:cs="Arial"/>
          <w:sz w:val="21"/>
          <w:szCs w:val="24"/>
        </w:rPr>
        <w:t>1</w:t>
      </w:r>
      <w:r w:rsidR="0063145E" w:rsidRPr="00B20488">
        <w:rPr>
          <w:rFonts w:ascii="Segoe UI" w:hAnsi="Segoe UI" w:cs="Arial"/>
          <w:sz w:val="21"/>
          <w:szCs w:val="24"/>
        </w:rPr>
        <w:t xml:space="preserve"> </w:t>
      </w:r>
      <w:r w:rsidRPr="00B20488">
        <w:rPr>
          <w:rFonts w:ascii="Segoe UI" w:hAnsi="Segoe UI" w:cs="Arial"/>
          <w:sz w:val="21"/>
          <w:szCs w:val="24"/>
        </w:rPr>
        <w:t xml:space="preserve">shows how a single record that might be saved to the </w:t>
      </w:r>
      <w:r w:rsidR="00886940" w:rsidRPr="00B20488">
        <w:rPr>
          <w:rFonts w:ascii="Segoe UI" w:hAnsi="Segoe UI" w:cs="Arial"/>
          <w:sz w:val="21"/>
          <w:szCs w:val="24"/>
        </w:rPr>
        <w:t>“</w:t>
      </w:r>
      <w:r w:rsidRPr="00B20488">
        <w:rPr>
          <w:rFonts w:ascii="Segoe UI" w:hAnsi="Segoe UI" w:cs="Arial"/>
          <w:sz w:val="21"/>
          <w:szCs w:val="24"/>
        </w:rPr>
        <w:t>Saved Games</w:t>
      </w:r>
      <w:r w:rsidR="00886940" w:rsidRPr="00B20488">
        <w:rPr>
          <w:rFonts w:ascii="Segoe UI" w:hAnsi="Segoe UI" w:cs="Arial"/>
          <w:sz w:val="21"/>
          <w:szCs w:val="24"/>
        </w:rPr>
        <w:t>”</w:t>
      </w:r>
      <w:r w:rsidRPr="00B20488">
        <w:rPr>
          <w:rFonts w:ascii="Segoe UI" w:hAnsi="Segoe UI" w:cs="Arial"/>
          <w:sz w:val="21"/>
          <w:szCs w:val="24"/>
        </w:rPr>
        <w:t xml:space="preserve"> file would be constructed </w:t>
      </w:r>
    </w:p>
    <w:p w14:paraId="7FB94BB0" w14:textId="77777777" w:rsidR="000E4E37" w:rsidRPr="00B20488" w:rsidRDefault="000E4E37" w:rsidP="005A2ED5">
      <w:pPr>
        <w:rPr>
          <w:rFonts w:ascii="Segoe UI" w:hAnsi="Segoe UI" w:cs="Arial"/>
          <w:sz w:val="21"/>
          <w:szCs w:val="24"/>
        </w:rPr>
      </w:pPr>
    </w:p>
    <w:p w14:paraId="0299921B" w14:textId="767822E1"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Table 1</w:t>
      </w:r>
      <w:r w:rsidR="00F161C1">
        <w:rPr>
          <w:rFonts w:ascii="Tw Cen MT" w:hAnsi="Tw Cen MT"/>
          <w:b w:val="0"/>
          <w:sz w:val="22"/>
        </w:rPr>
        <w:t>1</w:t>
      </w:r>
      <w:r w:rsidRPr="00B20488">
        <w:rPr>
          <w:rFonts w:ascii="Tw Cen MT" w:hAnsi="Tw Cen MT"/>
          <w:b w:val="0"/>
          <w:sz w:val="22"/>
        </w:rPr>
        <w:t xml:space="preserve"> – </w:t>
      </w:r>
      <w:r w:rsidR="00470E6A" w:rsidRPr="00B20488">
        <w:rPr>
          <w:rFonts w:ascii="Tw Cen MT" w:hAnsi="Tw Cen MT"/>
          <w:b w:val="0"/>
          <w:sz w:val="22"/>
        </w:rPr>
        <w:t xml:space="preserve">Spaceships: </w:t>
      </w:r>
      <w:r w:rsidRPr="00B20488">
        <w:rPr>
          <w:rFonts w:ascii="Tw Cen MT" w:hAnsi="Tw Cen MT"/>
          <w:b w:val="0"/>
          <w:sz w:val="22"/>
        </w:rPr>
        <w:t xml:space="preserve">Example of a Record Structure </w:t>
      </w:r>
    </w:p>
    <w:p w14:paraId="5886D054" w14:textId="77777777" w:rsidR="00470E6A" w:rsidRPr="00B20488" w:rsidRDefault="00470E6A" w:rsidP="00470E6A">
      <w:pPr>
        <w:pStyle w:val="fig"/>
        <w:ind w:right="424"/>
        <w:jc w:val="center"/>
        <w:rPr>
          <w:rFonts w:ascii="Tw Cen MT" w:hAnsi="Tw Cen MT"/>
          <w:b w:val="0"/>
          <w:sz w:val="12"/>
        </w:rPr>
      </w:pPr>
    </w:p>
    <w:tbl>
      <w:tblPr>
        <w:tblStyle w:val="ZigZag"/>
        <w:tblW w:w="2253" w:type="pct"/>
        <w:jc w:val="center"/>
        <w:tblLook w:val="04A0" w:firstRow="1" w:lastRow="0" w:firstColumn="1" w:lastColumn="0" w:noHBand="0" w:noVBand="1"/>
      </w:tblPr>
      <w:tblGrid>
        <w:gridCol w:w="1806"/>
        <w:gridCol w:w="2779"/>
      </w:tblGrid>
      <w:tr w:rsidR="007414E4" w:rsidRPr="00B20488" w14:paraId="6AB31D61" w14:textId="77777777" w:rsidTr="001A4FEA">
        <w:trPr>
          <w:cnfStyle w:val="100000000000" w:firstRow="1" w:lastRow="0" w:firstColumn="0" w:lastColumn="0" w:oddVBand="0" w:evenVBand="0" w:oddHBand="0" w:evenHBand="0" w:firstRowFirstColumn="0" w:firstRowLastColumn="0" w:lastRowFirstColumn="0" w:lastRowLastColumn="0"/>
          <w:trHeight w:val="20"/>
          <w:jc w:val="center"/>
        </w:trPr>
        <w:tc>
          <w:tcPr>
            <w:tcW w:w="1806" w:type="dxa"/>
            <w:tcBorders>
              <w:top w:val="single" w:sz="12" w:space="0" w:color="auto"/>
              <w:left w:val="single" w:sz="12" w:space="0" w:color="auto"/>
              <w:bottom w:val="single" w:sz="4" w:space="0" w:color="auto"/>
              <w:right w:val="single" w:sz="4" w:space="0" w:color="FFFFFF" w:themeColor="background1"/>
            </w:tcBorders>
            <w:shd w:val="clear" w:color="auto" w:fill="000000" w:themeFill="text1"/>
          </w:tcPr>
          <w:p w14:paraId="46F2FB09" w14:textId="77777777" w:rsidR="007414E4" w:rsidRPr="00B20488" w:rsidRDefault="007414E4" w:rsidP="00FD64EC">
            <w:pPr>
              <w:rPr>
                <w:rFonts w:ascii="AR CENA" w:hAnsi="AR CENA" w:cs="Arial"/>
                <w:sz w:val="27"/>
                <w:szCs w:val="24"/>
              </w:rPr>
            </w:pPr>
            <w:r w:rsidRPr="00B20488">
              <w:rPr>
                <w:rFonts w:ascii="AR CENA" w:hAnsi="AR CENA" w:cs="Arial"/>
                <w:b w:val="0"/>
                <w:sz w:val="27"/>
                <w:szCs w:val="24"/>
              </w:rPr>
              <w:t>Record element</w:t>
            </w:r>
          </w:p>
        </w:tc>
        <w:tc>
          <w:tcPr>
            <w:tcW w:w="2778" w:type="dxa"/>
            <w:tcBorders>
              <w:top w:val="single" w:sz="12" w:space="0" w:color="auto"/>
              <w:left w:val="single" w:sz="4" w:space="0" w:color="FFFFFF" w:themeColor="background1"/>
              <w:bottom w:val="single" w:sz="4" w:space="0" w:color="auto"/>
              <w:right w:val="single" w:sz="12" w:space="0" w:color="auto"/>
            </w:tcBorders>
            <w:shd w:val="clear" w:color="auto" w:fill="000000" w:themeFill="text1"/>
          </w:tcPr>
          <w:p w14:paraId="729574EA" w14:textId="77777777" w:rsidR="007414E4" w:rsidRPr="00B20488" w:rsidRDefault="007414E4" w:rsidP="00FD64EC">
            <w:pPr>
              <w:rPr>
                <w:rFonts w:ascii="AR CENA" w:hAnsi="AR CENA" w:cs="Arial"/>
                <w:b w:val="0"/>
                <w:sz w:val="27"/>
                <w:szCs w:val="24"/>
              </w:rPr>
            </w:pPr>
            <w:r w:rsidRPr="00B20488">
              <w:rPr>
                <w:rFonts w:ascii="AR CENA" w:hAnsi="AR CENA" w:cs="Arial"/>
                <w:b w:val="0"/>
                <w:sz w:val="27"/>
                <w:szCs w:val="24"/>
              </w:rPr>
              <w:t>Size</w:t>
            </w:r>
          </w:p>
        </w:tc>
      </w:tr>
      <w:tr w:rsidR="007414E4" w:rsidRPr="00B20488" w14:paraId="263C3F11" w14:textId="77777777" w:rsidTr="002D654C">
        <w:trPr>
          <w:trHeight w:val="20"/>
          <w:jc w:val="center"/>
        </w:trPr>
        <w:tc>
          <w:tcPr>
            <w:tcW w:w="1806" w:type="dxa"/>
            <w:tcBorders>
              <w:top w:val="single" w:sz="4" w:space="0" w:color="auto"/>
            </w:tcBorders>
          </w:tcPr>
          <w:p w14:paraId="747B137D" w14:textId="77777777" w:rsidR="007414E4" w:rsidRPr="00B20488" w:rsidRDefault="007414E4" w:rsidP="00FD64EC">
            <w:pPr>
              <w:jc w:val="center"/>
              <w:rPr>
                <w:rFonts w:ascii="AR CENA" w:hAnsi="AR CENA" w:cs="Arial"/>
                <w:sz w:val="25"/>
                <w:szCs w:val="24"/>
              </w:rPr>
            </w:pPr>
            <w:r w:rsidRPr="00B20488">
              <w:rPr>
                <w:rFonts w:ascii="AR CENA" w:hAnsi="AR CENA" w:cs="Arial"/>
                <w:sz w:val="25"/>
                <w:szCs w:val="24"/>
              </w:rPr>
              <w:t>Player 1 ships</w:t>
            </w:r>
          </w:p>
        </w:tc>
        <w:tc>
          <w:tcPr>
            <w:tcW w:w="2778" w:type="dxa"/>
            <w:tcBorders>
              <w:top w:val="single" w:sz="4" w:space="0" w:color="auto"/>
            </w:tcBorders>
          </w:tcPr>
          <w:p w14:paraId="30A788EA" w14:textId="77777777" w:rsidR="007414E4" w:rsidRPr="00B20488" w:rsidRDefault="007414E4" w:rsidP="00FD64EC">
            <w:pPr>
              <w:jc w:val="center"/>
              <w:rPr>
                <w:rFonts w:ascii="AR CENA" w:hAnsi="AR CENA" w:cs="Arial"/>
                <w:sz w:val="25"/>
                <w:szCs w:val="24"/>
              </w:rPr>
            </w:pPr>
            <w:r w:rsidRPr="00B20488">
              <w:rPr>
                <w:rFonts w:ascii="AR CENA" w:hAnsi="AR CENA" w:cs="Arial"/>
                <w:sz w:val="25"/>
                <w:szCs w:val="24"/>
              </w:rPr>
              <w:t>120 characters = 960 bytes</w:t>
            </w:r>
          </w:p>
        </w:tc>
      </w:tr>
      <w:tr w:rsidR="007414E4" w:rsidRPr="00B20488" w14:paraId="443CAC62" w14:textId="77777777" w:rsidTr="00A42C67">
        <w:trPr>
          <w:trHeight w:val="20"/>
          <w:jc w:val="center"/>
        </w:trPr>
        <w:tc>
          <w:tcPr>
            <w:tcW w:w="1806" w:type="dxa"/>
          </w:tcPr>
          <w:p w14:paraId="704C42A5" w14:textId="77777777" w:rsidR="007414E4" w:rsidRPr="00B20488" w:rsidRDefault="007414E4" w:rsidP="00FD64EC">
            <w:pPr>
              <w:jc w:val="center"/>
              <w:rPr>
                <w:rFonts w:ascii="AR CENA" w:hAnsi="AR CENA" w:cs="Arial"/>
                <w:sz w:val="25"/>
                <w:szCs w:val="24"/>
              </w:rPr>
            </w:pPr>
            <w:r w:rsidRPr="00B20488">
              <w:rPr>
                <w:rFonts w:ascii="AR CENA" w:hAnsi="AR CENA" w:cs="Arial"/>
                <w:sz w:val="25"/>
                <w:szCs w:val="24"/>
              </w:rPr>
              <w:t>Player 2 ships</w:t>
            </w:r>
          </w:p>
        </w:tc>
        <w:tc>
          <w:tcPr>
            <w:tcW w:w="2778" w:type="dxa"/>
          </w:tcPr>
          <w:p w14:paraId="38A59B1E" w14:textId="77777777" w:rsidR="007414E4" w:rsidRPr="00B20488" w:rsidRDefault="007414E4" w:rsidP="00FD64EC">
            <w:pPr>
              <w:jc w:val="center"/>
              <w:rPr>
                <w:rFonts w:ascii="AR CENA" w:hAnsi="AR CENA" w:cs="Arial"/>
                <w:sz w:val="25"/>
                <w:szCs w:val="24"/>
              </w:rPr>
            </w:pPr>
            <w:r w:rsidRPr="00B20488">
              <w:rPr>
                <w:rFonts w:ascii="AR CENA" w:hAnsi="AR CENA" w:cs="Arial"/>
                <w:sz w:val="25"/>
                <w:szCs w:val="24"/>
              </w:rPr>
              <w:t>120 characters = 960 bytes</w:t>
            </w:r>
          </w:p>
        </w:tc>
      </w:tr>
      <w:tr w:rsidR="007414E4" w:rsidRPr="00B20488" w14:paraId="3D5B6E7D" w14:textId="77777777" w:rsidTr="001A4FEA">
        <w:trPr>
          <w:trHeight w:val="20"/>
          <w:jc w:val="center"/>
        </w:trPr>
        <w:tc>
          <w:tcPr>
            <w:tcW w:w="4584" w:type="dxa"/>
            <w:gridSpan w:val="2"/>
            <w:tcBorders>
              <w:bottom w:val="single" w:sz="12" w:space="0" w:color="auto"/>
            </w:tcBorders>
          </w:tcPr>
          <w:p w14:paraId="66AE0750" w14:textId="77777777" w:rsidR="007414E4" w:rsidRPr="00B20488" w:rsidRDefault="007414E4" w:rsidP="00FD64EC">
            <w:pPr>
              <w:jc w:val="center"/>
              <w:rPr>
                <w:rFonts w:ascii="AR CENA" w:hAnsi="AR CENA" w:cs="Arial"/>
                <w:sz w:val="25"/>
                <w:szCs w:val="24"/>
              </w:rPr>
            </w:pPr>
            <w:r w:rsidRPr="00B20488">
              <w:rPr>
                <w:rFonts w:ascii="AR CENA" w:hAnsi="AR CENA" w:cs="Arial"/>
                <w:sz w:val="25"/>
                <w:szCs w:val="24"/>
              </w:rPr>
              <w:t>One record = 1920 bytes</w:t>
            </w:r>
          </w:p>
        </w:tc>
      </w:tr>
    </w:tbl>
    <w:p w14:paraId="77AA96DC" w14:textId="77777777" w:rsidR="007414E4" w:rsidRPr="00B20488" w:rsidRDefault="007414E4" w:rsidP="00C159F6">
      <w:pPr>
        <w:pStyle w:val="h1alt2"/>
      </w:pPr>
      <w:r w:rsidRPr="00B20488">
        <w:lastRenderedPageBreak/>
        <w:t xml:space="preserve">Data </w:t>
      </w:r>
      <w:r w:rsidR="00CE7A5E" w:rsidRPr="00B20488">
        <w:t>s</w:t>
      </w:r>
      <w:r w:rsidRPr="00B20488">
        <w:t xml:space="preserve">tructures </w:t>
      </w:r>
    </w:p>
    <w:p w14:paraId="666A73E0" w14:textId="77777777" w:rsidR="007414E4" w:rsidRPr="00B20488" w:rsidRDefault="007414E4" w:rsidP="00721EF5">
      <w:pPr>
        <w:jc w:val="both"/>
        <w:rPr>
          <w:rFonts w:ascii="Segoe UI" w:hAnsi="Segoe UI" w:cs="Arial"/>
          <w:sz w:val="21"/>
          <w:szCs w:val="24"/>
        </w:rPr>
      </w:pPr>
      <w:r w:rsidRPr="00B20488">
        <w:rPr>
          <w:rFonts w:ascii="Segoe UI" w:hAnsi="Segoe UI" w:cs="Arial"/>
          <w:sz w:val="21"/>
          <w:szCs w:val="24"/>
        </w:rPr>
        <w:t>If you plan to use a structure, a tree, a graph, stack, queue or linked list then you should show how these will be implemented</w:t>
      </w:r>
      <w:r w:rsidR="00886940" w:rsidRPr="00B20488">
        <w:rPr>
          <w:rFonts w:ascii="Segoe UI" w:hAnsi="Segoe UI" w:cs="Arial"/>
          <w:sz w:val="21"/>
          <w:szCs w:val="24"/>
        </w:rPr>
        <w:t xml:space="preserve">.  </w:t>
      </w:r>
    </w:p>
    <w:p w14:paraId="1CEC3F41" w14:textId="77777777" w:rsidR="007414E4" w:rsidRPr="00B20488" w:rsidRDefault="007414E4" w:rsidP="005A2ED5">
      <w:pPr>
        <w:rPr>
          <w:rFonts w:ascii="Calibri" w:hAnsi="Calibri" w:cs="Arial"/>
          <w:sz w:val="12"/>
          <w:szCs w:val="24"/>
        </w:rPr>
      </w:pPr>
    </w:p>
    <w:p w14:paraId="2E436327" w14:textId="77777777" w:rsidR="007414E4" w:rsidRPr="00B20488" w:rsidRDefault="00A42C67" w:rsidP="00F02B5C">
      <w:pPr>
        <w:ind w:firstLine="425"/>
        <w:rPr>
          <w:rFonts w:ascii="Calibri" w:hAnsi="Calibri" w:cs="Arial"/>
          <w:sz w:val="12"/>
          <w:szCs w:val="24"/>
        </w:rPr>
      </w:pPr>
      <w:r w:rsidRPr="00B20488">
        <w:rPr>
          <w:rFonts w:ascii="Calibri" w:hAnsi="Calibri" w:cs="Arial"/>
          <w:noProof/>
          <w:sz w:val="12"/>
          <w:szCs w:val="24"/>
          <w:lang w:eastAsia="en-GB"/>
        </w:rPr>
        <mc:AlternateContent>
          <mc:Choice Requires="wps">
            <w:drawing>
              <wp:anchor distT="45720" distB="45720" distL="114300" distR="114300" simplePos="0" relativeHeight="251715584" behindDoc="0" locked="0" layoutInCell="1" allowOverlap="1" wp14:anchorId="731C8FE9" wp14:editId="30A05FF0">
                <wp:simplePos x="0" y="0"/>
                <wp:positionH relativeFrom="margin">
                  <wp:posOffset>2540</wp:posOffset>
                </wp:positionH>
                <wp:positionV relativeFrom="paragraph">
                  <wp:posOffset>68580</wp:posOffset>
                </wp:positionV>
                <wp:extent cx="2971800" cy="18192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819275"/>
                        </a:xfrm>
                        <a:prstGeom prst="rect">
                          <a:avLst/>
                        </a:prstGeom>
                        <a:solidFill>
                          <a:srgbClr val="FFFFFF"/>
                        </a:solidFill>
                        <a:ln w="9525">
                          <a:solidFill>
                            <a:srgbClr val="000000"/>
                          </a:solidFill>
                          <a:miter lim="800000"/>
                          <a:headEnd/>
                          <a:tailEnd/>
                        </a:ln>
                      </wps:spPr>
                      <wps:txbx>
                        <w:txbxContent>
                          <w:p w14:paraId="67FC1167"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STRUCTURE FIGHTER</w:t>
                            </w:r>
                          </w:p>
                          <w:p w14:paraId="4C347D73"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FighterName</w:t>
                            </w:r>
                            <w:proofErr w:type="spellEnd"/>
                            <w:r w:rsidRPr="00A42C67">
                              <w:rPr>
                                <w:rFonts w:ascii="Courier New" w:hAnsi="Courier New" w:cs="Courier New"/>
                                <w:sz w:val="24"/>
                              </w:rPr>
                              <w:t xml:space="preserve"> as String</w:t>
                            </w:r>
                          </w:p>
                          <w:p w14:paraId="14BD873C"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FighterXC-ord</w:t>
                            </w:r>
                            <w:proofErr w:type="spellEnd"/>
                            <w:r w:rsidRPr="00A42C67">
                              <w:rPr>
                                <w:rFonts w:ascii="Courier New" w:hAnsi="Courier New" w:cs="Courier New"/>
                                <w:sz w:val="24"/>
                              </w:rPr>
                              <w:t xml:space="preserve"> as integer</w:t>
                            </w:r>
                          </w:p>
                          <w:p w14:paraId="45F9D633"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FighterYCo-ord</w:t>
                            </w:r>
                            <w:proofErr w:type="spellEnd"/>
                            <w:r w:rsidRPr="00A42C67">
                              <w:rPr>
                                <w:rFonts w:ascii="Courier New" w:hAnsi="Courier New" w:cs="Courier New"/>
                                <w:sz w:val="24"/>
                              </w:rPr>
                              <w:t xml:space="preserve"> as integer</w:t>
                            </w:r>
                          </w:p>
                          <w:p w14:paraId="1C9B2E5B"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FighterHealth</w:t>
                            </w:r>
                            <w:proofErr w:type="spellEnd"/>
                            <w:r w:rsidRPr="00A42C67">
                              <w:rPr>
                                <w:rFonts w:ascii="Courier New" w:hAnsi="Courier New" w:cs="Courier New"/>
                                <w:sz w:val="24"/>
                              </w:rPr>
                              <w:t xml:space="preserve"> as Integer</w:t>
                            </w:r>
                          </w:p>
                          <w:p w14:paraId="084E2C02"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FighterSize</w:t>
                            </w:r>
                            <w:proofErr w:type="spellEnd"/>
                            <w:r w:rsidRPr="00A42C67">
                              <w:rPr>
                                <w:rFonts w:ascii="Courier New" w:hAnsi="Courier New" w:cs="Courier New"/>
                                <w:sz w:val="24"/>
                              </w:rPr>
                              <w:t xml:space="preserve"> as integer</w:t>
                            </w:r>
                          </w:p>
                          <w:p w14:paraId="39FAFF20" w14:textId="77777777" w:rsidR="00B20488"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proofErr w:type="gramStart"/>
                            <w:r w:rsidRPr="00A42C67">
                              <w:rPr>
                                <w:rFonts w:ascii="Courier New" w:hAnsi="Courier New" w:cs="Courier New"/>
                                <w:sz w:val="24"/>
                              </w:rPr>
                              <w:t>FighterDestroyed</w:t>
                            </w:r>
                            <w:proofErr w:type="spellEnd"/>
                            <w:r w:rsidRPr="00A42C67">
                              <w:rPr>
                                <w:rFonts w:ascii="Courier New" w:hAnsi="Courier New" w:cs="Courier New"/>
                                <w:sz w:val="24"/>
                              </w:rPr>
                              <w:t xml:space="preserve">  as</w:t>
                            </w:r>
                            <w:proofErr w:type="gramEnd"/>
                            <w:r w:rsidRPr="00A42C67">
                              <w:rPr>
                                <w:rFonts w:ascii="Courier New" w:hAnsi="Courier New" w:cs="Courier New"/>
                                <w:sz w:val="24"/>
                              </w:rPr>
                              <w:t xml:space="preserve"> Boolean</w:t>
                            </w:r>
                          </w:p>
                          <w:p w14:paraId="6D1A4384" w14:textId="77777777" w:rsidR="00B20488" w:rsidRPr="00A42C67" w:rsidRDefault="00B20488" w:rsidP="00A42C67">
                            <w:pPr>
                              <w:spacing w:before="40" w:line="300" w:lineRule="auto"/>
                              <w:rPr>
                                <w:rFonts w:ascii="Courier New" w:hAnsi="Courier New" w:cs="Courier New"/>
                                <w:sz w:val="24"/>
                              </w:rPr>
                            </w:pPr>
                            <w:r w:rsidRPr="00A42C67">
                              <w:rPr>
                                <w:rFonts w:ascii="Courier New" w:hAnsi="Courier New" w:cs="Courier New"/>
                                <w:sz w:val="24"/>
                              </w:rPr>
                              <w:t>END STRUCTURE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C8FE9" id="_x0000_s1301" type="#_x0000_t202" style="position:absolute;left:0;text-align:left;margin-left:.2pt;margin-top:5.4pt;width:234pt;height:143.2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">
                <v:textbox>
                  <w:txbxContent>
                    <w:p w14:paraId="67FC1167"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STRUCTURE FIGHTER</w:t>
                      </w:r>
                    </w:p>
                    <w:p w14:paraId="4C347D73"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FighterName</w:t>
                      </w:r>
                      <w:proofErr w:type="spellEnd"/>
                      <w:r w:rsidRPr="00A42C67">
                        <w:rPr>
                          <w:rFonts w:ascii="Courier New" w:hAnsi="Courier New" w:cs="Courier New"/>
                          <w:sz w:val="24"/>
                        </w:rPr>
                        <w:t xml:space="preserve"> as String</w:t>
                      </w:r>
                    </w:p>
                    <w:p w14:paraId="14BD873C"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FighterXC-ord</w:t>
                      </w:r>
                      <w:proofErr w:type="spellEnd"/>
                      <w:r w:rsidRPr="00A42C67">
                        <w:rPr>
                          <w:rFonts w:ascii="Courier New" w:hAnsi="Courier New" w:cs="Courier New"/>
                          <w:sz w:val="24"/>
                        </w:rPr>
                        <w:t xml:space="preserve"> as integer</w:t>
                      </w:r>
                    </w:p>
                    <w:p w14:paraId="45F9D633"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FighterYCo-ord</w:t>
                      </w:r>
                      <w:proofErr w:type="spellEnd"/>
                      <w:r w:rsidRPr="00A42C67">
                        <w:rPr>
                          <w:rFonts w:ascii="Courier New" w:hAnsi="Courier New" w:cs="Courier New"/>
                          <w:sz w:val="24"/>
                        </w:rPr>
                        <w:t xml:space="preserve"> as integer</w:t>
                      </w:r>
                    </w:p>
                    <w:p w14:paraId="1C9B2E5B"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FighterHealth</w:t>
                      </w:r>
                      <w:proofErr w:type="spellEnd"/>
                      <w:r w:rsidRPr="00A42C67">
                        <w:rPr>
                          <w:rFonts w:ascii="Courier New" w:hAnsi="Courier New" w:cs="Courier New"/>
                          <w:sz w:val="24"/>
                        </w:rPr>
                        <w:t xml:space="preserve"> as Integer</w:t>
                      </w:r>
                    </w:p>
                    <w:p w14:paraId="084E2C02" w14:textId="77777777" w:rsidR="00B20488" w:rsidRPr="00A42C67"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r w:rsidRPr="00A42C67">
                        <w:rPr>
                          <w:rFonts w:ascii="Courier New" w:hAnsi="Courier New" w:cs="Courier New"/>
                          <w:sz w:val="24"/>
                        </w:rPr>
                        <w:t>FighterSize</w:t>
                      </w:r>
                      <w:proofErr w:type="spellEnd"/>
                      <w:r w:rsidRPr="00A42C67">
                        <w:rPr>
                          <w:rFonts w:ascii="Courier New" w:hAnsi="Courier New" w:cs="Courier New"/>
                          <w:sz w:val="24"/>
                        </w:rPr>
                        <w:t xml:space="preserve"> as integer</w:t>
                      </w:r>
                    </w:p>
                    <w:p w14:paraId="39FAFF20" w14:textId="77777777" w:rsidR="00B20488" w:rsidRDefault="00B20488" w:rsidP="00A42C67">
                      <w:pPr>
                        <w:spacing w:line="300" w:lineRule="auto"/>
                        <w:rPr>
                          <w:rFonts w:ascii="Courier New" w:hAnsi="Courier New" w:cs="Courier New"/>
                          <w:sz w:val="24"/>
                        </w:rPr>
                      </w:pPr>
                      <w:r w:rsidRPr="00A42C67">
                        <w:rPr>
                          <w:rFonts w:ascii="Courier New" w:hAnsi="Courier New" w:cs="Courier New"/>
                          <w:sz w:val="24"/>
                        </w:rPr>
                        <w:t xml:space="preserve">  </w:t>
                      </w:r>
                      <w:proofErr w:type="spellStart"/>
                      <w:proofErr w:type="gramStart"/>
                      <w:r w:rsidRPr="00A42C67">
                        <w:rPr>
                          <w:rFonts w:ascii="Courier New" w:hAnsi="Courier New" w:cs="Courier New"/>
                          <w:sz w:val="24"/>
                        </w:rPr>
                        <w:t>FighterDestroyed</w:t>
                      </w:r>
                      <w:proofErr w:type="spellEnd"/>
                      <w:r w:rsidRPr="00A42C67">
                        <w:rPr>
                          <w:rFonts w:ascii="Courier New" w:hAnsi="Courier New" w:cs="Courier New"/>
                          <w:sz w:val="24"/>
                        </w:rPr>
                        <w:t xml:space="preserve">  as</w:t>
                      </w:r>
                      <w:proofErr w:type="gramEnd"/>
                      <w:r w:rsidRPr="00A42C67">
                        <w:rPr>
                          <w:rFonts w:ascii="Courier New" w:hAnsi="Courier New" w:cs="Courier New"/>
                          <w:sz w:val="24"/>
                        </w:rPr>
                        <w:t xml:space="preserve"> Boolean</w:t>
                      </w:r>
                    </w:p>
                    <w:p w14:paraId="6D1A4384" w14:textId="77777777" w:rsidR="00B20488" w:rsidRPr="00A42C67" w:rsidRDefault="00B20488" w:rsidP="00A42C67">
                      <w:pPr>
                        <w:spacing w:before="40" w:line="300" w:lineRule="auto"/>
                        <w:rPr>
                          <w:rFonts w:ascii="Courier New" w:hAnsi="Courier New" w:cs="Courier New"/>
                          <w:sz w:val="24"/>
                        </w:rPr>
                      </w:pPr>
                      <w:r w:rsidRPr="00A42C67">
                        <w:rPr>
                          <w:rFonts w:ascii="Courier New" w:hAnsi="Courier New" w:cs="Courier New"/>
                          <w:sz w:val="24"/>
                        </w:rPr>
                        <w:t>END STRUCTURE</w:t>
                      </w:r>
                    </w:p>
                  </w:txbxContent>
                </v:textbox>
                <w10:wrap type="square" anchorx="margin"/>
              </v:shape>
            </w:pict>
          </mc:Fallback>
        </mc:AlternateContent>
      </w:r>
    </w:p>
    <w:p w14:paraId="6A3F8E08"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example shows the data items and their data types for a User-defined Fighter Structure</w:t>
      </w:r>
    </w:p>
    <w:p w14:paraId="2338B1F5" w14:textId="77777777" w:rsidR="007414E4" w:rsidRPr="00B20488" w:rsidRDefault="007414E4" w:rsidP="005A2ED5">
      <w:pPr>
        <w:rPr>
          <w:rFonts w:ascii="Calibri" w:hAnsi="Calibri" w:cs="Arial"/>
          <w:b/>
          <w:sz w:val="36"/>
          <w:szCs w:val="36"/>
        </w:rPr>
      </w:pPr>
    </w:p>
    <w:p w14:paraId="510FD0CE" w14:textId="77777777" w:rsidR="007414E4" w:rsidRPr="00B20488" w:rsidRDefault="007414E4" w:rsidP="005A2ED5">
      <w:pPr>
        <w:rPr>
          <w:rFonts w:ascii="Calibri" w:hAnsi="Calibri" w:cs="Arial"/>
          <w:b/>
          <w:sz w:val="36"/>
          <w:szCs w:val="36"/>
        </w:rPr>
      </w:pPr>
    </w:p>
    <w:p w14:paraId="66CA4FA4" w14:textId="77777777" w:rsidR="000E4E37" w:rsidRPr="00B20488" w:rsidRDefault="000E4E37" w:rsidP="005A2ED5">
      <w:pPr>
        <w:rPr>
          <w:rFonts w:ascii="Calibri" w:hAnsi="Calibri" w:cs="Arial"/>
          <w:b/>
          <w:sz w:val="36"/>
          <w:szCs w:val="36"/>
        </w:rPr>
      </w:pPr>
    </w:p>
    <w:p w14:paraId="7A5E3A7D" w14:textId="77777777" w:rsidR="000E4E37" w:rsidRPr="00B20488" w:rsidRDefault="000E4E37" w:rsidP="005A2ED5">
      <w:pPr>
        <w:rPr>
          <w:rFonts w:ascii="Calibri" w:hAnsi="Calibri" w:cs="Arial"/>
          <w:b/>
          <w:sz w:val="36"/>
          <w:szCs w:val="36"/>
        </w:rPr>
      </w:pPr>
    </w:p>
    <w:p w14:paraId="0BF6CD8B" w14:textId="77777777" w:rsidR="000E4E37" w:rsidRPr="00B20488" w:rsidRDefault="000E4E37" w:rsidP="005A2ED5">
      <w:pPr>
        <w:rPr>
          <w:rFonts w:ascii="Calibri" w:hAnsi="Calibri" w:cs="Arial"/>
          <w:b/>
          <w:sz w:val="36"/>
          <w:szCs w:val="36"/>
        </w:rPr>
      </w:pPr>
    </w:p>
    <w:p w14:paraId="1637F1FD" w14:textId="77777777" w:rsidR="00A42C67" w:rsidRPr="00B20488" w:rsidRDefault="00A42C67" w:rsidP="005A2ED5">
      <w:pPr>
        <w:rPr>
          <w:rFonts w:ascii="Calibri" w:hAnsi="Calibri" w:cs="Arial"/>
          <w:b/>
          <w:sz w:val="36"/>
          <w:szCs w:val="36"/>
        </w:rPr>
      </w:pPr>
    </w:p>
    <w:p w14:paraId="7B4B3BFE" w14:textId="77777777" w:rsidR="00A42C67" w:rsidRPr="00B20488" w:rsidRDefault="00A42C67" w:rsidP="005A2ED5">
      <w:pPr>
        <w:rPr>
          <w:rFonts w:ascii="Calibri" w:hAnsi="Calibri" w:cs="Arial"/>
          <w:b/>
          <w:sz w:val="36"/>
          <w:szCs w:val="36"/>
        </w:rPr>
      </w:pPr>
    </w:p>
    <w:p w14:paraId="10496B40" w14:textId="77777777" w:rsidR="007414E4" w:rsidRPr="00B20488" w:rsidRDefault="007414E4" w:rsidP="005A2ED5">
      <w:pPr>
        <w:rPr>
          <w:rFonts w:ascii="Calibri" w:hAnsi="Calibri" w:cs="Arial"/>
          <w:b/>
          <w:sz w:val="36"/>
          <w:szCs w:val="36"/>
        </w:rPr>
      </w:pPr>
      <w:r w:rsidRPr="00B20488">
        <w:rPr>
          <w:rFonts w:ascii="Calibri" w:hAnsi="Calibri" w:cs="Arial"/>
          <w:b/>
          <w:noProof/>
          <w:sz w:val="36"/>
          <w:szCs w:val="36"/>
          <w:lang w:eastAsia="en-GB"/>
        </w:rPr>
        <mc:AlternateContent>
          <mc:Choice Requires="wps">
            <w:drawing>
              <wp:anchor distT="0" distB="0" distL="114300" distR="114300" simplePos="0" relativeHeight="251716608" behindDoc="0" locked="0" layoutInCell="1" allowOverlap="1" wp14:anchorId="3D796060" wp14:editId="138D468B">
                <wp:simplePos x="0" y="0"/>
                <wp:positionH relativeFrom="margin">
                  <wp:align>left</wp:align>
                </wp:positionH>
                <wp:positionV relativeFrom="paragraph">
                  <wp:posOffset>6350</wp:posOffset>
                </wp:positionV>
                <wp:extent cx="4146550" cy="3898900"/>
                <wp:effectExtent l="0" t="0" r="25400" b="14605"/>
                <wp:wrapSquare wrapText="bothSides"/>
                <wp:docPr id="302" name="Text Box 302"/>
                <wp:cNvGraphicFramePr/>
                <a:graphic xmlns:a="http://schemas.openxmlformats.org/drawingml/2006/main">
                  <a:graphicData uri="http://schemas.microsoft.com/office/word/2010/wordprocessingShape">
                    <wps:wsp>
                      <wps:cNvSpPr txBox="1"/>
                      <wps:spPr>
                        <a:xfrm>
                          <a:off x="0" y="0"/>
                          <a:ext cx="4146550" cy="3898900"/>
                        </a:xfrm>
                        <a:prstGeom prst="rect">
                          <a:avLst/>
                        </a:prstGeom>
                        <a:solidFill>
                          <a:schemeClr val="lt1"/>
                        </a:solidFill>
                        <a:ln w="6350">
                          <a:solidFill>
                            <a:prstClr val="black"/>
                          </a:solidFill>
                        </a:ln>
                      </wps:spPr>
                      <wps:txbx>
                        <w:txbxContent>
                          <w:p w14:paraId="5C990086" w14:textId="77777777" w:rsidR="00B20488" w:rsidRPr="00A42C67" w:rsidRDefault="00B20488" w:rsidP="007414E4">
                            <w:pPr>
                              <w:rPr>
                                <w:rFonts w:ascii="AR CENA" w:hAnsi="AR CENA"/>
                                <w:sz w:val="28"/>
                              </w:rPr>
                            </w:pPr>
                            <w:r>
                              <w:rPr>
                                <w:rFonts w:ascii="AR CENA" w:hAnsi="AR CENA"/>
                                <w:sz w:val="28"/>
                              </w:rPr>
                              <w:t>LINEAR</w:t>
                            </w:r>
                            <w:r w:rsidRPr="00A42C67">
                              <w:rPr>
                                <w:rFonts w:ascii="AR CENA" w:hAnsi="AR CENA"/>
                                <w:sz w:val="28"/>
                              </w:rPr>
                              <w:t xml:space="preserve"> Queue</w:t>
                            </w:r>
                          </w:p>
                          <w:p w14:paraId="74B5F08A" w14:textId="77777777" w:rsidR="00B20488" w:rsidRPr="00A42C67" w:rsidRDefault="00B20488" w:rsidP="007414E4">
                            <w:pPr>
                              <w:rPr>
                                <w:rFonts w:ascii="AR CENA" w:hAnsi="AR CENA"/>
                                <w:sz w:val="24"/>
                              </w:rPr>
                            </w:pPr>
                            <w:r w:rsidRPr="00A42C67">
                              <w:rPr>
                                <w:rFonts w:ascii="AR CENA" w:hAnsi="AR CENA"/>
                                <w:sz w:val="24"/>
                              </w:rPr>
                              <w:t>At the end of the game the user will be presented with a list of the ships destroyed in the order in which they were destroyed. I will use a linear queue to hold this information. As each ship is destroyed it will be added to their “Destroyed” Queue. When the game is over the Queue will be output to the interface in the order in which items were added.</w:t>
                            </w:r>
                          </w:p>
                          <w:p w14:paraId="02D9D280" w14:textId="77777777" w:rsidR="00B20488" w:rsidRPr="00A42C67" w:rsidRDefault="00B20488" w:rsidP="007414E4">
                            <w:pPr>
                              <w:rPr>
                                <w:rFonts w:ascii="AR CENA" w:hAnsi="AR CENA"/>
                                <w:sz w:val="24"/>
                              </w:rPr>
                            </w:pPr>
                          </w:p>
                          <w:p w14:paraId="796D2F6B" w14:textId="77777777" w:rsidR="00B20488" w:rsidRPr="00A42C67" w:rsidRDefault="00B20488" w:rsidP="007414E4">
                            <w:pPr>
                              <w:rPr>
                                <w:rFonts w:ascii="AR CENA" w:hAnsi="AR CENA"/>
                                <w:sz w:val="28"/>
                              </w:rPr>
                            </w:pPr>
                            <w:r w:rsidRPr="00A42C67">
                              <w:rPr>
                                <w:rFonts w:ascii="AR CENA" w:hAnsi="AR CENA"/>
                                <w:sz w:val="28"/>
                              </w:rPr>
                              <w:t>Player1Destroyed Queue (Array of Records)</w:t>
                            </w:r>
                          </w:p>
                          <w:p w14:paraId="6CC1218B" w14:textId="77777777" w:rsidR="00B20488" w:rsidRPr="00A42C67" w:rsidRDefault="00B20488" w:rsidP="007414E4">
                            <w:pPr>
                              <w:rPr>
                                <w:rFonts w:ascii="AR CENA" w:hAnsi="AR CENA"/>
                                <w:b/>
                                <w:sz w:val="24"/>
                              </w:rPr>
                            </w:pPr>
                          </w:p>
                          <w:tbl>
                            <w:tblPr>
                              <w:tblStyle w:val="TableGrid"/>
                              <w:tblW w:w="0" w:type="auto"/>
                              <w:tblLook w:val="04A0" w:firstRow="1" w:lastRow="0" w:firstColumn="1" w:lastColumn="0" w:noHBand="0" w:noVBand="1"/>
                            </w:tblPr>
                            <w:tblGrid>
                              <w:gridCol w:w="564"/>
                              <w:gridCol w:w="1701"/>
                            </w:tblGrid>
                            <w:tr w:rsidR="00B20488" w:rsidRPr="00A42C67" w14:paraId="7907C4F7" w14:textId="77777777" w:rsidTr="007414E4">
                              <w:tc>
                                <w:tcPr>
                                  <w:tcW w:w="562" w:type="dxa"/>
                                </w:tcPr>
                                <w:p w14:paraId="4830C436" w14:textId="77777777" w:rsidR="00B20488" w:rsidRPr="00A42C67" w:rsidRDefault="00B20488">
                                  <w:pPr>
                                    <w:rPr>
                                      <w:rFonts w:ascii="AR CENA" w:hAnsi="AR CENA"/>
                                      <w:sz w:val="24"/>
                                    </w:rPr>
                                  </w:pPr>
                                  <w:r w:rsidRPr="00A42C67">
                                    <w:rPr>
                                      <w:rFonts w:ascii="AR CENA" w:hAnsi="AR CENA"/>
                                      <w:sz w:val="24"/>
                                    </w:rPr>
                                    <w:t>[0]</w:t>
                                  </w:r>
                                </w:p>
                              </w:tc>
                              <w:tc>
                                <w:tcPr>
                                  <w:tcW w:w="1701" w:type="dxa"/>
                                </w:tcPr>
                                <w:p w14:paraId="11E4290E" w14:textId="77777777" w:rsidR="00B20488" w:rsidRPr="00A42C67" w:rsidRDefault="00B20488">
                                  <w:pPr>
                                    <w:rPr>
                                      <w:rFonts w:ascii="AR CENA" w:hAnsi="AR CENA"/>
                                      <w:sz w:val="24"/>
                                    </w:rPr>
                                  </w:pPr>
                                  <w:r w:rsidRPr="00A42C67">
                                    <w:rPr>
                                      <w:rFonts w:ascii="AR CENA" w:hAnsi="AR CENA"/>
                                      <w:sz w:val="24"/>
                                    </w:rPr>
                                    <w:t>Fighter object</w:t>
                                  </w:r>
                                </w:p>
                              </w:tc>
                            </w:tr>
                            <w:tr w:rsidR="00B20488" w:rsidRPr="00A42C67" w14:paraId="25F437CD" w14:textId="77777777" w:rsidTr="007414E4">
                              <w:tc>
                                <w:tcPr>
                                  <w:tcW w:w="562" w:type="dxa"/>
                                </w:tcPr>
                                <w:p w14:paraId="3A1C317D" w14:textId="77777777" w:rsidR="00B20488" w:rsidRPr="00A42C67" w:rsidRDefault="00B20488">
                                  <w:pPr>
                                    <w:rPr>
                                      <w:rFonts w:ascii="AR CENA" w:hAnsi="AR CENA"/>
                                      <w:sz w:val="24"/>
                                    </w:rPr>
                                  </w:pPr>
                                  <w:r w:rsidRPr="00A42C67">
                                    <w:rPr>
                                      <w:rFonts w:ascii="AR CENA" w:hAnsi="AR CENA"/>
                                      <w:sz w:val="24"/>
                                    </w:rPr>
                                    <w:t>[1]</w:t>
                                  </w:r>
                                </w:p>
                              </w:tc>
                              <w:tc>
                                <w:tcPr>
                                  <w:tcW w:w="1701" w:type="dxa"/>
                                </w:tcPr>
                                <w:p w14:paraId="66A368B1" w14:textId="77777777" w:rsidR="00B20488" w:rsidRPr="00A42C67" w:rsidRDefault="00B20488">
                                  <w:pPr>
                                    <w:rPr>
                                      <w:rFonts w:ascii="AR CENA" w:hAnsi="AR CENA"/>
                                      <w:sz w:val="24"/>
                                    </w:rPr>
                                  </w:pPr>
                                </w:p>
                              </w:tc>
                            </w:tr>
                            <w:tr w:rsidR="00B20488" w:rsidRPr="00A42C67" w14:paraId="4A479EAE" w14:textId="77777777" w:rsidTr="007414E4">
                              <w:tc>
                                <w:tcPr>
                                  <w:tcW w:w="562" w:type="dxa"/>
                                </w:tcPr>
                                <w:p w14:paraId="250D83B9" w14:textId="77777777" w:rsidR="00B20488" w:rsidRPr="00A42C67" w:rsidRDefault="00B20488">
                                  <w:pPr>
                                    <w:rPr>
                                      <w:rFonts w:ascii="AR CENA" w:hAnsi="AR CENA"/>
                                      <w:sz w:val="24"/>
                                    </w:rPr>
                                  </w:pPr>
                                  <w:r w:rsidRPr="00A42C67">
                                    <w:rPr>
                                      <w:rFonts w:ascii="AR CENA" w:hAnsi="AR CENA"/>
                                      <w:sz w:val="24"/>
                                    </w:rPr>
                                    <w:t>[2]</w:t>
                                  </w:r>
                                </w:p>
                              </w:tc>
                              <w:tc>
                                <w:tcPr>
                                  <w:tcW w:w="1701" w:type="dxa"/>
                                </w:tcPr>
                                <w:p w14:paraId="1283184B" w14:textId="77777777" w:rsidR="00B20488" w:rsidRPr="00A42C67" w:rsidRDefault="00B20488">
                                  <w:pPr>
                                    <w:rPr>
                                      <w:rFonts w:ascii="AR CENA" w:hAnsi="AR CENA"/>
                                      <w:sz w:val="24"/>
                                    </w:rPr>
                                  </w:pPr>
                                </w:p>
                              </w:tc>
                            </w:tr>
                            <w:tr w:rsidR="00B20488" w:rsidRPr="00A42C67" w14:paraId="47ED140B" w14:textId="77777777" w:rsidTr="007414E4">
                              <w:tc>
                                <w:tcPr>
                                  <w:tcW w:w="562" w:type="dxa"/>
                                </w:tcPr>
                                <w:p w14:paraId="389F6436" w14:textId="77777777" w:rsidR="00B20488" w:rsidRPr="00A42C67" w:rsidRDefault="00B20488">
                                  <w:pPr>
                                    <w:rPr>
                                      <w:rFonts w:ascii="AR CENA" w:hAnsi="AR CENA"/>
                                      <w:sz w:val="24"/>
                                    </w:rPr>
                                  </w:pPr>
                                  <w:r w:rsidRPr="00A42C67">
                                    <w:rPr>
                                      <w:rFonts w:ascii="AR CENA" w:hAnsi="AR CENA"/>
                                      <w:sz w:val="24"/>
                                    </w:rPr>
                                    <w:t>[3]</w:t>
                                  </w:r>
                                </w:p>
                              </w:tc>
                              <w:tc>
                                <w:tcPr>
                                  <w:tcW w:w="1701" w:type="dxa"/>
                                </w:tcPr>
                                <w:p w14:paraId="55D42DC7" w14:textId="77777777" w:rsidR="00B20488" w:rsidRPr="00A42C67" w:rsidRDefault="00B20488">
                                  <w:pPr>
                                    <w:rPr>
                                      <w:rFonts w:ascii="AR CENA" w:hAnsi="AR CENA"/>
                                      <w:sz w:val="24"/>
                                    </w:rPr>
                                  </w:pPr>
                                </w:p>
                              </w:tc>
                            </w:tr>
                            <w:tr w:rsidR="00B20488" w:rsidRPr="00A42C67" w14:paraId="4D293D9D" w14:textId="77777777" w:rsidTr="007414E4">
                              <w:tc>
                                <w:tcPr>
                                  <w:tcW w:w="562" w:type="dxa"/>
                                </w:tcPr>
                                <w:p w14:paraId="6D26C149" w14:textId="77777777" w:rsidR="00B20488" w:rsidRPr="00A42C67" w:rsidRDefault="00B20488">
                                  <w:pPr>
                                    <w:rPr>
                                      <w:rFonts w:ascii="AR CENA" w:hAnsi="AR CENA"/>
                                      <w:sz w:val="24"/>
                                    </w:rPr>
                                  </w:pPr>
                                  <w:r w:rsidRPr="00A42C67">
                                    <w:rPr>
                                      <w:rFonts w:ascii="AR CENA" w:hAnsi="AR CENA"/>
                                      <w:sz w:val="24"/>
                                    </w:rPr>
                                    <w:t>[4]</w:t>
                                  </w:r>
                                </w:p>
                              </w:tc>
                              <w:tc>
                                <w:tcPr>
                                  <w:tcW w:w="1701" w:type="dxa"/>
                                </w:tcPr>
                                <w:p w14:paraId="02D1FED1" w14:textId="77777777" w:rsidR="00B20488" w:rsidRPr="00A42C67" w:rsidRDefault="00B20488">
                                  <w:pPr>
                                    <w:rPr>
                                      <w:rFonts w:ascii="AR CENA" w:hAnsi="AR CENA"/>
                                      <w:sz w:val="24"/>
                                    </w:rPr>
                                  </w:pPr>
                                </w:p>
                              </w:tc>
                            </w:tr>
                            <w:tr w:rsidR="00B20488" w:rsidRPr="00A42C67" w14:paraId="3961FF9A" w14:textId="77777777" w:rsidTr="007414E4">
                              <w:tc>
                                <w:tcPr>
                                  <w:tcW w:w="562" w:type="dxa"/>
                                </w:tcPr>
                                <w:p w14:paraId="422D97E3" w14:textId="77777777" w:rsidR="00B20488" w:rsidRPr="00A42C67" w:rsidRDefault="00B20488">
                                  <w:pPr>
                                    <w:rPr>
                                      <w:rFonts w:ascii="AR CENA" w:hAnsi="AR CENA"/>
                                      <w:sz w:val="24"/>
                                    </w:rPr>
                                  </w:pPr>
                                  <w:r w:rsidRPr="00A42C67">
                                    <w:rPr>
                                      <w:rFonts w:ascii="AR CENA" w:hAnsi="AR CENA"/>
                                      <w:sz w:val="24"/>
                                    </w:rPr>
                                    <w:t>[5]</w:t>
                                  </w:r>
                                </w:p>
                              </w:tc>
                              <w:tc>
                                <w:tcPr>
                                  <w:tcW w:w="1701" w:type="dxa"/>
                                </w:tcPr>
                                <w:p w14:paraId="6A28C6DD" w14:textId="77777777" w:rsidR="00B20488" w:rsidRPr="00A42C67" w:rsidRDefault="00B20488">
                                  <w:pPr>
                                    <w:rPr>
                                      <w:rFonts w:ascii="AR CENA" w:hAnsi="AR CENA"/>
                                      <w:sz w:val="24"/>
                                    </w:rPr>
                                  </w:pPr>
                                </w:p>
                              </w:tc>
                            </w:tr>
                            <w:tr w:rsidR="00B20488" w:rsidRPr="00A42C67" w14:paraId="7E9A3F3D" w14:textId="77777777" w:rsidTr="007414E4">
                              <w:tc>
                                <w:tcPr>
                                  <w:tcW w:w="562" w:type="dxa"/>
                                </w:tcPr>
                                <w:p w14:paraId="7F977F53" w14:textId="77777777" w:rsidR="00B20488" w:rsidRPr="00A42C67" w:rsidRDefault="00B20488">
                                  <w:pPr>
                                    <w:rPr>
                                      <w:rFonts w:ascii="AR CENA" w:hAnsi="AR CENA"/>
                                      <w:sz w:val="24"/>
                                    </w:rPr>
                                  </w:pPr>
                                  <w:r w:rsidRPr="00A42C67">
                                    <w:rPr>
                                      <w:rFonts w:ascii="AR CENA" w:hAnsi="AR CENA"/>
                                      <w:sz w:val="24"/>
                                    </w:rPr>
                                    <w:t>[6]</w:t>
                                  </w:r>
                                </w:p>
                              </w:tc>
                              <w:tc>
                                <w:tcPr>
                                  <w:tcW w:w="1701" w:type="dxa"/>
                                </w:tcPr>
                                <w:p w14:paraId="71FC7ED2" w14:textId="77777777" w:rsidR="00B20488" w:rsidRPr="00A42C67" w:rsidRDefault="00B20488">
                                  <w:pPr>
                                    <w:rPr>
                                      <w:rFonts w:ascii="AR CENA" w:hAnsi="AR CENA"/>
                                      <w:sz w:val="24"/>
                                    </w:rPr>
                                  </w:pPr>
                                </w:p>
                              </w:tc>
                            </w:tr>
                            <w:tr w:rsidR="00B20488" w:rsidRPr="00A42C67" w14:paraId="49214FED" w14:textId="77777777" w:rsidTr="007414E4">
                              <w:tc>
                                <w:tcPr>
                                  <w:tcW w:w="562" w:type="dxa"/>
                                </w:tcPr>
                                <w:p w14:paraId="7E78F839" w14:textId="77777777" w:rsidR="00B20488" w:rsidRPr="00A42C67" w:rsidRDefault="00B20488">
                                  <w:pPr>
                                    <w:rPr>
                                      <w:rFonts w:ascii="AR CENA" w:hAnsi="AR CENA"/>
                                      <w:sz w:val="24"/>
                                    </w:rPr>
                                  </w:pPr>
                                  <w:r w:rsidRPr="00A42C67">
                                    <w:rPr>
                                      <w:rFonts w:ascii="AR CENA" w:hAnsi="AR CENA"/>
                                      <w:sz w:val="24"/>
                                    </w:rPr>
                                    <w:t>[7]</w:t>
                                  </w:r>
                                </w:p>
                              </w:tc>
                              <w:tc>
                                <w:tcPr>
                                  <w:tcW w:w="1701" w:type="dxa"/>
                                </w:tcPr>
                                <w:p w14:paraId="01D7A6A9" w14:textId="77777777" w:rsidR="00B20488" w:rsidRPr="00A42C67" w:rsidRDefault="00B20488">
                                  <w:pPr>
                                    <w:rPr>
                                      <w:rFonts w:ascii="AR CENA" w:hAnsi="AR CENA"/>
                                      <w:sz w:val="24"/>
                                    </w:rPr>
                                  </w:pPr>
                                </w:p>
                              </w:tc>
                            </w:tr>
                            <w:tr w:rsidR="00B20488" w:rsidRPr="00A42C67" w14:paraId="5FB4E6DE" w14:textId="77777777" w:rsidTr="007414E4">
                              <w:tc>
                                <w:tcPr>
                                  <w:tcW w:w="562" w:type="dxa"/>
                                </w:tcPr>
                                <w:p w14:paraId="1E040939" w14:textId="77777777" w:rsidR="00B20488" w:rsidRPr="00A42C67" w:rsidRDefault="00B20488">
                                  <w:pPr>
                                    <w:rPr>
                                      <w:rFonts w:ascii="AR CENA" w:hAnsi="AR CENA"/>
                                      <w:sz w:val="24"/>
                                    </w:rPr>
                                  </w:pPr>
                                  <w:r w:rsidRPr="00A42C67">
                                    <w:rPr>
                                      <w:rFonts w:ascii="AR CENA" w:hAnsi="AR CENA"/>
                                      <w:sz w:val="24"/>
                                    </w:rPr>
                                    <w:t>[8]</w:t>
                                  </w:r>
                                </w:p>
                              </w:tc>
                              <w:tc>
                                <w:tcPr>
                                  <w:tcW w:w="1701" w:type="dxa"/>
                                </w:tcPr>
                                <w:p w14:paraId="1BE29D2F" w14:textId="77777777" w:rsidR="00B20488" w:rsidRPr="00A42C67" w:rsidRDefault="00B20488">
                                  <w:pPr>
                                    <w:rPr>
                                      <w:rFonts w:ascii="AR CENA" w:hAnsi="AR CENA"/>
                                      <w:sz w:val="24"/>
                                    </w:rPr>
                                  </w:pPr>
                                </w:p>
                              </w:tc>
                            </w:tr>
                            <w:tr w:rsidR="00B20488" w:rsidRPr="00A42C67" w14:paraId="686D3E1C" w14:textId="77777777" w:rsidTr="007414E4">
                              <w:tc>
                                <w:tcPr>
                                  <w:tcW w:w="562" w:type="dxa"/>
                                </w:tcPr>
                                <w:p w14:paraId="3A09C7D6" w14:textId="77777777" w:rsidR="00B20488" w:rsidRPr="00A42C67" w:rsidRDefault="00B20488">
                                  <w:pPr>
                                    <w:rPr>
                                      <w:rFonts w:ascii="AR CENA" w:hAnsi="AR CENA"/>
                                      <w:sz w:val="24"/>
                                    </w:rPr>
                                  </w:pPr>
                                  <w:r w:rsidRPr="00A42C67">
                                    <w:rPr>
                                      <w:rFonts w:ascii="AR CENA" w:hAnsi="AR CENA"/>
                                      <w:sz w:val="24"/>
                                    </w:rPr>
                                    <w:t>[9]</w:t>
                                  </w:r>
                                </w:p>
                              </w:tc>
                              <w:tc>
                                <w:tcPr>
                                  <w:tcW w:w="1701" w:type="dxa"/>
                                </w:tcPr>
                                <w:p w14:paraId="244439E1" w14:textId="77777777" w:rsidR="00B20488" w:rsidRPr="00A42C67" w:rsidRDefault="00B20488">
                                  <w:pPr>
                                    <w:rPr>
                                      <w:rFonts w:ascii="AR CENA" w:hAnsi="AR CENA"/>
                                      <w:sz w:val="24"/>
                                    </w:rPr>
                                  </w:pPr>
                                </w:p>
                              </w:tc>
                            </w:tr>
                          </w:tbl>
                          <w:p w14:paraId="41F49C0D" w14:textId="77777777" w:rsidR="00B20488" w:rsidRPr="00A42C67" w:rsidRDefault="00B20488" w:rsidP="00F02B5C">
                            <w:pPr>
                              <w:rPr>
                                <w:rFonts w:ascii="AR CENA" w:hAnsi="AR CENA"/>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796060" id="Text Box 302" o:spid="_x0000_s1247" type="#_x0000_t202" style="position:absolute;margin-left:0;margin-top:.5pt;width:326.5pt;height:307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" fillcolor="white [3201]" strokeweight=".5pt">
                <v:textbox style="mso-fit-shape-to-text:t">
                  <w:txbxContent>
                    <w:p w14:paraId="5C990086" w14:textId="77777777" w:rsidR="00B20488" w:rsidRPr="00A42C67" w:rsidRDefault="00B20488" w:rsidP="007414E4">
                      <w:pPr>
                        <w:rPr>
                          <w:rFonts w:ascii="AR CENA" w:hAnsi="AR CENA"/>
                          <w:sz w:val="28"/>
                        </w:rPr>
                      </w:pPr>
                      <w:r>
                        <w:rPr>
                          <w:rFonts w:ascii="AR CENA" w:hAnsi="AR CENA"/>
                          <w:sz w:val="28"/>
                        </w:rPr>
                        <w:t>LINEAR</w:t>
                      </w:r>
                      <w:r w:rsidRPr="00A42C67">
                        <w:rPr>
                          <w:rFonts w:ascii="AR CENA" w:hAnsi="AR CENA"/>
                          <w:sz w:val="28"/>
                        </w:rPr>
                        <w:t xml:space="preserve"> Queue</w:t>
                      </w:r>
                    </w:p>
                    <w:p w14:paraId="74B5F08A" w14:textId="77777777" w:rsidR="00B20488" w:rsidRPr="00A42C67" w:rsidRDefault="00B20488" w:rsidP="007414E4">
                      <w:pPr>
                        <w:rPr>
                          <w:rFonts w:ascii="AR CENA" w:hAnsi="AR CENA"/>
                          <w:sz w:val="24"/>
                        </w:rPr>
                      </w:pPr>
                      <w:r w:rsidRPr="00A42C67">
                        <w:rPr>
                          <w:rFonts w:ascii="AR CENA" w:hAnsi="AR CENA"/>
                          <w:sz w:val="24"/>
                        </w:rPr>
                        <w:t>At the end of the game the user will be presented with a list of the ships destroyed in the order in which they were destroyed. I will use a linear queue to hold this information. As each ship is destroyed it will be added to their “Destroyed” Queue. When the game is over the Queue will be output to the interface in the order in which items were added.</w:t>
                      </w:r>
                    </w:p>
                    <w:p w14:paraId="02D9D280" w14:textId="77777777" w:rsidR="00B20488" w:rsidRPr="00A42C67" w:rsidRDefault="00B20488" w:rsidP="007414E4">
                      <w:pPr>
                        <w:rPr>
                          <w:rFonts w:ascii="AR CENA" w:hAnsi="AR CENA"/>
                          <w:sz w:val="24"/>
                        </w:rPr>
                      </w:pPr>
                    </w:p>
                    <w:p w14:paraId="796D2F6B" w14:textId="77777777" w:rsidR="00B20488" w:rsidRPr="00A42C67" w:rsidRDefault="00B20488" w:rsidP="007414E4">
                      <w:pPr>
                        <w:rPr>
                          <w:rFonts w:ascii="AR CENA" w:hAnsi="AR CENA"/>
                          <w:sz w:val="28"/>
                        </w:rPr>
                      </w:pPr>
                      <w:r w:rsidRPr="00A42C67">
                        <w:rPr>
                          <w:rFonts w:ascii="AR CENA" w:hAnsi="AR CENA"/>
                          <w:sz w:val="28"/>
                        </w:rPr>
                        <w:t>Player1Destroyed Queue (Array of Records)</w:t>
                      </w:r>
                    </w:p>
                    <w:p w14:paraId="6CC1218B" w14:textId="77777777" w:rsidR="00B20488" w:rsidRPr="00A42C67" w:rsidRDefault="00B20488" w:rsidP="007414E4">
                      <w:pPr>
                        <w:rPr>
                          <w:rFonts w:ascii="AR CENA" w:hAnsi="AR CENA"/>
                          <w:b/>
                          <w:sz w:val="24"/>
                        </w:rPr>
                      </w:pPr>
                    </w:p>
                    <w:tbl>
                      <w:tblPr>
                        <w:tblStyle w:val="TableGrid"/>
                        <w:tblW w:w="0" w:type="auto"/>
                        <w:tblLook w:val="04A0" w:firstRow="1" w:lastRow="0" w:firstColumn="1" w:lastColumn="0" w:noHBand="0" w:noVBand="1"/>
                      </w:tblPr>
                      <w:tblGrid>
                        <w:gridCol w:w="564"/>
                        <w:gridCol w:w="1701"/>
                      </w:tblGrid>
                      <w:tr w:rsidR="00B20488" w:rsidRPr="00A42C67" w14:paraId="7907C4F7" w14:textId="77777777" w:rsidTr="007414E4">
                        <w:tc>
                          <w:tcPr>
                            <w:tcW w:w="562" w:type="dxa"/>
                          </w:tcPr>
                          <w:p w14:paraId="4830C436" w14:textId="77777777" w:rsidR="00B20488" w:rsidRPr="00A42C67" w:rsidRDefault="00B20488">
                            <w:pPr>
                              <w:rPr>
                                <w:rFonts w:ascii="AR CENA" w:hAnsi="AR CENA"/>
                                <w:sz w:val="24"/>
                              </w:rPr>
                            </w:pPr>
                            <w:r w:rsidRPr="00A42C67">
                              <w:rPr>
                                <w:rFonts w:ascii="AR CENA" w:hAnsi="AR CENA"/>
                                <w:sz w:val="24"/>
                              </w:rPr>
                              <w:t>[0]</w:t>
                            </w:r>
                          </w:p>
                        </w:tc>
                        <w:tc>
                          <w:tcPr>
                            <w:tcW w:w="1701" w:type="dxa"/>
                          </w:tcPr>
                          <w:p w14:paraId="11E4290E" w14:textId="77777777" w:rsidR="00B20488" w:rsidRPr="00A42C67" w:rsidRDefault="00B20488">
                            <w:pPr>
                              <w:rPr>
                                <w:rFonts w:ascii="AR CENA" w:hAnsi="AR CENA"/>
                                <w:sz w:val="24"/>
                              </w:rPr>
                            </w:pPr>
                            <w:r w:rsidRPr="00A42C67">
                              <w:rPr>
                                <w:rFonts w:ascii="AR CENA" w:hAnsi="AR CENA"/>
                                <w:sz w:val="24"/>
                              </w:rPr>
                              <w:t>Fighter object</w:t>
                            </w:r>
                          </w:p>
                        </w:tc>
                      </w:tr>
                      <w:tr w:rsidR="00B20488" w:rsidRPr="00A42C67" w14:paraId="25F437CD" w14:textId="77777777" w:rsidTr="007414E4">
                        <w:tc>
                          <w:tcPr>
                            <w:tcW w:w="562" w:type="dxa"/>
                          </w:tcPr>
                          <w:p w14:paraId="3A1C317D" w14:textId="77777777" w:rsidR="00B20488" w:rsidRPr="00A42C67" w:rsidRDefault="00B20488">
                            <w:pPr>
                              <w:rPr>
                                <w:rFonts w:ascii="AR CENA" w:hAnsi="AR CENA"/>
                                <w:sz w:val="24"/>
                              </w:rPr>
                            </w:pPr>
                            <w:r w:rsidRPr="00A42C67">
                              <w:rPr>
                                <w:rFonts w:ascii="AR CENA" w:hAnsi="AR CENA"/>
                                <w:sz w:val="24"/>
                              </w:rPr>
                              <w:t>[1]</w:t>
                            </w:r>
                          </w:p>
                        </w:tc>
                        <w:tc>
                          <w:tcPr>
                            <w:tcW w:w="1701" w:type="dxa"/>
                          </w:tcPr>
                          <w:p w14:paraId="66A368B1" w14:textId="77777777" w:rsidR="00B20488" w:rsidRPr="00A42C67" w:rsidRDefault="00B20488">
                            <w:pPr>
                              <w:rPr>
                                <w:rFonts w:ascii="AR CENA" w:hAnsi="AR CENA"/>
                                <w:sz w:val="24"/>
                              </w:rPr>
                            </w:pPr>
                          </w:p>
                        </w:tc>
                      </w:tr>
                      <w:tr w:rsidR="00B20488" w:rsidRPr="00A42C67" w14:paraId="4A479EAE" w14:textId="77777777" w:rsidTr="007414E4">
                        <w:tc>
                          <w:tcPr>
                            <w:tcW w:w="562" w:type="dxa"/>
                          </w:tcPr>
                          <w:p w14:paraId="250D83B9" w14:textId="77777777" w:rsidR="00B20488" w:rsidRPr="00A42C67" w:rsidRDefault="00B20488">
                            <w:pPr>
                              <w:rPr>
                                <w:rFonts w:ascii="AR CENA" w:hAnsi="AR CENA"/>
                                <w:sz w:val="24"/>
                              </w:rPr>
                            </w:pPr>
                            <w:r w:rsidRPr="00A42C67">
                              <w:rPr>
                                <w:rFonts w:ascii="AR CENA" w:hAnsi="AR CENA"/>
                                <w:sz w:val="24"/>
                              </w:rPr>
                              <w:t>[2]</w:t>
                            </w:r>
                          </w:p>
                        </w:tc>
                        <w:tc>
                          <w:tcPr>
                            <w:tcW w:w="1701" w:type="dxa"/>
                          </w:tcPr>
                          <w:p w14:paraId="1283184B" w14:textId="77777777" w:rsidR="00B20488" w:rsidRPr="00A42C67" w:rsidRDefault="00B20488">
                            <w:pPr>
                              <w:rPr>
                                <w:rFonts w:ascii="AR CENA" w:hAnsi="AR CENA"/>
                                <w:sz w:val="24"/>
                              </w:rPr>
                            </w:pPr>
                          </w:p>
                        </w:tc>
                      </w:tr>
                      <w:tr w:rsidR="00B20488" w:rsidRPr="00A42C67" w14:paraId="47ED140B" w14:textId="77777777" w:rsidTr="007414E4">
                        <w:tc>
                          <w:tcPr>
                            <w:tcW w:w="562" w:type="dxa"/>
                          </w:tcPr>
                          <w:p w14:paraId="389F6436" w14:textId="77777777" w:rsidR="00B20488" w:rsidRPr="00A42C67" w:rsidRDefault="00B20488">
                            <w:pPr>
                              <w:rPr>
                                <w:rFonts w:ascii="AR CENA" w:hAnsi="AR CENA"/>
                                <w:sz w:val="24"/>
                              </w:rPr>
                            </w:pPr>
                            <w:r w:rsidRPr="00A42C67">
                              <w:rPr>
                                <w:rFonts w:ascii="AR CENA" w:hAnsi="AR CENA"/>
                                <w:sz w:val="24"/>
                              </w:rPr>
                              <w:t>[3]</w:t>
                            </w:r>
                          </w:p>
                        </w:tc>
                        <w:tc>
                          <w:tcPr>
                            <w:tcW w:w="1701" w:type="dxa"/>
                          </w:tcPr>
                          <w:p w14:paraId="55D42DC7" w14:textId="77777777" w:rsidR="00B20488" w:rsidRPr="00A42C67" w:rsidRDefault="00B20488">
                            <w:pPr>
                              <w:rPr>
                                <w:rFonts w:ascii="AR CENA" w:hAnsi="AR CENA"/>
                                <w:sz w:val="24"/>
                              </w:rPr>
                            </w:pPr>
                          </w:p>
                        </w:tc>
                      </w:tr>
                      <w:tr w:rsidR="00B20488" w:rsidRPr="00A42C67" w14:paraId="4D293D9D" w14:textId="77777777" w:rsidTr="007414E4">
                        <w:tc>
                          <w:tcPr>
                            <w:tcW w:w="562" w:type="dxa"/>
                          </w:tcPr>
                          <w:p w14:paraId="6D26C149" w14:textId="77777777" w:rsidR="00B20488" w:rsidRPr="00A42C67" w:rsidRDefault="00B20488">
                            <w:pPr>
                              <w:rPr>
                                <w:rFonts w:ascii="AR CENA" w:hAnsi="AR CENA"/>
                                <w:sz w:val="24"/>
                              </w:rPr>
                            </w:pPr>
                            <w:r w:rsidRPr="00A42C67">
                              <w:rPr>
                                <w:rFonts w:ascii="AR CENA" w:hAnsi="AR CENA"/>
                                <w:sz w:val="24"/>
                              </w:rPr>
                              <w:t>[4]</w:t>
                            </w:r>
                          </w:p>
                        </w:tc>
                        <w:tc>
                          <w:tcPr>
                            <w:tcW w:w="1701" w:type="dxa"/>
                          </w:tcPr>
                          <w:p w14:paraId="02D1FED1" w14:textId="77777777" w:rsidR="00B20488" w:rsidRPr="00A42C67" w:rsidRDefault="00B20488">
                            <w:pPr>
                              <w:rPr>
                                <w:rFonts w:ascii="AR CENA" w:hAnsi="AR CENA"/>
                                <w:sz w:val="24"/>
                              </w:rPr>
                            </w:pPr>
                          </w:p>
                        </w:tc>
                      </w:tr>
                      <w:tr w:rsidR="00B20488" w:rsidRPr="00A42C67" w14:paraId="3961FF9A" w14:textId="77777777" w:rsidTr="007414E4">
                        <w:tc>
                          <w:tcPr>
                            <w:tcW w:w="562" w:type="dxa"/>
                          </w:tcPr>
                          <w:p w14:paraId="422D97E3" w14:textId="77777777" w:rsidR="00B20488" w:rsidRPr="00A42C67" w:rsidRDefault="00B20488">
                            <w:pPr>
                              <w:rPr>
                                <w:rFonts w:ascii="AR CENA" w:hAnsi="AR CENA"/>
                                <w:sz w:val="24"/>
                              </w:rPr>
                            </w:pPr>
                            <w:r w:rsidRPr="00A42C67">
                              <w:rPr>
                                <w:rFonts w:ascii="AR CENA" w:hAnsi="AR CENA"/>
                                <w:sz w:val="24"/>
                              </w:rPr>
                              <w:t>[5]</w:t>
                            </w:r>
                          </w:p>
                        </w:tc>
                        <w:tc>
                          <w:tcPr>
                            <w:tcW w:w="1701" w:type="dxa"/>
                          </w:tcPr>
                          <w:p w14:paraId="6A28C6DD" w14:textId="77777777" w:rsidR="00B20488" w:rsidRPr="00A42C67" w:rsidRDefault="00B20488">
                            <w:pPr>
                              <w:rPr>
                                <w:rFonts w:ascii="AR CENA" w:hAnsi="AR CENA"/>
                                <w:sz w:val="24"/>
                              </w:rPr>
                            </w:pPr>
                          </w:p>
                        </w:tc>
                      </w:tr>
                      <w:tr w:rsidR="00B20488" w:rsidRPr="00A42C67" w14:paraId="7E9A3F3D" w14:textId="77777777" w:rsidTr="007414E4">
                        <w:tc>
                          <w:tcPr>
                            <w:tcW w:w="562" w:type="dxa"/>
                          </w:tcPr>
                          <w:p w14:paraId="7F977F53" w14:textId="77777777" w:rsidR="00B20488" w:rsidRPr="00A42C67" w:rsidRDefault="00B20488">
                            <w:pPr>
                              <w:rPr>
                                <w:rFonts w:ascii="AR CENA" w:hAnsi="AR CENA"/>
                                <w:sz w:val="24"/>
                              </w:rPr>
                            </w:pPr>
                            <w:r w:rsidRPr="00A42C67">
                              <w:rPr>
                                <w:rFonts w:ascii="AR CENA" w:hAnsi="AR CENA"/>
                                <w:sz w:val="24"/>
                              </w:rPr>
                              <w:t>[6]</w:t>
                            </w:r>
                          </w:p>
                        </w:tc>
                        <w:tc>
                          <w:tcPr>
                            <w:tcW w:w="1701" w:type="dxa"/>
                          </w:tcPr>
                          <w:p w14:paraId="71FC7ED2" w14:textId="77777777" w:rsidR="00B20488" w:rsidRPr="00A42C67" w:rsidRDefault="00B20488">
                            <w:pPr>
                              <w:rPr>
                                <w:rFonts w:ascii="AR CENA" w:hAnsi="AR CENA"/>
                                <w:sz w:val="24"/>
                              </w:rPr>
                            </w:pPr>
                          </w:p>
                        </w:tc>
                      </w:tr>
                      <w:tr w:rsidR="00B20488" w:rsidRPr="00A42C67" w14:paraId="49214FED" w14:textId="77777777" w:rsidTr="007414E4">
                        <w:tc>
                          <w:tcPr>
                            <w:tcW w:w="562" w:type="dxa"/>
                          </w:tcPr>
                          <w:p w14:paraId="7E78F839" w14:textId="77777777" w:rsidR="00B20488" w:rsidRPr="00A42C67" w:rsidRDefault="00B20488">
                            <w:pPr>
                              <w:rPr>
                                <w:rFonts w:ascii="AR CENA" w:hAnsi="AR CENA"/>
                                <w:sz w:val="24"/>
                              </w:rPr>
                            </w:pPr>
                            <w:r w:rsidRPr="00A42C67">
                              <w:rPr>
                                <w:rFonts w:ascii="AR CENA" w:hAnsi="AR CENA"/>
                                <w:sz w:val="24"/>
                              </w:rPr>
                              <w:t>[7]</w:t>
                            </w:r>
                          </w:p>
                        </w:tc>
                        <w:tc>
                          <w:tcPr>
                            <w:tcW w:w="1701" w:type="dxa"/>
                          </w:tcPr>
                          <w:p w14:paraId="01D7A6A9" w14:textId="77777777" w:rsidR="00B20488" w:rsidRPr="00A42C67" w:rsidRDefault="00B20488">
                            <w:pPr>
                              <w:rPr>
                                <w:rFonts w:ascii="AR CENA" w:hAnsi="AR CENA"/>
                                <w:sz w:val="24"/>
                              </w:rPr>
                            </w:pPr>
                          </w:p>
                        </w:tc>
                      </w:tr>
                      <w:tr w:rsidR="00B20488" w:rsidRPr="00A42C67" w14:paraId="5FB4E6DE" w14:textId="77777777" w:rsidTr="007414E4">
                        <w:tc>
                          <w:tcPr>
                            <w:tcW w:w="562" w:type="dxa"/>
                          </w:tcPr>
                          <w:p w14:paraId="1E040939" w14:textId="77777777" w:rsidR="00B20488" w:rsidRPr="00A42C67" w:rsidRDefault="00B20488">
                            <w:pPr>
                              <w:rPr>
                                <w:rFonts w:ascii="AR CENA" w:hAnsi="AR CENA"/>
                                <w:sz w:val="24"/>
                              </w:rPr>
                            </w:pPr>
                            <w:r w:rsidRPr="00A42C67">
                              <w:rPr>
                                <w:rFonts w:ascii="AR CENA" w:hAnsi="AR CENA"/>
                                <w:sz w:val="24"/>
                              </w:rPr>
                              <w:t>[8]</w:t>
                            </w:r>
                          </w:p>
                        </w:tc>
                        <w:tc>
                          <w:tcPr>
                            <w:tcW w:w="1701" w:type="dxa"/>
                          </w:tcPr>
                          <w:p w14:paraId="1BE29D2F" w14:textId="77777777" w:rsidR="00B20488" w:rsidRPr="00A42C67" w:rsidRDefault="00B20488">
                            <w:pPr>
                              <w:rPr>
                                <w:rFonts w:ascii="AR CENA" w:hAnsi="AR CENA"/>
                                <w:sz w:val="24"/>
                              </w:rPr>
                            </w:pPr>
                          </w:p>
                        </w:tc>
                      </w:tr>
                      <w:tr w:rsidR="00B20488" w:rsidRPr="00A42C67" w14:paraId="686D3E1C" w14:textId="77777777" w:rsidTr="007414E4">
                        <w:tc>
                          <w:tcPr>
                            <w:tcW w:w="562" w:type="dxa"/>
                          </w:tcPr>
                          <w:p w14:paraId="3A09C7D6" w14:textId="77777777" w:rsidR="00B20488" w:rsidRPr="00A42C67" w:rsidRDefault="00B20488">
                            <w:pPr>
                              <w:rPr>
                                <w:rFonts w:ascii="AR CENA" w:hAnsi="AR CENA"/>
                                <w:sz w:val="24"/>
                              </w:rPr>
                            </w:pPr>
                            <w:r w:rsidRPr="00A42C67">
                              <w:rPr>
                                <w:rFonts w:ascii="AR CENA" w:hAnsi="AR CENA"/>
                                <w:sz w:val="24"/>
                              </w:rPr>
                              <w:t>[9]</w:t>
                            </w:r>
                          </w:p>
                        </w:tc>
                        <w:tc>
                          <w:tcPr>
                            <w:tcW w:w="1701" w:type="dxa"/>
                          </w:tcPr>
                          <w:p w14:paraId="244439E1" w14:textId="77777777" w:rsidR="00B20488" w:rsidRPr="00A42C67" w:rsidRDefault="00B20488">
                            <w:pPr>
                              <w:rPr>
                                <w:rFonts w:ascii="AR CENA" w:hAnsi="AR CENA"/>
                                <w:sz w:val="24"/>
                              </w:rPr>
                            </w:pPr>
                          </w:p>
                        </w:tc>
                      </w:tr>
                    </w:tbl>
                    <w:p w14:paraId="41F49C0D" w14:textId="77777777" w:rsidR="00B20488" w:rsidRPr="00A42C67" w:rsidRDefault="00B20488" w:rsidP="00F02B5C">
                      <w:pPr>
                        <w:rPr>
                          <w:rFonts w:ascii="AR CENA" w:hAnsi="AR CENA"/>
                          <w:sz w:val="14"/>
                        </w:rPr>
                      </w:pPr>
                    </w:p>
                  </w:txbxContent>
                </v:textbox>
                <w10:wrap type="square" anchorx="margin"/>
              </v:shape>
            </w:pict>
          </mc:Fallback>
        </mc:AlternateContent>
      </w:r>
    </w:p>
    <w:p w14:paraId="6BA41FFC" w14:textId="77777777" w:rsidR="007414E4" w:rsidRPr="00B20488" w:rsidRDefault="007414E4" w:rsidP="005A2ED5">
      <w:pPr>
        <w:rPr>
          <w:rFonts w:ascii="Calibri" w:hAnsi="Calibri" w:cs="Arial"/>
          <w:b/>
          <w:sz w:val="36"/>
          <w:szCs w:val="36"/>
        </w:rPr>
      </w:pPr>
    </w:p>
    <w:p w14:paraId="126BE70F" w14:textId="77777777" w:rsidR="007414E4" w:rsidRPr="00B20488" w:rsidRDefault="007414E4" w:rsidP="005A2ED5">
      <w:pPr>
        <w:rPr>
          <w:rFonts w:ascii="Calibri" w:hAnsi="Calibri" w:cs="Arial"/>
          <w:b/>
          <w:sz w:val="36"/>
          <w:szCs w:val="36"/>
        </w:rPr>
      </w:pPr>
    </w:p>
    <w:p w14:paraId="508BDC20" w14:textId="77777777" w:rsidR="007414E4" w:rsidRPr="00B20488" w:rsidRDefault="007414E4" w:rsidP="005A2ED5">
      <w:pPr>
        <w:rPr>
          <w:rFonts w:ascii="Calibri" w:hAnsi="Calibri" w:cs="Arial"/>
          <w:b/>
          <w:sz w:val="36"/>
          <w:szCs w:val="36"/>
        </w:rPr>
      </w:pPr>
    </w:p>
    <w:p w14:paraId="2088A1E0" w14:textId="77777777" w:rsidR="007414E4" w:rsidRPr="00B20488" w:rsidRDefault="007414E4" w:rsidP="005A2ED5">
      <w:pPr>
        <w:rPr>
          <w:rFonts w:ascii="Calibri" w:hAnsi="Calibri" w:cs="Arial"/>
          <w:b/>
          <w:sz w:val="36"/>
          <w:szCs w:val="36"/>
        </w:rPr>
      </w:pPr>
    </w:p>
    <w:p w14:paraId="34B6D795" w14:textId="77777777" w:rsidR="007414E4" w:rsidRPr="00B20488" w:rsidRDefault="00A42C67" w:rsidP="005A2ED5">
      <w:pPr>
        <w:rPr>
          <w:rFonts w:ascii="Segoe UI" w:hAnsi="Segoe UI" w:cs="Arial"/>
          <w:sz w:val="21"/>
          <w:szCs w:val="24"/>
        </w:rPr>
      </w:pPr>
      <w:r w:rsidRPr="00B20488">
        <w:rPr>
          <w:rFonts w:ascii="Calibri" w:hAnsi="Calibri" w:cs="Arial"/>
          <w:b/>
          <w:noProof/>
          <w:sz w:val="36"/>
          <w:szCs w:val="36"/>
          <w:lang w:eastAsia="en-GB"/>
        </w:rPr>
        <mc:AlternateContent>
          <mc:Choice Requires="wps">
            <w:drawing>
              <wp:anchor distT="0" distB="0" distL="114300" distR="114300" simplePos="0" relativeHeight="251719680" behindDoc="0" locked="0" layoutInCell="1" allowOverlap="1" wp14:anchorId="7C6CA951" wp14:editId="2DD7F97F">
                <wp:simplePos x="0" y="0"/>
                <wp:positionH relativeFrom="margin">
                  <wp:posOffset>2117090</wp:posOffset>
                </wp:positionH>
                <wp:positionV relativeFrom="paragraph">
                  <wp:posOffset>344805</wp:posOffset>
                </wp:positionV>
                <wp:extent cx="1905000" cy="923925"/>
                <wp:effectExtent l="0" t="0" r="0" b="9525"/>
                <wp:wrapNone/>
                <wp:docPr id="65" name="Text Box 65"/>
                <wp:cNvGraphicFramePr/>
                <a:graphic xmlns:a="http://schemas.openxmlformats.org/drawingml/2006/main">
                  <a:graphicData uri="http://schemas.microsoft.com/office/word/2010/wordprocessingShape">
                    <wps:wsp>
                      <wps:cNvSpPr txBox="1"/>
                      <wps:spPr>
                        <a:xfrm>
                          <a:off x="0" y="0"/>
                          <a:ext cx="1905000" cy="923925"/>
                        </a:xfrm>
                        <a:prstGeom prst="rect">
                          <a:avLst/>
                        </a:prstGeom>
                        <a:solidFill>
                          <a:schemeClr val="lt1"/>
                        </a:solidFill>
                        <a:ln w="6350">
                          <a:noFill/>
                        </a:ln>
                      </wps:spPr>
                      <wps:txbx>
                        <w:txbxContent>
                          <w:p w14:paraId="66BFD593" w14:textId="77777777" w:rsidR="00B20488" w:rsidRPr="00A42C67" w:rsidRDefault="00B20488" w:rsidP="007414E4">
                            <w:pPr>
                              <w:rPr>
                                <w:rFonts w:ascii="AR CENA" w:hAnsi="AR CENA"/>
                                <w:sz w:val="24"/>
                              </w:rPr>
                            </w:pPr>
                            <w:r w:rsidRPr="00A42C67">
                              <w:rPr>
                                <w:rFonts w:ascii="AR CENA" w:hAnsi="AR CENA"/>
                                <w:sz w:val="24"/>
                              </w:rPr>
                              <w:t xml:space="preserve">Variables will be needed for </w:t>
                            </w:r>
                            <w:proofErr w:type="spellStart"/>
                            <w:r w:rsidRPr="00A42C67">
                              <w:rPr>
                                <w:rFonts w:ascii="AR CENA" w:hAnsi="AR CENA"/>
                                <w:b/>
                                <w:sz w:val="24"/>
                              </w:rPr>
                              <w:t>FrontPointer</w:t>
                            </w:r>
                            <w:proofErr w:type="spellEnd"/>
                            <w:r w:rsidRPr="00A42C67">
                              <w:rPr>
                                <w:rFonts w:ascii="AR CENA" w:hAnsi="AR CENA"/>
                                <w:sz w:val="24"/>
                              </w:rPr>
                              <w:t xml:space="preserve"> and </w:t>
                            </w:r>
                            <w:proofErr w:type="spellStart"/>
                            <w:r w:rsidRPr="00A42C67">
                              <w:rPr>
                                <w:rFonts w:ascii="AR CENA" w:hAnsi="AR CENA"/>
                                <w:b/>
                                <w:sz w:val="24"/>
                              </w:rPr>
                              <w:t>RearPointer</w:t>
                            </w:r>
                            <w:proofErr w:type="spellEnd"/>
                            <w:r w:rsidRPr="00A42C67">
                              <w:rPr>
                                <w:rFonts w:ascii="AR CENA" w:hAnsi="AR CENA"/>
                                <w:sz w:val="24"/>
                              </w:rPr>
                              <w:t xml:space="preserve"> (integers) and </w:t>
                            </w:r>
                            <w:proofErr w:type="spellStart"/>
                            <w:r w:rsidRPr="00A42C67">
                              <w:rPr>
                                <w:rFonts w:ascii="AR CENA" w:hAnsi="AR CENA"/>
                                <w:b/>
                                <w:sz w:val="24"/>
                              </w:rPr>
                              <w:t>QueueLength</w:t>
                            </w:r>
                            <w:proofErr w:type="spellEnd"/>
                            <w:r w:rsidRPr="00A42C67">
                              <w:rPr>
                                <w:rFonts w:ascii="AR CENA" w:hAnsi="AR CENA"/>
                                <w:b/>
                                <w:sz w:val="24"/>
                              </w:rPr>
                              <w:t xml:space="preserve"> </w:t>
                            </w:r>
                            <w:r w:rsidRPr="00A42C67">
                              <w:rPr>
                                <w:rFonts w:ascii="AR CENA" w:hAnsi="AR CENA"/>
                                <w:sz w:val="24"/>
                              </w:rPr>
                              <w:t>(integer)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A951" id="Text Box 65" o:spid="_x0000_s1303" type="#_x0000_t202" style="position:absolute;margin-left:166.7pt;margin-top:27.15pt;width:150pt;height:72.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" fillcolor="white [3201]" stroked="f" strokeweight=".5pt">
                <v:textbox>
                  <w:txbxContent>
                    <w:p w14:paraId="66BFD593" w14:textId="77777777" w:rsidR="00B20488" w:rsidRPr="00A42C67" w:rsidRDefault="00B20488" w:rsidP="007414E4">
                      <w:pPr>
                        <w:rPr>
                          <w:rFonts w:ascii="AR CENA" w:hAnsi="AR CENA"/>
                          <w:sz w:val="24"/>
                        </w:rPr>
                      </w:pPr>
                      <w:r w:rsidRPr="00A42C67">
                        <w:rPr>
                          <w:rFonts w:ascii="AR CENA" w:hAnsi="AR CENA"/>
                          <w:sz w:val="24"/>
                        </w:rPr>
                        <w:t xml:space="preserve">Variables will be needed for </w:t>
                      </w:r>
                      <w:proofErr w:type="spellStart"/>
                      <w:r w:rsidRPr="00A42C67">
                        <w:rPr>
                          <w:rFonts w:ascii="AR CENA" w:hAnsi="AR CENA"/>
                          <w:b/>
                          <w:sz w:val="24"/>
                        </w:rPr>
                        <w:t>FrontPointer</w:t>
                      </w:r>
                      <w:proofErr w:type="spellEnd"/>
                      <w:r w:rsidRPr="00A42C67">
                        <w:rPr>
                          <w:rFonts w:ascii="AR CENA" w:hAnsi="AR CENA"/>
                          <w:sz w:val="24"/>
                        </w:rPr>
                        <w:t xml:space="preserve"> and </w:t>
                      </w:r>
                      <w:proofErr w:type="spellStart"/>
                      <w:r w:rsidRPr="00A42C67">
                        <w:rPr>
                          <w:rFonts w:ascii="AR CENA" w:hAnsi="AR CENA"/>
                          <w:b/>
                          <w:sz w:val="24"/>
                        </w:rPr>
                        <w:t>RearPointer</w:t>
                      </w:r>
                      <w:proofErr w:type="spellEnd"/>
                      <w:r w:rsidRPr="00A42C67">
                        <w:rPr>
                          <w:rFonts w:ascii="AR CENA" w:hAnsi="AR CENA"/>
                          <w:sz w:val="24"/>
                        </w:rPr>
                        <w:t xml:space="preserve"> (integers) and </w:t>
                      </w:r>
                      <w:proofErr w:type="spellStart"/>
                      <w:r w:rsidRPr="00A42C67">
                        <w:rPr>
                          <w:rFonts w:ascii="AR CENA" w:hAnsi="AR CENA"/>
                          <w:b/>
                          <w:sz w:val="24"/>
                        </w:rPr>
                        <w:t>QueueLength</w:t>
                      </w:r>
                      <w:proofErr w:type="spellEnd"/>
                      <w:r w:rsidRPr="00A42C67">
                        <w:rPr>
                          <w:rFonts w:ascii="AR CENA" w:hAnsi="AR CENA"/>
                          <w:b/>
                          <w:sz w:val="24"/>
                        </w:rPr>
                        <w:t xml:space="preserve"> </w:t>
                      </w:r>
                      <w:r w:rsidRPr="00A42C67">
                        <w:rPr>
                          <w:rFonts w:ascii="AR CENA" w:hAnsi="AR CENA"/>
                          <w:sz w:val="24"/>
                        </w:rPr>
                        <w:t>(integer)</w:t>
                      </w:r>
                    </w:p>
                  </w:txbxContent>
                </v:textbox>
                <w10:wrap anchorx="margin"/>
              </v:shape>
            </w:pict>
          </mc:Fallback>
        </mc:AlternateContent>
      </w:r>
      <w:r w:rsidRPr="00B20488">
        <w:rPr>
          <w:rFonts w:ascii="Calibri" w:hAnsi="Calibri" w:cs="Arial"/>
          <w:b/>
          <w:noProof/>
          <w:sz w:val="36"/>
          <w:szCs w:val="36"/>
          <w:lang w:eastAsia="en-GB"/>
        </w:rPr>
        <mc:AlternateContent>
          <mc:Choice Requires="wps">
            <w:drawing>
              <wp:anchor distT="0" distB="0" distL="114300" distR="114300" simplePos="0" relativeHeight="251717632" behindDoc="0" locked="0" layoutInCell="1" allowOverlap="1" wp14:anchorId="2EDC2241" wp14:editId="518B3D0D">
                <wp:simplePos x="0" y="0"/>
                <wp:positionH relativeFrom="column">
                  <wp:posOffset>1570990</wp:posOffset>
                </wp:positionH>
                <wp:positionV relativeFrom="paragraph">
                  <wp:posOffset>429895</wp:posOffset>
                </wp:positionV>
                <wp:extent cx="287655" cy="139700"/>
                <wp:effectExtent l="0" t="0" r="0" b="0"/>
                <wp:wrapNone/>
                <wp:docPr id="37" name="Arrow: Right 37"/>
                <wp:cNvGraphicFramePr/>
                <a:graphic xmlns:a="http://schemas.openxmlformats.org/drawingml/2006/main">
                  <a:graphicData uri="http://schemas.microsoft.com/office/word/2010/wordprocessingShape">
                    <wps:wsp>
                      <wps:cNvSpPr/>
                      <wps:spPr>
                        <a:xfrm flipH="1">
                          <a:off x="0" y="0"/>
                          <a:ext cx="287655" cy="1397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2F61F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 o:spid="_x0000_s1026" type="#_x0000_t13" style="position:absolute;margin-left:123.7pt;margin-top:33.85pt;width:22.65pt;height:11pt;flip:x;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" adj="16355" fillcolor="black [3213]" stroked="f" strokeweight="2pt"/>
            </w:pict>
          </mc:Fallback>
        </mc:AlternateContent>
      </w:r>
      <w:r w:rsidR="007414E4" w:rsidRPr="00B20488">
        <w:rPr>
          <w:rFonts w:ascii="Segoe UI" w:hAnsi="Segoe UI" w:cs="Arial"/>
          <w:sz w:val="21"/>
          <w:szCs w:val="24"/>
        </w:rPr>
        <w:t>This example shows how you describe the way in which a queue might be implemented</w:t>
      </w:r>
    </w:p>
    <w:p w14:paraId="6579345C" w14:textId="77777777" w:rsidR="007414E4" w:rsidRPr="00B20488" w:rsidRDefault="00A42C67" w:rsidP="005A2ED5">
      <w:pPr>
        <w:rPr>
          <w:rFonts w:ascii="Calibri" w:hAnsi="Calibri" w:cs="Arial"/>
          <w:b/>
          <w:sz w:val="36"/>
          <w:szCs w:val="36"/>
        </w:rPr>
      </w:pPr>
      <w:r w:rsidRPr="00B20488">
        <w:rPr>
          <w:rFonts w:ascii="Calibri" w:hAnsi="Calibri" w:cs="Arial"/>
          <w:b/>
          <w:noProof/>
          <w:sz w:val="36"/>
          <w:szCs w:val="36"/>
          <w:lang w:eastAsia="en-GB"/>
        </w:rPr>
        <mc:AlternateContent>
          <mc:Choice Requires="wps">
            <w:drawing>
              <wp:anchor distT="0" distB="0" distL="114300" distR="114300" simplePos="0" relativeHeight="251718656" behindDoc="0" locked="0" layoutInCell="1" allowOverlap="1" wp14:anchorId="79B68BEE" wp14:editId="65B1F33D">
                <wp:simplePos x="0" y="0"/>
                <wp:positionH relativeFrom="column">
                  <wp:posOffset>1570990</wp:posOffset>
                </wp:positionH>
                <wp:positionV relativeFrom="paragraph">
                  <wp:posOffset>81280</wp:posOffset>
                </wp:positionV>
                <wp:extent cx="287655" cy="139700"/>
                <wp:effectExtent l="0" t="0" r="0" b="0"/>
                <wp:wrapNone/>
                <wp:docPr id="48" name="Arrow: Right 48"/>
                <wp:cNvGraphicFramePr/>
                <a:graphic xmlns:a="http://schemas.openxmlformats.org/drawingml/2006/main">
                  <a:graphicData uri="http://schemas.microsoft.com/office/word/2010/wordprocessingShape">
                    <wps:wsp>
                      <wps:cNvSpPr/>
                      <wps:spPr>
                        <a:xfrm flipH="1">
                          <a:off x="0" y="0"/>
                          <a:ext cx="287655" cy="1397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E728A6" id="Arrow: Right 48" o:spid="_x0000_s1026" type="#_x0000_t13" style="position:absolute;margin-left:123.7pt;margin-top:6.4pt;width:22.65pt;height:11pt;flip:x;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" adj="16355" fillcolor="black [3213]" stroked="f" strokeweight="2pt"/>
            </w:pict>
          </mc:Fallback>
        </mc:AlternateContent>
      </w:r>
    </w:p>
    <w:p w14:paraId="75DAA754" w14:textId="77777777" w:rsidR="007414E4" w:rsidRPr="00B20488" w:rsidRDefault="007414E4" w:rsidP="005A2ED5">
      <w:pPr>
        <w:rPr>
          <w:rFonts w:ascii="Calibri" w:hAnsi="Calibri" w:cs="Arial"/>
          <w:b/>
          <w:sz w:val="36"/>
          <w:szCs w:val="36"/>
        </w:rPr>
      </w:pPr>
    </w:p>
    <w:p w14:paraId="60522FA9" w14:textId="77777777" w:rsidR="007414E4" w:rsidRPr="00B20488" w:rsidRDefault="007414E4" w:rsidP="005A2ED5">
      <w:pPr>
        <w:rPr>
          <w:rFonts w:ascii="Calibri" w:hAnsi="Calibri" w:cs="Arial"/>
          <w:b/>
          <w:sz w:val="36"/>
          <w:szCs w:val="36"/>
        </w:rPr>
      </w:pPr>
    </w:p>
    <w:p w14:paraId="4BFB40D5" w14:textId="77777777" w:rsidR="007414E4" w:rsidRPr="00B20488" w:rsidRDefault="007414E4" w:rsidP="005A2ED5">
      <w:pPr>
        <w:rPr>
          <w:rFonts w:ascii="Calibri" w:hAnsi="Calibri" w:cs="Arial"/>
          <w:b/>
          <w:sz w:val="36"/>
          <w:szCs w:val="36"/>
        </w:rPr>
      </w:pPr>
    </w:p>
    <w:p w14:paraId="00F30E70" w14:textId="77777777" w:rsidR="007414E4" w:rsidRPr="00B20488" w:rsidRDefault="007414E4" w:rsidP="005A2ED5">
      <w:pPr>
        <w:rPr>
          <w:rFonts w:ascii="Calibri" w:hAnsi="Calibri" w:cs="Arial"/>
          <w:b/>
          <w:sz w:val="36"/>
          <w:szCs w:val="36"/>
        </w:rPr>
      </w:pPr>
    </w:p>
    <w:p w14:paraId="077D971D" w14:textId="77777777" w:rsidR="000B4E5D" w:rsidRPr="00B20488" w:rsidRDefault="000B4E5D" w:rsidP="005A2ED5">
      <w:pPr>
        <w:rPr>
          <w:rFonts w:ascii="Calibri" w:hAnsi="Calibri" w:cs="Arial"/>
          <w:b/>
          <w:sz w:val="36"/>
          <w:szCs w:val="36"/>
        </w:rPr>
      </w:pPr>
    </w:p>
    <w:p w14:paraId="781ADE64" w14:textId="77777777" w:rsidR="000B4E5D" w:rsidRPr="00B20488" w:rsidRDefault="000B4E5D" w:rsidP="005A2ED5">
      <w:pPr>
        <w:rPr>
          <w:rFonts w:ascii="Calibri" w:hAnsi="Calibri" w:cs="Arial"/>
          <w:b/>
          <w:sz w:val="2"/>
          <w:szCs w:val="36"/>
        </w:rPr>
      </w:pPr>
    </w:p>
    <w:p w14:paraId="39D2AA23" w14:textId="77777777" w:rsidR="00DD66D9" w:rsidRPr="00B20488" w:rsidRDefault="00DD66D9">
      <w:pPr>
        <w:rPr>
          <w:rFonts w:ascii="Myriad Pro" w:eastAsiaTheme="majorEastAsia" w:hAnsi="Myriad Pro" w:cstheme="majorBidi"/>
          <w:b/>
          <w:color w:val="000000" w:themeColor="text1"/>
          <w:sz w:val="36"/>
          <w:szCs w:val="60"/>
        </w:rPr>
      </w:pPr>
      <w:r w:rsidRPr="00B20488">
        <w:br w:type="page"/>
      </w:r>
    </w:p>
    <w:p w14:paraId="61D5D010" w14:textId="77777777" w:rsidR="007414E4" w:rsidRPr="00B20488" w:rsidRDefault="00CE7A5E" w:rsidP="00DD66D9">
      <w:pPr>
        <w:pStyle w:val="alpha"/>
      </w:pPr>
      <w:bookmarkStart w:id="29" w:name="_Toc500405952"/>
      <w:r w:rsidRPr="00B20488">
        <w:lastRenderedPageBreak/>
        <w:t>4</w:t>
      </w:r>
      <w:r w:rsidR="00DD66D9" w:rsidRPr="00B20488">
        <w:t>.</w:t>
      </w:r>
      <w:r w:rsidR="007414E4" w:rsidRPr="00B20488">
        <w:t xml:space="preserve">4 – OOP </w:t>
      </w:r>
      <w:r w:rsidR="00FC5737" w:rsidRPr="00B20488">
        <w:t>c</w:t>
      </w:r>
      <w:r w:rsidR="007414E4" w:rsidRPr="00B20488">
        <w:t xml:space="preserve">lass </w:t>
      </w:r>
      <w:r w:rsidR="00FC5737" w:rsidRPr="00B20488">
        <w:t>d</w:t>
      </w:r>
      <w:r w:rsidR="007414E4" w:rsidRPr="00B20488">
        <w:t>esign</w:t>
      </w:r>
      <w:bookmarkEnd w:id="29"/>
    </w:p>
    <w:p w14:paraId="629BDD5D"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If you are going to be using user-defined classes in your program, then you should include both an inheritance diagram and class definitions for each parent and sub class in your design section</w:t>
      </w:r>
      <w:r w:rsidR="00886940" w:rsidRPr="00B20488">
        <w:rPr>
          <w:rFonts w:ascii="Segoe UI" w:hAnsi="Segoe UI" w:cs="Arial"/>
          <w:sz w:val="21"/>
          <w:szCs w:val="24"/>
        </w:rPr>
        <w:t xml:space="preserve">.  </w:t>
      </w:r>
      <w:r w:rsidRPr="00B20488">
        <w:rPr>
          <w:rFonts w:ascii="Segoe UI" w:hAnsi="Segoe UI" w:cs="Arial"/>
          <w:sz w:val="21"/>
          <w:szCs w:val="24"/>
        </w:rPr>
        <w:t>When it comes to the marking of your technical solution, using your own defined classes is considered a higher level skill and will help to place you in the higher mark bands.</w:t>
      </w:r>
    </w:p>
    <w:p w14:paraId="108813AD" w14:textId="77777777" w:rsidR="000B4E5D" w:rsidRPr="00B20488" w:rsidRDefault="000B4E5D" w:rsidP="005A2ED5">
      <w:pPr>
        <w:rPr>
          <w:rFonts w:ascii="Segoe UI" w:hAnsi="Segoe UI" w:cs="Arial"/>
          <w:sz w:val="21"/>
          <w:szCs w:val="24"/>
        </w:rPr>
      </w:pPr>
    </w:p>
    <w:p w14:paraId="4F6793FC" w14:textId="77777777" w:rsidR="007414E4" w:rsidRPr="00B20488" w:rsidRDefault="007414E4" w:rsidP="005A2ED5">
      <w:pPr>
        <w:rPr>
          <w:rFonts w:ascii="Segoe UI" w:hAnsi="Segoe UI" w:cs="Arial"/>
          <w:sz w:val="21"/>
          <w:szCs w:val="24"/>
        </w:rPr>
      </w:pPr>
      <w:r w:rsidRPr="00B20488">
        <w:rPr>
          <w:rFonts w:ascii="Segoe UI Semibold" w:hAnsi="Segoe UI Semibold" w:cs="Arial"/>
          <w:sz w:val="21"/>
          <w:szCs w:val="24"/>
        </w:rPr>
        <w:t>Fig 18</w:t>
      </w:r>
      <w:r w:rsidR="0063145E" w:rsidRPr="00B20488">
        <w:rPr>
          <w:rFonts w:ascii="Segoe UI Semibold" w:hAnsi="Segoe UI Semibold" w:cs="Arial"/>
          <w:sz w:val="21"/>
          <w:szCs w:val="24"/>
        </w:rPr>
        <w:t xml:space="preserve"> </w:t>
      </w:r>
      <w:r w:rsidR="0063145E" w:rsidRPr="00B20488">
        <w:rPr>
          <w:rFonts w:ascii="Segoe UI" w:hAnsi="Segoe UI" w:cs="Arial"/>
          <w:sz w:val="21"/>
          <w:szCs w:val="24"/>
        </w:rPr>
        <w:t xml:space="preserve">shows </w:t>
      </w:r>
      <w:r w:rsidRPr="00B20488">
        <w:rPr>
          <w:rFonts w:ascii="Segoe UI" w:hAnsi="Segoe UI" w:cs="Arial"/>
          <w:sz w:val="21"/>
          <w:szCs w:val="24"/>
        </w:rPr>
        <w:t>an inheritance diagram for the Spaceship program and class definitions for the parent class and one of the sub classes.</w:t>
      </w:r>
    </w:p>
    <w:p w14:paraId="53A516F8" w14:textId="77777777" w:rsidR="007414E4" w:rsidRPr="00B20488" w:rsidRDefault="007414E4" w:rsidP="005A2ED5">
      <w:pPr>
        <w:rPr>
          <w:rFonts w:ascii="Segoe UI Semibold" w:hAnsi="Segoe UI Semibold" w:cs="Arial"/>
          <w:sz w:val="21"/>
          <w:szCs w:val="24"/>
        </w:rPr>
      </w:pPr>
    </w:p>
    <w:p w14:paraId="7F6EFB8F"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Fig</w:t>
      </w:r>
      <w:r w:rsidR="00470E6A" w:rsidRPr="00B20488">
        <w:rPr>
          <w:rFonts w:ascii="Tw Cen MT" w:hAnsi="Tw Cen MT"/>
          <w:b w:val="0"/>
          <w:sz w:val="22"/>
        </w:rPr>
        <w:t>ure</w:t>
      </w:r>
      <w:r w:rsidRPr="00B20488">
        <w:rPr>
          <w:rFonts w:ascii="Tw Cen MT" w:hAnsi="Tw Cen MT"/>
          <w:b w:val="0"/>
          <w:sz w:val="22"/>
        </w:rPr>
        <w:t xml:space="preserve"> 18</w:t>
      </w:r>
      <w:r w:rsidR="00886940" w:rsidRPr="00B20488">
        <w:rPr>
          <w:rFonts w:ascii="Tw Cen MT" w:hAnsi="Tw Cen MT"/>
          <w:b w:val="0"/>
          <w:sz w:val="22"/>
        </w:rPr>
        <w:t xml:space="preserve"> – </w:t>
      </w:r>
      <w:r w:rsidR="00470E6A" w:rsidRPr="00B20488">
        <w:rPr>
          <w:rFonts w:ascii="Tw Cen MT" w:hAnsi="Tw Cen MT"/>
          <w:b w:val="0"/>
          <w:sz w:val="22"/>
        </w:rPr>
        <w:t xml:space="preserve">Spaceships: </w:t>
      </w:r>
      <w:r w:rsidRPr="00B20488">
        <w:rPr>
          <w:rFonts w:ascii="Tw Cen MT" w:hAnsi="Tw Cen MT"/>
          <w:b w:val="0"/>
          <w:sz w:val="22"/>
        </w:rPr>
        <w:t>Inheritance Diagram and Class Definitions</w:t>
      </w:r>
    </w:p>
    <w:p w14:paraId="5FB5AA7D" w14:textId="77777777" w:rsidR="00886940" w:rsidRPr="00B20488" w:rsidRDefault="00886940" w:rsidP="005A2ED5">
      <w:pPr>
        <w:rPr>
          <w:rFonts w:ascii="Calibri" w:hAnsi="Calibri" w:cs="Arial"/>
          <w:b/>
          <w:sz w:val="12"/>
          <w:szCs w:val="24"/>
        </w:rPr>
      </w:pPr>
    </w:p>
    <w:p w14:paraId="575A5BE5" w14:textId="77777777" w:rsidR="007414E4" w:rsidRPr="00B20488" w:rsidRDefault="007414E4" w:rsidP="00886940">
      <w:pPr>
        <w:jc w:val="center"/>
        <w:rPr>
          <w:rFonts w:ascii="Calibri" w:hAnsi="Calibri" w:cs="Arial"/>
          <w:noProof/>
          <w:szCs w:val="36"/>
          <w:shd w:val="clear" w:color="auto" w:fill="CCC0D9" w:themeFill="accent4" w:themeFillTint="66"/>
          <w:lang w:eastAsia="en-GB"/>
        </w:rPr>
      </w:pPr>
    </w:p>
    <w:p w14:paraId="40843BE7" w14:textId="77777777" w:rsidR="00CC0828" w:rsidRPr="00B20488" w:rsidRDefault="00A42C67" w:rsidP="00886940">
      <w:pPr>
        <w:jc w:val="center"/>
        <w:rPr>
          <w:rFonts w:ascii="Calibri" w:hAnsi="Calibri" w:cs="Arial"/>
          <w:noProof/>
          <w:szCs w:val="36"/>
          <w:shd w:val="clear" w:color="auto" w:fill="CCC0D9" w:themeFill="accent4" w:themeFillTint="66"/>
          <w:lang w:eastAsia="en-GB"/>
        </w:rPr>
      </w:pPr>
      <w:r w:rsidRPr="00B20488">
        <w:rPr>
          <w:rFonts w:ascii="Calibri" w:hAnsi="Calibri" w:cs="Arial"/>
          <w:noProof/>
          <w:szCs w:val="36"/>
          <w:lang w:eastAsia="en-GB"/>
        </w:rPr>
        <mc:AlternateContent>
          <mc:Choice Requires="wpg">
            <w:drawing>
              <wp:anchor distT="0" distB="0" distL="114300" distR="114300" simplePos="0" relativeHeight="252006400" behindDoc="0" locked="0" layoutInCell="1" allowOverlap="1" wp14:anchorId="404FA181" wp14:editId="76CD4AFE">
                <wp:simplePos x="0" y="0"/>
                <wp:positionH relativeFrom="column">
                  <wp:posOffset>445210</wp:posOffset>
                </wp:positionH>
                <wp:positionV relativeFrom="paragraph">
                  <wp:posOffset>136590</wp:posOffset>
                </wp:positionV>
                <wp:extent cx="5583277" cy="1972638"/>
                <wp:effectExtent l="0" t="0" r="17780" b="27940"/>
                <wp:wrapNone/>
                <wp:docPr id="146" name="Group 146"/>
                <wp:cNvGraphicFramePr/>
                <a:graphic xmlns:a="http://schemas.openxmlformats.org/drawingml/2006/main">
                  <a:graphicData uri="http://schemas.microsoft.com/office/word/2010/wordprocessingGroup">
                    <wpg:wgp>
                      <wpg:cNvGrpSpPr/>
                      <wpg:grpSpPr>
                        <a:xfrm>
                          <a:off x="0" y="0"/>
                          <a:ext cx="5583277" cy="1972638"/>
                          <a:chOff x="0" y="0"/>
                          <a:chExt cx="5583277" cy="1595219"/>
                        </a:xfrm>
                      </wpg:grpSpPr>
                      <wps:wsp>
                        <wps:cNvPr id="278" name="Freeform 278"/>
                        <wps:cNvSpPr/>
                        <wps:spPr>
                          <a:xfrm rot="10800000" flipV="1">
                            <a:off x="801384" y="914400"/>
                            <a:ext cx="3933989" cy="523982"/>
                          </a:xfrm>
                          <a:custGeom>
                            <a:avLst/>
                            <a:gdLst>
                              <a:gd name="connsiteX0" fmla="*/ 0 w 3657600"/>
                              <a:gd name="connsiteY0" fmla="*/ 506776 h 512285"/>
                              <a:gd name="connsiteX1" fmla="*/ 0 w 3657600"/>
                              <a:gd name="connsiteY1" fmla="*/ 0 h 512285"/>
                              <a:gd name="connsiteX2" fmla="*/ 3657600 w 3657600"/>
                              <a:gd name="connsiteY2" fmla="*/ 0 h 512285"/>
                              <a:gd name="connsiteX3" fmla="*/ 3657600 w 3657600"/>
                              <a:gd name="connsiteY3" fmla="*/ 512285 h 512285"/>
                            </a:gdLst>
                            <a:ahLst/>
                            <a:cxnLst>
                              <a:cxn ang="0">
                                <a:pos x="connsiteX0" y="connsiteY0"/>
                              </a:cxn>
                              <a:cxn ang="0">
                                <a:pos x="connsiteX1" y="connsiteY1"/>
                              </a:cxn>
                              <a:cxn ang="0">
                                <a:pos x="connsiteX2" y="connsiteY2"/>
                              </a:cxn>
                              <a:cxn ang="0">
                                <a:pos x="connsiteX3" y="connsiteY3"/>
                              </a:cxn>
                            </a:cxnLst>
                            <a:rect l="l" t="t" r="r" b="b"/>
                            <a:pathLst>
                              <a:path w="3657600" h="512285">
                                <a:moveTo>
                                  <a:pt x="0" y="506776"/>
                                </a:moveTo>
                                <a:lnTo>
                                  <a:pt x="0" y="0"/>
                                </a:lnTo>
                                <a:lnTo>
                                  <a:pt x="3657600" y="0"/>
                                </a:lnTo>
                                <a:lnTo>
                                  <a:pt x="3657600" y="512285"/>
                                </a:lnTo>
                              </a:path>
                            </a:pathLst>
                          </a:custGeom>
                          <a:ln w="190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ounded Rectangle 136"/>
                        <wps:cNvSpPr/>
                        <wps:spPr>
                          <a:xfrm>
                            <a:off x="2003461" y="0"/>
                            <a:ext cx="1545533" cy="516433"/>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F7397"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Spaceship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141"/>
                        <wps:cNvSpPr/>
                        <wps:spPr>
                          <a:xfrm>
                            <a:off x="0" y="1078786"/>
                            <a:ext cx="1545533" cy="516433"/>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34F3B"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Bomber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ounded Rectangle 145"/>
                        <wps:cNvSpPr/>
                        <wps:spPr>
                          <a:xfrm>
                            <a:off x="4037744" y="1078786"/>
                            <a:ext cx="1545533" cy="516433"/>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2B"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Straight Arrow Connector 281"/>
                        <wps:cNvCnPr/>
                        <wps:spPr>
                          <a:xfrm rot="10800000">
                            <a:off x="2774022" y="513708"/>
                            <a:ext cx="1" cy="79111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Rounded Rectangle 140"/>
                        <wps:cNvSpPr/>
                        <wps:spPr>
                          <a:xfrm>
                            <a:off x="2003461" y="1078786"/>
                            <a:ext cx="1545533" cy="516433"/>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76EFC"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Fighter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4FA181" id="Group 146" o:spid="_x0000_s1304" style="position:absolute;left:0;text-align:left;margin-left:35.05pt;margin-top:10.75pt;width:439.65pt;height:155.35pt;z-index:252006400" coordsize="55832,15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">
                <v:shape id="Freeform 278" o:spid="_x0000_s1305" style="position:absolute;left:8013;top:9144;width:39340;height:5239;rotation:180;flip:y;visibility:visible;mso-wrap-style:square;v-text-anchor:middle" coordsize="3657600,512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W3bL0A&#10;AADcAAAADwAAAGRycy9kb3ducmV2LnhtbERPSwrCMBDdC94hjOBOU7tQqY3ip4JbPwcYmrGtNpPS&#10;xFpvbxaCy8f7p5ve1KKj1lWWFcymEQji3OqKCwW363GyBOE8ssbaMin4kIPNejhIMdH2zWfqLr4Q&#10;IYRdggpK75tESpeXZNBNbUMcuLttDfoA20LqFt8h3NQyjqK5NFhxaCixoX1J+fPyMgr2O7k4fOaP&#10;02GbOffIdnFxz4xS41G/XYHw1Pu/+Oc+aQXxIqwNZ8IR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9W3bL0AAADcAAAADwAAAAAAAAAAAAAAAACYAgAAZHJzL2Rvd25yZXYu&#10;eG1sUEsFBgAAAAAEAAQA9QAAAIIDAAAAAA==&#10;" path="m,506776l,,3657600,r,512285e" filled="f" strokecolor="black [3213]" strokeweight="1.5pt">
                  <v:path arrowok="t" o:connecttype="custom" o:connectlocs="0,518347;0,0;3933989,0;3933989,523982" o:connectangles="0,0,0,0"/>
                </v:shape>
                <v:roundrect id="Rounded Rectangle 136" o:spid="_x0000_s1306" style="position:absolute;left:20034;width:15455;height:51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I3CMAA&#10;AADcAAAADwAAAGRycy9kb3ducmV2LnhtbERPS4vCMBC+L/gfwgje1lQFkWqUIihePOiK57EZ22oz&#10;qU362H+/EYS9zcf3nNWmN6VoqXaFZQWTcQSCOLW64EzB5Wf3vQDhPLLG0jIp+CUHm/Xga4Wxth2f&#10;qD37TIQQdjEqyL2vYildmpNBN7YVceDutjboA6wzqWvsQrgp5TSK5tJgwaEhx4q2OaXPc2MUlM3x&#10;2uwn9vm4t/r02u+Sm046pUbDPlmC8NT7f/HHfdBh/mwO72fC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6I3CMAAAADcAAAADwAAAAAAAAAAAAAAAACYAgAAZHJzL2Rvd25y&#10;ZXYueG1sUEsFBgAAAAAEAAQA9QAAAIUDAAAAAA==&#10;" fillcolor="white [3212]" strokecolor="black [3213]" strokeweight=".5pt">
                  <v:textbox>
                    <w:txbxContent>
                      <w:p w14:paraId="61CF7397"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Spaceship</w:t>
                        </w:r>
                      </w:p>
                    </w:txbxContent>
                  </v:textbox>
                </v:roundrect>
                <v:roundrect id="Rounded Rectangle 141" o:spid="_x0000_s1307" style="position:absolute;top:10787;width:15455;height:51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cAcIA&#10;AADcAAAADwAAAGRycy9kb3ducmV2LnhtbERPS0vDQBC+C/0Pywje7CZSRGK3JQgJXnpIKp7H7DSJ&#10;zc6m2c3Df+8WCr3Nx/ec7X4xnZhocK1lBfE6AkFcWd1yreDrmD2/gXAeWWNnmRT8kYP9bvWwxUTb&#10;mQuaSl+LEMIuQQWN930ipasaMujWticO3MkOBn2AQy31gHMIN518iaJXabDl0NBgTx8NVedyNAq6&#10;8fA95rE9/54mXVzyLP3R6azU0+OSvoPwtPi7+Ob+1GH+JobrM+EC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dwBwgAAANwAAAAPAAAAAAAAAAAAAAAAAJgCAABkcnMvZG93&#10;bnJldi54bWxQSwUGAAAAAAQABAD1AAAAhwMAAAAA&#10;" fillcolor="white [3212]" strokecolor="black [3213]" strokeweight=".5pt">
                  <v:textbox>
                    <w:txbxContent>
                      <w:p w14:paraId="7FC34F3B"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Bomber</w:t>
                        </w:r>
                      </w:p>
                    </w:txbxContent>
                  </v:textbox>
                </v:roundrect>
                <v:roundrect id="Rounded Rectangle 145" o:spid="_x0000_s1308" style="position:absolute;left:40377;top:10787;width:15455;height:51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baAsEA&#10;AADcAAAADwAAAGRycy9kb3ducmV2LnhtbERPS4vCMBC+L/gfwix4W1NFRbpGKYLixYMPPM82Y9u1&#10;mdQmffjvjbCwt/n4nrNc96YULdWusKxgPIpAEKdWF5wpuJy3XwsQziNrLC2Tgic5WK8GH0uMte34&#10;SO3JZyKEsItRQe59FUvp0pwMupGtiAN3s7VBH2CdSV1jF8JNKSdRNJcGCw4NOVa0ySm9nxqjoGwO&#10;12Y3tvffW6uPj902+dFJp9Tws0++QXjq/b/4z73XYf50Bu9nwgV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22gLBAAAA3AAAAA8AAAAAAAAAAAAAAAAAmAIAAGRycy9kb3du&#10;cmV2LnhtbFBLBQYAAAAABAAEAPUAAACGAwAAAAA=&#10;" fillcolor="white [3212]" strokecolor="black [3213]" strokeweight=".5pt">
                  <v:textbox>
                    <w:txbxContent>
                      <w:p w14:paraId="24BB492B"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Command</w:t>
                        </w:r>
                      </w:p>
                    </w:txbxContent>
                  </v:textbox>
                </v:roundrect>
                <v:shape id="Straight Arrow Connector 281" o:spid="_x0000_s1309" type="#_x0000_t32" style="position:absolute;left:27740;top:5137;width:0;height:7911;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BqUMMAAADcAAAADwAAAGRycy9kb3ducmV2LnhtbESPQYvCMBSE7wv7H8Jb8Lam9SDSNcqy&#10;ICwIilXB49vmbRNsXkoTbf33RhA8DjPzDTNfDq4RV+qC9awgH2cgiCuvLdcKDvvV5wxEiMgaG8+k&#10;4EYBlov3tzkW2ve8o2sZa5EgHApUYGJsCylDZchhGPuWOHn/vnMYk+xqqTvsE9w1cpJlU+nQclow&#10;2NKPoepcXpyCrda9NsdT3uSrP9zY3c2uz6VSo4/h+wtEpCG+ws/2r1YwmeXwOJOOgF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AalDDAAAA3AAAAA8AAAAAAAAAAAAA&#10;AAAAoQIAAGRycy9kb3ducmV2LnhtbFBLBQYAAAAABAAEAPkAAACRAwAAAAA=&#10;" strokecolor="black [3213]" strokeweight="1.5pt">
                  <v:stroke endarrow="block"/>
                </v:shape>
                <v:roundrect id="Rounded Rectangle 140" o:spid="_x0000_s1310" style="position:absolute;left:20034;top:10787;width:15455;height:51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5msUA&#10;AADcAAAADwAAAGRycy9kb3ducmV2LnhtbESPS2/CQAyE70j9DytX6g02VBVCKQuKkEC99MBDnN2s&#10;SQJZb5rdPPrv6wMSN1sznvm82oyuVj21ofJsYD5LQBHn3lZcGDifdtMlqBCRLdaeycAfBdisXyYr&#10;TK0f+ED9MRZKQjikaKCMsUm1DnlJDsPMN8SiXX3rMMraFtq2OEi4q/V7kiy0w4qlocSGtiXl92Pn&#10;DNTd96Xbz/39du3t4Xe/y35sNhjz9jpmn6AijfFpflx/WcH/EHx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XmaxQAAANwAAAAPAAAAAAAAAAAAAAAAAJgCAABkcnMv&#10;ZG93bnJldi54bWxQSwUGAAAAAAQABAD1AAAAigMAAAAA&#10;" fillcolor="white [3212]" strokecolor="black [3213]" strokeweight=".5pt">
                  <v:textbox>
                    <w:txbxContent>
                      <w:p w14:paraId="5DC76EFC" w14:textId="77777777" w:rsidR="00B20488" w:rsidRPr="00A42C67" w:rsidRDefault="00B20488" w:rsidP="00CC0828">
                        <w:pPr>
                          <w:jc w:val="center"/>
                          <w:rPr>
                            <w:rFonts w:ascii="AR CENA" w:hAnsi="AR CENA"/>
                            <w:color w:val="000000" w:themeColor="text1"/>
                            <w:sz w:val="28"/>
                            <w:szCs w:val="28"/>
                          </w:rPr>
                        </w:pPr>
                        <w:r w:rsidRPr="00A42C67">
                          <w:rPr>
                            <w:rFonts w:ascii="AR CENA" w:hAnsi="AR CENA"/>
                            <w:color w:val="000000" w:themeColor="text1"/>
                            <w:sz w:val="28"/>
                            <w:szCs w:val="28"/>
                          </w:rPr>
                          <w:t>Fighter</w:t>
                        </w:r>
                      </w:p>
                    </w:txbxContent>
                  </v:textbox>
                </v:roundrect>
              </v:group>
            </w:pict>
          </mc:Fallback>
        </mc:AlternateContent>
      </w:r>
    </w:p>
    <w:p w14:paraId="2BFAF359"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55565C6C"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6D2472D3"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2A55EF75"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3DD01713"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7311F6E3"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13394B25"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1804747B"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7DF54256"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44FECB29" w14:textId="77777777" w:rsidR="00CC0828" w:rsidRPr="00B20488" w:rsidRDefault="00CC0828" w:rsidP="00886940">
      <w:pPr>
        <w:jc w:val="center"/>
        <w:rPr>
          <w:rFonts w:ascii="Calibri" w:hAnsi="Calibri" w:cs="Arial"/>
          <w:noProof/>
          <w:szCs w:val="36"/>
          <w:shd w:val="clear" w:color="auto" w:fill="CCC0D9" w:themeFill="accent4" w:themeFillTint="66"/>
          <w:lang w:eastAsia="en-GB"/>
        </w:rPr>
      </w:pPr>
    </w:p>
    <w:p w14:paraId="7DC4CFB7" w14:textId="77777777" w:rsidR="00CC0828" w:rsidRPr="00B20488" w:rsidRDefault="00CC0828" w:rsidP="00886940">
      <w:pPr>
        <w:jc w:val="center"/>
        <w:rPr>
          <w:rFonts w:ascii="Calibri" w:hAnsi="Calibri" w:cs="Arial"/>
          <w:sz w:val="36"/>
          <w:szCs w:val="36"/>
        </w:rPr>
      </w:pPr>
    </w:p>
    <w:p w14:paraId="026187EF" w14:textId="77777777" w:rsidR="00CC0828" w:rsidRPr="00B20488" w:rsidRDefault="00CC0828" w:rsidP="005A2ED5">
      <w:pPr>
        <w:rPr>
          <w:rFonts w:ascii="Calibri" w:hAnsi="Calibri" w:cs="Arial"/>
          <w:b/>
          <w:sz w:val="36"/>
          <w:szCs w:val="36"/>
        </w:rPr>
      </w:pPr>
    </w:p>
    <w:p w14:paraId="72A89764" w14:textId="77777777" w:rsidR="007414E4" w:rsidRPr="00B20488" w:rsidRDefault="00A42C67" w:rsidP="005A2ED5">
      <w:pPr>
        <w:rPr>
          <w:rFonts w:ascii="Calibri" w:hAnsi="Calibri" w:cs="Arial"/>
          <w:b/>
          <w:sz w:val="36"/>
          <w:szCs w:val="36"/>
        </w:rPr>
      </w:pPr>
      <w:r w:rsidRPr="00B20488">
        <w:rPr>
          <w:rFonts w:ascii="Calibri" w:hAnsi="Calibri" w:cs="Arial"/>
          <w:b/>
          <w:noProof/>
          <w:sz w:val="36"/>
          <w:szCs w:val="36"/>
          <w:lang w:eastAsia="en-GB"/>
        </w:rPr>
        <mc:AlternateContent>
          <mc:Choice Requires="wps">
            <w:drawing>
              <wp:anchor distT="0" distB="0" distL="114300" distR="114300" simplePos="0" relativeHeight="251678720" behindDoc="0" locked="0" layoutInCell="1" allowOverlap="1" wp14:anchorId="22657D34" wp14:editId="3CC2D854">
                <wp:simplePos x="0" y="0"/>
                <wp:positionH relativeFrom="margin">
                  <wp:posOffset>1116330</wp:posOffset>
                </wp:positionH>
                <wp:positionV relativeFrom="paragraph">
                  <wp:posOffset>280035</wp:posOffset>
                </wp:positionV>
                <wp:extent cx="4219575" cy="2354580"/>
                <wp:effectExtent l="0" t="0" r="28575" b="22860"/>
                <wp:wrapNone/>
                <wp:docPr id="53" name="Text Box 53"/>
                <wp:cNvGraphicFramePr/>
                <a:graphic xmlns:a="http://schemas.openxmlformats.org/drawingml/2006/main">
                  <a:graphicData uri="http://schemas.microsoft.com/office/word/2010/wordprocessingShape">
                    <wps:wsp>
                      <wps:cNvSpPr txBox="1"/>
                      <wps:spPr>
                        <a:xfrm>
                          <a:off x="0" y="0"/>
                          <a:ext cx="4219575" cy="2354580"/>
                        </a:xfrm>
                        <a:prstGeom prst="rect">
                          <a:avLst/>
                        </a:prstGeom>
                        <a:solidFill>
                          <a:schemeClr val="lt1"/>
                        </a:solidFill>
                        <a:ln w="6350">
                          <a:solidFill>
                            <a:prstClr val="black"/>
                          </a:solidFill>
                        </a:ln>
                      </wps:spPr>
                      <wps:txbx>
                        <w:txbxContent>
                          <w:p w14:paraId="728EEC7E" w14:textId="77777777" w:rsidR="00B20488" w:rsidRPr="00A42C67" w:rsidRDefault="00B20488" w:rsidP="007414E4">
                            <w:pPr>
                              <w:rPr>
                                <w:rFonts w:ascii="Courier New" w:hAnsi="Courier New" w:cs="Courier New"/>
                                <w:b/>
                                <w:sz w:val="24"/>
                                <w:szCs w:val="24"/>
                              </w:rPr>
                            </w:pPr>
                            <w:r w:rsidRPr="00A42C67">
                              <w:rPr>
                                <w:rFonts w:ascii="Courier New" w:hAnsi="Courier New" w:cs="Courier New"/>
                                <w:b/>
                                <w:sz w:val="24"/>
                                <w:szCs w:val="24"/>
                              </w:rPr>
                              <w:t>CLASS Spaceship</w:t>
                            </w:r>
                          </w:p>
                          <w:p w14:paraId="70138FBD"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Function </w:t>
                            </w:r>
                            <w:proofErr w:type="spellStart"/>
                            <w:r w:rsidRPr="00A42C67">
                              <w:rPr>
                                <w:rFonts w:ascii="Courier New" w:hAnsi="Courier New" w:cs="Courier New"/>
                                <w:sz w:val="24"/>
                                <w:szCs w:val="24"/>
                              </w:rPr>
                              <w:t>GetSpaceshipType</w:t>
                            </w:r>
                            <w:proofErr w:type="spellEnd"/>
                          </w:p>
                          <w:p w14:paraId="397E2A24"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Sub </w:t>
                            </w:r>
                            <w:proofErr w:type="spellStart"/>
                            <w:r w:rsidRPr="00A42C67">
                              <w:rPr>
                                <w:rFonts w:ascii="Courier New" w:hAnsi="Courier New" w:cs="Courier New"/>
                                <w:sz w:val="24"/>
                                <w:szCs w:val="24"/>
                              </w:rPr>
                              <w:t>SetCo</w:t>
                            </w:r>
                            <w:proofErr w:type="spellEnd"/>
                            <w:r w:rsidRPr="00A42C67">
                              <w:rPr>
                                <w:rFonts w:ascii="Courier New" w:hAnsi="Courier New" w:cs="Courier New"/>
                                <w:sz w:val="24"/>
                                <w:szCs w:val="24"/>
                              </w:rPr>
                              <w:t>-ordinates</w:t>
                            </w:r>
                          </w:p>
                          <w:p w14:paraId="382370E2" w14:textId="77777777" w:rsidR="00B20488" w:rsidRPr="00A42C67" w:rsidRDefault="00773672" w:rsidP="007414E4">
                            <w:pPr>
                              <w:rPr>
                                <w:rFonts w:ascii="Courier New" w:hAnsi="Courier New" w:cs="Courier New"/>
                                <w:sz w:val="16"/>
                                <w:szCs w:val="24"/>
                              </w:rPr>
                            </w:pPr>
                            <w:r>
                              <w:rPr>
                                <w:rFonts w:ascii="Courier New" w:hAnsi="Courier New" w:cs="Courier New"/>
                                <w:sz w:val="16"/>
                                <w:szCs w:val="24"/>
                              </w:rPr>
                              <w:pict w14:anchorId="64E6F514">
                                <v:rect id="_x0000_i1026" style="width:0;height:1.5pt" o:hralign="center" o:hrstd="t" o:hr="t" fillcolor="#a0a0a0" stroked="f"/>
                              </w:pict>
                            </w:r>
                          </w:p>
                          <w:p w14:paraId="42AE64B8" w14:textId="77777777" w:rsidR="00B20488" w:rsidRPr="00A42C67" w:rsidRDefault="00B20488" w:rsidP="007414E4">
                            <w:pPr>
                              <w:rPr>
                                <w:rFonts w:ascii="Courier New" w:hAnsi="Courier New" w:cs="Courier New"/>
                                <w:sz w:val="6"/>
                                <w:szCs w:val="24"/>
                              </w:rPr>
                            </w:pPr>
                          </w:p>
                          <w:p w14:paraId="375ABFC9"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gramStart"/>
                            <w:r w:rsidRPr="00A42C67">
                              <w:rPr>
                                <w:rFonts w:ascii="Courier New" w:hAnsi="Courier New" w:cs="Courier New"/>
                                <w:sz w:val="24"/>
                                <w:szCs w:val="24"/>
                              </w:rPr>
                              <w:t>Type :</w:t>
                            </w:r>
                            <w:proofErr w:type="gramEnd"/>
                            <w:r w:rsidRPr="00A42C67">
                              <w:rPr>
                                <w:rFonts w:ascii="Courier New" w:hAnsi="Courier New" w:cs="Courier New"/>
                                <w:sz w:val="24"/>
                                <w:szCs w:val="24"/>
                              </w:rPr>
                              <w:t xml:space="preserve"> String</w:t>
                            </w:r>
                          </w:p>
                          <w:p w14:paraId="2F7C4CCD"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spellStart"/>
                            <w:r w:rsidRPr="00A42C67">
                              <w:rPr>
                                <w:rFonts w:ascii="Courier New" w:hAnsi="Courier New" w:cs="Courier New"/>
                                <w:sz w:val="24"/>
                                <w:szCs w:val="24"/>
                              </w:rPr>
                              <w:t>XCo-</w:t>
                            </w:r>
                            <w:proofErr w:type="gramStart"/>
                            <w:r w:rsidRPr="00A42C67">
                              <w:rPr>
                                <w:rFonts w:ascii="Courier New" w:hAnsi="Courier New" w:cs="Courier New"/>
                                <w:sz w:val="24"/>
                                <w:szCs w:val="24"/>
                              </w:rPr>
                              <w:t>rdinate</w:t>
                            </w:r>
                            <w:proofErr w:type="spellEnd"/>
                            <w:r w:rsidRPr="00A42C67">
                              <w:rPr>
                                <w:rFonts w:ascii="Courier New" w:hAnsi="Courier New" w:cs="Courier New"/>
                                <w:sz w:val="24"/>
                                <w:szCs w:val="24"/>
                              </w:rPr>
                              <w:t xml:space="preserve"> :</w:t>
                            </w:r>
                            <w:proofErr w:type="gramEnd"/>
                            <w:r w:rsidRPr="00A42C67">
                              <w:rPr>
                                <w:rFonts w:ascii="Courier New" w:hAnsi="Courier New" w:cs="Courier New"/>
                                <w:sz w:val="24"/>
                                <w:szCs w:val="24"/>
                              </w:rPr>
                              <w:t xml:space="preserve"> integer</w:t>
                            </w:r>
                          </w:p>
                          <w:p w14:paraId="4E9B1296"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spellStart"/>
                            <w:r w:rsidRPr="00A42C67">
                              <w:rPr>
                                <w:rFonts w:ascii="Courier New" w:hAnsi="Courier New" w:cs="Courier New"/>
                                <w:sz w:val="24"/>
                                <w:szCs w:val="24"/>
                              </w:rPr>
                              <w:t>YCo</w:t>
                            </w:r>
                            <w:proofErr w:type="spellEnd"/>
                            <w:r w:rsidRPr="00A42C67">
                              <w:rPr>
                                <w:rFonts w:ascii="Courier New" w:hAnsi="Courier New" w:cs="Courier New"/>
                                <w:sz w:val="24"/>
                                <w:szCs w:val="24"/>
                              </w:rPr>
                              <w:t>-ordinate: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657D34" id="Text Box 53" o:spid="_x0000_s1311" type="#_x0000_t202" style="position:absolute;margin-left:87.9pt;margin-top:22.05pt;width:332.25pt;height:185.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" fillcolor="white [3201]" strokeweight=".5pt">
                <v:textbox style="mso-fit-shape-to-text:t">
                  <w:txbxContent>
                    <w:p w14:paraId="728EEC7E" w14:textId="77777777" w:rsidR="00B20488" w:rsidRPr="00A42C67" w:rsidRDefault="00B20488" w:rsidP="007414E4">
                      <w:pPr>
                        <w:rPr>
                          <w:rFonts w:ascii="Courier New" w:hAnsi="Courier New" w:cs="Courier New"/>
                          <w:b/>
                          <w:sz w:val="24"/>
                          <w:szCs w:val="24"/>
                        </w:rPr>
                      </w:pPr>
                      <w:r w:rsidRPr="00A42C67">
                        <w:rPr>
                          <w:rFonts w:ascii="Courier New" w:hAnsi="Courier New" w:cs="Courier New"/>
                          <w:b/>
                          <w:sz w:val="24"/>
                          <w:szCs w:val="24"/>
                        </w:rPr>
                        <w:t>CLASS Spaceship</w:t>
                      </w:r>
                    </w:p>
                    <w:p w14:paraId="70138FBD"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Function </w:t>
                      </w:r>
                      <w:proofErr w:type="spellStart"/>
                      <w:r w:rsidRPr="00A42C67">
                        <w:rPr>
                          <w:rFonts w:ascii="Courier New" w:hAnsi="Courier New" w:cs="Courier New"/>
                          <w:sz w:val="24"/>
                          <w:szCs w:val="24"/>
                        </w:rPr>
                        <w:t>GetSpaceshipType</w:t>
                      </w:r>
                      <w:proofErr w:type="spellEnd"/>
                    </w:p>
                    <w:p w14:paraId="397E2A24"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Sub </w:t>
                      </w:r>
                      <w:proofErr w:type="spellStart"/>
                      <w:r w:rsidRPr="00A42C67">
                        <w:rPr>
                          <w:rFonts w:ascii="Courier New" w:hAnsi="Courier New" w:cs="Courier New"/>
                          <w:sz w:val="24"/>
                          <w:szCs w:val="24"/>
                        </w:rPr>
                        <w:t>SetCo</w:t>
                      </w:r>
                      <w:proofErr w:type="spellEnd"/>
                      <w:r w:rsidRPr="00A42C67">
                        <w:rPr>
                          <w:rFonts w:ascii="Courier New" w:hAnsi="Courier New" w:cs="Courier New"/>
                          <w:sz w:val="24"/>
                          <w:szCs w:val="24"/>
                        </w:rPr>
                        <w:t>-ordinates</w:t>
                      </w:r>
                    </w:p>
                    <w:p w14:paraId="382370E2" w14:textId="77777777" w:rsidR="00B20488" w:rsidRPr="00A42C67" w:rsidRDefault="0004699A" w:rsidP="007414E4">
                      <w:pPr>
                        <w:rPr>
                          <w:rFonts w:ascii="Courier New" w:hAnsi="Courier New" w:cs="Courier New"/>
                          <w:sz w:val="16"/>
                          <w:szCs w:val="24"/>
                        </w:rPr>
                      </w:pPr>
                      <w:r>
                        <w:rPr>
                          <w:rFonts w:ascii="Courier New" w:hAnsi="Courier New" w:cs="Courier New"/>
                          <w:sz w:val="16"/>
                          <w:szCs w:val="24"/>
                        </w:rPr>
                        <w:pict w14:anchorId="64E6F514">
                          <v:rect id="_x0000_i1026" style="width:0;height:1.5pt" o:hralign="center" o:hrstd="t" o:hr="t" fillcolor="#a0a0a0" stroked="f"/>
                        </w:pict>
                      </w:r>
                    </w:p>
                    <w:p w14:paraId="42AE64B8" w14:textId="77777777" w:rsidR="00B20488" w:rsidRPr="00A42C67" w:rsidRDefault="00B20488" w:rsidP="007414E4">
                      <w:pPr>
                        <w:rPr>
                          <w:rFonts w:ascii="Courier New" w:hAnsi="Courier New" w:cs="Courier New"/>
                          <w:sz w:val="6"/>
                          <w:szCs w:val="24"/>
                        </w:rPr>
                      </w:pPr>
                    </w:p>
                    <w:p w14:paraId="375ABFC9"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gramStart"/>
                      <w:r w:rsidRPr="00A42C67">
                        <w:rPr>
                          <w:rFonts w:ascii="Courier New" w:hAnsi="Courier New" w:cs="Courier New"/>
                          <w:sz w:val="24"/>
                          <w:szCs w:val="24"/>
                        </w:rPr>
                        <w:t>Type :</w:t>
                      </w:r>
                      <w:proofErr w:type="gramEnd"/>
                      <w:r w:rsidRPr="00A42C67">
                        <w:rPr>
                          <w:rFonts w:ascii="Courier New" w:hAnsi="Courier New" w:cs="Courier New"/>
                          <w:sz w:val="24"/>
                          <w:szCs w:val="24"/>
                        </w:rPr>
                        <w:t xml:space="preserve"> String</w:t>
                      </w:r>
                    </w:p>
                    <w:p w14:paraId="2F7C4CCD"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spellStart"/>
                      <w:r w:rsidRPr="00A42C67">
                        <w:rPr>
                          <w:rFonts w:ascii="Courier New" w:hAnsi="Courier New" w:cs="Courier New"/>
                          <w:sz w:val="24"/>
                          <w:szCs w:val="24"/>
                        </w:rPr>
                        <w:t>XCo-</w:t>
                      </w:r>
                      <w:proofErr w:type="gramStart"/>
                      <w:r w:rsidRPr="00A42C67">
                        <w:rPr>
                          <w:rFonts w:ascii="Courier New" w:hAnsi="Courier New" w:cs="Courier New"/>
                          <w:sz w:val="24"/>
                          <w:szCs w:val="24"/>
                        </w:rPr>
                        <w:t>rdinate</w:t>
                      </w:r>
                      <w:proofErr w:type="spellEnd"/>
                      <w:r w:rsidRPr="00A42C67">
                        <w:rPr>
                          <w:rFonts w:ascii="Courier New" w:hAnsi="Courier New" w:cs="Courier New"/>
                          <w:sz w:val="24"/>
                          <w:szCs w:val="24"/>
                        </w:rPr>
                        <w:t xml:space="preserve"> :</w:t>
                      </w:r>
                      <w:proofErr w:type="gramEnd"/>
                      <w:r w:rsidRPr="00A42C67">
                        <w:rPr>
                          <w:rFonts w:ascii="Courier New" w:hAnsi="Courier New" w:cs="Courier New"/>
                          <w:sz w:val="24"/>
                          <w:szCs w:val="24"/>
                        </w:rPr>
                        <w:t xml:space="preserve"> integer</w:t>
                      </w:r>
                    </w:p>
                    <w:p w14:paraId="4E9B1296"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spellStart"/>
                      <w:r w:rsidRPr="00A42C67">
                        <w:rPr>
                          <w:rFonts w:ascii="Courier New" w:hAnsi="Courier New" w:cs="Courier New"/>
                          <w:sz w:val="24"/>
                          <w:szCs w:val="24"/>
                        </w:rPr>
                        <w:t>YCo</w:t>
                      </w:r>
                      <w:proofErr w:type="spellEnd"/>
                      <w:r w:rsidRPr="00A42C67">
                        <w:rPr>
                          <w:rFonts w:ascii="Courier New" w:hAnsi="Courier New" w:cs="Courier New"/>
                          <w:sz w:val="24"/>
                          <w:szCs w:val="24"/>
                        </w:rPr>
                        <w:t>-ordinate: integer</w:t>
                      </w:r>
                    </w:p>
                  </w:txbxContent>
                </v:textbox>
                <w10:wrap anchorx="margin"/>
              </v:shape>
            </w:pict>
          </mc:Fallback>
        </mc:AlternateContent>
      </w:r>
    </w:p>
    <w:p w14:paraId="48C4C0AE" w14:textId="77777777" w:rsidR="007414E4" w:rsidRPr="00B20488" w:rsidRDefault="007414E4" w:rsidP="005A2ED5">
      <w:pPr>
        <w:rPr>
          <w:rFonts w:ascii="Calibri" w:hAnsi="Calibri" w:cs="Arial"/>
          <w:b/>
          <w:sz w:val="36"/>
          <w:szCs w:val="36"/>
        </w:rPr>
      </w:pPr>
    </w:p>
    <w:p w14:paraId="3F20AC9A" w14:textId="77777777" w:rsidR="007414E4" w:rsidRPr="00B20488" w:rsidRDefault="007414E4" w:rsidP="005A2ED5">
      <w:pPr>
        <w:rPr>
          <w:rFonts w:ascii="Calibri" w:hAnsi="Calibri" w:cs="Arial"/>
          <w:b/>
          <w:sz w:val="36"/>
          <w:szCs w:val="36"/>
        </w:rPr>
      </w:pPr>
    </w:p>
    <w:p w14:paraId="638A5E2B" w14:textId="77777777" w:rsidR="007414E4" w:rsidRPr="00B20488" w:rsidRDefault="007414E4" w:rsidP="005A2ED5">
      <w:pPr>
        <w:rPr>
          <w:rFonts w:ascii="Calibri" w:hAnsi="Calibri" w:cs="Arial"/>
          <w:b/>
          <w:sz w:val="36"/>
          <w:szCs w:val="36"/>
        </w:rPr>
      </w:pPr>
    </w:p>
    <w:p w14:paraId="4E4B89BD" w14:textId="77777777" w:rsidR="007414E4" w:rsidRPr="00B20488" w:rsidRDefault="007414E4" w:rsidP="005A2ED5">
      <w:pPr>
        <w:rPr>
          <w:rFonts w:ascii="Calibri" w:hAnsi="Calibri" w:cs="Arial"/>
          <w:b/>
          <w:sz w:val="36"/>
          <w:szCs w:val="36"/>
        </w:rPr>
      </w:pPr>
    </w:p>
    <w:p w14:paraId="42EFE3A3" w14:textId="77777777" w:rsidR="007414E4" w:rsidRPr="00B20488" w:rsidRDefault="007414E4" w:rsidP="005A2ED5">
      <w:pPr>
        <w:rPr>
          <w:rFonts w:ascii="Calibri" w:hAnsi="Calibri" w:cs="Arial"/>
          <w:b/>
          <w:sz w:val="36"/>
          <w:szCs w:val="36"/>
        </w:rPr>
      </w:pPr>
    </w:p>
    <w:p w14:paraId="07FCC51A" w14:textId="77777777" w:rsidR="007414E4" w:rsidRPr="00B20488" w:rsidRDefault="00A42C67" w:rsidP="005A2ED5">
      <w:pPr>
        <w:rPr>
          <w:rFonts w:ascii="Calibri" w:hAnsi="Calibri" w:cs="Arial"/>
          <w:b/>
          <w:sz w:val="36"/>
          <w:szCs w:val="36"/>
        </w:rPr>
      </w:pPr>
      <w:r w:rsidRPr="00B20488">
        <w:rPr>
          <w:rFonts w:ascii="Calibri" w:hAnsi="Calibri" w:cs="Arial"/>
          <w:b/>
          <w:noProof/>
          <w:sz w:val="36"/>
          <w:szCs w:val="36"/>
          <w:lang w:eastAsia="en-GB"/>
        </w:rPr>
        <mc:AlternateContent>
          <mc:Choice Requires="wps">
            <w:drawing>
              <wp:anchor distT="0" distB="0" distL="114300" distR="114300" simplePos="0" relativeHeight="251680768" behindDoc="0" locked="0" layoutInCell="1" allowOverlap="1" wp14:anchorId="3351D81C" wp14:editId="19F1D148">
                <wp:simplePos x="0" y="0"/>
                <wp:positionH relativeFrom="margin">
                  <wp:align>center</wp:align>
                </wp:positionH>
                <wp:positionV relativeFrom="paragraph">
                  <wp:posOffset>243840</wp:posOffset>
                </wp:positionV>
                <wp:extent cx="4219575" cy="2354580"/>
                <wp:effectExtent l="0" t="0" r="28575" b="23495"/>
                <wp:wrapNone/>
                <wp:docPr id="55" name="Text Box 55"/>
                <wp:cNvGraphicFramePr/>
                <a:graphic xmlns:a="http://schemas.openxmlformats.org/drawingml/2006/main">
                  <a:graphicData uri="http://schemas.microsoft.com/office/word/2010/wordprocessingShape">
                    <wps:wsp>
                      <wps:cNvSpPr txBox="1"/>
                      <wps:spPr>
                        <a:xfrm>
                          <a:off x="0" y="0"/>
                          <a:ext cx="4219575" cy="2354580"/>
                        </a:xfrm>
                        <a:prstGeom prst="rect">
                          <a:avLst/>
                        </a:prstGeom>
                        <a:solidFill>
                          <a:schemeClr val="lt1"/>
                        </a:solidFill>
                        <a:ln w="6350">
                          <a:solidFill>
                            <a:prstClr val="black"/>
                          </a:solidFill>
                        </a:ln>
                      </wps:spPr>
                      <wps:txbx>
                        <w:txbxContent>
                          <w:p w14:paraId="5AC7EE24" w14:textId="77777777" w:rsidR="00B20488" w:rsidRPr="00A42C67" w:rsidRDefault="00B20488" w:rsidP="007414E4">
                            <w:pPr>
                              <w:rPr>
                                <w:rFonts w:ascii="Courier New" w:hAnsi="Courier New" w:cs="Courier New"/>
                                <w:b/>
                                <w:sz w:val="24"/>
                                <w:szCs w:val="24"/>
                              </w:rPr>
                            </w:pPr>
                            <w:r w:rsidRPr="00A42C67">
                              <w:rPr>
                                <w:rFonts w:ascii="Courier New" w:hAnsi="Courier New" w:cs="Courier New"/>
                                <w:b/>
                                <w:sz w:val="24"/>
                                <w:szCs w:val="24"/>
                              </w:rPr>
                              <w:t>CLASS Bomber Inherits Spaceship</w:t>
                            </w:r>
                          </w:p>
                          <w:p w14:paraId="4307B824"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Function </w:t>
                            </w:r>
                            <w:proofErr w:type="spellStart"/>
                            <w:r w:rsidRPr="00A42C67">
                              <w:rPr>
                                <w:rFonts w:ascii="Courier New" w:hAnsi="Courier New" w:cs="Courier New"/>
                                <w:sz w:val="24"/>
                                <w:szCs w:val="24"/>
                              </w:rPr>
                              <w:t>GetSpaceshipType</w:t>
                            </w:r>
                            <w:proofErr w:type="spellEnd"/>
                            <w:r w:rsidRPr="00A42C67">
                              <w:rPr>
                                <w:rFonts w:ascii="Courier New" w:hAnsi="Courier New" w:cs="Courier New"/>
                                <w:sz w:val="24"/>
                                <w:szCs w:val="24"/>
                              </w:rPr>
                              <w:t xml:space="preserve"> </w:t>
                            </w:r>
                            <w:r w:rsidRPr="00A42C67">
                              <w:rPr>
                                <w:rFonts w:ascii="Courier New" w:hAnsi="Courier New" w:cs="Courier New"/>
                                <w:b/>
                                <w:sz w:val="24"/>
                                <w:szCs w:val="24"/>
                              </w:rPr>
                              <w:t>Overrides</w:t>
                            </w:r>
                          </w:p>
                          <w:p w14:paraId="1A30077C"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Sub </w:t>
                            </w:r>
                            <w:proofErr w:type="spellStart"/>
                            <w:r w:rsidRPr="00A42C67">
                              <w:rPr>
                                <w:rFonts w:ascii="Courier New" w:hAnsi="Courier New" w:cs="Courier New"/>
                                <w:sz w:val="24"/>
                                <w:szCs w:val="24"/>
                              </w:rPr>
                              <w:t>SetNumberofPositions</w:t>
                            </w:r>
                            <w:proofErr w:type="spellEnd"/>
                          </w:p>
                          <w:p w14:paraId="3F9BE1AF" w14:textId="77777777" w:rsidR="00B20488" w:rsidRPr="00A42C67" w:rsidRDefault="00773672" w:rsidP="00A42C67">
                            <w:pPr>
                              <w:rPr>
                                <w:rFonts w:ascii="Courier New" w:hAnsi="Courier New" w:cs="Courier New"/>
                                <w:sz w:val="16"/>
                                <w:szCs w:val="24"/>
                              </w:rPr>
                            </w:pPr>
                            <w:r>
                              <w:rPr>
                                <w:rFonts w:ascii="Courier New" w:hAnsi="Courier New" w:cs="Courier New"/>
                                <w:sz w:val="16"/>
                                <w:szCs w:val="24"/>
                              </w:rPr>
                              <w:pict w14:anchorId="0B54F828">
                                <v:rect id="_x0000_i1028" style="width:0;height:1.5pt" o:hralign="center" o:hrstd="t" o:hr="t" fillcolor="#a0a0a0" stroked="f"/>
                              </w:pict>
                            </w:r>
                          </w:p>
                          <w:p w14:paraId="5A2DD4E8" w14:textId="77777777" w:rsidR="00B20488" w:rsidRPr="00A42C67" w:rsidRDefault="00B20488" w:rsidP="00A42C67">
                            <w:pPr>
                              <w:rPr>
                                <w:rFonts w:ascii="Courier New" w:hAnsi="Courier New" w:cs="Courier New"/>
                                <w:sz w:val="6"/>
                                <w:szCs w:val="24"/>
                              </w:rPr>
                            </w:pPr>
                          </w:p>
                          <w:p w14:paraId="2B4DBC6C"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gramStart"/>
                            <w:r w:rsidRPr="00A42C67">
                              <w:rPr>
                                <w:rFonts w:ascii="Courier New" w:hAnsi="Courier New" w:cs="Courier New"/>
                                <w:sz w:val="24"/>
                                <w:szCs w:val="24"/>
                              </w:rPr>
                              <w:t>Type :</w:t>
                            </w:r>
                            <w:proofErr w:type="gramEnd"/>
                            <w:r w:rsidRPr="00A42C67">
                              <w:rPr>
                                <w:rFonts w:ascii="Courier New" w:hAnsi="Courier New" w:cs="Courier New"/>
                                <w:sz w:val="24"/>
                                <w:szCs w:val="24"/>
                              </w:rPr>
                              <w:t xml:space="preserve"> String</w:t>
                            </w:r>
                          </w:p>
                          <w:p w14:paraId="6042438A"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spellStart"/>
                            <w:r w:rsidRPr="00A42C67">
                              <w:rPr>
                                <w:rFonts w:ascii="Courier New" w:hAnsi="Courier New" w:cs="Courier New"/>
                                <w:sz w:val="24"/>
                                <w:szCs w:val="24"/>
                              </w:rPr>
                              <w:t>NumberofPositions</w:t>
                            </w:r>
                            <w:proofErr w:type="spellEnd"/>
                            <w:r w:rsidRPr="00A42C67">
                              <w:rPr>
                                <w:rFonts w:ascii="Courier New" w:hAnsi="Courier New" w:cs="Courier New"/>
                                <w:sz w:val="24"/>
                                <w:szCs w:val="24"/>
                              </w:rPr>
                              <w:t>: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51D81C" id="Text Box 55" o:spid="_x0000_s1312" type="#_x0000_t202" style="position:absolute;margin-left:0;margin-top:19.2pt;width:332.25pt;height:185.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" fillcolor="white [3201]" strokeweight=".5pt">
                <v:textbox style="mso-fit-shape-to-text:t">
                  <w:txbxContent>
                    <w:p w14:paraId="5AC7EE24" w14:textId="77777777" w:rsidR="00B20488" w:rsidRPr="00A42C67" w:rsidRDefault="00B20488" w:rsidP="007414E4">
                      <w:pPr>
                        <w:rPr>
                          <w:rFonts w:ascii="Courier New" w:hAnsi="Courier New" w:cs="Courier New"/>
                          <w:b/>
                          <w:sz w:val="24"/>
                          <w:szCs w:val="24"/>
                        </w:rPr>
                      </w:pPr>
                      <w:r w:rsidRPr="00A42C67">
                        <w:rPr>
                          <w:rFonts w:ascii="Courier New" w:hAnsi="Courier New" w:cs="Courier New"/>
                          <w:b/>
                          <w:sz w:val="24"/>
                          <w:szCs w:val="24"/>
                        </w:rPr>
                        <w:t>CLASS Bomber Inherits Spaceship</w:t>
                      </w:r>
                    </w:p>
                    <w:p w14:paraId="4307B824"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Function </w:t>
                      </w:r>
                      <w:proofErr w:type="spellStart"/>
                      <w:r w:rsidRPr="00A42C67">
                        <w:rPr>
                          <w:rFonts w:ascii="Courier New" w:hAnsi="Courier New" w:cs="Courier New"/>
                          <w:sz w:val="24"/>
                          <w:szCs w:val="24"/>
                        </w:rPr>
                        <w:t>GetSpaceshipType</w:t>
                      </w:r>
                      <w:proofErr w:type="spellEnd"/>
                      <w:r w:rsidRPr="00A42C67">
                        <w:rPr>
                          <w:rFonts w:ascii="Courier New" w:hAnsi="Courier New" w:cs="Courier New"/>
                          <w:sz w:val="24"/>
                          <w:szCs w:val="24"/>
                        </w:rPr>
                        <w:t xml:space="preserve"> </w:t>
                      </w:r>
                      <w:r w:rsidRPr="00A42C67">
                        <w:rPr>
                          <w:rFonts w:ascii="Courier New" w:hAnsi="Courier New" w:cs="Courier New"/>
                          <w:b/>
                          <w:sz w:val="24"/>
                          <w:szCs w:val="24"/>
                        </w:rPr>
                        <w:t>Overrides</w:t>
                      </w:r>
                    </w:p>
                    <w:p w14:paraId="1A30077C"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Public Sub </w:t>
                      </w:r>
                      <w:proofErr w:type="spellStart"/>
                      <w:r w:rsidRPr="00A42C67">
                        <w:rPr>
                          <w:rFonts w:ascii="Courier New" w:hAnsi="Courier New" w:cs="Courier New"/>
                          <w:sz w:val="24"/>
                          <w:szCs w:val="24"/>
                        </w:rPr>
                        <w:t>SetNumberofPositions</w:t>
                      </w:r>
                      <w:proofErr w:type="spellEnd"/>
                    </w:p>
                    <w:p w14:paraId="3F9BE1AF" w14:textId="77777777" w:rsidR="00B20488" w:rsidRPr="00A42C67" w:rsidRDefault="0004699A" w:rsidP="00A42C67">
                      <w:pPr>
                        <w:rPr>
                          <w:rFonts w:ascii="Courier New" w:hAnsi="Courier New" w:cs="Courier New"/>
                          <w:sz w:val="16"/>
                          <w:szCs w:val="24"/>
                        </w:rPr>
                      </w:pPr>
                      <w:r>
                        <w:rPr>
                          <w:rFonts w:ascii="Courier New" w:hAnsi="Courier New" w:cs="Courier New"/>
                          <w:sz w:val="16"/>
                          <w:szCs w:val="24"/>
                        </w:rPr>
                        <w:pict w14:anchorId="0B54F828">
                          <v:rect id="_x0000_i1028" style="width:0;height:1.5pt" o:hralign="center" o:hrstd="t" o:hr="t" fillcolor="#a0a0a0" stroked="f"/>
                        </w:pict>
                      </w:r>
                    </w:p>
                    <w:p w14:paraId="5A2DD4E8" w14:textId="77777777" w:rsidR="00B20488" w:rsidRPr="00A42C67" w:rsidRDefault="00B20488" w:rsidP="00A42C67">
                      <w:pPr>
                        <w:rPr>
                          <w:rFonts w:ascii="Courier New" w:hAnsi="Courier New" w:cs="Courier New"/>
                          <w:sz w:val="6"/>
                          <w:szCs w:val="24"/>
                        </w:rPr>
                      </w:pPr>
                    </w:p>
                    <w:p w14:paraId="2B4DBC6C"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gramStart"/>
                      <w:r w:rsidRPr="00A42C67">
                        <w:rPr>
                          <w:rFonts w:ascii="Courier New" w:hAnsi="Courier New" w:cs="Courier New"/>
                          <w:sz w:val="24"/>
                          <w:szCs w:val="24"/>
                        </w:rPr>
                        <w:t>Type :</w:t>
                      </w:r>
                      <w:proofErr w:type="gramEnd"/>
                      <w:r w:rsidRPr="00A42C67">
                        <w:rPr>
                          <w:rFonts w:ascii="Courier New" w:hAnsi="Courier New" w:cs="Courier New"/>
                          <w:sz w:val="24"/>
                          <w:szCs w:val="24"/>
                        </w:rPr>
                        <w:t xml:space="preserve"> String</w:t>
                      </w:r>
                    </w:p>
                    <w:p w14:paraId="6042438A" w14:textId="77777777" w:rsidR="00B20488" w:rsidRPr="00A42C67" w:rsidRDefault="00B20488" w:rsidP="007414E4">
                      <w:pPr>
                        <w:rPr>
                          <w:rFonts w:ascii="Courier New" w:hAnsi="Courier New" w:cs="Courier New"/>
                          <w:sz w:val="24"/>
                          <w:szCs w:val="24"/>
                        </w:rPr>
                      </w:pPr>
                      <w:r w:rsidRPr="00A42C67">
                        <w:rPr>
                          <w:rFonts w:ascii="Courier New" w:hAnsi="Courier New" w:cs="Courier New"/>
                          <w:sz w:val="24"/>
                          <w:szCs w:val="24"/>
                        </w:rPr>
                        <w:t xml:space="preserve">Private </w:t>
                      </w:r>
                      <w:proofErr w:type="spellStart"/>
                      <w:r w:rsidRPr="00A42C67">
                        <w:rPr>
                          <w:rFonts w:ascii="Courier New" w:hAnsi="Courier New" w:cs="Courier New"/>
                          <w:sz w:val="24"/>
                          <w:szCs w:val="24"/>
                        </w:rPr>
                        <w:t>NumberofPositions</w:t>
                      </w:r>
                      <w:proofErr w:type="spellEnd"/>
                      <w:r w:rsidRPr="00A42C67">
                        <w:rPr>
                          <w:rFonts w:ascii="Courier New" w:hAnsi="Courier New" w:cs="Courier New"/>
                          <w:sz w:val="24"/>
                          <w:szCs w:val="24"/>
                        </w:rPr>
                        <w:t>: integer</w:t>
                      </w:r>
                    </w:p>
                  </w:txbxContent>
                </v:textbox>
                <w10:wrap anchorx="margin"/>
              </v:shape>
            </w:pict>
          </mc:Fallback>
        </mc:AlternateContent>
      </w:r>
    </w:p>
    <w:p w14:paraId="0722249B" w14:textId="77777777" w:rsidR="000B4E5D" w:rsidRPr="00B20488" w:rsidRDefault="000B4E5D" w:rsidP="005A2ED5">
      <w:pPr>
        <w:rPr>
          <w:rFonts w:ascii="Calibri" w:hAnsi="Calibri" w:cs="Arial"/>
          <w:b/>
          <w:sz w:val="36"/>
          <w:szCs w:val="36"/>
        </w:rPr>
      </w:pPr>
    </w:p>
    <w:p w14:paraId="43E2FD97" w14:textId="77777777" w:rsidR="000B4E5D" w:rsidRPr="00B20488" w:rsidRDefault="000B4E5D" w:rsidP="005A2ED5">
      <w:pPr>
        <w:rPr>
          <w:rFonts w:ascii="Calibri" w:hAnsi="Calibri" w:cs="Arial"/>
          <w:b/>
          <w:sz w:val="36"/>
          <w:szCs w:val="36"/>
        </w:rPr>
      </w:pPr>
      <w:r w:rsidRPr="00B20488">
        <w:rPr>
          <w:rFonts w:ascii="Calibri" w:hAnsi="Calibri" w:cs="Arial"/>
          <w:b/>
          <w:sz w:val="36"/>
          <w:szCs w:val="36"/>
        </w:rPr>
        <w:br w:type="page"/>
      </w:r>
    </w:p>
    <w:p w14:paraId="762754EE" w14:textId="77777777" w:rsidR="007414E4" w:rsidRPr="00B20488" w:rsidRDefault="00CE7A5E" w:rsidP="00DD66D9">
      <w:pPr>
        <w:pStyle w:val="alpha"/>
      </w:pPr>
      <w:bookmarkStart w:id="30" w:name="_Toc500405953"/>
      <w:r w:rsidRPr="00B20488">
        <w:lastRenderedPageBreak/>
        <w:t>4</w:t>
      </w:r>
      <w:r w:rsidR="00DD66D9" w:rsidRPr="00B20488">
        <w:t>.5</w:t>
      </w:r>
      <w:r w:rsidR="007414E4" w:rsidRPr="00B20488">
        <w:t xml:space="preserve"> – Interface design</w:t>
      </w:r>
      <w:bookmarkEnd w:id="30"/>
    </w:p>
    <w:p w14:paraId="5DF22ED0"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 xml:space="preserve">In this section you need to show a </w:t>
      </w:r>
      <w:r w:rsidRPr="00B20488">
        <w:rPr>
          <w:rFonts w:ascii="Segoe UI Semibold" w:hAnsi="Segoe UI Semibold" w:cs="Arial"/>
          <w:sz w:val="21"/>
          <w:szCs w:val="24"/>
        </w:rPr>
        <w:t>selection of the main screens</w:t>
      </w:r>
      <w:r w:rsidRPr="00B20488">
        <w:rPr>
          <w:rFonts w:ascii="Segoe UI" w:hAnsi="Segoe UI" w:cs="Arial"/>
          <w:sz w:val="21"/>
          <w:szCs w:val="24"/>
        </w:rPr>
        <w:t xml:space="preserve"> you intend to use for an interface</w:t>
      </w:r>
      <w:r w:rsidR="00886940" w:rsidRPr="00B20488">
        <w:rPr>
          <w:rFonts w:ascii="Segoe UI" w:hAnsi="Segoe UI" w:cs="Arial"/>
          <w:sz w:val="21"/>
          <w:szCs w:val="24"/>
        </w:rPr>
        <w:t xml:space="preserve">.  </w:t>
      </w:r>
      <w:r w:rsidRPr="00B20488">
        <w:rPr>
          <w:rFonts w:ascii="Segoe UI" w:hAnsi="Segoe UI" w:cs="Arial"/>
          <w:sz w:val="21"/>
          <w:szCs w:val="24"/>
        </w:rPr>
        <w:t>This should include screens that accept input as well as screens that show output</w:t>
      </w:r>
      <w:r w:rsidR="00886940" w:rsidRPr="00B20488">
        <w:rPr>
          <w:rFonts w:ascii="Segoe UI" w:hAnsi="Segoe UI" w:cs="Arial"/>
          <w:sz w:val="21"/>
          <w:szCs w:val="24"/>
        </w:rPr>
        <w:t xml:space="preserve">.  </w:t>
      </w:r>
      <w:r w:rsidRPr="00B20488">
        <w:rPr>
          <w:rFonts w:ascii="Segoe UI" w:hAnsi="Segoe UI" w:cs="Arial"/>
          <w:sz w:val="21"/>
          <w:szCs w:val="24"/>
        </w:rPr>
        <w:t>Although at one time sketches of how the interface would look was required now it is perfectly acceptable to actually build the interface in the programming environment you intend to use</w:t>
      </w:r>
      <w:r w:rsidR="00886940" w:rsidRPr="00B20488">
        <w:rPr>
          <w:rFonts w:ascii="Segoe UI" w:hAnsi="Segoe UI" w:cs="Arial"/>
          <w:sz w:val="21"/>
          <w:szCs w:val="24"/>
        </w:rPr>
        <w:t xml:space="preserve">.  </w:t>
      </w:r>
      <w:r w:rsidRPr="00B20488">
        <w:rPr>
          <w:rFonts w:ascii="Segoe UI" w:hAnsi="Segoe UI" w:cs="Arial"/>
          <w:sz w:val="21"/>
          <w:szCs w:val="24"/>
        </w:rPr>
        <w:t>In this way they are prototype screens</w:t>
      </w:r>
      <w:r w:rsidR="00886940" w:rsidRPr="00B20488">
        <w:rPr>
          <w:rFonts w:ascii="Segoe UI" w:hAnsi="Segoe UI" w:cs="Arial"/>
          <w:sz w:val="21"/>
          <w:szCs w:val="24"/>
        </w:rPr>
        <w:t xml:space="preserve">.  </w:t>
      </w:r>
      <w:r w:rsidRPr="00B20488">
        <w:rPr>
          <w:rFonts w:ascii="Segoe UI" w:hAnsi="Segoe UI" w:cs="Arial"/>
          <w:sz w:val="21"/>
          <w:szCs w:val="24"/>
        </w:rPr>
        <w:t xml:space="preserve">The purpose is to show how your end user will interact with the program through the interface and to explain your interface design reasoning </w:t>
      </w:r>
      <w:r w:rsidR="000D09CD" w:rsidRPr="00B20488">
        <w:rPr>
          <w:rFonts w:ascii="Segoe UI" w:hAnsi="Segoe UI" w:cs="Arial"/>
          <w:sz w:val="21"/>
          <w:szCs w:val="24"/>
        </w:rPr>
        <w:t>in relation</w:t>
      </w:r>
      <w:r w:rsidRPr="00B20488">
        <w:rPr>
          <w:rFonts w:ascii="Segoe UI" w:hAnsi="Segoe UI" w:cs="Arial"/>
          <w:sz w:val="21"/>
          <w:szCs w:val="24"/>
        </w:rPr>
        <w:t xml:space="preserve"> to the needs of your end user.</w:t>
      </w:r>
    </w:p>
    <w:p w14:paraId="2EFAC13F" w14:textId="77777777" w:rsidR="007414E4" w:rsidRPr="00B20488" w:rsidRDefault="007414E4" w:rsidP="005A2ED5">
      <w:pPr>
        <w:rPr>
          <w:rFonts w:ascii="Calibri" w:hAnsi="Calibri" w:cs="Arial"/>
          <w:b/>
          <w:sz w:val="12"/>
        </w:rPr>
      </w:pPr>
    </w:p>
    <w:p w14:paraId="64D46600" w14:textId="77777777" w:rsidR="007414E4" w:rsidRPr="00B20488" w:rsidRDefault="000D09CD" w:rsidP="005A2ED5">
      <w:pPr>
        <w:rPr>
          <w:rFonts w:ascii="Segoe UI" w:hAnsi="Segoe UI" w:cs="Arial"/>
          <w:sz w:val="21"/>
          <w:szCs w:val="24"/>
        </w:rPr>
      </w:pPr>
      <w:r w:rsidRPr="00B20488">
        <w:rPr>
          <w:rFonts w:ascii="Segoe UI" w:hAnsi="Segoe UI" w:cs="Arial"/>
          <w:sz w:val="21"/>
          <w:szCs w:val="24"/>
        </w:rPr>
        <w:t xml:space="preserve">The example </w:t>
      </w:r>
      <w:r w:rsidR="007414E4" w:rsidRPr="00B20488">
        <w:rPr>
          <w:rFonts w:ascii="Segoe UI Semibold" w:hAnsi="Segoe UI Semibold" w:cs="Arial"/>
          <w:sz w:val="21"/>
          <w:szCs w:val="24"/>
        </w:rPr>
        <w:t>Fig 19</w:t>
      </w:r>
      <w:r w:rsidR="007414E4" w:rsidRPr="00B20488">
        <w:rPr>
          <w:rFonts w:ascii="Segoe UI" w:hAnsi="Segoe UI" w:cs="Arial"/>
          <w:sz w:val="21"/>
          <w:szCs w:val="24"/>
        </w:rPr>
        <w:t xml:space="preserve"> shows one prototype screen for the Spaceships game and how the design of it might be explained</w:t>
      </w:r>
    </w:p>
    <w:p w14:paraId="4359FF37" w14:textId="77777777" w:rsidR="00886940" w:rsidRPr="00B20488" w:rsidRDefault="00886940" w:rsidP="005A2ED5">
      <w:pPr>
        <w:rPr>
          <w:rFonts w:ascii="Segoe UI" w:hAnsi="Segoe UI" w:cs="Arial"/>
          <w:sz w:val="15"/>
          <w:szCs w:val="24"/>
        </w:rPr>
      </w:pPr>
    </w:p>
    <w:p w14:paraId="6EA0CC6D"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Fig</w:t>
      </w:r>
      <w:r w:rsidR="00470E6A" w:rsidRPr="00B20488">
        <w:rPr>
          <w:rFonts w:ascii="Tw Cen MT" w:hAnsi="Tw Cen MT"/>
          <w:b w:val="0"/>
          <w:sz w:val="22"/>
        </w:rPr>
        <w:t>ure</w:t>
      </w:r>
      <w:r w:rsidRPr="00B20488">
        <w:rPr>
          <w:rFonts w:ascii="Tw Cen MT" w:hAnsi="Tw Cen MT"/>
          <w:b w:val="0"/>
          <w:sz w:val="22"/>
        </w:rPr>
        <w:t xml:space="preserve"> 19 – </w:t>
      </w:r>
      <w:r w:rsidR="00470E6A" w:rsidRPr="00B20488">
        <w:rPr>
          <w:rFonts w:ascii="Tw Cen MT" w:hAnsi="Tw Cen MT"/>
          <w:b w:val="0"/>
          <w:sz w:val="22"/>
        </w:rPr>
        <w:t xml:space="preserve">Spaceships: </w:t>
      </w:r>
      <w:r w:rsidRPr="00B20488">
        <w:rPr>
          <w:rFonts w:ascii="Tw Cen MT" w:hAnsi="Tw Cen MT"/>
          <w:b w:val="0"/>
          <w:sz w:val="22"/>
        </w:rPr>
        <w:t>An example of a Prototype screen design and interface explanation</w:t>
      </w:r>
    </w:p>
    <w:p w14:paraId="29CF5D92" w14:textId="77777777" w:rsidR="007414E4" w:rsidRPr="00B20488" w:rsidRDefault="00D229FE" w:rsidP="005A2ED5">
      <w:pPr>
        <w:rPr>
          <w:noProof/>
        </w:rPr>
      </w:pPr>
      <w:r w:rsidRPr="00B20488">
        <w:rPr>
          <w:rFonts w:ascii="Arial" w:hAnsi="Arial" w:cs="Arial"/>
          <w:b/>
          <w:noProof/>
          <w:lang w:eastAsia="en-GB"/>
        </w:rPr>
        <mc:AlternateContent>
          <mc:Choice Requires="wps">
            <w:drawing>
              <wp:anchor distT="0" distB="0" distL="114300" distR="114300" simplePos="0" relativeHeight="251687936" behindDoc="1" locked="0" layoutInCell="1" allowOverlap="1" wp14:anchorId="53436C7E" wp14:editId="6CF6648F">
                <wp:simplePos x="0" y="0"/>
                <wp:positionH relativeFrom="margin">
                  <wp:align>center</wp:align>
                </wp:positionH>
                <wp:positionV relativeFrom="paragraph">
                  <wp:posOffset>44653</wp:posOffset>
                </wp:positionV>
                <wp:extent cx="6659880" cy="7383145"/>
                <wp:effectExtent l="0" t="0" r="26670" b="27305"/>
                <wp:wrapNone/>
                <wp:docPr id="63" name="Rounded Rectangle 63"/>
                <wp:cNvGraphicFramePr/>
                <a:graphic xmlns:a="http://schemas.openxmlformats.org/drawingml/2006/main">
                  <a:graphicData uri="http://schemas.microsoft.com/office/word/2010/wordprocessingShape">
                    <wps:wsp>
                      <wps:cNvSpPr/>
                      <wps:spPr>
                        <a:xfrm>
                          <a:off x="0" y="0"/>
                          <a:ext cx="6659880" cy="7383145"/>
                        </a:xfrm>
                        <a:prstGeom prst="roundRect">
                          <a:avLst>
                            <a:gd name="adj" fmla="val 600"/>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25874" id="Rounded Rectangle 63" o:spid="_x0000_s1026" style="position:absolute;margin-left:0;margin-top:3.5pt;width:524.4pt;height:581.35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3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" filled="f" strokecolor="black [3213]" strokeweight="1pt">
                <v:stroke dashstyle="dash"/>
                <w10:wrap anchorx="margin"/>
              </v:roundrect>
            </w:pict>
          </mc:Fallback>
        </mc:AlternateContent>
      </w:r>
    </w:p>
    <w:p w14:paraId="13457A24" w14:textId="77777777" w:rsidR="007414E4" w:rsidRPr="00B20488" w:rsidRDefault="00771C77" w:rsidP="00771C77">
      <w:pPr>
        <w:jc w:val="center"/>
        <w:rPr>
          <w:rFonts w:ascii="Segoe UI" w:hAnsi="Segoe UI" w:cs="Arial"/>
          <w:sz w:val="21"/>
        </w:rPr>
      </w:pPr>
      <w:r w:rsidRPr="00B20488">
        <w:rPr>
          <w:rFonts w:ascii="Calibri" w:hAnsi="Calibri" w:cs="Arial"/>
          <w:noProof/>
          <w:szCs w:val="24"/>
          <w:lang w:eastAsia="en-GB"/>
        </w:rPr>
        <mc:AlternateContent>
          <mc:Choice Requires="wps">
            <w:drawing>
              <wp:anchor distT="0" distB="0" distL="114300" distR="114300" simplePos="0" relativeHeight="251827200" behindDoc="0" locked="0" layoutInCell="1" allowOverlap="1" wp14:anchorId="65D9D68D" wp14:editId="437CC500">
                <wp:simplePos x="0" y="0"/>
                <wp:positionH relativeFrom="column">
                  <wp:posOffset>245110</wp:posOffset>
                </wp:positionH>
                <wp:positionV relativeFrom="paragraph">
                  <wp:posOffset>241935</wp:posOffset>
                </wp:positionV>
                <wp:extent cx="334010" cy="334010"/>
                <wp:effectExtent l="0" t="0" r="27940" b="27940"/>
                <wp:wrapNone/>
                <wp:docPr id="1377" name="Oval 1377"/>
                <wp:cNvGraphicFramePr/>
                <a:graphic xmlns:a="http://schemas.openxmlformats.org/drawingml/2006/main">
                  <a:graphicData uri="http://schemas.microsoft.com/office/word/2010/wordprocessingShape">
                    <wps:wsp>
                      <wps:cNvSpPr/>
                      <wps:spPr>
                        <a:xfrm>
                          <a:off x="0" y="0"/>
                          <a:ext cx="334010" cy="33401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889560" w14:textId="77777777" w:rsidR="00B20488" w:rsidRPr="00422C59" w:rsidRDefault="00B20488" w:rsidP="00422C59">
                            <w:pPr>
                              <w:jc w:val="center"/>
                              <w:rPr>
                                <w:rFonts w:ascii="Myriad Pro Cond" w:hAnsi="Myriad Pro Cond"/>
                                <w:b/>
                                <w:color w:val="000000" w:themeColor="text1"/>
                                <w:sz w:val="36"/>
                              </w:rPr>
                            </w:pPr>
                            <w:r w:rsidRPr="00422C59">
                              <w:rPr>
                                <w:rFonts w:ascii="Myriad Pro Cond" w:hAnsi="Myriad Pro Cond"/>
                                <w:b/>
                                <w:color w:val="000000" w:themeColor="text1"/>
                                <w:sz w:val="3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D68D" id="Oval 1377" o:spid="_x0000_s1313" style="position:absolute;left:0;text-align:left;margin-left:19.3pt;margin-top:19.05pt;width:26.3pt;height:26.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" fillcolor="white [3212]" strokecolor="black [3213]">
                <v:textbox inset="0,0,0,0">
                  <w:txbxContent>
                    <w:p w14:paraId="6E889560" w14:textId="77777777" w:rsidR="00B20488" w:rsidRPr="00422C59" w:rsidRDefault="00B20488" w:rsidP="00422C59">
                      <w:pPr>
                        <w:jc w:val="center"/>
                        <w:rPr>
                          <w:rFonts w:ascii="Myriad Pro Cond" w:hAnsi="Myriad Pro Cond"/>
                          <w:b/>
                          <w:color w:val="000000" w:themeColor="text1"/>
                          <w:sz w:val="36"/>
                        </w:rPr>
                      </w:pPr>
                      <w:r w:rsidRPr="00422C59">
                        <w:rPr>
                          <w:rFonts w:ascii="Myriad Pro Cond" w:hAnsi="Myriad Pro Cond"/>
                          <w:b/>
                          <w:color w:val="000000" w:themeColor="text1"/>
                          <w:sz w:val="36"/>
                        </w:rPr>
                        <w:t>1</w:t>
                      </w:r>
                    </w:p>
                  </w:txbxContent>
                </v:textbox>
              </v:oval>
            </w:pict>
          </mc:Fallback>
        </mc:AlternateContent>
      </w:r>
      <w:r w:rsidRPr="00B20488">
        <w:rPr>
          <w:rFonts w:ascii="Calibri" w:hAnsi="Calibri" w:cs="Arial"/>
          <w:noProof/>
          <w:szCs w:val="24"/>
          <w:lang w:eastAsia="en-GB"/>
        </w:rPr>
        <mc:AlternateContent>
          <mc:Choice Requires="wps">
            <w:drawing>
              <wp:anchor distT="0" distB="0" distL="114300" distR="114300" simplePos="0" relativeHeight="251829248" behindDoc="0" locked="0" layoutInCell="1" allowOverlap="1" wp14:anchorId="78B5D534" wp14:editId="249E5F01">
                <wp:simplePos x="0" y="0"/>
                <wp:positionH relativeFrom="column">
                  <wp:posOffset>2720975</wp:posOffset>
                </wp:positionH>
                <wp:positionV relativeFrom="paragraph">
                  <wp:posOffset>241935</wp:posOffset>
                </wp:positionV>
                <wp:extent cx="334010" cy="334010"/>
                <wp:effectExtent l="0" t="0" r="27940" b="27940"/>
                <wp:wrapNone/>
                <wp:docPr id="1379" name="Oval 1379"/>
                <wp:cNvGraphicFramePr/>
                <a:graphic xmlns:a="http://schemas.openxmlformats.org/drawingml/2006/main">
                  <a:graphicData uri="http://schemas.microsoft.com/office/word/2010/wordprocessingShape">
                    <wps:wsp>
                      <wps:cNvSpPr/>
                      <wps:spPr>
                        <a:xfrm>
                          <a:off x="0" y="0"/>
                          <a:ext cx="334010" cy="33401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18C04" w14:textId="77777777" w:rsidR="00B20488" w:rsidRPr="00422C59"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5D534" id="Oval 1379" o:spid="_x0000_s1314" style="position:absolute;left:0;text-align:left;margin-left:214.25pt;margin-top:19.05pt;width:26.3pt;height:26.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" fillcolor="white [3212]" strokecolor="black [3213]">
                <v:textbox inset="0,0,0,0">
                  <w:txbxContent>
                    <w:p w14:paraId="4B918C04" w14:textId="77777777" w:rsidR="00B20488" w:rsidRPr="00422C59"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2</w:t>
                      </w:r>
                    </w:p>
                  </w:txbxContent>
                </v:textbox>
              </v:oval>
            </w:pict>
          </mc:Fallback>
        </mc:AlternateContent>
      </w:r>
      <w:r w:rsidRPr="00B20488">
        <w:rPr>
          <w:rFonts w:ascii="Calibri" w:hAnsi="Calibri" w:cs="Arial"/>
          <w:noProof/>
          <w:szCs w:val="24"/>
          <w:lang w:eastAsia="en-GB"/>
        </w:rPr>
        <mc:AlternateContent>
          <mc:Choice Requires="wps">
            <w:drawing>
              <wp:anchor distT="0" distB="0" distL="114300" distR="114300" simplePos="0" relativeHeight="251831296" behindDoc="0" locked="0" layoutInCell="1" allowOverlap="1" wp14:anchorId="75CB7D39" wp14:editId="6AAF6035">
                <wp:simplePos x="0" y="0"/>
                <wp:positionH relativeFrom="column">
                  <wp:posOffset>5984875</wp:posOffset>
                </wp:positionH>
                <wp:positionV relativeFrom="paragraph">
                  <wp:posOffset>241935</wp:posOffset>
                </wp:positionV>
                <wp:extent cx="334010" cy="334010"/>
                <wp:effectExtent l="0" t="0" r="27940" b="27940"/>
                <wp:wrapNone/>
                <wp:docPr id="1381" name="Oval 1381"/>
                <wp:cNvGraphicFramePr/>
                <a:graphic xmlns:a="http://schemas.openxmlformats.org/drawingml/2006/main">
                  <a:graphicData uri="http://schemas.microsoft.com/office/word/2010/wordprocessingShape">
                    <wps:wsp>
                      <wps:cNvSpPr/>
                      <wps:spPr>
                        <a:xfrm>
                          <a:off x="0" y="0"/>
                          <a:ext cx="334010" cy="33401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E0F6BE" w14:textId="77777777" w:rsidR="00B20488" w:rsidRPr="00422C59"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B7D39" id="Oval 1381" o:spid="_x0000_s1315" style="position:absolute;left:0;text-align:left;margin-left:471.25pt;margin-top:19.05pt;width:26.3pt;height:26.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" fillcolor="white [3212]" strokecolor="black [3213]">
                <v:textbox inset="0,0,0,0">
                  <w:txbxContent>
                    <w:p w14:paraId="29E0F6BE" w14:textId="77777777" w:rsidR="00B20488" w:rsidRPr="00422C59"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3</w:t>
                      </w:r>
                    </w:p>
                  </w:txbxContent>
                </v:textbox>
              </v:oval>
            </w:pict>
          </mc:Fallback>
        </mc:AlternateContent>
      </w:r>
      <w:r w:rsidRPr="00B20488">
        <w:rPr>
          <w:rFonts w:ascii="Calibri" w:hAnsi="Calibri" w:cs="Arial"/>
          <w:noProof/>
          <w:szCs w:val="24"/>
          <w:lang w:eastAsia="en-GB"/>
        </w:rPr>
        <mc:AlternateContent>
          <mc:Choice Requires="wps">
            <w:drawing>
              <wp:anchor distT="0" distB="0" distL="114300" distR="114300" simplePos="0" relativeHeight="251833344" behindDoc="0" locked="0" layoutInCell="1" allowOverlap="1" wp14:anchorId="1FFFFE38" wp14:editId="650ACFF5">
                <wp:simplePos x="0" y="0"/>
                <wp:positionH relativeFrom="column">
                  <wp:posOffset>1809750</wp:posOffset>
                </wp:positionH>
                <wp:positionV relativeFrom="paragraph">
                  <wp:posOffset>1271270</wp:posOffset>
                </wp:positionV>
                <wp:extent cx="334010" cy="334010"/>
                <wp:effectExtent l="0" t="0" r="27940" b="27940"/>
                <wp:wrapNone/>
                <wp:docPr id="1382" name="Oval 1382"/>
                <wp:cNvGraphicFramePr/>
                <a:graphic xmlns:a="http://schemas.openxmlformats.org/drawingml/2006/main">
                  <a:graphicData uri="http://schemas.microsoft.com/office/word/2010/wordprocessingShape">
                    <wps:wsp>
                      <wps:cNvSpPr/>
                      <wps:spPr>
                        <a:xfrm>
                          <a:off x="0" y="0"/>
                          <a:ext cx="334010" cy="33401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7CEF6C" w14:textId="77777777" w:rsidR="00B20488" w:rsidRPr="00422C59"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FFE38" id="Oval 1382" o:spid="_x0000_s1316" style="position:absolute;left:0;text-align:left;margin-left:142.5pt;margin-top:100.1pt;width:26.3pt;height:26.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" fillcolor="white [3212]" strokecolor="black [3213]">
                <v:textbox inset="0,0,0,0">
                  <w:txbxContent>
                    <w:p w14:paraId="187CEF6C" w14:textId="77777777" w:rsidR="00B20488" w:rsidRPr="00422C59"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4</w:t>
                      </w:r>
                    </w:p>
                  </w:txbxContent>
                </v:textbox>
              </v:oval>
            </w:pict>
          </mc:Fallback>
        </mc:AlternateContent>
      </w:r>
      <w:r w:rsidRPr="00B20488">
        <w:rPr>
          <w:rFonts w:ascii="Calibri" w:hAnsi="Calibri" w:cs="Arial"/>
          <w:noProof/>
          <w:szCs w:val="24"/>
          <w:lang w:eastAsia="en-GB"/>
        </w:rPr>
        <mc:AlternateContent>
          <mc:Choice Requires="wps">
            <w:drawing>
              <wp:anchor distT="0" distB="0" distL="114300" distR="114300" simplePos="0" relativeHeight="251835392" behindDoc="0" locked="0" layoutInCell="1" allowOverlap="1" wp14:anchorId="38C8F927" wp14:editId="6AD8C9C3">
                <wp:simplePos x="0" y="0"/>
                <wp:positionH relativeFrom="column">
                  <wp:posOffset>3448253</wp:posOffset>
                </wp:positionH>
                <wp:positionV relativeFrom="paragraph">
                  <wp:posOffset>2668905</wp:posOffset>
                </wp:positionV>
                <wp:extent cx="334010" cy="334010"/>
                <wp:effectExtent l="0" t="0" r="27940" b="27940"/>
                <wp:wrapNone/>
                <wp:docPr id="1383" name="Oval 1383"/>
                <wp:cNvGraphicFramePr/>
                <a:graphic xmlns:a="http://schemas.openxmlformats.org/drawingml/2006/main">
                  <a:graphicData uri="http://schemas.microsoft.com/office/word/2010/wordprocessingShape">
                    <wps:wsp>
                      <wps:cNvSpPr/>
                      <wps:spPr>
                        <a:xfrm>
                          <a:off x="0" y="0"/>
                          <a:ext cx="334010" cy="33401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1B5D81" w14:textId="77777777" w:rsidR="00B20488"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5</w:t>
                            </w:r>
                          </w:p>
                          <w:p w14:paraId="1CDEDDB4" w14:textId="77777777" w:rsidR="00B20488" w:rsidRPr="00422C59" w:rsidRDefault="00B20488" w:rsidP="00422C59">
                            <w:pPr>
                              <w:jc w:val="center"/>
                              <w:rPr>
                                <w:rFonts w:ascii="Myriad Pro Cond" w:hAnsi="Myriad Pro Cond"/>
                                <w:b/>
                                <w:color w:val="000000" w:themeColor="text1"/>
                                <w:sz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8F927" id="Oval 1383" o:spid="_x0000_s1317" style="position:absolute;left:0;text-align:left;margin-left:271.5pt;margin-top:210.15pt;width:26.3pt;height:26.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" fillcolor="white [3212]" strokecolor="black [3213]">
                <v:textbox inset="0,0,0,0">
                  <w:txbxContent>
                    <w:p w14:paraId="081B5D81" w14:textId="77777777" w:rsidR="00B20488" w:rsidRDefault="00B20488" w:rsidP="00422C59">
                      <w:pPr>
                        <w:jc w:val="center"/>
                        <w:rPr>
                          <w:rFonts w:ascii="Myriad Pro Cond" w:hAnsi="Myriad Pro Cond"/>
                          <w:b/>
                          <w:color w:val="000000" w:themeColor="text1"/>
                          <w:sz w:val="36"/>
                        </w:rPr>
                      </w:pPr>
                      <w:r>
                        <w:rPr>
                          <w:rFonts w:ascii="Myriad Pro Cond" w:hAnsi="Myriad Pro Cond"/>
                          <w:b/>
                          <w:color w:val="000000" w:themeColor="text1"/>
                          <w:sz w:val="36"/>
                        </w:rPr>
                        <w:t>5</w:t>
                      </w:r>
                    </w:p>
                    <w:p w14:paraId="1CDEDDB4" w14:textId="77777777" w:rsidR="00B20488" w:rsidRPr="00422C59" w:rsidRDefault="00B20488" w:rsidP="00422C59">
                      <w:pPr>
                        <w:jc w:val="center"/>
                        <w:rPr>
                          <w:rFonts w:ascii="Myriad Pro Cond" w:hAnsi="Myriad Pro Cond"/>
                          <w:b/>
                          <w:color w:val="000000" w:themeColor="text1"/>
                          <w:sz w:val="36"/>
                        </w:rPr>
                      </w:pPr>
                    </w:p>
                  </w:txbxContent>
                </v:textbox>
              </v:oval>
            </w:pict>
          </mc:Fallback>
        </mc:AlternateContent>
      </w:r>
      <w:r w:rsidR="007414E4" w:rsidRPr="00B20488">
        <w:rPr>
          <w:noProof/>
          <w:lang w:eastAsia="en-GB"/>
        </w:rPr>
        <w:drawing>
          <wp:inline distT="0" distB="0" distL="0" distR="0" wp14:anchorId="73B92B56" wp14:editId="19C11CED">
            <wp:extent cx="5731510" cy="3133725"/>
            <wp:effectExtent l="19050" t="19050" r="2159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010"/>
                    <a:stretch/>
                  </pic:blipFill>
                  <pic:spPr bwMode="auto">
                    <a:xfrm>
                      <a:off x="0" y="0"/>
                      <a:ext cx="5731510" cy="3133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6B7138" w14:textId="77777777" w:rsidR="000B4E5D" w:rsidRPr="00B20488" w:rsidRDefault="000B4E5D" w:rsidP="00F02B5C">
      <w:pPr>
        <w:ind w:left="709" w:hanging="425"/>
        <w:rPr>
          <w:rFonts w:ascii="AR CENA" w:hAnsi="AR CENA" w:cs="Arial"/>
          <w:sz w:val="25"/>
          <w:szCs w:val="24"/>
        </w:rPr>
      </w:pPr>
    </w:p>
    <w:p w14:paraId="13E36FC0" w14:textId="77777777" w:rsidR="007414E4" w:rsidRPr="00B20488" w:rsidRDefault="00422C59" w:rsidP="00F02B5C">
      <w:pPr>
        <w:ind w:left="709" w:hanging="425"/>
        <w:rPr>
          <w:rFonts w:ascii="AR CENA" w:hAnsi="AR CENA" w:cs="Arial"/>
          <w:sz w:val="25"/>
          <w:szCs w:val="24"/>
        </w:rPr>
      </w:pPr>
      <w:r w:rsidRPr="00B20488">
        <w:rPr>
          <w:rFonts w:ascii="AR CENA" w:hAnsi="AR CENA" w:cs="Arial"/>
          <w:noProof/>
          <w:sz w:val="25"/>
          <w:szCs w:val="24"/>
          <w:lang w:eastAsia="en-GB"/>
        </w:rPr>
        <mc:AlternateContent>
          <mc:Choice Requires="wps">
            <w:drawing>
              <wp:anchor distT="0" distB="0" distL="114300" distR="114300" simplePos="0" relativeHeight="251837440" behindDoc="0" locked="0" layoutInCell="1" allowOverlap="1" wp14:anchorId="6F0BDBBF" wp14:editId="207F76E8">
                <wp:simplePos x="0" y="0"/>
                <wp:positionH relativeFrom="column">
                  <wp:posOffset>81280</wp:posOffset>
                </wp:positionH>
                <wp:positionV relativeFrom="paragraph">
                  <wp:posOffset>30929</wp:posOffset>
                </wp:positionV>
                <wp:extent cx="275063" cy="275063"/>
                <wp:effectExtent l="0" t="0" r="10795" b="10795"/>
                <wp:wrapNone/>
                <wp:docPr id="1384" name="Oval 1384"/>
                <wp:cNvGraphicFramePr/>
                <a:graphic xmlns:a="http://schemas.openxmlformats.org/drawingml/2006/main">
                  <a:graphicData uri="http://schemas.microsoft.com/office/word/2010/wordprocessingShape">
                    <wps:wsp>
                      <wps:cNvSpPr/>
                      <wps:spPr>
                        <a:xfrm>
                          <a:off x="0" y="0"/>
                          <a:ext cx="275063" cy="27506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9F6524" w14:textId="77777777" w:rsidR="00B20488" w:rsidRPr="00422C59" w:rsidRDefault="00B20488" w:rsidP="00422C59">
                            <w:pPr>
                              <w:jc w:val="center"/>
                              <w:rPr>
                                <w:rFonts w:ascii="Myriad Pro Cond" w:hAnsi="Myriad Pro Cond"/>
                                <w:b/>
                                <w:color w:val="000000" w:themeColor="text1"/>
                                <w:sz w:val="28"/>
                              </w:rPr>
                            </w:pPr>
                            <w:r w:rsidRPr="00422C59">
                              <w:rPr>
                                <w:rFonts w:ascii="Myriad Pro Cond" w:hAnsi="Myriad Pro Cond"/>
                                <w:b/>
                                <w:color w:val="000000" w:themeColor="text1"/>
                                <w:sz w:val="28"/>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BDBBF" id="Oval 1384" o:spid="_x0000_s1318" style="position:absolute;left:0;text-align:left;margin-left:6.4pt;margin-top:2.45pt;width:21.65pt;height:21.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" fillcolor="white [3212]" strokecolor="black [3213]">
                <v:textbox inset="0,0,0,0">
                  <w:txbxContent>
                    <w:p w14:paraId="779F6524" w14:textId="77777777" w:rsidR="00B20488" w:rsidRPr="00422C59" w:rsidRDefault="00B20488" w:rsidP="00422C59">
                      <w:pPr>
                        <w:jc w:val="center"/>
                        <w:rPr>
                          <w:rFonts w:ascii="Myriad Pro Cond" w:hAnsi="Myriad Pro Cond"/>
                          <w:b/>
                          <w:color w:val="000000" w:themeColor="text1"/>
                          <w:sz w:val="28"/>
                        </w:rPr>
                      </w:pPr>
                      <w:r w:rsidRPr="00422C59">
                        <w:rPr>
                          <w:rFonts w:ascii="Myriad Pro Cond" w:hAnsi="Myriad Pro Cond"/>
                          <w:b/>
                          <w:color w:val="000000" w:themeColor="text1"/>
                          <w:sz w:val="28"/>
                        </w:rPr>
                        <w:t>1</w:t>
                      </w:r>
                    </w:p>
                  </w:txbxContent>
                </v:textbox>
              </v:oval>
            </w:pict>
          </mc:Fallback>
        </mc:AlternateContent>
      </w:r>
      <w:r w:rsidR="007414E4" w:rsidRPr="00B20488">
        <w:rPr>
          <w:rFonts w:ascii="AR CENA" w:hAnsi="AR CENA" w:cs="Arial"/>
          <w:sz w:val="25"/>
          <w:szCs w:val="24"/>
        </w:rPr>
        <w:t>1.</w:t>
      </w:r>
      <w:r w:rsidR="007414E4" w:rsidRPr="00B20488">
        <w:rPr>
          <w:rFonts w:ascii="AR CENA" w:hAnsi="AR CENA" w:cs="Arial"/>
          <w:sz w:val="25"/>
          <w:szCs w:val="24"/>
        </w:rPr>
        <w:tab/>
        <w:t>When the form loads (using the form load event) this label will display whether it is player 1 or player 2</w:t>
      </w:r>
      <w:r w:rsidR="00886940" w:rsidRPr="00B20488">
        <w:rPr>
          <w:rFonts w:ascii="AR CENA" w:hAnsi="AR CENA" w:cs="Arial"/>
          <w:sz w:val="25"/>
          <w:szCs w:val="24"/>
        </w:rPr>
        <w:t>’</w:t>
      </w:r>
      <w:r w:rsidR="007414E4" w:rsidRPr="00B20488">
        <w:rPr>
          <w:rFonts w:ascii="AR CENA" w:hAnsi="AR CENA" w:cs="Arial"/>
          <w:sz w:val="25"/>
          <w:szCs w:val="24"/>
        </w:rPr>
        <w:t>s turn</w:t>
      </w:r>
      <w:r w:rsidR="00886940" w:rsidRPr="00B20488">
        <w:rPr>
          <w:rFonts w:ascii="AR CENA" w:hAnsi="AR CENA" w:cs="Arial"/>
          <w:sz w:val="25"/>
          <w:szCs w:val="24"/>
        </w:rPr>
        <w:t xml:space="preserve">.  </w:t>
      </w:r>
      <w:r w:rsidR="007414E4" w:rsidRPr="00B20488">
        <w:rPr>
          <w:rFonts w:ascii="AR CENA" w:hAnsi="AR CENA" w:cs="Arial"/>
          <w:sz w:val="25"/>
          <w:szCs w:val="24"/>
        </w:rPr>
        <w:t>The algorithm placed on the load event will randomly choose either player 1 or player two to start first</w:t>
      </w:r>
      <w:r w:rsidR="00886940" w:rsidRPr="00B20488">
        <w:rPr>
          <w:rFonts w:ascii="AR CENA" w:hAnsi="AR CENA" w:cs="Arial"/>
          <w:sz w:val="25"/>
          <w:szCs w:val="24"/>
        </w:rPr>
        <w:t xml:space="preserve">.  </w:t>
      </w:r>
    </w:p>
    <w:p w14:paraId="1742DCB6" w14:textId="77777777" w:rsidR="007414E4" w:rsidRPr="00B20488" w:rsidRDefault="00422C59" w:rsidP="00A42C67">
      <w:pPr>
        <w:spacing w:before="60"/>
        <w:ind w:left="709" w:hanging="425"/>
        <w:rPr>
          <w:rFonts w:ascii="AR CENA" w:hAnsi="AR CENA" w:cs="Arial"/>
          <w:sz w:val="25"/>
          <w:szCs w:val="24"/>
        </w:rPr>
      </w:pPr>
      <w:r w:rsidRPr="00B20488">
        <w:rPr>
          <w:rFonts w:ascii="AR CENA" w:hAnsi="AR CENA" w:cs="Arial"/>
          <w:noProof/>
          <w:sz w:val="25"/>
          <w:szCs w:val="24"/>
          <w:lang w:eastAsia="en-GB"/>
        </w:rPr>
        <mc:AlternateContent>
          <mc:Choice Requires="wps">
            <w:drawing>
              <wp:anchor distT="0" distB="0" distL="114300" distR="114300" simplePos="0" relativeHeight="251839488" behindDoc="0" locked="0" layoutInCell="1" allowOverlap="1" wp14:anchorId="793F7230" wp14:editId="55016EB5">
                <wp:simplePos x="0" y="0"/>
                <wp:positionH relativeFrom="column">
                  <wp:posOffset>81280</wp:posOffset>
                </wp:positionH>
                <wp:positionV relativeFrom="paragraph">
                  <wp:posOffset>34739</wp:posOffset>
                </wp:positionV>
                <wp:extent cx="274955" cy="274955"/>
                <wp:effectExtent l="0" t="0" r="10795" b="10795"/>
                <wp:wrapNone/>
                <wp:docPr id="1386" name="Oval 1386"/>
                <wp:cNvGraphicFramePr/>
                <a:graphic xmlns:a="http://schemas.openxmlformats.org/drawingml/2006/main">
                  <a:graphicData uri="http://schemas.microsoft.com/office/word/2010/wordprocessingShape">
                    <wps:wsp>
                      <wps:cNvSpPr/>
                      <wps:spPr>
                        <a:xfrm>
                          <a:off x="0" y="0"/>
                          <a:ext cx="274955" cy="27495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207B0"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3F7230" id="Oval 1386" o:spid="_x0000_s1319" style="position:absolute;left:0;text-align:left;margin-left:6.4pt;margin-top:2.75pt;width:21.65pt;height:21.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" fillcolor="white [3212]" strokecolor="black [3213]">
                <v:textbox inset="0,0,0,0">
                  <w:txbxContent>
                    <w:p w14:paraId="1C8207B0"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2</w:t>
                      </w:r>
                    </w:p>
                  </w:txbxContent>
                </v:textbox>
              </v:oval>
            </w:pict>
          </mc:Fallback>
        </mc:AlternateContent>
      </w:r>
      <w:r w:rsidR="007414E4" w:rsidRPr="00B20488">
        <w:rPr>
          <w:rFonts w:ascii="AR CENA" w:hAnsi="AR CENA" w:cs="Arial"/>
          <w:sz w:val="25"/>
          <w:szCs w:val="24"/>
        </w:rPr>
        <w:t>2.</w:t>
      </w:r>
      <w:r w:rsidR="007414E4" w:rsidRPr="00B20488">
        <w:rPr>
          <w:rFonts w:ascii="AR CENA" w:hAnsi="AR CENA" w:cs="Arial"/>
          <w:sz w:val="25"/>
          <w:szCs w:val="24"/>
        </w:rPr>
        <w:tab/>
        <w:t>The player will insert the co-ordinates into the text boxes where they want to guess at the position of the other player</w:t>
      </w:r>
      <w:r w:rsidR="00886940" w:rsidRPr="00B20488">
        <w:rPr>
          <w:rFonts w:ascii="AR CENA" w:hAnsi="AR CENA" w:cs="Arial"/>
          <w:sz w:val="25"/>
          <w:szCs w:val="24"/>
        </w:rPr>
        <w:t>’</w:t>
      </w:r>
      <w:r w:rsidR="007414E4" w:rsidRPr="00B20488">
        <w:rPr>
          <w:rFonts w:ascii="AR CENA" w:hAnsi="AR CENA" w:cs="Arial"/>
          <w:sz w:val="25"/>
          <w:szCs w:val="24"/>
        </w:rPr>
        <w:t>s spaceships</w:t>
      </w:r>
      <w:r w:rsidR="00886940" w:rsidRPr="00B20488">
        <w:rPr>
          <w:rFonts w:ascii="AR CENA" w:hAnsi="AR CENA" w:cs="Arial"/>
          <w:sz w:val="25"/>
          <w:szCs w:val="24"/>
        </w:rPr>
        <w:t xml:space="preserve">.  </w:t>
      </w:r>
      <w:r w:rsidR="007414E4" w:rsidRPr="00B20488">
        <w:rPr>
          <w:rFonts w:ascii="AR CENA" w:hAnsi="AR CENA" w:cs="Arial"/>
          <w:sz w:val="25"/>
          <w:szCs w:val="24"/>
        </w:rPr>
        <w:t>There will be validation placed on this to ensure that the co-ordinates that are entered are valid for the grid.</w:t>
      </w:r>
    </w:p>
    <w:p w14:paraId="7B1A024A" w14:textId="77777777" w:rsidR="007414E4" w:rsidRPr="00B20488" w:rsidRDefault="00422C59" w:rsidP="00A42C67">
      <w:pPr>
        <w:spacing w:before="60"/>
        <w:ind w:left="709" w:hanging="425"/>
        <w:rPr>
          <w:rFonts w:ascii="AR CENA" w:hAnsi="AR CENA" w:cs="Arial"/>
          <w:sz w:val="25"/>
          <w:szCs w:val="24"/>
        </w:rPr>
      </w:pPr>
      <w:r w:rsidRPr="00B20488">
        <w:rPr>
          <w:rFonts w:ascii="AR CENA" w:hAnsi="AR CENA" w:cs="Arial"/>
          <w:noProof/>
          <w:sz w:val="25"/>
          <w:szCs w:val="24"/>
          <w:lang w:eastAsia="en-GB"/>
        </w:rPr>
        <mc:AlternateContent>
          <mc:Choice Requires="wps">
            <w:drawing>
              <wp:anchor distT="0" distB="0" distL="114300" distR="114300" simplePos="0" relativeHeight="251841536" behindDoc="0" locked="0" layoutInCell="1" allowOverlap="1" wp14:anchorId="07C75F65" wp14:editId="3300FA16">
                <wp:simplePos x="0" y="0"/>
                <wp:positionH relativeFrom="column">
                  <wp:posOffset>81280</wp:posOffset>
                </wp:positionH>
                <wp:positionV relativeFrom="paragraph">
                  <wp:posOffset>19050</wp:posOffset>
                </wp:positionV>
                <wp:extent cx="274955" cy="274955"/>
                <wp:effectExtent l="0" t="0" r="10795" b="10795"/>
                <wp:wrapNone/>
                <wp:docPr id="1387" name="Oval 1387"/>
                <wp:cNvGraphicFramePr/>
                <a:graphic xmlns:a="http://schemas.openxmlformats.org/drawingml/2006/main">
                  <a:graphicData uri="http://schemas.microsoft.com/office/word/2010/wordprocessingShape">
                    <wps:wsp>
                      <wps:cNvSpPr/>
                      <wps:spPr>
                        <a:xfrm>
                          <a:off x="0" y="0"/>
                          <a:ext cx="274955" cy="27495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56D1E"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75F65" id="Oval 1387" o:spid="_x0000_s1320" style="position:absolute;left:0;text-align:left;margin-left:6.4pt;margin-top:1.5pt;width:21.65pt;height:21.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" fillcolor="white [3212]" strokecolor="black [3213]">
                <v:textbox inset="0,0,0,0">
                  <w:txbxContent>
                    <w:p w14:paraId="60856D1E"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3</w:t>
                      </w:r>
                    </w:p>
                  </w:txbxContent>
                </v:textbox>
              </v:oval>
            </w:pict>
          </mc:Fallback>
        </mc:AlternateContent>
      </w:r>
      <w:r w:rsidR="007414E4" w:rsidRPr="00B20488">
        <w:rPr>
          <w:rFonts w:ascii="AR CENA" w:hAnsi="AR CENA" w:cs="Arial"/>
          <w:sz w:val="25"/>
          <w:szCs w:val="24"/>
        </w:rPr>
        <w:t>3.</w:t>
      </w:r>
      <w:r w:rsidR="007414E4" w:rsidRPr="00B20488">
        <w:rPr>
          <w:rFonts w:ascii="AR CENA" w:hAnsi="AR CENA" w:cs="Arial"/>
          <w:sz w:val="25"/>
          <w:szCs w:val="24"/>
        </w:rPr>
        <w:tab/>
        <w:t xml:space="preserve">When the player clicks the button it will pass the entered co-ordinates as arguments to the </w:t>
      </w:r>
      <w:proofErr w:type="spellStart"/>
      <w:r w:rsidR="007414E4" w:rsidRPr="00B20488">
        <w:rPr>
          <w:rFonts w:ascii="AR CENA" w:hAnsi="AR CENA" w:cs="Arial"/>
          <w:sz w:val="25"/>
          <w:szCs w:val="24"/>
        </w:rPr>
        <w:t>Rows.Cells</w:t>
      </w:r>
      <w:proofErr w:type="spellEnd"/>
      <w:r w:rsidR="00886940" w:rsidRPr="00B20488">
        <w:rPr>
          <w:rFonts w:ascii="AR CENA" w:hAnsi="AR CENA" w:cs="Arial"/>
          <w:sz w:val="25"/>
          <w:szCs w:val="24"/>
        </w:rPr>
        <w:t xml:space="preserve">.  </w:t>
      </w:r>
      <w:r w:rsidR="007414E4" w:rsidRPr="00B20488">
        <w:rPr>
          <w:rFonts w:ascii="AR CENA" w:hAnsi="AR CENA" w:cs="Arial"/>
          <w:sz w:val="25"/>
          <w:szCs w:val="24"/>
        </w:rPr>
        <w:t>methods of the grid</w:t>
      </w:r>
      <w:r w:rsidR="00886940" w:rsidRPr="00B20488">
        <w:rPr>
          <w:rFonts w:ascii="AR CENA" w:hAnsi="AR CENA" w:cs="Arial"/>
          <w:sz w:val="25"/>
          <w:szCs w:val="24"/>
        </w:rPr>
        <w:t xml:space="preserve">.  </w:t>
      </w:r>
    </w:p>
    <w:p w14:paraId="2FD6B85C" w14:textId="77777777" w:rsidR="007414E4" w:rsidRPr="00B20488" w:rsidRDefault="00422C59" w:rsidP="00A42C67">
      <w:pPr>
        <w:spacing w:before="60"/>
        <w:ind w:left="709" w:hanging="425"/>
        <w:rPr>
          <w:rFonts w:ascii="AR CENA" w:hAnsi="AR CENA" w:cs="Arial"/>
          <w:sz w:val="25"/>
          <w:szCs w:val="24"/>
        </w:rPr>
      </w:pPr>
      <w:r w:rsidRPr="00B20488">
        <w:rPr>
          <w:rFonts w:ascii="AR CENA" w:hAnsi="AR CENA" w:cs="Arial"/>
          <w:noProof/>
          <w:sz w:val="25"/>
          <w:szCs w:val="24"/>
          <w:lang w:eastAsia="en-GB"/>
        </w:rPr>
        <mc:AlternateContent>
          <mc:Choice Requires="wps">
            <w:drawing>
              <wp:anchor distT="0" distB="0" distL="114300" distR="114300" simplePos="0" relativeHeight="251843584" behindDoc="0" locked="0" layoutInCell="1" allowOverlap="1" wp14:anchorId="46669859" wp14:editId="4786D9C9">
                <wp:simplePos x="0" y="0"/>
                <wp:positionH relativeFrom="column">
                  <wp:posOffset>81280</wp:posOffset>
                </wp:positionH>
                <wp:positionV relativeFrom="paragraph">
                  <wp:posOffset>24765</wp:posOffset>
                </wp:positionV>
                <wp:extent cx="274955" cy="274955"/>
                <wp:effectExtent l="0" t="0" r="10795" b="10795"/>
                <wp:wrapNone/>
                <wp:docPr id="1388" name="Oval 1388"/>
                <wp:cNvGraphicFramePr/>
                <a:graphic xmlns:a="http://schemas.openxmlformats.org/drawingml/2006/main">
                  <a:graphicData uri="http://schemas.microsoft.com/office/word/2010/wordprocessingShape">
                    <wps:wsp>
                      <wps:cNvSpPr/>
                      <wps:spPr>
                        <a:xfrm>
                          <a:off x="0" y="0"/>
                          <a:ext cx="274955" cy="27495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DC827"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69859" id="Oval 1388" o:spid="_x0000_s1321" style="position:absolute;left:0;text-align:left;margin-left:6.4pt;margin-top:1.95pt;width:21.65pt;height:21.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" fillcolor="white [3212]" strokecolor="black [3213]">
                <v:textbox inset="0,0,0,0">
                  <w:txbxContent>
                    <w:p w14:paraId="218DC827"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4</w:t>
                      </w:r>
                    </w:p>
                  </w:txbxContent>
                </v:textbox>
              </v:oval>
            </w:pict>
          </mc:Fallback>
        </mc:AlternateContent>
      </w:r>
      <w:r w:rsidR="007414E4" w:rsidRPr="00B20488">
        <w:rPr>
          <w:rFonts w:ascii="AR CENA" w:hAnsi="AR CENA" w:cs="Arial"/>
          <w:sz w:val="25"/>
          <w:szCs w:val="24"/>
        </w:rPr>
        <w:t>4.</w:t>
      </w:r>
      <w:r w:rsidR="007414E4" w:rsidRPr="00B20488">
        <w:rPr>
          <w:rFonts w:ascii="AR CENA" w:hAnsi="AR CENA" w:cs="Arial"/>
          <w:sz w:val="25"/>
          <w:szCs w:val="24"/>
        </w:rPr>
        <w:tab/>
        <w:t xml:space="preserve">This will result in the </w:t>
      </w:r>
      <w:proofErr w:type="spellStart"/>
      <w:r w:rsidR="007414E4" w:rsidRPr="00B20488">
        <w:rPr>
          <w:rFonts w:ascii="AR CENA" w:hAnsi="AR CENA" w:cs="Arial"/>
          <w:sz w:val="25"/>
          <w:szCs w:val="24"/>
        </w:rPr>
        <w:t>backcolour</w:t>
      </w:r>
      <w:proofErr w:type="spellEnd"/>
      <w:r w:rsidR="007414E4" w:rsidRPr="00B20488">
        <w:rPr>
          <w:rFonts w:ascii="AR CENA" w:hAnsi="AR CENA" w:cs="Arial"/>
          <w:sz w:val="25"/>
          <w:szCs w:val="24"/>
        </w:rPr>
        <w:t xml:space="preserve"> of the cell changing (Aqua for a miss, red for a hit, green if a whole ship has now been destroyed) and either the text </w:t>
      </w:r>
      <w:r w:rsidR="00886940" w:rsidRPr="00B20488">
        <w:rPr>
          <w:rFonts w:ascii="AR CENA" w:hAnsi="AR CENA" w:cs="Arial"/>
          <w:sz w:val="25"/>
          <w:szCs w:val="24"/>
        </w:rPr>
        <w:t>“</w:t>
      </w:r>
      <w:r w:rsidR="007414E4" w:rsidRPr="00B20488">
        <w:rPr>
          <w:rFonts w:ascii="AR CENA" w:hAnsi="AR CENA" w:cs="Arial"/>
          <w:sz w:val="25"/>
          <w:szCs w:val="24"/>
        </w:rPr>
        <w:t>Miss</w:t>
      </w:r>
      <w:r w:rsidR="00886940" w:rsidRPr="00B20488">
        <w:rPr>
          <w:rFonts w:ascii="AR CENA" w:hAnsi="AR CENA" w:cs="Arial"/>
          <w:sz w:val="25"/>
          <w:szCs w:val="24"/>
        </w:rPr>
        <w:t>”</w:t>
      </w:r>
      <w:r w:rsidR="007414E4" w:rsidRPr="00B20488">
        <w:rPr>
          <w:rFonts w:ascii="AR CENA" w:hAnsi="AR CENA" w:cs="Arial"/>
          <w:sz w:val="25"/>
          <w:szCs w:val="24"/>
        </w:rPr>
        <w:t xml:space="preserve">, </w:t>
      </w:r>
      <w:r w:rsidR="00886940" w:rsidRPr="00B20488">
        <w:rPr>
          <w:rFonts w:ascii="AR CENA" w:hAnsi="AR CENA" w:cs="Arial"/>
          <w:sz w:val="25"/>
          <w:szCs w:val="24"/>
        </w:rPr>
        <w:t>“</w:t>
      </w:r>
      <w:r w:rsidR="007414E4" w:rsidRPr="00B20488">
        <w:rPr>
          <w:rFonts w:ascii="AR CENA" w:hAnsi="AR CENA" w:cs="Arial"/>
          <w:sz w:val="25"/>
          <w:szCs w:val="24"/>
        </w:rPr>
        <w:t>hit</w:t>
      </w:r>
      <w:r w:rsidR="00886940" w:rsidRPr="00B20488">
        <w:rPr>
          <w:rFonts w:ascii="AR CENA" w:hAnsi="AR CENA" w:cs="Arial"/>
          <w:sz w:val="25"/>
          <w:szCs w:val="24"/>
        </w:rPr>
        <w:t>”</w:t>
      </w:r>
      <w:r w:rsidR="007414E4" w:rsidRPr="00B20488">
        <w:rPr>
          <w:rFonts w:ascii="AR CENA" w:hAnsi="AR CENA" w:cs="Arial"/>
          <w:sz w:val="25"/>
          <w:szCs w:val="24"/>
        </w:rPr>
        <w:t xml:space="preserve"> or </w:t>
      </w:r>
      <w:r w:rsidR="00886940" w:rsidRPr="00B20488">
        <w:rPr>
          <w:rFonts w:ascii="AR CENA" w:hAnsi="AR CENA" w:cs="Arial"/>
          <w:sz w:val="25"/>
          <w:szCs w:val="24"/>
        </w:rPr>
        <w:t>“</w:t>
      </w:r>
      <w:r w:rsidR="007414E4" w:rsidRPr="00B20488">
        <w:rPr>
          <w:rFonts w:ascii="AR CENA" w:hAnsi="AR CENA" w:cs="Arial"/>
          <w:sz w:val="25"/>
          <w:szCs w:val="24"/>
        </w:rPr>
        <w:t>destroyed</w:t>
      </w:r>
      <w:r w:rsidR="00886940" w:rsidRPr="00B20488">
        <w:rPr>
          <w:rFonts w:ascii="AR CENA" w:hAnsi="AR CENA" w:cs="Arial"/>
          <w:sz w:val="25"/>
          <w:szCs w:val="24"/>
        </w:rPr>
        <w:t>”</w:t>
      </w:r>
      <w:r w:rsidR="007414E4" w:rsidRPr="00B20488">
        <w:rPr>
          <w:rFonts w:ascii="AR CENA" w:hAnsi="AR CENA" w:cs="Arial"/>
          <w:sz w:val="25"/>
          <w:szCs w:val="24"/>
        </w:rPr>
        <w:t xml:space="preserve"> appearing in the cell</w:t>
      </w:r>
      <w:r w:rsidR="00886940" w:rsidRPr="00B20488">
        <w:rPr>
          <w:rFonts w:ascii="AR CENA" w:hAnsi="AR CENA" w:cs="Arial"/>
          <w:sz w:val="25"/>
          <w:szCs w:val="24"/>
        </w:rPr>
        <w:t xml:space="preserve">.  </w:t>
      </w:r>
    </w:p>
    <w:p w14:paraId="5B6B756A" w14:textId="77777777" w:rsidR="007414E4" w:rsidRPr="00B20488" w:rsidRDefault="00422C59" w:rsidP="00A42C67">
      <w:pPr>
        <w:spacing w:before="60"/>
        <w:ind w:left="709" w:hanging="425"/>
        <w:rPr>
          <w:rFonts w:ascii="AR CENA" w:hAnsi="AR CENA" w:cs="Arial"/>
          <w:sz w:val="25"/>
          <w:szCs w:val="24"/>
        </w:rPr>
      </w:pPr>
      <w:r w:rsidRPr="00B20488">
        <w:rPr>
          <w:rFonts w:ascii="AR CENA" w:hAnsi="AR CENA" w:cs="Arial"/>
          <w:noProof/>
          <w:sz w:val="25"/>
          <w:szCs w:val="24"/>
          <w:lang w:eastAsia="en-GB"/>
        </w:rPr>
        <mc:AlternateContent>
          <mc:Choice Requires="wps">
            <w:drawing>
              <wp:anchor distT="0" distB="0" distL="114300" distR="114300" simplePos="0" relativeHeight="251845632" behindDoc="0" locked="0" layoutInCell="1" allowOverlap="1" wp14:anchorId="4619F386" wp14:editId="1B5DCBEA">
                <wp:simplePos x="0" y="0"/>
                <wp:positionH relativeFrom="column">
                  <wp:posOffset>81280</wp:posOffset>
                </wp:positionH>
                <wp:positionV relativeFrom="paragraph">
                  <wp:posOffset>29845</wp:posOffset>
                </wp:positionV>
                <wp:extent cx="274955" cy="274955"/>
                <wp:effectExtent l="0" t="0" r="10795" b="10795"/>
                <wp:wrapNone/>
                <wp:docPr id="1389" name="Oval 1389"/>
                <wp:cNvGraphicFramePr/>
                <a:graphic xmlns:a="http://schemas.openxmlformats.org/drawingml/2006/main">
                  <a:graphicData uri="http://schemas.microsoft.com/office/word/2010/wordprocessingShape">
                    <wps:wsp>
                      <wps:cNvSpPr/>
                      <wps:spPr>
                        <a:xfrm>
                          <a:off x="0" y="0"/>
                          <a:ext cx="274955" cy="27495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4BA8E"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9F386" id="Oval 1389" o:spid="_x0000_s1322" style="position:absolute;left:0;text-align:left;margin-left:6.4pt;margin-top:2.35pt;width:21.65pt;height:21.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" fillcolor="white [3212]" strokecolor="black [3213]">
                <v:textbox inset="0,0,0,0">
                  <w:txbxContent>
                    <w:p w14:paraId="7094BA8E" w14:textId="77777777" w:rsidR="00B20488" w:rsidRPr="00422C59" w:rsidRDefault="00B20488" w:rsidP="00422C59">
                      <w:pPr>
                        <w:jc w:val="center"/>
                        <w:rPr>
                          <w:rFonts w:ascii="Myriad Pro Cond" w:hAnsi="Myriad Pro Cond"/>
                          <w:b/>
                          <w:color w:val="000000" w:themeColor="text1"/>
                          <w:sz w:val="28"/>
                        </w:rPr>
                      </w:pPr>
                      <w:r>
                        <w:rPr>
                          <w:rFonts w:ascii="Myriad Pro Cond" w:hAnsi="Myriad Pro Cond"/>
                          <w:b/>
                          <w:color w:val="000000" w:themeColor="text1"/>
                          <w:sz w:val="28"/>
                        </w:rPr>
                        <w:t>5</w:t>
                      </w:r>
                    </w:p>
                  </w:txbxContent>
                </v:textbox>
              </v:oval>
            </w:pict>
          </mc:Fallback>
        </mc:AlternateContent>
      </w:r>
      <w:r w:rsidR="007414E4" w:rsidRPr="00B20488">
        <w:rPr>
          <w:rFonts w:ascii="AR CENA" w:hAnsi="AR CENA" w:cs="Arial"/>
          <w:sz w:val="25"/>
          <w:szCs w:val="24"/>
        </w:rPr>
        <w:t>5.</w:t>
      </w:r>
      <w:r w:rsidR="007414E4" w:rsidRPr="00B20488">
        <w:rPr>
          <w:rFonts w:ascii="AR CENA" w:hAnsi="AR CENA" w:cs="Arial"/>
          <w:sz w:val="25"/>
          <w:szCs w:val="24"/>
        </w:rPr>
        <w:tab/>
        <w:t>Finally, a message will be output to the label below the grid to make it clear whether the guess was a hit, a sinking or a miss</w:t>
      </w:r>
      <w:r w:rsidR="00886940" w:rsidRPr="00B20488">
        <w:rPr>
          <w:rFonts w:ascii="AR CENA" w:hAnsi="AR CENA" w:cs="Arial"/>
          <w:sz w:val="25"/>
          <w:szCs w:val="24"/>
        </w:rPr>
        <w:t xml:space="preserve">.  </w:t>
      </w:r>
      <w:r w:rsidR="007414E4" w:rsidRPr="00B20488">
        <w:rPr>
          <w:rFonts w:ascii="AR CENA" w:hAnsi="AR CENA" w:cs="Arial"/>
          <w:sz w:val="25"/>
          <w:szCs w:val="24"/>
        </w:rPr>
        <w:t>A timer will hold the message on the screen for 10 seconds before the player1 grid goes invisible and the player 2 grid becomes visible</w:t>
      </w:r>
      <w:r w:rsidR="00886940" w:rsidRPr="00B20488">
        <w:rPr>
          <w:rFonts w:ascii="AR CENA" w:hAnsi="AR CENA" w:cs="Arial"/>
          <w:sz w:val="25"/>
          <w:szCs w:val="24"/>
        </w:rPr>
        <w:t xml:space="preserve">.  </w:t>
      </w:r>
      <w:r w:rsidR="007414E4" w:rsidRPr="00B20488">
        <w:rPr>
          <w:rFonts w:ascii="AR CENA" w:hAnsi="AR CENA" w:cs="Arial"/>
          <w:sz w:val="25"/>
          <w:szCs w:val="24"/>
        </w:rPr>
        <w:t>At the same time the label showing the players name will change to the other player and the guess co-ordinate textboxes will clear.</w:t>
      </w:r>
    </w:p>
    <w:p w14:paraId="44845519" w14:textId="77777777" w:rsidR="000B4E5D" w:rsidRPr="00B20488" w:rsidRDefault="000B4E5D" w:rsidP="005A2ED5">
      <w:pPr>
        <w:ind w:left="360"/>
        <w:rPr>
          <w:rFonts w:ascii="AR CENA" w:hAnsi="AR CENA" w:cs="Arial"/>
          <w:sz w:val="16"/>
          <w:szCs w:val="24"/>
        </w:rPr>
      </w:pPr>
    </w:p>
    <w:p w14:paraId="23C18802" w14:textId="77777777" w:rsidR="007414E4" w:rsidRPr="00B20488" w:rsidRDefault="007414E4" w:rsidP="00F02B5C">
      <w:pPr>
        <w:ind w:left="284"/>
        <w:rPr>
          <w:rFonts w:ascii="AR CENA" w:hAnsi="AR CENA" w:cs="Arial"/>
          <w:sz w:val="25"/>
          <w:szCs w:val="24"/>
        </w:rPr>
      </w:pPr>
      <w:r w:rsidRPr="00B20488">
        <w:rPr>
          <w:rFonts w:ascii="AR CENA" w:hAnsi="AR CENA" w:cs="Arial"/>
          <w:sz w:val="25"/>
          <w:szCs w:val="24"/>
        </w:rPr>
        <w:t>It is also a good idea to briefly justify your choice of a particular type of interface</w:t>
      </w:r>
      <w:r w:rsidR="00886940" w:rsidRPr="00B20488">
        <w:rPr>
          <w:rFonts w:ascii="AR CENA" w:hAnsi="AR CENA" w:cs="Arial"/>
          <w:sz w:val="25"/>
          <w:szCs w:val="24"/>
        </w:rPr>
        <w:t xml:space="preserve">.  </w:t>
      </w:r>
      <w:r w:rsidRPr="00B20488">
        <w:rPr>
          <w:rFonts w:ascii="AR CENA" w:hAnsi="AR CENA" w:cs="Arial"/>
          <w:sz w:val="25"/>
          <w:szCs w:val="24"/>
        </w:rPr>
        <w:t>Some examples you might decide to use are:</w:t>
      </w:r>
    </w:p>
    <w:p w14:paraId="528B8C18" w14:textId="77777777" w:rsidR="00CE7A5E" w:rsidRPr="00B20488" w:rsidRDefault="00CE7A5E" w:rsidP="00A42C67">
      <w:pPr>
        <w:spacing w:before="60"/>
        <w:ind w:left="709" w:hanging="425"/>
        <w:rPr>
          <w:rFonts w:ascii="AR CENA" w:hAnsi="AR CENA" w:cs="Arial"/>
          <w:sz w:val="15"/>
          <w:szCs w:val="24"/>
        </w:rPr>
      </w:pPr>
    </w:p>
    <w:p w14:paraId="4E8A469D" w14:textId="77777777" w:rsidR="00CE7A5E" w:rsidRPr="00B20488" w:rsidRDefault="00A42C67" w:rsidP="00CE7A5E">
      <w:pPr>
        <w:tabs>
          <w:tab w:val="left" w:pos="5954"/>
          <w:tab w:val="left" w:pos="6237"/>
        </w:tabs>
        <w:ind w:left="709" w:hanging="425"/>
        <w:rPr>
          <w:rFonts w:ascii="AR CENA" w:hAnsi="AR CENA" w:cs="Arial"/>
          <w:sz w:val="25"/>
          <w:szCs w:val="24"/>
        </w:rPr>
      </w:pPr>
      <w:r w:rsidRPr="00B20488">
        <w:rPr>
          <w:rFonts w:ascii="AR CENA" w:hAnsi="AR CENA" w:cs="Arial"/>
          <w:sz w:val="25"/>
          <w:szCs w:val="24"/>
        </w:rPr>
        <w:sym w:font="Wingdings" w:char="F0A7"/>
      </w:r>
      <w:r w:rsidR="00CE7A5E" w:rsidRPr="00B20488">
        <w:rPr>
          <w:rFonts w:ascii="AR CENA" w:hAnsi="AR CENA" w:cs="Arial"/>
          <w:sz w:val="25"/>
          <w:szCs w:val="24"/>
        </w:rPr>
        <w:t xml:space="preserve"> </w:t>
      </w:r>
      <w:r w:rsidRPr="00B20488">
        <w:rPr>
          <w:rFonts w:ascii="AR CENA" w:hAnsi="AR CENA" w:cs="Arial"/>
          <w:sz w:val="25"/>
          <w:szCs w:val="24"/>
        </w:rPr>
        <w:t xml:space="preserve"> </w:t>
      </w:r>
      <w:r w:rsidR="007414E4" w:rsidRPr="00B20488">
        <w:rPr>
          <w:rFonts w:ascii="AR CENA" w:hAnsi="AR CENA" w:cs="Arial"/>
          <w:sz w:val="25"/>
          <w:szCs w:val="24"/>
        </w:rPr>
        <w:t>Form or windows interface (Graphical User Interface</w:t>
      </w:r>
      <w:r w:rsidRPr="00B20488">
        <w:rPr>
          <w:rFonts w:ascii="AR CENA" w:hAnsi="AR CENA" w:cs="Arial"/>
          <w:sz w:val="25"/>
          <w:szCs w:val="24"/>
        </w:rPr>
        <w:t>)</w:t>
      </w:r>
      <w:r w:rsidRPr="00B20488">
        <w:rPr>
          <w:rFonts w:ascii="AR CENA" w:hAnsi="AR CENA" w:cs="Arial"/>
          <w:sz w:val="25"/>
          <w:szCs w:val="24"/>
        </w:rPr>
        <w:tab/>
      </w:r>
      <w:r w:rsidRPr="00B20488">
        <w:rPr>
          <w:rFonts w:ascii="AR CENA" w:hAnsi="AR CENA" w:cs="Arial"/>
          <w:sz w:val="25"/>
          <w:szCs w:val="24"/>
        </w:rPr>
        <w:sym w:font="Wingdings" w:char="F0A7"/>
      </w:r>
      <w:r w:rsidRPr="00B20488">
        <w:rPr>
          <w:rFonts w:ascii="AR CENA" w:hAnsi="AR CENA" w:cs="Arial"/>
          <w:sz w:val="25"/>
          <w:szCs w:val="24"/>
        </w:rPr>
        <w:t xml:space="preserve">  </w:t>
      </w:r>
      <w:r w:rsidR="00CE7A5E" w:rsidRPr="00B20488">
        <w:rPr>
          <w:rFonts w:ascii="AR CENA" w:hAnsi="AR CENA" w:cs="Arial"/>
          <w:sz w:val="25"/>
          <w:szCs w:val="24"/>
        </w:rPr>
        <w:t>Menu-driven interface</w:t>
      </w:r>
    </w:p>
    <w:p w14:paraId="29C3E355" w14:textId="77777777" w:rsidR="000B4E5D" w:rsidRPr="00B20488" w:rsidRDefault="00A42C67" w:rsidP="00A42C67">
      <w:pPr>
        <w:tabs>
          <w:tab w:val="left" w:pos="5954"/>
          <w:tab w:val="left" w:pos="6237"/>
        </w:tabs>
        <w:ind w:left="709" w:hanging="425"/>
        <w:rPr>
          <w:rFonts w:ascii="Segoe UI" w:hAnsi="Segoe UI" w:cs="Arial"/>
          <w:sz w:val="21"/>
        </w:rPr>
      </w:pPr>
      <w:r w:rsidRPr="00B20488">
        <w:rPr>
          <w:rFonts w:ascii="AR CENA" w:hAnsi="AR CENA" w:cs="Arial"/>
          <w:sz w:val="25"/>
          <w:szCs w:val="24"/>
        </w:rPr>
        <w:sym w:font="Wingdings" w:char="F0A7"/>
      </w:r>
      <w:r w:rsidRPr="00B20488">
        <w:rPr>
          <w:rFonts w:ascii="AR CENA" w:hAnsi="AR CENA" w:cs="Arial"/>
          <w:sz w:val="25"/>
          <w:szCs w:val="24"/>
        </w:rPr>
        <w:t xml:space="preserve">  </w:t>
      </w:r>
      <w:r w:rsidR="007414E4" w:rsidRPr="00B20488">
        <w:rPr>
          <w:rFonts w:ascii="AR CENA" w:hAnsi="AR CENA" w:cs="Arial"/>
          <w:sz w:val="25"/>
          <w:szCs w:val="24"/>
        </w:rPr>
        <w:t>Command line interface (Console window interface)</w:t>
      </w:r>
      <w:r w:rsidRPr="00B20488">
        <w:rPr>
          <w:rFonts w:ascii="AR CENA" w:hAnsi="AR CENA" w:cs="Arial"/>
          <w:sz w:val="28"/>
          <w:szCs w:val="24"/>
        </w:rPr>
        <w:tab/>
      </w:r>
      <w:r w:rsidRPr="00B20488">
        <w:rPr>
          <w:rFonts w:ascii="AR CENA" w:hAnsi="AR CENA" w:cs="Arial"/>
          <w:sz w:val="25"/>
          <w:szCs w:val="24"/>
        </w:rPr>
        <w:sym w:font="Wingdings" w:char="F0A7"/>
      </w:r>
      <w:r w:rsidRPr="00B20488">
        <w:rPr>
          <w:rFonts w:ascii="AR CENA" w:hAnsi="AR CENA" w:cs="Arial"/>
          <w:sz w:val="25"/>
          <w:szCs w:val="24"/>
        </w:rPr>
        <w:t xml:space="preserve">  </w:t>
      </w:r>
      <w:r w:rsidR="00CE7A5E" w:rsidRPr="00B20488">
        <w:rPr>
          <w:rFonts w:ascii="AR CENA" w:hAnsi="AR CENA" w:cs="Arial"/>
          <w:sz w:val="25"/>
          <w:szCs w:val="24"/>
        </w:rPr>
        <w:t>Web interface</w:t>
      </w:r>
      <w:r w:rsidR="000B4E5D" w:rsidRPr="00B20488">
        <w:rPr>
          <w:rFonts w:ascii="Segoe UI" w:hAnsi="Segoe UI" w:cs="Arial"/>
          <w:sz w:val="21"/>
        </w:rPr>
        <w:br w:type="page"/>
      </w:r>
    </w:p>
    <w:p w14:paraId="5AF4F5BD" w14:textId="77777777" w:rsidR="007414E4" w:rsidRPr="00B20488" w:rsidRDefault="00CE7A5E" w:rsidP="000D09CD">
      <w:pPr>
        <w:pStyle w:val="alpha"/>
        <w:spacing w:after="60"/>
      </w:pPr>
      <w:bookmarkStart w:id="31" w:name="_Toc500405954"/>
      <w:r w:rsidRPr="00B20488">
        <w:lastRenderedPageBreak/>
        <w:t>4</w:t>
      </w:r>
      <w:r w:rsidR="00DD66D9" w:rsidRPr="00B20488">
        <w:t>.</w:t>
      </w:r>
      <w:r w:rsidR="007414E4" w:rsidRPr="00B20488">
        <w:t>6 – Algorithms</w:t>
      </w:r>
      <w:bookmarkEnd w:id="31"/>
    </w:p>
    <w:p w14:paraId="028446E7" w14:textId="77777777" w:rsidR="007414E4" w:rsidRPr="00B20488" w:rsidRDefault="007414E4" w:rsidP="005A2ED5">
      <w:pPr>
        <w:rPr>
          <w:rFonts w:ascii="Segoe UI" w:hAnsi="Segoe UI" w:cs="Arial"/>
          <w:sz w:val="21"/>
        </w:rPr>
      </w:pPr>
      <w:r w:rsidRPr="00B20488">
        <w:rPr>
          <w:rFonts w:ascii="Segoe UI" w:hAnsi="Segoe UI" w:cs="Arial"/>
          <w:sz w:val="21"/>
        </w:rPr>
        <w:t>This is arguably the most important section in your design and certainly you cannot achieve high marks in this section without it being completed to a high standard</w:t>
      </w:r>
      <w:r w:rsidR="00886940" w:rsidRPr="00B20488">
        <w:rPr>
          <w:rFonts w:ascii="Segoe UI" w:hAnsi="Segoe UI" w:cs="Arial"/>
          <w:sz w:val="21"/>
        </w:rPr>
        <w:t xml:space="preserve">.  </w:t>
      </w:r>
      <w:r w:rsidRPr="00B20488">
        <w:rPr>
          <w:rFonts w:ascii="Segoe UI" w:hAnsi="Segoe UI" w:cs="Arial"/>
          <w:sz w:val="21"/>
        </w:rPr>
        <w:t>Your algorithm design should cover the main processing objectives for your project and you should endeavour to use standard pseudocode</w:t>
      </w:r>
      <w:r w:rsidR="00886940" w:rsidRPr="00B20488">
        <w:rPr>
          <w:rFonts w:ascii="Segoe UI" w:hAnsi="Segoe UI" w:cs="Arial"/>
          <w:sz w:val="21"/>
        </w:rPr>
        <w:t xml:space="preserve">.  </w:t>
      </w:r>
      <w:r w:rsidRPr="00B20488">
        <w:rPr>
          <w:rFonts w:ascii="Segoe UI" w:hAnsi="Segoe UI" w:cs="Arial"/>
          <w:sz w:val="21"/>
        </w:rPr>
        <w:t>They should not be written in any particular programming language.</w:t>
      </w:r>
    </w:p>
    <w:p w14:paraId="27A0CD55" w14:textId="77777777" w:rsidR="007414E4" w:rsidRPr="00B20488" w:rsidRDefault="007414E4" w:rsidP="00E3341E"/>
    <w:p w14:paraId="5EF1FF4F" w14:textId="77777777" w:rsidR="007414E4" w:rsidRPr="00B20488" w:rsidRDefault="007414E4" w:rsidP="005A2ED5">
      <w:pPr>
        <w:rPr>
          <w:rFonts w:ascii="Segoe UI" w:hAnsi="Segoe UI" w:cs="Arial"/>
          <w:sz w:val="21"/>
        </w:rPr>
      </w:pPr>
      <w:r w:rsidRPr="00B20488">
        <w:rPr>
          <w:rFonts w:ascii="Segoe UI" w:hAnsi="Segoe UI" w:cs="Arial"/>
          <w:sz w:val="21"/>
        </w:rPr>
        <w:t>As a guide when describing your algorithms, you should:</w:t>
      </w:r>
    </w:p>
    <w:p w14:paraId="04DC6AD8" w14:textId="77777777" w:rsidR="007414E4" w:rsidRPr="00B20488" w:rsidRDefault="007414E4" w:rsidP="00721EF5">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State what part the algorithm will play in your program (what objective will it satisfy)</w:t>
      </w:r>
    </w:p>
    <w:p w14:paraId="16FB9E96" w14:textId="77777777" w:rsidR="007414E4" w:rsidRPr="00B20488" w:rsidRDefault="007414E4" w:rsidP="00721EF5">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Describe the algorithm in pseudo</w:t>
      </w:r>
      <w:r w:rsidR="000D09CD" w:rsidRPr="00B20488">
        <w:rPr>
          <w:rFonts w:ascii="Segoe UI" w:hAnsi="Segoe UI" w:cs="Arial"/>
          <w:sz w:val="21"/>
        </w:rPr>
        <w:t>-</w:t>
      </w:r>
      <w:r w:rsidRPr="00B20488">
        <w:rPr>
          <w:rFonts w:ascii="Segoe UI" w:hAnsi="Segoe UI" w:cs="Arial"/>
          <w:sz w:val="21"/>
        </w:rPr>
        <w:t>code</w:t>
      </w:r>
    </w:p>
    <w:p w14:paraId="572A3DCB" w14:textId="77777777" w:rsidR="006E2B3B" w:rsidRDefault="006E2B3B" w:rsidP="006E2B3B">
      <w:pPr>
        <w:rPr>
          <w:rFonts w:ascii="Segoe UI" w:hAnsi="Segoe UI" w:cs="Arial"/>
          <w:sz w:val="21"/>
        </w:rPr>
      </w:pPr>
    </w:p>
    <w:p w14:paraId="4DFFAA39" w14:textId="77777777" w:rsidR="000D09CD" w:rsidRPr="006E2B3B" w:rsidRDefault="000D09CD" w:rsidP="006E2B3B">
      <w:pPr>
        <w:rPr>
          <w:rFonts w:ascii="Segoe UI" w:hAnsi="Segoe UI" w:cs="Arial"/>
          <w:sz w:val="21"/>
        </w:rPr>
      </w:pPr>
      <w:r w:rsidRPr="006E2B3B">
        <w:rPr>
          <w:rFonts w:ascii="Segoe UI" w:hAnsi="Segoe UI" w:cs="Arial"/>
          <w:sz w:val="21"/>
        </w:rPr>
        <w:t xml:space="preserve">For </w:t>
      </w:r>
      <w:r w:rsidRPr="00B20488">
        <w:rPr>
          <w:rFonts w:ascii="Segoe UI" w:hAnsi="Segoe UI" w:cs="Arial"/>
          <w:sz w:val="21"/>
        </w:rPr>
        <w:t>complex</w:t>
      </w:r>
      <w:r w:rsidRPr="006E2B3B">
        <w:rPr>
          <w:rFonts w:ascii="Segoe UI" w:hAnsi="Segoe UI" w:cs="Arial"/>
          <w:sz w:val="21"/>
        </w:rPr>
        <w:t xml:space="preserve"> algorithms you should explain how the different parts of the algorithm work.</w:t>
      </w:r>
    </w:p>
    <w:p w14:paraId="64321C5B" w14:textId="77777777" w:rsidR="007414E4" w:rsidRPr="00B20488" w:rsidRDefault="007414E4" w:rsidP="00E3341E"/>
    <w:p w14:paraId="7176AC1E" w14:textId="77777777" w:rsidR="007414E4" w:rsidRPr="00B20488" w:rsidRDefault="00E3341E" w:rsidP="005A2ED5">
      <w:pPr>
        <w:rPr>
          <w:rFonts w:ascii="Segoe UI" w:hAnsi="Segoe UI" w:cs="Arial"/>
          <w:sz w:val="21"/>
        </w:rPr>
      </w:pPr>
      <w:r w:rsidRPr="00B20488">
        <w:rPr>
          <w:rFonts w:ascii="Segoe UI Semibold" w:hAnsi="Segoe UI Semibold" w:cs="Arial"/>
          <w:sz w:val="21"/>
        </w:rPr>
        <w:t>E</w:t>
      </w:r>
      <w:r w:rsidR="007414E4" w:rsidRPr="00B20488">
        <w:rPr>
          <w:rFonts w:ascii="Segoe UI Semibold" w:hAnsi="Segoe UI Semibold" w:cs="Arial"/>
          <w:sz w:val="21"/>
        </w:rPr>
        <w:t>xample 3</w:t>
      </w:r>
      <w:r w:rsidRPr="00B20488">
        <w:rPr>
          <w:rFonts w:ascii="Segoe UI" w:hAnsi="Segoe UI" w:cs="Arial"/>
          <w:sz w:val="21"/>
        </w:rPr>
        <w:t xml:space="preserve"> </w:t>
      </w:r>
      <w:r w:rsidR="007414E4" w:rsidRPr="00B20488">
        <w:rPr>
          <w:rFonts w:ascii="Segoe UI" w:hAnsi="Segoe UI" w:cs="Arial"/>
          <w:sz w:val="21"/>
        </w:rPr>
        <w:t>shows</w:t>
      </w:r>
      <w:r w:rsidRPr="00B20488">
        <w:rPr>
          <w:rFonts w:ascii="Segoe UI" w:hAnsi="Segoe UI" w:cs="Arial"/>
          <w:sz w:val="21"/>
        </w:rPr>
        <w:t xml:space="preserve"> part of</w:t>
      </w:r>
      <w:r w:rsidR="007414E4" w:rsidRPr="00B20488">
        <w:rPr>
          <w:rFonts w:ascii="Segoe UI" w:hAnsi="Segoe UI" w:cs="Arial"/>
          <w:sz w:val="21"/>
        </w:rPr>
        <w:t xml:space="preserve"> an algorithm that will check for a hit in the Spaceships program</w:t>
      </w:r>
      <w:r w:rsidR="00886940" w:rsidRPr="00B20488">
        <w:rPr>
          <w:rFonts w:ascii="Segoe UI" w:hAnsi="Segoe UI" w:cs="Arial"/>
          <w:sz w:val="21"/>
        </w:rPr>
        <w:t xml:space="preserve">.  </w:t>
      </w:r>
    </w:p>
    <w:p w14:paraId="70B5EBAA" w14:textId="77777777" w:rsidR="007414E4" w:rsidRPr="00B20488" w:rsidRDefault="007414E4" w:rsidP="00E3341E"/>
    <w:p w14:paraId="0E1EC0D6"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 xml:space="preserve">Example 3 – </w:t>
      </w:r>
      <w:r w:rsidR="00470E6A" w:rsidRPr="00B20488">
        <w:rPr>
          <w:rFonts w:ascii="Tw Cen MT" w:hAnsi="Tw Cen MT"/>
          <w:b w:val="0"/>
          <w:sz w:val="22"/>
        </w:rPr>
        <w:t xml:space="preserve">Spaceships: </w:t>
      </w:r>
      <w:r w:rsidRPr="00B20488">
        <w:rPr>
          <w:rFonts w:ascii="Tw Cen MT" w:hAnsi="Tw Cen MT"/>
          <w:b w:val="0"/>
          <w:sz w:val="22"/>
        </w:rPr>
        <w:t xml:space="preserve">Example of an </w:t>
      </w:r>
      <w:r w:rsidR="00470E6A" w:rsidRPr="00B20488">
        <w:rPr>
          <w:rFonts w:ascii="Tw Cen MT" w:hAnsi="Tw Cen MT"/>
          <w:b w:val="0"/>
          <w:sz w:val="22"/>
        </w:rPr>
        <w:t>a</w:t>
      </w:r>
      <w:r w:rsidRPr="00B20488">
        <w:rPr>
          <w:rFonts w:ascii="Tw Cen MT" w:hAnsi="Tw Cen MT"/>
          <w:b w:val="0"/>
          <w:sz w:val="22"/>
        </w:rPr>
        <w:t xml:space="preserve">lgorithm described in </w:t>
      </w:r>
      <w:r w:rsidR="00470E6A" w:rsidRPr="00B20488">
        <w:rPr>
          <w:rFonts w:ascii="Tw Cen MT" w:hAnsi="Tw Cen MT"/>
          <w:b w:val="0"/>
          <w:sz w:val="22"/>
        </w:rPr>
        <w:t>p</w:t>
      </w:r>
      <w:r w:rsidRPr="00B20488">
        <w:rPr>
          <w:rFonts w:ascii="Tw Cen MT" w:hAnsi="Tw Cen MT"/>
          <w:b w:val="0"/>
          <w:sz w:val="22"/>
        </w:rPr>
        <w:t>seudo-code</w:t>
      </w:r>
    </w:p>
    <w:p w14:paraId="4CD890C2" w14:textId="77777777" w:rsidR="007414E4" w:rsidRPr="00B20488" w:rsidRDefault="00E3341E" w:rsidP="005A2ED5">
      <w:r w:rsidRPr="00B20488">
        <w:rPr>
          <w:noProof/>
          <w:lang w:eastAsia="en-GB"/>
        </w:rPr>
        <mc:AlternateContent>
          <mc:Choice Requires="wps">
            <w:drawing>
              <wp:anchor distT="0" distB="0" distL="114300" distR="114300" simplePos="0" relativeHeight="251688960" behindDoc="1" locked="0" layoutInCell="1" allowOverlap="1" wp14:anchorId="58F5A3B4" wp14:editId="786485F4">
                <wp:simplePos x="0" y="0"/>
                <wp:positionH relativeFrom="margin">
                  <wp:posOffset>-102235</wp:posOffset>
                </wp:positionH>
                <wp:positionV relativeFrom="paragraph">
                  <wp:posOffset>126365</wp:posOffset>
                </wp:positionV>
                <wp:extent cx="6659880" cy="4263390"/>
                <wp:effectExtent l="0" t="0" r="26670" b="22860"/>
                <wp:wrapNone/>
                <wp:docPr id="64" name="Rounded Rectangle 64"/>
                <wp:cNvGraphicFramePr/>
                <a:graphic xmlns:a="http://schemas.openxmlformats.org/drawingml/2006/main">
                  <a:graphicData uri="http://schemas.microsoft.com/office/word/2010/wordprocessingShape">
                    <wps:wsp>
                      <wps:cNvSpPr/>
                      <wps:spPr>
                        <a:xfrm>
                          <a:off x="0" y="0"/>
                          <a:ext cx="6659880" cy="4263390"/>
                        </a:xfrm>
                        <a:prstGeom prst="roundRect">
                          <a:avLst>
                            <a:gd name="adj" fmla="val 0"/>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78891" id="Rounded Rectangle 64" o:spid="_x0000_s1026" style="position:absolute;margin-left:-8.05pt;margin-top:9.95pt;width:524.4pt;height:335.7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" filled="f" strokecolor="black [3213]" strokeweight="1pt">
                <w10:wrap anchorx="margin"/>
              </v:roundrect>
            </w:pict>
          </mc:Fallback>
        </mc:AlternateContent>
      </w:r>
    </w:p>
    <w:p w14:paraId="2B36331A" w14:textId="77777777" w:rsidR="003610A4" w:rsidRPr="00B20488" w:rsidRDefault="003610A4" w:rsidP="005A2ED5">
      <w:pPr>
        <w:rPr>
          <w:rFonts w:ascii="Calibri" w:hAnsi="Calibri" w:cs="Arial"/>
          <w:sz w:val="12"/>
        </w:rPr>
      </w:pPr>
    </w:p>
    <w:p w14:paraId="59533101" w14:textId="77777777" w:rsidR="007414E4" w:rsidRPr="00B20488" w:rsidRDefault="007414E4" w:rsidP="005A2ED5">
      <w:pPr>
        <w:autoSpaceDE w:val="0"/>
        <w:autoSpaceDN w:val="0"/>
        <w:adjustRightInd w:val="0"/>
        <w:rPr>
          <w:rFonts w:ascii="Courier New" w:hAnsi="Courier New" w:cs="Courier New"/>
        </w:rPr>
      </w:pPr>
      <w:r w:rsidRPr="00B20488">
        <w:rPr>
          <w:rFonts w:ascii="Courier New" w:hAnsi="Courier New" w:cs="Courier New"/>
          <w:b/>
        </w:rPr>
        <w:t xml:space="preserve">SUB PROCEDURE </w:t>
      </w:r>
      <w:proofErr w:type="spellStart"/>
      <w:r w:rsidRPr="00B20488">
        <w:rPr>
          <w:rFonts w:ascii="Courier New" w:hAnsi="Courier New" w:cs="Courier New"/>
          <w:b/>
        </w:rPr>
        <w:t>HitCheck</w:t>
      </w:r>
      <w:proofErr w:type="spellEnd"/>
      <w:r w:rsidRPr="00B20488">
        <w:rPr>
          <w:rFonts w:ascii="Courier New" w:hAnsi="Courier New" w:cs="Courier New"/>
        </w:rPr>
        <w:t xml:space="preserve"> (</w:t>
      </w:r>
      <w:proofErr w:type="spellStart"/>
      <w:r w:rsidRPr="00B20488">
        <w:rPr>
          <w:rFonts w:ascii="Courier New" w:hAnsi="Courier New" w:cs="Courier New"/>
        </w:rPr>
        <w:t>HitBoard</w:t>
      </w:r>
      <w:proofErr w:type="spellEnd"/>
      <w:r w:rsidRPr="00B20488">
        <w:rPr>
          <w:rFonts w:ascii="Courier New" w:hAnsi="Courier New" w:cs="Courier New"/>
        </w:rPr>
        <w:t xml:space="preserve"> (,) </w:t>
      </w:r>
      <w:proofErr w:type="spellStart"/>
      <w:r w:rsidRPr="00B20488">
        <w:rPr>
          <w:rFonts w:ascii="Courier New" w:hAnsi="Courier New" w:cs="Courier New"/>
        </w:rPr>
        <w:t>ShipBoard</w:t>
      </w:r>
      <w:proofErr w:type="spellEnd"/>
      <w:r w:rsidRPr="00B20488">
        <w:rPr>
          <w:rFonts w:ascii="Courier New" w:hAnsi="Courier New" w:cs="Courier New"/>
        </w:rPr>
        <w:t xml:space="preserve"> (,) </w:t>
      </w:r>
      <w:proofErr w:type="spellStart"/>
      <w:r w:rsidRPr="00B20488">
        <w:rPr>
          <w:rFonts w:ascii="Courier New" w:hAnsi="Courier New" w:cs="Courier New"/>
        </w:rPr>
        <w:t>PlayerNumber</w:t>
      </w:r>
      <w:proofErr w:type="spellEnd"/>
      <w:r w:rsidRPr="00B20488">
        <w:rPr>
          <w:rFonts w:ascii="Courier New" w:hAnsi="Courier New" w:cs="Courier New"/>
        </w:rPr>
        <w:t>)</w:t>
      </w:r>
    </w:p>
    <w:p w14:paraId="678BD4EB" w14:textId="77777777" w:rsidR="007414E4" w:rsidRPr="00B20488" w:rsidRDefault="00886940" w:rsidP="005A2ED5">
      <w:pPr>
        <w:autoSpaceDE w:val="0"/>
        <w:autoSpaceDN w:val="0"/>
        <w:adjustRightInd w:val="0"/>
        <w:rPr>
          <w:rFonts w:ascii="Courier New" w:hAnsi="Courier New" w:cs="Courier New"/>
        </w:rPr>
      </w:pPr>
      <w:r w:rsidRPr="00B20488">
        <w:rPr>
          <w:rFonts w:ascii="Courier New" w:hAnsi="Courier New" w:cs="Courier New"/>
        </w:rPr>
        <w:t xml:space="preserve"> </w:t>
      </w:r>
      <w:r w:rsidR="007414E4" w:rsidRPr="00B20488">
        <w:rPr>
          <w:rFonts w:ascii="Courier New" w:hAnsi="Courier New" w:cs="Courier New"/>
        </w:rPr>
        <w:t xml:space="preserve">IF </w:t>
      </w:r>
      <w:proofErr w:type="spellStart"/>
      <w:r w:rsidR="007414E4" w:rsidRPr="00B20488">
        <w:rPr>
          <w:rFonts w:ascii="Courier New" w:hAnsi="Courier New" w:cs="Courier New"/>
        </w:rPr>
        <w:t>ShipBoard</w:t>
      </w:r>
      <w:proofErr w:type="spellEnd"/>
      <w:r w:rsidR="007414E4" w:rsidRPr="00B20488">
        <w:rPr>
          <w:rFonts w:ascii="Courier New" w:hAnsi="Courier New" w:cs="Courier New"/>
        </w:rPr>
        <w:t>(x, y) NOT</w:t>
      </w:r>
      <w:r w:rsidRPr="00B20488">
        <w:rPr>
          <w:rFonts w:ascii="Courier New" w:hAnsi="Courier New" w:cs="Courier New"/>
        </w:rPr>
        <w:t xml:space="preserve"> </w:t>
      </w:r>
      <w:r w:rsidR="00A42C67" w:rsidRPr="00B20488">
        <w:rPr>
          <w:rFonts w:ascii="Courier New" w:hAnsi="Courier New" w:cs="Courier New"/>
        </w:rPr>
        <w:t>"</w:t>
      </w:r>
      <w:r w:rsidR="007414E4" w:rsidRPr="00B20488">
        <w:rPr>
          <w:rFonts w:ascii="Courier New" w:hAnsi="Courier New" w:cs="Courier New"/>
        </w:rPr>
        <w:t xml:space="preserve"> </w:t>
      </w:r>
      <w:r w:rsidR="00A42C67" w:rsidRPr="00B20488">
        <w:rPr>
          <w:rFonts w:ascii="Courier New" w:hAnsi="Courier New" w:cs="Courier New"/>
        </w:rPr>
        <w:t>"</w:t>
      </w:r>
      <w:r w:rsidR="007414E4" w:rsidRPr="00B20488">
        <w:rPr>
          <w:rFonts w:ascii="Courier New" w:hAnsi="Courier New" w:cs="Courier New"/>
        </w:rPr>
        <w:t xml:space="preserve"> THEN</w:t>
      </w:r>
    </w:p>
    <w:p w14:paraId="7A74283D" w14:textId="77777777" w:rsidR="007414E4" w:rsidRPr="00B20488" w:rsidRDefault="00886940" w:rsidP="005A2ED5">
      <w:pPr>
        <w:autoSpaceDE w:val="0"/>
        <w:autoSpaceDN w:val="0"/>
        <w:adjustRightInd w:val="0"/>
        <w:rPr>
          <w:rFonts w:ascii="Courier New" w:hAnsi="Courier New" w:cs="Courier New"/>
        </w:rPr>
      </w:pPr>
      <w:r w:rsidRPr="00B20488">
        <w:rPr>
          <w:rFonts w:ascii="Courier New" w:hAnsi="Courier New" w:cs="Courier New"/>
        </w:rPr>
        <w:t xml:space="preserve">  </w:t>
      </w:r>
    </w:p>
    <w:p w14:paraId="5538A970" w14:textId="77777777" w:rsidR="007414E4" w:rsidRPr="00B20488" w:rsidRDefault="007414E4"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689984" behindDoc="0" locked="0" layoutInCell="1" allowOverlap="1" wp14:anchorId="327D7AD0" wp14:editId="4373D973">
                <wp:simplePos x="0" y="0"/>
                <wp:positionH relativeFrom="column">
                  <wp:posOffset>1649730</wp:posOffset>
                </wp:positionH>
                <wp:positionV relativeFrom="paragraph">
                  <wp:posOffset>71755</wp:posOffset>
                </wp:positionV>
                <wp:extent cx="355600" cy="0"/>
                <wp:effectExtent l="38100" t="76200" r="0" b="95250"/>
                <wp:wrapNone/>
                <wp:docPr id="67" name="Straight Arrow Connector 67"/>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00BB1" id="Straight Arrow Connector 67" o:spid="_x0000_s1026" type="#_x0000_t32" style="position:absolute;margin-left:129.9pt;margin-top:5.65pt;width:28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" strokecolor="black [3213]" strokeweight="1.5pt">
                <v:stroke endarrow="block"/>
              </v:shape>
            </w:pict>
          </mc:Fallback>
        </mc:AlternateContent>
      </w:r>
      <w:r w:rsidR="00886940" w:rsidRPr="00B20488">
        <w:rPr>
          <w:rFonts w:ascii="Courier New" w:hAnsi="Courier New" w:cs="Courier New"/>
        </w:rPr>
        <w:t xml:space="preserve"> </w:t>
      </w:r>
      <w:r w:rsidRPr="00B20488">
        <w:rPr>
          <w:rFonts w:ascii="Courier New" w:hAnsi="Courier New" w:cs="Courier New"/>
        </w:rPr>
        <w:t xml:space="preserve">IF </w:t>
      </w:r>
      <w:proofErr w:type="spellStart"/>
      <w:r w:rsidRPr="00B20488">
        <w:rPr>
          <w:rFonts w:ascii="Courier New" w:hAnsi="Courier New" w:cs="Courier New"/>
        </w:rPr>
        <w:t>ShipBoard</w:t>
      </w:r>
      <w:proofErr w:type="spellEnd"/>
      <w:r w:rsidRPr="00B20488">
        <w:rPr>
          <w:rFonts w:ascii="Courier New" w:hAnsi="Courier New" w:cs="Courier New"/>
        </w:rPr>
        <w:t>(x, y)</w:t>
      </w:r>
      <w:r w:rsidR="00D62504" w:rsidRPr="00B20488">
        <w:rPr>
          <w:rFonts w:ascii="Courier New" w:hAnsi="Courier New" w:cs="Courier New"/>
        </w:rPr>
        <w:t xml:space="preserve">      </w:t>
      </w:r>
      <w:r w:rsidR="00A42C67" w:rsidRPr="00B20488">
        <w:rPr>
          <w:rFonts w:ascii="Courier New" w:hAnsi="Courier New" w:cs="Courier New"/>
        </w:rPr>
        <w:t>"</w:t>
      </w:r>
      <w:r w:rsidRPr="00B20488">
        <w:rPr>
          <w:rFonts w:ascii="Courier New" w:hAnsi="Courier New" w:cs="Courier New"/>
        </w:rPr>
        <w:t>F</w:t>
      </w:r>
      <w:r w:rsidR="00A42C67" w:rsidRPr="00B20488">
        <w:rPr>
          <w:rFonts w:ascii="Courier New" w:hAnsi="Courier New" w:cs="Courier New"/>
        </w:rPr>
        <w:t>"</w:t>
      </w:r>
      <w:r w:rsidRPr="00B20488">
        <w:rPr>
          <w:rFonts w:ascii="Courier New" w:hAnsi="Courier New" w:cs="Courier New"/>
        </w:rPr>
        <w:t xml:space="preserve"> THEN</w:t>
      </w:r>
    </w:p>
    <w:p w14:paraId="79C9227F" w14:textId="77777777" w:rsidR="007414E4" w:rsidRPr="00B20488" w:rsidRDefault="00D62504" w:rsidP="005A2ED5">
      <w:pPr>
        <w:autoSpaceDE w:val="0"/>
        <w:autoSpaceDN w:val="0"/>
        <w:adjustRightInd w:val="0"/>
        <w:ind w:left="720" w:firstLine="72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73280" behindDoc="0" locked="0" layoutInCell="1" allowOverlap="1" wp14:anchorId="4D4A004D" wp14:editId="4E69FBB3">
                <wp:simplePos x="0" y="0"/>
                <wp:positionH relativeFrom="column">
                  <wp:posOffset>4284345</wp:posOffset>
                </wp:positionH>
                <wp:positionV relativeFrom="paragraph">
                  <wp:posOffset>81280</wp:posOffset>
                </wp:positionV>
                <wp:extent cx="355600" cy="0"/>
                <wp:effectExtent l="38100" t="76200" r="0" b="95250"/>
                <wp:wrapNone/>
                <wp:docPr id="1399" name="Straight Arrow Connector 1399"/>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39B4E" id="Straight Arrow Connector 1399" o:spid="_x0000_s1026" type="#_x0000_t32" style="position:absolute;margin-left:337.35pt;margin-top:6.4pt;width:28pt;height:0;flip:x;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" strokecolor="black [3213]" strokeweight="1.5pt">
                <v:stroke endarrow="block"/>
              </v:shape>
            </w:pict>
          </mc:Fallback>
        </mc:AlternateContent>
      </w:r>
      <w:proofErr w:type="spellStart"/>
      <w:r w:rsidR="007414E4" w:rsidRPr="00B20488">
        <w:rPr>
          <w:rFonts w:ascii="Courier New" w:hAnsi="Courier New" w:cs="Courier New"/>
        </w:rPr>
        <w:t>PlayerStats</w:t>
      </w:r>
      <w:proofErr w:type="spellEnd"/>
      <w:r w:rsidR="007414E4" w:rsidRPr="00B20488">
        <w:rPr>
          <w:rFonts w:ascii="Courier New" w:hAnsi="Courier New" w:cs="Courier New"/>
        </w:rPr>
        <w:t>(</w:t>
      </w:r>
      <w:proofErr w:type="spellStart"/>
      <w:r w:rsidR="007414E4" w:rsidRPr="00B20488">
        <w:rPr>
          <w:rFonts w:ascii="Courier New" w:hAnsi="Courier New" w:cs="Courier New"/>
        </w:rPr>
        <w:t>PlayerNumber</w:t>
      </w:r>
      <w:proofErr w:type="spellEnd"/>
      <w:proofErr w:type="gramStart"/>
      <w:r w:rsidR="007414E4" w:rsidRPr="00B20488">
        <w:rPr>
          <w:rFonts w:ascii="Courier New" w:hAnsi="Courier New" w:cs="Courier New"/>
        </w:rPr>
        <w:t>).</w:t>
      </w:r>
      <w:proofErr w:type="spellStart"/>
      <w:r w:rsidR="007414E4" w:rsidRPr="00B20488">
        <w:rPr>
          <w:rFonts w:ascii="Courier New" w:hAnsi="Courier New" w:cs="Courier New"/>
        </w:rPr>
        <w:t>FighterHealth</w:t>
      </w:r>
      <w:proofErr w:type="spellEnd"/>
      <w:proofErr w:type="gramEnd"/>
      <w:r w:rsidR="00886940" w:rsidRPr="00B20488">
        <w:rPr>
          <w:rFonts w:ascii="Courier New" w:hAnsi="Courier New" w:cs="Courier New"/>
        </w:rPr>
        <w:t xml:space="preserve"> </w:t>
      </w:r>
      <w:r w:rsidRPr="00B20488">
        <w:rPr>
          <w:rFonts w:ascii="Courier New" w:hAnsi="Courier New" w:cs="Courier New"/>
        </w:rPr>
        <w:t xml:space="preserve">     </w:t>
      </w:r>
      <w:r w:rsidR="00886940" w:rsidRPr="00B20488">
        <w:rPr>
          <w:rFonts w:ascii="Courier New" w:hAnsi="Courier New" w:cs="Courier New"/>
        </w:rPr>
        <w:t xml:space="preserve"> </w:t>
      </w:r>
      <w:r w:rsidR="007414E4" w:rsidRPr="00B20488">
        <w:rPr>
          <w:rFonts w:ascii="Courier New" w:hAnsi="Courier New" w:cs="Courier New"/>
        </w:rPr>
        <w:t>destroyed</w:t>
      </w:r>
    </w:p>
    <w:p w14:paraId="343D6929" w14:textId="77777777" w:rsidR="007414E4" w:rsidRPr="00B20488" w:rsidRDefault="00DA22DE" w:rsidP="005A2ED5">
      <w:pPr>
        <w:autoSpaceDE w:val="0"/>
        <w:autoSpaceDN w:val="0"/>
        <w:adjustRightInd w:val="0"/>
        <w:ind w:left="720" w:firstLine="72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75328" behindDoc="0" locked="0" layoutInCell="1" allowOverlap="1" wp14:anchorId="6335AFD6" wp14:editId="52E9E395">
                <wp:simplePos x="0" y="0"/>
                <wp:positionH relativeFrom="column">
                  <wp:posOffset>4579620</wp:posOffset>
                </wp:positionH>
                <wp:positionV relativeFrom="paragraph">
                  <wp:posOffset>69850</wp:posOffset>
                </wp:positionV>
                <wp:extent cx="355600" cy="0"/>
                <wp:effectExtent l="38100" t="76200" r="0" b="95250"/>
                <wp:wrapNone/>
                <wp:docPr id="1400" name="Straight Arrow Connector 1400"/>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822CB" id="Straight Arrow Connector 1400" o:spid="_x0000_s1026" type="#_x0000_t32" style="position:absolute;margin-left:360.6pt;margin-top:5.5pt;width:28pt;height:0;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" strokecolor="black [3213]" strokeweight="1.5pt">
                <v:stroke endarrow="block"/>
              </v:shape>
            </w:pict>
          </mc:Fallback>
        </mc:AlternateContent>
      </w:r>
      <w:proofErr w:type="spellStart"/>
      <w:r w:rsidR="007414E4" w:rsidRPr="00B20488">
        <w:rPr>
          <w:rFonts w:ascii="Courier New" w:hAnsi="Courier New" w:cs="Courier New"/>
        </w:rPr>
        <w:t>PlayernumberGrid.Rows</w:t>
      </w:r>
      <w:proofErr w:type="spellEnd"/>
      <w:r w:rsidR="007414E4" w:rsidRPr="00B20488">
        <w:rPr>
          <w:rFonts w:ascii="Courier New" w:hAnsi="Courier New" w:cs="Courier New"/>
        </w:rPr>
        <w:t>(x).Cells(y).</w:t>
      </w:r>
      <w:proofErr w:type="spellStart"/>
      <w:r w:rsidR="007414E4" w:rsidRPr="00B20488">
        <w:rPr>
          <w:rFonts w:ascii="Courier New" w:hAnsi="Courier New" w:cs="Courier New"/>
        </w:rPr>
        <w:t>Backcolor</w:t>
      </w:r>
      <w:proofErr w:type="spellEnd"/>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7414E4" w:rsidRPr="00B20488">
        <w:rPr>
          <w:rFonts w:ascii="Courier New" w:hAnsi="Courier New" w:cs="Courier New"/>
        </w:rPr>
        <w:t>RED</w:t>
      </w:r>
    </w:p>
    <w:p w14:paraId="32F809A9" w14:textId="77777777" w:rsidR="007414E4" w:rsidRPr="00B20488" w:rsidRDefault="00DA22DE" w:rsidP="005A2ED5">
      <w:pPr>
        <w:autoSpaceDE w:val="0"/>
        <w:autoSpaceDN w:val="0"/>
        <w:adjustRightInd w:val="0"/>
        <w:ind w:left="720" w:firstLine="72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77376" behindDoc="0" locked="0" layoutInCell="1" allowOverlap="1" wp14:anchorId="3F9E558F" wp14:editId="71CCB7FF">
                <wp:simplePos x="0" y="0"/>
                <wp:positionH relativeFrom="column">
                  <wp:posOffset>4314190</wp:posOffset>
                </wp:positionH>
                <wp:positionV relativeFrom="paragraph">
                  <wp:posOffset>66040</wp:posOffset>
                </wp:positionV>
                <wp:extent cx="355600" cy="0"/>
                <wp:effectExtent l="38100" t="76200" r="0" b="95250"/>
                <wp:wrapNone/>
                <wp:docPr id="1401" name="Straight Arrow Connector 1401"/>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D20948" id="Straight Arrow Connector 1401" o:spid="_x0000_s1026" type="#_x0000_t32" style="position:absolute;margin-left:339.7pt;margin-top:5.2pt;width:28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" strokecolor="black [3213]" strokeweight="1.5pt">
                <v:stroke endarrow="block"/>
              </v:shape>
            </w:pict>
          </mc:Fallback>
        </mc:AlternateContent>
      </w:r>
      <w:proofErr w:type="spellStart"/>
      <w:r w:rsidR="007414E4" w:rsidRPr="00B20488">
        <w:rPr>
          <w:rFonts w:ascii="Courier New" w:hAnsi="Courier New" w:cs="Courier New"/>
        </w:rPr>
        <w:t>PlayernumberGrid.Rows</w:t>
      </w:r>
      <w:proofErr w:type="spellEnd"/>
      <w:r w:rsidR="007414E4" w:rsidRPr="00B20488">
        <w:rPr>
          <w:rFonts w:ascii="Courier New" w:hAnsi="Courier New" w:cs="Courier New"/>
        </w:rPr>
        <w:t>(x).Cells(y).Value</w:t>
      </w:r>
      <w:r w:rsidR="00886940" w:rsidRPr="00B20488">
        <w:rPr>
          <w:rFonts w:ascii="Courier New" w:hAnsi="Courier New" w:cs="Courier New"/>
        </w:rPr>
        <w:t xml:space="preserve"> </w:t>
      </w:r>
      <w:r w:rsidR="00D62504" w:rsidRPr="00B20488">
        <w:rPr>
          <w:rFonts w:ascii="Courier New" w:hAnsi="Courier New" w:cs="Courier New"/>
        </w:rPr>
        <w:t xml:space="preserve">    </w:t>
      </w:r>
      <w:r w:rsidRPr="00B20488">
        <w:rPr>
          <w:rFonts w:ascii="Courier New" w:hAnsi="Courier New" w:cs="Courier New"/>
        </w:rPr>
        <w:t xml:space="preserve"> </w:t>
      </w:r>
      <w:r w:rsidR="00886940" w:rsidRPr="00B20488">
        <w:rPr>
          <w:rFonts w:ascii="Courier New" w:hAnsi="Courier New" w:cs="Courier New"/>
        </w:rPr>
        <w:t xml:space="preserve"> </w:t>
      </w:r>
      <w:r w:rsidR="00A42C67" w:rsidRPr="00B20488">
        <w:rPr>
          <w:rFonts w:ascii="Courier New" w:hAnsi="Courier New" w:cs="Courier New"/>
        </w:rPr>
        <w:t>"</w:t>
      </w:r>
      <w:r w:rsidR="007414E4" w:rsidRPr="00B20488">
        <w:rPr>
          <w:rFonts w:ascii="Courier New" w:hAnsi="Courier New" w:cs="Courier New"/>
        </w:rPr>
        <w:t>destroyed</w:t>
      </w:r>
      <w:r w:rsidR="00A42C67" w:rsidRPr="00B20488">
        <w:rPr>
          <w:rFonts w:ascii="Courier New" w:hAnsi="Courier New" w:cs="Courier New"/>
        </w:rPr>
        <w:t>"</w:t>
      </w:r>
    </w:p>
    <w:p w14:paraId="709761F9"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79424" behindDoc="0" locked="0" layoutInCell="1" allowOverlap="1" wp14:anchorId="4D6BFF63" wp14:editId="55BBAEEA">
                <wp:simplePos x="0" y="0"/>
                <wp:positionH relativeFrom="column">
                  <wp:posOffset>1480185</wp:posOffset>
                </wp:positionH>
                <wp:positionV relativeFrom="paragraph">
                  <wp:posOffset>92075</wp:posOffset>
                </wp:positionV>
                <wp:extent cx="355600" cy="0"/>
                <wp:effectExtent l="38100" t="76200" r="0" b="95250"/>
                <wp:wrapNone/>
                <wp:docPr id="1402" name="Straight Arrow Connector 1402"/>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90D4A" id="Straight Arrow Connector 1402" o:spid="_x0000_s1026" type="#_x0000_t32" style="position:absolute;margin-left:116.55pt;margin-top:7.25pt;width:28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" strokecolor="black [3213]" strokeweight="1.5pt">
                <v:stroke endarrow="block"/>
              </v:shape>
            </w:pict>
          </mc:Fallback>
        </mc:AlternateContent>
      </w:r>
      <w:r w:rsidR="00886940" w:rsidRPr="00B20488">
        <w:rPr>
          <w:rFonts w:ascii="Courier New" w:hAnsi="Courier New" w:cs="Courier New"/>
        </w:rPr>
        <w:t xml:space="preserve">  </w:t>
      </w:r>
      <w:r w:rsidR="007414E4" w:rsidRPr="00B20488">
        <w:rPr>
          <w:rFonts w:ascii="Courier New" w:hAnsi="Courier New" w:cs="Courier New"/>
        </w:rPr>
        <w:t>Shipboard(x, y)</w:t>
      </w:r>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7414E4" w:rsidRPr="00B20488">
        <w:rPr>
          <w:rFonts w:ascii="Courier New" w:hAnsi="Courier New" w:cs="Courier New"/>
        </w:rPr>
        <w:t>D</w:t>
      </w:r>
    </w:p>
    <w:p w14:paraId="7A967587" w14:textId="77777777" w:rsidR="007414E4" w:rsidRPr="00B20488" w:rsidRDefault="00886940" w:rsidP="005A2ED5">
      <w:pPr>
        <w:autoSpaceDE w:val="0"/>
        <w:autoSpaceDN w:val="0"/>
        <w:adjustRightInd w:val="0"/>
        <w:rPr>
          <w:rFonts w:ascii="Courier New" w:hAnsi="Courier New" w:cs="Courier New"/>
        </w:rPr>
      </w:pPr>
      <w:r w:rsidRPr="00B20488">
        <w:rPr>
          <w:rFonts w:ascii="Courier New" w:hAnsi="Courier New" w:cs="Courier New"/>
        </w:rPr>
        <w:t xml:space="preserve">  </w:t>
      </w:r>
      <w:r w:rsidR="007414E4" w:rsidRPr="00B20488">
        <w:rPr>
          <w:rFonts w:ascii="Courier New" w:hAnsi="Courier New" w:cs="Courier New"/>
        </w:rPr>
        <w:t xml:space="preserve">OUTPUT MESSAGE </w:t>
      </w:r>
      <w:r w:rsidR="00A42C67" w:rsidRPr="00B20488">
        <w:rPr>
          <w:rFonts w:ascii="Courier New" w:hAnsi="Courier New" w:cs="Courier New"/>
        </w:rPr>
        <w:t>"</w:t>
      </w:r>
      <w:r w:rsidR="007414E4" w:rsidRPr="00B20488">
        <w:rPr>
          <w:rFonts w:ascii="Courier New" w:hAnsi="Courier New" w:cs="Courier New"/>
        </w:rPr>
        <w:t>Well done the spaceship is destroyed</w:t>
      </w:r>
    </w:p>
    <w:p w14:paraId="7927C7C8" w14:textId="77777777" w:rsidR="007414E4" w:rsidRPr="00B20488" w:rsidRDefault="00886940" w:rsidP="005A2ED5">
      <w:pPr>
        <w:autoSpaceDE w:val="0"/>
        <w:autoSpaceDN w:val="0"/>
        <w:adjustRightInd w:val="0"/>
        <w:rPr>
          <w:rFonts w:ascii="Courier New" w:hAnsi="Courier New" w:cs="Courier New"/>
        </w:rPr>
      </w:pPr>
      <w:r w:rsidRPr="00B20488">
        <w:rPr>
          <w:rFonts w:ascii="Courier New" w:hAnsi="Courier New" w:cs="Courier New"/>
        </w:rPr>
        <w:t xml:space="preserve">    </w:t>
      </w:r>
    </w:p>
    <w:p w14:paraId="06283AB9"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81472" behindDoc="0" locked="0" layoutInCell="1" allowOverlap="1" wp14:anchorId="555C84DA" wp14:editId="1C323BD3">
                <wp:simplePos x="0" y="0"/>
                <wp:positionH relativeFrom="column">
                  <wp:posOffset>2072640</wp:posOffset>
                </wp:positionH>
                <wp:positionV relativeFrom="paragraph">
                  <wp:posOffset>91440</wp:posOffset>
                </wp:positionV>
                <wp:extent cx="355600" cy="0"/>
                <wp:effectExtent l="38100" t="76200" r="0" b="95250"/>
                <wp:wrapNone/>
                <wp:docPr id="1403" name="Straight Arrow Connector 1403"/>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93D52" id="Straight Arrow Connector 1403" o:spid="_x0000_s1026" type="#_x0000_t32" style="position:absolute;margin-left:163.2pt;margin-top:7.2pt;width:28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" strokecolor="black [3213]" strokeweight="1.5pt">
                <v:stroke endarrow="block"/>
              </v:shape>
            </w:pict>
          </mc:Fallback>
        </mc:AlternateContent>
      </w:r>
      <w:r w:rsidR="00886940" w:rsidRPr="00B20488">
        <w:rPr>
          <w:rFonts w:ascii="Courier New" w:hAnsi="Courier New" w:cs="Courier New"/>
        </w:rPr>
        <w:t xml:space="preserve">  </w:t>
      </w:r>
      <w:r w:rsidR="007414E4" w:rsidRPr="00B20488">
        <w:rPr>
          <w:rFonts w:ascii="Courier New" w:hAnsi="Courier New" w:cs="Courier New"/>
        </w:rPr>
        <w:t xml:space="preserve">ELSEIF </w:t>
      </w:r>
      <w:proofErr w:type="spellStart"/>
      <w:r w:rsidR="007414E4" w:rsidRPr="00B20488">
        <w:rPr>
          <w:rFonts w:ascii="Courier New" w:hAnsi="Courier New" w:cs="Courier New"/>
        </w:rPr>
        <w:t>ShipBoard</w:t>
      </w:r>
      <w:proofErr w:type="spellEnd"/>
      <w:r w:rsidR="007414E4" w:rsidRPr="00B20488">
        <w:rPr>
          <w:rFonts w:ascii="Courier New" w:hAnsi="Courier New" w:cs="Courier New"/>
        </w:rPr>
        <w:t>(x, y)</w:t>
      </w:r>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A42C67" w:rsidRPr="00B20488">
        <w:rPr>
          <w:rFonts w:ascii="Courier New" w:hAnsi="Courier New" w:cs="Courier New"/>
        </w:rPr>
        <w:t>"</w:t>
      </w:r>
      <w:r w:rsidR="007414E4" w:rsidRPr="00B20488">
        <w:rPr>
          <w:rFonts w:ascii="Courier New" w:hAnsi="Courier New" w:cs="Courier New"/>
        </w:rPr>
        <w:t>B</w:t>
      </w:r>
      <w:r w:rsidR="00A42C67" w:rsidRPr="00B20488">
        <w:rPr>
          <w:rFonts w:ascii="Courier New" w:hAnsi="Courier New" w:cs="Courier New"/>
        </w:rPr>
        <w:t>"</w:t>
      </w:r>
      <w:r w:rsidR="007414E4" w:rsidRPr="00B20488">
        <w:rPr>
          <w:rFonts w:ascii="Courier New" w:hAnsi="Courier New" w:cs="Courier New"/>
        </w:rPr>
        <w:t xml:space="preserve"> THEN</w:t>
      </w:r>
    </w:p>
    <w:p w14:paraId="50617072"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83520" behindDoc="0" locked="0" layoutInCell="1" allowOverlap="1" wp14:anchorId="0EC5B968" wp14:editId="4E2DC7F2">
                <wp:simplePos x="0" y="0"/>
                <wp:positionH relativeFrom="column">
                  <wp:posOffset>3269615</wp:posOffset>
                </wp:positionH>
                <wp:positionV relativeFrom="paragraph">
                  <wp:posOffset>81280</wp:posOffset>
                </wp:positionV>
                <wp:extent cx="355600" cy="0"/>
                <wp:effectExtent l="38100" t="76200" r="0" b="95250"/>
                <wp:wrapNone/>
                <wp:docPr id="1404" name="Straight Arrow Connector 1404"/>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1BD68" id="Straight Arrow Connector 1404" o:spid="_x0000_s1026" type="#_x0000_t32" style="position:absolute;margin-left:257.45pt;margin-top:6.4pt;width:28pt;height:0;flip:x;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" strokecolor="black [3213]" strokeweight="1.5pt">
                <v:stroke endarrow="block"/>
              </v:shape>
            </w:pict>
          </mc:Fallback>
        </mc:AlternateContent>
      </w:r>
      <w:r w:rsidR="00886940" w:rsidRPr="00B20488">
        <w:rPr>
          <w:rFonts w:ascii="Courier New" w:hAnsi="Courier New" w:cs="Courier New"/>
        </w:rPr>
        <w:t xml:space="preserve">   </w:t>
      </w:r>
      <w:proofErr w:type="spellStart"/>
      <w:r w:rsidR="007414E4" w:rsidRPr="00B20488">
        <w:rPr>
          <w:rFonts w:ascii="Courier New" w:hAnsi="Courier New" w:cs="Courier New"/>
        </w:rPr>
        <w:t>PlayerStats</w:t>
      </w:r>
      <w:proofErr w:type="spellEnd"/>
      <w:r w:rsidR="007414E4" w:rsidRPr="00B20488">
        <w:rPr>
          <w:rFonts w:ascii="Courier New" w:hAnsi="Courier New" w:cs="Courier New"/>
        </w:rPr>
        <w:t>(</w:t>
      </w:r>
      <w:proofErr w:type="spellStart"/>
      <w:r w:rsidR="007414E4" w:rsidRPr="00B20488">
        <w:rPr>
          <w:rFonts w:ascii="Courier New" w:hAnsi="Courier New" w:cs="Courier New"/>
        </w:rPr>
        <w:t>Playernumber</w:t>
      </w:r>
      <w:proofErr w:type="spellEnd"/>
      <w:proofErr w:type="gramStart"/>
      <w:r w:rsidR="007414E4" w:rsidRPr="00B20488">
        <w:rPr>
          <w:rFonts w:ascii="Courier New" w:hAnsi="Courier New" w:cs="Courier New"/>
        </w:rPr>
        <w:t>).Positions</w:t>
      </w:r>
      <w:proofErr w:type="gramEnd"/>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7414E4" w:rsidRPr="00B20488">
        <w:rPr>
          <w:rFonts w:ascii="Courier New" w:hAnsi="Courier New" w:cs="Courier New"/>
        </w:rPr>
        <w:t>Positions – 1</w:t>
      </w:r>
    </w:p>
    <w:p w14:paraId="4523A9D1" w14:textId="77777777" w:rsidR="007414E4" w:rsidRPr="00B20488" w:rsidRDefault="007414E4" w:rsidP="005A2ED5">
      <w:pPr>
        <w:autoSpaceDE w:val="0"/>
        <w:autoSpaceDN w:val="0"/>
        <w:adjustRightInd w:val="0"/>
        <w:rPr>
          <w:rFonts w:ascii="Courier New" w:hAnsi="Courier New" w:cs="Courier New"/>
        </w:rPr>
      </w:pPr>
      <w:r w:rsidRPr="00B20488">
        <w:rPr>
          <w:rFonts w:ascii="Courier New" w:hAnsi="Courier New" w:cs="Courier New"/>
        </w:rPr>
        <w:tab/>
      </w:r>
      <w:r w:rsidRPr="00B20488">
        <w:rPr>
          <w:rFonts w:ascii="Courier New" w:hAnsi="Courier New" w:cs="Courier New"/>
        </w:rPr>
        <w:tab/>
      </w:r>
      <w:r w:rsidR="00886940" w:rsidRPr="00B20488">
        <w:rPr>
          <w:rFonts w:ascii="Courier New" w:hAnsi="Courier New" w:cs="Courier New"/>
        </w:rPr>
        <w:t xml:space="preserve"> </w:t>
      </w:r>
      <w:r w:rsidRPr="00B20488">
        <w:rPr>
          <w:rFonts w:ascii="Courier New" w:hAnsi="Courier New" w:cs="Courier New"/>
        </w:rPr>
        <w:t xml:space="preserve">CALL </w:t>
      </w:r>
      <w:proofErr w:type="spellStart"/>
      <w:proofErr w:type="gramStart"/>
      <w:r w:rsidRPr="00B20488">
        <w:rPr>
          <w:rFonts w:ascii="Courier New" w:hAnsi="Courier New" w:cs="Courier New"/>
        </w:rPr>
        <w:t>CheckBomberSunk</w:t>
      </w:r>
      <w:proofErr w:type="spellEnd"/>
      <w:r w:rsidRPr="00B20488">
        <w:rPr>
          <w:rFonts w:ascii="Courier New" w:hAnsi="Courier New" w:cs="Courier New"/>
        </w:rPr>
        <w:t>(</w:t>
      </w:r>
      <w:proofErr w:type="spellStart"/>
      <w:proofErr w:type="gramEnd"/>
      <w:r w:rsidRPr="00B20488">
        <w:rPr>
          <w:rFonts w:ascii="Courier New" w:hAnsi="Courier New" w:cs="Courier New"/>
        </w:rPr>
        <w:t>PlayerNumber</w:t>
      </w:r>
      <w:proofErr w:type="spellEnd"/>
      <w:r w:rsidRPr="00B20488">
        <w:rPr>
          <w:rFonts w:ascii="Courier New" w:hAnsi="Courier New" w:cs="Courier New"/>
        </w:rPr>
        <w:t xml:space="preserve">, </w:t>
      </w:r>
      <w:proofErr w:type="spellStart"/>
      <w:r w:rsidRPr="00B20488">
        <w:rPr>
          <w:rFonts w:ascii="Courier New" w:hAnsi="Courier New" w:cs="Courier New"/>
        </w:rPr>
        <w:t>PlayerStats</w:t>
      </w:r>
      <w:proofErr w:type="spellEnd"/>
      <w:r w:rsidRPr="00B20488">
        <w:rPr>
          <w:rFonts w:ascii="Courier New" w:hAnsi="Courier New" w:cs="Courier New"/>
        </w:rPr>
        <w:t>, Shipboard)</w:t>
      </w:r>
    </w:p>
    <w:p w14:paraId="0436A00E"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85568" behindDoc="0" locked="0" layoutInCell="1" allowOverlap="1" wp14:anchorId="40E3FD33" wp14:editId="4D5C74E4">
                <wp:simplePos x="0" y="0"/>
                <wp:positionH relativeFrom="column">
                  <wp:posOffset>1796415</wp:posOffset>
                </wp:positionH>
                <wp:positionV relativeFrom="paragraph">
                  <wp:posOffset>76835</wp:posOffset>
                </wp:positionV>
                <wp:extent cx="355600" cy="0"/>
                <wp:effectExtent l="38100" t="76200" r="0" b="95250"/>
                <wp:wrapNone/>
                <wp:docPr id="1405" name="Straight Arrow Connector 1405"/>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BF513" id="Straight Arrow Connector 1405" o:spid="_x0000_s1026" type="#_x0000_t32" style="position:absolute;margin-left:141.45pt;margin-top:6.05pt;width:28pt;height:0;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" strokecolor="black [3213]" strokeweight="1.5pt">
                <v:stroke endarrow="block"/>
              </v:shape>
            </w:pict>
          </mc:Fallback>
        </mc:AlternateContent>
      </w:r>
      <w:r w:rsidR="007414E4" w:rsidRPr="00B20488">
        <w:rPr>
          <w:rFonts w:ascii="Courier New" w:hAnsi="Courier New" w:cs="Courier New"/>
        </w:rPr>
        <w:tab/>
      </w:r>
      <w:r w:rsidR="007414E4" w:rsidRPr="00B20488">
        <w:rPr>
          <w:rFonts w:ascii="Courier New" w:hAnsi="Courier New" w:cs="Courier New"/>
        </w:rPr>
        <w:tab/>
      </w:r>
      <w:r w:rsidR="00886940" w:rsidRPr="00B20488">
        <w:rPr>
          <w:rFonts w:ascii="Courier New" w:hAnsi="Courier New" w:cs="Courier New"/>
        </w:rPr>
        <w:t xml:space="preserve"> </w:t>
      </w:r>
      <w:r w:rsidR="007414E4" w:rsidRPr="00B20488">
        <w:rPr>
          <w:rFonts w:ascii="Courier New" w:hAnsi="Courier New" w:cs="Courier New"/>
        </w:rPr>
        <w:t xml:space="preserve">IF </w:t>
      </w:r>
      <w:proofErr w:type="spellStart"/>
      <w:r w:rsidR="007414E4" w:rsidRPr="00B20488">
        <w:rPr>
          <w:rFonts w:ascii="Courier New" w:hAnsi="Courier New" w:cs="Courier New"/>
        </w:rPr>
        <w:t>Bombersunk</w:t>
      </w:r>
      <w:proofErr w:type="spellEnd"/>
      <w:r w:rsidRPr="00B20488">
        <w:rPr>
          <w:rFonts w:ascii="Courier New" w:hAnsi="Courier New" w:cs="Courier New"/>
        </w:rPr>
        <w:t xml:space="preserve"> </w:t>
      </w:r>
      <w:r w:rsidR="00886940" w:rsidRPr="00B20488">
        <w:rPr>
          <w:rFonts w:ascii="Courier New" w:hAnsi="Courier New" w:cs="Courier New"/>
        </w:rPr>
        <w:t xml:space="preserve"> </w:t>
      </w:r>
      <w:r w:rsidR="00D62504" w:rsidRPr="00B20488">
        <w:rPr>
          <w:rFonts w:ascii="Courier New" w:hAnsi="Courier New" w:cs="Courier New"/>
        </w:rPr>
        <w:t xml:space="preserve">    </w:t>
      </w:r>
      <w:r w:rsidR="007414E4" w:rsidRPr="00B20488">
        <w:rPr>
          <w:rFonts w:ascii="Courier New" w:hAnsi="Courier New" w:cs="Courier New"/>
        </w:rPr>
        <w:t>true THEN</w:t>
      </w:r>
    </w:p>
    <w:p w14:paraId="3EA6E67E" w14:textId="77777777" w:rsidR="007414E4" w:rsidRPr="00B20488" w:rsidRDefault="00DA22DE" w:rsidP="005A2ED5">
      <w:pPr>
        <w:autoSpaceDE w:val="0"/>
        <w:autoSpaceDN w:val="0"/>
        <w:adjustRightInd w:val="0"/>
        <w:ind w:left="720" w:firstLine="72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87616" behindDoc="0" locked="0" layoutInCell="1" allowOverlap="1" wp14:anchorId="05A38076" wp14:editId="6EFD30D5">
                <wp:simplePos x="0" y="0"/>
                <wp:positionH relativeFrom="column">
                  <wp:posOffset>4717415</wp:posOffset>
                </wp:positionH>
                <wp:positionV relativeFrom="paragraph">
                  <wp:posOffset>74930</wp:posOffset>
                </wp:positionV>
                <wp:extent cx="355600" cy="0"/>
                <wp:effectExtent l="38100" t="76200" r="0" b="95250"/>
                <wp:wrapNone/>
                <wp:docPr id="1406" name="Straight Arrow Connector 1406"/>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AD167D" id="Straight Arrow Connector 1406" o:spid="_x0000_s1026" type="#_x0000_t32" style="position:absolute;margin-left:371.45pt;margin-top:5.9pt;width:28pt;height:0;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" strokecolor="black [3213]" strokeweight="1.5pt">
                <v:stroke endarrow="block"/>
              </v:shape>
            </w:pict>
          </mc:Fallback>
        </mc:AlternateContent>
      </w:r>
      <w:r w:rsidR="00886940" w:rsidRPr="00B20488">
        <w:rPr>
          <w:rFonts w:ascii="Courier New" w:hAnsi="Courier New" w:cs="Courier New"/>
        </w:rPr>
        <w:t xml:space="preserve"> </w:t>
      </w:r>
      <w:proofErr w:type="spellStart"/>
      <w:r w:rsidR="007414E4" w:rsidRPr="00B20488">
        <w:rPr>
          <w:rFonts w:ascii="Courier New" w:hAnsi="Courier New" w:cs="Courier New"/>
        </w:rPr>
        <w:t>PlayernumberGrid.Rows</w:t>
      </w:r>
      <w:proofErr w:type="spellEnd"/>
      <w:r w:rsidR="007414E4" w:rsidRPr="00B20488">
        <w:rPr>
          <w:rFonts w:ascii="Courier New" w:hAnsi="Courier New" w:cs="Courier New"/>
        </w:rPr>
        <w:t>(x).Cells(y).</w:t>
      </w:r>
      <w:proofErr w:type="spellStart"/>
      <w:r w:rsidR="007414E4" w:rsidRPr="00B20488">
        <w:rPr>
          <w:rFonts w:ascii="Courier New" w:hAnsi="Courier New" w:cs="Courier New"/>
        </w:rPr>
        <w:t>Backcolor</w:t>
      </w:r>
      <w:proofErr w:type="spellEnd"/>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Pr="00B20488">
        <w:rPr>
          <w:rFonts w:ascii="Courier New" w:hAnsi="Courier New" w:cs="Courier New"/>
        </w:rPr>
        <w:t xml:space="preserve"> </w:t>
      </w:r>
      <w:r w:rsidR="007414E4" w:rsidRPr="00B20488">
        <w:rPr>
          <w:rFonts w:ascii="Courier New" w:hAnsi="Courier New" w:cs="Courier New"/>
        </w:rPr>
        <w:t>GREEN</w:t>
      </w:r>
    </w:p>
    <w:p w14:paraId="23E54C76"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89664" behindDoc="0" locked="0" layoutInCell="1" allowOverlap="1" wp14:anchorId="19082D3B" wp14:editId="02474BB3">
                <wp:simplePos x="0" y="0"/>
                <wp:positionH relativeFrom="column">
                  <wp:posOffset>4026535</wp:posOffset>
                </wp:positionH>
                <wp:positionV relativeFrom="paragraph">
                  <wp:posOffset>83820</wp:posOffset>
                </wp:positionV>
                <wp:extent cx="355600" cy="0"/>
                <wp:effectExtent l="38100" t="76200" r="0" b="95250"/>
                <wp:wrapNone/>
                <wp:docPr id="1407" name="Straight Arrow Connector 1407"/>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4D044" id="Straight Arrow Connector 1407" o:spid="_x0000_s1026" type="#_x0000_t32" style="position:absolute;margin-left:317.05pt;margin-top:6.6pt;width:28pt;height:0;flip:x;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" strokecolor="black [3213]" strokeweight="1.5pt">
                <v:stroke endarrow="block"/>
              </v:shape>
            </w:pict>
          </mc:Fallback>
        </mc:AlternateContent>
      </w:r>
      <w:r w:rsidR="00886940" w:rsidRPr="00B20488">
        <w:rPr>
          <w:rFonts w:ascii="Courier New" w:hAnsi="Courier New" w:cs="Courier New"/>
        </w:rPr>
        <w:t xml:space="preserve"> </w:t>
      </w:r>
      <w:r w:rsidR="007414E4" w:rsidRPr="00B20488">
        <w:rPr>
          <w:rFonts w:ascii="Courier New" w:hAnsi="Courier New" w:cs="Courier New"/>
        </w:rPr>
        <w:tab/>
      </w:r>
      <w:r w:rsidR="007414E4" w:rsidRPr="00B20488">
        <w:rPr>
          <w:rFonts w:ascii="Courier New" w:hAnsi="Courier New" w:cs="Courier New"/>
        </w:rPr>
        <w:tab/>
      </w:r>
      <w:r w:rsidR="00886940" w:rsidRPr="00B20488">
        <w:rPr>
          <w:rFonts w:ascii="Courier New" w:hAnsi="Courier New" w:cs="Courier New"/>
        </w:rPr>
        <w:t xml:space="preserve"> </w:t>
      </w:r>
      <w:proofErr w:type="spellStart"/>
      <w:r w:rsidR="007414E4" w:rsidRPr="00B20488">
        <w:rPr>
          <w:rFonts w:ascii="Courier New" w:hAnsi="Courier New" w:cs="Courier New"/>
        </w:rPr>
        <w:t>PlayernumberGrid.Rows</w:t>
      </w:r>
      <w:proofErr w:type="spellEnd"/>
      <w:r w:rsidR="007414E4" w:rsidRPr="00B20488">
        <w:rPr>
          <w:rFonts w:ascii="Courier New" w:hAnsi="Courier New" w:cs="Courier New"/>
        </w:rPr>
        <w:t>(x).Cells(y).Value</w:t>
      </w:r>
      <w:r w:rsidR="00886940" w:rsidRPr="00B20488">
        <w:rPr>
          <w:rFonts w:ascii="Courier New" w:hAnsi="Courier New" w:cs="Courier New"/>
        </w:rPr>
        <w:t xml:space="preserve"> </w:t>
      </w:r>
      <w:r w:rsidR="00D62504" w:rsidRPr="00B20488">
        <w:rPr>
          <w:rFonts w:ascii="Courier New" w:hAnsi="Courier New" w:cs="Courier New"/>
        </w:rPr>
        <w:t xml:space="preserve">  </w:t>
      </w:r>
      <w:r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A42C67" w:rsidRPr="00B20488">
        <w:rPr>
          <w:rFonts w:ascii="Courier New" w:hAnsi="Courier New" w:cs="Courier New"/>
        </w:rPr>
        <w:t>"</w:t>
      </w:r>
      <w:r w:rsidR="007414E4" w:rsidRPr="00B20488">
        <w:rPr>
          <w:rFonts w:ascii="Courier New" w:hAnsi="Courier New" w:cs="Courier New"/>
        </w:rPr>
        <w:t>destroyed</w:t>
      </w:r>
      <w:r w:rsidR="00A42C67" w:rsidRPr="00B20488">
        <w:rPr>
          <w:rFonts w:ascii="Courier New" w:hAnsi="Courier New" w:cs="Courier New"/>
        </w:rPr>
        <w:t>"</w:t>
      </w:r>
    </w:p>
    <w:p w14:paraId="2EB318CB"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91712" behindDoc="0" locked="0" layoutInCell="1" allowOverlap="1" wp14:anchorId="6B988B7B" wp14:editId="042FD04C">
                <wp:simplePos x="0" y="0"/>
                <wp:positionH relativeFrom="column">
                  <wp:posOffset>1570355</wp:posOffset>
                </wp:positionH>
                <wp:positionV relativeFrom="paragraph">
                  <wp:posOffset>71120</wp:posOffset>
                </wp:positionV>
                <wp:extent cx="355600" cy="0"/>
                <wp:effectExtent l="38100" t="76200" r="0" b="95250"/>
                <wp:wrapNone/>
                <wp:docPr id="308" name="Straight Arrow Connector 308"/>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68F99B" id="Straight Arrow Connector 308" o:spid="_x0000_s1026" type="#_x0000_t32" style="position:absolute;margin-left:123.65pt;margin-top:5.6pt;width:28pt;height:0;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" strokecolor="black [3213]" strokeweight="1.5pt">
                <v:stroke endarrow="block"/>
              </v:shape>
            </w:pict>
          </mc:Fallback>
        </mc:AlternateContent>
      </w:r>
      <w:r w:rsidR="00886940" w:rsidRPr="00B20488">
        <w:rPr>
          <w:rFonts w:ascii="Courier New" w:hAnsi="Courier New" w:cs="Courier New"/>
        </w:rPr>
        <w:t xml:space="preserve">   </w:t>
      </w:r>
      <w:r w:rsidR="007414E4" w:rsidRPr="00B20488">
        <w:rPr>
          <w:rFonts w:ascii="Courier New" w:hAnsi="Courier New" w:cs="Courier New"/>
        </w:rPr>
        <w:t>Shipboard(x, y)</w:t>
      </w:r>
      <w:r w:rsidR="00886940" w:rsidRPr="00B20488">
        <w:rPr>
          <w:rFonts w:ascii="Courier New" w:hAnsi="Courier New" w:cs="Courier New"/>
        </w:rPr>
        <w:t xml:space="preserve">  </w:t>
      </w:r>
      <w:r w:rsidR="00D62504" w:rsidRPr="00B20488">
        <w:rPr>
          <w:rFonts w:ascii="Courier New" w:hAnsi="Courier New" w:cs="Courier New"/>
        </w:rPr>
        <w:t xml:space="preserve">    </w:t>
      </w:r>
      <w:r w:rsidR="007414E4" w:rsidRPr="00B20488">
        <w:rPr>
          <w:rFonts w:ascii="Courier New" w:hAnsi="Courier New" w:cs="Courier New"/>
        </w:rPr>
        <w:t>D</w:t>
      </w:r>
    </w:p>
    <w:p w14:paraId="27CAF9FE" w14:textId="77777777" w:rsidR="007414E4" w:rsidRPr="00B20488" w:rsidRDefault="007414E4" w:rsidP="005A2ED5">
      <w:pPr>
        <w:autoSpaceDE w:val="0"/>
        <w:autoSpaceDN w:val="0"/>
        <w:adjustRightInd w:val="0"/>
        <w:rPr>
          <w:rFonts w:ascii="Courier New" w:hAnsi="Courier New" w:cs="Courier New"/>
        </w:rPr>
      </w:pPr>
      <w:r w:rsidRPr="00B20488">
        <w:rPr>
          <w:rFonts w:ascii="Courier New" w:hAnsi="Courier New" w:cs="Courier New"/>
        </w:rPr>
        <w:tab/>
      </w:r>
      <w:r w:rsidRPr="00B20488">
        <w:rPr>
          <w:rFonts w:ascii="Courier New" w:hAnsi="Courier New" w:cs="Courier New"/>
        </w:rPr>
        <w:tab/>
      </w:r>
      <w:r w:rsidR="00886940" w:rsidRPr="00B20488">
        <w:rPr>
          <w:rFonts w:ascii="Courier New" w:hAnsi="Courier New" w:cs="Courier New"/>
        </w:rPr>
        <w:t xml:space="preserve"> </w:t>
      </w:r>
      <w:r w:rsidRPr="00B20488">
        <w:rPr>
          <w:rFonts w:ascii="Courier New" w:hAnsi="Courier New" w:cs="Courier New"/>
        </w:rPr>
        <w:t xml:space="preserve">OUPUT MESSAGE </w:t>
      </w:r>
      <w:r w:rsidR="00A42C67" w:rsidRPr="00B20488">
        <w:rPr>
          <w:rFonts w:ascii="Courier New" w:hAnsi="Courier New" w:cs="Courier New"/>
        </w:rPr>
        <w:t>"</w:t>
      </w:r>
      <w:r w:rsidRPr="00B20488">
        <w:rPr>
          <w:rFonts w:ascii="Courier New" w:hAnsi="Courier New" w:cs="Courier New"/>
        </w:rPr>
        <w:t>Well done the spaceship is destroyed</w:t>
      </w:r>
      <w:r w:rsidR="00A42C67" w:rsidRPr="00B20488">
        <w:rPr>
          <w:rFonts w:ascii="Courier New" w:hAnsi="Courier New" w:cs="Courier New"/>
        </w:rPr>
        <w:t>"</w:t>
      </w:r>
    </w:p>
    <w:p w14:paraId="30E53B5F" w14:textId="77777777" w:rsidR="007414E4" w:rsidRPr="00B20488" w:rsidRDefault="007414E4" w:rsidP="005A2ED5">
      <w:pPr>
        <w:autoSpaceDE w:val="0"/>
        <w:autoSpaceDN w:val="0"/>
        <w:adjustRightInd w:val="0"/>
        <w:rPr>
          <w:rFonts w:ascii="Courier New" w:hAnsi="Courier New" w:cs="Courier New"/>
        </w:rPr>
      </w:pPr>
      <w:r w:rsidRPr="00B20488">
        <w:rPr>
          <w:rFonts w:ascii="Courier New" w:hAnsi="Courier New" w:cs="Courier New"/>
        </w:rPr>
        <w:tab/>
      </w:r>
      <w:r w:rsidRPr="00B20488">
        <w:rPr>
          <w:rFonts w:ascii="Courier New" w:hAnsi="Courier New" w:cs="Courier New"/>
        </w:rPr>
        <w:tab/>
      </w:r>
      <w:r w:rsidR="00886940" w:rsidRPr="00B20488">
        <w:rPr>
          <w:rFonts w:ascii="Courier New" w:hAnsi="Courier New" w:cs="Courier New"/>
        </w:rPr>
        <w:t xml:space="preserve"> </w:t>
      </w:r>
      <w:r w:rsidRPr="00B20488">
        <w:rPr>
          <w:rFonts w:ascii="Courier New" w:hAnsi="Courier New" w:cs="Courier New"/>
        </w:rPr>
        <w:t xml:space="preserve">ELSE </w:t>
      </w:r>
    </w:p>
    <w:p w14:paraId="65238AE5" w14:textId="77777777" w:rsidR="007414E4" w:rsidRPr="00B20488" w:rsidRDefault="00DA22DE" w:rsidP="005A2ED5">
      <w:pPr>
        <w:autoSpaceDE w:val="0"/>
        <w:autoSpaceDN w:val="0"/>
        <w:adjustRightInd w:val="0"/>
        <w:ind w:left="720" w:firstLine="72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93760" behindDoc="0" locked="0" layoutInCell="1" allowOverlap="1" wp14:anchorId="6DC235AD" wp14:editId="3956A4EA">
                <wp:simplePos x="0" y="0"/>
                <wp:positionH relativeFrom="column">
                  <wp:posOffset>4688840</wp:posOffset>
                </wp:positionH>
                <wp:positionV relativeFrom="paragraph">
                  <wp:posOffset>78740</wp:posOffset>
                </wp:positionV>
                <wp:extent cx="355600" cy="0"/>
                <wp:effectExtent l="38100" t="76200" r="0" b="95250"/>
                <wp:wrapNone/>
                <wp:docPr id="66" name="Straight Arrow Connector 66"/>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37A82" id="Straight Arrow Connector 66" o:spid="_x0000_s1026" type="#_x0000_t32" style="position:absolute;margin-left:369.2pt;margin-top:6.2pt;width:28pt;height:0;flip:x;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" strokecolor="black [3213]" strokeweight="1.5pt">
                <v:stroke endarrow="block"/>
              </v:shape>
            </w:pict>
          </mc:Fallback>
        </mc:AlternateContent>
      </w:r>
      <w:r w:rsidR="00886940" w:rsidRPr="00B20488">
        <w:rPr>
          <w:rFonts w:ascii="Courier New" w:hAnsi="Courier New" w:cs="Courier New"/>
        </w:rPr>
        <w:t xml:space="preserve"> </w:t>
      </w:r>
      <w:proofErr w:type="spellStart"/>
      <w:r w:rsidR="007414E4" w:rsidRPr="00B20488">
        <w:rPr>
          <w:rFonts w:ascii="Courier New" w:hAnsi="Courier New" w:cs="Courier New"/>
        </w:rPr>
        <w:t>PlayernumberGrid.Rows</w:t>
      </w:r>
      <w:proofErr w:type="spellEnd"/>
      <w:r w:rsidR="007414E4" w:rsidRPr="00B20488">
        <w:rPr>
          <w:rFonts w:ascii="Courier New" w:hAnsi="Courier New" w:cs="Courier New"/>
        </w:rPr>
        <w:t>(x).Cells(y).</w:t>
      </w:r>
      <w:proofErr w:type="spellStart"/>
      <w:r w:rsidR="007414E4" w:rsidRPr="00B20488">
        <w:rPr>
          <w:rFonts w:ascii="Courier New" w:hAnsi="Courier New" w:cs="Courier New"/>
        </w:rPr>
        <w:t>Backcolor</w:t>
      </w:r>
      <w:proofErr w:type="spellEnd"/>
      <w:r w:rsidR="00886940" w:rsidRPr="00B20488">
        <w:rPr>
          <w:rFonts w:ascii="Courier New" w:hAnsi="Courier New" w:cs="Courier New"/>
        </w:rPr>
        <w:t xml:space="preserve"> </w:t>
      </w:r>
      <w:r w:rsidR="00D62504" w:rsidRPr="00B20488">
        <w:rPr>
          <w:rFonts w:ascii="Courier New" w:hAnsi="Courier New" w:cs="Courier New"/>
        </w:rPr>
        <w:t xml:space="preserve">    </w:t>
      </w:r>
      <w:r w:rsidR="007414E4" w:rsidRPr="00B20488">
        <w:rPr>
          <w:rFonts w:ascii="Courier New" w:hAnsi="Courier New" w:cs="Courier New"/>
        </w:rPr>
        <w:t xml:space="preserve"> RED</w:t>
      </w:r>
    </w:p>
    <w:p w14:paraId="1F9455CD" w14:textId="77777777" w:rsidR="007414E4" w:rsidRPr="00B20488" w:rsidRDefault="00DA22DE" w:rsidP="005A2ED5">
      <w:pPr>
        <w:autoSpaceDE w:val="0"/>
        <w:autoSpaceDN w:val="0"/>
        <w:adjustRightInd w:val="0"/>
        <w:ind w:left="720" w:firstLine="72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95808" behindDoc="0" locked="0" layoutInCell="1" allowOverlap="1" wp14:anchorId="5659F8C9" wp14:editId="4C018368">
                <wp:simplePos x="0" y="0"/>
                <wp:positionH relativeFrom="column">
                  <wp:posOffset>4367530</wp:posOffset>
                </wp:positionH>
                <wp:positionV relativeFrom="paragraph">
                  <wp:posOffset>78105</wp:posOffset>
                </wp:positionV>
                <wp:extent cx="355600" cy="0"/>
                <wp:effectExtent l="38100" t="76200" r="0" b="95250"/>
                <wp:wrapNone/>
                <wp:docPr id="71" name="Straight Arrow Connector 71"/>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E2F74" id="Straight Arrow Connector 71" o:spid="_x0000_s1026" type="#_x0000_t32" style="position:absolute;margin-left:343.9pt;margin-top:6.15pt;width:28pt;height:0;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" strokecolor="black [3213]" strokeweight="1.5pt">
                <v:stroke endarrow="block"/>
              </v:shape>
            </w:pict>
          </mc:Fallback>
        </mc:AlternateContent>
      </w:r>
      <w:r w:rsidR="00886940" w:rsidRPr="00B20488">
        <w:rPr>
          <w:rFonts w:ascii="Courier New" w:hAnsi="Courier New" w:cs="Courier New"/>
        </w:rPr>
        <w:t xml:space="preserve"> </w:t>
      </w:r>
      <w:proofErr w:type="spellStart"/>
      <w:r w:rsidR="007414E4" w:rsidRPr="00B20488">
        <w:rPr>
          <w:rFonts w:ascii="Courier New" w:hAnsi="Courier New" w:cs="Courier New"/>
        </w:rPr>
        <w:t>PlayernumberGrid.Rows</w:t>
      </w:r>
      <w:proofErr w:type="spellEnd"/>
      <w:r w:rsidR="007414E4" w:rsidRPr="00B20488">
        <w:rPr>
          <w:rFonts w:ascii="Courier New" w:hAnsi="Courier New" w:cs="Courier New"/>
        </w:rPr>
        <w:t>(x).Cells(y).Value</w:t>
      </w:r>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7414E4" w:rsidRPr="00B20488">
        <w:rPr>
          <w:rFonts w:ascii="Courier New" w:hAnsi="Courier New" w:cs="Courier New"/>
        </w:rPr>
        <w:t xml:space="preserve"> </w:t>
      </w:r>
      <w:r w:rsidR="00A42C67" w:rsidRPr="00B20488">
        <w:rPr>
          <w:rFonts w:ascii="Courier New" w:hAnsi="Courier New" w:cs="Courier New"/>
        </w:rPr>
        <w:t>"</w:t>
      </w:r>
      <w:r w:rsidR="007414E4" w:rsidRPr="00B20488">
        <w:rPr>
          <w:rFonts w:ascii="Courier New" w:hAnsi="Courier New" w:cs="Courier New"/>
        </w:rPr>
        <w:t>hit</w:t>
      </w:r>
      <w:r w:rsidR="00A42C67" w:rsidRPr="00B20488">
        <w:rPr>
          <w:rFonts w:ascii="Courier New" w:hAnsi="Courier New" w:cs="Courier New"/>
        </w:rPr>
        <w:t>"</w:t>
      </w:r>
    </w:p>
    <w:p w14:paraId="18AC4E73" w14:textId="77777777" w:rsidR="007414E4" w:rsidRPr="00B20488" w:rsidRDefault="00DA22DE" w:rsidP="005A2ED5">
      <w:pPr>
        <w:autoSpaceDE w:val="0"/>
        <w:autoSpaceDN w:val="0"/>
        <w:adjustRightInd w:val="0"/>
        <w:rPr>
          <w:rFonts w:ascii="Courier New" w:hAnsi="Courier New" w:cs="Courier New"/>
        </w:rPr>
      </w:pPr>
      <w:r w:rsidRPr="00B20488">
        <w:rPr>
          <w:rFonts w:ascii="Courier New" w:hAnsi="Courier New" w:cs="Courier New"/>
          <w:noProof/>
          <w:lang w:eastAsia="en-GB"/>
        </w:rPr>
        <mc:AlternateContent>
          <mc:Choice Requires="wps">
            <w:drawing>
              <wp:anchor distT="0" distB="0" distL="114300" distR="114300" simplePos="0" relativeHeight="251897856" behindDoc="0" locked="0" layoutInCell="1" allowOverlap="1" wp14:anchorId="1CABAA35" wp14:editId="711B189A">
                <wp:simplePos x="0" y="0"/>
                <wp:positionH relativeFrom="column">
                  <wp:posOffset>1666240</wp:posOffset>
                </wp:positionH>
                <wp:positionV relativeFrom="paragraph">
                  <wp:posOffset>78105</wp:posOffset>
                </wp:positionV>
                <wp:extent cx="355600" cy="0"/>
                <wp:effectExtent l="38100" t="76200" r="0" b="95250"/>
                <wp:wrapNone/>
                <wp:docPr id="93" name="Straight Arrow Connector 93"/>
                <wp:cNvGraphicFramePr/>
                <a:graphic xmlns:a="http://schemas.openxmlformats.org/drawingml/2006/main">
                  <a:graphicData uri="http://schemas.microsoft.com/office/word/2010/wordprocessingShape">
                    <wps:wsp>
                      <wps:cNvCnPr/>
                      <wps:spPr>
                        <a:xfrm flipH="1">
                          <a:off x="0" y="0"/>
                          <a:ext cx="3556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78928" id="Straight Arrow Connector 93" o:spid="_x0000_s1026" type="#_x0000_t32" style="position:absolute;margin-left:131.2pt;margin-top:6.15pt;width:28pt;height:0;flip:x;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" strokecolor="black [3213]" strokeweight="1.5pt">
                <v:stroke endarrow="block"/>
              </v:shape>
            </w:pict>
          </mc:Fallback>
        </mc:AlternateContent>
      </w:r>
      <w:r w:rsidR="00886940" w:rsidRPr="00B20488">
        <w:rPr>
          <w:rFonts w:ascii="Courier New" w:hAnsi="Courier New" w:cs="Courier New"/>
        </w:rPr>
        <w:t xml:space="preserve">  </w:t>
      </w:r>
      <w:r w:rsidR="007414E4" w:rsidRPr="00B20488">
        <w:rPr>
          <w:rFonts w:ascii="Courier New" w:hAnsi="Courier New" w:cs="Courier New"/>
        </w:rPr>
        <w:tab/>
      </w:r>
      <w:r w:rsidR="00886940" w:rsidRPr="00B20488">
        <w:rPr>
          <w:rFonts w:ascii="Courier New" w:hAnsi="Courier New" w:cs="Courier New"/>
        </w:rPr>
        <w:t xml:space="preserve"> </w:t>
      </w:r>
      <w:r w:rsidR="007414E4" w:rsidRPr="00B20488">
        <w:rPr>
          <w:rFonts w:ascii="Courier New" w:hAnsi="Courier New" w:cs="Courier New"/>
        </w:rPr>
        <w:t>Shipboard(x, y)</w:t>
      </w:r>
      <w:r w:rsidR="00886940" w:rsidRPr="00B20488">
        <w:rPr>
          <w:rFonts w:ascii="Courier New" w:hAnsi="Courier New" w:cs="Courier New"/>
        </w:rPr>
        <w:t xml:space="preserve"> </w:t>
      </w:r>
      <w:r w:rsidR="00D62504" w:rsidRPr="00B20488">
        <w:rPr>
          <w:rFonts w:ascii="Courier New" w:hAnsi="Courier New" w:cs="Courier New"/>
        </w:rPr>
        <w:t xml:space="preserve">    </w:t>
      </w:r>
      <w:r w:rsidR="00886940" w:rsidRPr="00B20488">
        <w:rPr>
          <w:rFonts w:ascii="Courier New" w:hAnsi="Courier New" w:cs="Courier New"/>
        </w:rPr>
        <w:t xml:space="preserve"> </w:t>
      </w:r>
      <w:r w:rsidR="007414E4" w:rsidRPr="00B20488">
        <w:rPr>
          <w:rFonts w:ascii="Courier New" w:hAnsi="Courier New" w:cs="Courier New"/>
        </w:rPr>
        <w:t>H</w:t>
      </w:r>
    </w:p>
    <w:p w14:paraId="254A555D" w14:textId="77777777" w:rsidR="007414E4" w:rsidRPr="00B20488" w:rsidRDefault="00886940" w:rsidP="005A2ED5">
      <w:pPr>
        <w:autoSpaceDE w:val="0"/>
        <w:autoSpaceDN w:val="0"/>
        <w:adjustRightInd w:val="0"/>
        <w:rPr>
          <w:rFonts w:ascii="Courier New" w:hAnsi="Courier New" w:cs="Courier New"/>
        </w:rPr>
      </w:pPr>
      <w:r w:rsidRPr="00B20488">
        <w:rPr>
          <w:rFonts w:ascii="Courier New" w:hAnsi="Courier New" w:cs="Courier New"/>
        </w:rPr>
        <w:t xml:space="preserve">   </w:t>
      </w:r>
      <w:r w:rsidR="007414E4" w:rsidRPr="00B20488">
        <w:rPr>
          <w:rFonts w:ascii="Courier New" w:hAnsi="Courier New" w:cs="Courier New"/>
        </w:rPr>
        <w:t xml:space="preserve">OUTPUT MESSAGE </w:t>
      </w:r>
      <w:r w:rsidR="00A42C67" w:rsidRPr="00B20488">
        <w:rPr>
          <w:rFonts w:ascii="Courier New" w:hAnsi="Courier New" w:cs="Courier New"/>
        </w:rPr>
        <w:t>"</w:t>
      </w:r>
      <w:r w:rsidR="007414E4" w:rsidRPr="00B20488">
        <w:rPr>
          <w:rFonts w:ascii="Courier New" w:hAnsi="Courier New" w:cs="Courier New"/>
        </w:rPr>
        <w:t>Well done – that is a hit</w:t>
      </w:r>
      <w:r w:rsidR="00A42C67" w:rsidRPr="00B20488">
        <w:rPr>
          <w:rFonts w:ascii="Courier New" w:hAnsi="Courier New" w:cs="Courier New"/>
        </w:rPr>
        <w:t>"</w:t>
      </w:r>
    </w:p>
    <w:p w14:paraId="2FB9A47B" w14:textId="77777777" w:rsidR="007414E4" w:rsidRPr="00B20488" w:rsidRDefault="007414E4" w:rsidP="005A2ED5">
      <w:pPr>
        <w:autoSpaceDE w:val="0"/>
        <w:autoSpaceDN w:val="0"/>
        <w:adjustRightInd w:val="0"/>
        <w:rPr>
          <w:rFonts w:ascii="Courier New" w:hAnsi="Courier New" w:cs="Courier New"/>
          <w:sz w:val="18"/>
        </w:rPr>
      </w:pPr>
    </w:p>
    <w:p w14:paraId="7FE7D866" w14:textId="77777777" w:rsidR="007414E4" w:rsidRPr="00B20488" w:rsidRDefault="007414E4" w:rsidP="005A2ED5">
      <w:pPr>
        <w:autoSpaceDE w:val="0"/>
        <w:autoSpaceDN w:val="0"/>
        <w:adjustRightInd w:val="0"/>
        <w:rPr>
          <w:rFonts w:ascii="Courier New" w:hAnsi="Courier New" w:cs="Courier New"/>
        </w:rPr>
      </w:pPr>
      <w:r w:rsidRPr="00B20488">
        <w:rPr>
          <w:rFonts w:ascii="Courier New" w:hAnsi="Courier New" w:cs="Courier New"/>
        </w:rPr>
        <w:t>END SUB</w:t>
      </w:r>
    </w:p>
    <w:p w14:paraId="7C65B976" w14:textId="77777777" w:rsidR="00E3341E" w:rsidRPr="00B20488" w:rsidRDefault="00E3341E">
      <w:pPr>
        <w:rPr>
          <w:rFonts w:ascii="Myriad Pro" w:eastAsiaTheme="majorEastAsia" w:hAnsi="Myriad Pro" w:cstheme="majorBidi"/>
          <w:b/>
          <w:i/>
          <w:color w:val="000000" w:themeColor="text1"/>
          <w:sz w:val="36"/>
          <w:szCs w:val="60"/>
        </w:rPr>
      </w:pPr>
      <w:r w:rsidRPr="00B20488">
        <w:rPr>
          <w:i/>
        </w:rPr>
        <w:br w:type="page"/>
      </w:r>
    </w:p>
    <w:p w14:paraId="6588E02C" w14:textId="77777777" w:rsidR="00FC5737" w:rsidRPr="00B20488" w:rsidRDefault="00FC5737" w:rsidP="00FC5737">
      <w:pPr>
        <w:pStyle w:val="alpha"/>
      </w:pPr>
      <w:bookmarkStart w:id="32" w:name="_Toc500405955"/>
      <w:r w:rsidRPr="00B20488">
        <w:rPr>
          <w:i/>
        </w:rPr>
        <w:lastRenderedPageBreak/>
        <w:t xml:space="preserve">Documented Design: </w:t>
      </w:r>
      <w:r w:rsidRPr="00B20488">
        <w:t>Evidence Checklist</w:t>
      </w:r>
      <w:bookmarkEnd w:id="32"/>
    </w:p>
    <w:p w14:paraId="4F0CDF03" w14:textId="77777777" w:rsidR="007414E4" w:rsidRPr="00B20488" w:rsidRDefault="007414E4" w:rsidP="005A2ED5">
      <w:pPr>
        <w:rPr>
          <w:rFonts w:ascii="Segoe UI Semibold" w:hAnsi="Segoe UI Semibold" w:cs="Arial"/>
          <w:sz w:val="21"/>
        </w:rPr>
      </w:pPr>
      <w:r w:rsidRPr="00B20488">
        <w:rPr>
          <w:rFonts w:ascii="Segoe UI Semibold" w:hAnsi="Segoe UI Semibold" w:cs="Arial"/>
          <w:sz w:val="21"/>
        </w:rPr>
        <w:t>Key to the importance of sections of evidence:</w:t>
      </w:r>
    </w:p>
    <w:p w14:paraId="3BD44690" w14:textId="77777777" w:rsidR="007414E4" w:rsidRPr="00B20488" w:rsidRDefault="007414E4" w:rsidP="00E3341E">
      <w:pPr>
        <w:ind w:left="426" w:right="-170"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pacing w:val="-4"/>
          <w:sz w:val="21"/>
        </w:rPr>
        <w:t xml:space="preserve">Any item marked with an </w:t>
      </w:r>
      <w:r w:rsidRPr="00B20488">
        <w:rPr>
          <w:rFonts w:ascii="Segoe UI Semibold" w:hAnsi="Segoe UI Semibold" w:cs="Arial"/>
          <w:spacing w:val="-4"/>
          <w:sz w:val="21"/>
        </w:rPr>
        <w:t>E is essential</w:t>
      </w:r>
      <w:r w:rsidRPr="00B20488">
        <w:rPr>
          <w:rFonts w:ascii="Segoe UI" w:hAnsi="Segoe UI" w:cs="Arial"/>
          <w:spacing w:val="-4"/>
          <w:sz w:val="21"/>
        </w:rPr>
        <w:t xml:space="preserve"> and </w:t>
      </w:r>
      <w:r w:rsidRPr="00B20488">
        <w:rPr>
          <w:rFonts w:ascii="Segoe UI Semibold" w:hAnsi="Segoe UI Semibold" w:cs="Arial"/>
          <w:spacing w:val="-4"/>
          <w:sz w:val="21"/>
        </w:rPr>
        <w:t>must be included</w:t>
      </w:r>
      <w:r w:rsidRPr="00B20488">
        <w:rPr>
          <w:rFonts w:ascii="Segoe UI" w:hAnsi="Segoe UI" w:cs="Arial"/>
          <w:spacing w:val="-4"/>
          <w:sz w:val="21"/>
        </w:rPr>
        <w:t xml:space="preserve"> if you are to gain </w:t>
      </w:r>
      <w:r w:rsidR="00E3341E" w:rsidRPr="00B20488">
        <w:rPr>
          <w:rFonts w:ascii="Segoe UI" w:hAnsi="Segoe UI" w:cs="Arial"/>
          <w:spacing w:val="-4"/>
          <w:sz w:val="21"/>
        </w:rPr>
        <w:t>reasonable</w:t>
      </w:r>
      <w:r w:rsidRPr="00B20488">
        <w:rPr>
          <w:rFonts w:ascii="Segoe UI" w:hAnsi="Segoe UI" w:cs="Arial"/>
          <w:spacing w:val="-4"/>
          <w:sz w:val="21"/>
        </w:rPr>
        <w:t xml:space="preserve"> marks in this section</w:t>
      </w:r>
    </w:p>
    <w:p w14:paraId="59A3DF4C" w14:textId="77777777" w:rsidR="007414E4" w:rsidRPr="00B20488" w:rsidRDefault="007414E4" w:rsidP="00886940">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Any item marked with a </w:t>
      </w:r>
      <w:r w:rsidRPr="00B20488">
        <w:rPr>
          <w:rFonts w:ascii="Segoe UI Semibold" w:hAnsi="Segoe UI Semibold" w:cs="Arial"/>
          <w:sz w:val="21"/>
        </w:rPr>
        <w:t>D is desirable</w:t>
      </w:r>
      <w:r w:rsidRPr="00B20488">
        <w:rPr>
          <w:rFonts w:ascii="Segoe UI" w:hAnsi="Segoe UI" w:cs="Arial"/>
          <w:sz w:val="21"/>
        </w:rPr>
        <w:t xml:space="preserve"> and </w:t>
      </w:r>
      <w:r w:rsidRPr="00B20488">
        <w:rPr>
          <w:rFonts w:ascii="Segoe UI Semibold" w:hAnsi="Segoe UI Semibold" w:cs="Arial"/>
          <w:sz w:val="21"/>
        </w:rPr>
        <w:t xml:space="preserve">should be included, </w:t>
      </w:r>
      <w:r w:rsidRPr="00B20488">
        <w:rPr>
          <w:rFonts w:ascii="Segoe UI" w:hAnsi="Segoe UI" w:cs="Arial"/>
          <w:sz w:val="21"/>
        </w:rPr>
        <w:t>it will help to gain good marks but is not always essential</w:t>
      </w:r>
    </w:p>
    <w:p w14:paraId="7EBA5068" w14:textId="77777777" w:rsidR="007414E4" w:rsidRPr="00B20488" w:rsidRDefault="007414E4" w:rsidP="00886940">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pacing w:val="-3"/>
          <w:sz w:val="21"/>
        </w:rPr>
        <w:t xml:space="preserve">Any item marked with a </w:t>
      </w:r>
      <w:r w:rsidRPr="00B20488">
        <w:rPr>
          <w:rFonts w:ascii="Segoe UI Semibold" w:hAnsi="Segoe UI Semibold" w:cs="Arial"/>
          <w:spacing w:val="-3"/>
          <w:sz w:val="21"/>
        </w:rPr>
        <w:t>C is complementary</w:t>
      </w:r>
      <w:r w:rsidR="00886940" w:rsidRPr="00B20488">
        <w:rPr>
          <w:rFonts w:ascii="Segoe UI" w:hAnsi="Segoe UI" w:cs="Arial"/>
          <w:spacing w:val="-3"/>
          <w:sz w:val="21"/>
        </w:rPr>
        <w:t xml:space="preserve">.  </w:t>
      </w:r>
      <w:r w:rsidRPr="00B20488">
        <w:rPr>
          <w:rFonts w:ascii="Segoe UI" w:hAnsi="Segoe UI" w:cs="Arial"/>
          <w:spacing w:val="-3"/>
          <w:sz w:val="21"/>
        </w:rPr>
        <w:t>It may help explain aspects of your project but is not essential</w:t>
      </w:r>
    </w:p>
    <w:p w14:paraId="4CAB91E7" w14:textId="77777777" w:rsidR="00886940" w:rsidRPr="00B20488" w:rsidRDefault="00886940" w:rsidP="00886940">
      <w:pPr>
        <w:ind w:left="426" w:hanging="426"/>
        <w:rPr>
          <w:rFonts w:ascii="Segoe UI" w:hAnsi="Segoe UI" w:cs="Arial"/>
          <w:sz w:val="6"/>
        </w:rPr>
      </w:pPr>
    </w:p>
    <w:tbl>
      <w:tblPr>
        <w:tblStyle w:val="ZigZag"/>
        <w:tblW w:w="5000" w:type="pct"/>
        <w:tblLook w:val="04A0" w:firstRow="1" w:lastRow="0" w:firstColumn="1" w:lastColumn="0" w:noHBand="0" w:noVBand="1"/>
      </w:tblPr>
      <w:tblGrid>
        <w:gridCol w:w="978"/>
        <w:gridCol w:w="7816"/>
        <w:gridCol w:w="1381"/>
      </w:tblGrid>
      <w:tr w:rsidR="007414E4" w:rsidRPr="00B20488" w14:paraId="38AFCE7C" w14:textId="77777777" w:rsidTr="00E3341E">
        <w:trPr>
          <w:cnfStyle w:val="100000000000" w:firstRow="1" w:lastRow="0" w:firstColumn="0" w:lastColumn="0" w:oddVBand="0" w:evenVBand="0" w:oddHBand="0" w:evenHBand="0" w:firstRowFirstColumn="0" w:firstRowLastColumn="0" w:lastRowFirstColumn="0" w:lastRowLastColumn="0"/>
        </w:trPr>
        <w:tc>
          <w:tcPr>
            <w:tcW w:w="978" w:type="dxa"/>
          </w:tcPr>
          <w:p w14:paraId="6D0928F3" w14:textId="77777777" w:rsidR="007414E4" w:rsidRPr="00B20488" w:rsidRDefault="007414E4" w:rsidP="00721EF5">
            <w:pPr>
              <w:rPr>
                <w:rFonts w:ascii="Arial" w:hAnsi="Arial" w:cs="Arial"/>
              </w:rPr>
            </w:pPr>
            <w:r w:rsidRPr="00B20488">
              <w:rPr>
                <w:rFonts w:ascii="Segoe UI Semibold" w:hAnsi="Segoe UI Semibold" w:cs="Arial"/>
                <w:b w:val="0"/>
                <w:sz w:val="21"/>
              </w:rPr>
              <w:t>Item No</w:t>
            </w:r>
          </w:p>
        </w:tc>
        <w:tc>
          <w:tcPr>
            <w:tcW w:w="7816" w:type="dxa"/>
          </w:tcPr>
          <w:p w14:paraId="1374F0E9" w14:textId="77777777" w:rsidR="007414E4" w:rsidRPr="00B20488" w:rsidRDefault="007414E4" w:rsidP="00721EF5">
            <w:pPr>
              <w:rPr>
                <w:rFonts w:ascii="Arial" w:hAnsi="Arial" w:cs="Arial"/>
              </w:rPr>
            </w:pPr>
            <w:r w:rsidRPr="00B20488">
              <w:rPr>
                <w:rFonts w:ascii="Segoe UI Semibold" w:hAnsi="Segoe UI Semibold" w:cs="Arial"/>
                <w:b w:val="0"/>
                <w:sz w:val="21"/>
              </w:rPr>
              <w:t>Have you included???</w:t>
            </w:r>
          </w:p>
        </w:tc>
        <w:tc>
          <w:tcPr>
            <w:tcW w:w="1381" w:type="dxa"/>
          </w:tcPr>
          <w:p w14:paraId="084ACD3A" w14:textId="77777777" w:rsidR="007414E4" w:rsidRPr="00B20488" w:rsidRDefault="007414E4" w:rsidP="00721EF5">
            <w:pPr>
              <w:rPr>
                <w:rFonts w:ascii="Segoe UI Semibold" w:hAnsi="Segoe UI Semibold" w:cs="Arial"/>
                <w:b w:val="0"/>
                <w:sz w:val="21"/>
              </w:rPr>
            </w:pPr>
            <w:r w:rsidRPr="00B20488">
              <w:rPr>
                <w:rFonts w:ascii="Segoe UI Semibold" w:hAnsi="Segoe UI Semibold" w:cs="Arial"/>
                <w:b w:val="0"/>
                <w:sz w:val="21"/>
              </w:rPr>
              <w:t>Tick</w:t>
            </w:r>
          </w:p>
        </w:tc>
      </w:tr>
      <w:tr w:rsidR="007414E4" w:rsidRPr="00B20488" w14:paraId="79F91679" w14:textId="77777777" w:rsidTr="00E3341E">
        <w:tc>
          <w:tcPr>
            <w:tcW w:w="978" w:type="dxa"/>
            <w:vAlign w:val="center"/>
          </w:tcPr>
          <w:p w14:paraId="4B914F86" w14:textId="77777777" w:rsidR="007414E4" w:rsidRPr="00B20488" w:rsidRDefault="007414E4" w:rsidP="004D6839">
            <w:pPr>
              <w:jc w:val="center"/>
              <w:rPr>
                <w:rFonts w:ascii="Arial" w:hAnsi="Arial" w:cs="Arial"/>
                <w:b/>
              </w:rPr>
            </w:pPr>
            <w:r w:rsidRPr="00B20488">
              <w:rPr>
                <w:rFonts w:ascii="Segoe UI Semibold" w:hAnsi="Segoe UI Semibold" w:cs="Arial"/>
                <w:sz w:val="21"/>
              </w:rPr>
              <w:t>1</w:t>
            </w:r>
          </w:p>
        </w:tc>
        <w:tc>
          <w:tcPr>
            <w:tcW w:w="7816" w:type="dxa"/>
          </w:tcPr>
          <w:p w14:paraId="20A4B7C6" w14:textId="77777777" w:rsidR="007414E4" w:rsidRPr="00B20488" w:rsidRDefault="007414E4" w:rsidP="005A2ED5">
            <w:pPr>
              <w:rPr>
                <w:rFonts w:ascii="Segoe UI Semibold" w:hAnsi="Segoe UI Semibold" w:cs="Arial"/>
                <w:sz w:val="21"/>
              </w:rPr>
            </w:pPr>
            <w:r w:rsidRPr="00B20488">
              <w:rPr>
                <w:rFonts w:ascii="Segoe UI Semibold" w:hAnsi="Segoe UI Semibold" w:cs="Arial"/>
                <w:sz w:val="21"/>
              </w:rPr>
              <w:t>For Data-Handling projects only:</w:t>
            </w:r>
          </w:p>
          <w:p w14:paraId="6A2AF694" w14:textId="77777777" w:rsidR="007414E4" w:rsidRPr="00B20488" w:rsidRDefault="007414E4" w:rsidP="00422C59">
            <w:pPr>
              <w:ind w:left="414" w:hanging="425"/>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ERD and EAM </w:t>
            </w:r>
            <w:r w:rsidRPr="00B20488">
              <w:rPr>
                <w:rFonts w:ascii="Segoe UI Semibold" w:hAnsi="Segoe UI Semibold" w:cs="Arial"/>
                <w:sz w:val="21"/>
              </w:rPr>
              <w:t>[E]</w:t>
            </w:r>
          </w:p>
          <w:p w14:paraId="0D4268D4" w14:textId="77777777" w:rsidR="007414E4" w:rsidRPr="00B20488" w:rsidRDefault="007414E4" w:rsidP="00422C59">
            <w:pPr>
              <w:ind w:left="414" w:hanging="425"/>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Normalisation </w:t>
            </w:r>
            <w:r w:rsidRPr="00B20488">
              <w:rPr>
                <w:rFonts w:ascii="Segoe UI Semibold" w:hAnsi="Segoe UI Semibold" w:cs="Arial"/>
                <w:sz w:val="21"/>
              </w:rPr>
              <w:t>[E]</w:t>
            </w:r>
          </w:p>
          <w:p w14:paraId="47BC576B" w14:textId="77777777" w:rsidR="007414E4" w:rsidRPr="00B20488" w:rsidRDefault="007414E4" w:rsidP="00422C59">
            <w:pPr>
              <w:ind w:left="414" w:hanging="425"/>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Data Dictionaries </w:t>
            </w:r>
            <w:r w:rsidRPr="00B20488">
              <w:rPr>
                <w:rFonts w:ascii="Segoe UI Semibold" w:hAnsi="Segoe UI Semibold" w:cs="Arial"/>
                <w:sz w:val="21"/>
              </w:rPr>
              <w:t>[E]</w:t>
            </w:r>
          </w:p>
          <w:p w14:paraId="1F728BE0" w14:textId="77777777" w:rsidR="007414E4" w:rsidRPr="00B20488" w:rsidRDefault="007414E4" w:rsidP="00422C59">
            <w:pPr>
              <w:ind w:left="414" w:hanging="425"/>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SQL statements </w:t>
            </w:r>
            <w:r w:rsidRPr="00B20488">
              <w:rPr>
                <w:rFonts w:ascii="Segoe UI Semibold" w:hAnsi="Segoe UI Semibold" w:cs="Arial"/>
                <w:sz w:val="21"/>
              </w:rPr>
              <w:t>[E]</w:t>
            </w:r>
          </w:p>
          <w:p w14:paraId="086CC85A" w14:textId="77777777" w:rsidR="007414E4" w:rsidRPr="00B20488" w:rsidRDefault="007414E4" w:rsidP="00422C59">
            <w:pPr>
              <w:ind w:left="414" w:hanging="425"/>
              <w:rPr>
                <w:rFonts w:ascii="Calibri" w:hAnsi="Calibri" w:cs="Arial"/>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Data Flow Diagrams (to show main data processing) </w:t>
            </w:r>
            <w:r w:rsidRPr="00B20488">
              <w:rPr>
                <w:rFonts w:ascii="Segoe UI Semibold" w:hAnsi="Segoe UI Semibold" w:cs="Arial"/>
                <w:sz w:val="21"/>
              </w:rPr>
              <w:t>[D]</w:t>
            </w:r>
          </w:p>
        </w:tc>
        <w:tc>
          <w:tcPr>
            <w:tcW w:w="1381" w:type="dxa"/>
            <w:vAlign w:val="center"/>
          </w:tcPr>
          <w:p w14:paraId="504ECC1B" w14:textId="77777777" w:rsidR="007414E4" w:rsidRPr="00B20488" w:rsidRDefault="00422C59" w:rsidP="004D6839">
            <w:pPr>
              <w:jc w:val="center"/>
              <w:rPr>
                <w:rFonts w:ascii="Segoe UI" w:hAnsi="Segoe UI" w:cs="Arial"/>
                <w:sz w:val="21"/>
              </w:rPr>
            </w:pPr>
            <w:r w:rsidRPr="00B20488">
              <w:rPr>
                <w:rFonts w:ascii="Segoe UI" w:hAnsi="Segoe UI" w:cs="Arial"/>
                <w:sz w:val="21"/>
              </w:rPr>
              <w:sym w:font="Wingdings 2" w:char="F0A3"/>
            </w:r>
          </w:p>
        </w:tc>
      </w:tr>
      <w:tr w:rsidR="00422C59" w:rsidRPr="00B20488" w14:paraId="0D2BBC8A" w14:textId="77777777" w:rsidTr="00E3341E">
        <w:tc>
          <w:tcPr>
            <w:tcW w:w="978" w:type="dxa"/>
            <w:vAlign w:val="center"/>
          </w:tcPr>
          <w:p w14:paraId="63E02B06" w14:textId="77777777" w:rsidR="00422C59" w:rsidRPr="00B20488" w:rsidRDefault="00422C59" w:rsidP="00422C59">
            <w:pPr>
              <w:jc w:val="center"/>
              <w:rPr>
                <w:rFonts w:ascii="Arial" w:hAnsi="Arial" w:cs="Arial"/>
                <w:b/>
              </w:rPr>
            </w:pPr>
            <w:r w:rsidRPr="00B20488">
              <w:rPr>
                <w:rFonts w:ascii="Segoe UI Semibold" w:hAnsi="Segoe UI Semibold" w:cs="Arial"/>
                <w:sz w:val="21"/>
              </w:rPr>
              <w:t>2</w:t>
            </w:r>
          </w:p>
        </w:tc>
        <w:tc>
          <w:tcPr>
            <w:tcW w:w="7816" w:type="dxa"/>
          </w:tcPr>
          <w:p w14:paraId="29DF63D1" w14:textId="77777777" w:rsidR="00422C59" w:rsidRPr="00B20488" w:rsidRDefault="00422C59" w:rsidP="00422C59">
            <w:pPr>
              <w:rPr>
                <w:rFonts w:ascii="Segoe UI Semibold" w:hAnsi="Segoe UI Semibold" w:cs="Arial"/>
                <w:sz w:val="21"/>
              </w:rPr>
            </w:pPr>
            <w:r w:rsidRPr="00B20488">
              <w:rPr>
                <w:rFonts w:ascii="Segoe UI Semibold" w:hAnsi="Segoe UI Semibold" w:cs="Arial"/>
                <w:sz w:val="21"/>
              </w:rPr>
              <w:t>Overall System Design</w:t>
            </w:r>
          </w:p>
          <w:p w14:paraId="7A050C35" w14:textId="77777777" w:rsidR="00422C59" w:rsidRPr="00B20488" w:rsidRDefault="00422C59" w:rsidP="00422C59">
            <w:pPr>
              <w:ind w:left="414" w:hanging="425"/>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Top Down diagram </w:t>
            </w:r>
            <w:r w:rsidRPr="00B20488">
              <w:rPr>
                <w:rFonts w:ascii="Segoe UI Semibold" w:hAnsi="Segoe UI Semibold" w:cs="Arial"/>
                <w:sz w:val="21"/>
              </w:rPr>
              <w:t>[E]</w:t>
            </w:r>
          </w:p>
          <w:p w14:paraId="2EB251CE" w14:textId="77777777" w:rsidR="00422C59" w:rsidRPr="00B20488" w:rsidRDefault="00422C59" w:rsidP="00422C59">
            <w:pPr>
              <w:ind w:left="414" w:hanging="425"/>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IPSO chart </w:t>
            </w:r>
            <w:r w:rsidRPr="00B20488">
              <w:rPr>
                <w:rFonts w:ascii="Segoe UI Semibold" w:hAnsi="Segoe UI Semibold" w:cs="Arial"/>
                <w:sz w:val="21"/>
              </w:rPr>
              <w:t>[E]</w:t>
            </w:r>
          </w:p>
          <w:p w14:paraId="09F90BC1" w14:textId="77777777" w:rsidR="00422C59" w:rsidRPr="00B20488" w:rsidRDefault="00422C59" w:rsidP="00422C59">
            <w:pPr>
              <w:ind w:left="414" w:hanging="425"/>
              <w:rPr>
                <w:rFonts w:ascii="Calibri" w:hAnsi="Calibri" w:cs="Arial"/>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Flowcharts to show main processing (non-data handling projects) </w:t>
            </w:r>
            <w:r w:rsidRPr="00B20488">
              <w:rPr>
                <w:rFonts w:ascii="Segoe UI Semibold" w:hAnsi="Segoe UI Semibold" w:cs="Arial"/>
                <w:sz w:val="21"/>
              </w:rPr>
              <w:t>[D]</w:t>
            </w:r>
          </w:p>
        </w:tc>
        <w:tc>
          <w:tcPr>
            <w:tcW w:w="1381" w:type="dxa"/>
            <w:vAlign w:val="center"/>
          </w:tcPr>
          <w:p w14:paraId="32449C44" w14:textId="77777777" w:rsidR="00422C59" w:rsidRPr="00B20488" w:rsidRDefault="00422C59" w:rsidP="00422C59">
            <w:pPr>
              <w:jc w:val="center"/>
            </w:pPr>
            <w:r w:rsidRPr="00B20488">
              <w:rPr>
                <w:rFonts w:ascii="Segoe UI" w:hAnsi="Segoe UI" w:cs="Arial"/>
                <w:sz w:val="21"/>
              </w:rPr>
              <w:sym w:font="Wingdings 2" w:char="F0A3"/>
            </w:r>
          </w:p>
        </w:tc>
      </w:tr>
      <w:tr w:rsidR="00422C59" w:rsidRPr="00B20488" w14:paraId="289990B3" w14:textId="77777777" w:rsidTr="00E3341E">
        <w:tc>
          <w:tcPr>
            <w:tcW w:w="978" w:type="dxa"/>
            <w:vAlign w:val="center"/>
          </w:tcPr>
          <w:p w14:paraId="61ECB9D2" w14:textId="77777777" w:rsidR="00422C59" w:rsidRPr="00B20488" w:rsidRDefault="00422C59" w:rsidP="00422C59">
            <w:pPr>
              <w:jc w:val="center"/>
              <w:rPr>
                <w:rFonts w:ascii="Arial" w:hAnsi="Arial" w:cs="Arial"/>
                <w:b/>
              </w:rPr>
            </w:pPr>
            <w:r w:rsidRPr="00B20488">
              <w:rPr>
                <w:rFonts w:ascii="Segoe UI Semibold" w:hAnsi="Segoe UI Semibold" w:cs="Arial"/>
                <w:sz w:val="21"/>
              </w:rPr>
              <w:t>3</w:t>
            </w:r>
          </w:p>
        </w:tc>
        <w:tc>
          <w:tcPr>
            <w:tcW w:w="7816" w:type="dxa"/>
          </w:tcPr>
          <w:p w14:paraId="51A19643" w14:textId="77777777" w:rsidR="00422C59" w:rsidRPr="00B20488" w:rsidRDefault="00422C59" w:rsidP="00422C59">
            <w:pPr>
              <w:rPr>
                <w:rFonts w:ascii="Calibri" w:hAnsi="Calibri" w:cs="Arial"/>
              </w:rPr>
            </w:pPr>
            <w:r w:rsidRPr="00B20488">
              <w:rPr>
                <w:rFonts w:ascii="Segoe UI Semibold" w:hAnsi="Segoe UI Semibold" w:cs="Arial"/>
                <w:sz w:val="21"/>
              </w:rPr>
              <w:t>Data dictionaries / Record Structure / Data Structures [E]</w:t>
            </w:r>
          </w:p>
        </w:tc>
        <w:tc>
          <w:tcPr>
            <w:tcW w:w="1381" w:type="dxa"/>
            <w:vAlign w:val="center"/>
          </w:tcPr>
          <w:p w14:paraId="3F0E7489" w14:textId="77777777" w:rsidR="00422C59" w:rsidRPr="00B20488" w:rsidRDefault="00422C59" w:rsidP="00422C59">
            <w:pPr>
              <w:jc w:val="center"/>
            </w:pPr>
            <w:r w:rsidRPr="00B20488">
              <w:rPr>
                <w:rFonts w:ascii="Segoe UI" w:hAnsi="Segoe UI" w:cs="Arial"/>
                <w:sz w:val="21"/>
              </w:rPr>
              <w:sym w:font="Wingdings 2" w:char="F0A3"/>
            </w:r>
          </w:p>
        </w:tc>
      </w:tr>
      <w:tr w:rsidR="00422C59" w:rsidRPr="00B20488" w14:paraId="00E8A9AC" w14:textId="77777777" w:rsidTr="00E3341E">
        <w:tc>
          <w:tcPr>
            <w:tcW w:w="978" w:type="dxa"/>
            <w:vAlign w:val="center"/>
          </w:tcPr>
          <w:p w14:paraId="2650F035" w14:textId="77777777" w:rsidR="00422C59" w:rsidRPr="00B20488" w:rsidRDefault="00422C59" w:rsidP="00422C59">
            <w:pPr>
              <w:jc w:val="center"/>
              <w:rPr>
                <w:rFonts w:ascii="Arial" w:hAnsi="Arial" w:cs="Arial"/>
                <w:b/>
              </w:rPr>
            </w:pPr>
            <w:r w:rsidRPr="00B20488">
              <w:rPr>
                <w:rFonts w:ascii="Segoe UI Semibold" w:hAnsi="Segoe UI Semibold" w:cs="Arial"/>
                <w:sz w:val="21"/>
              </w:rPr>
              <w:t>4</w:t>
            </w:r>
          </w:p>
        </w:tc>
        <w:tc>
          <w:tcPr>
            <w:tcW w:w="7816" w:type="dxa"/>
          </w:tcPr>
          <w:p w14:paraId="0A1BD82E" w14:textId="77777777" w:rsidR="00422C59" w:rsidRPr="00B20488" w:rsidRDefault="00E3341E" w:rsidP="00422C59">
            <w:pPr>
              <w:rPr>
                <w:rFonts w:ascii="Calibri" w:hAnsi="Calibri" w:cs="Arial"/>
                <w:b/>
              </w:rPr>
            </w:pPr>
            <w:r w:rsidRPr="00B20488">
              <w:rPr>
                <w:rFonts w:ascii="Segoe UI Semibold" w:hAnsi="Segoe UI Semibold" w:cs="Arial"/>
                <w:sz w:val="21"/>
              </w:rPr>
              <w:t xml:space="preserve">OOP Class Design (if OOP is used) </w:t>
            </w:r>
            <w:r w:rsidR="00422C59" w:rsidRPr="00B20488">
              <w:rPr>
                <w:rFonts w:ascii="Segoe UI Semibold" w:hAnsi="Segoe UI Semibold" w:cs="Arial"/>
                <w:sz w:val="21"/>
              </w:rPr>
              <w:t>[E]</w:t>
            </w:r>
          </w:p>
        </w:tc>
        <w:tc>
          <w:tcPr>
            <w:tcW w:w="1381" w:type="dxa"/>
            <w:vAlign w:val="center"/>
          </w:tcPr>
          <w:p w14:paraId="694115A7" w14:textId="77777777" w:rsidR="00422C59" w:rsidRPr="00B20488" w:rsidRDefault="00422C59" w:rsidP="00422C59">
            <w:pPr>
              <w:jc w:val="center"/>
            </w:pPr>
            <w:r w:rsidRPr="00B20488">
              <w:rPr>
                <w:rFonts w:ascii="Segoe UI" w:hAnsi="Segoe UI" w:cs="Arial"/>
                <w:sz w:val="21"/>
              </w:rPr>
              <w:sym w:font="Wingdings 2" w:char="F0A3"/>
            </w:r>
          </w:p>
        </w:tc>
      </w:tr>
      <w:tr w:rsidR="00422C59" w:rsidRPr="00B20488" w14:paraId="6E01D190" w14:textId="77777777" w:rsidTr="00E3341E">
        <w:tc>
          <w:tcPr>
            <w:tcW w:w="978" w:type="dxa"/>
            <w:vAlign w:val="center"/>
          </w:tcPr>
          <w:p w14:paraId="78C1E494" w14:textId="77777777" w:rsidR="00422C59" w:rsidRPr="00B20488" w:rsidRDefault="00422C59" w:rsidP="00422C59">
            <w:pPr>
              <w:jc w:val="center"/>
              <w:rPr>
                <w:rFonts w:ascii="Arial" w:hAnsi="Arial" w:cs="Arial"/>
                <w:b/>
              </w:rPr>
            </w:pPr>
            <w:r w:rsidRPr="00B20488">
              <w:rPr>
                <w:rFonts w:ascii="Segoe UI Semibold" w:hAnsi="Segoe UI Semibold" w:cs="Arial"/>
                <w:sz w:val="21"/>
              </w:rPr>
              <w:t>5</w:t>
            </w:r>
          </w:p>
        </w:tc>
        <w:tc>
          <w:tcPr>
            <w:tcW w:w="7816" w:type="dxa"/>
          </w:tcPr>
          <w:p w14:paraId="416AEB57" w14:textId="77777777" w:rsidR="00422C59" w:rsidRPr="00B20488" w:rsidRDefault="00422C59" w:rsidP="00422C59">
            <w:pPr>
              <w:rPr>
                <w:rFonts w:ascii="Calibri" w:hAnsi="Calibri" w:cs="Arial"/>
                <w:b/>
              </w:rPr>
            </w:pPr>
            <w:r w:rsidRPr="00B20488">
              <w:rPr>
                <w:rFonts w:ascii="Segoe UI Semibold" w:hAnsi="Segoe UI Semibold" w:cs="Arial"/>
                <w:sz w:val="21"/>
              </w:rPr>
              <w:t>Interface Design [E]</w:t>
            </w:r>
          </w:p>
        </w:tc>
        <w:tc>
          <w:tcPr>
            <w:tcW w:w="1381" w:type="dxa"/>
            <w:vAlign w:val="center"/>
          </w:tcPr>
          <w:p w14:paraId="3DD34B70" w14:textId="77777777" w:rsidR="00422C59" w:rsidRPr="00B20488" w:rsidRDefault="00422C59" w:rsidP="00422C59">
            <w:pPr>
              <w:jc w:val="center"/>
            </w:pPr>
            <w:r w:rsidRPr="00B20488">
              <w:rPr>
                <w:rFonts w:ascii="Segoe UI" w:hAnsi="Segoe UI" w:cs="Arial"/>
                <w:sz w:val="21"/>
              </w:rPr>
              <w:sym w:font="Wingdings 2" w:char="F0A3"/>
            </w:r>
          </w:p>
        </w:tc>
      </w:tr>
      <w:tr w:rsidR="00422C59" w:rsidRPr="00B20488" w14:paraId="386DF735" w14:textId="77777777" w:rsidTr="00E3341E">
        <w:tc>
          <w:tcPr>
            <w:tcW w:w="978" w:type="dxa"/>
            <w:vAlign w:val="center"/>
          </w:tcPr>
          <w:p w14:paraId="56D18543" w14:textId="77777777" w:rsidR="00422C59" w:rsidRPr="00B20488" w:rsidRDefault="00422C59" w:rsidP="00422C59">
            <w:pPr>
              <w:jc w:val="center"/>
              <w:rPr>
                <w:rFonts w:ascii="Arial" w:hAnsi="Arial" w:cs="Arial"/>
                <w:b/>
              </w:rPr>
            </w:pPr>
            <w:r w:rsidRPr="00B20488">
              <w:rPr>
                <w:rFonts w:ascii="Segoe UI Semibold" w:hAnsi="Segoe UI Semibold" w:cs="Arial"/>
                <w:sz w:val="21"/>
              </w:rPr>
              <w:t>6</w:t>
            </w:r>
          </w:p>
        </w:tc>
        <w:tc>
          <w:tcPr>
            <w:tcW w:w="7816" w:type="dxa"/>
          </w:tcPr>
          <w:p w14:paraId="3EF2303C" w14:textId="77777777" w:rsidR="00422C59" w:rsidRPr="00B20488" w:rsidRDefault="00422C59" w:rsidP="00422C59">
            <w:pPr>
              <w:rPr>
                <w:rFonts w:ascii="Calibri" w:hAnsi="Calibri" w:cs="Arial"/>
                <w:b/>
              </w:rPr>
            </w:pPr>
            <w:r w:rsidRPr="00B20488">
              <w:rPr>
                <w:rFonts w:ascii="Segoe UI Semibold" w:hAnsi="Segoe UI Semibold" w:cs="Arial"/>
                <w:sz w:val="21"/>
              </w:rPr>
              <w:t>Algorithms [E]</w:t>
            </w:r>
          </w:p>
        </w:tc>
        <w:tc>
          <w:tcPr>
            <w:tcW w:w="1381" w:type="dxa"/>
            <w:vAlign w:val="center"/>
          </w:tcPr>
          <w:p w14:paraId="6C313FEA" w14:textId="77777777" w:rsidR="00422C59" w:rsidRPr="00B20488" w:rsidRDefault="00422C59" w:rsidP="00422C59">
            <w:pPr>
              <w:jc w:val="center"/>
            </w:pPr>
            <w:r w:rsidRPr="00B20488">
              <w:rPr>
                <w:rFonts w:ascii="Segoe UI" w:hAnsi="Segoe UI" w:cs="Arial"/>
                <w:sz w:val="21"/>
              </w:rPr>
              <w:sym w:font="Wingdings 2" w:char="F0A3"/>
            </w:r>
          </w:p>
        </w:tc>
      </w:tr>
      <w:tr w:rsidR="00422C59" w:rsidRPr="00B20488" w14:paraId="2D8E1F7D" w14:textId="77777777" w:rsidTr="00E3341E">
        <w:tc>
          <w:tcPr>
            <w:tcW w:w="978" w:type="dxa"/>
            <w:vAlign w:val="center"/>
          </w:tcPr>
          <w:p w14:paraId="6DB18830" w14:textId="77777777" w:rsidR="00422C59" w:rsidRPr="00B20488" w:rsidRDefault="00422C59" w:rsidP="00422C59">
            <w:pPr>
              <w:jc w:val="center"/>
              <w:rPr>
                <w:rFonts w:ascii="Arial" w:hAnsi="Arial" w:cs="Arial"/>
                <w:b/>
              </w:rPr>
            </w:pPr>
            <w:r w:rsidRPr="00B20488">
              <w:rPr>
                <w:rFonts w:ascii="Segoe UI Semibold" w:hAnsi="Segoe UI Semibold" w:cs="Arial"/>
                <w:sz w:val="21"/>
              </w:rPr>
              <w:t>7</w:t>
            </w:r>
          </w:p>
        </w:tc>
        <w:tc>
          <w:tcPr>
            <w:tcW w:w="7816" w:type="dxa"/>
          </w:tcPr>
          <w:p w14:paraId="4EC294C5" w14:textId="77777777" w:rsidR="00422C59" w:rsidRPr="00B20488" w:rsidRDefault="00422C59" w:rsidP="00422C59">
            <w:pPr>
              <w:rPr>
                <w:rFonts w:ascii="Calibri" w:hAnsi="Calibri" w:cs="Arial"/>
                <w:b/>
              </w:rPr>
            </w:pPr>
            <w:r w:rsidRPr="00B20488">
              <w:rPr>
                <w:rFonts w:ascii="Segoe UI Semibold" w:hAnsi="Segoe UI Semibold" w:cs="Arial"/>
                <w:sz w:val="21"/>
              </w:rPr>
              <w:t>Hardware Selection / Design (if appropriate) [D]</w:t>
            </w:r>
          </w:p>
        </w:tc>
        <w:tc>
          <w:tcPr>
            <w:tcW w:w="1381" w:type="dxa"/>
            <w:vAlign w:val="center"/>
          </w:tcPr>
          <w:p w14:paraId="19D222CF" w14:textId="77777777" w:rsidR="00422C59" w:rsidRPr="00B20488" w:rsidRDefault="00422C59" w:rsidP="00422C59">
            <w:pPr>
              <w:jc w:val="center"/>
            </w:pPr>
            <w:r w:rsidRPr="00B20488">
              <w:rPr>
                <w:rFonts w:ascii="Segoe UI" w:hAnsi="Segoe UI" w:cs="Arial"/>
                <w:sz w:val="21"/>
              </w:rPr>
              <w:sym w:font="Wingdings 2" w:char="F0A3"/>
            </w:r>
          </w:p>
        </w:tc>
      </w:tr>
      <w:tr w:rsidR="00422C59" w:rsidRPr="00B20488" w14:paraId="4C65051C" w14:textId="77777777" w:rsidTr="00E3341E">
        <w:tc>
          <w:tcPr>
            <w:tcW w:w="978" w:type="dxa"/>
            <w:vAlign w:val="center"/>
          </w:tcPr>
          <w:p w14:paraId="405AD268" w14:textId="77777777" w:rsidR="00422C59" w:rsidRPr="00B20488" w:rsidRDefault="00422C59" w:rsidP="00422C59">
            <w:pPr>
              <w:jc w:val="center"/>
              <w:rPr>
                <w:rFonts w:ascii="Arial" w:hAnsi="Arial" w:cs="Arial"/>
                <w:b/>
              </w:rPr>
            </w:pPr>
            <w:r w:rsidRPr="00B20488">
              <w:rPr>
                <w:rFonts w:ascii="Segoe UI Semibold" w:hAnsi="Segoe UI Semibold" w:cs="Arial"/>
                <w:sz w:val="21"/>
              </w:rPr>
              <w:t>8</w:t>
            </w:r>
          </w:p>
        </w:tc>
        <w:tc>
          <w:tcPr>
            <w:tcW w:w="7816" w:type="dxa"/>
          </w:tcPr>
          <w:p w14:paraId="7746AB02" w14:textId="77777777" w:rsidR="00422C59" w:rsidRPr="00B20488" w:rsidRDefault="00422C59" w:rsidP="00422C59">
            <w:pPr>
              <w:rPr>
                <w:rFonts w:ascii="Calibri" w:hAnsi="Calibri" w:cs="Arial"/>
                <w:b/>
              </w:rPr>
            </w:pPr>
            <w:r w:rsidRPr="00B20488">
              <w:rPr>
                <w:rFonts w:ascii="Segoe UI Semibold" w:hAnsi="Segoe UI Semibold" w:cs="Arial"/>
                <w:sz w:val="21"/>
              </w:rPr>
              <w:t>Security and Integrity of Data [C]</w:t>
            </w:r>
          </w:p>
        </w:tc>
        <w:tc>
          <w:tcPr>
            <w:tcW w:w="1381" w:type="dxa"/>
            <w:vAlign w:val="center"/>
          </w:tcPr>
          <w:p w14:paraId="6D1B53A6" w14:textId="77777777" w:rsidR="00422C59" w:rsidRPr="00B20488" w:rsidRDefault="00422C59" w:rsidP="00422C59">
            <w:pPr>
              <w:jc w:val="center"/>
            </w:pPr>
            <w:r w:rsidRPr="00B20488">
              <w:rPr>
                <w:rFonts w:ascii="Segoe UI" w:hAnsi="Segoe UI" w:cs="Arial"/>
                <w:sz w:val="21"/>
              </w:rPr>
              <w:sym w:font="Wingdings 2" w:char="F0A3"/>
            </w:r>
          </w:p>
        </w:tc>
      </w:tr>
    </w:tbl>
    <w:p w14:paraId="5A81DC1C" w14:textId="77777777" w:rsidR="007414E4" w:rsidRPr="00B20488" w:rsidRDefault="007414E4" w:rsidP="005A2ED5"/>
    <w:p w14:paraId="42E60F50" w14:textId="77777777" w:rsidR="00FC5737" w:rsidRPr="00B20488" w:rsidRDefault="00FC5737" w:rsidP="00FC5737">
      <w:pPr>
        <w:pStyle w:val="alpha"/>
      </w:pPr>
      <w:bookmarkStart w:id="33" w:name="_Toc499821851"/>
      <w:bookmarkStart w:id="34" w:name="_Toc500405956"/>
      <w:r w:rsidRPr="00B20488">
        <w:rPr>
          <w:i/>
        </w:rPr>
        <w:t>Documented Design:</w:t>
      </w:r>
      <w:r w:rsidRPr="00B20488">
        <w:t xml:space="preserve"> Assessment Criteria</w:t>
      </w:r>
      <w:bookmarkEnd w:id="33"/>
      <w:bookmarkEnd w:id="34"/>
    </w:p>
    <w:p w14:paraId="0EE6548B" w14:textId="77777777" w:rsidR="007414E4" w:rsidRPr="00B20488" w:rsidRDefault="007414E4" w:rsidP="005A2ED5">
      <w:pPr>
        <w:rPr>
          <w:rFonts w:ascii="Segoe UI" w:hAnsi="Segoe UI" w:cs="Arial"/>
          <w:sz w:val="21"/>
        </w:rPr>
      </w:pPr>
      <w:r w:rsidRPr="00B20488">
        <w:rPr>
          <w:rFonts w:ascii="Segoe UI" w:hAnsi="Segoe UI" w:cs="Arial"/>
          <w:sz w:val="21"/>
        </w:rPr>
        <w:t xml:space="preserve">There is a maximum of </w:t>
      </w:r>
      <w:r w:rsidRPr="00B20488">
        <w:rPr>
          <w:rFonts w:ascii="Segoe UI Semibold" w:hAnsi="Segoe UI Semibold" w:cs="Arial"/>
          <w:sz w:val="21"/>
        </w:rPr>
        <w:t>12 marks</w:t>
      </w:r>
      <w:r w:rsidRPr="00B20488">
        <w:rPr>
          <w:rFonts w:ascii="Segoe UI" w:hAnsi="Segoe UI" w:cs="Arial"/>
          <w:sz w:val="21"/>
        </w:rPr>
        <w:t xml:space="preserve"> awarded for this section</w:t>
      </w:r>
    </w:p>
    <w:p w14:paraId="3546223A" w14:textId="77777777" w:rsidR="00886940" w:rsidRPr="00B20488" w:rsidRDefault="00886940" w:rsidP="005A2ED5">
      <w:pPr>
        <w:rPr>
          <w:rFonts w:ascii="Segoe UI" w:hAnsi="Segoe UI" w:cs="Arial"/>
          <w:sz w:val="6"/>
        </w:rPr>
      </w:pPr>
    </w:p>
    <w:tbl>
      <w:tblPr>
        <w:tblStyle w:val="ZigZag"/>
        <w:tblW w:w="5000" w:type="pct"/>
        <w:tblLook w:val="04A0" w:firstRow="1" w:lastRow="0" w:firstColumn="1" w:lastColumn="0" w:noHBand="0" w:noVBand="1"/>
      </w:tblPr>
      <w:tblGrid>
        <w:gridCol w:w="1562"/>
        <w:gridCol w:w="7679"/>
        <w:gridCol w:w="934"/>
      </w:tblGrid>
      <w:tr w:rsidR="007414E4" w:rsidRPr="00B20488" w14:paraId="518F2093" w14:textId="77777777" w:rsidTr="004D6839">
        <w:trPr>
          <w:cnfStyle w:val="100000000000" w:firstRow="1" w:lastRow="0" w:firstColumn="0" w:lastColumn="0" w:oddVBand="0" w:evenVBand="0" w:oddHBand="0" w:evenHBand="0" w:firstRowFirstColumn="0" w:firstRowLastColumn="0" w:lastRowFirstColumn="0" w:lastRowLastColumn="0"/>
        </w:trPr>
        <w:tc>
          <w:tcPr>
            <w:tcW w:w="1384" w:type="dxa"/>
          </w:tcPr>
          <w:p w14:paraId="5E9BDAB8" w14:textId="77777777" w:rsidR="007414E4" w:rsidRPr="00B20488" w:rsidRDefault="007414E4" w:rsidP="00721EF5">
            <w:pPr>
              <w:rPr>
                <w:rFonts w:ascii="Arial" w:hAnsi="Arial" w:cs="Arial"/>
              </w:rPr>
            </w:pPr>
            <w:r w:rsidRPr="00B20488">
              <w:rPr>
                <w:rFonts w:ascii="Segoe UI Semibold" w:hAnsi="Segoe UI Semibold" w:cs="Arial"/>
                <w:b w:val="0"/>
                <w:sz w:val="21"/>
              </w:rPr>
              <w:t>Mark band</w:t>
            </w:r>
          </w:p>
        </w:tc>
        <w:tc>
          <w:tcPr>
            <w:tcW w:w="6804" w:type="dxa"/>
          </w:tcPr>
          <w:p w14:paraId="1C22A1E8" w14:textId="77777777" w:rsidR="007414E4" w:rsidRPr="00B20488" w:rsidRDefault="007414E4" w:rsidP="00721EF5">
            <w:pPr>
              <w:rPr>
                <w:rFonts w:ascii="Arial" w:hAnsi="Arial" w:cs="Arial"/>
              </w:rPr>
            </w:pPr>
            <w:r w:rsidRPr="00B20488">
              <w:rPr>
                <w:rFonts w:ascii="Segoe UI Semibold" w:hAnsi="Segoe UI Semibold" w:cs="Arial"/>
                <w:b w:val="0"/>
                <w:sz w:val="21"/>
              </w:rPr>
              <w:t>Advice</w:t>
            </w:r>
          </w:p>
        </w:tc>
        <w:tc>
          <w:tcPr>
            <w:tcW w:w="828" w:type="dxa"/>
          </w:tcPr>
          <w:p w14:paraId="77AA0BAF" w14:textId="77777777" w:rsidR="007414E4" w:rsidRPr="00B20488" w:rsidRDefault="007414E4" w:rsidP="00721EF5">
            <w:pPr>
              <w:rPr>
                <w:rFonts w:ascii="Segoe UI Semibold" w:hAnsi="Segoe UI Semibold" w:cs="Arial"/>
                <w:b w:val="0"/>
                <w:sz w:val="21"/>
              </w:rPr>
            </w:pPr>
            <w:r w:rsidRPr="00B20488">
              <w:rPr>
                <w:rFonts w:ascii="Segoe UI Semibold" w:hAnsi="Segoe UI Semibold" w:cs="Arial"/>
                <w:b w:val="0"/>
                <w:sz w:val="21"/>
              </w:rPr>
              <w:t>Mark range</w:t>
            </w:r>
          </w:p>
        </w:tc>
      </w:tr>
      <w:tr w:rsidR="007414E4" w:rsidRPr="00B20488" w14:paraId="3ACAF6B1" w14:textId="77777777" w:rsidTr="004D6839">
        <w:tc>
          <w:tcPr>
            <w:tcW w:w="1384" w:type="dxa"/>
            <w:vAlign w:val="center"/>
          </w:tcPr>
          <w:p w14:paraId="7AE185BC" w14:textId="77777777" w:rsidR="007414E4" w:rsidRPr="00B20488" w:rsidRDefault="007414E4" w:rsidP="004D6839">
            <w:pPr>
              <w:jc w:val="center"/>
              <w:rPr>
                <w:rFonts w:ascii="Arial" w:hAnsi="Arial" w:cs="Arial"/>
                <w:b/>
              </w:rPr>
            </w:pPr>
            <w:r w:rsidRPr="00B20488">
              <w:rPr>
                <w:rFonts w:ascii="Segoe UI Semibold" w:hAnsi="Segoe UI Semibold" w:cs="Arial"/>
                <w:sz w:val="21"/>
              </w:rPr>
              <w:t>Upper Mark band</w:t>
            </w:r>
          </w:p>
        </w:tc>
        <w:tc>
          <w:tcPr>
            <w:tcW w:w="6804" w:type="dxa"/>
          </w:tcPr>
          <w:p w14:paraId="38D47170" w14:textId="77777777" w:rsidR="00E3341E" w:rsidRPr="00B20488" w:rsidRDefault="007414E4" w:rsidP="00E3341E">
            <w:pPr>
              <w:rPr>
                <w:rFonts w:ascii="Segoe UI" w:hAnsi="Segoe UI" w:cs="Segoe UI"/>
                <w:sz w:val="21"/>
                <w:szCs w:val="21"/>
              </w:rPr>
            </w:pPr>
            <w:r w:rsidRPr="00B20488">
              <w:rPr>
                <w:rFonts w:ascii="Segoe UI" w:hAnsi="Segoe UI" w:cs="Segoe UI"/>
                <w:sz w:val="21"/>
                <w:szCs w:val="21"/>
              </w:rPr>
              <w:t xml:space="preserve">A </w:t>
            </w:r>
            <w:r w:rsidR="00E3341E" w:rsidRPr="00B20488">
              <w:rPr>
                <w:rFonts w:ascii="Segoe UI" w:hAnsi="Segoe UI" w:cs="Segoe UI"/>
                <w:sz w:val="21"/>
                <w:szCs w:val="21"/>
              </w:rPr>
              <w:t xml:space="preserve">third party would be able to understand how </w:t>
            </w:r>
            <w:r w:rsidR="00E3341E" w:rsidRPr="00B20488">
              <w:rPr>
                <w:rFonts w:ascii="Segoe UI Semibold" w:hAnsi="Segoe UI Semibold" w:cs="Segoe UI"/>
                <w:sz w:val="21"/>
                <w:szCs w:val="21"/>
              </w:rPr>
              <w:t>all the key parts</w:t>
            </w:r>
            <w:r w:rsidR="00E3341E" w:rsidRPr="00B20488">
              <w:rPr>
                <w:rFonts w:ascii="Segoe UI" w:hAnsi="Segoe UI" w:cs="Segoe UI"/>
                <w:sz w:val="21"/>
                <w:szCs w:val="21"/>
              </w:rPr>
              <w:t xml:space="preserve"> of the system are supposed to work – overview, interface, data dictionary, data structures, class design (if OOP). </w:t>
            </w:r>
          </w:p>
          <w:p w14:paraId="1D8FBDB9" w14:textId="77777777" w:rsidR="00E3341E" w:rsidRPr="00B20488" w:rsidRDefault="00E3341E" w:rsidP="00E3341E">
            <w:pPr>
              <w:rPr>
                <w:rFonts w:ascii="Segoe UI" w:hAnsi="Segoe UI" w:cs="Segoe UI"/>
                <w:sz w:val="21"/>
                <w:szCs w:val="21"/>
              </w:rPr>
            </w:pPr>
            <w:r w:rsidRPr="00B20488">
              <w:rPr>
                <w:rFonts w:ascii="Segoe UI" w:hAnsi="Segoe UI" w:cs="Segoe UI"/>
                <w:sz w:val="21"/>
                <w:szCs w:val="21"/>
              </w:rPr>
              <w:t xml:space="preserve">Algorithms are present that cover </w:t>
            </w:r>
            <w:r w:rsidRPr="00B20488">
              <w:rPr>
                <w:rFonts w:ascii="Segoe UI Semibold" w:hAnsi="Segoe UI Semibold" w:cs="Segoe UI"/>
                <w:sz w:val="21"/>
                <w:szCs w:val="21"/>
              </w:rPr>
              <w:t>all</w:t>
            </w:r>
            <w:r w:rsidRPr="00B20488">
              <w:rPr>
                <w:rFonts w:ascii="Segoe UI" w:hAnsi="Segoe UI" w:cs="Segoe UI"/>
                <w:sz w:val="21"/>
                <w:szCs w:val="21"/>
              </w:rPr>
              <w:t xml:space="preserve"> the key processing areas. </w:t>
            </w:r>
          </w:p>
          <w:p w14:paraId="4FBE7232" w14:textId="77777777" w:rsidR="007414E4" w:rsidRPr="00B20488" w:rsidRDefault="00E3341E" w:rsidP="00E3341E">
            <w:pPr>
              <w:rPr>
                <w:rFonts w:ascii="Segoe UI" w:hAnsi="Segoe UI" w:cs="Segoe UI"/>
                <w:sz w:val="21"/>
                <w:szCs w:val="21"/>
              </w:rPr>
            </w:pPr>
            <w:r w:rsidRPr="00B20488">
              <w:rPr>
                <w:rFonts w:ascii="Segoe UI Semibold" w:hAnsi="Segoe UI Semibold" w:cs="Segoe UI"/>
                <w:sz w:val="21"/>
                <w:szCs w:val="21"/>
              </w:rPr>
              <w:t>For a data-handling project</w:t>
            </w:r>
            <w:r w:rsidRPr="00B20488">
              <w:rPr>
                <w:rFonts w:ascii="Segoe UI" w:hAnsi="Segoe UI" w:cs="Segoe UI"/>
                <w:sz w:val="21"/>
                <w:szCs w:val="21"/>
              </w:rPr>
              <w:t xml:space="preserve"> there is accurate normalisation and description of tables that produces a workable data structure for the problem. There is a </w:t>
            </w:r>
            <w:r w:rsidRPr="00B20488">
              <w:rPr>
                <w:rFonts w:ascii="Segoe UI Semibold" w:hAnsi="Segoe UI Semibold" w:cs="Segoe UI"/>
                <w:sz w:val="21"/>
                <w:szCs w:val="21"/>
              </w:rPr>
              <w:t>range of SQL statements</w:t>
            </w:r>
            <w:r w:rsidRPr="00B20488">
              <w:rPr>
                <w:rFonts w:ascii="Segoe UI" w:hAnsi="Segoe UI" w:cs="Segoe UI"/>
                <w:sz w:val="21"/>
                <w:szCs w:val="21"/>
              </w:rPr>
              <w:t xml:space="preserve"> that covers all the </w:t>
            </w:r>
            <w:r w:rsidRPr="00B20488">
              <w:rPr>
                <w:rFonts w:ascii="Segoe UI Semibold" w:hAnsi="Segoe UI Semibold" w:cs="Segoe UI"/>
                <w:sz w:val="21"/>
                <w:szCs w:val="21"/>
              </w:rPr>
              <w:t>key data-handling requirements</w:t>
            </w:r>
            <w:r w:rsidRPr="00B20488">
              <w:rPr>
                <w:rFonts w:ascii="Segoe UI" w:hAnsi="Segoe UI" w:cs="Segoe UI"/>
                <w:sz w:val="21"/>
                <w:szCs w:val="21"/>
              </w:rPr>
              <w:t>.</w:t>
            </w:r>
          </w:p>
        </w:tc>
        <w:tc>
          <w:tcPr>
            <w:tcW w:w="828" w:type="dxa"/>
            <w:vAlign w:val="center"/>
          </w:tcPr>
          <w:p w14:paraId="582FBF4E" w14:textId="77777777" w:rsidR="007414E4" w:rsidRPr="00B20488" w:rsidRDefault="007414E4" w:rsidP="004D6839">
            <w:pPr>
              <w:jc w:val="center"/>
              <w:rPr>
                <w:rFonts w:ascii="Segoe UI" w:hAnsi="Segoe UI" w:cs="Arial"/>
                <w:sz w:val="21"/>
              </w:rPr>
            </w:pPr>
            <w:r w:rsidRPr="00B20488">
              <w:rPr>
                <w:rFonts w:ascii="Segoe UI" w:hAnsi="Segoe UI" w:cs="Arial"/>
                <w:sz w:val="21"/>
              </w:rPr>
              <w:t>10</w:t>
            </w:r>
            <w:r w:rsidR="00886940" w:rsidRPr="00B20488">
              <w:rPr>
                <w:rFonts w:ascii="Segoe UI" w:hAnsi="Segoe UI" w:cs="Arial"/>
                <w:sz w:val="21"/>
              </w:rPr>
              <w:t>–</w:t>
            </w:r>
            <w:r w:rsidRPr="00B20488">
              <w:rPr>
                <w:rFonts w:ascii="Segoe UI" w:hAnsi="Segoe UI" w:cs="Arial"/>
                <w:sz w:val="21"/>
              </w:rPr>
              <w:t>12</w:t>
            </w:r>
          </w:p>
        </w:tc>
      </w:tr>
      <w:tr w:rsidR="007414E4" w:rsidRPr="00B20488" w14:paraId="1D82E620" w14:textId="77777777" w:rsidTr="004D6839">
        <w:tc>
          <w:tcPr>
            <w:tcW w:w="1384" w:type="dxa"/>
            <w:vAlign w:val="center"/>
          </w:tcPr>
          <w:p w14:paraId="1766B899" w14:textId="77777777" w:rsidR="007414E4" w:rsidRPr="00B20488" w:rsidRDefault="007414E4" w:rsidP="004D6839">
            <w:pPr>
              <w:jc w:val="center"/>
              <w:rPr>
                <w:rFonts w:ascii="Arial" w:hAnsi="Arial" w:cs="Arial"/>
                <w:b/>
              </w:rPr>
            </w:pPr>
            <w:r w:rsidRPr="00B20488">
              <w:rPr>
                <w:rFonts w:ascii="Segoe UI Semibold" w:hAnsi="Segoe UI Semibold" w:cs="Arial"/>
                <w:sz w:val="21"/>
              </w:rPr>
              <w:t>Upper Middle Mark band</w:t>
            </w:r>
          </w:p>
        </w:tc>
        <w:tc>
          <w:tcPr>
            <w:tcW w:w="6804" w:type="dxa"/>
          </w:tcPr>
          <w:p w14:paraId="5AC48652" w14:textId="371F3A2F" w:rsidR="00E3341E" w:rsidRPr="00B20488" w:rsidRDefault="00B20488" w:rsidP="00E3341E">
            <w:pPr>
              <w:rPr>
                <w:rFonts w:ascii="Segoe UI" w:hAnsi="Segoe UI" w:cs="Segoe UI"/>
                <w:sz w:val="21"/>
                <w:szCs w:val="21"/>
              </w:rPr>
            </w:pPr>
            <w:r w:rsidRPr="00B20488">
              <w:rPr>
                <w:rFonts w:ascii="Segoe UI" w:hAnsi="Segoe UI" w:cs="Segoe UI"/>
                <w:sz w:val="21"/>
                <w:szCs w:val="21"/>
              </w:rPr>
              <w:t xml:space="preserve">A third party would be able to understand how most of the key </w:t>
            </w:r>
            <w:r w:rsidR="00E3341E" w:rsidRPr="00B20488">
              <w:rPr>
                <w:rFonts w:ascii="Segoe UI" w:hAnsi="Segoe UI" w:cs="Segoe UI"/>
                <w:sz w:val="21"/>
                <w:szCs w:val="21"/>
              </w:rPr>
              <w:t xml:space="preserve">elements of the system are supposed to work - overview, interface, data dictionary, data structures, class design (if OOP). </w:t>
            </w:r>
          </w:p>
          <w:p w14:paraId="0357E34D" w14:textId="77777777" w:rsidR="00E3341E" w:rsidRPr="00B20488" w:rsidRDefault="00E3341E" w:rsidP="00E3341E">
            <w:pPr>
              <w:rPr>
                <w:rFonts w:ascii="Segoe UI" w:hAnsi="Segoe UI" w:cs="Segoe UI"/>
                <w:sz w:val="21"/>
                <w:szCs w:val="21"/>
              </w:rPr>
            </w:pPr>
            <w:r w:rsidRPr="00B20488">
              <w:rPr>
                <w:rFonts w:ascii="Segoe UI" w:hAnsi="Segoe UI" w:cs="Segoe UI"/>
                <w:sz w:val="21"/>
                <w:szCs w:val="21"/>
              </w:rPr>
              <w:t xml:space="preserve">Algorithms are present that cover </w:t>
            </w:r>
            <w:r w:rsidRPr="00B20488">
              <w:rPr>
                <w:rFonts w:ascii="Segoe UI Semibold" w:hAnsi="Segoe UI Semibold" w:cs="Segoe UI"/>
                <w:sz w:val="21"/>
                <w:szCs w:val="21"/>
              </w:rPr>
              <w:t>most of</w:t>
            </w:r>
            <w:r w:rsidRPr="00B20488">
              <w:rPr>
                <w:rFonts w:ascii="Segoe UI" w:hAnsi="Segoe UI" w:cs="Segoe UI"/>
                <w:sz w:val="21"/>
                <w:szCs w:val="21"/>
              </w:rPr>
              <w:t xml:space="preserve"> the key processing areas. </w:t>
            </w:r>
          </w:p>
          <w:p w14:paraId="6E051541" w14:textId="285943D8" w:rsidR="007414E4" w:rsidRPr="00B20488" w:rsidRDefault="00E3341E" w:rsidP="00B20488">
            <w:pPr>
              <w:rPr>
                <w:rFonts w:ascii="Segoe UI" w:hAnsi="Segoe UI" w:cs="Segoe UI"/>
                <w:sz w:val="21"/>
                <w:szCs w:val="21"/>
              </w:rPr>
            </w:pPr>
            <w:r w:rsidRPr="00B20488">
              <w:rPr>
                <w:rFonts w:ascii="Segoe UI" w:hAnsi="Segoe UI" w:cs="Segoe UI"/>
                <w:sz w:val="21"/>
                <w:szCs w:val="21"/>
              </w:rPr>
              <w:t xml:space="preserve"> </w:t>
            </w:r>
            <w:r w:rsidRPr="00B20488">
              <w:rPr>
                <w:rFonts w:ascii="Segoe UI Semibold" w:hAnsi="Segoe UI Semibold" w:cs="Segoe UI"/>
                <w:sz w:val="21"/>
                <w:szCs w:val="21"/>
              </w:rPr>
              <w:t>For a data-handling project</w:t>
            </w:r>
            <w:r w:rsidRPr="00B20488">
              <w:rPr>
                <w:rFonts w:ascii="Segoe UI" w:hAnsi="Segoe UI" w:cs="Segoe UI"/>
                <w:sz w:val="21"/>
                <w:szCs w:val="21"/>
              </w:rPr>
              <w:t xml:space="preserve"> there is a good attempt to normalise relations, describe the structure to be built and SQL to be used.</w:t>
            </w:r>
          </w:p>
        </w:tc>
        <w:tc>
          <w:tcPr>
            <w:tcW w:w="828" w:type="dxa"/>
            <w:vAlign w:val="center"/>
          </w:tcPr>
          <w:p w14:paraId="540D4E55" w14:textId="77777777" w:rsidR="007414E4" w:rsidRPr="00B20488" w:rsidRDefault="007414E4" w:rsidP="004D6839">
            <w:pPr>
              <w:jc w:val="center"/>
              <w:rPr>
                <w:rFonts w:ascii="Segoe UI" w:hAnsi="Segoe UI" w:cs="Arial"/>
                <w:sz w:val="21"/>
              </w:rPr>
            </w:pPr>
            <w:r w:rsidRPr="00B20488">
              <w:rPr>
                <w:rFonts w:ascii="Segoe UI" w:hAnsi="Segoe UI" w:cs="Arial"/>
                <w:sz w:val="21"/>
              </w:rPr>
              <w:t>7</w:t>
            </w:r>
            <w:r w:rsidR="00886940" w:rsidRPr="00B20488">
              <w:rPr>
                <w:rFonts w:ascii="Segoe UI" w:hAnsi="Segoe UI" w:cs="Arial"/>
                <w:sz w:val="21"/>
              </w:rPr>
              <w:t>–</w:t>
            </w:r>
            <w:r w:rsidRPr="00B20488">
              <w:rPr>
                <w:rFonts w:ascii="Segoe UI" w:hAnsi="Segoe UI" w:cs="Arial"/>
                <w:sz w:val="21"/>
              </w:rPr>
              <w:t>9</w:t>
            </w:r>
          </w:p>
        </w:tc>
      </w:tr>
      <w:tr w:rsidR="007414E4" w:rsidRPr="00B20488" w14:paraId="3A67989F" w14:textId="77777777" w:rsidTr="004D6839">
        <w:tc>
          <w:tcPr>
            <w:tcW w:w="1384" w:type="dxa"/>
            <w:vAlign w:val="center"/>
          </w:tcPr>
          <w:p w14:paraId="41C32BE5" w14:textId="77777777" w:rsidR="007414E4" w:rsidRPr="00B20488" w:rsidRDefault="007414E4" w:rsidP="004D6839">
            <w:pPr>
              <w:jc w:val="center"/>
              <w:rPr>
                <w:rFonts w:ascii="Arial" w:hAnsi="Arial" w:cs="Arial"/>
                <w:b/>
              </w:rPr>
            </w:pPr>
            <w:r w:rsidRPr="00B20488">
              <w:rPr>
                <w:rFonts w:ascii="Segoe UI Semibold" w:hAnsi="Segoe UI Semibold" w:cs="Arial"/>
                <w:sz w:val="21"/>
              </w:rPr>
              <w:t>Lower Middle Mark band</w:t>
            </w:r>
          </w:p>
        </w:tc>
        <w:tc>
          <w:tcPr>
            <w:tcW w:w="6804" w:type="dxa"/>
          </w:tcPr>
          <w:p w14:paraId="7777DAF6" w14:textId="77777777" w:rsidR="00E3341E" w:rsidRPr="00B20488" w:rsidRDefault="00E3341E" w:rsidP="00E3341E">
            <w:pPr>
              <w:rPr>
                <w:rFonts w:ascii="Segoe UI" w:hAnsi="Segoe UI" w:cs="Segoe UI"/>
                <w:sz w:val="21"/>
                <w:szCs w:val="21"/>
              </w:rPr>
            </w:pPr>
            <w:r w:rsidRPr="00B20488">
              <w:rPr>
                <w:rFonts w:ascii="Segoe UI" w:hAnsi="Segoe UI" w:cs="Segoe UI"/>
                <w:sz w:val="21"/>
                <w:szCs w:val="21"/>
              </w:rPr>
              <w:t xml:space="preserve">A third party would be able to understand how </w:t>
            </w:r>
            <w:r w:rsidRPr="00B20488">
              <w:rPr>
                <w:rFonts w:ascii="Segoe UI Semibold" w:hAnsi="Segoe UI Semibold" w:cs="Segoe UI"/>
                <w:sz w:val="21"/>
                <w:szCs w:val="21"/>
              </w:rPr>
              <w:t>some key parts</w:t>
            </w:r>
            <w:r w:rsidRPr="00B20488">
              <w:rPr>
                <w:rFonts w:ascii="Segoe UI" w:hAnsi="Segoe UI" w:cs="Segoe UI"/>
                <w:sz w:val="21"/>
                <w:szCs w:val="21"/>
              </w:rPr>
              <w:t xml:space="preserve"> of the system are supposed to work (half or less). </w:t>
            </w:r>
          </w:p>
          <w:p w14:paraId="512B9072" w14:textId="77777777" w:rsidR="007414E4" w:rsidRPr="00B20488" w:rsidRDefault="00E3341E" w:rsidP="00E3341E">
            <w:pPr>
              <w:rPr>
                <w:rFonts w:ascii="Segoe UI" w:hAnsi="Segoe UI" w:cs="Segoe UI"/>
                <w:sz w:val="21"/>
                <w:szCs w:val="21"/>
              </w:rPr>
            </w:pPr>
            <w:r w:rsidRPr="00B20488">
              <w:rPr>
                <w:rFonts w:ascii="Segoe UI" w:hAnsi="Segoe UI" w:cs="Segoe UI"/>
                <w:sz w:val="21"/>
                <w:szCs w:val="21"/>
              </w:rPr>
              <w:t>Some algorithms are included. For a data-handling project there is some attempt to normalise relations, describe the structure to be built and SQL to be used.</w:t>
            </w:r>
          </w:p>
        </w:tc>
        <w:tc>
          <w:tcPr>
            <w:tcW w:w="828" w:type="dxa"/>
            <w:vAlign w:val="center"/>
          </w:tcPr>
          <w:p w14:paraId="0F513B96" w14:textId="77777777" w:rsidR="007414E4" w:rsidRPr="00B20488" w:rsidRDefault="007414E4" w:rsidP="004D6839">
            <w:pPr>
              <w:jc w:val="center"/>
              <w:rPr>
                <w:rFonts w:ascii="Segoe UI" w:hAnsi="Segoe UI" w:cs="Arial"/>
                <w:sz w:val="21"/>
              </w:rPr>
            </w:pPr>
            <w:r w:rsidRPr="00B20488">
              <w:rPr>
                <w:rFonts w:ascii="Segoe UI" w:hAnsi="Segoe UI" w:cs="Arial"/>
                <w:sz w:val="21"/>
              </w:rPr>
              <w:t>4</w:t>
            </w:r>
            <w:r w:rsidR="00886940" w:rsidRPr="00B20488">
              <w:rPr>
                <w:rFonts w:ascii="Segoe UI" w:hAnsi="Segoe UI" w:cs="Arial"/>
                <w:sz w:val="21"/>
              </w:rPr>
              <w:t>–</w:t>
            </w:r>
            <w:r w:rsidRPr="00B20488">
              <w:rPr>
                <w:rFonts w:ascii="Segoe UI" w:hAnsi="Segoe UI" w:cs="Arial"/>
                <w:sz w:val="21"/>
              </w:rPr>
              <w:t>6</w:t>
            </w:r>
          </w:p>
        </w:tc>
      </w:tr>
      <w:tr w:rsidR="007414E4" w:rsidRPr="00B20488" w14:paraId="59A271C3" w14:textId="77777777" w:rsidTr="004D6839">
        <w:tc>
          <w:tcPr>
            <w:tcW w:w="1384" w:type="dxa"/>
            <w:vAlign w:val="center"/>
          </w:tcPr>
          <w:p w14:paraId="3356EF45" w14:textId="77777777" w:rsidR="007414E4" w:rsidRPr="00B20488" w:rsidRDefault="007414E4" w:rsidP="004D6839">
            <w:pPr>
              <w:jc w:val="center"/>
              <w:rPr>
                <w:rFonts w:ascii="Arial" w:hAnsi="Arial" w:cs="Arial"/>
                <w:b/>
              </w:rPr>
            </w:pPr>
            <w:r w:rsidRPr="00B20488">
              <w:rPr>
                <w:rFonts w:ascii="Segoe UI Semibold" w:hAnsi="Segoe UI Semibold" w:cs="Arial"/>
                <w:sz w:val="21"/>
              </w:rPr>
              <w:t>Lower Mark band</w:t>
            </w:r>
          </w:p>
        </w:tc>
        <w:tc>
          <w:tcPr>
            <w:tcW w:w="6804" w:type="dxa"/>
          </w:tcPr>
          <w:p w14:paraId="2925E5F0" w14:textId="77777777" w:rsidR="007414E4" w:rsidRPr="00B20488" w:rsidRDefault="00E3341E" w:rsidP="005A2ED5">
            <w:pPr>
              <w:rPr>
                <w:rFonts w:ascii="Segoe UI" w:hAnsi="Segoe UI" w:cs="Segoe UI"/>
                <w:spacing w:val="-2"/>
                <w:sz w:val="21"/>
                <w:szCs w:val="21"/>
              </w:rPr>
            </w:pPr>
            <w:r w:rsidRPr="00B20488">
              <w:rPr>
                <w:rFonts w:ascii="Segoe UI" w:hAnsi="Segoe UI" w:cs="Segoe UI"/>
                <w:spacing w:val="-2"/>
                <w:sz w:val="21"/>
                <w:szCs w:val="21"/>
              </w:rPr>
              <w:t xml:space="preserve">This would be a </w:t>
            </w:r>
            <w:r w:rsidRPr="00B20488">
              <w:rPr>
                <w:rFonts w:ascii="Segoe UI Semibold" w:hAnsi="Segoe UI Semibold" w:cs="Segoe UI"/>
                <w:spacing w:val="-2"/>
                <w:sz w:val="21"/>
                <w:szCs w:val="21"/>
              </w:rPr>
              <w:t>difficult design</w:t>
            </w:r>
            <w:r w:rsidRPr="00B20488">
              <w:rPr>
                <w:rFonts w:ascii="Segoe UI" w:hAnsi="Segoe UI" w:cs="Segoe UI"/>
                <w:spacing w:val="-2"/>
                <w:sz w:val="21"/>
                <w:szCs w:val="21"/>
              </w:rPr>
              <w:t xml:space="preserve"> for a third party to understand as </w:t>
            </w:r>
            <w:r w:rsidRPr="00B20488">
              <w:rPr>
                <w:rFonts w:ascii="Segoe UI Semibold" w:hAnsi="Segoe UI Semibold" w:cs="Segoe UI"/>
                <w:spacing w:val="-2"/>
                <w:sz w:val="21"/>
                <w:szCs w:val="21"/>
              </w:rPr>
              <w:t>key information</w:t>
            </w:r>
            <w:r w:rsidRPr="00B20488">
              <w:rPr>
                <w:rFonts w:ascii="Segoe UI" w:hAnsi="Segoe UI" w:cs="Segoe UI"/>
                <w:spacing w:val="-2"/>
                <w:sz w:val="21"/>
                <w:szCs w:val="21"/>
              </w:rPr>
              <w:t xml:space="preserve"> (algorithms, data dictionaries, data structures) is </w:t>
            </w:r>
            <w:r w:rsidRPr="00B20488">
              <w:rPr>
                <w:rFonts w:ascii="Segoe UI Semibold" w:hAnsi="Segoe UI Semibold" w:cs="Segoe UI"/>
                <w:spacing w:val="-2"/>
                <w:sz w:val="21"/>
                <w:szCs w:val="21"/>
              </w:rPr>
              <w:t>missing</w:t>
            </w:r>
            <w:r w:rsidRPr="00B20488">
              <w:rPr>
                <w:rFonts w:ascii="Segoe UI" w:hAnsi="Segoe UI" w:cs="Segoe UI"/>
                <w:spacing w:val="-2"/>
                <w:sz w:val="21"/>
                <w:szCs w:val="21"/>
              </w:rPr>
              <w:t xml:space="preserve"> or incomplete</w:t>
            </w:r>
          </w:p>
        </w:tc>
        <w:tc>
          <w:tcPr>
            <w:tcW w:w="828" w:type="dxa"/>
            <w:vAlign w:val="center"/>
          </w:tcPr>
          <w:p w14:paraId="2DF2E0AF" w14:textId="77777777" w:rsidR="007414E4" w:rsidRPr="00B20488" w:rsidRDefault="007414E4" w:rsidP="004D6839">
            <w:pPr>
              <w:jc w:val="center"/>
              <w:rPr>
                <w:rFonts w:ascii="Segoe UI" w:hAnsi="Segoe UI" w:cs="Arial"/>
                <w:sz w:val="21"/>
              </w:rPr>
            </w:pPr>
            <w:r w:rsidRPr="00B20488">
              <w:rPr>
                <w:rFonts w:ascii="Segoe UI" w:hAnsi="Segoe UI" w:cs="Arial"/>
                <w:sz w:val="21"/>
              </w:rPr>
              <w:t>0</w:t>
            </w:r>
            <w:r w:rsidR="00886940" w:rsidRPr="00B20488">
              <w:rPr>
                <w:rFonts w:ascii="Segoe UI" w:hAnsi="Segoe UI" w:cs="Arial"/>
                <w:sz w:val="21"/>
              </w:rPr>
              <w:t>–</w:t>
            </w:r>
            <w:r w:rsidRPr="00B20488">
              <w:rPr>
                <w:rFonts w:ascii="Segoe UI" w:hAnsi="Segoe UI" w:cs="Arial"/>
                <w:sz w:val="21"/>
              </w:rPr>
              <w:t>3</w:t>
            </w:r>
          </w:p>
        </w:tc>
      </w:tr>
    </w:tbl>
    <w:p w14:paraId="47F33E06" w14:textId="77777777" w:rsidR="007414E4" w:rsidRPr="00B20488" w:rsidRDefault="007414E4" w:rsidP="00E3341E">
      <w:pPr>
        <w:spacing w:line="480" w:lineRule="auto"/>
        <w:rPr>
          <w:sz w:val="2"/>
        </w:rPr>
      </w:pPr>
    </w:p>
    <w:bookmarkStart w:id="35" w:name="_Toc500405957"/>
    <w:p w14:paraId="599F5381" w14:textId="7903D237" w:rsidR="007414E4" w:rsidRPr="00B20488" w:rsidRDefault="00D7012D" w:rsidP="00006941">
      <w:pPr>
        <w:pStyle w:val="H1"/>
      </w:pPr>
      <w:r w:rsidRPr="00B20488">
        <w:rPr>
          <w:rFonts w:ascii="Calibri" w:hAnsi="Calibri" w:cs="Arial"/>
          <w:noProof/>
          <w:lang w:eastAsia="en-GB"/>
        </w:rPr>
        <w:lastRenderedPageBreak/>
        <mc:AlternateContent>
          <mc:Choice Requires="wps">
            <w:drawing>
              <wp:anchor distT="0" distB="0" distL="114300" distR="114300" simplePos="0" relativeHeight="251783168" behindDoc="0" locked="0" layoutInCell="1" allowOverlap="1" wp14:anchorId="1878B807" wp14:editId="378BB465">
                <wp:simplePos x="0" y="0"/>
                <wp:positionH relativeFrom="margin">
                  <wp:posOffset>-102235</wp:posOffset>
                </wp:positionH>
                <wp:positionV relativeFrom="paragraph">
                  <wp:posOffset>535940</wp:posOffset>
                </wp:positionV>
                <wp:extent cx="6659880" cy="847725"/>
                <wp:effectExtent l="0" t="0" r="26670" b="28575"/>
                <wp:wrapNone/>
                <wp:docPr id="260" name="Rounded Rectangle 260"/>
                <wp:cNvGraphicFramePr/>
                <a:graphic xmlns:a="http://schemas.openxmlformats.org/drawingml/2006/main">
                  <a:graphicData uri="http://schemas.microsoft.com/office/word/2010/wordprocessingShape">
                    <wps:wsp>
                      <wps:cNvSpPr/>
                      <wps:spPr>
                        <a:xfrm>
                          <a:off x="0" y="0"/>
                          <a:ext cx="6659880" cy="847725"/>
                        </a:xfrm>
                        <a:prstGeom prst="roundRect">
                          <a:avLst>
                            <a:gd name="adj" fmla="val 2522"/>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FD9F0" id="Rounded Rectangle 260" o:spid="_x0000_s1026" style="position:absolute;margin-left:-8.05pt;margin-top:42.2pt;width:524.4pt;height:66.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6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" filled="f" strokecolor="black [3213]">
                <w10:wrap anchorx="margin"/>
              </v:roundrect>
            </w:pict>
          </mc:Fallback>
        </mc:AlternateContent>
      </w:r>
      <w:r w:rsidR="0004699A">
        <w:t>5.</w:t>
      </w:r>
      <w:r w:rsidR="00DD66D9" w:rsidRPr="00B20488">
        <w:t xml:space="preserve"> </w:t>
      </w:r>
      <w:r w:rsidR="007414E4" w:rsidRPr="00B20488">
        <w:t>Technical Solution</w:t>
      </w:r>
      <w:bookmarkEnd w:id="35"/>
    </w:p>
    <w:p w14:paraId="50536835" w14:textId="77777777" w:rsidR="007414E4" w:rsidRPr="00B20488" w:rsidRDefault="007414E4" w:rsidP="005A2ED5">
      <w:pPr>
        <w:rPr>
          <w:rFonts w:ascii="Segoe UI" w:hAnsi="Segoe UI" w:cs="Arial"/>
          <w:i/>
          <w:sz w:val="21"/>
          <w:szCs w:val="24"/>
        </w:rPr>
      </w:pPr>
      <w:r w:rsidRPr="00B20488">
        <w:rPr>
          <w:rFonts w:ascii="Segoe UI" w:hAnsi="Segoe UI" w:cs="Arial"/>
          <w:i/>
          <w:sz w:val="21"/>
          <w:szCs w:val="24"/>
        </w:rPr>
        <w:t>The purpose of the section of your project report is to show that you have built a solution to meet your objectives (set out in Analysis).</w:t>
      </w:r>
      <w:r w:rsidR="00CE7A5E" w:rsidRPr="00B20488">
        <w:rPr>
          <w:rFonts w:ascii="Segoe UI" w:hAnsi="Segoe UI" w:cs="Arial"/>
          <w:i/>
          <w:sz w:val="21"/>
          <w:szCs w:val="24"/>
        </w:rPr>
        <w:t xml:space="preserve">  </w:t>
      </w:r>
      <w:r w:rsidRPr="00B20488">
        <w:rPr>
          <w:rFonts w:ascii="Segoe UI" w:hAnsi="Segoe UI" w:cs="Arial"/>
          <w:i/>
          <w:sz w:val="21"/>
          <w:szCs w:val="24"/>
        </w:rPr>
        <w:t>This is the section with the largest marks so you should ensure that this is thoroughly documented</w:t>
      </w:r>
      <w:r w:rsidR="00CE7A5E" w:rsidRPr="00B20488">
        <w:rPr>
          <w:rFonts w:ascii="Segoe UI" w:hAnsi="Segoe UI" w:cs="Arial"/>
          <w:i/>
          <w:sz w:val="21"/>
          <w:szCs w:val="24"/>
        </w:rPr>
        <w:t xml:space="preserve">.  </w:t>
      </w:r>
      <w:r w:rsidRPr="00B20488">
        <w:rPr>
          <w:rFonts w:ascii="Segoe UI" w:hAnsi="Segoe UI" w:cs="Arial"/>
          <w:i/>
          <w:sz w:val="21"/>
          <w:szCs w:val="24"/>
        </w:rPr>
        <w:t>If you are producing your technical solution as a series of prototypes make sure you read the chapter on prototyping first.</w:t>
      </w:r>
    </w:p>
    <w:p w14:paraId="2AD1AC1F" w14:textId="77777777" w:rsidR="00953453" w:rsidRPr="00B20488" w:rsidRDefault="00953453" w:rsidP="005A2ED5">
      <w:pPr>
        <w:rPr>
          <w:rFonts w:ascii="Calibri" w:hAnsi="Calibri" w:cs="Arial"/>
          <w:sz w:val="34"/>
        </w:rPr>
      </w:pPr>
    </w:p>
    <w:p w14:paraId="48C4E632" w14:textId="77777777" w:rsidR="007414E4" w:rsidRPr="00B20488" w:rsidRDefault="00CE7A5E" w:rsidP="00DD66D9">
      <w:pPr>
        <w:pStyle w:val="alpha"/>
      </w:pPr>
      <w:bookmarkStart w:id="36" w:name="_Toc500405958"/>
      <w:r w:rsidRPr="00B20488">
        <w:t>5</w:t>
      </w:r>
      <w:r w:rsidR="00DD66D9" w:rsidRPr="00B20488">
        <w:t>.</w:t>
      </w:r>
      <w:r w:rsidR="007414E4" w:rsidRPr="00B20488">
        <w:t xml:space="preserve">1 – Documentation advice specific to </w:t>
      </w:r>
      <w:r w:rsidRPr="00B20488">
        <w:t>d</w:t>
      </w:r>
      <w:r w:rsidR="007414E4" w:rsidRPr="00B20488">
        <w:t>ata-</w:t>
      </w:r>
      <w:r w:rsidRPr="00B20488">
        <w:t>h</w:t>
      </w:r>
      <w:r w:rsidR="007414E4" w:rsidRPr="00B20488">
        <w:t xml:space="preserve">andling </w:t>
      </w:r>
      <w:r w:rsidRPr="00B20488">
        <w:t>p</w:t>
      </w:r>
      <w:r w:rsidR="007414E4" w:rsidRPr="00B20488">
        <w:t>rojects</w:t>
      </w:r>
      <w:bookmarkEnd w:id="36"/>
    </w:p>
    <w:p w14:paraId="44BFEA33" w14:textId="77777777" w:rsidR="007414E4" w:rsidRPr="00B20488" w:rsidRDefault="007414E4" w:rsidP="005A2ED5">
      <w:pPr>
        <w:rPr>
          <w:rFonts w:ascii="Segoe UI" w:hAnsi="Segoe UI" w:cs="Segoe UI"/>
          <w:sz w:val="21"/>
          <w:szCs w:val="24"/>
        </w:rPr>
      </w:pPr>
      <w:r w:rsidRPr="00B20488">
        <w:rPr>
          <w:rFonts w:ascii="Segoe UI" w:hAnsi="Segoe UI" w:cs="Segoe UI"/>
          <w:sz w:val="21"/>
          <w:szCs w:val="24"/>
        </w:rPr>
        <w:t>If your project involves any data handling using a relational data structure (two or more related tables) then you should provide evidence of:</w:t>
      </w:r>
    </w:p>
    <w:p w14:paraId="11887ECC" w14:textId="77777777" w:rsidR="007414E4" w:rsidRPr="00B20488" w:rsidRDefault="007414E4" w:rsidP="005A2ED5">
      <w:pPr>
        <w:rPr>
          <w:rFonts w:ascii="Segoe UI" w:hAnsi="Segoe UI" w:cs="Arial"/>
          <w:sz w:val="13"/>
          <w:szCs w:val="24"/>
        </w:rPr>
      </w:pPr>
    </w:p>
    <w:p w14:paraId="3C750A89" w14:textId="77777777" w:rsidR="007414E4" w:rsidRPr="00B20488" w:rsidRDefault="007414E4" w:rsidP="00C159F6">
      <w:pPr>
        <w:pStyle w:val="h1alt2"/>
      </w:pPr>
      <w:r w:rsidRPr="00B20488">
        <w:t>Evidence of setting up tables and setting relationships</w:t>
      </w:r>
    </w:p>
    <w:p w14:paraId="71220CF9" w14:textId="77777777" w:rsidR="007414E4" w:rsidRPr="00B20488" w:rsidRDefault="007414E4" w:rsidP="00F02B5C">
      <w:pPr>
        <w:pStyle w:val="ListParagraph"/>
        <w:ind w:left="0"/>
        <w:rPr>
          <w:rFonts w:ascii="Segoe UI" w:hAnsi="Segoe UI" w:cs="Arial"/>
          <w:sz w:val="21"/>
          <w:szCs w:val="24"/>
        </w:rPr>
      </w:pPr>
      <w:r w:rsidRPr="00B20488">
        <w:rPr>
          <w:rFonts w:ascii="Segoe UI" w:hAnsi="Segoe UI" w:cs="Arial"/>
          <w:sz w:val="21"/>
          <w:szCs w:val="24"/>
        </w:rPr>
        <w:t>Because there is a requirement for a fully coded solution – the setting up of the tables and relationships should be done using DDL statements embedded in whichever programming language you are using to create your solution</w:t>
      </w:r>
      <w:r w:rsidR="00886940" w:rsidRPr="00B20488">
        <w:rPr>
          <w:rFonts w:ascii="Segoe UI" w:hAnsi="Segoe UI" w:cs="Arial"/>
          <w:sz w:val="21"/>
          <w:szCs w:val="24"/>
        </w:rPr>
        <w:t xml:space="preserve">.  </w:t>
      </w:r>
      <w:r w:rsidRPr="00B20488">
        <w:rPr>
          <w:rFonts w:ascii="Segoe UI" w:hAnsi="Segoe UI" w:cs="Arial"/>
          <w:sz w:val="21"/>
          <w:szCs w:val="24"/>
        </w:rPr>
        <w:t>(CREATE TABLE)</w:t>
      </w:r>
      <w:r w:rsidR="00886940" w:rsidRPr="00B20488">
        <w:rPr>
          <w:rFonts w:ascii="Segoe UI" w:hAnsi="Segoe UI" w:cs="Arial"/>
          <w:sz w:val="21"/>
          <w:szCs w:val="24"/>
        </w:rPr>
        <w:t xml:space="preserve">.  </w:t>
      </w:r>
      <w:r w:rsidRPr="00B20488">
        <w:rPr>
          <w:rFonts w:ascii="Segoe UI" w:hAnsi="Segoe UI" w:cs="Arial"/>
          <w:sz w:val="21"/>
          <w:szCs w:val="24"/>
        </w:rPr>
        <w:t xml:space="preserve">See </w:t>
      </w:r>
      <w:r w:rsidRPr="00B20488">
        <w:rPr>
          <w:rFonts w:ascii="Segoe UI Semibold" w:hAnsi="Segoe UI Semibold" w:cs="Arial"/>
          <w:sz w:val="21"/>
          <w:szCs w:val="24"/>
        </w:rPr>
        <w:t>Example 4</w:t>
      </w:r>
      <w:r w:rsidRPr="00B20488">
        <w:rPr>
          <w:rFonts w:ascii="Segoe UI" w:hAnsi="Segoe UI" w:cs="Arial"/>
          <w:sz w:val="21"/>
          <w:szCs w:val="24"/>
        </w:rPr>
        <w:t xml:space="preserve"> (created in VB.NET):</w:t>
      </w:r>
    </w:p>
    <w:p w14:paraId="4258992E" w14:textId="77777777" w:rsidR="007414E4" w:rsidRPr="00B20488" w:rsidRDefault="007414E4" w:rsidP="005A2ED5">
      <w:pPr>
        <w:pStyle w:val="ListParagraph"/>
        <w:rPr>
          <w:rFonts w:ascii="Segoe UI" w:hAnsi="Segoe UI" w:cs="Arial"/>
          <w:sz w:val="21"/>
        </w:rPr>
      </w:pPr>
    </w:p>
    <w:p w14:paraId="5BF942C4"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Example 4 – An example of code used to create a relational database structure</w:t>
      </w:r>
    </w:p>
    <w:p w14:paraId="048336DE" w14:textId="77777777" w:rsidR="007414E4" w:rsidRPr="00B20488" w:rsidRDefault="007414E4" w:rsidP="005A2ED5">
      <w:pPr>
        <w:pStyle w:val="ListParagraph"/>
        <w:rPr>
          <w:rFonts w:ascii="Segoe UI" w:hAnsi="Segoe UI" w:cs="Arial"/>
          <w:sz w:val="21"/>
        </w:rPr>
      </w:pPr>
      <w:r w:rsidRPr="00B20488">
        <w:rPr>
          <w:rFonts w:ascii="Calibri" w:hAnsi="Calibri" w:cs="Arial"/>
          <w:noProof/>
          <w:sz w:val="24"/>
          <w:szCs w:val="24"/>
          <w:lang w:eastAsia="en-GB"/>
        </w:rPr>
        <mc:AlternateContent>
          <mc:Choice Requires="wps">
            <w:drawing>
              <wp:anchor distT="0" distB="0" distL="114300" distR="114300" simplePos="0" relativeHeight="251728896" behindDoc="1" locked="0" layoutInCell="1" allowOverlap="1" wp14:anchorId="1C40460C" wp14:editId="059468A0">
                <wp:simplePos x="0" y="0"/>
                <wp:positionH relativeFrom="margin">
                  <wp:align>center</wp:align>
                </wp:positionH>
                <wp:positionV relativeFrom="paragraph">
                  <wp:posOffset>86360</wp:posOffset>
                </wp:positionV>
                <wp:extent cx="6587490" cy="5248275"/>
                <wp:effectExtent l="0" t="0" r="22860" b="28575"/>
                <wp:wrapNone/>
                <wp:docPr id="313" name="Text Box 313"/>
                <wp:cNvGraphicFramePr/>
                <a:graphic xmlns:a="http://schemas.openxmlformats.org/drawingml/2006/main">
                  <a:graphicData uri="http://schemas.microsoft.com/office/word/2010/wordprocessingShape">
                    <wps:wsp>
                      <wps:cNvSpPr txBox="1"/>
                      <wps:spPr>
                        <a:xfrm>
                          <a:off x="0" y="0"/>
                          <a:ext cx="6587490" cy="5248275"/>
                        </a:xfrm>
                        <a:prstGeom prst="roundRect">
                          <a:avLst>
                            <a:gd name="adj" fmla="val 0"/>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54C6B9E"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Private Sub </w:t>
                            </w:r>
                            <w:proofErr w:type="spellStart"/>
                            <w:proofErr w:type="gramStart"/>
                            <w:r w:rsidRPr="00A42C67">
                              <w:rPr>
                                <w:rFonts w:ascii="Courier New" w:hAnsi="Courier New" w:cs="Courier New"/>
                                <w:color w:val="000000" w:themeColor="text1"/>
                                <w:sz w:val="19"/>
                                <w:szCs w:val="19"/>
                              </w:rPr>
                              <w:t>createorderstable</w:t>
                            </w:r>
                            <w:proofErr w:type="spellEnd"/>
                            <w:r w:rsidRPr="00A42C67">
                              <w:rPr>
                                <w:rFonts w:ascii="Courier New" w:hAnsi="Courier New" w:cs="Courier New"/>
                                <w:color w:val="000000" w:themeColor="text1"/>
                                <w:sz w:val="19"/>
                                <w:szCs w:val="19"/>
                              </w:rPr>
                              <w:t>(</w:t>
                            </w:r>
                            <w:proofErr w:type="spellStart"/>
                            <w:proofErr w:type="gramEnd"/>
                            <w:r w:rsidRPr="00A42C67">
                              <w:rPr>
                                <w:rFonts w:ascii="Courier New" w:hAnsi="Courier New" w:cs="Courier New"/>
                                <w:color w:val="000000" w:themeColor="text1"/>
                                <w:sz w:val="19"/>
                                <w:szCs w:val="19"/>
                              </w:rPr>
                              <w:t>ByRef</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dbconnectstring</w:t>
                            </w:r>
                            <w:proofErr w:type="spellEnd"/>
                            <w:r w:rsidRPr="00A42C67">
                              <w:rPr>
                                <w:rFonts w:ascii="Courier New" w:hAnsi="Courier New" w:cs="Courier New"/>
                                <w:color w:val="000000" w:themeColor="text1"/>
                                <w:sz w:val="19"/>
                                <w:szCs w:val="19"/>
                              </w:rPr>
                              <w:t xml:space="preserve"> As String)</w:t>
                            </w:r>
                          </w:p>
                          <w:p w14:paraId="5FC935E8" w14:textId="77777777" w:rsidR="00B20488" w:rsidRPr="00A42C67" w:rsidRDefault="00B20488" w:rsidP="00A42C67">
                            <w:pPr>
                              <w:tabs>
                                <w:tab w:val="left" w:pos="851"/>
                              </w:tabs>
                              <w:autoSpaceDE w:val="0"/>
                              <w:autoSpaceDN w:val="0"/>
                              <w:adjustRightInd w:val="0"/>
                              <w:spacing w:before="60" w:after="120"/>
                              <w:ind w:left="936" w:hanging="936"/>
                              <w:rPr>
                                <w:rFonts w:ascii="Courier New" w:hAnsi="Courier New" w:cs="Courier New"/>
                                <w:color w:val="008000"/>
                                <w:sz w:val="19"/>
                                <w:szCs w:val="19"/>
                              </w:rPr>
                            </w:pPr>
                            <w:r w:rsidRPr="00A42C67">
                              <w:rPr>
                                <w:rFonts w:ascii="Courier New" w:hAnsi="Courier New" w:cs="Courier New"/>
                                <w:color w:val="000000" w:themeColor="text1"/>
                                <w:sz w:val="19"/>
                                <w:szCs w:val="19"/>
                              </w:rPr>
                              <w:t xml:space="preserve">        </w:t>
                            </w:r>
                            <w:r w:rsidRPr="00A42C67">
                              <w:rPr>
                                <w:rFonts w:ascii="Courier New" w:hAnsi="Courier New" w:cs="Courier New"/>
                                <w:i/>
                                <w:color w:val="008000"/>
                                <w:sz w:val="19"/>
                                <w:szCs w:val="19"/>
                              </w:rPr>
                              <w:t xml:space="preserve">'the connection provider and </w:t>
                            </w:r>
                            <w:proofErr w:type="spellStart"/>
                            <w:r w:rsidRPr="00A42C67">
                              <w:rPr>
                                <w:rFonts w:ascii="Courier New" w:hAnsi="Courier New" w:cs="Courier New"/>
                                <w:i/>
                                <w:color w:val="008000"/>
                                <w:sz w:val="19"/>
                                <w:szCs w:val="19"/>
                              </w:rPr>
                              <w:t>filepath</w:t>
                            </w:r>
                            <w:proofErr w:type="spellEnd"/>
                            <w:r w:rsidRPr="00A42C67">
                              <w:rPr>
                                <w:rFonts w:ascii="Courier New" w:hAnsi="Courier New" w:cs="Courier New"/>
                                <w:i/>
                                <w:color w:val="008000"/>
                                <w:sz w:val="19"/>
                                <w:szCs w:val="19"/>
                              </w:rPr>
                              <w:t xml:space="preserve"> to the database (data source) are passed as a parameter from the procedure where the button on the form is clicked to create the tables</w:t>
                            </w:r>
                          </w:p>
                          <w:p w14:paraId="4525F73F"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Using con </w:t>
                            </w:r>
                            <w:proofErr w:type="gramStart"/>
                            <w:r w:rsidRPr="00A42C67">
                              <w:rPr>
                                <w:rFonts w:ascii="Courier New" w:hAnsi="Courier New" w:cs="Courier New"/>
                                <w:color w:val="000000" w:themeColor="text1"/>
                                <w:sz w:val="19"/>
                                <w:szCs w:val="19"/>
                              </w:rPr>
                              <w:t>As</w:t>
                            </w:r>
                            <w:proofErr w:type="gramEnd"/>
                            <w:r w:rsidRPr="00A42C67">
                              <w:rPr>
                                <w:rFonts w:ascii="Courier New" w:hAnsi="Courier New" w:cs="Courier New"/>
                                <w:color w:val="000000" w:themeColor="text1"/>
                                <w:sz w:val="19"/>
                                <w:szCs w:val="19"/>
                              </w:rPr>
                              <w:t xml:space="preserve"> New </w:t>
                            </w:r>
                            <w:proofErr w:type="spellStart"/>
                            <w:r w:rsidRPr="00A42C67">
                              <w:rPr>
                                <w:rFonts w:ascii="Courier New" w:hAnsi="Courier New" w:cs="Courier New"/>
                                <w:color w:val="000000" w:themeColor="text1"/>
                                <w:sz w:val="19"/>
                                <w:szCs w:val="19"/>
                              </w:rPr>
                              <w:t>OleDbConnection</w:t>
                            </w:r>
                            <w:proofErr w:type="spellEnd"/>
                            <w:r w:rsidRPr="00A42C67">
                              <w:rPr>
                                <w:rFonts w:ascii="Courier New" w:hAnsi="Courier New" w:cs="Courier New"/>
                                <w:color w:val="000000" w:themeColor="text1"/>
                                <w:sz w:val="19"/>
                                <w:szCs w:val="19"/>
                              </w:rPr>
                              <w:t>(</w:t>
                            </w:r>
                            <w:proofErr w:type="spellStart"/>
                            <w:r w:rsidRPr="00A42C67">
                              <w:rPr>
                                <w:rFonts w:ascii="Courier New" w:hAnsi="Courier New" w:cs="Courier New"/>
                                <w:color w:val="000000" w:themeColor="text1"/>
                                <w:sz w:val="19"/>
                                <w:szCs w:val="19"/>
                              </w:rPr>
                              <w:t>dbconnectstring</w:t>
                            </w:r>
                            <w:proofErr w:type="spellEnd"/>
                            <w:r w:rsidRPr="00A42C67">
                              <w:rPr>
                                <w:rFonts w:ascii="Courier New" w:hAnsi="Courier New" w:cs="Courier New"/>
                                <w:color w:val="000000" w:themeColor="text1"/>
                                <w:sz w:val="19"/>
                                <w:szCs w:val="19"/>
                              </w:rPr>
                              <w:t>)</w:t>
                            </w:r>
                          </w:p>
                          <w:p w14:paraId="5C8B104A"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color w:val="000000" w:themeColor="text1"/>
                                <w:sz w:val="19"/>
                                <w:szCs w:val="19"/>
                              </w:rPr>
                              <w:t>con.Open</w:t>
                            </w:r>
                            <w:proofErr w:type="spellEnd"/>
                            <w:proofErr w:type="gramEnd"/>
                            <w:r w:rsidRPr="00A42C67">
                              <w:rPr>
                                <w:rFonts w:ascii="Courier New" w:hAnsi="Courier New" w:cs="Courier New"/>
                                <w:color w:val="000000" w:themeColor="text1"/>
                                <w:sz w:val="19"/>
                                <w:szCs w:val="19"/>
                              </w:rPr>
                              <w:t>()</w:t>
                            </w:r>
                          </w:p>
                          <w:p w14:paraId="5DFCD001" w14:textId="77777777" w:rsidR="00B20488" w:rsidRPr="00A42C67" w:rsidRDefault="00B20488" w:rsidP="00A42C67">
                            <w:pPr>
                              <w:autoSpaceDE w:val="0"/>
                              <w:autoSpaceDN w:val="0"/>
                              <w:adjustRightInd w:val="0"/>
                              <w:spacing w:before="60" w:after="120"/>
                              <w:ind w:left="1843" w:hanging="1843"/>
                              <w:rPr>
                                <w:rFonts w:ascii="Courier New" w:hAnsi="Courier New" w:cs="Courier New"/>
                                <w:i/>
                                <w:color w:val="008000"/>
                                <w:sz w:val="19"/>
                                <w:szCs w:val="19"/>
                              </w:rPr>
                            </w:pPr>
                            <w:r w:rsidRPr="00A42C67">
                              <w:rPr>
                                <w:rFonts w:ascii="Courier New" w:hAnsi="Courier New" w:cs="Courier New"/>
                                <w:i/>
                                <w:color w:val="008000"/>
                                <w:sz w:val="19"/>
                                <w:szCs w:val="19"/>
                              </w:rPr>
                              <w:t xml:space="preserve">            'the connection to the database is opened</w:t>
                            </w:r>
                          </w:p>
                          <w:p w14:paraId="46C4B07F"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Using </w:t>
                            </w:r>
                            <w:proofErr w:type="spellStart"/>
                            <w:r w:rsidRPr="00A42C67">
                              <w:rPr>
                                <w:rFonts w:ascii="Courier New" w:hAnsi="Courier New" w:cs="Courier New"/>
                                <w:color w:val="000000" w:themeColor="text1"/>
                                <w:sz w:val="19"/>
                                <w:szCs w:val="19"/>
                              </w:rPr>
                              <w:t>cmd</w:t>
                            </w:r>
                            <w:proofErr w:type="spellEnd"/>
                            <w:r w:rsidRPr="00A42C67">
                              <w:rPr>
                                <w:rFonts w:ascii="Courier New" w:hAnsi="Courier New" w:cs="Courier New"/>
                                <w:color w:val="000000" w:themeColor="text1"/>
                                <w:sz w:val="19"/>
                                <w:szCs w:val="19"/>
                              </w:rPr>
                              <w:t xml:space="preserve"> As New </w:t>
                            </w:r>
                            <w:proofErr w:type="spellStart"/>
                            <w:r w:rsidRPr="00A42C67">
                              <w:rPr>
                                <w:rFonts w:ascii="Courier New" w:hAnsi="Courier New" w:cs="Courier New"/>
                                <w:color w:val="000000" w:themeColor="text1"/>
                                <w:sz w:val="19"/>
                                <w:szCs w:val="19"/>
                              </w:rPr>
                              <w:t>OleDbCommand</w:t>
                            </w:r>
                            <w:proofErr w:type="spellEnd"/>
                          </w:p>
                          <w:p w14:paraId="02B3D4D4"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cmd.Connection</w:t>
                            </w:r>
                            <w:proofErr w:type="spellEnd"/>
                            <w:r w:rsidRPr="00A42C67">
                              <w:rPr>
                                <w:rFonts w:ascii="Courier New" w:hAnsi="Courier New" w:cs="Courier New"/>
                                <w:color w:val="000000" w:themeColor="text1"/>
                                <w:sz w:val="19"/>
                                <w:szCs w:val="19"/>
                              </w:rPr>
                              <w:t xml:space="preserve"> = con</w:t>
                            </w:r>
                          </w:p>
                          <w:p w14:paraId="47F87094" w14:textId="77777777" w:rsidR="00B20488" w:rsidRPr="00A42C67" w:rsidRDefault="00B20488" w:rsidP="00A42C67">
                            <w:pPr>
                              <w:tabs>
                                <w:tab w:val="right" w:pos="1843"/>
                              </w:tabs>
                              <w:autoSpaceDE w:val="0"/>
                              <w:autoSpaceDN w:val="0"/>
                              <w:adjustRightInd w:val="0"/>
                              <w:spacing w:before="60" w:after="120"/>
                              <w:ind w:left="1843" w:hanging="1843"/>
                              <w:rPr>
                                <w:rFonts w:ascii="Courier New" w:hAnsi="Courier New" w:cs="Courier New"/>
                                <w:i/>
                                <w:color w:val="000000" w:themeColor="text1"/>
                                <w:sz w:val="19"/>
                                <w:szCs w:val="19"/>
                              </w:rPr>
                            </w:pPr>
                            <w:r w:rsidRPr="00A42C67">
                              <w:rPr>
                                <w:rFonts w:ascii="Courier New" w:hAnsi="Courier New" w:cs="Courier New"/>
                                <w:i/>
                                <w:color w:val="008000"/>
                                <w:sz w:val="19"/>
                                <w:szCs w:val="19"/>
                              </w:rPr>
                              <w:t xml:space="preserve">                'the command that will create the tables is set to use the provider and </w:t>
                            </w:r>
                            <w:proofErr w:type="spellStart"/>
                            <w:r w:rsidRPr="00A42C67">
                              <w:rPr>
                                <w:rFonts w:ascii="Courier New" w:hAnsi="Courier New" w:cs="Courier New"/>
                                <w:i/>
                                <w:color w:val="008000"/>
                                <w:sz w:val="19"/>
                                <w:szCs w:val="19"/>
                              </w:rPr>
                              <w:t>filepath</w:t>
                            </w:r>
                            <w:proofErr w:type="spellEnd"/>
                            <w:r w:rsidRPr="00A42C67">
                              <w:rPr>
                                <w:rFonts w:ascii="Courier New" w:hAnsi="Courier New" w:cs="Courier New"/>
                                <w:i/>
                                <w:color w:val="008000"/>
                                <w:sz w:val="19"/>
                                <w:szCs w:val="19"/>
                              </w:rPr>
                              <w:t xml:space="preserve"> passed as a parameter to connect with</w:t>
                            </w:r>
                          </w:p>
                          <w:p w14:paraId="2103B403" w14:textId="77777777" w:rsidR="00B20488" w:rsidRPr="00A42C67" w:rsidRDefault="00B20488" w:rsidP="00A42C67">
                            <w:pPr>
                              <w:tabs>
                                <w:tab w:val="right" w:pos="1843"/>
                              </w:tabs>
                              <w:autoSpaceDE w:val="0"/>
                              <w:autoSpaceDN w:val="0"/>
                              <w:adjustRightInd w:val="0"/>
                              <w:ind w:left="1843" w:hanging="1843"/>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cmd.CommandText</w:t>
                            </w:r>
                            <w:proofErr w:type="spellEnd"/>
                            <w:r w:rsidRPr="00A42C67">
                              <w:rPr>
                                <w:rFonts w:ascii="Courier New" w:hAnsi="Courier New" w:cs="Courier New"/>
                                <w:color w:val="000000" w:themeColor="text1"/>
                                <w:sz w:val="19"/>
                                <w:szCs w:val="19"/>
                              </w:rPr>
                              <w:t xml:space="preserve"> = "CREATE TABLE </w:t>
                            </w:r>
                            <w:proofErr w:type="spellStart"/>
                            <w:r w:rsidRPr="00A42C67">
                              <w:rPr>
                                <w:rFonts w:ascii="Courier New" w:hAnsi="Courier New" w:cs="Courier New"/>
                                <w:color w:val="000000" w:themeColor="text1"/>
                                <w:sz w:val="19"/>
                                <w:szCs w:val="19"/>
                              </w:rPr>
                              <w:t>TBLOrders</w:t>
                            </w:r>
                            <w:proofErr w:type="spellEnd"/>
                            <w:r w:rsidRPr="00A42C67">
                              <w:rPr>
                                <w:rFonts w:ascii="Courier New" w:hAnsi="Courier New" w:cs="Courier New"/>
                                <w:color w:val="000000" w:themeColor="text1"/>
                                <w:sz w:val="19"/>
                                <w:szCs w:val="19"/>
                              </w:rPr>
                              <w:t>(</w:t>
                            </w:r>
                            <w:proofErr w:type="spellStart"/>
                            <w:r w:rsidRPr="00A42C67">
                              <w:rPr>
                                <w:rFonts w:ascii="Courier New" w:hAnsi="Courier New" w:cs="Courier New"/>
                                <w:color w:val="000000" w:themeColor="text1"/>
                                <w:sz w:val="19"/>
                                <w:szCs w:val="19"/>
                              </w:rPr>
                              <w:t>OrderID</w:t>
                            </w:r>
                            <w:proofErr w:type="spellEnd"/>
                            <w:r w:rsidRPr="00A42C67">
                              <w:rPr>
                                <w:rFonts w:ascii="Courier New" w:hAnsi="Courier New" w:cs="Courier New"/>
                                <w:color w:val="000000" w:themeColor="text1"/>
                                <w:sz w:val="19"/>
                                <w:szCs w:val="19"/>
                              </w:rPr>
                              <w:t xml:space="preserve"> INT NOT NULL PRIMARY </w:t>
                            </w:r>
                            <w:proofErr w:type="spellStart"/>
                            <w:r w:rsidRPr="00A42C67">
                              <w:rPr>
                                <w:rFonts w:ascii="Courier New" w:hAnsi="Courier New" w:cs="Courier New"/>
                                <w:color w:val="000000" w:themeColor="text1"/>
                                <w:sz w:val="19"/>
                                <w:szCs w:val="19"/>
                              </w:rPr>
                              <w:t>KEY,OrderMadeDate</w:t>
                            </w:r>
                            <w:proofErr w:type="spellEnd"/>
                            <w:r w:rsidRPr="00A42C67">
                              <w:rPr>
                                <w:rFonts w:ascii="Courier New" w:hAnsi="Courier New" w:cs="Courier New"/>
                                <w:color w:val="000000" w:themeColor="text1"/>
                                <w:sz w:val="19"/>
                                <w:szCs w:val="19"/>
                              </w:rPr>
                              <w:t xml:space="preserve"> DATE NOT </w:t>
                            </w:r>
                            <w:proofErr w:type="spellStart"/>
                            <w:r w:rsidRPr="00A42C67">
                              <w:rPr>
                                <w:rFonts w:ascii="Courier New" w:hAnsi="Courier New" w:cs="Courier New"/>
                                <w:color w:val="000000" w:themeColor="text1"/>
                                <w:sz w:val="19"/>
                                <w:szCs w:val="19"/>
                              </w:rPr>
                              <w:t>NULL,OrderTotal</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CURRENCY,OrderVAT</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CURRENCY,LabourCost</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CURRENCY,DateCompleted</w:t>
                            </w:r>
                            <w:proofErr w:type="spellEnd"/>
                            <w:r w:rsidRPr="00A42C67">
                              <w:rPr>
                                <w:rFonts w:ascii="Courier New" w:hAnsi="Courier New" w:cs="Courier New"/>
                                <w:color w:val="000000" w:themeColor="text1"/>
                                <w:sz w:val="19"/>
                                <w:szCs w:val="19"/>
                              </w:rPr>
                              <w:t xml:space="preserve"> DATE, </w:t>
                            </w:r>
                            <w:proofErr w:type="spellStart"/>
                            <w:r w:rsidRPr="00A42C67">
                              <w:rPr>
                                <w:rFonts w:ascii="Courier New" w:hAnsi="Courier New" w:cs="Courier New"/>
                                <w:color w:val="000000" w:themeColor="text1"/>
                                <w:sz w:val="19"/>
                                <w:szCs w:val="19"/>
                              </w:rPr>
                              <w:t>CustomerID</w:t>
                            </w:r>
                            <w:proofErr w:type="spellEnd"/>
                            <w:r w:rsidRPr="00A42C67">
                              <w:rPr>
                                <w:rFonts w:ascii="Courier New" w:hAnsi="Courier New" w:cs="Courier New"/>
                                <w:color w:val="000000" w:themeColor="text1"/>
                                <w:sz w:val="19"/>
                                <w:szCs w:val="19"/>
                              </w:rPr>
                              <w:t xml:space="preserve"> INT CONSTRAINT </w:t>
                            </w:r>
                            <w:proofErr w:type="spellStart"/>
                            <w:r w:rsidRPr="00A42C67">
                              <w:rPr>
                                <w:rFonts w:ascii="Courier New" w:hAnsi="Courier New" w:cs="Courier New"/>
                                <w:color w:val="000000" w:themeColor="text1"/>
                                <w:sz w:val="19"/>
                                <w:szCs w:val="19"/>
                              </w:rPr>
                              <w:t>FK_CustomerID</w:t>
                            </w:r>
                            <w:proofErr w:type="spellEnd"/>
                            <w:r w:rsidRPr="00A42C67">
                              <w:rPr>
                                <w:rFonts w:ascii="Courier New" w:hAnsi="Courier New" w:cs="Courier New"/>
                                <w:color w:val="000000" w:themeColor="text1"/>
                                <w:sz w:val="19"/>
                                <w:szCs w:val="19"/>
                              </w:rPr>
                              <w:t xml:space="preserve"> REFERENCES </w:t>
                            </w:r>
                            <w:proofErr w:type="spellStart"/>
                            <w:r w:rsidRPr="00A42C67">
                              <w:rPr>
                                <w:rFonts w:ascii="Courier New" w:hAnsi="Courier New" w:cs="Courier New"/>
                                <w:color w:val="000000" w:themeColor="text1"/>
                                <w:sz w:val="19"/>
                                <w:szCs w:val="19"/>
                              </w:rPr>
                              <w:t>tblCusto</w:t>
                            </w:r>
                            <w:r>
                              <w:rPr>
                                <w:rFonts w:ascii="Courier New" w:hAnsi="Courier New" w:cs="Courier New"/>
                                <w:color w:val="000000" w:themeColor="text1"/>
                                <w:sz w:val="19"/>
                                <w:szCs w:val="19"/>
                              </w:rPr>
                              <w:t>mers</w:t>
                            </w:r>
                            <w:proofErr w:type="spellEnd"/>
                            <w:r>
                              <w:rPr>
                                <w:rFonts w:ascii="Courier New" w:hAnsi="Courier New" w:cs="Courier New"/>
                                <w:color w:val="000000" w:themeColor="text1"/>
                                <w:sz w:val="19"/>
                                <w:szCs w:val="19"/>
                              </w:rPr>
                              <w:t xml:space="preserve"> (</w:t>
                            </w:r>
                            <w:proofErr w:type="spellStart"/>
                            <w:r>
                              <w:rPr>
                                <w:rFonts w:ascii="Courier New" w:hAnsi="Courier New" w:cs="Courier New"/>
                                <w:color w:val="000000" w:themeColor="text1"/>
                                <w:sz w:val="19"/>
                                <w:szCs w:val="19"/>
                              </w:rPr>
                              <w:t>CustomerID</w:t>
                            </w:r>
                            <w:proofErr w:type="spellEnd"/>
                            <w:r>
                              <w:rPr>
                                <w:rFonts w:ascii="Courier New" w:hAnsi="Courier New" w:cs="Courier New"/>
                                <w:color w:val="000000" w:themeColor="text1"/>
                                <w:sz w:val="19"/>
                                <w:szCs w:val="19"/>
                              </w:rPr>
                              <w:t>))</w:t>
                            </w:r>
                            <w:r w:rsidRPr="00A42C67">
                              <w:rPr>
                                <w:rFonts w:ascii="Courier New" w:hAnsi="Courier New" w:cs="Courier New"/>
                                <w:color w:val="000000" w:themeColor="text1"/>
                                <w:sz w:val="19"/>
                                <w:szCs w:val="19"/>
                              </w:rPr>
                              <w:t>"</w:t>
                            </w:r>
                          </w:p>
                          <w:p w14:paraId="261DA431" w14:textId="77777777" w:rsidR="00B20488" w:rsidRPr="00A42C67" w:rsidRDefault="00B20488" w:rsidP="00A42C67">
                            <w:pPr>
                              <w:autoSpaceDE w:val="0"/>
                              <w:autoSpaceDN w:val="0"/>
                              <w:adjustRightInd w:val="0"/>
                              <w:spacing w:before="60" w:after="120"/>
                              <w:rPr>
                                <w:rFonts w:ascii="Courier New" w:hAnsi="Courier New" w:cs="Courier New"/>
                                <w:i/>
                                <w:color w:val="008000"/>
                                <w:sz w:val="19"/>
                                <w:szCs w:val="19"/>
                              </w:rPr>
                            </w:pPr>
                            <w:r w:rsidRPr="00A42C67">
                              <w:rPr>
                                <w:rFonts w:ascii="Courier New" w:hAnsi="Courier New" w:cs="Courier New"/>
                                <w:color w:val="008000"/>
                                <w:sz w:val="19"/>
                                <w:szCs w:val="19"/>
                              </w:rPr>
                              <w:t xml:space="preserve">                </w:t>
                            </w:r>
                            <w:r w:rsidRPr="00A42C67">
                              <w:rPr>
                                <w:rFonts w:ascii="Courier New" w:hAnsi="Courier New" w:cs="Courier New"/>
                                <w:i/>
                                <w:color w:val="008000"/>
                                <w:sz w:val="19"/>
                                <w:szCs w:val="19"/>
                              </w:rPr>
                              <w:t>'this is the command that will be executed</w:t>
                            </w:r>
                          </w:p>
                          <w:p w14:paraId="5A30C21E"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Try</w:t>
                            </w:r>
                          </w:p>
                          <w:p w14:paraId="1B93DC55"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color w:val="000000" w:themeColor="text1"/>
                                <w:sz w:val="19"/>
                                <w:szCs w:val="19"/>
                              </w:rPr>
                              <w:t>cmd.ExecuteNonQuery</w:t>
                            </w:r>
                            <w:proofErr w:type="spellEnd"/>
                            <w:proofErr w:type="gramEnd"/>
                            <w:r w:rsidRPr="00A42C67">
                              <w:rPr>
                                <w:rFonts w:ascii="Courier New" w:hAnsi="Courier New" w:cs="Courier New"/>
                                <w:color w:val="000000" w:themeColor="text1"/>
                                <w:sz w:val="19"/>
                                <w:szCs w:val="19"/>
                              </w:rPr>
                              <w:t>()</w:t>
                            </w:r>
                          </w:p>
                          <w:p w14:paraId="12785DC8" w14:textId="77777777" w:rsidR="00B20488" w:rsidRPr="00A42C67" w:rsidRDefault="00B20488" w:rsidP="00A42C67">
                            <w:pPr>
                              <w:autoSpaceDE w:val="0"/>
                              <w:autoSpaceDN w:val="0"/>
                              <w:adjustRightInd w:val="0"/>
                              <w:spacing w:before="120" w:after="60"/>
                              <w:rPr>
                                <w:rFonts w:ascii="Courier New" w:hAnsi="Courier New" w:cs="Courier New"/>
                                <w:i/>
                                <w:color w:val="008000"/>
                                <w:sz w:val="19"/>
                                <w:szCs w:val="19"/>
                              </w:rPr>
                            </w:pPr>
                            <w:r w:rsidRPr="00A42C67">
                              <w:rPr>
                                <w:rFonts w:ascii="Courier New" w:hAnsi="Courier New" w:cs="Courier New"/>
                                <w:i/>
                                <w:color w:val="008000"/>
                                <w:sz w:val="19"/>
                                <w:szCs w:val="19"/>
                              </w:rPr>
                              <w:t xml:space="preserve">                    'the create table statement is executed within the database</w:t>
                            </w:r>
                          </w:p>
                          <w:p w14:paraId="2EB27E46"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lblcreatedmessage.Text</w:t>
                            </w:r>
                            <w:proofErr w:type="spellEnd"/>
                            <w:r w:rsidRPr="00A42C67">
                              <w:rPr>
                                <w:rFonts w:ascii="Courier New" w:hAnsi="Courier New" w:cs="Courier New"/>
                                <w:color w:val="000000" w:themeColor="text1"/>
                                <w:sz w:val="19"/>
                                <w:szCs w:val="19"/>
                              </w:rPr>
                              <w:t xml:space="preserve"> = "Table created"</w:t>
                            </w:r>
                          </w:p>
                          <w:p w14:paraId="10A31B40" w14:textId="77777777" w:rsidR="00B20488" w:rsidRPr="00A42C67" w:rsidRDefault="00B20488" w:rsidP="00A42C67">
                            <w:pPr>
                              <w:autoSpaceDE w:val="0"/>
                              <w:autoSpaceDN w:val="0"/>
                              <w:adjustRightInd w:val="0"/>
                              <w:spacing w:before="60" w:after="120"/>
                              <w:rPr>
                                <w:rFonts w:ascii="Courier New" w:hAnsi="Courier New" w:cs="Courier New"/>
                                <w:i/>
                                <w:color w:val="008000"/>
                                <w:sz w:val="19"/>
                                <w:szCs w:val="19"/>
                              </w:rPr>
                            </w:pPr>
                            <w:r>
                              <w:rPr>
                                <w:rFonts w:ascii="Courier New" w:hAnsi="Courier New" w:cs="Courier New"/>
                                <w:i/>
                                <w:color w:val="008000"/>
                                <w:sz w:val="19"/>
                                <w:szCs w:val="19"/>
                              </w:rPr>
                              <w:tab/>
                            </w:r>
                            <w:r w:rsidRPr="00A42C67">
                              <w:rPr>
                                <w:rFonts w:ascii="Courier New" w:hAnsi="Courier New" w:cs="Courier New"/>
                                <w:i/>
                                <w:color w:val="008000"/>
                                <w:sz w:val="19"/>
                                <w:szCs w:val="19"/>
                              </w:rPr>
                              <w:t xml:space="preserve">                'a message is output to the label if there are no exceptions</w:t>
                            </w:r>
                          </w:p>
                          <w:p w14:paraId="5C59153B"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Catch ex As Exception</w:t>
                            </w:r>
                          </w:p>
                          <w:p w14:paraId="60904E00" w14:textId="77777777" w:rsidR="00B20488" w:rsidRPr="00A42C67" w:rsidRDefault="00B20488" w:rsidP="00A42C67">
                            <w:pPr>
                              <w:autoSpaceDE w:val="0"/>
                              <w:autoSpaceDN w:val="0"/>
                              <w:adjustRightInd w:val="0"/>
                              <w:spacing w:before="60" w:after="120"/>
                              <w:rPr>
                                <w:rFonts w:ascii="Courier New" w:hAnsi="Courier New" w:cs="Courier New"/>
                                <w:i/>
                                <w:color w:val="008000"/>
                                <w:sz w:val="19"/>
                                <w:szCs w:val="19"/>
                              </w:rPr>
                            </w:pPr>
                            <w:r>
                              <w:rPr>
                                <w:rFonts w:ascii="Courier New" w:hAnsi="Courier New" w:cs="Courier New"/>
                                <w:i/>
                                <w:color w:val="008000"/>
                                <w:sz w:val="19"/>
                                <w:szCs w:val="19"/>
                              </w:rPr>
                              <w:tab/>
                              <w:t xml:space="preserve">            </w:t>
                            </w:r>
                            <w:r w:rsidRPr="00A42C67">
                              <w:rPr>
                                <w:rFonts w:ascii="Courier New" w:hAnsi="Courier New" w:cs="Courier New"/>
                                <w:i/>
                                <w:color w:val="008000"/>
                                <w:sz w:val="19"/>
                                <w:szCs w:val="19"/>
                              </w:rPr>
                              <w:t>'if an error/ exception occurs then an error message is displayed</w:t>
                            </w:r>
                          </w:p>
                          <w:p w14:paraId="1B0D407A"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lblcreatedmessage.Text</w:t>
                            </w:r>
                            <w:proofErr w:type="spellEnd"/>
                            <w:r w:rsidRPr="00A42C67">
                              <w:rPr>
                                <w:rFonts w:ascii="Courier New" w:hAnsi="Courier New" w:cs="Courier New"/>
                                <w:color w:val="000000" w:themeColor="text1"/>
                                <w:sz w:val="19"/>
                                <w:szCs w:val="19"/>
                              </w:rPr>
                              <w:t xml:space="preserve"> = </w:t>
                            </w:r>
                            <w:proofErr w:type="spellStart"/>
                            <w:r w:rsidRPr="00A42C67">
                              <w:rPr>
                                <w:rFonts w:ascii="Courier New" w:hAnsi="Courier New" w:cs="Courier New"/>
                                <w:color w:val="000000" w:themeColor="text1"/>
                                <w:sz w:val="19"/>
                                <w:szCs w:val="19"/>
                              </w:rPr>
                              <w:t>ex.Message</w:t>
                            </w:r>
                            <w:proofErr w:type="spellEnd"/>
                          </w:p>
                          <w:p w14:paraId="666F4011"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End Try</w:t>
                            </w:r>
                          </w:p>
                          <w:p w14:paraId="54F9AB69"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p>
                          <w:p w14:paraId="0931AFD1"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End Using</w:t>
                            </w:r>
                          </w:p>
                          <w:p w14:paraId="5232A224"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color w:val="000000" w:themeColor="text1"/>
                                <w:sz w:val="19"/>
                                <w:szCs w:val="19"/>
                              </w:rPr>
                              <w:t>con.Close</w:t>
                            </w:r>
                            <w:proofErr w:type="spellEnd"/>
                            <w:proofErr w:type="gramEnd"/>
                            <w:r w:rsidRPr="00A42C67">
                              <w:rPr>
                                <w:rFonts w:ascii="Courier New" w:hAnsi="Courier New" w:cs="Courier New"/>
                                <w:color w:val="000000" w:themeColor="text1"/>
                                <w:sz w:val="19"/>
                                <w:szCs w:val="19"/>
                              </w:rPr>
                              <w:t>()</w:t>
                            </w:r>
                          </w:p>
                          <w:p w14:paraId="7B832846" w14:textId="77777777" w:rsidR="00B20488" w:rsidRPr="00A42C67" w:rsidRDefault="00B20488" w:rsidP="00A42C67">
                            <w:pPr>
                              <w:tabs>
                                <w:tab w:val="right" w:pos="1843"/>
                              </w:tabs>
                              <w:autoSpaceDE w:val="0"/>
                              <w:autoSpaceDN w:val="0"/>
                              <w:adjustRightInd w:val="0"/>
                              <w:spacing w:before="60" w:after="120"/>
                              <w:ind w:left="1843" w:hanging="1843"/>
                              <w:rPr>
                                <w:rFonts w:ascii="Courier New" w:hAnsi="Courier New" w:cs="Courier New"/>
                                <w:i/>
                                <w:color w:val="008000"/>
                                <w:sz w:val="19"/>
                                <w:szCs w:val="19"/>
                              </w:rPr>
                            </w:pPr>
                            <w:r w:rsidRPr="00A42C67">
                              <w:rPr>
                                <w:rFonts w:ascii="Courier New" w:hAnsi="Courier New" w:cs="Courier New"/>
                                <w:i/>
                                <w:color w:val="008000"/>
                                <w:sz w:val="19"/>
                                <w:szCs w:val="19"/>
                              </w:rPr>
                              <w:t xml:space="preserve">            'the connection to the database is closed</w:t>
                            </w:r>
                          </w:p>
                          <w:p w14:paraId="71AD0687" w14:textId="77777777" w:rsidR="00B20488" w:rsidRPr="00A42C67" w:rsidRDefault="00B20488" w:rsidP="00E3341E">
                            <w:pPr>
                              <w:autoSpaceDE w:val="0"/>
                              <w:autoSpaceDN w:val="0"/>
                              <w:adjustRightInd w:val="0"/>
                              <w:rPr>
                                <w:rFonts w:ascii="Courier New" w:hAnsi="Courier New" w:cs="Courier New"/>
                                <w:color w:val="000000" w:themeColor="text1"/>
                                <w:sz w:val="12"/>
                                <w:szCs w:val="19"/>
                              </w:rPr>
                            </w:pPr>
                          </w:p>
                          <w:p w14:paraId="15E0680D"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End Using</w:t>
                            </w:r>
                          </w:p>
                          <w:p w14:paraId="5D0469B4" w14:textId="77777777" w:rsidR="00B20488" w:rsidRPr="00A42C67" w:rsidRDefault="00B20488" w:rsidP="00FD529F">
                            <w:pPr>
                              <w:autoSpaceDE w:val="0"/>
                              <w:autoSpaceDN w:val="0"/>
                              <w:adjustRightInd w:val="0"/>
                              <w:rPr>
                                <w:rFonts w:ascii="Courier New" w:hAnsi="Courier New" w:cs="Courier New"/>
                                <w:color w:val="000000" w:themeColor="text1"/>
                                <w:sz w:val="19"/>
                                <w:szCs w:val="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0460C" id="Text Box 313" o:spid="_x0000_s1323" style="position:absolute;left:0;text-align:left;margin-left:0;margin-top:6.8pt;width:518.7pt;height:413.25pt;z-index:-25158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" filled="f" strokecolor="black [3213]" strokeweight="1pt">
                <v:textbox>
                  <w:txbxContent>
                    <w:p w14:paraId="054C6B9E"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Private Sub </w:t>
                      </w:r>
                      <w:proofErr w:type="spellStart"/>
                      <w:proofErr w:type="gramStart"/>
                      <w:r w:rsidRPr="00A42C67">
                        <w:rPr>
                          <w:rFonts w:ascii="Courier New" w:hAnsi="Courier New" w:cs="Courier New"/>
                          <w:color w:val="000000" w:themeColor="text1"/>
                          <w:sz w:val="19"/>
                          <w:szCs w:val="19"/>
                        </w:rPr>
                        <w:t>createorderstable</w:t>
                      </w:r>
                      <w:proofErr w:type="spellEnd"/>
                      <w:r w:rsidRPr="00A42C67">
                        <w:rPr>
                          <w:rFonts w:ascii="Courier New" w:hAnsi="Courier New" w:cs="Courier New"/>
                          <w:color w:val="000000" w:themeColor="text1"/>
                          <w:sz w:val="19"/>
                          <w:szCs w:val="19"/>
                        </w:rPr>
                        <w:t>(</w:t>
                      </w:r>
                      <w:proofErr w:type="spellStart"/>
                      <w:proofErr w:type="gramEnd"/>
                      <w:r w:rsidRPr="00A42C67">
                        <w:rPr>
                          <w:rFonts w:ascii="Courier New" w:hAnsi="Courier New" w:cs="Courier New"/>
                          <w:color w:val="000000" w:themeColor="text1"/>
                          <w:sz w:val="19"/>
                          <w:szCs w:val="19"/>
                        </w:rPr>
                        <w:t>ByRef</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dbconnectstring</w:t>
                      </w:r>
                      <w:proofErr w:type="spellEnd"/>
                      <w:r w:rsidRPr="00A42C67">
                        <w:rPr>
                          <w:rFonts w:ascii="Courier New" w:hAnsi="Courier New" w:cs="Courier New"/>
                          <w:color w:val="000000" w:themeColor="text1"/>
                          <w:sz w:val="19"/>
                          <w:szCs w:val="19"/>
                        </w:rPr>
                        <w:t xml:space="preserve"> As String)</w:t>
                      </w:r>
                    </w:p>
                    <w:p w14:paraId="5FC935E8" w14:textId="77777777" w:rsidR="00B20488" w:rsidRPr="00A42C67" w:rsidRDefault="00B20488" w:rsidP="00A42C67">
                      <w:pPr>
                        <w:tabs>
                          <w:tab w:val="left" w:pos="851"/>
                        </w:tabs>
                        <w:autoSpaceDE w:val="0"/>
                        <w:autoSpaceDN w:val="0"/>
                        <w:adjustRightInd w:val="0"/>
                        <w:spacing w:before="60" w:after="120"/>
                        <w:ind w:left="936" w:hanging="936"/>
                        <w:rPr>
                          <w:rFonts w:ascii="Courier New" w:hAnsi="Courier New" w:cs="Courier New"/>
                          <w:color w:val="008000"/>
                          <w:sz w:val="19"/>
                          <w:szCs w:val="19"/>
                        </w:rPr>
                      </w:pPr>
                      <w:r w:rsidRPr="00A42C67">
                        <w:rPr>
                          <w:rFonts w:ascii="Courier New" w:hAnsi="Courier New" w:cs="Courier New"/>
                          <w:color w:val="000000" w:themeColor="text1"/>
                          <w:sz w:val="19"/>
                          <w:szCs w:val="19"/>
                        </w:rPr>
                        <w:t xml:space="preserve">        </w:t>
                      </w:r>
                      <w:r w:rsidRPr="00A42C67">
                        <w:rPr>
                          <w:rFonts w:ascii="Courier New" w:hAnsi="Courier New" w:cs="Courier New"/>
                          <w:i/>
                          <w:color w:val="008000"/>
                          <w:sz w:val="19"/>
                          <w:szCs w:val="19"/>
                        </w:rPr>
                        <w:t>'</w:t>
                      </w:r>
                      <w:proofErr w:type="gramStart"/>
                      <w:r w:rsidRPr="00A42C67">
                        <w:rPr>
                          <w:rFonts w:ascii="Courier New" w:hAnsi="Courier New" w:cs="Courier New"/>
                          <w:i/>
                          <w:color w:val="008000"/>
                          <w:sz w:val="19"/>
                          <w:szCs w:val="19"/>
                        </w:rPr>
                        <w:t>the</w:t>
                      </w:r>
                      <w:proofErr w:type="gramEnd"/>
                      <w:r w:rsidRPr="00A42C67">
                        <w:rPr>
                          <w:rFonts w:ascii="Courier New" w:hAnsi="Courier New" w:cs="Courier New"/>
                          <w:i/>
                          <w:color w:val="008000"/>
                          <w:sz w:val="19"/>
                          <w:szCs w:val="19"/>
                        </w:rPr>
                        <w:t xml:space="preserve"> connection provider and </w:t>
                      </w:r>
                      <w:proofErr w:type="spellStart"/>
                      <w:r w:rsidRPr="00A42C67">
                        <w:rPr>
                          <w:rFonts w:ascii="Courier New" w:hAnsi="Courier New" w:cs="Courier New"/>
                          <w:i/>
                          <w:color w:val="008000"/>
                          <w:sz w:val="19"/>
                          <w:szCs w:val="19"/>
                        </w:rPr>
                        <w:t>filepath</w:t>
                      </w:r>
                      <w:proofErr w:type="spellEnd"/>
                      <w:r w:rsidRPr="00A42C67">
                        <w:rPr>
                          <w:rFonts w:ascii="Courier New" w:hAnsi="Courier New" w:cs="Courier New"/>
                          <w:i/>
                          <w:color w:val="008000"/>
                          <w:sz w:val="19"/>
                          <w:szCs w:val="19"/>
                        </w:rPr>
                        <w:t xml:space="preserve"> to the database (data source) are passed as a parameter from the procedure where the button on the form is clicked to create the tables</w:t>
                      </w:r>
                    </w:p>
                    <w:p w14:paraId="4525F73F"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Using con As New </w:t>
                      </w:r>
                      <w:proofErr w:type="spellStart"/>
                      <w:proofErr w:type="gramStart"/>
                      <w:r w:rsidRPr="00A42C67">
                        <w:rPr>
                          <w:rFonts w:ascii="Courier New" w:hAnsi="Courier New" w:cs="Courier New"/>
                          <w:color w:val="000000" w:themeColor="text1"/>
                          <w:sz w:val="19"/>
                          <w:szCs w:val="19"/>
                        </w:rPr>
                        <w:t>OleDbConnection</w:t>
                      </w:r>
                      <w:proofErr w:type="spellEnd"/>
                      <w:r w:rsidRPr="00A42C67">
                        <w:rPr>
                          <w:rFonts w:ascii="Courier New" w:hAnsi="Courier New" w:cs="Courier New"/>
                          <w:color w:val="000000" w:themeColor="text1"/>
                          <w:sz w:val="19"/>
                          <w:szCs w:val="19"/>
                        </w:rPr>
                        <w:t>(</w:t>
                      </w:r>
                      <w:proofErr w:type="spellStart"/>
                      <w:proofErr w:type="gramEnd"/>
                      <w:r w:rsidRPr="00A42C67">
                        <w:rPr>
                          <w:rFonts w:ascii="Courier New" w:hAnsi="Courier New" w:cs="Courier New"/>
                          <w:color w:val="000000" w:themeColor="text1"/>
                          <w:sz w:val="19"/>
                          <w:szCs w:val="19"/>
                        </w:rPr>
                        <w:t>dbconnectstring</w:t>
                      </w:r>
                      <w:proofErr w:type="spellEnd"/>
                      <w:r w:rsidRPr="00A42C67">
                        <w:rPr>
                          <w:rFonts w:ascii="Courier New" w:hAnsi="Courier New" w:cs="Courier New"/>
                          <w:color w:val="000000" w:themeColor="text1"/>
                          <w:sz w:val="19"/>
                          <w:szCs w:val="19"/>
                        </w:rPr>
                        <w:t>)</w:t>
                      </w:r>
                    </w:p>
                    <w:p w14:paraId="5C8B104A"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color w:val="000000" w:themeColor="text1"/>
                          <w:sz w:val="19"/>
                          <w:szCs w:val="19"/>
                        </w:rPr>
                        <w:t>con.Open</w:t>
                      </w:r>
                      <w:proofErr w:type="spellEnd"/>
                      <w:r w:rsidRPr="00A42C67">
                        <w:rPr>
                          <w:rFonts w:ascii="Courier New" w:hAnsi="Courier New" w:cs="Courier New"/>
                          <w:color w:val="000000" w:themeColor="text1"/>
                          <w:sz w:val="19"/>
                          <w:szCs w:val="19"/>
                        </w:rPr>
                        <w:t>()</w:t>
                      </w:r>
                      <w:proofErr w:type="gramEnd"/>
                    </w:p>
                    <w:p w14:paraId="5DFCD001" w14:textId="77777777" w:rsidR="00B20488" w:rsidRPr="00A42C67" w:rsidRDefault="00B20488" w:rsidP="00A42C67">
                      <w:pPr>
                        <w:autoSpaceDE w:val="0"/>
                        <w:autoSpaceDN w:val="0"/>
                        <w:adjustRightInd w:val="0"/>
                        <w:spacing w:before="60" w:after="120"/>
                        <w:ind w:left="1843" w:hanging="1843"/>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the</w:t>
                      </w:r>
                      <w:proofErr w:type="gramEnd"/>
                      <w:r w:rsidRPr="00A42C67">
                        <w:rPr>
                          <w:rFonts w:ascii="Courier New" w:hAnsi="Courier New" w:cs="Courier New"/>
                          <w:i/>
                          <w:color w:val="008000"/>
                          <w:sz w:val="19"/>
                          <w:szCs w:val="19"/>
                        </w:rPr>
                        <w:t xml:space="preserve"> connection to the database is opened</w:t>
                      </w:r>
                    </w:p>
                    <w:p w14:paraId="46C4B07F"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Using </w:t>
                      </w:r>
                      <w:proofErr w:type="spellStart"/>
                      <w:r w:rsidRPr="00A42C67">
                        <w:rPr>
                          <w:rFonts w:ascii="Courier New" w:hAnsi="Courier New" w:cs="Courier New"/>
                          <w:color w:val="000000" w:themeColor="text1"/>
                          <w:sz w:val="19"/>
                          <w:szCs w:val="19"/>
                        </w:rPr>
                        <w:t>cmd</w:t>
                      </w:r>
                      <w:proofErr w:type="spellEnd"/>
                      <w:r w:rsidRPr="00A42C67">
                        <w:rPr>
                          <w:rFonts w:ascii="Courier New" w:hAnsi="Courier New" w:cs="Courier New"/>
                          <w:color w:val="000000" w:themeColor="text1"/>
                          <w:sz w:val="19"/>
                          <w:szCs w:val="19"/>
                        </w:rPr>
                        <w:t xml:space="preserve"> As New </w:t>
                      </w:r>
                      <w:proofErr w:type="spellStart"/>
                      <w:r w:rsidRPr="00A42C67">
                        <w:rPr>
                          <w:rFonts w:ascii="Courier New" w:hAnsi="Courier New" w:cs="Courier New"/>
                          <w:color w:val="000000" w:themeColor="text1"/>
                          <w:sz w:val="19"/>
                          <w:szCs w:val="19"/>
                        </w:rPr>
                        <w:t>OleDbCommand</w:t>
                      </w:r>
                      <w:proofErr w:type="spellEnd"/>
                    </w:p>
                    <w:p w14:paraId="02B3D4D4"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cmd.Connection</w:t>
                      </w:r>
                      <w:proofErr w:type="spellEnd"/>
                      <w:r w:rsidRPr="00A42C67">
                        <w:rPr>
                          <w:rFonts w:ascii="Courier New" w:hAnsi="Courier New" w:cs="Courier New"/>
                          <w:color w:val="000000" w:themeColor="text1"/>
                          <w:sz w:val="19"/>
                          <w:szCs w:val="19"/>
                        </w:rPr>
                        <w:t xml:space="preserve"> = con</w:t>
                      </w:r>
                    </w:p>
                    <w:p w14:paraId="47F87094" w14:textId="77777777" w:rsidR="00B20488" w:rsidRPr="00A42C67" w:rsidRDefault="00B20488" w:rsidP="00A42C67">
                      <w:pPr>
                        <w:tabs>
                          <w:tab w:val="right" w:pos="1843"/>
                        </w:tabs>
                        <w:autoSpaceDE w:val="0"/>
                        <w:autoSpaceDN w:val="0"/>
                        <w:adjustRightInd w:val="0"/>
                        <w:spacing w:before="60" w:after="120"/>
                        <w:ind w:left="1843" w:hanging="1843"/>
                        <w:rPr>
                          <w:rFonts w:ascii="Courier New" w:hAnsi="Courier New" w:cs="Courier New"/>
                          <w:i/>
                          <w:color w:val="000000" w:themeColor="text1"/>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the</w:t>
                      </w:r>
                      <w:proofErr w:type="gramEnd"/>
                      <w:r w:rsidRPr="00A42C67">
                        <w:rPr>
                          <w:rFonts w:ascii="Courier New" w:hAnsi="Courier New" w:cs="Courier New"/>
                          <w:i/>
                          <w:color w:val="008000"/>
                          <w:sz w:val="19"/>
                          <w:szCs w:val="19"/>
                        </w:rPr>
                        <w:t xml:space="preserve"> command that will create the tables is set to use the provider and </w:t>
                      </w:r>
                      <w:proofErr w:type="spellStart"/>
                      <w:r w:rsidRPr="00A42C67">
                        <w:rPr>
                          <w:rFonts w:ascii="Courier New" w:hAnsi="Courier New" w:cs="Courier New"/>
                          <w:i/>
                          <w:color w:val="008000"/>
                          <w:sz w:val="19"/>
                          <w:szCs w:val="19"/>
                        </w:rPr>
                        <w:t>filepath</w:t>
                      </w:r>
                      <w:proofErr w:type="spellEnd"/>
                      <w:r w:rsidRPr="00A42C67">
                        <w:rPr>
                          <w:rFonts w:ascii="Courier New" w:hAnsi="Courier New" w:cs="Courier New"/>
                          <w:i/>
                          <w:color w:val="008000"/>
                          <w:sz w:val="19"/>
                          <w:szCs w:val="19"/>
                        </w:rPr>
                        <w:t xml:space="preserve"> passed as a parameter to connect with</w:t>
                      </w:r>
                    </w:p>
                    <w:p w14:paraId="2103B403" w14:textId="77777777" w:rsidR="00B20488" w:rsidRPr="00A42C67" w:rsidRDefault="00B20488" w:rsidP="00A42C67">
                      <w:pPr>
                        <w:tabs>
                          <w:tab w:val="right" w:pos="1843"/>
                        </w:tabs>
                        <w:autoSpaceDE w:val="0"/>
                        <w:autoSpaceDN w:val="0"/>
                        <w:adjustRightInd w:val="0"/>
                        <w:ind w:left="1843" w:hanging="1843"/>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cmd.CommandText</w:t>
                      </w:r>
                      <w:proofErr w:type="spellEnd"/>
                      <w:r w:rsidRPr="00A42C67">
                        <w:rPr>
                          <w:rFonts w:ascii="Courier New" w:hAnsi="Courier New" w:cs="Courier New"/>
                          <w:color w:val="000000" w:themeColor="text1"/>
                          <w:sz w:val="19"/>
                          <w:szCs w:val="19"/>
                        </w:rPr>
                        <w:t xml:space="preserve"> = "CREATE TABLE </w:t>
                      </w:r>
                      <w:proofErr w:type="spellStart"/>
                      <w:r w:rsidRPr="00A42C67">
                        <w:rPr>
                          <w:rFonts w:ascii="Courier New" w:hAnsi="Courier New" w:cs="Courier New"/>
                          <w:color w:val="000000" w:themeColor="text1"/>
                          <w:sz w:val="19"/>
                          <w:szCs w:val="19"/>
                        </w:rPr>
                        <w:t>TBLOrders</w:t>
                      </w:r>
                      <w:proofErr w:type="spellEnd"/>
                      <w:r w:rsidRPr="00A42C67">
                        <w:rPr>
                          <w:rFonts w:ascii="Courier New" w:hAnsi="Courier New" w:cs="Courier New"/>
                          <w:color w:val="000000" w:themeColor="text1"/>
                          <w:sz w:val="19"/>
                          <w:szCs w:val="19"/>
                        </w:rPr>
                        <w:t>(</w:t>
                      </w:r>
                      <w:proofErr w:type="spellStart"/>
                      <w:r w:rsidRPr="00A42C67">
                        <w:rPr>
                          <w:rFonts w:ascii="Courier New" w:hAnsi="Courier New" w:cs="Courier New"/>
                          <w:color w:val="000000" w:themeColor="text1"/>
                          <w:sz w:val="19"/>
                          <w:szCs w:val="19"/>
                        </w:rPr>
                        <w:t>OrderID</w:t>
                      </w:r>
                      <w:proofErr w:type="spellEnd"/>
                      <w:r w:rsidRPr="00A42C67">
                        <w:rPr>
                          <w:rFonts w:ascii="Courier New" w:hAnsi="Courier New" w:cs="Courier New"/>
                          <w:color w:val="000000" w:themeColor="text1"/>
                          <w:sz w:val="19"/>
                          <w:szCs w:val="19"/>
                        </w:rPr>
                        <w:t xml:space="preserve"> INT NOT NULL PRIMARY </w:t>
                      </w:r>
                      <w:proofErr w:type="spellStart"/>
                      <w:r w:rsidRPr="00A42C67">
                        <w:rPr>
                          <w:rFonts w:ascii="Courier New" w:hAnsi="Courier New" w:cs="Courier New"/>
                          <w:color w:val="000000" w:themeColor="text1"/>
                          <w:sz w:val="19"/>
                          <w:szCs w:val="19"/>
                        </w:rPr>
                        <w:t>KEY,OrderMadeDate</w:t>
                      </w:r>
                      <w:proofErr w:type="spellEnd"/>
                      <w:r w:rsidRPr="00A42C67">
                        <w:rPr>
                          <w:rFonts w:ascii="Courier New" w:hAnsi="Courier New" w:cs="Courier New"/>
                          <w:color w:val="000000" w:themeColor="text1"/>
                          <w:sz w:val="19"/>
                          <w:szCs w:val="19"/>
                        </w:rPr>
                        <w:t xml:space="preserve"> DATE NOT </w:t>
                      </w:r>
                      <w:proofErr w:type="spellStart"/>
                      <w:r w:rsidRPr="00A42C67">
                        <w:rPr>
                          <w:rFonts w:ascii="Courier New" w:hAnsi="Courier New" w:cs="Courier New"/>
                          <w:color w:val="000000" w:themeColor="text1"/>
                          <w:sz w:val="19"/>
                          <w:szCs w:val="19"/>
                        </w:rPr>
                        <w:t>NULL,OrderTotal</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CURRENCY,OrderVAT</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CURRENCY,LabourCost</w:t>
                      </w:r>
                      <w:proofErr w:type="spellEnd"/>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CURRENCY,DateCompleted</w:t>
                      </w:r>
                      <w:proofErr w:type="spellEnd"/>
                      <w:r w:rsidRPr="00A42C67">
                        <w:rPr>
                          <w:rFonts w:ascii="Courier New" w:hAnsi="Courier New" w:cs="Courier New"/>
                          <w:color w:val="000000" w:themeColor="text1"/>
                          <w:sz w:val="19"/>
                          <w:szCs w:val="19"/>
                        </w:rPr>
                        <w:t xml:space="preserve"> DATE, </w:t>
                      </w:r>
                      <w:proofErr w:type="spellStart"/>
                      <w:r w:rsidRPr="00A42C67">
                        <w:rPr>
                          <w:rFonts w:ascii="Courier New" w:hAnsi="Courier New" w:cs="Courier New"/>
                          <w:color w:val="000000" w:themeColor="text1"/>
                          <w:sz w:val="19"/>
                          <w:szCs w:val="19"/>
                        </w:rPr>
                        <w:t>CustomerID</w:t>
                      </w:r>
                      <w:proofErr w:type="spellEnd"/>
                      <w:r w:rsidRPr="00A42C67">
                        <w:rPr>
                          <w:rFonts w:ascii="Courier New" w:hAnsi="Courier New" w:cs="Courier New"/>
                          <w:color w:val="000000" w:themeColor="text1"/>
                          <w:sz w:val="19"/>
                          <w:szCs w:val="19"/>
                        </w:rPr>
                        <w:t xml:space="preserve"> INT CONSTRAINT </w:t>
                      </w:r>
                      <w:proofErr w:type="spellStart"/>
                      <w:r w:rsidRPr="00A42C67">
                        <w:rPr>
                          <w:rFonts w:ascii="Courier New" w:hAnsi="Courier New" w:cs="Courier New"/>
                          <w:color w:val="000000" w:themeColor="text1"/>
                          <w:sz w:val="19"/>
                          <w:szCs w:val="19"/>
                        </w:rPr>
                        <w:t>FK_CustomerID</w:t>
                      </w:r>
                      <w:proofErr w:type="spellEnd"/>
                      <w:r w:rsidRPr="00A42C67">
                        <w:rPr>
                          <w:rFonts w:ascii="Courier New" w:hAnsi="Courier New" w:cs="Courier New"/>
                          <w:color w:val="000000" w:themeColor="text1"/>
                          <w:sz w:val="19"/>
                          <w:szCs w:val="19"/>
                        </w:rPr>
                        <w:t xml:space="preserve"> REFERENCES </w:t>
                      </w:r>
                      <w:proofErr w:type="spellStart"/>
                      <w:r w:rsidRPr="00A42C67">
                        <w:rPr>
                          <w:rFonts w:ascii="Courier New" w:hAnsi="Courier New" w:cs="Courier New"/>
                          <w:color w:val="000000" w:themeColor="text1"/>
                          <w:sz w:val="19"/>
                          <w:szCs w:val="19"/>
                        </w:rPr>
                        <w:t>tblCusto</w:t>
                      </w:r>
                      <w:r>
                        <w:rPr>
                          <w:rFonts w:ascii="Courier New" w:hAnsi="Courier New" w:cs="Courier New"/>
                          <w:color w:val="000000" w:themeColor="text1"/>
                          <w:sz w:val="19"/>
                          <w:szCs w:val="19"/>
                        </w:rPr>
                        <w:t>mers</w:t>
                      </w:r>
                      <w:proofErr w:type="spellEnd"/>
                      <w:r>
                        <w:rPr>
                          <w:rFonts w:ascii="Courier New" w:hAnsi="Courier New" w:cs="Courier New"/>
                          <w:color w:val="000000" w:themeColor="text1"/>
                          <w:sz w:val="19"/>
                          <w:szCs w:val="19"/>
                        </w:rPr>
                        <w:t xml:space="preserve"> (</w:t>
                      </w:r>
                      <w:proofErr w:type="spellStart"/>
                      <w:r>
                        <w:rPr>
                          <w:rFonts w:ascii="Courier New" w:hAnsi="Courier New" w:cs="Courier New"/>
                          <w:color w:val="000000" w:themeColor="text1"/>
                          <w:sz w:val="19"/>
                          <w:szCs w:val="19"/>
                        </w:rPr>
                        <w:t>CustomerID</w:t>
                      </w:r>
                      <w:proofErr w:type="spellEnd"/>
                      <w:r>
                        <w:rPr>
                          <w:rFonts w:ascii="Courier New" w:hAnsi="Courier New" w:cs="Courier New"/>
                          <w:color w:val="000000" w:themeColor="text1"/>
                          <w:sz w:val="19"/>
                          <w:szCs w:val="19"/>
                        </w:rPr>
                        <w:t>))</w:t>
                      </w:r>
                      <w:r w:rsidRPr="00A42C67">
                        <w:rPr>
                          <w:rFonts w:ascii="Courier New" w:hAnsi="Courier New" w:cs="Courier New"/>
                          <w:color w:val="000000" w:themeColor="text1"/>
                          <w:sz w:val="19"/>
                          <w:szCs w:val="19"/>
                        </w:rPr>
                        <w:t>"</w:t>
                      </w:r>
                    </w:p>
                    <w:p w14:paraId="261DA431" w14:textId="77777777" w:rsidR="00B20488" w:rsidRPr="00A42C67" w:rsidRDefault="00B20488" w:rsidP="00A42C67">
                      <w:pPr>
                        <w:autoSpaceDE w:val="0"/>
                        <w:autoSpaceDN w:val="0"/>
                        <w:adjustRightInd w:val="0"/>
                        <w:spacing w:before="60" w:after="120"/>
                        <w:rPr>
                          <w:rFonts w:ascii="Courier New" w:hAnsi="Courier New" w:cs="Courier New"/>
                          <w:i/>
                          <w:color w:val="008000"/>
                          <w:sz w:val="19"/>
                          <w:szCs w:val="19"/>
                        </w:rPr>
                      </w:pPr>
                      <w:r w:rsidRPr="00A42C67">
                        <w:rPr>
                          <w:rFonts w:ascii="Courier New" w:hAnsi="Courier New" w:cs="Courier New"/>
                          <w:color w:val="008000"/>
                          <w:sz w:val="19"/>
                          <w:szCs w:val="19"/>
                        </w:rPr>
                        <w:t xml:space="preserve">                </w:t>
                      </w:r>
                      <w:r w:rsidRPr="00A42C67">
                        <w:rPr>
                          <w:rFonts w:ascii="Courier New" w:hAnsi="Courier New" w:cs="Courier New"/>
                          <w:i/>
                          <w:color w:val="008000"/>
                          <w:sz w:val="19"/>
                          <w:szCs w:val="19"/>
                        </w:rPr>
                        <w:t>'</w:t>
                      </w:r>
                      <w:proofErr w:type="gramStart"/>
                      <w:r w:rsidRPr="00A42C67">
                        <w:rPr>
                          <w:rFonts w:ascii="Courier New" w:hAnsi="Courier New" w:cs="Courier New"/>
                          <w:i/>
                          <w:color w:val="008000"/>
                          <w:sz w:val="19"/>
                          <w:szCs w:val="19"/>
                        </w:rPr>
                        <w:t>this</w:t>
                      </w:r>
                      <w:proofErr w:type="gramEnd"/>
                      <w:r w:rsidRPr="00A42C67">
                        <w:rPr>
                          <w:rFonts w:ascii="Courier New" w:hAnsi="Courier New" w:cs="Courier New"/>
                          <w:i/>
                          <w:color w:val="008000"/>
                          <w:sz w:val="19"/>
                          <w:szCs w:val="19"/>
                        </w:rPr>
                        <w:t xml:space="preserve"> is the command that will be executed</w:t>
                      </w:r>
                    </w:p>
                    <w:p w14:paraId="5A30C21E"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Try</w:t>
                      </w:r>
                    </w:p>
                    <w:p w14:paraId="1B93DC55"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color w:val="000000" w:themeColor="text1"/>
                          <w:sz w:val="19"/>
                          <w:szCs w:val="19"/>
                        </w:rPr>
                        <w:t>cmd.ExecuteNonQuery</w:t>
                      </w:r>
                      <w:proofErr w:type="spellEnd"/>
                      <w:r w:rsidRPr="00A42C67">
                        <w:rPr>
                          <w:rFonts w:ascii="Courier New" w:hAnsi="Courier New" w:cs="Courier New"/>
                          <w:color w:val="000000" w:themeColor="text1"/>
                          <w:sz w:val="19"/>
                          <w:szCs w:val="19"/>
                        </w:rPr>
                        <w:t>()</w:t>
                      </w:r>
                      <w:proofErr w:type="gramEnd"/>
                    </w:p>
                    <w:p w14:paraId="12785DC8" w14:textId="77777777" w:rsidR="00B20488" w:rsidRPr="00A42C67" w:rsidRDefault="00B20488" w:rsidP="00A42C67">
                      <w:pPr>
                        <w:autoSpaceDE w:val="0"/>
                        <w:autoSpaceDN w:val="0"/>
                        <w:adjustRightInd w:val="0"/>
                        <w:spacing w:before="120" w:after="60"/>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the</w:t>
                      </w:r>
                      <w:proofErr w:type="gramEnd"/>
                      <w:r w:rsidRPr="00A42C67">
                        <w:rPr>
                          <w:rFonts w:ascii="Courier New" w:hAnsi="Courier New" w:cs="Courier New"/>
                          <w:i/>
                          <w:color w:val="008000"/>
                          <w:sz w:val="19"/>
                          <w:szCs w:val="19"/>
                        </w:rPr>
                        <w:t xml:space="preserve"> create table statement is executed within the database</w:t>
                      </w:r>
                    </w:p>
                    <w:p w14:paraId="2EB27E46"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lblcreatedmessage.Text</w:t>
                      </w:r>
                      <w:proofErr w:type="spellEnd"/>
                      <w:r w:rsidRPr="00A42C67">
                        <w:rPr>
                          <w:rFonts w:ascii="Courier New" w:hAnsi="Courier New" w:cs="Courier New"/>
                          <w:color w:val="000000" w:themeColor="text1"/>
                          <w:sz w:val="19"/>
                          <w:szCs w:val="19"/>
                        </w:rPr>
                        <w:t xml:space="preserve"> = "Table created"</w:t>
                      </w:r>
                    </w:p>
                    <w:p w14:paraId="10A31B40" w14:textId="77777777" w:rsidR="00B20488" w:rsidRPr="00A42C67" w:rsidRDefault="00B20488" w:rsidP="00A42C67">
                      <w:pPr>
                        <w:autoSpaceDE w:val="0"/>
                        <w:autoSpaceDN w:val="0"/>
                        <w:adjustRightInd w:val="0"/>
                        <w:spacing w:before="60" w:after="120"/>
                        <w:rPr>
                          <w:rFonts w:ascii="Courier New" w:hAnsi="Courier New" w:cs="Courier New"/>
                          <w:i/>
                          <w:color w:val="008000"/>
                          <w:sz w:val="19"/>
                          <w:szCs w:val="19"/>
                        </w:rPr>
                      </w:pPr>
                      <w:r>
                        <w:rPr>
                          <w:rFonts w:ascii="Courier New" w:hAnsi="Courier New" w:cs="Courier New"/>
                          <w:i/>
                          <w:color w:val="008000"/>
                          <w:sz w:val="19"/>
                          <w:szCs w:val="19"/>
                        </w:rPr>
                        <w:tab/>
                      </w: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a</w:t>
                      </w:r>
                      <w:proofErr w:type="gramEnd"/>
                      <w:r w:rsidRPr="00A42C67">
                        <w:rPr>
                          <w:rFonts w:ascii="Courier New" w:hAnsi="Courier New" w:cs="Courier New"/>
                          <w:i/>
                          <w:color w:val="008000"/>
                          <w:sz w:val="19"/>
                          <w:szCs w:val="19"/>
                        </w:rPr>
                        <w:t xml:space="preserve"> message is output to the label if there are no exceptions</w:t>
                      </w:r>
                    </w:p>
                    <w:p w14:paraId="5C59153B"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Catch ex As Exception</w:t>
                      </w:r>
                    </w:p>
                    <w:p w14:paraId="60904E00" w14:textId="77777777" w:rsidR="00B20488" w:rsidRPr="00A42C67" w:rsidRDefault="00B20488" w:rsidP="00A42C67">
                      <w:pPr>
                        <w:autoSpaceDE w:val="0"/>
                        <w:autoSpaceDN w:val="0"/>
                        <w:adjustRightInd w:val="0"/>
                        <w:spacing w:before="60" w:after="120"/>
                        <w:rPr>
                          <w:rFonts w:ascii="Courier New" w:hAnsi="Courier New" w:cs="Courier New"/>
                          <w:i/>
                          <w:color w:val="008000"/>
                          <w:sz w:val="19"/>
                          <w:szCs w:val="19"/>
                        </w:rPr>
                      </w:pPr>
                      <w:r>
                        <w:rPr>
                          <w:rFonts w:ascii="Courier New" w:hAnsi="Courier New" w:cs="Courier New"/>
                          <w:i/>
                          <w:color w:val="008000"/>
                          <w:sz w:val="19"/>
                          <w:szCs w:val="19"/>
                        </w:rPr>
                        <w:tab/>
                        <w:t xml:space="preserve">            </w:t>
                      </w:r>
                      <w:r w:rsidRPr="00A42C67">
                        <w:rPr>
                          <w:rFonts w:ascii="Courier New" w:hAnsi="Courier New" w:cs="Courier New"/>
                          <w:i/>
                          <w:color w:val="008000"/>
                          <w:sz w:val="19"/>
                          <w:szCs w:val="19"/>
                        </w:rPr>
                        <w:t>'</w:t>
                      </w:r>
                      <w:proofErr w:type="gramStart"/>
                      <w:r w:rsidRPr="00A42C67">
                        <w:rPr>
                          <w:rFonts w:ascii="Courier New" w:hAnsi="Courier New" w:cs="Courier New"/>
                          <w:i/>
                          <w:color w:val="008000"/>
                          <w:sz w:val="19"/>
                          <w:szCs w:val="19"/>
                        </w:rPr>
                        <w:t>if</w:t>
                      </w:r>
                      <w:proofErr w:type="gramEnd"/>
                      <w:r w:rsidRPr="00A42C67">
                        <w:rPr>
                          <w:rFonts w:ascii="Courier New" w:hAnsi="Courier New" w:cs="Courier New"/>
                          <w:i/>
                          <w:color w:val="008000"/>
                          <w:sz w:val="19"/>
                          <w:szCs w:val="19"/>
                        </w:rPr>
                        <w:t xml:space="preserve"> an error/ exception occurs then an error message is displayed</w:t>
                      </w:r>
                    </w:p>
                    <w:p w14:paraId="1B0D407A"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color w:val="000000" w:themeColor="text1"/>
                          <w:sz w:val="19"/>
                          <w:szCs w:val="19"/>
                        </w:rPr>
                        <w:t>lblcreatedmessage.Text</w:t>
                      </w:r>
                      <w:proofErr w:type="spellEnd"/>
                      <w:r w:rsidRPr="00A42C67">
                        <w:rPr>
                          <w:rFonts w:ascii="Courier New" w:hAnsi="Courier New" w:cs="Courier New"/>
                          <w:color w:val="000000" w:themeColor="text1"/>
                          <w:sz w:val="19"/>
                          <w:szCs w:val="19"/>
                        </w:rPr>
                        <w:t xml:space="preserve"> = </w:t>
                      </w:r>
                      <w:proofErr w:type="spellStart"/>
                      <w:r w:rsidRPr="00A42C67">
                        <w:rPr>
                          <w:rFonts w:ascii="Courier New" w:hAnsi="Courier New" w:cs="Courier New"/>
                          <w:color w:val="000000" w:themeColor="text1"/>
                          <w:sz w:val="19"/>
                          <w:szCs w:val="19"/>
                        </w:rPr>
                        <w:t>ex.Message</w:t>
                      </w:r>
                      <w:proofErr w:type="spellEnd"/>
                    </w:p>
                    <w:p w14:paraId="666F4011"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End Try</w:t>
                      </w:r>
                    </w:p>
                    <w:p w14:paraId="54F9AB69"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p>
                    <w:p w14:paraId="0931AFD1"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End Using</w:t>
                      </w:r>
                    </w:p>
                    <w:p w14:paraId="5232A224" w14:textId="77777777" w:rsidR="00B20488"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color w:val="000000" w:themeColor="text1"/>
                          <w:sz w:val="19"/>
                          <w:szCs w:val="19"/>
                        </w:rPr>
                        <w:t>con.Close</w:t>
                      </w:r>
                      <w:proofErr w:type="spellEnd"/>
                      <w:r w:rsidRPr="00A42C67">
                        <w:rPr>
                          <w:rFonts w:ascii="Courier New" w:hAnsi="Courier New" w:cs="Courier New"/>
                          <w:color w:val="000000" w:themeColor="text1"/>
                          <w:sz w:val="19"/>
                          <w:szCs w:val="19"/>
                        </w:rPr>
                        <w:t>()</w:t>
                      </w:r>
                      <w:proofErr w:type="gramEnd"/>
                    </w:p>
                    <w:p w14:paraId="7B832846" w14:textId="77777777" w:rsidR="00B20488" w:rsidRPr="00A42C67" w:rsidRDefault="00B20488" w:rsidP="00A42C67">
                      <w:pPr>
                        <w:tabs>
                          <w:tab w:val="right" w:pos="1843"/>
                        </w:tabs>
                        <w:autoSpaceDE w:val="0"/>
                        <w:autoSpaceDN w:val="0"/>
                        <w:adjustRightInd w:val="0"/>
                        <w:spacing w:before="60" w:after="120"/>
                        <w:ind w:left="1843" w:hanging="1843"/>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the</w:t>
                      </w:r>
                      <w:proofErr w:type="gramEnd"/>
                      <w:r w:rsidRPr="00A42C67">
                        <w:rPr>
                          <w:rFonts w:ascii="Courier New" w:hAnsi="Courier New" w:cs="Courier New"/>
                          <w:i/>
                          <w:color w:val="008000"/>
                          <w:sz w:val="19"/>
                          <w:szCs w:val="19"/>
                        </w:rPr>
                        <w:t xml:space="preserve"> connection to the database is closed</w:t>
                      </w:r>
                    </w:p>
                    <w:p w14:paraId="71AD0687" w14:textId="77777777" w:rsidR="00B20488" w:rsidRPr="00A42C67" w:rsidRDefault="00B20488" w:rsidP="00E3341E">
                      <w:pPr>
                        <w:autoSpaceDE w:val="0"/>
                        <w:autoSpaceDN w:val="0"/>
                        <w:adjustRightInd w:val="0"/>
                        <w:rPr>
                          <w:rFonts w:ascii="Courier New" w:hAnsi="Courier New" w:cs="Courier New"/>
                          <w:color w:val="000000" w:themeColor="text1"/>
                          <w:sz w:val="12"/>
                          <w:szCs w:val="19"/>
                        </w:rPr>
                      </w:pPr>
                    </w:p>
                    <w:p w14:paraId="15E0680D" w14:textId="77777777" w:rsidR="00B20488" w:rsidRPr="00A42C67" w:rsidRDefault="00B20488" w:rsidP="00E3341E">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        End Using</w:t>
                      </w:r>
                    </w:p>
                    <w:p w14:paraId="5D0469B4" w14:textId="77777777" w:rsidR="00B20488" w:rsidRPr="00A42C67" w:rsidRDefault="00B20488" w:rsidP="00FD529F">
                      <w:pPr>
                        <w:autoSpaceDE w:val="0"/>
                        <w:autoSpaceDN w:val="0"/>
                        <w:adjustRightInd w:val="0"/>
                        <w:rPr>
                          <w:rFonts w:ascii="Courier New" w:hAnsi="Courier New" w:cs="Courier New"/>
                          <w:color w:val="000000" w:themeColor="text1"/>
                          <w:sz w:val="19"/>
                          <w:szCs w:val="19"/>
                        </w:rPr>
                      </w:pPr>
                    </w:p>
                  </w:txbxContent>
                </v:textbox>
                <w10:wrap anchorx="margin"/>
              </v:roundrect>
            </w:pict>
          </mc:Fallback>
        </mc:AlternateContent>
      </w:r>
    </w:p>
    <w:p w14:paraId="38DC9813" w14:textId="77777777" w:rsidR="007414E4" w:rsidRPr="00B20488" w:rsidRDefault="007414E4" w:rsidP="005A2ED5">
      <w:pPr>
        <w:pStyle w:val="ListParagraph"/>
        <w:rPr>
          <w:rFonts w:ascii="Segoe UI" w:hAnsi="Segoe UI" w:cs="Arial"/>
          <w:sz w:val="21"/>
        </w:rPr>
      </w:pPr>
    </w:p>
    <w:p w14:paraId="01C2D7F0" w14:textId="77777777" w:rsidR="007414E4" w:rsidRPr="00B20488" w:rsidRDefault="007414E4" w:rsidP="005A2ED5">
      <w:pPr>
        <w:pStyle w:val="ListParagraph"/>
        <w:rPr>
          <w:rFonts w:ascii="Segoe UI" w:hAnsi="Segoe UI" w:cs="Arial"/>
          <w:sz w:val="21"/>
        </w:rPr>
      </w:pPr>
    </w:p>
    <w:p w14:paraId="2AE2CD28" w14:textId="77777777" w:rsidR="007414E4" w:rsidRPr="00B20488" w:rsidRDefault="00A42C67" w:rsidP="00A42C67">
      <w:pPr>
        <w:pStyle w:val="ListParagraph"/>
        <w:tabs>
          <w:tab w:val="left" w:pos="720"/>
        </w:tabs>
        <w:rPr>
          <w:rFonts w:ascii="Segoe UI" w:hAnsi="Segoe UI" w:cs="Arial"/>
          <w:sz w:val="21"/>
        </w:rPr>
      </w:pPr>
      <w:r w:rsidRPr="00B20488">
        <w:rPr>
          <w:rFonts w:ascii="Segoe UI" w:hAnsi="Segoe UI" w:cs="Arial"/>
          <w:sz w:val="21"/>
        </w:rPr>
        <w:tab/>
      </w:r>
    </w:p>
    <w:p w14:paraId="59E54F80" w14:textId="77777777" w:rsidR="007414E4" w:rsidRPr="00B20488" w:rsidRDefault="007414E4" w:rsidP="005A2ED5">
      <w:pPr>
        <w:pStyle w:val="ListParagraph"/>
        <w:rPr>
          <w:rFonts w:ascii="Segoe UI" w:hAnsi="Segoe UI" w:cs="Arial"/>
          <w:sz w:val="21"/>
        </w:rPr>
      </w:pPr>
    </w:p>
    <w:p w14:paraId="4D27B56B" w14:textId="77777777" w:rsidR="007414E4" w:rsidRPr="00B20488" w:rsidRDefault="007414E4" w:rsidP="005A2ED5">
      <w:pPr>
        <w:pStyle w:val="ListParagraph"/>
        <w:rPr>
          <w:rFonts w:ascii="Segoe UI" w:hAnsi="Segoe UI" w:cs="Arial"/>
          <w:sz w:val="21"/>
        </w:rPr>
      </w:pPr>
    </w:p>
    <w:p w14:paraId="0767B47F" w14:textId="77777777" w:rsidR="007414E4" w:rsidRPr="00B20488" w:rsidRDefault="007414E4" w:rsidP="005A2ED5">
      <w:pPr>
        <w:pStyle w:val="ListParagraph"/>
        <w:rPr>
          <w:rFonts w:ascii="Segoe UI" w:hAnsi="Segoe UI" w:cs="Arial"/>
          <w:sz w:val="21"/>
        </w:rPr>
      </w:pPr>
    </w:p>
    <w:p w14:paraId="308431D2" w14:textId="77777777" w:rsidR="007414E4" w:rsidRPr="00B20488" w:rsidRDefault="00A42C67" w:rsidP="00A42C67">
      <w:pPr>
        <w:pStyle w:val="ListParagraph"/>
        <w:tabs>
          <w:tab w:val="left" w:pos="3855"/>
        </w:tabs>
        <w:rPr>
          <w:rFonts w:ascii="Segoe UI" w:hAnsi="Segoe UI" w:cs="Arial"/>
          <w:sz w:val="21"/>
        </w:rPr>
      </w:pPr>
      <w:r w:rsidRPr="00B20488">
        <w:rPr>
          <w:rFonts w:ascii="Segoe UI" w:hAnsi="Segoe UI" w:cs="Arial"/>
          <w:sz w:val="21"/>
        </w:rPr>
        <w:tab/>
      </w:r>
    </w:p>
    <w:p w14:paraId="5A781C48" w14:textId="77777777" w:rsidR="007414E4" w:rsidRPr="00B20488" w:rsidRDefault="007414E4" w:rsidP="005A2ED5">
      <w:pPr>
        <w:pStyle w:val="ListParagraph"/>
        <w:rPr>
          <w:rFonts w:ascii="Segoe UI" w:hAnsi="Segoe UI" w:cs="Arial"/>
          <w:sz w:val="21"/>
        </w:rPr>
      </w:pPr>
    </w:p>
    <w:p w14:paraId="4CE1CB93" w14:textId="77777777" w:rsidR="007414E4" w:rsidRPr="00B20488" w:rsidRDefault="007414E4" w:rsidP="005A2ED5">
      <w:pPr>
        <w:pStyle w:val="ListParagraph"/>
        <w:rPr>
          <w:rFonts w:ascii="Segoe UI" w:hAnsi="Segoe UI" w:cs="Arial"/>
          <w:sz w:val="21"/>
        </w:rPr>
      </w:pPr>
    </w:p>
    <w:p w14:paraId="0D4BA2F1" w14:textId="77777777" w:rsidR="007414E4" w:rsidRPr="00B20488" w:rsidRDefault="00A42C67" w:rsidP="00A42C67">
      <w:pPr>
        <w:pStyle w:val="ListParagraph"/>
        <w:tabs>
          <w:tab w:val="left" w:pos="3960"/>
        </w:tabs>
        <w:rPr>
          <w:rFonts w:ascii="Segoe UI" w:hAnsi="Segoe UI" w:cs="Arial"/>
          <w:sz w:val="21"/>
        </w:rPr>
      </w:pPr>
      <w:r w:rsidRPr="00B20488">
        <w:rPr>
          <w:rFonts w:ascii="Segoe UI" w:hAnsi="Segoe UI" w:cs="Arial"/>
          <w:sz w:val="21"/>
        </w:rPr>
        <w:tab/>
      </w:r>
    </w:p>
    <w:p w14:paraId="29B6B78B" w14:textId="77777777" w:rsidR="007414E4" w:rsidRPr="00B20488" w:rsidRDefault="007414E4" w:rsidP="005A2ED5">
      <w:pPr>
        <w:pStyle w:val="ListParagraph"/>
        <w:rPr>
          <w:rFonts w:ascii="Segoe UI" w:hAnsi="Segoe UI" w:cs="Arial"/>
          <w:sz w:val="21"/>
        </w:rPr>
      </w:pPr>
    </w:p>
    <w:p w14:paraId="61AC079E" w14:textId="77777777" w:rsidR="007414E4" w:rsidRPr="00B20488" w:rsidRDefault="007414E4" w:rsidP="005A2ED5">
      <w:pPr>
        <w:pStyle w:val="ListParagraph"/>
        <w:rPr>
          <w:rFonts w:ascii="Segoe UI" w:hAnsi="Segoe UI" w:cs="Arial"/>
          <w:sz w:val="21"/>
        </w:rPr>
      </w:pPr>
    </w:p>
    <w:p w14:paraId="1FAD141D" w14:textId="77777777" w:rsidR="007414E4" w:rsidRPr="00B20488" w:rsidRDefault="007414E4" w:rsidP="005A2ED5">
      <w:pPr>
        <w:pStyle w:val="ListParagraph"/>
        <w:rPr>
          <w:rFonts w:ascii="Segoe UI" w:hAnsi="Segoe UI" w:cs="Arial"/>
          <w:sz w:val="21"/>
        </w:rPr>
      </w:pPr>
    </w:p>
    <w:p w14:paraId="4DE95C99" w14:textId="77777777" w:rsidR="007414E4" w:rsidRPr="00B20488" w:rsidRDefault="007414E4" w:rsidP="005A2ED5">
      <w:pPr>
        <w:pStyle w:val="ListParagraph"/>
        <w:rPr>
          <w:rFonts w:ascii="Segoe UI" w:hAnsi="Segoe UI" w:cs="Arial"/>
          <w:sz w:val="21"/>
        </w:rPr>
      </w:pPr>
    </w:p>
    <w:p w14:paraId="0C923F0A" w14:textId="77777777" w:rsidR="007414E4" w:rsidRPr="00B20488" w:rsidRDefault="007414E4" w:rsidP="005A2ED5">
      <w:pPr>
        <w:pStyle w:val="ListParagraph"/>
        <w:rPr>
          <w:rFonts w:ascii="Segoe UI" w:hAnsi="Segoe UI" w:cs="Arial"/>
          <w:sz w:val="21"/>
        </w:rPr>
      </w:pPr>
    </w:p>
    <w:p w14:paraId="618913DC" w14:textId="77777777" w:rsidR="007414E4" w:rsidRPr="00B20488" w:rsidRDefault="007414E4" w:rsidP="005A2ED5">
      <w:pPr>
        <w:pStyle w:val="ListParagraph"/>
        <w:rPr>
          <w:rFonts w:ascii="Segoe UI" w:hAnsi="Segoe UI" w:cs="Arial"/>
          <w:sz w:val="21"/>
        </w:rPr>
      </w:pPr>
    </w:p>
    <w:p w14:paraId="62CBC5B9" w14:textId="77777777" w:rsidR="007414E4" w:rsidRPr="00B20488" w:rsidRDefault="00A42C67" w:rsidP="00A42C67">
      <w:pPr>
        <w:pStyle w:val="ListParagraph"/>
        <w:tabs>
          <w:tab w:val="left" w:pos="4140"/>
        </w:tabs>
        <w:rPr>
          <w:rFonts w:ascii="Segoe UI" w:hAnsi="Segoe UI" w:cs="Arial"/>
          <w:color w:val="008000"/>
          <w:sz w:val="21"/>
        </w:rPr>
      </w:pPr>
      <w:r w:rsidRPr="00B20488">
        <w:rPr>
          <w:rFonts w:ascii="Segoe UI" w:hAnsi="Segoe UI" w:cs="Arial"/>
          <w:color w:val="008000"/>
          <w:sz w:val="21"/>
        </w:rPr>
        <w:tab/>
      </w:r>
    </w:p>
    <w:p w14:paraId="3E6D2C24" w14:textId="77777777" w:rsidR="007414E4" w:rsidRPr="00B20488" w:rsidRDefault="007414E4" w:rsidP="005A2ED5">
      <w:pPr>
        <w:pStyle w:val="ListParagraph"/>
        <w:rPr>
          <w:rFonts w:ascii="Segoe UI" w:hAnsi="Segoe UI" w:cs="Arial"/>
          <w:sz w:val="21"/>
        </w:rPr>
      </w:pPr>
    </w:p>
    <w:p w14:paraId="7D432410" w14:textId="77777777" w:rsidR="007414E4" w:rsidRPr="00B20488" w:rsidRDefault="00A42C67" w:rsidP="00A42C67">
      <w:pPr>
        <w:pStyle w:val="ListParagraph"/>
        <w:tabs>
          <w:tab w:val="left" w:pos="4200"/>
        </w:tabs>
        <w:rPr>
          <w:rFonts w:ascii="Segoe UI" w:hAnsi="Segoe UI" w:cs="Arial"/>
          <w:i/>
          <w:sz w:val="21"/>
        </w:rPr>
      </w:pPr>
      <w:r w:rsidRPr="00B20488">
        <w:rPr>
          <w:rFonts w:ascii="Segoe UI" w:hAnsi="Segoe UI" w:cs="Arial"/>
          <w:i/>
          <w:sz w:val="21"/>
        </w:rPr>
        <w:tab/>
      </w:r>
    </w:p>
    <w:p w14:paraId="13CB627E" w14:textId="77777777" w:rsidR="007414E4" w:rsidRPr="00B20488" w:rsidRDefault="00A42C67" w:rsidP="00A42C67">
      <w:pPr>
        <w:pStyle w:val="ListParagraph"/>
        <w:tabs>
          <w:tab w:val="left" w:pos="4635"/>
        </w:tabs>
        <w:rPr>
          <w:rFonts w:ascii="Segoe UI" w:hAnsi="Segoe UI" w:cs="Arial"/>
          <w:color w:val="008000"/>
          <w:sz w:val="21"/>
        </w:rPr>
      </w:pPr>
      <w:r w:rsidRPr="00B20488">
        <w:rPr>
          <w:rFonts w:ascii="Segoe UI" w:hAnsi="Segoe UI" w:cs="Arial"/>
          <w:color w:val="008000"/>
          <w:sz w:val="21"/>
        </w:rPr>
        <w:tab/>
      </w:r>
    </w:p>
    <w:p w14:paraId="7C8E25CE" w14:textId="77777777" w:rsidR="007414E4" w:rsidRPr="00B20488" w:rsidRDefault="00A42C67" w:rsidP="00A42C67">
      <w:pPr>
        <w:pStyle w:val="ListParagraph"/>
        <w:tabs>
          <w:tab w:val="left" w:pos="7710"/>
        </w:tabs>
        <w:rPr>
          <w:rFonts w:ascii="Segoe UI" w:hAnsi="Segoe UI" w:cs="Arial"/>
          <w:i/>
          <w:sz w:val="21"/>
        </w:rPr>
      </w:pPr>
      <w:r w:rsidRPr="00B20488">
        <w:rPr>
          <w:rFonts w:ascii="Segoe UI" w:hAnsi="Segoe UI" w:cs="Arial"/>
          <w:i/>
          <w:sz w:val="21"/>
        </w:rPr>
        <w:tab/>
      </w:r>
    </w:p>
    <w:p w14:paraId="744D4C37" w14:textId="77777777" w:rsidR="007414E4" w:rsidRPr="00B20488" w:rsidRDefault="007414E4" w:rsidP="005A2ED5">
      <w:pPr>
        <w:pStyle w:val="ListParagraph"/>
        <w:rPr>
          <w:rFonts w:ascii="Segoe UI" w:hAnsi="Segoe UI" w:cs="Arial"/>
          <w:sz w:val="21"/>
        </w:rPr>
      </w:pPr>
    </w:p>
    <w:p w14:paraId="5471C7E6" w14:textId="77777777" w:rsidR="007414E4" w:rsidRPr="00B20488" w:rsidRDefault="007414E4" w:rsidP="00A42C67">
      <w:pPr>
        <w:pStyle w:val="ListParagraph"/>
        <w:jc w:val="center"/>
        <w:rPr>
          <w:rFonts w:ascii="Segoe UI" w:hAnsi="Segoe UI" w:cs="Arial"/>
          <w:sz w:val="21"/>
        </w:rPr>
      </w:pPr>
    </w:p>
    <w:p w14:paraId="2C0EAE61" w14:textId="77777777" w:rsidR="007414E4" w:rsidRPr="00B20488" w:rsidRDefault="007414E4" w:rsidP="005A2ED5">
      <w:pPr>
        <w:pStyle w:val="ListParagraph"/>
        <w:rPr>
          <w:rFonts w:ascii="Segoe UI" w:hAnsi="Segoe UI" w:cs="Arial"/>
          <w:sz w:val="21"/>
        </w:rPr>
      </w:pPr>
    </w:p>
    <w:p w14:paraId="4A448153" w14:textId="77777777" w:rsidR="007414E4" w:rsidRPr="00B20488" w:rsidRDefault="007414E4" w:rsidP="005A2ED5">
      <w:pPr>
        <w:pStyle w:val="ListParagraph"/>
        <w:rPr>
          <w:rFonts w:ascii="Segoe UI" w:hAnsi="Segoe UI" w:cs="Arial"/>
          <w:sz w:val="21"/>
        </w:rPr>
      </w:pPr>
    </w:p>
    <w:p w14:paraId="41222EEF" w14:textId="77777777" w:rsidR="007414E4" w:rsidRPr="00B20488" w:rsidRDefault="007414E4" w:rsidP="005A2ED5">
      <w:pPr>
        <w:pStyle w:val="ListParagraph"/>
        <w:rPr>
          <w:rFonts w:ascii="Calibri" w:hAnsi="Calibri" w:cs="Arial"/>
          <w:sz w:val="16"/>
        </w:rPr>
      </w:pPr>
    </w:p>
    <w:p w14:paraId="576F623C" w14:textId="77777777" w:rsidR="00A42C67" w:rsidRPr="00B20488" w:rsidRDefault="00A42C67" w:rsidP="00A42C67">
      <w:pPr>
        <w:pStyle w:val="ListParagraph"/>
        <w:tabs>
          <w:tab w:val="left" w:pos="3000"/>
          <w:tab w:val="left" w:pos="4635"/>
        </w:tabs>
        <w:ind w:left="0"/>
        <w:rPr>
          <w:rFonts w:ascii="Segoe UI" w:hAnsi="Segoe UI" w:cs="Arial"/>
          <w:sz w:val="21"/>
          <w:szCs w:val="24"/>
        </w:rPr>
      </w:pPr>
      <w:r w:rsidRPr="00B20488">
        <w:rPr>
          <w:rFonts w:ascii="Segoe UI" w:hAnsi="Segoe UI" w:cs="Arial"/>
          <w:sz w:val="21"/>
          <w:szCs w:val="24"/>
        </w:rPr>
        <w:tab/>
      </w:r>
      <w:r w:rsidRPr="00B20488">
        <w:rPr>
          <w:rFonts w:ascii="Segoe UI" w:hAnsi="Segoe UI" w:cs="Arial"/>
          <w:sz w:val="21"/>
          <w:szCs w:val="24"/>
        </w:rPr>
        <w:tab/>
      </w:r>
    </w:p>
    <w:p w14:paraId="671888B6" w14:textId="77777777" w:rsidR="00A42C67" w:rsidRPr="00B20488" w:rsidRDefault="00A42C67" w:rsidP="00F02B5C">
      <w:pPr>
        <w:pStyle w:val="ListParagraph"/>
        <w:ind w:left="0"/>
        <w:rPr>
          <w:rFonts w:ascii="Segoe UI" w:hAnsi="Segoe UI" w:cs="Arial"/>
          <w:sz w:val="21"/>
          <w:szCs w:val="24"/>
        </w:rPr>
      </w:pPr>
    </w:p>
    <w:p w14:paraId="3341A40E" w14:textId="77777777" w:rsidR="00A42C67" w:rsidRPr="00B20488" w:rsidRDefault="00A42C67" w:rsidP="00F02B5C">
      <w:pPr>
        <w:pStyle w:val="ListParagraph"/>
        <w:ind w:left="0"/>
        <w:rPr>
          <w:rFonts w:ascii="Segoe UI" w:hAnsi="Segoe UI" w:cs="Arial"/>
          <w:sz w:val="21"/>
          <w:szCs w:val="24"/>
        </w:rPr>
      </w:pPr>
    </w:p>
    <w:p w14:paraId="783F832D" w14:textId="77777777" w:rsidR="00A42C67" w:rsidRPr="00B20488" w:rsidRDefault="00A42C67" w:rsidP="00F02B5C">
      <w:pPr>
        <w:pStyle w:val="ListParagraph"/>
        <w:ind w:left="0"/>
        <w:rPr>
          <w:rFonts w:ascii="Segoe UI" w:hAnsi="Segoe UI" w:cs="Arial"/>
          <w:sz w:val="21"/>
          <w:szCs w:val="24"/>
        </w:rPr>
      </w:pPr>
    </w:p>
    <w:p w14:paraId="37984A3D" w14:textId="77777777" w:rsidR="007414E4" w:rsidRPr="00B20488" w:rsidRDefault="007414E4" w:rsidP="00F02B5C">
      <w:pPr>
        <w:pStyle w:val="ListParagraph"/>
        <w:ind w:left="0"/>
        <w:rPr>
          <w:rFonts w:ascii="Segoe UI" w:hAnsi="Segoe UI" w:cs="Arial"/>
          <w:sz w:val="21"/>
          <w:szCs w:val="24"/>
        </w:rPr>
      </w:pPr>
      <w:r w:rsidRPr="00B20488">
        <w:rPr>
          <w:rFonts w:ascii="Segoe UI" w:hAnsi="Segoe UI" w:cs="Arial"/>
          <w:sz w:val="21"/>
          <w:szCs w:val="24"/>
        </w:rPr>
        <w:t>Obviously there will be a need for this script to run once during the setting up and installation of the program although depending on the objectives for your project it could be done again at some other point</w:t>
      </w:r>
      <w:r w:rsidR="00886940" w:rsidRPr="00B20488">
        <w:rPr>
          <w:rFonts w:ascii="Segoe UI" w:hAnsi="Segoe UI" w:cs="Arial"/>
          <w:sz w:val="21"/>
          <w:szCs w:val="24"/>
        </w:rPr>
        <w:t xml:space="preserve">.  </w:t>
      </w:r>
      <w:r w:rsidRPr="00B20488">
        <w:rPr>
          <w:rFonts w:ascii="Segoe UI" w:hAnsi="Segoe UI" w:cs="Arial"/>
          <w:sz w:val="21"/>
          <w:szCs w:val="24"/>
        </w:rPr>
        <w:t xml:space="preserve">However </w:t>
      </w:r>
      <w:r w:rsidRPr="00B20488">
        <w:rPr>
          <w:rFonts w:ascii="Segoe UI" w:hAnsi="Segoe UI" w:cs="Arial"/>
          <w:sz w:val="21"/>
          <w:szCs w:val="24"/>
        </w:rPr>
        <w:lastRenderedPageBreak/>
        <w:t>you do need to show in your solution (or in testing) that this element has produced the tables because you will need to input and manipulate data into and from those tables.</w:t>
      </w:r>
    </w:p>
    <w:p w14:paraId="6864C76C" w14:textId="77777777" w:rsidR="00953275" w:rsidRPr="00B20488" w:rsidRDefault="00953275" w:rsidP="00F02B5C">
      <w:pPr>
        <w:pStyle w:val="ListParagraph"/>
        <w:ind w:left="0"/>
        <w:rPr>
          <w:rFonts w:ascii="Segoe UI" w:hAnsi="Segoe UI" w:cs="Arial"/>
          <w:sz w:val="21"/>
          <w:szCs w:val="24"/>
        </w:rPr>
      </w:pPr>
    </w:p>
    <w:p w14:paraId="7D435C16" w14:textId="77777777" w:rsidR="007414E4" w:rsidRPr="00B20488" w:rsidRDefault="007414E4" w:rsidP="00E3341E">
      <w:pPr>
        <w:pStyle w:val="ListParagraph"/>
        <w:ind w:left="0"/>
        <w:rPr>
          <w:rFonts w:ascii="Segoe UI" w:hAnsi="Segoe UI" w:cs="Arial"/>
          <w:spacing w:val="-1"/>
          <w:sz w:val="21"/>
          <w:szCs w:val="24"/>
        </w:rPr>
      </w:pPr>
      <w:r w:rsidRPr="00B20488">
        <w:rPr>
          <w:rFonts w:ascii="Segoe UI" w:hAnsi="Segoe UI" w:cs="Arial"/>
          <w:spacing w:val="-1"/>
          <w:sz w:val="21"/>
          <w:szCs w:val="24"/>
        </w:rPr>
        <w:t>Additionally it is a good idea to enable the file path of the database to be set/ manipulated dynamically from the interface of your system (</w:t>
      </w:r>
      <w:r w:rsidRPr="00B20488">
        <w:rPr>
          <w:rFonts w:ascii="Segoe UI Semibold" w:hAnsi="Segoe UI Semibold" w:cs="Arial"/>
          <w:spacing w:val="-1"/>
          <w:sz w:val="21"/>
          <w:szCs w:val="24"/>
        </w:rPr>
        <w:t>see Fig 20 below</w:t>
      </w:r>
      <w:r w:rsidRPr="00B20488">
        <w:rPr>
          <w:rFonts w:ascii="Segoe UI" w:hAnsi="Segoe UI" w:cs="Arial"/>
          <w:spacing w:val="-1"/>
          <w:sz w:val="21"/>
          <w:szCs w:val="24"/>
        </w:rPr>
        <w:t>)</w:t>
      </w:r>
      <w:r w:rsidR="00886940" w:rsidRPr="00B20488">
        <w:rPr>
          <w:rFonts w:ascii="Segoe UI" w:hAnsi="Segoe UI" w:cs="Arial"/>
          <w:spacing w:val="-1"/>
          <w:sz w:val="21"/>
          <w:szCs w:val="24"/>
        </w:rPr>
        <w:t xml:space="preserve">.  </w:t>
      </w:r>
      <w:r w:rsidR="00E3341E" w:rsidRPr="00B20488">
        <w:rPr>
          <w:rFonts w:ascii="Segoe UI" w:hAnsi="Segoe UI" w:cs="Arial"/>
          <w:spacing w:val="-1"/>
          <w:sz w:val="21"/>
          <w:szCs w:val="24"/>
        </w:rPr>
        <w:t>If you fix the file path in the code to your own file structure/system this prevents the ultimate user from placing the database component within their own file structure.</w:t>
      </w:r>
    </w:p>
    <w:p w14:paraId="1C30C0BD" w14:textId="77777777" w:rsidR="00470E6A" w:rsidRPr="00B20488" w:rsidRDefault="00470E6A" w:rsidP="00E3341E">
      <w:pPr>
        <w:pStyle w:val="ListParagraph"/>
        <w:ind w:left="0"/>
        <w:rPr>
          <w:rFonts w:ascii="Segoe UI" w:hAnsi="Segoe UI" w:cs="Arial"/>
          <w:spacing w:val="-1"/>
          <w:sz w:val="21"/>
          <w:szCs w:val="24"/>
        </w:rPr>
      </w:pPr>
    </w:p>
    <w:p w14:paraId="155ED92C" w14:textId="4E5D2038" w:rsidR="00E3341E" w:rsidRPr="00B20488" w:rsidRDefault="00470E6A" w:rsidP="00470E6A">
      <w:pPr>
        <w:pStyle w:val="fig"/>
        <w:ind w:right="424"/>
        <w:jc w:val="center"/>
        <w:rPr>
          <w:rFonts w:ascii="Tw Cen MT" w:hAnsi="Tw Cen MT"/>
          <w:b w:val="0"/>
          <w:sz w:val="22"/>
        </w:rPr>
      </w:pPr>
      <w:r w:rsidRPr="00B20488">
        <w:rPr>
          <w:rFonts w:ascii="Tw Cen MT" w:hAnsi="Tw Cen MT"/>
          <w:b w:val="0"/>
          <w:sz w:val="22"/>
        </w:rPr>
        <w:t>Figure 20 – Classic Furnishings:</w:t>
      </w:r>
      <w:r w:rsidR="0073139F">
        <w:rPr>
          <w:rFonts w:ascii="Tw Cen MT" w:hAnsi="Tw Cen MT"/>
          <w:b w:val="0"/>
          <w:sz w:val="22"/>
        </w:rPr>
        <w:t xml:space="preserve"> Setting the </w:t>
      </w:r>
      <w:proofErr w:type="spellStart"/>
      <w:r w:rsidR="0073139F">
        <w:rPr>
          <w:rFonts w:ascii="Tw Cen MT" w:hAnsi="Tw Cen MT"/>
          <w:b w:val="0"/>
          <w:sz w:val="22"/>
        </w:rPr>
        <w:t>Filepath</w:t>
      </w:r>
      <w:proofErr w:type="spellEnd"/>
    </w:p>
    <w:p w14:paraId="72BE1D89" w14:textId="77777777" w:rsidR="00470E6A" w:rsidRPr="00B20488" w:rsidRDefault="00470E6A" w:rsidP="00E3341E">
      <w:pPr>
        <w:pStyle w:val="ListParagraph"/>
        <w:ind w:left="0"/>
        <w:rPr>
          <w:rFonts w:ascii="Segoe UI" w:hAnsi="Segoe UI" w:cs="Arial"/>
          <w:sz w:val="21"/>
        </w:rPr>
      </w:pPr>
    </w:p>
    <w:p w14:paraId="02800596" w14:textId="77777777" w:rsidR="007414E4" w:rsidRPr="00B20488" w:rsidRDefault="009E6032" w:rsidP="005A2ED5">
      <w:pPr>
        <w:pStyle w:val="ListParagraph"/>
        <w:rPr>
          <w:rFonts w:ascii="Segoe UI" w:hAnsi="Segoe UI" w:cs="Arial"/>
          <w:sz w:val="21"/>
        </w:rPr>
      </w:pPr>
      <w:r w:rsidRPr="00B20488">
        <w:rPr>
          <w:noProof/>
          <w:lang w:eastAsia="en-GB"/>
        </w:rPr>
        <mc:AlternateContent>
          <mc:Choice Requires="wps">
            <w:drawing>
              <wp:anchor distT="0" distB="0" distL="114300" distR="114300" simplePos="0" relativeHeight="251871232" behindDoc="0" locked="0" layoutInCell="1" allowOverlap="1" wp14:anchorId="749AC374" wp14:editId="297E851D">
                <wp:simplePos x="0" y="0"/>
                <wp:positionH relativeFrom="column">
                  <wp:posOffset>3253105</wp:posOffset>
                </wp:positionH>
                <wp:positionV relativeFrom="paragraph">
                  <wp:posOffset>116408</wp:posOffset>
                </wp:positionV>
                <wp:extent cx="3072130" cy="1447800"/>
                <wp:effectExtent l="0" t="0" r="13970" b="10795"/>
                <wp:wrapNone/>
                <wp:docPr id="314" name="Text Box 314"/>
                <wp:cNvGraphicFramePr/>
                <a:graphic xmlns:a="http://schemas.openxmlformats.org/drawingml/2006/main">
                  <a:graphicData uri="http://schemas.microsoft.com/office/word/2010/wordprocessingShape">
                    <wps:wsp>
                      <wps:cNvSpPr txBox="1"/>
                      <wps:spPr>
                        <a:xfrm>
                          <a:off x="0" y="0"/>
                          <a:ext cx="3072130" cy="1447800"/>
                        </a:xfrm>
                        <a:prstGeom prst="roundRect">
                          <a:avLst>
                            <a:gd name="adj" fmla="val 7261"/>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36E87B" w14:textId="77777777" w:rsidR="00B20488" w:rsidRPr="00A42C67" w:rsidRDefault="00B20488" w:rsidP="007414E4">
                            <w:pPr>
                              <w:rPr>
                                <w:rFonts w:ascii="AR CENA" w:hAnsi="AR CENA" w:cstheme="minorHAnsi"/>
                                <w:sz w:val="24"/>
                              </w:rPr>
                            </w:pPr>
                            <w:r w:rsidRPr="00A42C67">
                              <w:rPr>
                                <w:rFonts w:ascii="AR CENA" w:hAnsi="AR CENA" w:cstheme="minorHAnsi"/>
                                <w:sz w:val="24"/>
                              </w:rPr>
                              <w:t>When the system is run for the first time (and perhaps later if the database needs to be moved for any reason) the user will enter the file path where the database is to be stored. It is this file path then should be used throughout the program to connect 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749AC374" id="Text Box 314" o:spid="_x0000_s1324" style="position:absolute;left:0;text-align:left;margin-left:256.15pt;margin-top:9.15pt;width:241.9pt;height:11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7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" fillcolor="white [3201]" strokeweight=".5pt">
                <v:textbox style="mso-fit-shape-to-text:t">
                  <w:txbxContent>
                    <w:p w14:paraId="0236E87B" w14:textId="77777777" w:rsidR="00B20488" w:rsidRPr="00A42C67" w:rsidRDefault="00B20488" w:rsidP="007414E4">
                      <w:pPr>
                        <w:rPr>
                          <w:rFonts w:ascii="AR CENA" w:hAnsi="AR CENA" w:cstheme="minorHAnsi"/>
                          <w:sz w:val="24"/>
                        </w:rPr>
                      </w:pPr>
                      <w:r w:rsidRPr="00A42C67">
                        <w:rPr>
                          <w:rFonts w:ascii="AR CENA" w:hAnsi="AR CENA" w:cstheme="minorHAnsi"/>
                          <w:sz w:val="24"/>
                        </w:rPr>
                        <w:t>When the system is run for the first time (and perhaps later if the database needs to be moved for any reason) the user will enter the file path where the database is to be stored. It is this file path then should be used throughout the program to connect to the database</w:t>
                      </w:r>
                    </w:p>
                  </w:txbxContent>
                </v:textbox>
              </v:roundrect>
            </w:pict>
          </mc:Fallback>
        </mc:AlternateContent>
      </w:r>
      <w:r w:rsidRPr="00B20488">
        <w:rPr>
          <w:noProof/>
          <w:lang w:eastAsia="en-GB"/>
        </w:rPr>
        <mc:AlternateContent>
          <mc:Choice Requires="wps">
            <w:drawing>
              <wp:anchor distT="0" distB="0" distL="114300" distR="114300" simplePos="0" relativeHeight="251732992" behindDoc="0" locked="0" layoutInCell="1" allowOverlap="1" wp14:anchorId="3FE28810" wp14:editId="75C56BD8">
                <wp:simplePos x="0" y="0"/>
                <wp:positionH relativeFrom="column">
                  <wp:posOffset>2397367</wp:posOffset>
                </wp:positionH>
                <wp:positionV relativeFrom="paragraph">
                  <wp:posOffset>839889</wp:posOffset>
                </wp:positionV>
                <wp:extent cx="962417" cy="885217"/>
                <wp:effectExtent l="38100" t="0" r="28575" b="48260"/>
                <wp:wrapNone/>
                <wp:docPr id="315" name="Straight Arrow Connector 315"/>
                <wp:cNvGraphicFramePr/>
                <a:graphic xmlns:a="http://schemas.openxmlformats.org/drawingml/2006/main">
                  <a:graphicData uri="http://schemas.microsoft.com/office/word/2010/wordprocessingShape">
                    <wps:wsp>
                      <wps:cNvCnPr/>
                      <wps:spPr>
                        <a:xfrm flipH="1">
                          <a:off x="0" y="0"/>
                          <a:ext cx="962417" cy="885217"/>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F4754" id="Straight Arrow Connector 315" o:spid="_x0000_s1026" type="#_x0000_t32" style="position:absolute;margin-left:188.75pt;margin-top:66.15pt;width:75.8pt;height:69.7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" strokecolor="black [3213]" strokeweight="1.25pt">
                <v:stroke endarrow="open"/>
              </v:shape>
            </w:pict>
          </mc:Fallback>
        </mc:AlternateContent>
      </w:r>
      <w:r w:rsidRPr="00B20488">
        <w:rPr>
          <w:noProof/>
          <w:lang w:eastAsia="en-GB"/>
        </w:rPr>
        <mc:AlternateContent>
          <mc:Choice Requires="wps">
            <w:drawing>
              <wp:anchor distT="0" distB="0" distL="114300" distR="114300" simplePos="0" relativeHeight="251731968" behindDoc="0" locked="0" layoutInCell="1" allowOverlap="1" wp14:anchorId="13EC70B8" wp14:editId="31C73428">
                <wp:simplePos x="0" y="0"/>
                <wp:positionH relativeFrom="column">
                  <wp:posOffset>2523828</wp:posOffset>
                </wp:positionH>
                <wp:positionV relativeFrom="paragraph">
                  <wp:posOffset>460510</wp:posOffset>
                </wp:positionV>
                <wp:extent cx="836578" cy="302841"/>
                <wp:effectExtent l="38100" t="0" r="20955" b="78740"/>
                <wp:wrapNone/>
                <wp:docPr id="316" name="Straight Arrow Connector 316"/>
                <wp:cNvGraphicFramePr/>
                <a:graphic xmlns:a="http://schemas.openxmlformats.org/drawingml/2006/main">
                  <a:graphicData uri="http://schemas.microsoft.com/office/word/2010/wordprocessingShape">
                    <wps:wsp>
                      <wps:cNvCnPr/>
                      <wps:spPr>
                        <a:xfrm flipH="1">
                          <a:off x="0" y="0"/>
                          <a:ext cx="836578" cy="302841"/>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C905E" id="Straight Arrow Connector 316" o:spid="_x0000_s1026" type="#_x0000_t32" style="position:absolute;margin-left:198.75pt;margin-top:36.25pt;width:65.85pt;height:23.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" strokecolor="black [3213]" strokeweight="1.25pt">
                <v:stroke endarrow="open"/>
              </v:shape>
            </w:pict>
          </mc:Fallback>
        </mc:AlternateContent>
      </w:r>
      <w:r w:rsidR="007414E4" w:rsidRPr="00B20488">
        <w:rPr>
          <w:noProof/>
          <w:lang w:eastAsia="en-GB"/>
        </w:rPr>
        <w:drawing>
          <wp:inline distT="0" distB="0" distL="0" distR="0" wp14:anchorId="3974D6CD" wp14:editId="4228B195">
            <wp:extent cx="3965944" cy="1605843"/>
            <wp:effectExtent l="19050" t="19050" r="15875" b="139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9666" t="13119" r="29740" b="54167"/>
                    <a:stretch/>
                  </pic:blipFill>
                  <pic:spPr bwMode="auto">
                    <a:xfrm>
                      <a:off x="0" y="0"/>
                      <a:ext cx="3973705" cy="16089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6305DE" w14:textId="77777777" w:rsidR="007414E4" w:rsidRPr="00B20488" w:rsidRDefault="007414E4" w:rsidP="005A2ED5">
      <w:pPr>
        <w:pStyle w:val="ListParagraph"/>
        <w:rPr>
          <w:rFonts w:ascii="Segoe UI" w:hAnsi="Segoe UI" w:cs="Arial"/>
          <w:sz w:val="21"/>
        </w:rPr>
      </w:pPr>
      <w:r w:rsidRPr="00B20488">
        <w:rPr>
          <w:rFonts w:ascii="Segoe UI" w:hAnsi="Segoe UI" w:cs="Arial"/>
          <w:noProof/>
          <w:sz w:val="21"/>
          <w:lang w:eastAsia="en-GB"/>
        </w:rPr>
        <mc:AlternateContent>
          <mc:Choice Requires="wps">
            <w:drawing>
              <wp:anchor distT="0" distB="0" distL="114300" distR="114300" simplePos="0" relativeHeight="251729920" behindDoc="0" locked="0" layoutInCell="1" allowOverlap="1" wp14:anchorId="7B7DD148" wp14:editId="2E316CCF">
                <wp:simplePos x="0" y="0"/>
                <wp:positionH relativeFrom="column">
                  <wp:posOffset>459740</wp:posOffset>
                </wp:positionH>
                <wp:positionV relativeFrom="paragraph">
                  <wp:posOffset>111760</wp:posOffset>
                </wp:positionV>
                <wp:extent cx="6019800" cy="5143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601980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765132" w14:textId="77777777" w:rsidR="00B20488" w:rsidRPr="00A42C67" w:rsidRDefault="00B20488" w:rsidP="007414E4">
                            <w:pPr>
                              <w:autoSpaceDE w:val="0"/>
                              <w:autoSpaceDN w:val="0"/>
                              <w:adjustRightInd w:val="0"/>
                              <w:rPr>
                                <w:rFonts w:ascii="Courier New" w:hAnsi="Courier New" w:cs="Courier New"/>
                                <w:sz w:val="23"/>
                                <w:szCs w:val="19"/>
                              </w:rPr>
                            </w:pPr>
                            <w:r w:rsidRPr="00A42C67">
                              <w:rPr>
                                <w:rFonts w:ascii="Courier New" w:hAnsi="Courier New" w:cs="Courier New"/>
                                <w:color w:val="0000FF"/>
                                <w:sz w:val="23"/>
                                <w:szCs w:val="19"/>
                              </w:rPr>
                              <w:t>Dim</w:t>
                            </w:r>
                            <w:r w:rsidRPr="00A42C67">
                              <w:rPr>
                                <w:rFonts w:ascii="Courier New" w:hAnsi="Courier New" w:cs="Courier New"/>
                                <w:sz w:val="23"/>
                                <w:szCs w:val="19"/>
                              </w:rPr>
                              <w:t xml:space="preserve"> </w:t>
                            </w:r>
                            <w:proofErr w:type="spellStart"/>
                            <w:r w:rsidRPr="00A42C67">
                              <w:rPr>
                                <w:rFonts w:ascii="Courier New" w:hAnsi="Courier New" w:cs="Courier New"/>
                                <w:sz w:val="23"/>
                                <w:szCs w:val="19"/>
                              </w:rPr>
                              <w:t>dbconnectstring</w:t>
                            </w:r>
                            <w:proofErr w:type="spellEnd"/>
                            <w:r w:rsidRPr="00A42C67">
                              <w:rPr>
                                <w:rFonts w:ascii="Courier New" w:hAnsi="Courier New" w:cs="Courier New"/>
                                <w:sz w:val="23"/>
                                <w:szCs w:val="19"/>
                              </w:rPr>
                              <w:t xml:space="preserve"> </w:t>
                            </w:r>
                            <w:r w:rsidRPr="00A42C67">
                              <w:rPr>
                                <w:rFonts w:ascii="Courier New" w:hAnsi="Courier New" w:cs="Courier New"/>
                                <w:color w:val="0000FF"/>
                                <w:sz w:val="23"/>
                                <w:szCs w:val="19"/>
                              </w:rPr>
                              <w:t>As</w:t>
                            </w:r>
                            <w:r w:rsidRPr="00A42C67">
                              <w:rPr>
                                <w:rFonts w:ascii="Courier New" w:hAnsi="Courier New" w:cs="Courier New"/>
                                <w:sz w:val="23"/>
                                <w:szCs w:val="19"/>
                              </w:rPr>
                              <w:t xml:space="preserve"> </w:t>
                            </w:r>
                            <w:r w:rsidRPr="00A42C67">
                              <w:rPr>
                                <w:rFonts w:ascii="Courier New" w:hAnsi="Courier New" w:cs="Courier New"/>
                                <w:color w:val="0000FF"/>
                                <w:sz w:val="23"/>
                                <w:szCs w:val="19"/>
                              </w:rPr>
                              <w:t>String</w:t>
                            </w:r>
                            <w:r w:rsidRPr="00A42C67">
                              <w:rPr>
                                <w:rFonts w:ascii="Courier New" w:hAnsi="Courier New" w:cs="Courier New"/>
                                <w:sz w:val="23"/>
                                <w:szCs w:val="19"/>
                              </w:rPr>
                              <w:t xml:space="preserve"> = </w:t>
                            </w:r>
                            <w:r w:rsidRPr="00A42C67">
                              <w:rPr>
                                <w:rFonts w:ascii="Courier New" w:hAnsi="Courier New" w:cs="Courier New"/>
                                <w:color w:val="A31515"/>
                                <w:sz w:val="23"/>
                                <w:szCs w:val="19"/>
                              </w:rPr>
                              <w:t>"Provider = Microsoft.ACE.OLEDB.12.0;"</w:t>
                            </w:r>
                            <w:r w:rsidRPr="00A42C67">
                              <w:rPr>
                                <w:rFonts w:ascii="Courier New" w:hAnsi="Courier New" w:cs="Courier New"/>
                                <w:sz w:val="23"/>
                                <w:szCs w:val="19"/>
                              </w:rPr>
                              <w:t xml:space="preserve"> &amp; </w:t>
                            </w:r>
                            <w:r w:rsidRPr="00A42C67">
                              <w:rPr>
                                <w:rFonts w:ascii="Courier New" w:hAnsi="Courier New" w:cs="Courier New"/>
                                <w:color w:val="A31515"/>
                                <w:sz w:val="23"/>
                                <w:szCs w:val="19"/>
                              </w:rPr>
                              <w:t>"Data source ="</w:t>
                            </w:r>
                            <w:r w:rsidRPr="00A42C67">
                              <w:rPr>
                                <w:rFonts w:ascii="Courier New" w:hAnsi="Courier New" w:cs="Courier New"/>
                                <w:sz w:val="23"/>
                                <w:szCs w:val="19"/>
                              </w:rPr>
                              <w:t xml:space="preserve"> &amp; </w:t>
                            </w:r>
                            <w:proofErr w:type="spellStart"/>
                            <w:r w:rsidRPr="00A42C67">
                              <w:rPr>
                                <w:rFonts w:ascii="Courier New" w:hAnsi="Courier New" w:cs="Courier New"/>
                                <w:sz w:val="23"/>
                                <w:szCs w:val="19"/>
                              </w:rPr>
                              <w:t>txtdbfilepath.Text</w:t>
                            </w:r>
                            <w:proofErr w:type="spellEnd"/>
                          </w:p>
                          <w:p w14:paraId="1D15D6D7" w14:textId="77777777" w:rsidR="00B20488" w:rsidRPr="00A42C67" w:rsidRDefault="00B20488" w:rsidP="007414E4">
                            <w:pPr>
                              <w:rPr>
                                <w:rFonts w:ascii="Courier New" w:hAnsi="Courier New" w:cs="Courier New"/>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DD148" id="Text Box 317" o:spid="_x0000_s1325" type="#_x0000_t202" style="position:absolute;left:0;text-align:left;margin-left:36.2pt;margin-top:8.8pt;width:474pt;height:4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" fillcolor="white [3201]" strokeweight=".5pt">
                <v:textbox>
                  <w:txbxContent>
                    <w:p w14:paraId="73765132" w14:textId="77777777" w:rsidR="00B20488" w:rsidRPr="00A42C67" w:rsidRDefault="00B20488" w:rsidP="007414E4">
                      <w:pPr>
                        <w:autoSpaceDE w:val="0"/>
                        <w:autoSpaceDN w:val="0"/>
                        <w:adjustRightInd w:val="0"/>
                        <w:rPr>
                          <w:rFonts w:ascii="Courier New" w:hAnsi="Courier New" w:cs="Courier New"/>
                          <w:sz w:val="23"/>
                          <w:szCs w:val="19"/>
                        </w:rPr>
                      </w:pPr>
                      <w:r w:rsidRPr="00A42C67">
                        <w:rPr>
                          <w:rFonts w:ascii="Courier New" w:hAnsi="Courier New" w:cs="Courier New"/>
                          <w:color w:val="0000FF"/>
                          <w:sz w:val="23"/>
                          <w:szCs w:val="19"/>
                        </w:rPr>
                        <w:t>Dim</w:t>
                      </w:r>
                      <w:r w:rsidRPr="00A42C67">
                        <w:rPr>
                          <w:rFonts w:ascii="Courier New" w:hAnsi="Courier New" w:cs="Courier New"/>
                          <w:sz w:val="23"/>
                          <w:szCs w:val="19"/>
                        </w:rPr>
                        <w:t xml:space="preserve"> </w:t>
                      </w:r>
                      <w:proofErr w:type="spellStart"/>
                      <w:r w:rsidRPr="00A42C67">
                        <w:rPr>
                          <w:rFonts w:ascii="Courier New" w:hAnsi="Courier New" w:cs="Courier New"/>
                          <w:sz w:val="23"/>
                          <w:szCs w:val="19"/>
                        </w:rPr>
                        <w:t>dbconnectstring</w:t>
                      </w:r>
                      <w:proofErr w:type="spellEnd"/>
                      <w:r w:rsidRPr="00A42C67">
                        <w:rPr>
                          <w:rFonts w:ascii="Courier New" w:hAnsi="Courier New" w:cs="Courier New"/>
                          <w:sz w:val="23"/>
                          <w:szCs w:val="19"/>
                        </w:rPr>
                        <w:t xml:space="preserve"> </w:t>
                      </w:r>
                      <w:r w:rsidRPr="00A42C67">
                        <w:rPr>
                          <w:rFonts w:ascii="Courier New" w:hAnsi="Courier New" w:cs="Courier New"/>
                          <w:color w:val="0000FF"/>
                          <w:sz w:val="23"/>
                          <w:szCs w:val="19"/>
                        </w:rPr>
                        <w:t>As</w:t>
                      </w:r>
                      <w:r w:rsidRPr="00A42C67">
                        <w:rPr>
                          <w:rFonts w:ascii="Courier New" w:hAnsi="Courier New" w:cs="Courier New"/>
                          <w:sz w:val="23"/>
                          <w:szCs w:val="19"/>
                        </w:rPr>
                        <w:t xml:space="preserve"> </w:t>
                      </w:r>
                      <w:r w:rsidRPr="00A42C67">
                        <w:rPr>
                          <w:rFonts w:ascii="Courier New" w:hAnsi="Courier New" w:cs="Courier New"/>
                          <w:color w:val="0000FF"/>
                          <w:sz w:val="23"/>
                          <w:szCs w:val="19"/>
                        </w:rPr>
                        <w:t>String</w:t>
                      </w:r>
                      <w:r w:rsidRPr="00A42C67">
                        <w:rPr>
                          <w:rFonts w:ascii="Courier New" w:hAnsi="Courier New" w:cs="Courier New"/>
                          <w:sz w:val="23"/>
                          <w:szCs w:val="19"/>
                        </w:rPr>
                        <w:t xml:space="preserve"> = </w:t>
                      </w:r>
                      <w:r w:rsidRPr="00A42C67">
                        <w:rPr>
                          <w:rFonts w:ascii="Courier New" w:hAnsi="Courier New" w:cs="Courier New"/>
                          <w:color w:val="A31515"/>
                          <w:sz w:val="23"/>
                          <w:szCs w:val="19"/>
                        </w:rPr>
                        <w:t>"Provider = Microsoft.ACE.OLEDB.12.0;"</w:t>
                      </w:r>
                      <w:r w:rsidRPr="00A42C67">
                        <w:rPr>
                          <w:rFonts w:ascii="Courier New" w:hAnsi="Courier New" w:cs="Courier New"/>
                          <w:sz w:val="23"/>
                          <w:szCs w:val="19"/>
                        </w:rPr>
                        <w:t xml:space="preserve"> &amp; </w:t>
                      </w:r>
                      <w:r w:rsidRPr="00A42C67">
                        <w:rPr>
                          <w:rFonts w:ascii="Courier New" w:hAnsi="Courier New" w:cs="Courier New"/>
                          <w:color w:val="A31515"/>
                          <w:sz w:val="23"/>
                          <w:szCs w:val="19"/>
                        </w:rPr>
                        <w:t>"Data source ="</w:t>
                      </w:r>
                      <w:r w:rsidRPr="00A42C67">
                        <w:rPr>
                          <w:rFonts w:ascii="Courier New" w:hAnsi="Courier New" w:cs="Courier New"/>
                          <w:sz w:val="23"/>
                          <w:szCs w:val="19"/>
                        </w:rPr>
                        <w:t xml:space="preserve"> &amp; </w:t>
                      </w:r>
                      <w:proofErr w:type="spellStart"/>
                      <w:r w:rsidRPr="00A42C67">
                        <w:rPr>
                          <w:rFonts w:ascii="Courier New" w:hAnsi="Courier New" w:cs="Courier New"/>
                          <w:sz w:val="23"/>
                          <w:szCs w:val="19"/>
                        </w:rPr>
                        <w:t>txtdbfilepath.Text</w:t>
                      </w:r>
                      <w:proofErr w:type="spellEnd"/>
                    </w:p>
                    <w:p w14:paraId="1D15D6D7" w14:textId="77777777" w:rsidR="00B20488" w:rsidRPr="00A42C67" w:rsidRDefault="00B20488" w:rsidP="007414E4">
                      <w:pPr>
                        <w:rPr>
                          <w:rFonts w:ascii="Courier New" w:hAnsi="Courier New" w:cs="Courier New"/>
                          <w:sz w:val="26"/>
                        </w:rPr>
                      </w:pPr>
                    </w:p>
                  </w:txbxContent>
                </v:textbox>
              </v:shape>
            </w:pict>
          </mc:Fallback>
        </mc:AlternateContent>
      </w:r>
    </w:p>
    <w:p w14:paraId="65E4B5DE" w14:textId="77777777" w:rsidR="007414E4" w:rsidRPr="00B20488" w:rsidRDefault="007414E4" w:rsidP="005A2ED5">
      <w:pPr>
        <w:pStyle w:val="ListParagraph"/>
        <w:rPr>
          <w:rFonts w:ascii="Segoe UI" w:hAnsi="Segoe UI" w:cs="Arial"/>
          <w:sz w:val="21"/>
        </w:rPr>
      </w:pPr>
    </w:p>
    <w:p w14:paraId="1221FA88" w14:textId="77777777" w:rsidR="007414E4" w:rsidRPr="00B20488" w:rsidRDefault="007414E4" w:rsidP="005A2ED5">
      <w:pPr>
        <w:pStyle w:val="ListParagraph"/>
        <w:rPr>
          <w:rFonts w:ascii="Segoe UI" w:hAnsi="Segoe UI" w:cs="Arial"/>
          <w:sz w:val="21"/>
        </w:rPr>
      </w:pPr>
    </w:p>
    <w:p w14:paraId="3C94E562" w14:textId="77777777" w:rsidR="007414E4" w:rsidRPr="00B20488" w:rsidRDefault="007414E4" w:rsidP="005A2ED5">
      <w:pPr>
        <w:pStyle w:val="ListParagraph"/>
        <w:rPr>
          <w:rFonts w:ascii="Segoe UI" w:hAnsi="Segoe UI" w:cs="Arial"/>
          <w:sz w:val="21"/>
        </w:rPr>
      </w:pPr>
    </w:p>
    <w:p w14:paraId="3730C05C" w14:textId="77777777" w:rsidR="007414E4" w:rsidRPr="00B20488" w:rsidRDefault="007414E4" w:rsidP="005A2ED5">
      <w:pPr>
        <w:pStyle w:val="ListParagraph"/>
        <w:rPr>
          <w:rFonts w:ascii="Segoe UI" w:hAnsi="Segoe UI" w:cs="Arial"/>
          <w:sz w:val="21"/>
        </w:rPr>
      </w:pPr>
    </w:p>
    <w:p w14:paraId="64506881" w14:textId="77777777" w:rsidR="007414E4" w:rsidRPr="00B20488" w:rsidRDefault="007414E4" w:rsidP="005A2ED5">
      <w:pPr>
        <w:pStyle w:val="ListParagraph"/>
        <w:rPr>
          <w:rFonts w:ascii="Segoe UI" w:hAnsi="Segoe UI" w:cs="Arial"/>
          <w:sz w:val="21"/>
        </w:rPr>
      </w:pPr>
    </w:p>
    <w:p w14:paraId="7BC609F5" w14:textId="77777777" w:rsidR="007414E4" w:rsidRPr="00B20488" w:rsidRDefault="00CE7A5E" w:rsidP="00DD66D9">
      <w:pPr>
        <w:pStyle w:val="alpha"/>
        <w:rPr>
          <w:noProof/>
          <w:lang w:eastAsia="en-GB"/>
        </w:rPr>
      </w:pPr>
      <w:bookmarkStart w:id="37" w:name="_Toc500405959"/>
      <w:r w:rsidRPr="00B20488">
        <w:t>5</w:t>
      </w:r>
      <w:r w:rsidR="00DD66D9" w:rsidRPr="00B20488">
        <w:t>.</w:t>
      </w:r>
      <w:r w:rsidR="007414E4" w:rsidRPr="00B20488">
        <w:t>2 – System Overview</w:t>
      </w:r>
      <w:bookmarkEnd w:id="37"/>
      <w:r w:rsidR="007414E4" w:rsidRPr="00B20488">
        <w:rPr>
          <w:noProof/>
          <w:lang w:eastAsia="en-GB"/>
        </w:rPr>
        <w:t xml:space="preserve"> </w:t>
      </w:r>
    </w:p>
    <w:p w14:paraId="7778E7D3"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Show your system overview diagram or top-down diagram of your built system</w:t>
      </w:r>
      <w:r w:rsidR="00886940" w:rsidRPr="00B20488">
        <w:rPr>
          <w:rFonts w:ascii="Segoe UI" w:hAnsi="Segoe UI" w:cs="Arial"/>
          <w:sz w:val="21"/>
          <w:szCs w:val="24"/>
        </w:rPr>
        <w:t xml:space="preserve">.  </w:t>
      </w:r>
      <w:r w:rsidRPr="00B20488">
        <w:rPr>
          <w:rFonts w:ascii="Segoe UI" w:hAnsi="Segoe UI" w:cs="Arial"/>
          <w:sz w:val="21"/>
          <w:szCs w:val="24"/>
        </w:rPr>
        <w:t>This gives the marker /moderator a good overview of how the different parts of your built system link together.</w:t>
      </w:r>
    </w:p>
    <w:p w14:paraId="7462722D" w14:textId="77777777" w:rsidR="00953275" w:rsidRPr="00B20488" w:rsidRDefault="00953275" w:rsidP="005A2ED5">
      <w:pPr>
        <w:rPr>
          <w:rFonts w:ascii="Segoe UI" w:hAnsi="Segoe UI" w:cs="Arial"/>
          <w:sz w:val="21"/>
          <w:szCs w:val="24"/>
        </w:rPr>
      </w:pPr>
    </w:p>
    <w:p w14:paraId="7FC3112B" w14:textId="77777777" w:rsidR="007414E4" w:rsidRPr="00B20488" w:rsidRDefault="007414E4" w:rsidP="005A2ED5">
      <w:pPr>
        <w:rPr>
          <w:rFonts w:ascii="Segoe UI" w:hAnsi="Segoe UI" w:cs="Arial"/>
          <w:sz w:val="21"/>
          <w:szCs w:val="24"/>
        </w:rPr>
      </w:pPr>
      <w:r w:rsidRPr="00B20488">
        <w:rPr>
          <w:rFonts w:ascii="Segoe UI Semibold" w:hAnsi="Segoe UI Semibold" w:cs="Arial"/>
          <w:sz w:val="21"/>
          <w:szCs w:val="24"/>
        </w:rPr>
        <w:t>Fig 21</w:t>
      </w:r>
      <w:r w:rsidRPr="00B20488">
        <w:rPr>
          <w:rFonts w:ascii="Segoe UI" w:hAnsi="Segoe UI" w:cs="Arial"/>
          <w:sz w:val="21"/>
          <w:szCs w:val="24"/>
        </w:rPr>
        <w:t xml:space="preserve"> shows the system overview for the Classic Furnishings example used previously in the booklet</w:t>
      </w:r>
    </w:p>
    <w:p w14:paraId="7976A351" w14:textId="77777777" w:rsidR="007414E4" w:rsidRPr="00B20488" w:rsidRDefault="007414E4" w:rsidP="005A2ED5">
      <w:pPr>
        <w:rPr>
          <w:rFonts w:ascii="Segoe UI" w:hAnsi="Segoe UI" w:cs="Arial"/>
          <w:sz w:val="21"/>
          <w:szCs w:val="24"/>
        </w:rPr>
      </w:pPr>
    </w:p>
    <w:p w14:paraId="57644EA3" w14:textId="77777777" w:rsidR="00FD529F" w:rsidRPr="00B20488" w:rsidRDefault="00FD529F" w:rsidP="00470E6A">
      <w:pPr>
        <w:pStyle w:val="fig"/>
        <w:ind w:right="424"/>
        <w:jc w:val="center"/>
        <w:rPr>
          <w:rFonts w:ascii="Tw Cen MT" w:hAnsi="Tw Cen MT"/>
          <w:b w:val="0"/>
          <w:sz w:val="22"/>
        </w:rPr>
      </w:pPr>
      <w:r w:rsidRPr="00B20488">
        <w:rPr>
          <w:rFonts w:ascii="Tw Cen MT" w:hAnsi="Tw Cen MT"/>
          <w:b w:val="0"/>
          <w:sz w:val="22"/>
        </w:rPr>
        <w:t>Fig</w:t>
      </w:r>
      <w:r w:rsidR="00470E6A" w:rsidRPr="00B20488">
        <w:rPr>
          <w:rFonts w:ascii="Tw Cen MT" w:hAnsi="Tw Cen MT"/>
          <w:b w:val="0"/>
          <w:sz w:val="22"/>
        </w:rPr>
        <w:t>ure</w:t>
      </w:r>
      <w:r w:rsidRPr="00B20488">
        <w:rPr>
          <w:rFonts w:ascii="Tw Cen MT" w:hAnsi="Tw Cen MT"/>
          <w:b w:val="0"/>
          <w:sz w:val="22"/>
        </w:rPr>
        <w:t xml:space="preserve"> 21 – </w:t>
      </w:r>
      <w:r w:rsidR="00470E6A" w:rsidRPr="00B20488">
        <w:rPr>
          <w:rFonts w:ascii="Tw Cen MT" w:hAnsi="Tw Cen MT"/>
          <w:b w:val="0"/>
          <w:sz w:val="22"/>
        </w:rPr>
        <w:t xml:space="preserve">Classic Furnishings: </w:t>
      </w:r>
      <w:r w:rsidRPr="00B20488">
        <w:rPr>
          <w:rFonts w:ascii="Tw Cen MT" w:hAnsi="Tw Cen MT"/>
          <w:b w:val="0"/>
          <w:sz w:val="22"/>
        </w:rPr>
        <w:t>System Overview</w:t>
      </w:r>
    </w:p>
    <w:p w14:paraId="3E29B8ED" w14:textId="77777777" w:rsidR="00FD529F" w:rsidRPr="00B20488" w:rsidRDefault="00FD529F" w:rsidP="005A2ED5">
      <w:pPr>
        <w:rPr>
          <w:rFonts w:ascii="Segoe UI" w:hAnsi="Segoe UI" w:cs="Arial"/>
          <w:sz w:val="21"/>
          <w:szCs w:val="24"/>
        </w:rPr>
      </w:pPr>
    </w:p>
    <w:p w14:paraId="61A843A6" w14:textId="77777777" w:rsidR="007414E4" w:rsidRPr="00B20488" w:rsidRDefault="00470E6A" w:rsidP="005A2ED5">
      <w:pPr>
        <w:rPr>
          <w:rFonts w:ascii="Segoe UI" w:hAnsi="Segoe UI" w:cs="Arial"/>
          <w:sz w:val="21"/>
          <w:szCs w:val="24"/>
        </w:rPr>
      </w:pPr>
      <w:r w:rsidRPr="00B20488">
        <w:rPr>
          <w:rFonts w:ascii="Calibri" w:hAnsi="Calibri" w:cs="Arial"/>
          <w:noProof/>
          <w:szCs w:val="24"/>
          <w:lang w:eastAsia="en-GB"/>
        </w:rPr>
        <w:drawing>
          <wp:anchor distT="0" distB="0" distL="114300" distR="114300" simplePos="0" relativeHeight="251824128" behindDoc="0" locked="0" layoutInCell="1" allowOverlap="1" wp14:anchorId="41C2E253" wp14:editId="39280635">
            <wp:simplePos x="0" y="0"/>
            <wp:positionH relativeFrom="margin">
              <wp:posOffset>48895</wp:posOffset>
            </wp:positionH>
            <wp:positionV relativeFrom="paragraph">
              <wp:posOffset>46990</wp:posOffset>
            </wp:positionV>
            <wp:extent cx="6480000" cy="3219179"/>
            <wp:effectExtent l="0" t="0" r="0" b="63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png"/>
                    <pic:cNvPicPr/>
                  </pic:nvPicPr>
                  <pic:blipFill>
                    <a:blip r:embed="rId34">
                      <a:extLst>
                        <a:ext uri="{28A0092B-C50C-407E-A947-70E740481C1C}">
                          <a14:useLocalDpi xmlns:a14="http://schemas.microsoft.com/office/drawing/2010/main" val="0"/>
                        </a:ext>
                      </a:extLst>
                    </a:blip>
                    <a:stretch>
                      <a:fillRect/>
                    </a:stretch>
                  </pic:blipFill>
                  <pic:spPr>
                    <a:xfrm>
                      <a:off x="0" y="0"/>
                      <a:ext cx="6480000" cy="3219179"/>
                    </a:xfrm>
                    <a:prstGeom prst="rect">
                      <a:avLst/>
                    </a:prstGeom>
                  </pic:spPr>
                </pic:pic>
              </a:graphicData>
            </a:graphic>
            <wp14:sizeRelH relativeFrom="margin">
              <wp14:pctWidth>0</wp14:pctWidth>
            </wp14:sizeRelH>
            <wp14:sizeRelV relativeFrom="margin">
              <wp14:pctHeight>0</wp14:pctHeight>
            </wp14:sizeRelV>
          </wp:anchor>
        </w:drawing>
      </w:r>
    </w:p>
    <w:p w14:paraId="0F381232" w14:textId="77777777" w:rsidR="007414E4" w:rsidRPr="00B20488" w:rsidRDefault="007414E4" w:rsidP="005A2ED5">
      <w:pPr>
        <w:rPr>
          <w:rFonts w:ascii="Segoe UI" w:hAnsi="Segoe UI" w:cs="Arial"/>
          <w:sz w:val="21"/>
          <w:szCs w:val="24"/>
        </w:rPr>
      </w:pPr>
    </w:p>
    <w:p w14:paraId="751EC84D" w14:textId="77777777" w:rsidR="007414E4" w:rsidRPr="00B20488" w:rsidRDefault="007414E4" w:rsidP="005A2ED5">
      <w:pPr>
        <w:rPr>
          <w:rFonts w:ascii="Segoe UI" w:hAnsi="Segoe UI" w:cs="Arial"/>
          <w:sz w:val="21"/>
          <w:szCs w:val="24"/>
        </w:rPr>
      </w:pPr>
    </w:p>
    <w:p w14:paraId="38F71E65" w14:textId="77777777" w:rsidR="00721EF5" w:rsidRPr="00B20488" w:rsidRDefault="00721EF5">
      <w:pPr>
        <w:rPr>
          <w:rFonts w:eastAsiaTheme="majorEastAsia" w:cstheme="minorHAnsi"/>
          <w:b/>
          <w:bCs/>
          <w:color w:val="000000" w:themeColor="text1"/>
          <w:kern w:val="32"/>
          <w:sz w:val="28"/>
          <w:szCs w:val="28"/>
        </w:rPr>
      </w:pPr>
      <w:r w:rsidRPr="00B20488">
        <w:br w:type="page"/>
      </w:r>
    </w:p>
    <w:p w14:paraId="7B55DC3C" w14:textId="77777777" w:rsidR="007414E4" w:rsidRPr="00B20488" w:rsidRDefault="00CE7A5E" w:rsidP="00DD66D9">
      <w:pPr>
        <w:pStyle w:val="alpha"/>
        <w:rPr>
          <w:noProof/>
          <w:lang w:eastAsia="en-GB"/>
        </w:rPr>
      </w:pPr>
      <w:bookmarkStart w:id="38" w:name="_Toc500405960"/>
      <w:r w:rsidRPr="00B20488">
        <w:lastRenderedPageBreak/>
        <w:t>5</w:t>
      </w:r>
      <w:r w:rsidR="00DD66D9" w:rsidRPr="00B20488">
        <w:t>.</w:t>
      </w:r>
      <w:r w:rsidR="007414E4" w:rsidRPr="00B20488">
        <w:t xml:space="preserve">3 – Evidence of </w:t>
      </w:r>
      <w:r w:rsidR="00F37D50" w:rsidRPr="00B20488">
        <w:t>b</w:t>
      </w:r>
      <w:r w:rsidR="007414E4" w:rsidRPr="00B20488">
        <w:t xml:space="preserve">uilt </w:t>
      </w:r>
      <w:r w:rsidR="00F37D50" w:rsidRPr="00B20488">
        <w:t>c</w:t>
      </w:r>
      <w:r w:rsidR="007414E4" w:rsidRPr="00B20488">
        <w:t>lasses</w:t>
      </w:r>
      <w:bookmarkEnd w:id="38"/>
      <w:r w:rsidR="007414E4" w:rsidRPr="00B20488">
        <w:rPr>
          <w:noProof/>
          <w:lang w:eastAsia="en-GB"/>
        </w:rPr>
        <w:t xml:space="preserve"> </w:t>
      </w:r>
    </w:p>
    <w:p w14:paraId="27EED7F1" w14:textId="77777777" w:rsidR="007414E4" w:rsidRPr="00B20488" w:rsidRDefault="007414E4" w:rsidP="005A2ED5">
      <w:pPr>
        <w:rPr>
          <w:rFonts w:ascii="Segoe UI" w:hAnsi="Segoe UI" w:cs="Arial"/>
          <w:noProof/>
          <w:sz w:val="21"/>
          <w:szCs w:val="24"/>
          <w:lang w:eastAsia="en-GB"/>
        </w:rPr>
      </w:pPr>
      <w:r w:rsidRPr="00B20488">
        <w:rPr>
          <w:rFonts w:ascii="Segoe UI" w:hAnsi="Segoe UI" w:cs="Arial"/>
          <w:noProof/>
          <w:sz w:val="21"/>
          <w:szCs w:val="24"/>
          <w:lang w:eastAsia="en-GB"/>
        </w:rPr>
        <w:t>If you have built classes which are subsequently used in the rest of your code then completely list the code for them</w:t>
      </w:r>
      <w:r w:rsidR="00886940" w:rsidRPr="00B20488">
        <w:rPr>
          <w:rFonts w:ascii="Segoe UI" w:hAnsi="Segoe UI" w:cs="Arial"/>
          <w:noProof/>
          <w:sz w:val="21"/>
          <w:szCs w:val="24"/>
          <w:lang w:eastAsia="en-GB"/>
        </w:rPr>
        <w:t xml:space="preserve">.  </w:t>
      </w:r>
      <w:r w:rsidRPr="00B20488">
        <w:rPr>
          <w:rFonts w:ascii="Segoe UI" w:hAnsi="Segoe UI" w:cs="Arial"/>
          <w:noProof/>
          <w:sz w:val="21"/>
          <w:szCs w:val="24"/>
          <w:lang w:eastAsia="en-GB"/>
        </w:rPr>
        <w:t>You should make sure that your classes are adequately annotated to describe how your methods work</w:t>
      </w:r>
      <w:r w:rsidR="00886940" w:rsidRPr="00B20488">
        <w:rPr>
          <w:rFonts w:ascii="Segoe UI" w:hAnsi="Segoe UI" w:cs="Arial"/>
          <w:noProof/>
          <w:sz w:val="21"/>
          <w:szCs w:val="24"/>
          <w:lang w:eastAsia="en-GB"/>
        </w:rPr>
        <w:t xml:space="preserve">.  </w:t>
      </w:r>
      <w:r w:rsidRPr="00B20488">
        <w:rPr>
          <w:rFonts w:ascii="Segoe UI" w:hAnsi="Segoe UI" w:cs="Arial"/>
          <w:noProof/>
          <w:sz w:val="21"/>
          <w:szCs w:val="24"/>
          <w:lang w:eastAsia="en-GB"/>
        </w:rPr>
        <w:t>Additionally it is a good idea to show the class diagram (</w:t>
      </w:r>
      <w:r w:rsidRPr="00B20488">
        <w:rPr>
          <w:rFonts w:ascii="Segoe UI Semibold" w:hAnsi="Segoe UI Semibold" w:cs="Arial"/>
          <w:noProof/>
          <w:sz w:val="21"/>
          <w:szCs w:val="24"/>
          <w:lang w:eastAsia="en-GB"/>
        </w:rPr>
        <w:t>Fig 22</w:t>
      </w:r>
      <w:r w:rsidRPr="00B20488">
        <w:rPr>
          <w:rFonts w:ascii="Segoe UI" w:hAnsi="Segoe UI" w:cs="Arial"/>
          <w:noProof/>
          <w:sz w:val="21"/>
          <w:szCs w:val="24"/>
          <w:lang w:eastAsia="en-GB"/>
        </w:rPr>
        <w:t>) before the related code listing.</w:t>
      </w:r>
    </w:p>
    <w:p w14:paraId="10DF12FE" w14:textId="77777777" w:rsidR="007414E4" w:rsidRPr="00B20488" w:rsidRDefault="007414E4" w:rsidP="005A2ED5">
      <w:pPr>
        <w:rPr>
          <w:rFonts w:ascii="Segoe UI" w:hAnsi="Segoe UI" w:cs="Arial"/>
          <w:noProof/>
          <w:sz w:val="21"/>
          <w:szCs w:val="24"/>
          <w:lang w:eastAsia="en-GB"/>
        </w:rPr>
      </w:pPr>
    </w:p>
    <w:p w14:paraId="58E856F7" w14:textId="77777777" w:rsidR="005035D3" w:rsidRPr="00B20488" w:rsidRDefault="00FD529F" w:rsidP="00470E6A">
      <w:pPr>
        <w:pStyle w:val="fig"/>
        <w:ind w:right="424"/>
        <w:jc w:val="center"/>
        <w:rPr>
          <w:rFonts w:ascii="Tw Cen MT" w:hAnsi="Tw Cen MT"/>
          <w:b w:val="0"/>
          <w:sz w:val="22"/>
        </w:rPr>
      </w:pPr>
      <w:r w:rsidRPr="00B20488">
        <w:rPr>
          <w:rFonts w:ascii="Tw Cen MT" w:hAnsi="Tw Cen MT"/>
          <w:b w:val="0"/>
          <w:sz w:val="22"/>
        </w:rPr>
        <w:t>Fig</w:t>
      </w:r>
      <w:r w:rsidR="00470E6A" w:rsidRPr="00B20488">
        <w:rPr>
          <w:rFonts w:ascii="Tw Cen MT" w:hAnsi="Tw Cen MT"/>
          <w:b w:val="0"/>
          <w:sz w:val="22"/>
        </w:rPr>
        <w:t>ure</w:t>
      </w:r>
      <w:r w:rsidRPr="00B20488">
        <w:rPr>
          <w:rFonts w:ascii="Tw Cen MT" w:hAnsi="Tw Cen MT"/>
          <w:b w:val="0"/>
          <w:sz w:val="22"/>
        </w:rPr>
        <w:t xml:space="preserve"> 22</w:t>
      </w:r>
      <w:r w:rsidR="00470E6A" w:rsidRPr="00B20488">
        <w:rPr>
          <w:rFonts w:ascii="Tw Cen MT" w:hAnsi="Tw Cen MT"/>
          <w:b w:val="0"/>
          <w:sz w:val="22"/>
        </w:rPr>
        <w:t xml:space="preserve"> – </w:t>
      </w:r>
      <w:r w:rsidRPr="00B20488">
        <w:rPr>
          <w:rFonts w:ascii="Tw Cen MT" w:hAnsi="Tw Cen MT"/>
          <w:b w:val="0"/>
          <w:sz w:val="22"/>
        </w:rPr>
        <w:t xml:space="preserve">Example of how to display evidence of classes used in the solution. </w:t>
      </w:r>
    </w:p>
    <w:p w14:paraId="645D2083" w14:textId="77777777" w:rsidR="00470E6A" w:rsidRPr="00B20488" w:rsidRDefault="00470E6A" w:rsidP="005035D3">
      <w:pPr>
        <w:rPr>
          <w:i/>
        </w:rPr>
      </w:pPr>
    </w:p>
    <w:p w14:paraId="63B5392C" w14:textId="77777777" w:rsidR="00FD529F" w:rsidRPr="00B20488" w:rsidRDefault="00FD529F" w:rsidP="005035D3">
      <w:pPr>
        <w:rPr>
          <w:i/>
        </w:rPr>
      </w:pPr>
      <w:r w:rsidRPr="00B20488">
        <w:rPr>
          <w:i/>
        </w:rPr>
        <w:t>Of course this example just shows one of the classes but you would need to show all your built classes (i.e. classes you have coded yourself)</w:t>
      </w:r>
    </w:p>
    <w:p w14:paraId="3A5F494B" w14:textId="77777777" w:rsidR="00953275" w:rsidRPr="00B20488" w:rsidRDefault="00953275" w:rsidP="00FD529F">
      <w:pPr>
        <w:rPr>
          <w:b/>
          <w:sz w:val="16"/>
        </w:rPr>
      </w:pPr>
      <w:r w:rsidRPr="00B20488">
        <w:rPr>
          <w:rFonts w:ascii="Arial" w:hAnsi="Arial" w:cs="Arial"/>
          <w:b/>
          <w:noProof/>
          <w:sz w:val="28"/>
          <w:lang w:eastAsia="en-GB"/>
        </w:rPr>
        <mc:AlternateContent>
          <mc:Choice Requires="wps">
            <w:drawing>
              <wp:anchor distT="0" distB="0" distL="114300" distR="114300" simplePos="0" relativeHeight="251865088" behindDoc="1" locked="0" layoutInCell="1" allowOverlap="1" wp14:anchorId="569FA73A" wp14:editId="4F830442">
                <wp:simplePos x="0" y="0"/>
                <wp:positionH relativeFrom="margin">
                  <wp:posOffset>-102235</wp:posOffset>
                </wp:positionH>
                <wp:positionV relativeFrom="paragraph">
                  <wp:posOffset>146050</wp:posOffset>
                </wp:positionV>
                <wp:extent cx="6659880" cy="7524750"/>
                <wp:effectExtent l="0" t="0" r="26670" b="19050"/>
                <wp:wrapNone/>
                <wp:docPr id="1396" name="Rounded Rectangle 1396"/>
                <wp:cNvGraphicFramePr/>
                <a:graphic xmlns:a="http://schemas.openxmlformats.org/drawingml/2006/main">
                  <a:graphicData uri="http://schemas.microsoft.com/office/word/2010/wordprocessingShape">
                    <wps:wsp>
                      <wps:cNvSpPr/>
                      <wps:spPr>
                        <a:xfrm>
                          <a:off x="0" y="0"/>
                          <a:ext cx="6659880" cy="7524750"/>
                        </a:xfrm>
                        <a:prstGeom prst="roundRect">
                          <a:avLst>
                            <a:gd name="adj" fmla="val 0"/>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823E1" id="Rounded Rectangle 1396" o:spid="_x0000_s1026" style="position:absolute;margin-left:-8.05pt;margin-top:11.5pt;width:524.4pt;height:592.5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" filled="f" strokecolor="black [3213]" strokeweight="1pt">
                <w10:wrap anchorx="margin"/>
              </v:roundrect>
            </w:pict>
          </mc:Fallback>
        </mc:AlternateContent>
      </w:r>
    </w:p>
    <w:p w14:paraId="748B82D5" w14:textId="77777777" w:rsidR="007414E4" w:rsidRPr="00B20488" w:rsidRDefault="00724417" w:rsidP="00FD529F">
      <w:pPr>
        <w:jc w:val="center"/>
        <w:rPr>
          <w:rFonts w:ascii="Calibri" w:hAnsi="Calibri" w:cs="Arial"/>
          <w:noProof/>
          <w:sz w:val="28"/>
          <w:szCs w:val="24"/>
          <w:lang w:eastAsia="en-GB"/>
        </w:rPr>
      </w:pPr>
      <w:r w:rsidRPr="00B20488">
        <w:rPr>
          <w:rFonts w:ascii="Calibri" w:hAnsi="Calibri" w:cs="Arial"/>
          <w:noProof/>
          <w:szCs w:val="24"/>
          <w:lang w:eastAsia="en-GB"/>
        </w:rPr>
        <mc:AlternateContent>
          <mc:Choice Requires="wps">
            <w:drawing>
              <wp:anchor distT="0" distB="0" distL="114300" distR="114300" simplePos="0" relativeHeight="251924480" behindDoc="0" locked="0" layoutInCell="1" allowOverlap="1" wp14:anchorId="20B66B37" wp14:editId="70472C1E">
                <wp:simplePos x="0" y="0"/>
                <wp:positionH relativeFrom="column">
                  <wp:posOffset>3177447</wp:posOffset>
                </wp:positionH>
                <wp:positionV relativeFrom="paragraph">
                  <wp:posOffset>943610</wp:posOffset>
                </wp:positionV>
                <wp:extent cx="112295" cy="96806"/>
                <wp:effectExtent l="0" t="0" r="21590" b="17780"/>
                <wp:wrapNone/>
                <wp:docPr id="428" name="Isosceles Triangle 428"/>
                <wp:cNvGraphicFramePr/>
                <a:graphic xmlns:a="http://schemas.openxmlformats.org/drawingml/2006/main">
                  <a:graphicData uri="http://schemas.microsoft.com/office/word/2010/wordprocessingShape">
                    <wps:wsp>
                      <wps:cNvSpPr/>
                      <wps:spPr>
                        <a:xfrm>
                          <a:off x="0" y="0"/>
                          <a:ext cx="112295" cy="96806"/>
                        </a:xfrm>
                        <a:prstGeom prst="triangl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59B09" id="Isosceles Triangle 428" o:spid="_x0000_s1026" type="#_x0000_t5" style="position:absolute;margin-left:250.2pt;margin-top:74.3pt;width:8.85pt;height:7.6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" fillcolor="black [3213]" strokecolor="black [3213]"/>
            </w:pict>
          </mc:Fallback>
        </mc:AlternateContent>
      </w:r>
      <w:r w:rsidR="007414E4" w:rsidRPr="00B20488">
        <w:rPr>
          <w:rFonts w:ascii="Segoe UI" w:hAnsi="Segoe UI" w:cs="Arial"/>
          <w:noProof/>
          <w:sz w:val="23"/>
          <w:szCs w:val="24"/>
          <w:lang w:eastAsia="en-GB"/>
        </w:rPr>
        <w:drawing>
          <wp:inline distT="0" distB="0" distL="0" distR="0" wp14:anchorId="3E6E2D8A" wp14:editId="47053EC9">
            <wp:extent cx="5486400" cy="2248916"/>
            <wp:effectExtent l="0" t="0" r="19050" b="18415"/>
            <wp:docPr id="335" name="Diagram 3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27271540" w14:textId="77777777" w:rsidR="00724417" w:rsidRPr="00B20488" w:rsidRDefault="00724417" w:rsidP="005A2ED5">
      <w:pPr>
        <w:pStyle w:val="NoSpacing"/>
        <w:rPr>
          <w:color w:val="000000" w:themeColor="text1"/>
        </w:rPr>
      </w:pPr>
    </w:p>
    <w:p w14:paraId="2166F312" w14:textId="77777777" w:rsidR="007414E4" w:rsidRPr="00B20488" w:rsidRDefault="007414E4" w:rsidP="005A2ED5">
      <w:pPr>
        <w:pStyle w:val="NoSpacing"/>
        <w:rPr>
          <w:rFonts w:ascii="AR CENA" w:hAnsi="AR CENA"/>
          <w:color w:val="000000" w:themeColor="text1"/>
          <w:sz w:val="26"/>
        </w:rPr>
      </w:pPr>
      <w:r w:rsidRPr="00B20488">
        <w:rPr>
          <w:rFonts w:ascii="AR CENA" w:hAnsi="AR CENA"/>
          <w:color w:val="000000" w:themeColor="text1"/>
          <w:sz w:val="26"/>
        </w:rPr>
        <w:t>This class acts as the parent class that is inherited by the other database classes</w:t>
      </w:r>
      <w:r w:rsidR="00886940" w:rsidRPr="00B20488">
        <w:rPr>
          <w:rFonts w:ascii="AR CENA" w:hAnsi="AR CENA"/>
          <w:color w:val="000000" w:themeColor="text1"/>
          <w:sz w:val="26"/>
        </w:rPr>
        <w:t xml:space="preserve">.  </w:t>
      </w:r>
      <w:r w:rsidRPr="00B20488">
        <w:rPr>
          <w:rFonts w:ascii="AR CENA" w:hAnsi="AR CENA"/>
          <w:color w:val="000000" w:themeColor="text1"/>
          <w:sz w:val="26"/>
        </w:rPr>
        <w:t>This class contains the details of the connection to the database and the method to set the SQL statement to execute</w:t>
      </w:r>
      <w:r w:rsidR="00886940" w:rsidRPr="00B20488">
        <w:rPr>
          <w:rFonts w:ascii="AR CENA" w:hAnsi="AR CENA"/>
          <w:color w:val="000000" w:themeColor="text1"/>
          <w:sz w:val="26"/>
        </w:rPr>
        <w:t xml:space="preserve">.  </w:t>
      </w:r>
    </w:p>
    <w:p w14:paraId="0587C392" w14:textId="77777777" w:rsidR="007414E4" w:rsidRPr="00B20488" w:rsidRDefault="007414E4" w:rsidP="005A2ED5">
      <w:pPr>
        <w:rPr>
          <w:rFonts w:ascii="Segoe UI" w:hAnsi="Segoe UI" w:cs="Arial"/>
          <w:noProof/>
          <w:sz w:val="21"/>
          <w:szCs w:val="24"/>
          <w:lang w:eastAsia="en-GB"/>
        </w:rPr>
      </w:pPr>
    </w:p>
    <w:p w14:paraId="44667D33" w14:textId="77777777" w:rsidR="007414E4" w:rsidRPr="00B20488" w:rsidRDefault="00A42C67" w:rsidP="005A2ED5">
      <w:pPr>
        <w:rPr>
          <w:rFonts w:ascii="Calibri" w:hAnsi="Calibri" w:cs="Arial"/>
          <w:b/>
          <w:noProof/>
          <w:sz w:val="36"/>
          <w:szCs w:val="36"/>
          <w:lang w:eastAsia="en-GB"/>
        </w:rPr>
      </w:pPr>
      <w:r w:rsidRPr="00B20488">
        <w:rPr>
          <w:rFonts w:ascii="Arial" w:hAnsi="Arial" w:cs="Arial"/>
          <w:noProof/>
          <w:sz w:val="24"/>
          <w:szCs w:val="24"/>
          <w:lang w:eastAsia="en-GB"/>
        </w:rPr>
        <mc:AlternateContent>
          <mc:Choice Requires="wps">
            <w:drawing>
              <wp:anchor distT="0" distB="0" distL="114300" distR="114300" simplePos="0" relativeHeight="251724800" behindDoc="0" locked="0" layoutInCell="1" allowOverlap="1" wp14:anchorId="5DE2909D" wp14:editId="1089876F">
                <wp:simplePos x="0" y="0"/>
                <wp:positionH relativeFrom="margin">
                  <wp:posOffset>173355</wp:posOffset>
                </wp:positionH>
                <wp:positionV relativeFrom="paragraph">
                  <wp:posOffset>8255</wp:posOffset>
                </wp:positionV>
                <wp:extent cx="6119495" cy="4104005"/>
                <wp:effectExtent l="0" t="0" r="14605" b="12065"/>
                <wp:wrapNone/>
                <wp:docPr id="322" name="Text Box 322"/>
                <wp:cNvGraphicFramePr/>
                <a:graphic xmlns:a="http://schemas.openxmlformats.org/drawingml/2006/main">
                  <a:graphicData uri="http://schemas.microsoft.com/office/word/2010/wordprocessingShape">
                    <wps:wsp>
                      <wps:cNvSpPr txBox="1"/>
                      <wps:spPr>
                        <a:xfrm>
                          <a:off x="0" y="0"/>
                          <a:ext cx="6119495" cy="41040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964982" w14:textId="77777777" w:rsidR="00B20488" w:rsidRPr="00A42C67" w:rsidRDefault="00B20488" w:rsidP="007414E4">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Imports </w:t>
                            </w:r>
                            <w:proofErr w:type="spellStart"/>
                            <w:r w:rsidRPr="00A42C67">
                              <w:rPr>
                                <w:rFonts w:ascii="Courier New" w:hAnsi="Courier New" w:cs="Courier New"/>
                                <w:color w:val="000000" w:themeColor="text1"/>
                                <w:sz w:val="19"/>
                                <w:szCs w:val="19"/>
                              </w:rPr>
                              <w:t>System.Data.OleDb</w:t>
                            </w:r>
                            <w:proofErr w:type="spellEnd"/>
                          </w:p>
                          <w:p w14:paraId="548ED6C5"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p>
                          <w:p w14:paraId="06D2158B"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Public Class Connection</w:t>
                            </w:r>
                          </w:p>
                          <w:p w14:paraId="44911E08" w14:textId="77777777" w:rsidR="00B20488" w:rsidRPr="00A42C67" w:rsidRDefault="00B20488" w:rsidP="007414E4">
                            <w:pPr>
                              <w:autoSpaceDE w:val="0"/>
                              <w:autoSpaceDN w:val="0"/>
                              <w:adjustRightInd w:val="0"/>
                              <w:rPr>
                                <w:rFonts w:ascii="Courier New" w:hAnsi="Courier New" w:cs="Courier New"/>
                                <w:i/>
                                <w:color w:val="000000" w:themeColor="text1"/>
                                <w:sz w:val="12"/>
                                <w:szCs w:val="19"/>
                              </w:rPr>
                            </w:pPr>
                            <w:r w:rsidRPr="00A42C67">
                              <w:rPr>
                                <w:rFonts w:ascii="Courier New" w:hAnsi="Courier New" w:cs="Courier New"/>
                                <w:color w:val="000000" w:themeColor="text1"/>
                                <w:sz w:val="19"/>
                                <w:szCs w:val="19"/>
                              </w:rPr>
                              <w:t xml:space="preserve">    </w:t>
                            </w:r>
                          </w:p>
                          <w:p w14:paraId="0E39FD04" w14:textId="77777777" w:rsidR="00B20488" w:rsidRPr="00A42C67" w:rsidRDefault="00B20488" w:rsidP="00A42C67">
                            <w:pPr>
                              <w:autoSpaceDE w:val="0"/>
                              <w:autoSpaceDN w:val="0"/>
                              <w:adjustRightInd w:val="0"/>
                              <w:ind w:left="425" w:hanging="425"/>
                              <w:rPr>
                                <w:rFonts w:ascii="Courier New" w:hAnsi="Courier New" w:cs="Courier New"/>
                                <w:color w:val="000000" w:themeColor="text1"/>
                                <w:sz w:val="19"/>
                                <w:szCs w:val="19"/>
                              </w:rPr>
                            </w:pPr>
                            <w:r w:rsidRPr="00A42C67">
                              <w:rPr>
                                <w:rFonts w:ascii="Courier New" w:hAnsi="Courier New" w:cs="Courier New"/>
                                <w:b/>
                                <w:color w:val="000000" w:themeColor="text1"/>
                                <w:sz w:val="19"/>
                                <w:szCs w:val="19"/>
                              </w:rPr>
                              <w:t xml:space="preserve">    Protected connection As New </w:t>
                            </w:r>
                            <w:proofErr w:type="spellStart"/>
                            <w:proofErr w:type="gramStart"/>
                            <w:r w:rsidRPr="00A42C67">
                              <w:rPr>
                                <w:rFonts w:ascii="Courier New" w:hAnsi="Courier New" w:cs="Courier New"/>
                                <w:b/>
                                <w:color w:val="000000" w:themeColor="text1"/>
                                <w:sz w:val="19"/>
                                <w:szCs w:val="19"/>
                              </w:rPr>
                              <w:t>OleDbConnection</w:t>
                            </w:r>
                            <w:proofErr w:type="spellEnd"/>
                            <w:r w:rsidRPr="00A42C67">
                              <w:rPr>
                                <w:rFonts w:ascii="Courier New" w:hAnsi="Courier New" w:cs="Courier New"/>
                                <w:color w:val="000000" w:themeColor="text1"/>
                                <w:sz w:val="19"/>
                                <w:szCs w:val="19"/>
                              </w:rPr>
                              <w:t>(</w:t>
                            </w:r>
                            <w:proofErr w:type="gramEnd"/>
                            <w:r w:rsidRPr="00A42C67">
                              <w:rPr>
                                <w:rFonts w:ascii="Courier New" w:hAnsi="Courier New" w:cs="Courier New"/>
                                <w:color w:val="000000" w:themeColor="text1"/>
                                <w:sz w:val="19"/>
                                <w:szCs w:val="19"/>
                              </w:rPr>
                              <w:t xml:space="preserve">"Provider=Microsoft.ACE.OLEDB.12.0;" &amp; </w:t>
                            </w:r>
                            <w:proofErr w:type="spellStart"/>
                            <w:r w:rsidRPr="00A42C67">
                              <w:rPr>
                                <w:rFonts w:ascii="Courier New" w:hAnsi="Courier New" w:cs="Courier New"/>
                                <w:color w:val="000000" w:themeColor="text1"/>
                                <w:sz w:val="19"/>
                                <w:szCs w:val="19"/>
                              </w:rPr>
                              <w:t>databasefilepath</w:t>
                            </w:r>
                            <w:proofErr w:type="spellEnd"/>
                            <w:r w:rsidRPr="00A42C67">
                              <w:rPr>
                                <w:rFonts w:ascii="Courier New" w:hAnsi="Courier New" w:cs="Courier New"/>
                                <w:color w:val="000000" w:themeColor="text1"/>
                                <w:sz w:val="19"/>
                                <w:szCs w:val="19"/>
                              </w:rPr>
                              <w:t>)</w:t>
                            </w:r>
                          </w:p>
                          <w:p w14:paraId="61AC2957"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Pr>
                                <w:rFonts w:ascii="Courier New" w:hAnsi="Courier New" w:cs="Courier New"/>
                                <w:i/>
                                <w:color w:val="008000"/>
                                <w:sz w:val="19"/>
                                <w:szCs w:val="19"/>
                              </w:rPr>
                              <w:tab/>
                            </w:r>
                            <w:r w:rsidRPr="00A42C67">
                              <w:rPr>
                                <w:rFonts w:ascii="Courier New" w:hAnsi="Courier New" w:cs="Courier New"/>
                                <w:i/>
                                <w:color w:val="008000"/>
                                <w:sz w:val="19"/>
                                <w:szCs w:val="19"/>
                              </w:rPr>
                              <w:t xml:space="preserve">'Declares a variable that can only be accessed in this class or by inherited classes - this variable stores text enabling the connection to the </w:t>
                            </w:r>
                            <w:proofErr w:type="gramStart"/>
                            <w:r w:rsidRPr="00A42C67">
                              <w:rPr>
                                <w:rFonts w:ascii="Courier New" w:hAnsi="Courier New" w:cs="Courier New"/>
                                <w:i/>
                                <w:color w:val="008000"/>
                                <w:sz w:val="19"/>
                                <w:szCs w:val="19"/>
                              </w:rPr>
                              <w:t>database(</w:t>
                            </w:r>
                            <w:proofErr w:type="gramEnd"/>
                            <w:r w:rsidRPr="00A42C67">
                              <w:rPr>
                                <w:rFonts w:ascii="Courier New" w:hAnsi="Courier New" w:cs="Courier New"/>
                                <w:i/>
                                <w:color w:val="008000"/>
                                <w:sz w:val="19"/>
                                <w:szCs w:val="19"/>
                              </w:rPr>
                              <w:t>connecting string)</w:t>
                            </w:r>
                          </w:p>
                          <w:p w14:paraId="24BAD2DD"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 xml:space="preserve">    Protected </w:t>
                            </w:r>
                            <w:proofErr w:type="spellStart"/>
                            <w:r w:rsidRPr="00A42C67">
                              <w:rPr>
                                <w:rFonts w:ascii="Courier New" w:hAnsi="Courier New" w:cs="Courier New"/>
                                <w:b/>
                                <w:color w:val="000000" w:themeColor="text1"/>
                                <w:sz w:val="19"/>
                                <w:szCs w:val="19"/>
                              </w:rPr>
                              <w:t>dbcommand</w:t>
                            </w:r>
                            <w:proofErr w:type="spellEnd"/>
                            <w:r w:rsidRPr="00A42C67">
                              <w:rPr>
                                <w:rFonts w:ascii="Courier New" w:hAnsi="Courier New" w:cs="Courier New"/>
                                <w:b/>
                                <w:color w:val="000000" w:themeColor="text1"/>
                                <w:sz w:val="19"/>
                                <w:szCs w:val="19"/>
                              </w:rPr>
                              <w:t xml:space="preserve"> As New </w:t>
                            </w:r>
                            <w:proofErr w:type="spellStart"/>
                            <w:r w:rsidRPr="00A42C67">
                              <w:rPr>
                                <w:rFonts w:ascii="Courier New" w:hAnsi="Courier New" w:cs="Courier New"/>
                                <w:b/>
                                <w:color w:val="000000" w:themeColor="text1"/>
                                <w:sz w:val="19"/>
                                <w:szCs w:val="19"/>
                              </w:rPr>
                              <w:t>OleDbCommand</w:t>
                            </w:r>
                            <w:proofErr w:type="spellEnd"/>
                          </w:p>
                          <w:p w14:paraId="2E381D1C"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'Declares a variable that can only be accessed in this class or by inherited </w:t>
                            </w:r>
                            <w:proofErr w:type="spellStart"/>
                            <w:r w:rsidRPr="00A42C67">
                              <w:rPr>
                                <w:rFonts w:ascii="Courier New" w:hAnsi="Courier New" w:cs="Courier New"/>
                                <w:i/>
                                <w:color w:val="008000"/>
                                <w:sz w:val="19"/>
                                <w:szCs w:val="19"/>
                              </w:rPr>
                              <w:t>classes.This</w:t>
                            </w:r>
                            <w:proofErr w:type="spellEnd"/>
                            <w:r w:rsidRPr="00A42C67">
                              <w:rPr>
                                <w:rFonts w:ascii="Courier New" w:hAnsi="Courier New" w:cs="Courier New"/>
                                <w:i/>
                                <w:color w:val="008000"/>
                                <w:sz w:val="19"/>
                                <w:szCs w:val="19"/>
                              </w:rPr>
                              <w:t xml:space="preserve"> variable stores the </w:t>
                            </w:r>
                            <w:proofErr w:type="spellStart"/>
                            <w:r w:rsidRPr="00A42C67">
                              <w:rPr>
                                <w:rFonts w:ascii="Courier New" w:hAnsi="Courier New" w:cs="Courier New"/>
                                <w:i/>
                                <w:color w:val="008000"/>
                                <w:sz w:val="19"/>
                                <w:szCs w:val="19"/>
                              </w:rPr>
                              <w:t>sql</w:t>
                            </w:r>
                            <w:proofErr w:type="spellEnd"/>
                            <w:r w:rsidRPr="00A42C67">
                              <w:rPr>
                                <w:rFonts w:ascii="Courier New" w:hAnsi="Courier New" w:cs="Courier New"/>
                                <w:i/>
                                <w:color w:val="008000"/>
                                <w:sz w:val="19"/>
                                <w:szCs w:val="19"/>
                              </w:rPr>
                              <w:t xml:space="preserve"> command to be executed</w:t>
                            </w:r>
                          </w:p>
                          <w:p w14:paraId="39C1972F" w14:textId="77777777" w:rsidR="00B20488" w:rsidRPr="00A42C67" w:rsidRDefault="00B20488" w:rsidP="007414E4">
                            <w:pPr>
                              <w:autoSpaceDE w:val="0"/>
                              <w:autoSpaceDN w:val="0"/>
                              <w:adjustRightInd w:val="0"/>
                              <w:rPr>
                                <w:rFonts w:ascii="Courier New" w:hAnsi="Courier New" w:cs="Courier New"/>
                                <w:i/>
                                <w:color w:val="000000" w:themeColor="text1"/>
                                <w:sz w:val="19"/>
                                <w:szCs w:val="19"/>
                              </w:rPr>
                            </w:pPr>
                          </w:p>
                          <w:p w14:paraId="52D1C203"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r w:rsidRPr="00A42C67">
                              <w:rPr>
                                <w:rFonts w:ascii="Courier New" w:hAnsi="Courier New" w:cs="Courier New"/>
                                <w:b/>
                                <w:color w:val="000000" w:themeColor="text1"/>
                                <w:sz w:val="19"/>
                                <w:szCs w:val="19"/>
                              </w:rPr>
                              <w:t xml:space="preserve">Public </w:t>
                            </w:r>
                            <w:proofErr w:type="spellStart"/>
                            <w:r w:rsidRPr="00A42C67">
                              <w:rPr>
                                <w:rFonts w:ascii="Courier New" w:hAnsi="Courier New" w:cs="Courier New"/>
                                <w:b/>
                                <w:color w:val="000000" w:themeColor="text1"/>
                                <w:sz w:val="19"/>
                                <w:szCs w:val="19"/>
                              </w:rPr>
                              <w:t>WriteOnly</w:t>
                            </w:r>
                            <w:proofErr w:type="spellEnd"/>
                            <w:r w:rsidRPr="00A42C67">
                              <w:rPr>
                                <w:rFonts w:ascii="Courier New" w:hAnsi="Courier New" w:cs="Courier New"/>
                                <w:b/>
                                <w:color w:val="000000" w:themeColor="text1"/>
                                <w:sz w:val="19"/>
                                <w:szCs w:val="19"/>
                              </w:rPr>
                              <w:t xml:space="preserve"> Property </w:t>
                            </w:r>
                            <w:proofErr w:type="spellStart"/>
                            <w:proofErr w:type="gramStart"/>
                            <w:r w:rsidRPr="00A42C67">
                              <w:rPr>
                                <w:rFonts w:ascii="Courier New" w:hAnsi="Courier New" w:cs="Courier New"/>
                                <w:b/>
                                <w:color w:val="000000" w:themeColor="text1"/>
                                <w:sz w:val="19"/>
                                <w:szCs w:val="19"/>
                              </w:rPr>
                              <w:t>retrievesql</w:t>
                            </w:r>
                            <w:proofErr w:type="spellEnd"/>
                            <w:r w:rsidRPr="00A42C67">
                              <w:rPr>
                                <w:rFonts w:ascii="Courier New" w:hAnsi="Courier New" w:cs="Courier New"/>
                                <w:b/>
                                <w:color w:val="000000" w:themeColor="text1"/>
                                <w:sz w:val="19"/>
                                <w:szCs w:val="19"/>
                              </w:rPr>
                              <w:t>(</w:t>
                            </w:r>
                            <w:proofErr w:type="gramEnd"/>
                            <w:r w:rsidRPr="00A42C67">
                              <w:rPr>
                                <w:rFonts w:ascii="Courier New" w:hAnsi="Courier New" w:cs="Courier New"/>
                                <w:b/>
                                <w:color w:val="000000" w:themeColor="text1"/>
                                <w:sz w:val="19"/>
                                <w:szCs w:val="19"/>
                              </w:rPr>
                              <w:t>) As String</w:t>
                            </w:r>
                          </w:p>
                          <w:p w14:paraId="540CC20F"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r w:rsidRPr="00A42C67">
                              <w:rPr>
                                <w:rFonts w:ascii="Courier New" w:hAnsi="Courier New" w:cs="Courier New"/>
                                <w:color w:val="000000" w:themeColor="text1"/>
                                <w:sz w:val="19"/>
                                <w:szCs w:val="19"/>
                              </w:rPr>
                              <w:t xml:space="preserve">        </w:t>
                            </w:r>
                          </w:p>
                          <w:p w14:paraId="087D928B"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 xml:space="preserve">        </w:t>
                            </w:r>
                            <w:proofErr w:type="gramStart"/>
                            <w:r w:rsidRPr="00A42C67">
                              <w:rPr>
                                <w:rFonts w:ascii="Courier New" w:hAnsi="Courier New" w:cs="Courier New"/>
                                <w:b/>
                                <w:color w:val="000000" w:themeColor="text1"/>
                                <w:sz w:val="19"/>
                                <w:szCs w:val="19"/>
                              </w:rPr>
                              <w:t>Set(</w:t>
                            </w:r>
                            <w:proofErr w:type="spellStart"/>
                            <w:proofErr w:type="gramEnd"/>
                            <w:r w:rsidRPr="00A42C67">
                              <w:rPr>
                                <w:rFonts w:ascii="Courier New" w:hAnsi="Courier New" w:cs="Courier New"/>
                                <w:b/>
                                <w:color w:val="000000" w:themeColor="text1"/>
                                <w:sz w:val="19"/>
                                <w:szCs w:val="19"/>
                              </w:rPr>
                              <w:t>ByVal</w:t>
                            </w:r>
                            <w:proofErr w:type="spellEnd"/>
                            <w:r w:rsidRPr="00A42C67">
                              <w:rPr>
                                <w:rFonts w:ascii="Courier New" w:hAnsi="Courier New" w:cs="Courier New"/>
                                <w:b/>
                                <w:color w:val="000000" w:themeColor="text1"/>
                                <w:sz w:val="19"/>
                                <w:szCs w:val="19"/>
                              </w:rPr>
                              <w:t xml:space="preserve"> </w:t>
                            </w:r>
                            <w:proofErr w:type="spellStart"/>
                            <w:r w:rsidRPr="00A42C67">
                              <w:rPr>
                                <w:rFonts w:ascii="Courier New" w:hAnsi="Courier New" w:cs="Courier New"/>
                                <w:b/>
                                <w:color w:val="000000" w:themeColor="text1"/>
                                <w:sz w:val="19"/>
                                <w:szCs w:val="19"/>
                              </w:rPr>
                              <w:t>sql</w:t>
                            </w:r>
                            <w:proofErr w:type="spellEnd"/>
                            <w:r w:rsidRPr="00A42C67">
                              <w:rPr>
                                <w:rFonts w:ascii="Courier New" w:hAnsi="Courier New" w:cs="Courier New"/>
                                <w:b/>
                                <w:color w:val="000000" w:themeColor="text1"/>
                                <w:sz w:val="19"/>
                                <w:szCs w:val="19"/>
                              </w:rPr>
                              <w:t xml:space="preserve"> As String)</w:t>
                            </w:r>
                          </w:p>
                          <w:p w14:paraId="546B90D9"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'the parameter that is passed to this property is to the variable </w:t>
                            </w:r>
                            <w:proofErr w:type="spellStart"/>
                            <w:r w:rsidRPr="00A42C67">
                              <w:rPr>
                                <w:rFonts w:ascii="Courier New" w:hAnsi="Courier New" w:cs="Courier New"/>
                                <w:i/>
                                <w:color w:val="008000"/>
                                <w:sz w:val="19"/>
                                <w:szCs w:val="19"/>
                              </w:rPr>
                              <w:t>sql</w:t>
                            </w:r>
                            <w:proofErr w:type="spellEnd"/>
                          </w:p>
                          <w:p w14:paraId="3DA0B112"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b/>
                                <w:color w:val="000000" w:themeColor="text1"/>
                                <w:sz w:val="19"/>
                                <w:szCs w:val="19"/>
                              </w:rPr>
                              <w:t>connection.Close</w:t>
                            </w:r>
                            <w:proofErr w:type="spellEnd"/>
                            <w:proofErr w:type="gramEnd"/>
                            <w:r w:rsidRPr="00A42C67">
                              <w:rPr>
                                <w:rFonts w:ascii="Courier New" w:hAnsi="Courier New" w:cs="Courier New"/>
                                <w:b/>
                                <w:color w:val="000000" w:themeColor="text1"/>
                                <w:sz w:val="19"/>
                                <w:szCs w:val="19"/>
                              </w:rPr>
                              <w:t>()</w:t>
                            </w:r>
                          </w:p>
                          <w:p w14:paraId="58B5CA04"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'closes a connection if there is </w:t>
                            </w:r>
                            <w:proofErr w:type="spellStart"/>
                            <w:proofErr w:type="gramStart"/>
                            <w:r w:rsidRPr="00A42C67">
                              <w:rPr>
                                <w:rFonts w:ascii="Courier New" w:hAnsi="Courier New" w:cs="Courier New"/>
                                <w:i/>
                                <w:color w:val="008000"/>
                                <w:sz w:val="19"/>
                                <w:szCs w:val="19"/>
                              </w:rPr>
                              <w:t>a</w:t>
                            </w:r>
                            <w:proofErr w:type="spellEnd"/>
                            <w:proofErr w:type="gramEnd"/>
                            <w:r w:rsidRPr="00A42C67">
                              <w:rPr>
                                <w:rFonts w:ascii="Courier New" w:hAnsi="Courier New" w:cs="Courier New"/>
                                <w:i/>
                                <w:color w:val="008000"/>
                                <w:sz w:val="19"/>
                                <w:szCs w:val="19"/>
                              </w:rPr>
                              <w:t xml:space="preserve"> open connection</w:t>
                            </w:r>
                          </w:p>
                          <w:p w14:paraId="5113EA6C"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b/>
                                <w:color w:val="000000" w:themeColor="text1"/>
                                <w:sz w:val="19"/>
                                <w:szCs w:val="19"/>
                              </w:rPr>
                              <w:t>dbcommand.CommandText</w:t>
                            </w:r>
                            <w:proofErr w:type="spellEnd"/>
                            <w:r w:rsidRPr="00A42C67">
                              <w:rPr>
                                <w:rFonts w:ascii="Courier New" w:hAnsi="Courier New" w:cs="Courier New"/>
                                <w:b/>
                                <w:color w:val="000000" w:themeColor="text1"/>
                                <w:sz w:val="19"/>
                                <w:szCs w:val="19"/>
                              </w:rPr>
                              <w:t xml:space="preserve"> = </w:t>
                            </w:r>
                            <w:proofErr w:type="spellStart"/>
                            <w:r w:rsidRPr="00A42C67">
                              <w:rPr>
                                <w:rFonts w:ascii="Courier New" w:hAnsi="Courier New" w:cs="Courier New"/>
                                <w:b/>
                                <w:color w:val="000000" w:themeColor="text1"/>
                                <w:sz w:val="19"/>
                                <w:szCs w:val="19"/>
                              </w:rPr>
                              <w:t>sql</w:t>
                            </w:r>
                            <w:proofErr w:type="spellEnd"/>
                          </w:p>
                          <w:p w14:paraId="04150B74"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'sets the </w:t>
                            </w:r>
                            <w:proofErr w:type="spellStart"/>
                            <w:r w:rsidRPr="00A42C67">
                              <w:rPr>
                                <w:rFonts w:ascii="Courier New" w:hAnsi="Courier New" w:cs="Courier New"/>
                                <w:i/>
                                <w:color w:val="008000"/>
                                <w:sz w:val="19"/>
                                <w:szCs w:val="19"/>
                              </w:rPr>
                              <w:t>sql</w:t>
                            </w:r>
                            <w:proofErr w:type="spellEnd"/>
                            <w:r w:rsidRPr="00A42C67">
                              <w:rPr>
                                <w:rFonts w:ascii="Courier New" w:hAnsi="Courier New" w:cs="Courier New"/>
                                <w:i/>
                                <w:color w:val="008000"/>
                                <w:sz w:val="19"/>
                                <w:szCs w:val="19"/>
                              </w:rPr>
                              <w:t xml:space="preserve"> command to be executed</w:t>
                            </w:r>
                          </w:p>
                          <w:p w14:paraId="366508EE"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b/>
                                <w:color w:val="000000" w:themeColor="text1"/>
                                <w:sz w:val="19"/>
                                <w:szCs w:val="19"/>
                              </w:rPr>
                              <w:t>dbcommand.Connection</w:t>
                            </w:r>
                            <w:proofErr w:type="spellEnd"/>
                            <w:r w:rsidRPr="00A42C67">
                              <w:rPr>
                                <w:rFonts w:ascii="Courier New" w:hAnsi="Courier New" w:cs="Courier New"/>
                                <w:b/>
                                <w:color w:val="000000" w:themeColor="text1"/>
                                <w:sz w:val="19"/>
                                <w:szCs w:val="19"/>
                              </w:rPr>
                              <w:t xml:space="preserve"> = connection</w:t>
                            </w:r>
                          </w:p>
                          <w:p w14:paraId="5D14573E"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'sets the connecting string to be used to connect to the database</w:t>
                            </w:r>
                          </w:p>
                          <w:p w14:paraId="7063DBFC"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r w:rsidRPr="00A42C67">
                              <w:rPr>
                                <w:rFonts w:ascii="Courier New" w:hAnsi="Courier New" w:cs="Courier New"/>
                                <w:b/>
                                <w:color w:val="000000" w:themeColor="text1"/>
                                <w:sz w:val="19"/>
                                <w:szCs w:val="19"/>
                              </w:rPr>
                              <w:t>End Set</w:t>
                            </w:r>
                          </w:p>
                          <w:p w14:paraId="41FB330E"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r w:rsidRPr="00A42C67">
                              <w:rPr>
                                <w:rFonts w:ascii="Courier New" w:hAnsi="Courier New" w:cs="Courier New"/>
                                <w:color w:val="000000" w:themeColor="text1"/>
                                <w:sz w:val="19"/>
                                <w:szCs w:val="19"/>
                              </w:rPr>
                              <w:t xml:space="preserve">        </w:t>
                            </w:r>
                          </w:p>
                          <w:p w14:paraId="5CE27820"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 xml:space="preserve">    End Property</w:t>
                            </w:r>
                          </w:p>
                          <w:p w14:paraId="77274DDF"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r w:rsidRPr="00A42C67">
                              <w:rPr>
                                <w:rFonts w:ascii="Courier New" w:hAnsi="Courier New" w:cs="Courier New"/>
                                <w:color w:val="000000" w:themeColor="text1"/>
                                <w:sz w:val="19"/>
                                <w:szCs w:val="19"/>
                              </w:rPr>
                              <w:t xml:space="preserve">    </w:t>
                            </w:r>
                          </w:p>
                          <w:p w14:paraId="39E35395" w14:textId="77777777" w:rsidR="00B20488" w:rsidRPr="00A42C67" w:rsidRDefault="00B20488" w:rsidP="00724417">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End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E2909D" id="Text Box 322" o:spid="_x0000_s1326" type="#_x0000_t202" style="position:absolute;margin-left:13.65pt;margin-top:.65pt;width:481.85pt;height:323.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" fillcolor="white [3201]" strokeweight=".5pt">
                <v:textbox style="mso-fit-shape-to-text:t">
                  <w:txbxContent>
                    <w:p w14:paraId="44964982" w14:textId="77777777" w:rsidR="00B20488" w:rsidRPr="00A42C67" w:rsidRDefault="00B20488" w:rsidP="007414E4">
                      <w:pPr>
                        <w:autoSpaceDE w:val="0"/>
                        <w:autoSpaceDN w:val="0"/>
                        <w:adjustRightInd w:val="0"/>
                        <w:rPr>
                          <w:rFonts w:ascii="Courier New" w:hAnsi="Courier New" w:cs="Courier New"/>
                          <w:color w:val="000000" w:themeColor="text1"/>
                          <w:sz w:val="19"/>
                          <w:szCs w:val="19"/>
                        </w:rPr>
                      </w:pPr>
                      <w:r w:rsidRPr="00A42C67">
                        <w:rPr>
                          <w:rFonts w:ascii="Courier New" w:hAnsi="Courier New" w:cs="Courier New"/>
                          <w:color w:val="000000" w:themeColor="text1"/>
                          <w:sz w:val="19"/>
                          <w:szCs w:val="19"/>
                        </w:rPr>
                        <w:t xml:space="preserve">Imports </w:t>
                      </w:r>
                      <w:proofErr w:type="spellStart"/>
                      <w:r w:rsidRPr="00A42C67">
                        <w:rPr>
                          <w:rFonts w:ascii="Courier New" w:hAnsi="Courier New" w:cs="Courier New"/>
                          <w:color w:val="000000" w:themeColor="text1"/>
                          <w:sz w:val="19"/>
                          <w:szCs w:val="19"/>
                        </w:rPr>
                        <w:t>System.Data.OleDb</w:t>
                      </w:r>
                      <w:proofErr w:type="spellEnd"/>
                    </w:p>
                    <w:p w14:paraId="548ED6C5"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p>
                    <w:p w14:paraId="06D2158B"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Public Class Connection</w:t>
                      </w:r>
                    </w:p>
                    <w:p w14:paraId="44911E08" w14:textId="77777777" w:rsidR="00B20488" w:rsidRPr="00A42C67" w:rsidRDefault="00B20488" w:rsidP="007414E4">
                      <w:pPr>
                        <w:autoSpaceDE w:val="0"/>
                        <w:autoSpaceDN w:val="0"/>
                        <w:adjustRightInd w:val="0"/>
                        <w:rPr>
                          <w:rFonts w:ascii="Courier New" w:hAnsi="Courier New" w:cs="Courier New"/>
                          <w:i/>
                          <w:color w:val="000000" w:themeColor="text1"/>
                          <w:sz w:val="12"/>
                          <w:szCs w:val="19"/>
                        </w:rPr>
                      </w:pPr>
                      <w:r w:rsidRPr="00A42C67">
                        <w:rPr>
                          <w:rFonts w:ascii="Courier New" w:hAnsi="Courier New" w:cs="Courier New"/>
                          <w:color w:val="000000" w:themeColor="text1"/>
                          <w:sz w:val="19"/>
                          <w:szCs w:val="19"/>
                        </w:rPr>
                        <w:t xml:space="preserve">    </w:t>
                      </w:r>
                    </w:p>
                    <w:p w14:paraId="0E39FD04" w14:textId="77777777" w:rsidR="00B20488" w:rsidRPr="00A42C67" w:rsidRDefault="00B20488" w:rsidP="00A42C67">
                      <w:pPr>
                        <w:autoSpaceDE w:val="0"/>
                        <w:autoSpaceDN w:val="0"/>
                        <w:adjustRightInd w:val="0"/>
                        <w:ind w:left="425" w:hanging="425"/>
                        <w:rPr>
                          <w:rFonts w:ascii="Courier New" w:hAnsi="Courier New" w:cs="Courier New"/>
                          <w:color w:val="000000" w:themeColor="text1"/>
                          <w:sz w:val="19"/>
                          <w:szCs w:val="19"/>
                        </w:rPr>
                      </w:pPr>
                      <w:r w:rsidRPr="00A42C67">
                        <w:rPr>
                          <w:rFonts w:ascii="Courier New" w:hAnsi="Courier New" w:cs="Courier New"/>
                          <w:b/>
                          <w:color w:val="000000" w:themeColor="text1"/>
                          <w:sz w:val="19"/>
                          <w:szCs w:val="19"/>
                        </w:rPr>
                        <w:t xml:space="preserve">    Protected connection As New </w:t>
                      </w:r>
                      <w:proofErr w:type="spellStart"/>
                      <w:proofErr w:type="gramStart"/>
                      <w:r w:rsidRPr="00A42C67">
                        <w:rPr>
                          <w:rFonts w:ascii="Courier New" w:hAnsi="Courier New" w:cs="Courier New"/>
                          <w:b/>
                          <w:color w:val="000000" w:themeColor="text1"/>
                          <w:sz w:val="19"/>
                          <w:szCs w:val="19"/>
                        </w:rPr>
                        <w:t>OleDbConnection</w:t>
                      </w:r>
                      <w:proofErr w:type="spellEnd"/>
                      <w:r w:rsidRPr="00A42C67">
                        <w:rPr>
                          <w:rFonts w:ascii="Courier New" w:hAnsi="Courier New" w:cs="Courier New"/>
                          <w:color w:val="000000" w:themeColor="text1"/>
                          <w:sz w:val="19"/>
                          <w:szCs w:val="19"/>
                        </w:rPr>
                        <w:t>(</w:t>
                      </w:r>
                      <w:proofErr w:type="gramEnd"/>
                      <w:r w:rsidRPr="00A42C67">
                        <w:rPr>
                          <w:rFonts w:ascii="Courier New" w:hAnsi="Courier New" w:cs="Courier New"/>
                          <w:color w:val="000000" w:themeColor="text1"/>
                          <w:sz w:val="19"/>
                          <w:szCs w:val="19"/>
                        </w:rPr>
                        <w:t xml:space="preserve">"Provider=Microsoft.ACE.OLEDB.12.0;" &amp; </w:t>
                      </w:r>
                      <w:proofErr w:type="spellStart"/>
                      <w:r w:rsidRPr="00A42C67">
                        <w:rPr>
                          <w:rFonts w:ascii="Courier New" w:hAnsi="Courier New" w:cs="Courier New"/>
                          <w:color w:val="000000" w:themeColor="text1"/>
                          <w:sz w:val="19"/>
                          <w:szCs w:val="19"/>
                        </w:rPr>
                        <w:t>databasefilepath</w:t>
                      </w:r>
                      <w:proofErr w:type="spellEnd"/>
                      <w:r w:rsidRPr="00A42C67">
                        <w:rPr>
                          <w:rFonts w:ascii="Courier New" w:hAnsi="Courier New" w:cs="Courier New"/>
                          <w:color w:val="000000" w:themeColor="text1"/>
                          <w:sz w:val="19"/>
                          <w:szCs w:val="19"/>
                        </w:rPr>
                        <w:t>)</w:t>
                      </w:r>
                    </w:p>
                    <w:p w14:paraId="61AC2957"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Pr>
                          <w:rFonts w:ascii="Courier New" w:hAnsi="Courier New" w:cs="Courier New"/>
                          <w:i/>
                          <w:color w:val="008000"/>
                          <w:sz w:val="19"/>
                          <w:szCs w:val="19"/>
                        </w:rPr>
                        <w:tab/>
                      </w:r>
                      <w:r w:rsidRPr="00A42C67">
                        <w:rPr>
                          <w:rFonts w:ascii="Courier New" w:hAnsi="Courier New" w:cs="Courier New"/>
                          <w:i/>
                          <w:color w:val="008000"/>
                          <w:sz w:val="19"/>
                          <w:szCs w:val="19"/>
                        </w:rPr>
                        <w:t xml:space="preserve">'Declares a variable that can only be accessed in this class or by inherited classes - this variable stores text enabling the connection to the </w:t>
                      </w:r>
                      <w:proofErr w:type="gramStart"/>
                      <w:r w:rsidRPr="00A42C67">
                        <w:rPr>
                          <w:rFonts w:ascii="Courier New" w:hAnsi="Courier New" w:cs="Courier New"/>
                          <w:i/>
                          <w:color w:val="008000"/>
                          <w:sz w:val="19"/>
                          <w:szCs w:val="19"/>
                        </w:rPr>
                        <w:t>database(</w:t>
                      </w:r>
                      <w:proofErr w:type="gramEnd"/>
                      <w:r w:rsidRPr="00A42C67">
                        <w:rPr>
                          <w:rFonts w:ascii="Courier New" w:hAnsi="Courier New" w:cs="Courier New"/>
                          <w:i/>
                          <w:color w:val="008000"/>
                          <w:sz w:val="19"/>
                          <w:szCs w:val="19"/>
                        </w:rPr>
                        <w:t>connecting string)</w:t>
                      </w:r>
                    </w:p>
                    <w:p w14:paraId="24BAD2DD"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 xml:space="preserve">    Protected </w:t>
                      </w:r>
                      <w:proofErr w:type="spellStart"/>
                      <w:r w:rsidRPr="00A42C67">
                        <w:rPr>
                          <w:rFonts w:ascii="Courier New" w:hAnsi="Courier New" w:cs="Courier New"/>
                          <w:b/>
                          <w:color w:val="000000" w:themeColor="text1"/>
                          <w:sz w:val="19"/>
                          <w:szCs w:val="19"/>
                        </w:rPr>
                        <w:t>dbcommand</w:t>
                      </w:r>
                      <w:proofErr w:type="spellEnd"/>
                      <w:r w:rsidRPr="00A42C67">
                        <w:rPr>
                          <w:rFonts w:ascii="Courier New" w:hAnsi="Courier New" w:cs="Courier New"/>
                          <w:b/>
                          <w:color w:val="000000" w:themeColor="text1"/>
                          <w:sz w:val="19"/>
                          <w:szCs w:val="19"/>
                        </w:rPr>
                        <w:t xml:space="preserve"> As New </w:t>
                      </w:r>
                      <w:proofErr w:type="spellStart"/>
                      <w:r w:rsidRPr="00A42C67">
                        <w:rPr>
                          <w:rFonts w:ascii="Courier New" w:hAnsi="Courier New" w:cs="Courier New"/>
                          <w:b/>
                          <w:color w:val="000000" w:themeColor="text1"/>
                          <w:sz w:val="19"/>
                          <w:szCs w:val="19"/>
                        </w:rPr>
                        <w:t>OleDbCommand</w:t>
                      </w:r>
                      <w:proofErr w:type="spellEnd"/>
                    </w:p>
                    <w:p w14:paraId="2E381D1C"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'Declares a variable that can only be accessed in this class or by inherited </w:t>
                      </w:r>
                      <w:proofErr w:type="spellStart"/>
                      <w:r w:rsidRPr="00A42C67">
                        <w:rPr>
                          <w:rFonts w:ascii="Courier New" w:hAnsi="Courier New" w:cs="Courier New"/>
                          <w:i/>
                          <w:color w:val="008000"/>
                          <w:sz w:val="19"/>
                          <w:szCs w:val="19"/>
                        </w:rPr>
                        <w:t>classes.This</w:t>
                      </w:r>
                      <w:proofErr w:type="spellEnd"/>
                      <w:r w:rsidRPr="00A42C67">
                        <w:rPr>
                          <w:rFonts w:ascii="Courier New" w:hAnsi="Courier New" w:cs="Courier New"/>
                          <w:i/>
                          <w:color w:val="008000"/>
                          <w:sz w:val="19"/>
                          <w:szCs w:val="19"/>
                        </w:rPr>
                        <w:t xml:space="preserve"> variable stores the </w:t>
                      </w:r>
                      <w:proofErr w:type="spellStart"/>
                      <w:r w:rsidRPr="00A42C67">
                        <w:rPr>
                          <w:rFonts w:ascii="Courier New" w:hAnsi="Courier New" w:cs="Courier New"/>
                          <w:i/>
                          <w:color w:val="008000"/>
                          <w:sz w:val="19"/>
                          <w:szCs w:val="19"/>
                        </w:rPr>
                        <w:t>sql</w:t>
                      </w:r>
                      <w:proofErr w:type="spellEnd"/>
                      <w:r w:rsidRPr="00A42C67">
                        <w:rPr>
                          <w:rFonts w:ascii="Courier New" w:hAnsi="Courier New" w:cs="Courier New"/>
                          <w:i/>
                          <w:color w:val="008000"/>
                          <w:sz w:val="19"/>
                          <w:szCs w:val="19"/>
                        </w:rPr>
                        <w:t xml:space="preserve"> command to be executed</w:t>
                      </w:r>
                    </w:p>
                    <w:p w14:paraId="39C1972F" w14:textId="77777777" w:rsidR="00B20488" w:rsidRPr="00A42C67" w:rsidRDefault="00B20488" w:rsidP="007414E4">
                      <w:pPr>
                        <w:autoSpaceDE w:val="0"/>
                        <w:autoSpaceDN w:val="0"/>
                        <w:adjustRightInd w:val="0"/>
                        <w:rPr>
                          <w:rFonts w:ascii="Courier New" w:hAnsi="Courier New" w:cs="Courier New"/>
                          <w:i/>
                          <w:color w:val="000000" w:themeColor="text1"/>
                          <w:sz w:val="19"/>
                          <w:szCs w:val="19"/>
                        </w:rPr>
                      </w:pPr>
                    </w:p>
                    <w:p w14:paraId="52D1C203"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r w:rsidRPr="00A42C67">
                        <w:rPr>
                          <w:rFonts w:ascii="Courier New" w:hAnsi="Courier New" w:cs="Courier New"/>
                          <w:b/>
                          <w:color w:val="000000" w:themeColor="text1"/>
                          <w:sz w:val="19"/>
                          <w:szCs w:val="19"/>
                        </w:rPr>
                        <w:t xml:space="preserve">Public </w:t>
                      </w:r>
                      <w:proofErr w:type="spellStart"/>
                      <w:r w:rsidRPr="00A42C67">
                        <w:rPr>
                          <w:rFonts w:ascii="Courier New" w:hAnsi="Courier New" w:cs="Courier New"/>
                          <w:b/>
                          <w:color w:val="000000" w:themeColor="text1"/>
                          <w:sz w:val="19"/>
                          <w:szCs w:val="19"/>
                        </w:rPr>
                        <w:t>WriteOnly</w:t>
                      </w:r>
                      <w:proofErr w:type="spellEnd"/>
                      <w:r w:rsidRPr="00A42C67">
                        <w:rPr>
                          <w:rFonts w:ascii="Courier New" w:hAnsi="Courier New" w:cs="Courier New"/>
                          <w:b/>
                          <w:color w:val="000000" w:themeColor="text1"/>
                          <w:sz w:val="19"/>
                          <w:szCs w:val="19"/>
                        </w:rPr>
                        <w:t xml:space="preserve"> Property </w:t>
                      </w:r>
                      <w:proofErr w:type="spellStart"/>
                      <w:proofErr w:type="gramStart"/>
                      <w:r w:rsidRPr="00A42C67">
                        <w:rPr>
                          <w:rFonts w:ascii="Courier New" w:hAnsi="Courier New" w:cs="Courier New"/>
                          <w:b/>
                          <w:color w:val="000000" w:themeColor="text1"/>
                          <w:sz w:val="19"/>
                          <w:szCs w:val="19"/>
                        </w:rPr>
                        <w:t>retrievesql</w:t>
                      </w:r>
                      <w:proofErr w:type="spellEnd"/>
                      <w:r w:rsidRPr="00A42C67">
                        <w:rPr>
                          <w:rFonts w:ascii="Courier New" w:hAnsi="Courier New" w:cs="Courier New"/>
                          <w:b/>
                          <w:color w:val="000000" w:themeColor="text1"/>
                          <w:sz w:val="19"/>
                          <w:szCs w:val="19"/>
                        </w:rPr>
                        <w:t>(</w:t>
                      </w:r>
                      <w:proofErr w:type="gramEnd"/>
                      <w:r w:rsidRPr="00A42C67">
                        <w:rPr>
                          <w:rFonts w:ascii="Courier New" w:hAnsi="Courier New" w:cs="Courier New"/>
                          <w:b/>
                          <w:color w:val="000000" w:themeColor="text1"/>
                          <w:sz w:val="19"/>
                          <w:szCs w:val="19"/>
                        </w:rPr>
                        <w:t>) As String</w:t>
                      </w:r>
                    </w:p>
                    <w:p w14:paraId="540CC20F"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r w:rsidRPr="00A42C67">
                        <w:rPr>
                          <w:rFonts w:ascii="Courier New" w:hAnsi="Courier New" w:cs="Courier New"/>
                          <w:color w:val="000000" w:themeColor="text1"/>
                          <w:sz w:val="19"/>
                          <w:szCs w:val="19"/>
                        </w:rPr>
                        <w:t xml:space="preserve">        </w:t>
                      </w:r>
                    </w:p>
                    <w:p w14:paraId="087D928B"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 xml:space="preserve">        </w:t>
                      </w:r>
                      <w:proofErr w:type="gramStart"/>
                      <w:r w:rsidRPr="00A42C67">
                        <w:rPr>
                          <w:rFonts w:ascii="Courier New" w:hAnsi="Courier New" w:cs="Courier New"/>
                          <w:b/>
                          <w:color w:val="000000" w:themeColor="text1"/>
                          <w:sz w:val="19"/>
                          <w:szCs w:val="19"/>
                        </w:rPr>
                        <w:t>Set(</w:t>
                      </w:r>
                      <w:proofErr w:type="spellStart"/>
                      <w:proofErr w:type="gramEnd"/>
                      <w:r w:rsidRPr="00A42C67">
                        <w:rPr>
                          <w:rFonts w:ascii="Courier New" w:hAnsi="Courier New" w:cs="Courier New"/>
                          <w:b/>
                          <w:color w:val="000000" w:themeColor="text1"/>
                          <w:sz w:val="19"/>
                          <w:szCs w:val="19"/>
                        </w:rPr>
                        <w:t>ByVal</w:t>
                      </w:r>
                      <w:proofErr w:type="spellEnd"/>
                      <w:r w:rsidRPr="00A42C67">
                        <w:rPr>
                          <w:rFonts w:ascii="Courier New" w:hAnsi="Courier New" w:cs="Courier New"/>
                          <w:b/>
                          <w:color w:val="000000" w:themeColor="text1"/>
                          <w:sz w:val="19"/>
                          <w:szCs w:val="19"/>
                        </w:rPr>
                        <w:t xml:space="preserve"> </w:t>
                      </w:r>
                      <w:proofErr w:type="spellStart"/>
                      <w:r w:rsidRPr="00A42C67">
                        <w:rPr>
                          <w:rFonts w:ascii="Courier New" w:hAnsi="Courier New" w:cs="Courier New"/>
                          <w:b/>
                          <w:color w:val="000000" w:themeColor="text1"/>
                          <w:sz w:val="19"/>
                          <w:szCs w:val="19"/>
                        </w:rPr>
                        <w:t>sql</w:t>
                      </w:r>
                      <w:proofErr w:type="spellEnd"/>
                      <w:r w:rsidRPr="00A42C67">
                        <w:rPr>
                          <w:rFonts w:ascii="Courier New" w:hAnsi="Courier New" w:cs="Courier New"/>
                          <w:b/>
                          <w:color w:val="000000" w:themeColor="text1"/>
                          <w:sz w:val="19"/>
                          <w:szCs w:val="19"/>
                        </w:rPr>
                        <w:t xml:space="preserve"> As String)</w:t>
                      </w:r>
                    </w:p>
                    <w:p w14:paraId="546B90D9"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the</w:t>
                      </w:r>
                      <w:proofErr w:type="gramEnd"/>
                      <w:r w:rsidRPr="00A42C67">
                        <w:rPr>
                          <w:rFonts w:ascii="Courier New" w:hAnsi="Courier New" w:cs="Courier New"/>
                          <w:i/>
                          <w:color w:val="008000"/>
                          <w:sz w:val="19"/>
                          <w:szCs w:val="19"/>
                        </w:rPr>
                        <w:t xml:space="preserve"> parameter that is passed to this property is to the variable </w:t>
                      </w:r>
                      <w:proofErr w:type="spellStart"/>
                      <w:r w:rsidRPr="00A42C67">
                        <w:rPr>
                          <w:rFonts w:ascii="Courier New" w:hAnsi="Courier New" w:cs="Courier New"/>
                          <w:i/>
                          <w:color w:val="008000"/>
                          <w:sz w:val="19"/>
                          <w:szCs w:val="19"/>
                        </w:rPr>
                        <w:t>sql</w:t>
                      </w:r>
                      <w:proofErr w:type="spellEnd"/>
                    </w:p>
                    <w:p w14:paraId="3DA0B112"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proofErr w:type="spellStart"/>
                      <w:proofErr w:type="gramStart"/>
                      <w:r w:rsidRPr="00A42C67">
                        <w:rPr>
                          <w:rFonts w:ascii="Courier New" w:hAnsi="Courier New" w:cs="Courier New"/>
                          <w:b/>
                          <w:color w:val="000000" w:themeColor="text1"/>
                          <w:sz w:val="19"/>
                          <w:szCs w:val="19"/>
                        </w:rPr>
                        <w:t>connection.Close</w:t>
                      </w:r>
                      <w:proofErr w:type="spellEnd"/>
                      <w:r w:rsidRPr="00A42C67">
                        <w:rPr>
                          <w:rFonts w:ascii="Courier New" w:hAnsi="Courier New" w:cs="Courier New"/>
                          <w:b/>
                          <w:color w:val="000000" w:themeColor="text1"/>
                          <w:sz w:val="19"/>
                          <w:szCs w:val="19"/>
                        </w:rPr>
                        <w:t>()</w:t>
                      </w:r>
                      <w:proofErr w:type="gramEnd"/>
                    </w:p>
                    <w:p w14:paraId="58B5CA04"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closes</w:t>
                      </w:r>
                      <w:proofErr w:type="gramEnd"/>
                      <w:r w:rsidRPr="00A42C67">
                        <w:rPr>
                          <w:rFonts w:ascii="Courier New" w:hAnsi="Courier New" w:cs="Courier New"/>
                          <w:i/>
                          <w:color w:val="008000"/>
                          <w:sz w:val="19"/>
                          <w:szCs w:val="19"/>
                        </w:rPr>
                        <w:t xml:space="preserve"> a connection if there is </w:t>
                      </w:r>
                      <w:proofErr w:type="spellStart"/>
                      <w:r w:rsidRPr="00A42C67">
                        <w:rPr>
                          <w:rFonts w:ascii="Courier New" w:hAnsi="Courier New" w:cs="Courier New"/>
                          <w:i/>
                          <w:color w:val="008000"/>
                          <w:sz w:val="19"/>
                          <w:szCs w:val="19"/>
                        </w:rPr>
                        <w:t>a</w:t>
                      </w:r>
                      <w:proofErr w:type="spellEnd"/>
                      <w:r w:rsidRPr="00A42C67">
                        <w:rPr>
                          <w:rFonts w:ascii="Courier New" w:hAnsi="Courier New" w:cs="Courier New"/>
                          <w:i/>
                          <w:color w:val="008000"/>
                          <w:sz w:val="19"/>
                          <w:szCs w:val="19"/>
                        </w:rPr>
                        <w:t xml:space="preserve"> open connection</w:t>
                      </w:r>
                    </w:p>
                    <w:p w14:paraId="5113EA6C"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b/>
                          <w:color w:val="000000" w:themeColor="text1"/>
                          <w:sz w:val="19"/>
                          <w:szCs w:val="19"/>
                        </w:rPr>
                        <w:t>dbcommand.CommandText</w:t>
                      </w:r>
                      <w:proofErr w:type="spellEnd"/>
                      <w:r w:rsidRPr="00A42C67">
                        <w:rPr>
                          <w:rFonts w:ascii="Courier New" w:hAnsi="Courier New" w:cs="Courier New"/>
                          <w:b/>
                          <w:color w:val="000000" w:themeColor="text1"/>
                          <w:sz w:val="19"/>
                          <w:szCs w:val="19"/>
                        </w:rPr>
                        <w:t xml:space="preserve"> = </w:t>
                      </w:r>
                      <w:proofErr w:type="spellStart"/>
                      <w:r w:rsidRPr="00A42C67">
                        <w:rPr>
                          <w:rFonts w:ascii="Courier New" w:hAnsi="Courier New" w:cs="Courier New"/>
                          <w:b/>
                          <w:color w:val="000000" w:themeColor="text1"/>
                          <w:sz w:val="19"/>
                          <w:szCs w:val="19"/>
                        </w:rPr>
                        <w:t>sql</w:t>
                      </w:r>
                      <w:proofErr w:type="spellEnd"/>
                    </w:p>
                    <w:p w14:paraId="04150B74"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sets</w:t>
                      </w:r>
                      <w:proofErr w:type="gramEnd"/>
                      <w:r w:rsidRPr="00A42C67">
                        <w:rPr>
                          <w:rFonts w:ascii="Courier New" w:hAnsi="Courier New" w:cs="Courier New"/>
                          <w:i/>
                          <w:color w:val="008000"/>
                          <w:sz w:val="19"/>
                          <w:szCs w:val="19"/>
                        </w:rPr>
                        <w:t xml:space="preserve"> the </w:t>
                      </w:r>
                      <w:proofErr w:type="spellStart"/>
                      <w:r w:rsidRPr="00A42C67">
                        <w:rPr>
                          <w:rFonts w:ascii="Courier New" w:hAnsi="Courier New" w:cs="Courier New"/>
                          <w:i/>
                          <w:color w:val="008000"/>
                          <w:sz w:val="19"/>
                          <w:szCs w:val="19"/>
                        </w:rPr>
                        <w:t>sql</w:t>
                      </w:r>
                      <w:proofErr w:type="spellEnd"/>
                      <w:r w:rsidRPr="00A42C67">
                        <w:rPr>
                          <w:rFonts w:ascii="Courier New" w:hAnsi="Courier New" w:cs="Courier New"/>
                          <w:i/>
                          <w:color w:val="008000"/>
                          <w:sz w:val="19"/>
                          <w:szCs w:val="19"/>
                        </w:rPr>
                        <w:t xml:space="preserve"> command to be executed</w:t>
                      </w:r>
                    </w:p>
                    <w:p w14:paraId="366508EE"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proofErr w:type="spellStart"/>
                      <w:r w:rsidRPr="00A42C67">
                        <w:rPr>
                          <w:rFonts w:ascii="Courier New" w:hAnsi="Courier New" w:cs="Courier New"/>
                          <w:b/>
                          <w:color w:val="000000" w:themeColor="text1"/>
                          <w:sz w:val="19"/>
                          <w:szCs w:val="19"/>
                        </w:rPr>
                        <w:t>dbcommand.Connection</w:t>
                      </w:r>
                      <w:proofErr w:type="spellEnd"/>
                      <w:r w:rsidRPr="00A42C67">
                        <w:rPr>
                          <w:rFonts w:ascii="Courier New" w:hAnsi="Courier New" w:cs="Courier New"/>
                          <w:b/>
                          <w:color w:val="000000" w:themeColor="text1"/>
                          <w:sz w:val="19"/>
                          <w:szCs w:val="19"/>
                        </w:rPr>
                        <w:t xml:space="preserve"> = connection</w:t>
                      </w:r>
                    </w:p>
                    <w:p w14:paraId="5D14573E" w14:textId="77777777" w:rsidR="00B20488" w:rsidRPr="00A42C67" w:rsidRDefault="00B20488" w:rsidP="00A42C67">
                      <w:pPr>
                        <w:autoSpaceDE w:val="0"/>
                        <w:autoSpaceDN w:val="0"/>
                        <w:adjustRightInd w:val="0"/>
                        <w:spacing w:before="60" w:after="120"/>
                        <w:ind w:left="425" w:hanging="425"/>
                        <w:rPr>
                          <w:rFonts w:ascii="Courier New" w:hAnsi="Courier New" w:cs="Courier New"/>
                          <w:i/>
                          <w:color w:val="008000"/>
                          <w:sz w:val="19"/>
                          <w:szCs w:val="19"/>
                        </w:rPr>
                      </w:pPr>
                      <w:r w:rsidRPr="00A42C67">
                        <w:rPr>
                          <w:rFonts w:ascii="Courier New" w:hAnsi="Courier New" w:cs="Courier New"/>
                          <w:i/>
                          <w:color w:val="008000"/>
                          <w:sz w:val="19"/>
                          <w:szCs w:val="19"/>
                        </w:rPr>
                        <w:t xml:space="preserve">            '</w:t>
                      </w:r>
                      <w:proofErr w:type="gramStart"/>
                      <w:r w:rsidRPr="00A42C67">
                        <w:rPr>
                          <w:rFonts w:ascii="Courier New" w:hAnsi="Courier New" w:cs="Courier New"/>
                          <w:i/>
                          <w:color w:val="008000"/>
                          <w:sz w:val="19"/>
                          <w:szCs w:val="19"/>
                        </w:rPr>
                        <w:t>sets</w:t>
                      </w:r>
                      <w:proofErr w:type="gramEnd"/>
                      <w:r w:rsidRPr="00A42C67">
                        <w:rPr>
                          <w:rFonts w:ascii="Courier New" w:hAnsi="Courier New" w:cs="Courier New"/>
                          <w:i/>
                          <w:color w:val="008000"/>
                          <w:sz w:val="19"/>
                          <w:szCs w:val="19"/>
                        </w:rPr>
                        <w:t xml:space="preserve"> the connecting string to be used to connect to the database</w:t>
                      </w:r>
                    </w:p>
                    <w:p w14:paraId="7063DBFC"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color w:val="000000" w:themeColor="text1"/>
                          <w:sz w:val="19"/>
                          <w:szCs w:val="19"/>
                        </w:rPr>
                        <w:t xml:space="preserve">        </w:t>
                      </w:r>
                      <w:r w:rsidRPr="00A42C67">
                        <w:rPr>
                          <w:rFonts w:ascii="Courier New" w:hAnsi="Courier New" w:cs="Courier New"/>
                          <w:b/>
                          <w:color w:val="000000" w:themeColor="text1"/>
                          <w:sz w:val="19"/>
                          <w:szCs w:val="19"/>
                        </w:rPr>
                        <w:t>End Set</w:t>
                      </w:r>
                    </w:p>
                    <w:p w14:paraId="41FB330E"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r w:rsidRPr="00A42C67">
                        <w:rPr>
                          <w:rFonts w:ascii="Courier New" w:hAnsi="Courier New" w:cs="Courier New"/>
                          <w:color w:val="000000" w:themeColor="text1"/>
                          <w:sz w:val="19"/>
                          <w:szCs w:val="19"/>
                        </w:rPr>
                        <w:t xml:space="preserve">        </w:t>
                      </w:r>
                    </w:p>
                    <w:p w14:paraId="5CE27820" w14:textId="77777777" w:rsidR="00B20488" w:rsidRPr="00A42C67" w:rsidRDefault="00B20488" w:rsidP="007414E4">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 xml:space="preserve">    End Property</w:t>
                      </w:r>
                    </w:p>
                    <w:p w14:paraId="77274DDF" w14:textId="77777777" w:rsidR="00B20488" w:rsidRPr="00A42C67" w:rsidRDefault="00B20488" w:rsidP="007414E4">
                      <w:pPr>
                        <w:autoSpaceDE w:val="0"/>
                        <w:autoSpaceDN w:val="0"/>
                        <w:adjustRightInd w:val="0"/>
                        <w:rPr>
                          <w:rFonts w:ascii="Courier New" w:hAnsi="Courier New" w:cs="Courier New"/>
                          <w:color w:val="000000" w:themeColor="text1"/>
                          <w:sz w:val="12"/>
                          <w:szCs w:val="19"/>
                        </w:rPr>
                      </w:pPr>
                      <w:r w:rsidRPr="00A42C67">
                        <w:rPr>
                          <w:rFonts w:ascii="Courier New" w:hAnsi="Courier New" w:cs="Courier New"/>
                          <w:color w:val="000000" w:themeColor="text1"/>
                          <w:sz w:val="19"/>
                          <w:szCs w:val="19"/>
                        </w:rPr>
                        <w:t xml:space="preserve">    </w:t>
                      </w:r>
                    </w:p>
                    <w:p w14:paraId="39E35395" w14:textId="77777777" w:rsidR="00B20488" w:rsidRPr="00A42C67" w:rsidRDefault="00B20488" w:rsidP="00724417">
                      <w:pPr>
                        <w:autoSpaceDE w:val="0"/>
                        <w:autoSpaceDN w:val="0"/>
                        <w:adjustRightInd w:val="0"/>
                        <w:rPr>
                          <w:rFonts w:ascii="Courier New" w:hAnsi="Courier New" w:cs="Courier New"/>
                          <w:b/>
                          <w:color w:val="000000" w:themeColor="text1"/>
                          <w:sz w:val="19"/>
                          <w:szCs w:val="19"/>
                        </w:rPr>
                      </w:pPr>
                      <w:r w:rsidRPr="00A42C67">
                        <w:rPr>
                          <w:rFonts w:ascii="Courier New" w:hAnsi="Courier New" w:cs="Courier New"/>
                          <w:b/>
                          <w:color w:val="000000" w:themeColor="text1"/>
                          <w:sz w:val="19"/>
                          <w:szCs w:val="19"/>
                        </w:rPr>
                        <w:t>End Class</w:t>
                      </w:r>
                    </w:p>
                  </w:txbxContent>
                </v:textbox>
                <w10:wrap anchorx="margin"/>
              </v:shape>
            </w:pict>
          </mc:Fallback>
        </mc:AlternateContent>
      </w:r>
    </w:p>
    <w:p w14:paraId="2ADDDA1B" w14:textId="77777777" w:rsidR="007414E4" w:rsidRPr="00B20488" w:rsidRDefault="007414E4" w:rsidP="005A2ED5">
      <w:pPr>
        <w:rPr>
          <w:rFonts w:ascii="Calibri" w:hAnsi="Calibri" w:cs="Arial"/>
          <w:b/>
          <w:sz w:val="36"/>
          <w:szCs w:val="36"/>
        </w:rPr>
      </w:pPr>
    </w:p>
    <w:p w14:paraId="1C0509B7" w14:textId="77777777" w:rsidR="007414E4" w:rsidRPr="00B20488" w:rsidRDefault="007414E4" w:rsidP="005A2ED5">
      <w:pPr>
        <w:rPr>
          <w:rFonts w:ascii="Calibri" w:hAnsi="Calibri" w:cs="Arial"/>
          <w:b/>
          <w:sz w:val="36"/>
          <w:szCs w:val="36"/>
        </w:rPr>
      </w:pPr>
    </w:p>
    <w:p w14:paraId="08526509" w14:textId="77777777" w:rsidR="007414E4" w:rsidRPr="00B20488" w:rsidRDefault="007414E4" w:rsidP="005A2ED5">
      <w:pPr>
        <w:rPr>
          <w:rFonts w:ascii="Calibri" w:hAnsi="Calibri" w:cs="Arial"/>
          <w:b/>
          <w:sz w:val="36"/>
          <w:szCs w:val="36"/>
        </w:rPr>
      </w:pPr>
    </w:p>
    <w:p w14:paraId="5BFABC8C" w14:textId="77777777" w:rsidR="007414E4" w:rsidRPr="00B20488" w:rsidRDefault="007414E4" w:rsidP="005A2ED5">
      <w:pPr>
        <w:rPr>
          <w:rFonts w:ascii="Calibri" w:hAnsi="Calibri" w:cs="Arial"/>
          <w:b/>
          <w:sz w:val="36"/>
          <w:szCs w:val="36"/>
        </w:rPr>
      </w:pPr>
    </w:p>
    <w:p w14:paraId="3D201C21" w14:textId="77777777" w:rsidR="007414E4" w:rsidRPr="00B20488" w:rsidRDefault="007414E4" w:rsidP="005A2ED5">
      <w:pPr>
        <w:rPr>
          <w:rFonts w:ascii="Calibri" w:hAnsi="Calibri" w:cs="Arial"/>
          <w:b/>
          <w:sz w:val="36"/>
          <w:szCs w:val="36"/>
        </w:rPr>
      </w:pPr>
    </w:p>
    <w:p w14:paraId="13E3EC97" w14:textId="77777777" w:rsidR="007414E4" w:rsidRPr="00B20488" w:rsidRDefault="007414E4" w:rsidP="005A2ED5">
      <w:pPr>
        <w:rPr>
          <w:rFonts w:ascii="Calibri" w:hAnsi="Calibri" w:cs="Arial"/>
          <w:b/>
          <w:sz w:val="36"/>
          <w:szCs w:val="36"/>
        </w:rPr>
      </w:pPr>
    </w:p>
    <w:p w14:paraId="29F82517" w14:textId="77777777" w:rsidR="007414E4" w:rsidRPr="00B20488" w:rsidRDefault="007414E4" w:rsidP="005A2ED5">
      <w:pPr>
        <w:rPr>
          <w:rFonts w:ascii="Calibri" w:hAnsi="Calibri" w:cs="Arial"/>
          <w:b/>
          <w:sz w:val="36"/>
          <w:szCs w:val="36"/>
        </w:rPr>
      </w:pPr>
    </w:p>
    <w:p w14:paraId="2FB39ABB" w14:textId="77777777" w:rsidR="000B4E5D" w:rsidRPr="00B20488" w:rsidRDefault="000B4E5D" w:rsidP="005A2ED5">
      <w:pPr>
        <w:rPr>
          <w:rFonts w:ascii="Calibri" w:hAnsi="Calibri" w:cs="Arial"/>
          <w:b/>
          <w:sz w:val="36"/>
          <w:szCs w:val="36"/>
        </w:rPr>
      </w:pPr>
    </w:p>
    <w:p w14:paraId="1843B454" w14:textId="77777777" w:rsidR="000B4E5D" w:rsidRPr="00B20488" w:rsidRDefault="000B4E5D" w:rsidP="005A2ED5">
      <w:pPr>
        <w:rPr>
          <w:rFonts w:ascii="Calibri" w:hAnsi="Calibri" w:cs="Arial"/>
          <w:b/>
          <w:sz w:val="36"/>
          <w:szCs w:val="36"/>
        </w:rPr>
      </w:pPr>
    </w:p>
    <w:p w14:paraId="7869BD6C" w14:textId="77777777" w:rsidR="000B4E5D" w:rsidRPr="00B20488" w:rsidRDefault="000B4E5D" w:rsidP="005A2ED5">
      <w:pPr>
        <w:rPr>
          <w:rFonts w:ascii="Calibri" w:hAnsi="Calibri" w:cs="Arial"/>
          <w:b/>
          <w:sz w:val="36"/>
          <w:szCs w:val="36"/>
        </w:rPr>
      </w:pPr>
    </w:p>
    <w:p w14:paraId="0B94E04F" w14:textId="77777777" w:rsidR="000B4E5D" w:rsidRPr="00B20488" w:rsidRDefault="000B4E5D" w:rsidP="005A2ED5">
      <w:pPr>
        <w:rPr>
          <w:rFonts w:ascii="Calibri" w:hAnsi="Calibri" w:cs="Arial"/>
          <w:b/>
          <w:sz w:val="36"/>
          <w:szCs w:val="36"/>
        </w:rPr>
      </w:pPr>
    </w:p>
    <w:p w14:paraId="696DE4C7" w14:textId="77777777" w:rsidR="000B4E5D" w:rsidRPr="00B20488" w:rsidRDefault="000B4E5D" w:rsidP="005A2ED5">
      <w:pPr>
        <w:rPr>
          <w:rFonts w:ascii="Calibri" w:hAnsi="Calibri" w:cs="Arial"/>
          <w:b/>
          <w:sz w:val="36"/>
          <w:szCs w:val="36"/>
        </w:rPr>
      </w:pPr>
    </w:p>
    <w:p w14:paraId="37EE9B55" w14:textId="77777777" w:rsidR="000B4E5D" w:rsidRPr="00B20488" w:rsidRDefault="000B4E5D" w:rsidP="005A2ED5">
      <w:pPr>
        <w:rPr>
          <w:rFonts w:ascii="Calibri" w:hAnsi="Calibri" w:cs="Arial"/>
          <w:b/>
          <w:sz w:val="36"/>
          <w:szCs w:val="36"/>
        </w:rPr>
      </w:pPr>
    </w:p>
    <w:p w14:paraId="57C9DB14" w14:textId="77777777" w:rsidR="00721EF5" w:rsidRPr="00B20488" w:rsidRDefault="00721EF5">
      <w:pPr>
        <w:rPr>
          <w:rFonts w:eastAsiaTheme="majorEastAsia" w:cstheme="minorHAnsi"/>
          <w:b/>
          <w:bCs/>
          <w:color w:val="000000" w:themeColor="text1"/>
          <w:kern w:val="32"/>
          <w:sz w:val="28"/>
          <w:szCs w:val="28"/>
        </w:rPr>
      </w:pPr>
      <w:r w:rsidRPr="00B20488">
        <w:br w:type="page"/>
      </w:r>
    </w:p>
    <w:p w14:paraId="75E667E0" w14:textId="77777777" w:rsidR="007414E4" w:rsidRPr="00B20488" w:rsidRDefault="00CE7A5E" w:rsidP="00DD66D9">
      <w:pPr>
        <w:pStyle w:val="alpha"/>
      </w:pPr>
      <w:bookmarkStart w:id="39" w:name="_Toc500405961"/>
      <w:r w:rsidRPr="00B20488">
        <w:lastRenderedPageBreak/>
        <w:t>5</w:t>
      </w:r>
      <w:r w:rsidR="00DD66D9" w:rsidRPr="00B20488">
        <w:t>.</w:t>
      </w:r>
      <w:r w:rsidRPr="00B20488">
        <w:t>4</w:t>
      </w:r>
      <w:r w:rsidR="007414E4" w:rsidRPr="00B20488">
        <w:t xml:space="preserve"> – Evidence of </w:t>
      </w:r>
      <w:r w:rsidR="00F37D50" w:rsidRPr="00B20488">
        <w:t>c</w:t>
      </w:r>
      <w:r w:rsidR="007414E4" w:rsidRPr="00B20488">
        <w:t xml:space="preserve">omplete </w:t>
      </w:r>
      <w:r w:rsidR="00F37D50" w:rsidRPr="00B20488">
        <w:t>c</w:t>
      </w:r>
      <w:r w:rsidR="007414E4" w:rsidRPr="00B20488">
        <w:t xml:space="preserve">ode listings and </w:t>
      </w:r>
      <w:r w:rsidR="00DD66D9" w:rsidRPr="00B20488">
        <w:t xml:space="preserve">user </w:t>
      </w:r>
      <w:r w:rsidR="007414E4" w:rsidRPr="00B20488">
        <w:t>Interface</w:t>
      </w:r>
      <w:bookmarkEnd w:id="39"/>
    </w:p>
    <w:p w14:paraId="232C05DF"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The purpose of this section of evidence is to show your complete code listing for all parts of your project</w:t>
      </w:r>
      <w:r w:rsidR="00886940" w:rsidRPr="00B20488">
        <w:rPr>
          <w:rFonts w:ascii="Segoe UI" w:hAnsi="Segoe UI" w:cs="Arial"/>
          <w:sz w:val="21"/>
          <w:szCs w:val="24"/>
        </w:rPr>
        <w:t xml:space="preserve">.  </w:t>
      </w:r>
      <w:r w:rsidRPr="00B20488">
        <w:rPr>
          <w:rFonts w:ascii="Segoe UI Semibold" w:hAnsi="Segoe UI Semibold" w:cs="Arial"/>
          <w:sz w:val="21"/>
          <w:szCs w:val="24"/>
        </w:rPr>
        <w:t>If your project modules are built around forms or windows</w:t>
      </w:r>
      <w:r w:rsidRPr="00B20488">
        <w:rPr>
          <w:rFonts w:ascii="Segoe UI" w:hAnsi="Segoe UI" w:cs="Arial"/>
          <w:sz w:val="21"/>
          <w:szCs w:val="24"/>
        </w:rPr>
        <w:t xml:space="preserve"> so that each form has a module of code attached to it then it is a good idea to show a screenshot of the form followed by the code listing for the module attached to that form (see example 5)</w:t>
      </w:r>
      <w:r w:rsidR="00886940" w:rsidRPr="00B20488">
        <w:rPr>
          <w:rFonts w:ascii="Segoe UI" w:hAnsi="Segoe UI" w:cs="Arial"/>
          <w:sz w:val="21"/>
          <w:szCs w:val="24"/>
        </w:rPr>
        <w:t xml:space="preserve">.  </w:t>
      </w:r>
    </w:p>
    <w:p w14:paraId="6AE9FB79" w14:textId="77777777" w:rsidR="007414E4" w:rsidRPr="00B20488" w:rsidRDefault="007414E4" w:rsidP="005A2ED5">
      <w:pPr>
        <w:rPr>
          <w:rFonts w:ascii="Calibri" w:hAnsi="Calibri" w:cs="Arial"/>
          <w:sz w:val="12"/>
          <w:szCs w:val="24"/>
        </w:rPr>
      </w:pPr>
    </w:p>
    <w:p w14:paraId="2D614B64" w14:textId="77777777" w:rsidR="007414E4" w:rsidRPr="00B20488" w:rsidRDefault="007414E4" w:rsidP="005A2ED5">
      <w:pPr>
        <w:rPr>
          <w:rFonts w:ascii="Segoe UI" w:hAnsi="Segoe UI" w:cs="Arial"/>
          <w:sz w:val="21"/>
          <w:szCs w:val="24"/>
        </w:rPr>
      </w:pPr>
      <w:r w:rsidRPr="00B20488">
        <w:rPr>
          <w:rFonts w:ascii="Segoe UI Semibold" w:hAnsi="Segoe UI Semibold" w:cs="Arial"/>
          <w:sz w:val="21"/>
          <w:szCs w:val="24"/>
        </w:rPr>
        <w:t>Annotating your code</w:t>
      </w:r>
      <w:r w:rsidRPr="00B20488">
        <w:rPr>
          <w:rFonts w:ascii="Segoe UI" w:hAnsi="Segoe UI" w:cs="Arial"/>
          <w:sz w:val="21"/>
          <w:szCs w:val="24"/>
        </w:rPr>
        <w:t xml:space="preserve"> – the purpose of annotation is to explain how your code works to someone who has not seen you developing your program</w:t>
      </w:r>
      <w:r w:rsidR="00886940" w:rsidRPr="00B20488">
        <w:rPr>
          <w:rFonts w:ascii="Segoe UI" w:hAnsi="Segoe UI" w:cs="Arial"/>
          <w:sz w:val="21"/>
          <w:szCs w:val="24"/>
        </w:rPr>
        <w:t xml:space="preserve">.  </w:t>
      </w:r>
      <w:r w:rsidRPr="00B20488">
        <w:rPr>
          <w:rFonts w:ascii="Segoe UI" w:hAnsi="Segoe UI" w:cs="Arial"/>
          <w:sz w:val="21"/>
          <w:szCs w:val="24"/>
        </w:rPr>
        <w:t>Whilst it is not necessary to annotate every single line of code you should ensure that code is adequately annotated to explain how small sections work</w:t>
      </w:r>
      <w:r w:rsidR="00886940" w:rsidRPr="00B20488">
        <w:rPr>
          <w:rFonts w:ascii="Segoe UI" w:hAnsi="Segoe UI" w:cs="Arial"/>
          <w:sz w:val="21"/>
          <w:szCs w:val="24"/>
        </w:rPr>
        <w:t xml:space="preserve">.  </w:t>
      </w:r>
      <w:r w:rsidRPr="00B20488">
        <w:rPr>
          <w:rFonts w:ascii="Segoe UI" w:hAnsi="Segoe UI" w:cs="Arial"/>
          <w:sz w:val="21"/>
          <w:szCs w:val="24"/>
        </w:rPr>
        <w:t>This is particularly true of complex sections of code which will need to be more thoroughly annotated than the more straightforward sections</w:t>
      </w:r>
      <w:r w:rsidR="00886940" w:rsidRPr="00B20488">
        <w:rPr>
          <w:rFonts w:ascii="Segoe UI" w:hAnsi="Segoe UI" w:cs="Arial"/>
          <w:sz w:val="21"/>
          <w:szCs w:val="24"/>
        </w:rPr>
        <w:t xml:space="preserve">.  </w:t>
      </w:r>
      <w:r w:rsidRPr="00B20488">
        <w:rPr>
          <w:rFonts w:ascii="Segoe UI" w:hAnsi="Segoe UI" w:cs="Arial"/>
          <w:sz w:val="21"/>
          <w:szCs w:val="24"/>
        </w:rPr>
        <w:t xml:space="preserve">In the Function </w:t>
      </w:r>
      <w:proofErr w:type="spellStart"/>
      <w:r w:rsidRPr="00B20488">
        <w:rPr>
          <w:rFonts w:ascii="Segoe UI" w:hAnsi="Segoe UI" w:cs="Arial"/>
          <w:sz w:val="21"/>
          <w:szCs w:val="24"/>
        </w:rPr>
        <w:t>Retrievedirectory</w:t>
      </w:r>
      <w:proofErr w:type="spellEnd"/>
      <w:r w:rsidRPr="00B20488">
        <w:rPr>
          <w:rFonts w:ascii="Segoe UI" w:hAnsi="Segoe UI" w:cs="Arial"/>
          <w:sz w:val="21"/>
          <w:szCs w:val="24"/>
        </w:rPr>
        <w:t xml:space="preserve"> in example 5 each loop has been annotated to explain how the function extracts the directory path from the whole </w:t>
      </w:r>
      <w:proofErr w:type="spellStart"/>
      <w:r w:rsidRPr="00B20488">
        <w:rPr>
          <w:rFonts w:ascii="Segoe UI" w:hAnsi="Segoe UI" w:cs="Arial"/>
          <w:sz w:val="21"/>
          <w:szCs w:val="24"/>
        </w:rPr>
        <w:t>filepath</w:t>
      </w:r>
      <w:proofErr w:type="spellEnd"/>
      <w:r w:rsidRPr="00B20488">
        <w:rPr>
          <w:rFonts w:ascii="Segoe UI" w:hAnsi="Segoe UI" w:cs="Arial"/>
          <w:sz w:val="21"/>
          <w:szCs w:val="24"/>
        </w:rPr>
        <w:t>.</w:t>
      </w:r>
    </w:p>
    <w:p w14:paraId="08960DAE" w14:textId="77777777" w:rsidR="007414E4" w:rsidRPr="00B20488" w:rsidRDefault="007414E4" w:rsidP="005A2ED5">
      <w:pPr>
        <w:rPr>
          <w:rFonts w:ascii="Calibri" w:hAnsi="Calibri" w:cs="Arial"/>
          <w:sz w:val="18"/>
          <w:szCs w:val="24"/>
        </w:rPr>
      </w:pPr>
    </w:p>
    <w:p w14:paraId="7F977139" w14:textId="77777777" w:rsidR="00470E6A" w:rsidRPr="00B20488" w:rsidRDefault="007414E4" w:rsidP="00470E6A">
      <w:pPr>
        <w:pStyle w:val="fig"/>
        <w:ind w:right="424"/>
        <w:jc w:val="center"/>
        <w:rPr>
          <w:rFonts w:ascii="Tw Cen MT" w:hAnsi="Tw Cen MT"/>
          <w:b w:val="0"/>
          <w:sz w:val="22"/>
        </w:rPr>
      </w:pPr>
      <w:r w:rsidRPr="00B20488">
        <w:rPr>
          <w:rFonts w:ascii="Tw Cen MT" w:hAnsi="Tw Cen MT"/>
          <w:b w:val="0"/>
          <w:sz w:val="22"/>
        </w:rPr>
        <w:t>Example 5 – an example of documentation of a form and its associated code module</w:t>
      </w:r>
    </w:p>
    <w:p w14:paraId="6FDF8D91" w14:textId="77777777" w:rsidR="00470E6A" w:rsidRPr="00B20488" w:rsidRDefault="00470E6A" w:rsidP="00470E6A">
      <w:pPr>
        <w:jc w:val="center"/>
        <w:rPr>
          <w:rFonts w:ascii="Segoe UI" w:hAnsi="Segoe UI" w:cs="Arial"/>
          <w:i/>
          <w:sz w:val="5"/>
          <w:szCs w:val="24"/>
        </w:rPr>
      </w:pPr>
    </w:p>
    <w:p w14:paraId="6E46E93C" w14:textId="77777777" w:rsidR="007414E4" w:rsidRPr="00B20488" w:rsidRDefault="007414E4" w:rsidP="00470E6A">
      <w:pPr>
        <w:jc w:val="center"/>
        <w:rPr>
          <w:rFonts w:ascii="Segoe UI" w:hAnsi="Segoe UI" w:cs="Arial"/>
          <w:i/>
          <w:sz w:val="19"/>
          <w:szCs w:val="24"/>
        </w:rPr>
      </w:pPr>
      <w:r w:rsidRPr="00B20488">
        <w:rPr>
          <w:rFonts w:ascii="Segoe UI" w:hAnsi="Segoe UI" w:cs="Arial"/>
          <w:i/>
          <w:sz w:val="19"/>
          <w:szCs w:val="24"/>
        </w:rPr>
        <w:t>(</w:t>
      </w:r>
      <w:r w:rsidR="00470E6A" w:rsidRPr="00B20488">
        <w:rPr>
          <w:rFonts w:ascii="Segoe UI" w:hAnsi="Segoe UI" w:cs="Arial"/>
          <w:i/>
          <w:sz w:val="19"/>
          <w:szCs w:val="24"/>
        </w:rPr>
        <w:t xml:space="preserve">NB. </w:t>
      </w:r>
      <w:r w:rsidRPr="00B20488">
        <w:rPr>
          <w:rFonts w:ascii="Segoe UI" w:hAnsi="Segoe UI" w:cs="Arial"/>
          <w:i/>
          <w:sz w:val="19"/>
          <w:szCs w:val="24"/>
        </w:rPr>
        <w:t>only some procedures shown here whereas you should list all your code)</w:t>
      </w:r>
    </w:p>
    <w:p w14:paraId="316EA2DA" w14:textId="77777777" w:rsidR="00470E6A" w:rsidRPr="00B20488" w:rsidRDefault="00470E6A" w:rsidP="00470E6A">
      <w:pPr>
        <w:jc w:val="center"/>
        <w:rPr>
          <w:rFonts w:ascii="Segoe UI" w:hAnsi="Segoe UI" w:cs="Arial"/>
          <w:i/>
          <w:sz w:val="5"/>
          <w:szCs w:val="24"/>
        </w:rPr>
      </w:pPr>
    </w:p>
    <w:p w14:paraId="7C6A4901" w14:textId="77777777" w:rsidR="00953275" w:rsidRPr="00B20488" w:rsidRDefault="00953275" w:rsidP="005A2ED5">
      <w:pPr>
        <w:rPr>
          <w:rFonts w:ascii="Segoe UI" w:hAnsi="Segoe UI" w:cs="Arial"/>
          <w:i/>
          <w:sz w:val="21"/>
          <w:szCs w:val="24"/>
        </w:rPr>
      </w:pPr>
      <w:r w:rsidRPr="00B20488">
        <w:rPr>
          <w:rFonts w:ascii="Segoe UI" w:hAnsi="Segoe UI" w:cs="Arial"/>
          <w:b/>
          <w:noProof/>
          <w:sz w:val="21"/>
          <w:lang w:eastAsia="en-GB"/>
        </w:rPr>
        <mc:AlternateContent>
          <mc:Choice Requires="wps">
            <w:drawing>
              <wp:anchor distT="0" distB="0" distL="114300" distR="114300" simplePos="0" relativeHeight="251867136" behindDoc="1" locked="0" layoutInCell="1" allowOverlap="1" wp14:anchorId="48F511C1" wp14:editId="071D6D18">
                <wp:simplePos x="0" y="0"/>
                <wp:positionH relativeFrom="margin">
                  <wp:posOffset>-100965</wp:posOffset>
                </wp:positionH>
                <wp:positionV relativeFrom="paragraph">
                  <wp:posOffset>55245</wp:posOffset>
                </wp:positionV>
                <wp:extent cx="6659880" cy="6732000"/>
                <wp:effectExtent l="0" t="0" r="26670" b="12065"/>
                <wp:wrapNone/>
                <wp:docPr id="1397" name="Rounded Rectangle 1397"/>
                <wp:cNvGraphicFramePr/>
                <a:graphic xmlns:a="http://schemas.openxmlformats.org/drawingml/2006/main">
                  <a:graphicData uri="http://schemas.microsoft.com/office/word/2010/wordprocessingShape">
                    <wps:wsp>
                      <wps:cNvSpPr/>
                      <wps:spPr>
                        <a:xfrm>
                          <a:off x="0" y="0"/>
                          <a:ext cx="6659880" cy="6732000"/>
                        </a:xfrm>
                        <a:prstGeom prst="roundRect">
                          <a:avLst>
                            <a:gd name="adj" fmla="val 600"/>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428A9" id="Rounded Rectangle 1397" o:spid="_x0000_s1026" style="position:absolute;margin-left:-7.95pt;margin-top:4.35pt;width:524.4pt;height:530.1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" filled="f" strokecolor="black [3213]" strokeweight="1pt">
                <v:stroke dashstyle="dash"/>
                <w10:wrap anchorx="margin"/>
              </v:roundrect>
            </w:pict>
          </mc:Fallback>
        </mc:AlternateContent>
      </w:r>
    </w:p>
    <w:p w14:paraId="147F93F7" w14:textId="77777777" w:rsidR="00953275" w:rsidRPr="00B20488" w:rsidRDefault="005035D3" w:rsidP="00953275">
      <w:pPr>
        <w:jc w:val="center"/>
        <w:rPr>
          <w:rFonts w:ascii="Consolas" w:hAnsi="Consolas" w:cs="Consolas"/>
          <w:color w:val="0000FF"/>
          <w:sz w:val="16"/>
          <w:szCs w:val="16"/>
        </w:rPr>
      </w:pPr>
      <w:r w:rsidRPr="00B20488">
        <w:rPr>
          <w:noProof/>
          <w:lang w:eastAsia="en-GB"/>
        </w:rPr>
        <mc:AlternateContent>
          <mc:Choice Requires="wps">
            <w:drawing>
              <wp:anchor distT="0" distB="0" distL="114300" distR="114300" simplePos="0" relativeHeight="251737088" behindDoc="0" locked="0" layoutInCell="1" allowOverlap="1" wp14:anchorId="1114D202" wp14:editId="0EEED4F0">
                <wp:simplePos x="0" y="0"/>
                <wp:positionH relativeFrom="column">
                  <wp:posOffset>4687165</wp:posOffset>
                </wp:positionH>
                <wp:positionV relativeFrom="paragraph">
                  <wp:posOffset>154940</wp:posOffset>
                </wp:positionV>
                <wp:extent cx="1371600" cy="318770"/>
                <wp:effectExtent l="0" t="0" r="0" b="5080"/>
                <wp:wrapNone/>
                <wp:docPr id="329" name="Text Box 329"/>
                <wp:cNvGraphicFramePr/>
                <a:graphic xmlns:a="http://schemas.openxmlformats.org/drawingml/2006/main">
                  <a:graphicData uri="http://schemas.microsoft.com/office/word/2010/wordprocessingShape">
                    <wps:wsp>
                      <wps:cNvSpPr txBox="1"/>
                      <wps:spPr>
                        <a:xfrm>
                          <a:off x="0" y="0"/>
                          <a:ext cx="137160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6E333" w14:textId="77777777" w:rsidR="00B20488" w:rsidRPr="00FD529F" w:rsidRDefault="00B20488" w:rsidP="007414E4">
                            <w:pPr>
                              <w:rPr>
                                <w:rFonts w:ascii="Consolas" w:hAnsi="Consolas" w:cs="Arial"/>
                                <w:sz w:val="24"/>
                                <w:szCs w:val="24"/>
                              </w:rPr>
                            </w:pPr>
                            <w:proofErr w:type="spellStart"/>
                            <w:r w:rsidRPr="00FD529F">
                              <w:rPr>
                                <w:rFonts w:ascii="Consolas" w:hAnsi="Consolas" w:cs="Arial"/>
                                <w:sz w:val="24"/>
                                <w:szCs w:val="24"/>
                              </w:rPr>
                              <w:t>txtdbfilepath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14D202" id="Text Box 329" o:spid="_x0000_s1327" type="#_x0000_t202" style="position:absolute;left:0;text-align:left;margin-left:369.05pt;margin-top:12.2pt;width:108pt;height:25.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" fillcolor="white [3201]" stroked="f" strokeweight=".5pt">
                <v:textbox>
                  <w:txbxContent>
                    <w:p w14:paraId="6156E333" w14:textId="77777777" w:rsidR="00B20488" w:rsidRPr="00FD529F" w:rsidRDefault="00B20488" w:rsidP="007414E4">
                      <w:pPr>
                        <w:rPr>
                          <w:rFonts w:ascii="Consolas" w:hAnsi="Consolas" w:cs="Arial"/>
                          <w:sz w:val="24"/>
                          <w:szCs w:val="24"/>
                        </w:rPr>
                      </w:pPr>
                      <w:proofErr w:type="spellStart"/>
                      <w:proofErr w:type="gramStart"/>
                      <w:r w:rsidRPr="00FD529F">
                        <w:rPr>
                          <w:rFonts w:ascii="Consolas" w:hAnsi="Consolas" w:cs="Arial"/>
                          <w:sz w:val="24"/>
                          <w:szCs w:val="24"/>
                        </w:rPr>
                        <w:t>txtdbfilepath</w:t>
                      </w:r>
                      <w:proofErr w:type="spellEnd"/>
                      <w:proofErr w:type="gramEnd"/>
                    </w:p>
                  </w:txbxContent>
                </v:textbox>
              </v:shape>
            </w:pict>
          </mc:Fallback>
        </mc:AlternateContent>
      </w:r>
      <w:r w:rsidRPr="00B20488">
        <w:rPr>
          <w:noProof/>
          <w:lang w:eastAsia="en-GB"/>
        </w:rPr>
        <mc:AlternateContent>
          <mc:Choice Requires="wps">
            <w:drawing>
              <wp:anchor distT="0" distB="0" distL="114300" distR="114300" simplePos="0" relativeHeight="251739136" behindDoc="0" locked="0" layoutInCell="1" allowOverlap="1" wp14:anchorId="5192912F" wp14:editId="7B6BBCE5">
                <wp:simplePos x="0" y="0"/>
                <wp:positionH relativeFrom="column">
                  <wp:posOffset>280670</wp:posOffset>
                </wp:positionH>
                <wp:positionV relativeFrom="paragraph">
                  <wp:posOffset>1536065</wp:posOffset>
                </wp:positionV>
                <wp:extent cx="1371600" cy="318770"/>
                <wp:effectExtent l="0" t="0" r="0" b="5080"/>
                <wp:wrapNone/>
                <wp:docPr id="327" name="Text Box 327"/>
                <wp:cNvGraphicFramePr/>
                <a:graphic xmlns:a="http://schemas.openxmlformats.org/drawingml/2006/main">
                  <a:graphicData uri="http://schemas.microsoft.com/office/word/2010/wordprocessingShape">
                    <wps:wsp>
                      <wps:cNvSpPr txBox="1"/>
                      <wps:spPr>
                        <a:xfrm>
                          <a:off x="0" y="0"/>
                          <a:ext cx="137160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CCCE2" w14:textId="77777777" w:rsidR="00B20488" w:rsidRPr="00FD529F" w:rsidRDefault="00B20488" w:rsidP="007414E4">
                            <w:pPr>
                              <w:rPr>
                                <w:rFonts w:ascii="Consolas" w:hAnsi="Consolas" w:cs="Arial"/>
                                <w:sz w:val="24"/>
                                <w:szCs w:val="24"/>
                              </w:rPr>
                            </w:pPr>
                            <w:proofErr w:type="spellStart"/>
                            <w:r w:rsidRPr="00FD529F">
                              <w:rPr>
                                <w:rFonts w:ascii="Consolas" w:hAnsi="Consolas" w:cs="Arial"/>
                                <w:sz w:val="24"/>
                                <w:szCs w:val="24"/>
                              </w:rPr>
                              <w:t>btnAddData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92912F" id="Text Box 327" o:spid="_x0000_s1328" type="#_x0000_t202" style="position:absolute;left:0;text-align:left;margin-left:22.1pt;margin-top:120.95pt;width:108pt;height:25.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" fillcolor="white [3201]" stroked="f" strokeweight=".5pt">
                <v:textbox>
                  <w:txbxContent>
                    <w:p w14:paraId="6E7CCCE2" w14:textId="77777777" w:rsidR="00B20488" w:rsidRPr="00FD529F" w:rsidRDefault="00B20488" w:rsidP="007414E4">
                      <w:pPr>
                        <w:rPr>
                          <w:rFonts w:ascii="Consolas" w:hAnsi="Consolas" w:cs="Arial"/>
                          <w:sz w:val="24"/>
                          <w:szCs w:val="24"/>
                        </w:rPr>
                      </w:pPr>
                      <w:proofErr w:type="spellStart"/>
                      <w:proofErr w:type="gramStart"/>
                      <w:r w:rsidRPr="00FD529F">
                        <w:rPr>
                          <w:rFonts w:ascii="Consolas" w:hAnsi="Consolas" w:cs="Arial"/>
                          <w:sz w:val="24"/>
                          <w:szCs w:val="24"/>
                        </w:rPr>
                        <w:t>btnAddData</w:t>
                      </w:r>
                      <w:proofErr w:type="spellEnd"/>
                      <w:proofErr w:type="gramEnd"/>
                    </w:p>
                  </w:txbxContent>
                </v:textbox>
              </v:shape>
            </w:pict>
          </mc:Fallback>
        </mc:AlternateContent>
      </w:r>
      <w:r w:rsidRPr="00B20488">
        <w:rPr>
          <w:noProof/>
          <w:lang w:eastAsia="en-GB"/>
        </w:rPr>
        <mc:AlternateContent>
          <mc:Choice Requires="wps">
            <w:drawing>
              <wp:anchor distT="0" distB="0" distL="114300" distR="114300" simplePos="0" relativeHeight="251738112" behindDoc="0" locked="0" layoutInCell="1" allowOverlap="1" wp14:anchorId="5803316B" wp14:editId="6F3AA8DB">
                <wp:simplePos x="0" y="0"/>
                <wp:positionH relativeFrom="column">
                  <wp:posOffset>281102</wp:posOffset>
                </wp:positionH>
                <wp:positionV relativeFrom="paragraph">
                  <wp:posOffset>899795</wp:posOffset>
                </wp:positionV>
                <wp:extent cx="1371600" cy="318770"/>
                <wp:effectExtent l="0" t="0" r="0" b="5080"/>
                <wp:wrapNone/>
                <wp:docPr id="328" name="Text Box 328"/>
                <wp:cNvGraphicFramePr/>
                <a:graphic xmlns:a="http://schemas.openxmlformats.org/drawingml/2006/main">
                  <a:graphicData uri="http://schemas.microsoft.com/office/word/2010/wordprocessingShape">
                    <wps:wsp>
                      <wps:cNvSpPr txBox="1"/>
                      <wps:spPr>
                        <a:xfrm>
                          <a:off x="0" y="0"/>
                          <a:ext cx="137160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6F2250" w14:textId="77777777" w:rsidR="00B20488" w:rsidRPr="00FD529F" w:rsidRDefault="00B20488" w:rsidP="007414E4">
                            <w:pPr>
                              <w:rPr>
                                <w:rFonts w:ascii="Consolas" w:hAnsi="Consolas" w:cs="Arial"/>
                                <w:sz w:val="24"/>
                                <w:szCs w:val="24"/>
                              </w:rPr>
                            </w:pPr>
                            <w:proofErr w:type="spellStart"/>
                            <w:r w:rsidRPr="00FD529F">
                              <w:rPr>
                                <w:rFonts w:ascii="Consolas" w:hAnsi="Consolas" w:cs="Arial"/>
                                <w:sz w:val="24"/>
                                <w:szCs w:val="24"/>
                              </w:rPr>
                              <w:t>btnCreateTables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3316B" id="Text Box 328" o:spid="_x0000_s1329" type="#_x0000_t202" style="position:absolute;left:0;text-align:left;margin-left:22.15pt;margin-top:70.85pt;width:108pt;height:25.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75kQIAAJcFAAAOAAAAZHJzL2Uyb0RvYy54bWysVFFPGzEMfp+0/xDlfVyvBc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" fillcolor="white [3201]" stroked="f" strokeweight=".5pt">
                <v:textbox>
                  <w:txbxContent>
                    <w:p w14:paraId="056F2250" w14:textId="77777777" w:rsidR="00B20488" w:rsidRPr="00FD529F" w:rsidRDefault="00B20488" w:rsidP="007414E4">
                      <w:pPr>
                        <w:rPr>
                          <w:rFonts w:ascii="Consolas" w:hAnsi="Consolas" w:cs="Arial"/>
                          <w:sz w:val="24"/>
                          <w:szCs w:val="24"/>
                        </w:rPr>
                      </w:pPr>
                      <w:proofErr w:type="spellStart"/>
                      <w:proofErr w:type="gramStart"/>
                      <w:r w:rsidRPr="00FD529F">
                        <w:rPr>
                          <w:rFonts w:ascii="Consolas" w:hAnsi="Consolas" w:cs="Arial"/>
                          <w:sz w:val="24"/>
                          <w:szCs w:val="24"/>
                        </w:rPr>
                        <w:t>btnCreateTables</w:t>
                      </w:r>
                      <w:proofErr w:type="spellEnd"/>
                      <w:proofErr w:type="gramEnd"/>
                    </w:p>
                  </w:txbxContent>
                </v:textbox>
              </v:shape>
            </w:pict>
          </mc:Fallback>
        </mc:AlternateContent>
      </w:r>
      <w:r w:rsidRPr="00B20488">
        <w:rPr>
          <w:noProof/>
          <w:lang w:eastAsia="en-GB"/>
        </w:rPr>
        <mc:AlternateContent>
          <mc:Choice Requires="wps">
            <w:drawing>
              <wp:anchor distT="0" distB="0" distL="114300" distR="114300" simplePos="0" relativeHeight="251740160" behindDoc="0" locked="0" layoutInCell="1" allowOverlap="1" wp14:anchorId="4206349E" wp14:editId="386CC994">
                <wp:simplePos x="0" y="0"/>
                <wp:positionH relativeFrom="column">
                  <wp:posOffset>1646758</wp:posOffset>
                </wp:positionH>
                <wp:positionV relativeFrom="paragraph">
                  <wp:posOffset>1066800</wp:posOffset>
                </wp:positionV>
                <wp:extent cx="659130" cy="20955"/>
                <wp:effectExtent l="0" t="76200" r="26670" b="112395"/>
                <wp:wrapNone/>
                <wp:docPr id="326" name="Straight Arrow Connector 326"/>
                <wp:cNvGraphicFramePr/>
                <a:graphic xmlns:a="http://schemas.openxmlformats.org/drawingml/2006/main">
                  <a:graphicData uri="http://schemas.microsoft.com/office/word/2010/wordprocessingShape">
                    <wps:wsp>
                      <wps:cNvCnPr/>
                      <wps:spPr>
                        <a:xfrm>
                          <a:off x="0" y="0"/>
                          <a:ext cx="659130" cy="20955"/>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58236" id="Straight Arrow Connector 326" o:spid="_x0000_s1026" type="#_x0000_t32" style="position:absolute;margin-left:129.65pt;margin-top:84pt;width:51.9pt;height:1.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" strokecolor="black [3213]" strokeweight="1.25pt">
                <v:stroke endarrow="open"/>
              </v:shape>
            </w:pict>
          </mc:Fallback>
        </mc:AlternateContent>
      </w:r>
      <w:r w:rsidRPr="00B20488">
        <w:rPr>
          <w:noProof/>
          <w:lang w:eastAsia="en-GB"/>
        </w:rPr>
        <mc:AlternateContent>
          <mc:Choice Requires="wps">
            <w:drawing>
              <wp:anchor distT="0" distB="0" distL="114300" distR="114300" simplePos="0" relativeHeight="251741184" behindDoc="0" locked="0" layoutInCell="1" allowOverlap="1" wp14:anchorId="1B880ABF" wp14:editId="407DFB85">
                <wp:simplePos x="0" y="0"/>
                <wp:positionH relativeFrom="column">
                  <wp:posOffset>1256030</wp:posOffset>
                </wp:positionH>
                <wp:positionV relativeFrom="paragraph">
                  <wp:posOffset>1544117</wp:posOffset>
                </wp:positionV>
                <wp:extent cx="1041400" cy="137795"/>
                <wp:effectExtent l="0" t="76200" r="0" b="33655"/>
                <wp:wrapNone/>
                <wp:docPr id="325" name="Straight Arrow Connector 325"/>
                <wp:cNvGraphicFramePr/>
                <a:graphic xmlns:a="http://schemas.openxmlformats.org/drawingml/2006/main">
                  <a:graphicData uri="http://schemas.microsoft.com/office/word/2010/wordprocessingShape">
                    <wps:wsp>
                      <wps:cNvCnPr/>
                      <wps:spPr>
                        <a:xfrm flipV="1">
                          <a:off x="0" y="0"/>
                          <a:ext cx="1041400" cy="137795"/>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F579A" id="Straight Arrow Connector 325" o:spid="_x0000_s1026" type="#_x0000_t32" style="position:absolute;margin-left:98.9pt;margin-top:121.6pt;width:82pt;height:10.8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" strokecolor="black [3213]" strokeweight="1.25pt">
                <v:stroke endarrow="open"/>
              </v:shape>
            </w:pict>
          </mc:Fallback>
        </mc:AlternateContent>
      </w:r>
      <w:r w:rsidR="007414E4" w:rsidRPr="00B20488">
        <w:rPr>
          <w:noProof/>
          <w:lang w:eastAsia="en-GB"/>
        </w:rPr>
        <mc:AlternateContent>
          <mc:Choice Requires="wps">
            <w:drawing>
              <wp:anchor distT="0" distB="0" distL="114300" distR="114300" simplePos="0" relativeHeight="251742208" behindDoc="0" locked="0" layoutInCell="1" allowOverlap="1" wp14:anchorId="220F829D" wp14:editId="3C270578">
                <wp:simplePos x="0" y="0"/>
                <wp:positionH relativeFrom="column">
                  <wp:posOffset>3194685</wp:posOffset>
                </wp:positionH>
                <wp:positionV relativeFrom="paragraph">
                  <wp:posOffset>311150</wp:posOffset>
                </wp:positionV>
                <wp:extent cx="1530985" cy="403860"/>
                <wp:effectExtent l="38100" t="0" r="12065" b="91440"/>
                <wp:wrapNone/>
                <wp:docPr id="324" name="Straight Arrow Connector 324"/>
                <wp:cNvGraphicFramePr/>
                <a:graphic xmlns:a="http://schemas.openxmlformats.org/drawingml/2006/main">
                  <a:graphicData uri="http://schemas.microsoft.com/office/word/2010/wordprocessingShape">
                    <wps:wsp>
                      <wps:cNvCnPr/>
                      <wps:spPr>
                        <a:xfrm flipH="1">
                          <a:off x="0" y="0"/>
                          <a:ext cx="1530985" cy="403860"/>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3F663" id="Straight Arrow Connector 324" o:spid="_x0000_s1026" type="#_x0000_t32" style="position:absolute;margin-left:251.55pt;margin-top:24.5pt;width:120.55pt;height:31.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" strokecolor="black [3213]" strokeweight="1.25pt">
                <v:stroke endarrow="open"/>
              </v:shape>
            </w:pict>
          </mc:Fallback>
        </mc:AlternateContent>
      </w:r>
      <w:r w:rsidR="007414E4" w:rsidRPr="00B20488">
        <w:rPr>
          <w:noProof/>
          <w:lang w:eastAsia="en-GB"/>
        </w:rPr>
        <w:drawing>
          <wp:inline distT="0" distB="0" distL="0" distR="0" wp14:anchorId="0868679E" wp14:editId="40099281">
            <wp:extent cx="2579098" cy="225552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446" t="15842" r="29182" b="25422"/>
                    <a:stretch/>
                  </pic:blipFill>
                  <pic:spPr bwMode="auto">
                    <a:xfrm>
                      <a:off x="0" y="0"/>
                      <a:ext cx="2594702" cy="2269166"/>
                    </a:xfrm>
                    <a:prstGeom prst="rect">
                      <a:avLst/>
                    </a:prstGeom>
                    <a:ln>
                      <a:noFill/>
                    </a:ln>
                    <a:extLst>
                      <a:ext uri="{53640926-AAD7-44D8-BBD7-CCE9431645EC}">
                        <a14:shadowObscured xmlns:a14="http://schemas.microsoft.com/office/drawing/2010/main"/>
                      </a:ext>
                    </a:extLst>
                  </pic:spPr>
                </pic:pic>
              </a:graphicData>
            </a:graphic>
          </wp:inline>
        </w:drawing>
      </w:r>
    </w:p>
    <w:p w14:paraId="7D5C3415" w14:textId="77777777" w:rsidR="00953275" w:rsidRPr="00B20488" w:rsidRDefault="00953275" w:rsidP="005A2ED5">
      <w:pPr>
        <w:autoSpaceDE w:val="0"/>
        <w:autoSpaceDN w:val="0"/>
        <w:adjustRightInd w:val="0"/>
        <w:rPr>
          <w:rFonts w:ascii="Consolas" w:hAnsi="Consolas" w:cs="Consolas"/>
          <w:color w:val="0000FF"/>
          <w:sz w:val="16"/>
          <w:szCs w:val="16"/>
        </w:rPr>
      </w:pPr>
    </w:p>
    <w:tbl>
      <w:tblPr>
        <w:tblStyle w:val="ZigZag"/>
        <w:tblW w:w="0" w:type="auto"/>
        <w:tblBorders>
          <w:insideH w:val="single" w:sz="12" w:space="0" w:color="auto"/>
          <w:insideV w:val="single" w:sz="12" w:space="0" w:color="auto"/>
        </w:tblBorders>
        <w:tblLook w:val="04A0" w:firstRow="1" w:lastRow="0" w:firstColumn="1" w:lastColumn="0" w:noHBand="0" w:noVBand="1"/>
      </w:tblPr>
      <w:tblGrid>
        <w:gridCol w:w="5087"/>
        <w:gridCol w:w="5088"/>
      </w:tblGrid>
      <w:tr w:rsidR="00953275" w:rsidRPr="00B20488" w14:paraId="44B9A84E" w14:textId="77777777" w:rsidTr="00953275">
        <w:trPr>
          <w:cnfStyle w:val="100000000000" w:firstRow="1" w:lastRow="0" w:firstColumn="0" w:lastColumn="0" w:oddVBand="0" w:evenVBand="0" w:oddHBand="0" w:evenHBand="0" w:firstRowFirstColumn="0" w:firstRowLastColumn="0" w:lastRowFirstColumn="0" w:lastRowLastColumn="0"/>
        </w:trPr>
        <w:tc>
          <w:tcPr>
            <w:tcW w:w="5087" w:type="dxa"/>
            <w:tcBorders>
              <w:top w:val="nil"/>
              <w:left w:val="nil"/>
              <w:bottom w:val="nil"/>
              <w:right w:val="nil"/>
            </w:tcBorders>
            <w:vAlign w:val="top"/>
          </w:tcPr>
          <w:p w14:paraId="55470329"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color w:val="0000FF"/>
                <w:sz w:val="16"/>
                <w:szCs w:val="16"/>
              </w:rPr>
              <w:t>Imports</w:t>
            </w:r>
            <w:r w:rsidRPr="00B20488">
              <w:rPr>
                <w:rFonts w:ascii="Consolas" w:hAnsi="Consolas" w:cs="Consolas"/>
                <w:sz w:val="16"/>
                <w:szCs w:val="16"/>
              </w:rPr>
              <w:t xml:space="preserve"> </w:t>
            </w:r>
            <w:proofErr w:type="spellStart"/>
            <w:r w:rsidRPr="00B20488">
              <w:rPr>
                <w:rFonts w:ascii="Consolas" w:hAnsi="Consolas" w:cs="Consolas"/>
                <w:sz w:val="16"/>
                <w:szCs w:val="16"/>
              </w:rPr>
              <w:t>System.Data.OleDb</w:t>
            </w:r>
            <w:proofErr w:type="spellEnd"/>
          </w:p>
          <w:p w14:paraId="20512DB6" w14:textId="77777777" w:rsidR="00953275" w:rsidRPr="00B20488" w:rsidRDefault="00953275" w:rsidP="00953275">
            <w:pPr>
              <w:autoSpaceDE w:val="0"/>
              <w:autoSpaceDN w:val="0"/>
              <w:adjustRightInd w:val="0"/>
              <w:jc w:val="left"/>
              <w:rPr>
                <w:rFonts w:ascii="Consolas" w:hAnsi="Consolas" w:cs="Consolas"/>
                <w:b w:val="0"/>
                <w:sz w:val="16"/>
                <w:szCs w:val="16"/>
              </w:rPr>
            </w:pPr>
            <w:r w:rsidRPr="00B20488">
              <w:rPr>
                <w:rFonts w:ascii="Consolas" w:hAnsi="Consolas" w:cs="Consolas"/>
                <w:b w:val="0"/>
                <w:color w:val="0000FF"/>
                <w:sz w:val="16"/>
                <w:szCs w:val="16"/>
              </w:rPr>
              <w:t>Public</w:t>
            </w:r>
            <w:r w:rsidRPr="00B20488">
              <w:rPr>
                <w:rFonts w:ascii="Consolas" w:hAnsi="Consolas" w:cs="Consolas"/>
                <w:b w:val="0"/>
                <w:sz w:val="16"/>
                <w:szCs w:val="16"/>
              </w:rPr>
              <w:t xml:space="preserve"> </w:t>
            </w:r>
            <w:r w:rsidRPr="00B20488">
              <w:rPr>
                <w:rFonts w:ascii="Consolas" w:hAnsi="Consolas" w:cs="Consolas"/>
                <w:b w:val="0"/>
                <w:color w:val="0000FF"/>
                <w:sz w:val="16"/>
                <w:szCs w:val="16"/>
              </w:rPr>
              <w:t>Class</w:t>
            </w:r>
            <w:r w:rsidRPr="00B20488">
              <w:rPr>
                <w:rFonts w:ascii="Consolas" w:hAnsi="Consolas" w:cs="Consolas"/>
                <w:b w:val="0"/>
                <w:sz w:val="16"/>
                <w:szCs w:val="16"/>
              </w:rPr>
              <w:t xml:space="preserve"> </w:t>
            </w:r>
            <w:proofErr w:type="spellStart"/>
            <w:r w:rsidRPr="00B20488">
              <w:rPr>
                <w:rFonts w:ascii="Consolas" w:hAnsi="Consolas" w:cs="Consolas"/>
                <w:b w:val="0"/>
                <w:color w:val="2B91AF"/>
                <w:sz w:val="16"/>
                <w:szCs w:val="16"/>
              </w:rPr>
              <w:t>Dbcreate</w:t>
            </w:r>
            <w:proofErr w:type="spellEnd"/>
          </w:p>
          <w:p w14:paraId="65537595"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w:t>
            </w:r>
            <w:proofErr w:type="spellStart"/>
            <w:r w:rsidRPr="00B20488">
              <w:rPr>
                <w:rFonts w:ascii="Consolas" w:hAnsi="Consolas" w:cs="Consolas"/>
                <w:sz w:val="16"/>
                <w:szCs w:val="16"/>
              </w:rPr>
              <w:t>textfiledir</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String</w:t>
            </w:r>
          </w:p>
          <w:p w14:paraId="4DD2C67F" w14:textId="77777777" w:rsidR="00953275" w:rsidRPr="00B20488" w:rsidRDefault="00953275" w:rsidP="00953275">
            <w:pPr>
              <w:autoSpaceDE w:val="0"/>
              <w:autoSpaceDN w:val="0"/>
              <w:adjustRightInd w:val="0"/>
              <w:jc w:val="left"/>
              <w:rPr>
                <w:rFonts w:ascii="Consolas" w:hAnsi="Consolas" w:cs="Consolas"/>
                <w:sz w:val="16"/>
                <w:szCs w:val="16"/>
              </w:rPr>
            </w:pPr>
          </w:p>
          <w:p w14:paraId="2A15C929"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b w:val="0"/>
                <w:color w:val="0000FF"/>
                <w:sz w:val="16"/>
                <w:szCs w:val="16"/>
              </w:rPr>
              <w:t>Private</w:t>
            </w:r>
            <w:r w:rsidRPr="00B20488">
              <w:rPr>
                <w:rFonts w:ascii="Consolas" w:hAnsi="Consolas" w:cs="Consolas"/>
                <w:b w:val="0"/>
                <w:sz w:val="16"/>
                <w:szCs w:val="16"/>
              </w:rPr>
              <w:t xml:space="preserve"> </w:t>
            </w:r>
            <w:r w:rsidRPr="00B20488">
              <w:rPr>
                <w:rFonts w:ascii="Consolas" w:hAnsi="Consolas" w:cs="Consolas"/>
                <w:b w:val="0"/>
                <w:color w:val="0000FF"/>
                <w:sz w:val="16"/>
                <w:szCs w:val="16"/>
              </w:rPr>
              <w:t>Sub</w:t>
            </w:r>
            <w:r w:rsidRPr="00B20488">
              <w:rPr>
                <w:rFonts w:ascii="Consolas" w:hAnsi="Consolas" w:cs="Consolas"/>
                <w:b w:val="0"/>
                <w:sz w:val="16"/>
                <w:szCs w:val="16"/>
              </w:rPr>
              <w:t xml:space="preserve"> btnCreateTables_Click</w:t>
            </w:r>
            <w:r w:rsidRPr="00B20488">
              <w:rPr>
                <w:rFonts w:ascii="Consolas" w:hAnsi="Consolas" w:cs="Consolas"/>
                <w:sz w:val="16"/>
                <w:szCs w:val="16"/>
              </w:rPr>
              <w:t>_1(</w:t>
            </w:r>
            <w:proofErr w:type="spellStart"/>
            <w:r w:rsidRPr="00B20488">
              <w:rPr>
                <w:rFonts w:ascii="Consolas" w:hAnsi="Consolas" w:cs="Consolas"/>
                <w:color w:val="0000FF"/>
                <w:sz w:val="16"/>
                <w:szCs w:val="16"/>
              </w:rPr>
              <w:t>ByVal</w:t>
            </w:r>
            <w:proofErr w:type="spellEnd"/>
            <w:r w:rsidRPr="00B20488">
              <w:rPr>
                <w:rFonts w:ascii="Consolas" w:hAnsi="Consolas" w:cs="Consolas"/>
                <w:sz w:val="16"/>
                <w:szCs w:val="16"/>
              </w:rPr>
              <w:t xml:space="preserve"> sender </w:t>
            </w:r>
            <w:r w:rsidRPr="00B20488">
              <w:rPr>
                <w:rFonts w:ascii="Consolas" w:hAnsi="Consolas" w:cs="Consolas"/>
                <w:color w:val="0000FF"/>
                <w:sz w:val="16"/>
                <w:szCs w:val="16"/>
              </w:rPr>
              <w:t>As</w:t>
            </w:r>
            <w:r w:rsidRPr="00B20488">
              <w:rPr>
                <w:rFonts w:ascii="Consolas" w:hAnsi="Consolas" w:cs="Consolas"/>
                <w:sz w:val="16"/>
                <w:szCs w:val="16"/>
              </w:rPr>
              <w:t xml:space="preserve"> </w:t>
            </w:r>
            <w:proofErr w:type="spellStart"/>
            <w:r w:rsidRPr="00B20488">
              <w:rPr>
                <w:rFonts w:ascii="Consolas" w:hAnsi="Consolas" w:cs="Consolas"/>
                <w:sz w:val="16"/>
                <w:szCs w:val="16"/>
              </w:rPr>
              <w:t>System.</w:t>
            </w:r>
            <w:r w:rsidRPr="00B20488">
              <w:rPr>
                <w:rFonts w:ascii="Consolas" w:hAnsi="Consolas" w:cs="Consolas"/>
                <w:color w:val="2B91AF"/>
                <w:sz w:val="16"/>
                <w:szCs w:val="16"/>
              </w:rPr>
              <w:t>Object</w:t>
            </w:r>
            <w:proofErr w:type="spellEnd"/>
            <w:r w:rsidRPr="00B20488">
              <w:rPr>
                <w:rFonts w:ascii="Consolas" w:hAnsi="Consolas" w:cs="Consolas"/>
                <w:sz w:val="16"/>
                <w:szCs w:val="16"/>
              </w:rPr>
              <w:t xml:space="preserve">, </w:t>
            </w:r>
            <w:proofErr w:type="spellStart"/>
            <w:r w:rsidRPr="00B20488">
              <w:rPr>
                <w:rFonts w:ascii="Consolas" w:hAnsi="Consolas" w:cs="Consolas"/>
                <w:color w:val="0000FF"/>
                <w:sz w:val="16"/>
                <w:szCs w:val="16"/>
              </w:rPr>
              <w:t>ByVal</w:t>
            </w:r>
            <w:proofErr w:type="spellEnd"/>
            <w:r w:rsidRPr="00B20488">
              <w:rPr>
                <w:rFonts w:ascii="Consolas" w:hAnsi="Consolas" w:cs="Consolas"/>
                <w:sz w:val="16"/>
                <w:szCs w:val="16"/>
              </w:rPr>
              <w:t xml:space="preserve"> e </w:t>
            </w:r>
            <w:r w:rsidRPr="00B20488">
              <w:rPr>
                <w:rFonts w:ascii="Consolas" w:hAnsi="Consolas" w:cs="Consolas"/>
                <w:color w:val="0000FF"/>
                <w:sz w:val="16"/>
                <w:szCs w:val="16"/>
              </w:rPr>
              <w:t>As</w:t>
            </w:r>
            <w:r w:rsidRPr="00B20488">
              <w:rPr>
                <w:rFonts w:ascii="Consolas" w:hAnsi="Consolas" w:cs="Consolas"/>
                <w:sz w:val="16"/>
                <w:szCs w:val="16"/>
              </w:rPr>
              <w:t xml:space="preserve"> </w:t>
            </w:r>
            <w:proofErr w:type="spellStart"/>
            <w:r w:rsidRPr="00B20488">
              <w:rPr>
                <w:rFonts w:ascii="Consolas" w:hAnsi="Consolas" w:cs="Consolas"/>
                <w:sz w:val="16"/>
                <w:szCs w:val="16"/>
              </w:rPr>
              <w:t>System.</w:t>
            </w:r>
            <w:r w:rsidRPr="00B20488">
              <w:rPr>
                <w:rFonts w:ascii="Consolas" w:hAnsi="Consolas" w:cs="Consolas"/>
                <w:color w:val="2B91AF"/>
                <w:sz w:val="16"/>
                <w:szCs w:val="16"/>
              </w:rPr>
              <w:t>EventArgs</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Handles</w:t>
            </w:r>
            <w:r w:rsidRPr="00B20488">
              <w:rPr>
                <w:rFonts w:ascii="Consolas" w:hAnsi="Consolas" w:cs="Consolas"/>
                <w:sz w:val="16"/>
                <w:szCs w:val="16"/>
              </w:rPr>
              <w:t xml:space="preserve"> </w:t>
            </w:r>
            <w:proofErr w:type="spellStart"/>
            <w:r w:rsidRPr="00B20488">
              <w:rPr>
                <w:rFonts w:ascii="Consolas" w:hAnsi="Consolas" w:cs="Consolas"/>
                <w:sz w:val="16"/>
                <w:szCs w:val="16"/>
              </w:rPr>
              <w:t>btnCreateTables.Click</w:t>
            </w:r>
            <w:proofErr w:type="spellEnd"/>
          </w:p>
          <w:p w14:paraId="20D2E743"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w:t>
            </w:r>
            <w:proofErr w:type="spellStart"/>
            <w:r w:rsidRPr="00B20488">
              <w:rPr>
                <w:rFonts w:ascii="Consolas" w:hAnsi="Consolas" w:cs="Consolas"/>
                <w:sz w:val="16"/>
                <w:szCs w:val="16"/>
              </w:rPr>
              <w:t>dbconnectstring</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String</w:t>
            </w:r>
            <w:r w:rsidRPr="00B20488">
              <w:rPr>
                <w:rFonts w:ascii="Consolas" w:hAnsi="Consolas" w:cs="Consolas"/>
                <w:sz w:val="16"/>
                <w:szCs w:val="16"/>
              </w:rPr>
              <w:t xml:space="preserve"> = </w:t>
            </w:r>
            <w:r w:rsidRPr="00B20488">
              <w:rPr>
                <w:rFonts w:ascii="Consolas" w:hAnsi="Consolas" w:cs="Consolas"/>
                <w:color w:val="A31515"/>
                <w:sz w:val="16"/>
                <w:szCs w:val="16"/>
              </w:rPr>
              <w:t>“Provider = Microsoft.ACE.OLEDB.12.0;”</w:t>
            </w:r>
            <w:r w:rsidRPr="00B20488">
              <w:rPr>
                <w:rFonts w:ascii="Consolas" w:hAnsi="Consolas" w:cs="Consolas"/>
                <w:sz w:val="16"/>
                <w:szCs w:val="16"/>
              </w:rPr>
              <w:t xml:space="preserve"> &amp; </w:t>
            </w:r>
            <w:r w:rsidRPr="00B20488">
              <w:rPr>
                <w:rFonts w:ascii="Consolas" w:hAnsi="Consolas" w:cs="Consolas"/>
                <w:color w:val="A31515"/>
                <w:sz w:val="16"/>
                <w:szCs w:val="16"/>
              </w:rPr>
              <w:t>“Data source =“</w:t>
            </w:r>
            <w:r w:rsidRPr="00B20488">
              <w:rPr>
                <w:rFonts w:ascii="Consolas" w:hAnsi="Consolas" w:cs="Consolas"/>
                <w:sz w:val="16"/>
                <w:szCs w:val="16"/>
              </w:rPr>
              <w:t xml:space="preserve"> &amp; </w:t>
            </w:r>
            <w:proofErr w:type="spellStart"/>
            <w:r w:rsidRPr="00B20488">
              <w:rPr>
                <w:rFonts w:ascii="Consolas" w:hAnsi="Consolas" w:cs="Consolas"/>
                <w:sz w:val="16"/>
                <w:szCs w:val="16"/>
              </w:rPr>
              <w:t>txtdbfilepath.Text</w:t>
            </w:r>
            <w:proofErr w:type="spellEnd"/>
          </w:p>
          <w:p w14:paraId="55FEC61D"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w:t>
            </w:r>
            <w:proofErr w:type="spellStart"/>
            <w:r w:rsidRPr="00B20488">
              <w:rPr>
                <w:rFonts w:ascii="Consolas" w:hAnsi="Consolas" w:cs="Consolas"/>
                <w:sz w:val="16"/>
                <w:szCs w:val="16"/>
              </w:rPr>
              <w:t>filepath</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String</w:t>
            </w:r>
            <w:r w:rsidRPr="00B20488">
              <w:rPr>
                <w:rFonts w:ascii="Consolas" w:hAnsi="Consolas" w:cs="Consolas"/>
                <w:sz w:val="16"/>
                <w:szCs w:val="16"/>
              </w:rPr>
              <w:t xml:space="preserve"> = </w:t>
            </w:r>
            <w:proofErr w:type="spellStart"/>
            <w:r w:rsidRPr="00B20488">
              <w:rPr>
                <w:rFonts w:ascii="Consolas" w:hAnsi="Consolas" w:cs="Consolas"/>
                <w:sz w:val="16"/>
                <w:szCs w:val="16"/>
              </w:rPr>
              <w:t>txtdbfilepath.Text</w:t>
            </w:r>
            <w:proofErr w:type="spellEnd"/>
          </w:p>
          <w:p w14:paraId="2A031908"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Call</w:t>
            </w:r>
            <w:r w:rsidRPr="00B20488">
              <w:rPr>
                <w:rFonts w:ascii="Consolas" w:hAnsi="Consolas" w:cs="Consolas"/>
                <w:sz w:val="16"/>
                <w:szCs w:val="16"/>
              </w:rPr>
              <w:t xml:space="preserve"> </w:t>
            </w:r>
            <w:proofErr w:type="spellStart"/>
            <w:r w:rsidRPr="00B20488">
              <w:rPr>
                <w:rFonts w:ascii="Consolas" w:hAnsi="Consolas" w:cs="Consolas"/>
                <w:sz w:val="16"/>
                <w:szCs w:val="16"/>
              </w:rPr>
              <w:t>retrievedirectory</w:t>
            </w:r>
            <w:proofErr w:type="spellEnd"/>
            <w:r w:rsidRPr="00B20488">
              <w:rPr>
                <w:rFonts w:ascii="Consolas" w:hAnsi="Consolas" w:cs="Consolas"/>
                <w:sz w:val="16"/>
                <w:szCs w:val="16"/>
              </w:rPr>
              <w:t>(</w:t>
            </w:r>
            <w:proofErr w:type="spellStart"/>
            <w:r w:rsidRPr="00B20488">
              <w:rPr>
                <w:rFonts w:ascii="Consolas" w:hAnsi="Consolas" w:cs="Consolas"/>
                <w:sz w:val="16"/>
                <w:szCs w:val="16"/>
              </w:rPr>
              <w:t>filepath</w:t>
            </w:r>
            <w:proofErr w:type="spellEnd"/>
            <w:r w:rsidRPr="00B20488">
              <w:rPr>
                <w:rFonts w:ascii="Consolas" w:hAnsi="Consolas" w:cs="Consolas"/>
                <w:sz w:val="16"/>
                <w:szCs w:val="16"/>
              </w:rPr>
              <w:t xml:space="preserve">) </w:t>
            </w:r>
            <w:r w:rsidRPr="00B20488">
              <w:rPr>
                <w:rFonts w:ascii="Consolas" w:hAnsi="Consolas" w:cs="Consolas"/>
                <w:color w:val="008000"/>
                <w:sz w:val="16"/>
                <w:szCs w:val="16"/>
              </w:rPr>
              <w:t xml:space="preserve">‘ this </w:t>
            </w:r>
            <w:proofErr w:type="spellStart"/>
            <w:r w:rsidRPr="00B20488">
              <w:rPr>
                <w:rFonts w:ascii="Consolas" w:hAnsi="Consolas" w:cs="Consolas"/>
                <w:color w:val="008000"/>
                <w:sz w:val="16"/>
                <w:szCs w:val="16"/>
              </w:rPr>
              <w:t>retireves</w:t>
            </w:r>
            <w:proofErr w:type="spellEnd"/>
            <w:r w:rsidRPr="00B20488">
              <w:rPr>
                <w:rFonts w:ascii="Consolas" w:hAnsi="Consolas" w:cs="Consolas"/>
                <w:color w:val="008000"/>
                <w:sz w:val="16"/>
                <w:szCs w:val="16"/>
              </w:rPr>
              <w:t xml:space="preserve"> a directory path for the </w:t>
            </w:r>
            <w:proofErr w:type="spellStart"/>
            <w:r w:rsidRPr="00B20488">
              <w:rPr>
                <w:rFonts w:ascii="Consolas" w:hAnsi="Consolas" w:cs="Consolas"/>
                <w:color w:val="008000"/>
                <w:sz w:val="16"/>
                <w:szCs w:val="16"/>
              </w:rPr>
              <w:t>textfile</w:t>
            </w:r>
            <w:proofErr w:type="spellEnd"/>
          </w:p>
          <w:p w14:paraId="53E42138"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Call</w:t>
            </w:r>
            <w:r w:rsidRPr="00B20488">
              <w:rPr>
                <w:rFonts w:ascii="Consolas" w:hAnsi="Consolas" w:cs="Consolas"/>
                <w:sz w:val="16"/>
                <w:szCs w:val="16"/>
              </w:rPr>
              <w:t xml:space="preserve"> </w:t>
            </w:r>
            <w:proofErr w:type="spellStart"/>
            <w:r w:rsidRPr="00B20488">
              <w:rPr>
                <w:rFonts w:ascii="Consolas" w:hAnsi="Consolas" w:cs="Consolas"/>
                <w:sz w:val="16"/>
                <w:szCs w:val="16"/>
              </w:rPr>
              <w:t>SaveFilepath</w:t>
            </w:r>
            <w:proofErr w:type="spellEnd"/>
            <w:r w:rsidRPr="00B20488">
              <w:rPr>
                <w:rFonts w:ascii="Consolas" w:hAnsi="Consolas" w:cs="Consolas"/>
                <w:sz w:val="16"/>
                <w:szCs w:val="16"/>
              </w:rPr>
              <w:t>(</w:t>
            </w:r>
            <w:proofErr w:type="spellStart"/>
            <w:r w:rsidRPr="00B20488">
              <w:rPr>
                <w:rFonts w:ascii="Consolas" w:hAnsi="Consolas" w:cs="Consolas"/>
                <w:sz w:val="16"/>
                <w:szCs w:val="16"/>
              </w:rPr>
              <w:t>filepath</w:t>
            </w:r>
            <w:proofErr w:type="spellEnd"/>
            <w:r w:rsidRPr="00B20488">
              <w:rPr>
                <w:rFonts w:ascii="Consolas" w:hAnsi="Consolas" w:cs="Consolas"/>
                <w:sz w:val="16"/>
                <w:szCs w:val="16"/>
              </w:rPr>
              <w:t xml:space="preserve">, </w:t>
            </w:r>
            <w:proofErr w:type="spellStart"/>
            <w:r w:rsidRPr="00B20488">
              <w:rPr>
                <w:rFonts w:ascii="Consolas" w:hAnsi="Consolas" w:cs="Consolas"/>
                <w:sz w:val="16"/>
                <w:szCs w:val="16"/>
              </w:rPr>
              <w:t>textfiledir</w:t>
            </w:r>
            <w:proofErr w:type="spellEnd"/>
            <w:r w:rsidRPr="00B20488">
              <w:rPr>
                <w:rFonts w:ascii="Consolas" w:hAnsi="Consolas" w:cs="Consolas"/>
                <w:sz w:val="16"/>
                <w:szCs w:val="16"/>
              </w:rPr>
              <w:t xml:space="preserve">) </w:t>
            </w:r>
            <w:r w:rsidRPr="00B20488">
              <w:rPr>
                <w:rFonts w:ascii="Consolas" w:hAnsi="Consolas" w:cs="Consolas"/>
                <w:color w:val="008000"/>
                <w:sz w:val="16"/>
                <w:szCs w:val="16"/>
              </w:rPr>
              <w:t xml:space="preserve">‘ this saves the </w:t>
            </w:r>
            <w:proofErr w:type="spellStart"/>
            <w:r w:rsidRPr="00B20488">
              <w:rPr>
                <w:rFonts w:ascii="Consolas" w:hAnsi="Consolas" w:cs="Consolas"/>
                <w:color w:val="008000"/>
                <w:sz w:val="16"/>
                <w:szCs w:val="16"/>
              </w:rPr>
              <w:t>filepath</w:t>
            </w:r>
            <w:proofErr w:type="spellEnd"/>
            <w:r w:rsidRPr="00B20488">
              <w:rPr>
                <w:rFonts w:ascii="Consolas" w:hAnsi="Consolas" w:cs="Consolas"/>
                <w:color w:val="008000"/>
                <w:sz w:val="16"/>
                <w:szCs w:val="16"/>
              </w:rPr>
              <w:t xml:space="preserve"> of the database as a text string (in a text file) in the same directory as the database</w:t>
            </w:r>
          </w:p>
          <w:p w14:paraId="71DB4EF6"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Call</w:t>
            </w:r>
            <w:r w:rsidRPr="00B20488">
              <w:rPr>
                <w:rFonts w:ascii="Consolas" w:hAnsi="Consolas" w:cs="Consolas"/>
                <w:sz w:val="16"/>
                <w:szCs w:val="16"/>
              </w:rPr>
              <w:t xml:space="preserve"> </w:t>
            </w:r>
            <w:proofErr w:type="spellStart"/>
            <w:r w:rsidRPr="00B20488">
              <w:rPr>
                <w:rFonts w:ascii="Consolas" w:hAnsi="Consolas" w:cs="Consolas"/>
                <w:sz w:val="16"/>
                <w:szCs w:val="16"/>
              </w:rPr>
              <w:t>CreateCustomerTable</w:t>
            </w:r>
            <w:proofErr w:type="spellEnd"/>
            <w:r w:rsidRPr="00B20488">
              <w:rPr>
                <w:rFonts w:ascii="Consolas" w:hAnsi="Consolas" w:cs="Consolas"/>
                <w:sz w:val="16"/>
                <w:szCs w:val="16"/>
              </w:rPr>
              <w:t>(</w:t>
            </w:r>
            <w:proofErr w:type="spellStart"/>
            <w:r w:rsidRPr="00B20488">
              <w:rPr>
                <w:rFonts w:ascii="Consolas" w:hAnsi="Consolas" w:cs="Consolas"/>
                <w:sz w:val="16"/>
                <w:szCs w:val="16"/>
              </w:rPr>
              <w:t>dbconnectstring</w:t>
            </w:r>
            <w:proofErr w:type="spellEnd"/>
            <w:r w:rsidRPr="00B20488">
              <w:rPr>
                <w:rFonts w:ascii="Consolas" w:hAnsi="Consolas" w:cs="Consolas"/>
                <w:sz w:val="16"/>
                <w:szCs w:val="16"/>
              </w:rPr>
              <w:t xml:space="preserve">) </w:t>
            </w:r>
            <w:r w:rsidRPr="00B20488">
              <w:rPr>
                <w:rFonts w:ascii="Consolas" w:hAnsi="Consolas" w:cs="Consolas"/>
                <w:color w:val="008000"/>
                <w:sz w:val="16"/>
                <w:szCs w:val="16"/>
              </w:rPr>
              <w:t>‘ this creates the customer table</w:t>
            </w:r>
          </w:p>
          <w:p w14:paraId="0571299C"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proofErr w:type="spellStart"/>
            <w:r w:rsidRPr="00B20488">
              <w:rPr>
                <w:rFonts w:ascii="Consolas" w:hAnsi="Consolas" w:cs="Consolas"/>
                <w:sz w:val="16"/>
                <w:szCs w:val="16"/>
              </w:rPr>
              <w:t>lblmessage.Text</w:t>
            </w:r>
            <w:proofErr w:type="spellEnd"/>
            <w:r w:rsidRPr="00B20488">
              <w:rPr>
                <w:rFonts w:ascii="Consolas" w:hAnsi="Consolas" w:cs="Consolas"/>
                <w:sz w:val="16"/>
                <w:szCs w:val="16"/>
              </w:rPr>
              <w:t xml:space="preserve"> = </w:t>
            </w:r>
            <w:r w:rsidRPr="00B20488">
              <w:rPr>
                <w:rFonts w:ascii="Consolas" w:hAnsi="Consolas" w:cs="Consolas"/>
                <w:color w:val="A31515"/>
                <w:sz w:val="16"/>
                <w:szCs w:val="16"/>
              </w:rPr>
              <w:t>““</w:t>
            </w:r>
            <w:r w:rsidRPr="00B20488">
              <w:rPr>
                <w:rFonts w:ascii="Consolas" w:hAnsi="Consolas" w:cs="Consolas"/>
                <w:sz w:val="16"/>
                <w:szCs w:val="16"/>
              </w:rPr>
              <w:t xml:space="preserve"> </w:t>
            </w:r>
            <w:r w:rsidRPr="00B20488">
              <w:rPr>
                <w:rFonts w:ascii="Consolas" w:hAnsi="Consolas" w:cs="Consolas"/>
                <w:color w:val="008000"/>
                <w:sz w:val="16"/>
                <w:szCs w:val="16"/>
              </w:rPr>
              <w:t xml:space="preserve">‘ clears the message label </w:t>
            </w:r>
          </w:p>
          <w:p w14:paraId="6155EB0F"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Call</w:t>
            </w:r>
            <w:r w:rsidRPr="00B20488">
              <w:rPr>
                <w:rFonts w:ascii="Consolas" w:hAnsi="Consolas" w:cs="Consolas"/>
                <w:sz w:val="16"/>
                <w:szCs w:val="16"/>
              </w:rPr>
              <w:t xml:space="preserve"> </w:t>
            </w:r>
            <w:proofErr w:type="spellStart"/>
            <w:r w:rsidRPr="00B20488">
              <w:rPr>
                <w:rFonts w:ascii="Consolas" w:hAnsi="Consolas" w:cs="Consolas"/>
                <w:sz w:val="16"/>
                <w:szCs w:val="16"/>
              </w:rPr>
              <w:t>createorderstable</w:t>
            </w:r>
            <w:proofErr w:type="spellEnd"/>
            <w:r w:rsidRPr="00B20488">
              <w:rPr>
                <w:rFonts w:ascii="Consolas" w:hAnsi="Consolas" w:cs="Consolas"/>
                <w:sz w:val="16"/>
                <w:szCs w:val="16"/>
              </w:rPr>
              <w:t>(</w:t>
            </w:r>
            <w:proofErr w:type="spellStart"/>
            <w:r w:rsidRPr="00B20488">
              <w:rPr>
                <w:rFonts w:ascii="Consolas" w:hAnsi="Consolas" w:cs="Consolas"/>
                <w:sz w:val="16"/>
                <w:szCs w:val="16"/>
              </w:rPr>
              <w:t>dbconnectstring</w:t>
            </w:r>
            <w:proofErr w:type="spellEnd"/>
            <w:r w:rsidRPr="00B20488">
              <w:rPr>
                <w:rFonts w:ascii="Consolas" w:hAnsi="Consolas" w:cs="Consolas"/>
                <w:sz w:val="16"/>
                <w:szCs w:val="16"/>
              </w:rPr>
              <w:t xml:space="preserve">) </w:t>
            </w:r>
            <w:r w:rsidRPr="00B20488">
              <w:rPr>
                <w:rFonts w:ascii="Consolas" w:hAnsi="Consolas" w:cs="Consolas"/>
                <w:color w:val="008000"/>
                <w:sz w:val="16"/>
                <w:szCs w:val="16"/>
              </w:rPr>
              <w:t>‘creates the orders table and associated relations</w:t>
            </w:r>
          </w:p>
          <w:p w14:paraId="382790CA"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End</w:t>
            </w:r>
            <w:r w:rsidRPr="00B20488">
              <w:rPr>
                <w:rFonts w:ascii="Consolas" w:hAnsi="Consolas" w:cs="Consolas"/>
                <w:sz w:val="16"/>
                <w:szCs w:val="16"/>
              </w:rPr>
              <w:t xml:space="preserve"> </w:t>
            </w:r>
            <w:r w:rsidRPr="00B20488">
              <w:rPr>
                <w:rFonts w:ascii="Consolas" w:hAnsi="Consolas" w:cs="Consolas"/>
                <w:color w:val="0000FF"/>
                <w:sz w:val="16"/>
                <w:szCs w:val="16"/>
              </w:rPr>
              <w:t>Sub</w:t>
            </w:r>
          </w:p>
          <w:p w14:paraId="60EA7643"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p>
          <w:p w14:paraId="1DC7E33A"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b w:val="0"/>
                <w:color w:val="0000FF"/>
                <w:sz w:val="16"/>
                <w:szCs w:val="16"/>
              </w:rPr>
              <w:t>Private</w:t>
            </w:r>
            <w:r w:rsidRPr="00B20488">
              <w:rPr>
                <w:rFonts w:ascii="Consolas" w:hAnsi="Consolas" w:cs="Consolas"/>
                <w:b w:val="0"/>
                <w:sz w:val="16"/>
                <w:szCs w:val="16"/>
              </w:rPr>
              <w:t xml:space="preserve"> </w:t>
            </w:r>
            <w:r w:rsidRPr="00B20488">
              <w:rPr>
                <w:rFonts w:ascii="Consolas" w:hAnsi="Consolas" w:cs="Consolas"/>
                <w:b w:val="0"/>
                <w:color w:val="0000FF"/>
                <w:sz w:val="16"/>
                <w:szCs w:val="16"/>
              </w:rPr>
              <w:t>Function</w:t>
            </w:r>
            <w:r w:rsidRPr="00B20488">
              <w:rPr>
                <w:rFonts w:ascii="Consolas" w:hAnsi="Consolas" w:cs="Consolas"/>
                <w:b w:val="0"/>
                <w:sz w:val="16"/>
                <w:szCs w:val="16"/>
              </w:rPr>
              <w:t xml:space="preserve"> </w:t>
            </w:r>
            <w:proofErr w:type="spellStart"/>
            <w:r w:rsidRPr="00B20488">
              <w:rPr>
                <w:rFonts w:ascii="Consolas" w:hAnsi="Consolas" w:cs="Consolas"/>
                <w:b w:val="0"/>
                <w:sz w:val="16"/>
                <w:szCs w:val="16"/>
              </w:rPr>
              <w:t>retrievedirectory</w:t>
            </w:r>
            <w:proofErr w:type="spellEnd"/>
            <w:r w:rsidRPr="00B20488">
              <w:rPr>
                <w:rFonts w:ascii="Consolas" w:hAnsi="Consolas" w:cs="Consolas"/>
                <w:sz w:val="16"/>
                <w:szCs w:val="16"/>
              </w:rPr>
              <w:t>(</w:t>
            </w:r>
            <w:proofErr w:type="spellStart"/>
            <w:r w:rsidRPr="00B20488">
              <w:rPr>
                <w:rFonts w:ascii="Consolas" w:hAnsi="Consolas" w:cs="Consolas"/>
                <w:color w:val="0000FF"/>
                <w:sz w:val="16"/>
                <w:szCs w:val="16"/>
              </w:rPr>
              <w:t>ByRef</w:t>
            </w:r>
            <w:proofErr w:type="spellEnd"/>
            <w:r w:rsidRPr="00B20488">
              <w:rPr>
                <w:rFonts w:ascii="Consolas" w:hAnsi="Consolas" w:cs="Consolas"/>
                <w:sz w:val="16"/>
                <w:szCs w:val="16"/>
              </w:rPr>
              <w:t xml:space="preserve"> </w:t>
            </w:r>
            <w:proofErr w:type="spellStart"/>
            <w:r w:rsidRPr="00B20488">
              <w:rPr>
                <w:rFonts w:ascii="Consolas" w:hAnsi="Consolas" w:cs="Consolas"/>
                <w:sz w:val="16"/>
                <w:szCs w:val="16"/>
              </w:rPr>
              <w:t>filepath</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String</w:t>
            </w:r>
            <w:r w:rsidRPr="00B20488">
              <w:rPr>
                <w:rFonts w:ascii="Consolas" w:hAnsi="Consolas" w:cs="Consolas"/>
                <w:sz w:val="16"/>
                <w:szCs w:val="16"/>
              </w:rPr>
              <w:t>)</w:t>
            </w:r>
          </w:p>
          <w:p w14:paraId="1864D75A"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directory(</w:t>
            </w:r>
            <w:proofErr w:type="spellStart"/>
            <w:r w:rsidRPr="00B20488">
              <w:rPr>
                <w:rFonts w:ascii="Consolas" w:hAnsi="Consolas" w:cs="Consolas"/>
                <w:sz w:val="16"/>
                <w:szCs w:val="16"/>
              </w:rPr>
              <w:t>filepath.Length</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Char</w:t>
            </w:r>
          </w:p>
          <w:p w14:paraId="6FA662C5"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count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Integer</w:t>
            </w:r>
          </w:p>
          <w:p w14:paraId="5D281FEB"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count2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Integer</w:t>
            </w:r>
          </w:p>
          <w:p w14:paraId="675D5A0D"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Dim</w:t>
            </w:r>
            <w:r w:rsidRPr="00B20488">
              <w:rPr>
                <w:rFonts w:ascii="Consolas" w:hAnsi="Consolas" w:cs="Consolas"/>
                <w:sz w:val="16"/>
                <w:szCs w:val="16"/>
              </w:rPr>
              <w:t xml:space="preserve"> </w:t>
            </w:r>
            <w:proofErr w:type="spellStart"/>
            <w:r w:rsidRPr="00B20488">
              <w:rPr>
                <w:rFonts w:ascii="Consolas" w:hAnsi="Consolas" w:cs="Consolas"/>
                <w:sz w:val="16"/>
                <w:szCs w:val="16"/>
              </w:rPr>
              <w:t>dirpath</w:t>
            </w:r>
            <w:proofErr w:type="spellEnd"/>
            <w:r w:rsidRPr="00B20488">
              <w:rPr>
                <w:rFonts w:ascii="Consolas" w:hAnsi="Consolas" w:cs="Consolas"/>
                <w:sz w:val="16"/>
                <w:szCs w:val="16"/>
              </w:rPr>
              <w:t xml:space="preserve"> </w:t>
            </w:r>
            <w:r w:rsidRPr="00B20488">
              <w:rPr>
                <w:rFonts w:ascii="Consolas" w:hAnsi="Consolas" w:cs="Consolas"/>
                <w:color w:val="0000FF"/>
                <w:sz w:val="16"/>
                <w:szCs w:val="16"/>
              </w:rPr>
              <w:t>As</w:t>
            </w:r>
            <w:r w:rsidRPr="00B20488">
              <w:rPr>
                <w:rFonts w:ascii="Consolas" w:hAnsi="Consolas" w:cs="Consolas"/>
                <w:sz w:val="16"/>
                <w:szCs w:val="16"/>
              </w:rPr>
              <w:t xml:space="preserve"> </w:t>
            </w:r>
            <w:r w:rsidRPr="00B20488">
              <w:rPr>
                <w:rFonts w:ascii="Consolas" w:hAnsi="Consolas" w:cs="Consolas"/>
                <w:color w:val="0000FF"/>
                <w:sz w:val="16"/>
                <w:szCs w:val="16"/>
              </w:rPr>
              <w:t>String</w:t>
            </w:r>
            <w:r w:rsidRPr="00B20488">
              <w:rPr>
                <w:rFonts w:ascii="Consolas" w:hAnsi="Consolas" w:cs="Consolas"/>
                <w:sz w:val="16"/>
                <w:szCs w:val="16"/>
              </w:rPr>
              <w:t xml:space="preserve"> = </w:t>
            </w:r>
            <w:r w:rsidRPr="00B20488">
              <w:rPr>
                <w:rFonts w:ascii="Consolas" w:hAnsi="Consolas" w:cs="Consolas"/>
                <w:color w:val="A31515"/>
                <w:sz w:val="16"/>
                <w:szCs w:val="16"/>
              </w:rPr>
              <w:t>““</w:t>
            </w:r>
          </w:p>
          <w:p w14:paraId="0354A335"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For</w:t>
            </w:r>
            <w:r w:rsidRPr="00B20488">
              <w:rPr>
                <w:rFonts w:ascii="Consolas" w:hAnsi="Consolas" w:cs="Consolas"/>
                <w:sz w:val="16"/>
                <w:szCs w:val="16"/>
              </w:rPr>
              <w:t xml:space="preserve"> i = 0 </w:t>
            </w:r>
            <w:r w:rsidRPr="00B20488">
              <w:rPr>
                <w:rFonts w:ascii="Consolas" w:hAnsi="Consolas" w:cs="Consolas"/>
                <w:color w:val="0000FF"/>
                <w:sz w:val="16"/>
                <w:szCs w:val="16"/>
              </w:rPr>
              <w:t>To</w:t>
            </w:r>
            <w:r w:rsidRPr="00B20488">
              <w:rPr>
                <w:rFonts w:ascii="Consolas" w:hAnsi="Consolas" w:cs="Consolas"/>
                <w:sz w:val="16"/>
                <w:szCs w:val="16"/>
              </w:rPr>
              <w:t xml:space="preserve"> </w:t>
            </w:r>
            <w:proofErr w:type="spellStart"/>
            <w:r w:rsidRPr="00B20488">
              <w:rPr>
                <w:rFonts w:ascii="Consolas" w:hAnsi="Consolas" w:cs="Consolas"/>
                <w:sz w:val="16"/>
                <w:szCs w:val="16"/>
              </w:rPr>
              <w:t>filepath.Length</w:t>
            </w:r>
            <w:proofErr w:type="spellEnd"/>
            <w:r w:rsidRPr="00B20488">
              <w:rPr>
                <w:rFonts w:ascii="Consolas" w:hAnsi="Consolas" w:cs="Consolas"/>
                <w:sz w:val="16"/>
                <w:szCs w:val="16"/>
              </w:rPr>
              <w:t xml:space="preserve"> – 1</w:t>
            </w:r>
          </w:p>
          <w:p w14:paraId="6105CCBE"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directory(i) = </w:t>
            </w:r>
            <w:proofErr w:type="spellStart"/>
            <w:r w:rsidRPr="00B20488">
              <w:rPr>
                <w:rFonts w:ascii="Consolas" w:hAnsi="Consolas" w:cs="Consolas"/>
                <w:sz w:val="16"/>
                <w:szCs w:val="16"/>
              </w:rPr>
              <w:t>filepath.Substring</w:t>
            </w:r>
            <w:proofErr w:type="spellEnd"/>
            <w:r w:rsidRPr="00B20488">
              <w:rPr>
                <w:rFonts w:ascii="Consolas" w:hAnsi="Consolas" w:cs="Consolas"/>
                <w:sz w:val="16"/>
                <w:szCs w:val="16"/>
              </w:rPr>
              <w:t>(i, 1)</w:t>
            </w:r>
          </w:p>
          <w:p w14:paraId="368C8079"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8000"/>
                <w:sz w:val="16"/>
                <w:szCs w:val="16"/>
              </w:rPr>
              <w:t xml:space="preserve">‘assigns all the characters in the </w:t>
            </w:r>
            <w:proofErr w:type="spellStart"/>
            <w:r w:rsidRPr="00B20488">
              <w:rPr>
                <w:rFonts w:ascii="Consolas" w:hAnsi="Consolas" w:cs="Consolas"/>
                <w:color w:val="008000"/>
                <w:sz w:val="16"/>
                <w:szCs w:val="16"/>
              </w:rPr>
              <w:t>filepath</w:t>
            </w:r>
            <w:proofErr w:type="spellEnd"/>
            <w:r w:rsidRPr="00B20488">
              <w:rPr>
                <w:rFonts w:ascii="Consolas" w:hAnsi="Consolas" w:cs="Consolas"/>
                <w:color w:val="008000"/>
                <w:sz w:val="16"/>
                <w:szCs w:val="16"/>
              </w:rPr>
              <w:t xml:space="preserve"> string to an array (that has the same number of </w:t>
            </w:r>
            <w:proofErr w:type="spellStart"/>
            <w:r w:rsidRPr="00B20488">
              <w:rPr>
                <w:rFonts w:ascii="Consolas" w:hAnsi="Consolas" w:cs="Consolas"/>
                <w:color w:val="008000"/>
                <w:sz w:val="16"/>
                <w:szCs w:val="16"/>
              </w:rPr>
              <w:t>indicies</w:t>
            </w:r>
            <w:proofErr w:type="spellEnd"/>
            <w:r w:rsidRPr="00B20488">
              <w:rPr>
                <w:rFonts w:ascii="Consolas" w:hAnsi="Consolas" w:cs="Consolas"/>
                <w:color w:val="008000"/>
                <w:sz w:val="16"/>
                <w:szCs w:val="16"/>
              </w:rPr>
              <w:t xml:space="preserve"> as there are characters in the </w:t>
            </w:r>
            <w:proofErr w:type="spellStart"/>
            <w:r w:rsidRPr="00B20488">
              <w:rPr>
                <w:rFonts w:ascii="Consolas" w:hAnsi="Consolas" w:cs="Consolas"/>
                <w:color w:val="008000"/>
                <w:sz w:val="16"/>
                <w:szCs w:val="16"/>
              </w:rPr>
              <w:t>filepath</w:t>
            </w:r>
            <w:proofErr w:type="spellEnd"/>
            <w:r w:rsidRPr="00B20488">
              <w:rPr>
                <w:rFonts w:ascii="Consolas" w:hAnsi="Consolas" w:cs="Consolas"/>
                <w:color w:val="008000"/>
                <w:sz w:val="16"/>
                <w:szCs w:val="16"/>
              </w:rPr>
              <w:t>)</w:t>
            </w:r>
          </w:p>
          <w:p w14:paraId="47297E91"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Next</w:t>
            </w:r>
          </w:p>
        </w:tc>
        <w:tc>
          <w:tcPr>
            <w:tcW w:w="5088" w:type="dxa"/>
            <w:tcBorders>
              <w:top w:val="nil"/>
              <w:left w:val="nil"/>
              <w:bottom w:val="nil"/>
              <w:right w:val="nil"/>
            </w:tcBorders>
            <w:vAlign w:val="top"/>
          </w:tcPr>
          <w:p w14:paraId="1DE96E00"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count = </w:t>
            </w:r>
            <w:proofErr w:type="spellStart"/>
            <w:r w:rsidRPr="00B20488">
              <w:rPr>
                <w:rFonts w:ascii="Consolas" w:hAnsi="Consolas" w:cs="Consolas"/>
                <w:sz w:val="16"/>
                <w:szCs w:val="16"/>
              </w:rPr>
              <w:t>directory.Length</w:t>
            </w:r>
            <w:proofErr w:type="spellEnd"/>
            <w:r w:rsidRPr="00B20488">
              <w:rPr>
                <w:rFonts w:ascii="Consolas" w:hAnsi="Consolas" w:cs="Consolas"/>
                <w:sz w:val="16"/>
                <w:szCs w:val="16"/>
              </w:rPr>
              <w:t xml:space="preserve"> – 1</w:t>
            </w:r>
          </w:p>
          <w:p w14:paraId="1F2DAA01" w14:textId="77777777" w:rsidR="00953275" w:rsidRPr="00B20488" w:rsidRDefault="00953275" w:rsidP="00953275">
            <w:pPr>
              <w:autoSpaceDE w:val="0"/>
              <w:autoSpaceDN w:val="0"/>
              <w:adjustRightInd w:val="0"/>
              <w:jc w:val="left"/>
              <w:rPr>
                <w:rFonts w:ascii="Consolas" w:hAnsi="Consolas" w:cs="Consolas"/>
                <w:sz w:val="16"/>
                <w:szCs w:val="16"/>
              </w:rPr>
            </w:pPr>
          </w:p>
          <w:p w14:paraId="35DF9E16"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Do</w:t>
            </w:r>
            <w:r w:rsidRPr="00B20488">
              <w:rPr>
                <w:rFonts w:ascii="Consolas" w:hAnsi="Consolas" w:cs="Consolas"/>
                <w:sz w:val="16"/>
                <w:szCs w:val="16"/>
              </w:rPr>
              <w:t xml:space="preserve"> </w:t>
            </w:r>
            <w:r w:rsidRPr="00B20488">
              <w:rPr>
                <w:rFonts w:ascii="Consolas" w:hAnsi="Consolas" w:cs="Consolas"/>
                <w:color w:val="0000FF"/>
                <w:sz w:val="16"/>
                <w:szCs w:val="16"/>
              </w:rPr>
              <w:t>Until</w:t>
            </w:r>
            <w:r w:rsidRPr="00B20488">
              <w:rPr>
                <w:rFonts w:ascii="Consolas" w:hAnsi="Consolas" w:cs="Consolas"/>
                <w:sz w:val="16"/>
                <w:szCs w:val="16"/>
              </w:rPr>
              <w:t xml:space="preserve"> count = 0 </w:t>
            </w:r>
            <w:r w:rsidRPr="00B20488">
              <w:rPr>
                <w:rFonts w:ascii="Consolas" w:hAnsi="Consolas" w:cs="Consolas"/>
                <w:color w:val="0000FF"/>
                <w:sz w:val="16"/>
                <w:szCs w:val="16"/>
              </w:rPr>
              <w:t>Or</w:t>
            </w:r>
            <w:r w:rsidRPr="00B20488">
              <w:rPr>
                <w:rFonts w:ascii="Consolas" w:hAnsi="Consolas" w:cs="Consolas"/>
                <w:sz w:val="16"/>
                <w:szCs w:val="16"/>
              </w:rPr>
              <w:t xml:space="preserve"> directory(count) = </w:t>
            </w:r>
            <w:r w:rsidRPr="00B20488">
              <w:rPr>
                <w:rFonts w:ascii="Consolas" w:hAnsi="Consolas" w:cs="Consolas"/>
                <w:color w:val="A31515"/>
                <w:sz w:val="16"/>
                <w:szCs w:val="16"/>
              </w:rPr>
              <w:t>“\”</w:t>
            </w:r>
          </w:p>
          <w:p w14:paraId="5EC094E5"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directory(count) = </w:t>
            </w:r>
            <w:r w:rsidRPr="00B20488">
              <w:rPr>
                <w:rFonts w:ascii="Consolas" w:hAnsi="Consolas" w:cs="Consolas"/>
                <w:color w:val="A31515"/>
                <w:sz w:val="16"/>
                <w:szCs w:val="16"/>
              </w:rPr>
              <w:t>“Z”</w:t>
            </w:r>
          </w:p>
          <w:p w14:paraId="1D1D0C68"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count = count – 1</w:t>
            </w:r>
          </w:p>
          <w:p w14:paraId="7E71A4E1"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8000"/>
                <w:sz w:val="16"/>
                <w:szCs w:val="16"/>
              </w:rPr>
              <w:t>‘this replaces all the characters after the last backslash to Z’s</w:t>
            </w:r>
          </w:p>
          <w:p w14:paraId="68CF474B"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Loop</w:t>
            </w:r>
          </w:p>
          <w:p w14:paraId="72EEF650"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count2 = 0</w:t>
            </w:r>
          </w:p>
          <w:p w14:paraId="546C54BF"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Do</w:t>
            </w:r>
            <w:r w:rsidRPr="00B20488">
              <w:rPr>
                <w:rFonts w:ascii="Consolas" w:hAnsi="Consolas" w:cs="Consolas"/>
                <w:sz w:val="16"/>
                <w:szCs w:val="16"/>
              </w:rPr>
              <w:t xml:space="preserve"> </w:t>
            </w:r>
            <w:r w:rsidRPr="00B20488">
              <w:rPr>
                <w:rFonts w:ascii="Consolas" w:hAnsi="Consolas" w:cs="Consolas"/>
                <w:color w:val="0000FF"/>
                <w:sz w:val="16"/>
                <w:szCs w:val="16"/>
              </w:rPr>
              <w:t>Until</w:t>
            </w:r>
            <w:r w:rsidRPr="00B20488">
              <w:rPr>
                <w:rFonts w:ascii="Consolas" w:hAnsi="Consolas" w:cs="Consolas"/>
                <w:sz w:val="16"/>
                <w:szCs w:val="16"/>
              </w:rPr>
              <w:t xml:space="preserve"> directory(count2) = </w:t>
            </w:r>
            <w:r w:rsidRPr="00B20488">
              <w:rPr>
                <w:rFonts w:ascii="Consolas" w:hAnsi="Consolas" w:cs="Consolas"/>
                <w:color w:val="A31515"/>
                <w:sz w:val="16"/>
                <w:szCs w:val="16"/>
              </w:rPr>
              <w:t>“Z”</w:t>
            </w:r>
          </w:p>
          <w:p w14:paraId="5AFBFCA0"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proofErr w:type="spellStart"/>
            <w:r w:rsidRPr="00B20488">
              <w:rPr>
                <w:rFonts w:ascii="Consolas" w:hAnsi="Consolas" w:cs="Consolas"/>
                <w:sz w:val="16"/>
                <w:szCs w:val="16"/>
              </w:rPr>
              <w:t>dirpath</w:t>
            </w:r>
            <w:proofErr w:type="spellEnd"/>
            <w:r w:rsidRPr="00B20488">
              <w:rPr>
                <w:rFonts w:ascii="Consolas" w:hAnsi="Consolas" w:cs="Consolas"/>
                <w:sz w:val="16"/>
                <w:szCs w:val="16"/>
              </w:rPr>
              <w:t xml:space="preserve"> = </w:t>
            </w:r>
            <w:proofErr w:type="spellStart"/>
            <w:r w:rsidRPr="00B20488">
              <w:rPr>
                <w:rFonts w:ascii="Consolas" w:hAnsi="Consolas" w:cs="Consolas"/>
                <w:sz w:val="16"/>
                <w:szCs w:val="16"/>
              </w:rPr>
              <w:t>dirpath</w:t>
            </w:r>
            <w:proofErr w:type="spellEnd"/>
            <w:r w:rsidRPr="00B20488">
              <w:rPr>
                <w:rFonts w:ascii="Consolas" w:hAnsi="Consolas" w:cs="Consolas"/>
                <w:sz w:val="16"/>
                <w:szCs w:val="16"/>
              </w:rPr>
              <w:t xml:space="preserve"> &amp; directory(count2)</w:t>
            </w:r>
          </w:p>
          <w:p w14:paraId="10176CC8"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count2 = count2 + 1</w:t>
            </w:r>
          </w:p>
          <w:p w14:paraId="6DB4E249"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8000"/>
                <w:sz w:val="16"/>
                <w:szCs w:val="16"/>
              </w:rPr>
              <w:t>‘this concatenates a string made of all the characters in the array that make up the directory path (not including the characters that make up the filename and extension)</w:t>
            </w:r>
          </w:p>
          <w:p w14:paraId="4F59FC1C" w14:textId="77777777" w:rsidR="00953275" w:rsidRPr="00B20488" w:rsidRDefault="00953275" w:rsidP="00953275">
            <w:pPr>
              <w:autoSpaceDE w:val="0"/>
              <w:autoSpaceDN w:val="0"/>
              <w:adjustRightInd w:val="0"/>
              <w:jc w:val="left"/>
              <w:rPr>
                <w:rFonts w:ascii="Consolas" w:hAnsi="Consolas" w:cs="Consolas"/>
                <w:sz w:val="16"/>
                <w:szCs w:val="16"/>
              </w:rPr>
            </w:pPr>
          </w:p>
          <w:p w14:paraId="4A29A619"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Loop</w:t>
            </w:r>
          </w:p>
          <w:p w14:paraId="3AD5E473"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proofErr w:type="spellStart"/>
            <w:r w:rsidRPr="00B20488">
              <w:rPr>
                <w:rFonts w:ascii="Consolas" w:hAnsi="Consolas" w:cs="Consolas"/>
                <w:sz w:val="16"/>
                <w:szCs w:val="16"/>
              </w:rPr>
              <w:t>textfiledir</w:t>
            </w:r>
            <w:proofErr w:type="spellEnd"/>
            <w:r w:rsidRPr="00B20488">
              <w:rPr>
                <w:rFonts w:ascii="Consolas" w:hAnsi="Consolas" w:cs="Consolas"/>
                <w:sz w:val="16"/>
                <w:szCs w:val="16"/>
              </w:rPr>
              <w:t xml:space="preserve"> = </w:t>
            </w:r>
            <w:proofErr w:type="spellStart"/>
            <w:r w:rsidRPr="00B20488">
              <w:rPr>
                <w:rFonts w:ascii="Consolas" w:hAnsi="Consolas" w:cs="Consolas"/>
                <w:sz w:val="16"/>
                <w:szCs w:val="16"/>
              </w:rPr>
              <w:t>dirpath</w:t>
            </w:r>
            <w:proofErr w:type="spellEnd"/>
          </w:p>
          <w:p w14:paraId="3AA9E1AD"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Return</w:t>
            </w:r>
            <w:r w:rsidRPr="00B20488">
              <w:rPr>
                <w:rFonts w:ascii="Consolas" w:hAnsi="Consolas" w:cs="Consolas"/>
                <w:sz w:val="16"/>
                <w:szCs w:val="16"/>
              </w:rPr>
              <w:t xml:space="preserve"> </w:t>
            </w:r>
            <w:proofErr w:type="spellStart"/>
            <w:r w:rsidRPr="00B20488">
              <w:rPr>
                <w:rFonts w:ascii="Consolas" w:hAnsi="Consolas" w:cs="Consolas"/>
                <w:sz w:val="16"/>
                <w:szCs w:val="16"/>
              </w:rPr>
              <w:t>textfiledir</w:t>
            </w:r>
            <w:proofErr w:type="spellEnd"/>
          </w:p>
          <w:p w14:paraId="224371C8"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8000"/>
                <w:sz w:val="16"/>
                <w:szCs w:val="16"/>
              </w:rPr>
              <w:t xml:space="preserve">‘the directory path for the database is returned to the calling procedure </w:t>
            </w:r>
          </w:p>
          <w:p w14:paraId="1070C785" w14:textId="77777777" w:rsidR="00953275" w:rsidRPr="00B20488" w:rsidRDefault="00953275" w:rsidP="00953275">
            <w:pPr>
              <w:autoSpaceDE w:val="0"/>
              <w:autoSpaceDN w:val="0"/>
              <w:adjustRightInd w:val="0"/>
              <w:jc w:val="left"/>
              <w:rPr>
                <w:rFonts w:ascii="Consolas" w:hAnsi="Consolas" w:cs="Consolas"/>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End</w:t>
            </w:r>
            <w:r w:rsidRPr="00B20488">
              <w:rPr>
                <w:rFonts w:ascii="Consolas" w:hAnsi="Consolas" w:cs="Consolas"/>
                <w:sz w:val="16"/>
                <w:szCs w:val="16"/>
              </w:rPr>
              <w:t xml:space="preserve"> </w:t>
            </w:r>
            <w:r w:rsidRPr="00B20488">
              <w:rPr>
                <w:rFonts w:ascii="Consolas" w:hAnsi="Consolas" w:cs="Consolas"/>
                <w:color w:val="0000FF"/>
                <w:sz w:val="16"/>
                <w:szCs w:val="16"/>
              </w:rPr>
              <w:t>Function</w:t>
            </w:r>
          </w:p>
          <w:p w14:paraId="51A30631" w14:textId="77777777" w:rsidR="00953275" w:rsidRPr="00B20488" w:rsidRDefault="00953275" w:rsidP="00953275">
            <w:pPr>
              <w:autoSpaceDE w:val="0"/>
              <w:autoSpaceDN w:val="0"/>
              <w:adjustRightInd w:val="0"/>
              <w:jc w:val="left"/>
              <w:rPr>
                <w:rFonts w:ascii="Consolas" w:hAnsi="Consolas" w:cs="Consolas"/>
                <w:color w:val="0000FF"/>
                <w:sz w:val="16"/>
                <w:szCs w:val="16"/>
              </w:rPr>
            </w:pPr>
            <w:r w:rsidRPr="00B20488">
              <w:rPr>
                <w:rFonts w:ascii="Consolas" w:hAnsi="Consolas" w:cs="Consolas"/>
                <w:sz w:val="16"/>
                <w:szCs w:val="16"/>
              </w:rPr>
              <w:t xml:space="preserve"> </w:t>
            </w:r>
            <w:r w:rsidRPr="00B20488">
              <w:rPr>
                <w:rFonts w:ascii="Consolas" w:hAnsi="Consolas" w:cs="Consolas"/>
                <w:color w:val="0000FF"/>
                <w:sz w:val="16"/>
                <w:szCs w:val="16"/>
              </w:rPr>
              <w:t>End</w:t>
            </w:r>
            <w:r w:rsidRPr="00B20488">
              <w:rPr>
                <w:rFonts w:ascii="Consolas" w:hAnsi="Consolas" w:cs="Consolas"/>
                <w:sz w:val="16"/>
                <w:szCs w:val="16"/>
              </w:rPr>
              <w:t xml:space="preserve"> </w:t>
            </w:r>
            <w:r w:rsidRPr="00B20488">
              <w:rPr>
                <w:rFonts w:ascii="Consolas" w:hAnsi="Consolas" w:cs="Consolas"/>
                <w:color w:val="0000FF"/>
                <w:sz w:val="16"/>
                <w:szCs w:val="16"/>
              </w:rPr>
              <w:t>Class</w:t>
            </w:r>
          </w:p>
          <w:p w14:paraId="76316D93" w14:textId="77777777" w:rsidR="00953275" w:rsidRPr="00B20488" w:rsidRDefault="00953275" w:rsidP="00953275">
            <w:pPr>
              <w:autoSpaceDE w:val="0"/>
              <w:autoSpaceDN w:val="0"/>
              <w:adjustRightInd w:val="0"/>
              <w:jc w:val="left"/>
              <w:rPr>
                <w:rFonts w:ascii="Consolas" w:hAnsi="Consolas" w:cs="Consolas"/>
                <w:color w:val="0000FF"/>
                <w:sz w:val="16"/>
                <w:szCs w:val="16"/>
              </w:rPr>
            </w:pPr>
          </w:p>
          <w:p w14:paraId="61459032" w14:textId="77777777" w:rsidR="00953275" w:rsidRPr="00B20488" w:rsidRDefault="00953275" w:rsidP="00953275">
            <w:pPr>
              <w:autoSpaceDE w:val="0"/>
              <w:autoSpaceDN w:val="0"/>
              <w:adjustRightInd w:val="0"/>
              <w:jc w:val="left"/>
              <w:rPr>
                <w:rFonts w:ascii="Consolas" w:hAnsi="Consolas" w:cs="Consolas"/>
                <w:sz w:val="16"/>
                <w:szCs w:val="16"/>
              </w:rPr>
            </w:pPr>
          </w:p>
        </w:tc>
      </w:tr>
    </w:tbl>
    <w:p w14:paraId="217A7F85" w14:textId="77777777" w:rsidR="007414E4" w:rsidRPr="00B20488" w:rsidRDefault="00CE7A5E" w:rsidP="00DD66D9">
      <w:pPr>
        <w:pStyle w:val="alpha"/>
      </w:pPr>
      <w:bookmarkStart w:id="40" w:name="_Toc500405962"/>
      <w:r w:rsidRPr="00B20488">
        <w:lastRenderedPageBreak/>
        <w:t>5</w:t>
      </w:r>
      <w:r w:rsidR="00DD66D9" w:rsidRPr="00B20488">
        <w:t>.</w:t>
      </w:r>
      <w:r w:rsidRPr="00B20488">
        <w:t>5</w:t>
      </w:r>
      <w:r w:rsidR="007414E4" w:rsidRPr="00B20488">
        <w:t xml:space="preserve"> – Evidence of </w:t>
      </w:r>
      <w:r w:rsidR="00F37D50" w:rsidRPr="00B20488">
        <w:t>p</w:t>
      </w:r>
      <w:r w:rsidR="007414E4" w:rsidRPr="00B20488">
        <w:t>rocedures and variables</w:t>
      </w:r>
      <w:bookmarkEnd w:id="40"/>
    </w:p>
    <w:p w14:paraId="737ADA38"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should be a complete listing of the procedures and variables used in your code</w:t>
      </w:r>
      <w:r w:rsidR="00886940" w:rsidRPr="00B20488">
        <w:rPr>
          <w:rFonts w:ascii="Segoe UI" w:hAnsi="Segoe UI" w:cs="Arial"/>
          <w:sz w:val="21"/>
          <w:szCs w:val="24"/>
        </w:rPr>
        <w:t xml:space="preserve">.  </w:t>
      </w:r>
      <w:r w:rsidRPr="00B20488">
        <w:rPr>
          <w:rFonts w:ascii="Segoe UI" w:hAnsi="Segoe UI" w:cs="Arial"/>
          <w:sz w:val="21"/>
          <w:szCs w:val="24"/>
        </w:rPr>
        <w:t>This is best presented as tab</w:t>
      </w:r>
      <w:r w:rsidR="002077C4" w:rsidRPr="00B20488">
        <w:rPr>
          <w:rFonts w:ascii="Segoe UI" w:hAnsi="Segoe UI" w:cs="Arial"/>
          <w:sz w:val="21"/>
          <w:szCs w:val="24"/>
        </w:rPr>
        <w:t xml:space="preserve">le with columns like </w:t>
      </w:r>
      <w:r w:rsidRPr="00B20488">
        <w:rPr>
          <w:rFonts w:ascii="Segoe UI Semibold" w:hAnsi="Segoe UI Semibold" w:cs="Arial"/>
          <w:sz w:val="21"/>
          <w:szCs w:val="24"/>
        </w:rPr>
        <w:t>example 6</w:t>
      </w:r>
      <w:r w:rsidR="00886940" w:rsidRPr="00B20488">
        <w:rPr>
          <w:rFonts w:ascii="Segoe UI" w:hAnsi="Segoe UI" w:cs="Arial"/>
          <w:sz w:val="21"/>
          <w:szCs w:val="24"/>
        </w:rPr>
        <w:t xml:space="preserve">.  </w:t>
      </w:r>
    </w:p>
    <w:p w14:paraId="4B128C6E" w14:textId="77777777" w:rsidR="007414E4" w:rsidRPr="00B20488" w:rsidRDefault="007414E4" w:rsidP="005A2ED5">
      <w:pPr>
        <w:rPr>
          <w:rFonts w:ascii="Segoe UI" w:hAnsi="Segoe UI" w:cs="Arial"/>
          <w:sz w:val="21"/>
          <w:szCs w:val="24"/>
        </w:rPr>
      </w:pPr>
    </w:p>
    <w:p w14:paraId="21A23BFE" w14:textId="77777777" w:rsidR="007414E4" w:rsidRPr="00B20488" w:rsidRDefault="007414E4" w:rsidP="00470E6A">
      <w:pPr>
        <w:pStyle w:val="fig"/>
        <w:ind w:right="424"/>
        <w:jc w:val="center"/>
        <w:rPr>
          <w:rFonts w:ascii="Tw Cen MT" w:hAnsi="Tw Cen MT"/>
          <w:b w:val="0"/>
          <w:sz w:val="22"/>
        </w:rPr>
      </w:pPr>
      <w:r w:rsidRPr="00B20488">
        <w:rPr>
          <w:rFonts w:ascii="Tw Cen MT" w:hAnsi="Tw Cen MT"/>
          <w:b w:val="0"/>
          <w:sz w:val="22"/>
        </w:rPr>
        <w:t>Example 6 – How procedures and variables might be described for example 5</w:t>
      </w:r>
    </w:p>
    <w:p w14:paraId="67E4458E" w14:textId="77777777" w:rsidR="00470E6A" w:rsidRPr="00B20488" w:rsidRDefault="00470E6A" w:rsidP="00470E6A">
      <w:pPr>
        <w:pStyle w:val="fig"/>
        <w:ind w:right="424"/>
        <w:jc w:val="center"/>
        <w:rPr>
          <w:rFonts w:ascii="Tw Cen MT" w:hAnsi="Tw Cen MT"/>
          <w:b w:val="0"/>
          <w:sz w:val="22"/>
        </w:rPr>
      </w:pPr>
    </w:p>
    <w:tbl>
      <w:tblPr>
        <w:tblStyle w:val="TableGrid"/>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57" w:type="dxa"/>
          <w:left w:w="85" w:type="dxa"/>
          <w:bottom w:w="57" w:type="dxa"/>
          <w:right w:w="85" w:type="dxa"/>
        </w:tblCellMar>
        <w:tblLook w:val="04A0" w:firstRow="1" w:lastRow="0" w:firstColumn="1" w:lastColumn="0" w:noHBand="0" w:noVBand="1"/>
      </w:tblPr>
      <w:tblGrid>
        <w:gridCol w:w="2686"/>
        <w:gridCol w:w="4383"/>
        <w:gridCol w:w="3106"/>
      </w:tblGrid>
      <w:tr w:rsidR="007414E4" w:rsidRPr="00B20488" w14:paraId="1DC1F82F" w14:textId="77777777" w:rsidTr="00FD529F">
        <w:trPr>
          <w:jc w:val="center"/>
        </w:trPr>
        <w:tc>
          <w:tcPr>
            <w:tcW w:w="10195" w:type="dxa"/>
            <w:gridSpan w:val="3"/>
            <w:tcBorders>
              <w:top w:val="single" w:sz="12" w:space="0" w:color="auto"/>
              <w:bottom w:val="single" w:sz="6" w:space="0" w:color="auto"/>
            </w:tcBorders>
          </w:tcPr>
          <w:p w14:paraId="3B4D40F6" w14:textId="77777777" w:rsidR="007414E4" w:rsidRPr="00B20488" w:rsidRDefault="007414E4" w:rsidP="005A2ED5">
            <w:pPr>
              <w:rPr>
                <w:rFonts w:ascii="AR CENA" w:hAnsi="AR CENA" w:cs="Arial"/>
                <w:sz w:val="27"/>
                <w:szCs w:val="24"/>
              </w:rPr>
            </w:pPr>
            <w:r w:rsidRPr="00B20488">
              <w:rPr>
                <w:rFonts w:ascii="AR CENA" w:hAnsi="AR CENA" w:cs="Arial"/>
                <w:sz w:val="27"/>
                <w:szCs w:val="24"/>
              </w:rPr>
              <w:t xml:space="preserve">Form </w:t>
            </w:r>
            <w:proofErr w:type="spellStart"/>
            <w:r w:rsidRPr="00B20488">
              <w:rPr>
                <w:rFonts w:ascii="AR CENA" w:hAnsi="AR CENA" w:cs="Arial"/>
                <w:sz w:val="27"/>
                <w:szCs w:val="24"/>
              </w:rPr>
              <w:t>DBCreate</w:t>
            </w:r>
            <w:proofErr w:type="spellEnd"/>
            <w:r w:rsidRPr="00B20488">
              <w:rPr>
                <w:rFonts w:ascii="AR CENA" w:hAnsi="AR CENA" w:cs="Arial"/>
                <w:sz w:val="27"/>
                <w:szCs w:val="24"/>
              </w:rPr>
              <w:t xml:space="preserve"> – This form will be accessible from the main menu</w:t>
            </w:r>
            <w:r w:rsidR="00886940" w:rsidRPr="00B20488">
              <w:rPr>
                <w:rFonts w:ascii="AR CENA" w:hAnsi="AR CENA" w:cs="Arial"/>
                <w:sz w:val="27"/>
                <w:szCs w:val="24"/>
              </w:rPr>
              <w:t xml:space="preserve">.  </w:t>
            </w:r>
            <w:r w:rsidRPr="00B20488">
              <w:rPr>
                <w:rFonts w:ascii="AR CENA" w:hAnsi="AR CENA" w:cs="Arial"/>
                <w:sz w:val="27"/>
                <w:szCs w:val="24"/>
              </w:rPr>
              <w:t xml:space="preserve">It will be used after installation to set the </w:t>
            </w:r>
            <w:proofErr w:type="spellStart"/>
            <w:r w:rsidRPr="00B20488">
              <w:rPr>
                <w:rFonts w:ascii="AR CENA" w:hAnsi="AR CENA" w:cs="Arial"/>
                <w:sz w:val="27"/>
                <w:szCs w:val="24"/>
              </w:rPr>
              <w:t>filepath</w:t>
            </w:r>
            <w:proofErr w:type="spellEnd"/>
            <w:r w:rsidRPr="00B20488">
              <w:rPr>
                <w:rFonts w:ascii="AR CENA" w:hAnsi="AR CENA" w:cs="Arial"/>
                <w:sz w:val="27"/>
                <w:szCs w:val="24"/>
              </w:rPr>
              <w:t xml:space="preserve"> for the database and create the required tables</w:t>
            </w:r>
          </w:p>
        </w:tc>
      </w:tr>
      <w:tr w:rsidR="007414E4" w:rsidRPr="00B20488" w14:paraId="5BA78A45" w14:textId="77777777" w:rsidTr="00FD529F">
        <w:trPr>
          <w:jc w:val="center"/>
        </w:trPr>
        <w:tc>
          <w:tcPr>
            <w:tcW w:w="2689" w:type="dxa"/>
            <w:tcBorders>
              <w:top w:val="single" w:sz="6" w:space="0" w:color="auto"/>
              <w:bottom w:val="single" w:sz="12" w:space="0" w:color="auto"/>
            </w:tcBorders>
          </w:tcPr>
          <w:p w14:paraId="355ADC3F" w14:textId="77777777" w:rsidR="007414E4" w:rsidRPr="00B20488" w:rsidRDefault="007414E4" w:rsidP="005A2ED5">
            <w:pPr>
              <w:jc w:val="center"/>
              <w:rPr>
                <w:rFonts w:ascii="AR CENA" w:hAnsi="AR CENA" w:cs="Arial"/>
                <w:b/>
                <w:sz w:val="27"/>
                <w:szCs w:val="24"/>
              </w:rPr>
            </w:pPr>
            <w:r w:rsidRPr="00B20488">
              <w:rPr>
                <w:rFonts w:ascii="AR CENA" w:hAnsi="AR CENA" w:cs="Arial"/>
                <w:sz w:val="27"/>
                <w:szCs w:val="24"/>
              </w:rPr>
              <w:t>Global Variables</w:t>
            </w:r>
          </w:p>
        </w:tc>
        <w:tc>
          <w:tcPr>
            <w:tcW w:w="7506" w:type="dxa"/>
            <w:gridSpan w:val="2"/>
            <w:tcBorders>
              <w:top w:val="single" w:sz="6" w:space="0" w:color="auto"/>
              <w:bottom w:val="single" w:sz="12" w:space="0" w:color="auto"/>
            </w:tcBorders>
          </w:tcPr>
          <w:p w14:paraId="79C02710"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Textfiledir</w:t>
            </w:r>
            <w:proofErr w:type="spellEnd"/>
            <w:r w:rsidRPr="00B20488">
              <w:rPr>
                <w:rFonts w:ascii="AR CENA" w:hAnsi="AR CENA" w:cs="Arial"/>
                <w:sz w:val="27"/>
                <w:szCs w:val="24"/>
              </w:rPr>
              <w:t xml:space="preserve"> (</w:t>
            </w:r>
            <w:r w:rsidRPr="00B20488">
              <w:rPr>
                <w:rFonts w:ascii="AR CENA" w:hAnsi="AR CENA" w:cs="Arial"/>
                <w:i/>
                <w:sz w:val="27"/>
                <w:szCs w:val="24"/>
              </w:rPr>
              <w:t xml:space="preserve">holds the location of the text file that will hold the </w:t>
            </w:r>
            <w:proofErr w:type="spellStart"/>
            <w:r w:rsidRPr="00B20488">
              <w:rPr>
                <w:rFonts w:ascii="AR CENA" w:hAnsi="AR CENA" w:cs="Arial"/>
                <w:i/>
                <w:sz w:val="27"/>
                <w:szCs w:val="24"/>
              </w:rPr>
              <w:t>filepath</w:t>
            </w:r>
            <w:proofErr w:type="spellEnd"/>
            <w:r w:rsidRPr="00B20488">
              <w:rPr>
                <w:rFonts w:ascii="AR CENA" w:hAnsi="AR CENA" w:cs="Arial"/>
                <w:i/>
                <w:sz w:val="27"/>
                <w:szCs w:val="24"/>
              </w:rPr>
              <w:t xml:space="preserve"> of the database for use when the connection string is needed</w:t>
            </w:r>
            <w:r w:rsidRPr="00B20488">
              <w:rPr>
                <w:rFonts w:ascii="AR CENA" w:hAnsi="AR CENA" w:cs="Arial"/>
                <w:sz w:val="27"/>
                <w:szCs w:val="24"/>
              </w:rPr>
              <w:t>)</w:t>
            </w:r>
          </w:p>
        </w:tc>
      </w:tr>
      <w:tr w:rsidR="007414E4" w:rsidRPr="00B20488" w14:paraId="10BAE7F6" w14:textId="77777777" w:rsidTr="00FD529F">
        <w:trPr>
          <w:jc w:val="center"/>
        </w:trPr>
        <w:tc>
          <w:tcPr>
            <w:tcW w:w="2689" w:type="dxa"/>
            <w:tcBorders>
              <w:top w:val="single" w:sz="12" w:space="0" w:color="auto"/>
              <w:bottom w:val="single" w:sz="12" w:space="0" w:color="auto"/>
            </w:tcBorders>
          </w:tcPr>
          <w:p w14:paraId="457063D7" w14:textId="77777777" w:rsidR="007414E4" w:rsidRPr="00B20488" w:rsidRDefault="007414E4" w:rsidP="005A2ED5">
            <w:pPr>
              <w:jc w:val="center"/>
              <w:rPr>
                <w:rFonts w:ascii="AR CENA" w:hAnsi="AR CENA" w:cs="Arial"/>
                <w:b/>
                <w:sz w:val="27"/>
                <w:szCs w:val="24"/>
              </w:rPr>
            </w:pPr>
            <w:r w:rsidRPr="00B20488">
              <w:rPr>
                <w:rFonts w:ascii="AR CENA" w:hAnsi="AR CENA" w:cs="Arial"/>
                <w:sz w:val="27"/>
                <w:szCs w:val="24"/>
              </w:rPr>
              <w:t>Procedures</w:t>
            </w:r>
          </w:p>
        </w:tc>
        <w:tc>
          <w:tcPr>
            <w:tcW w:w="4394" w:type="dxa"/>
            <w:tcBorders>
              <w:top w:val="single" w:sz="12" w:space="0" w:color="auto"/>
              <w:bottom w:val="single" w:sz="12" w:space="0" w:color="auto"/>
            </w:tcBorders>
          </w:tcPr>
          <w:p w14:paraId="03B302BB" w14:textId="77777777" w:rsidR="007414E4" w:rsidRPr="00B20488" w:rsidRDefault="007414E4" w:rsidP="005A2ED5">
            <w:pPr>
              <w:jc w:val="center"/>
              <w:rPr>
                <w:rFonts w:ascii="AR CENA" w:hAnsi="AR CENA" w:cs="Arial"/>
                <w:b/>
                <w:sz w:val="27"/>
                <w:szCs w:val="24"/>
              </w:rPr>
            </w:pPr>
            <w:r w:rsidRPr="00B20488">
              <w:rPr>
                <w:rFonts w:ascii="AR CENA" w:hAnsi="AR CENA" w:cs="Arial"/>
                <w:sz w:val="27"/>
                <w:szCs w:val="24"/>
              </w:rPr>
              <w:t>Purpose</w:t>
            </w:r>
          </w:p>
        </w:tc>
        <w:tc>
          <w:tcPr>
            <w:tcW w:w="3112" w:type="dxa"/>
            <w:tcBorders>
              <w:top w:val="single" w:sz="12" w:space="0" w:color="auto"/>
              <w:bottom w:val="single" w:sz="12" w:space="0" w:color="auto"/>
            </w:tcBorders>
          </w:tcPr>
          <w:p w14:paraId="057C6853" w14:textId="77777777" w:rsidR="007414E4" w:rsidRPr="00B20488" w:rsidRDefault="007414E4" w:rsidP="005A2ED5">
            <w:pPr>
              <w:jc w:val="center"/>
              <w:rPr>
                <w:rFonts w:ascii="AR CENA" w:hAnsi="AR CENA" w:cs="Arial"/>
                <w:sz w:val="27"/>
                <w:szCs w:val="24"/>
              </w:rPr>
            </w:pPr>
            <w:r w:rsidRPr="00B20488">
              <w:rPr>
                <w:rFonts w:ascii="AR CENA" w:hAnsi="AR CENA" w:cs="Arial"/>
                <w:sz w:val="27"/>
                <w:szCs w:val="24"/>
              </w:rPr>
              <w:t>Variables</w:t>
            </w:r>
          </w:p>
        </w:tc>
      </w:tr>
      <w:tr w:rsidR="007414E4" w:rsidRPr="00B20488" w14:paraId="4C4D86A4" w14:textId="77777777" w:rsidTr="00953275">
        <w:trPr>
          <w:jc w:val="center"/>
        </w:trPr>
        <w:tc>
          <w:tcPr>
            <w:tcW w:w="2689" w:type="dxa"/>
            <w:tcBorders>
              <w:top w:val="single" w:sz="12" w:space="0" w:color="auto"/>
            </w:tcBorders>
            <w:vAlign w:val="center"/>
          </w:tcPr>
          <w:p w14:paraId="6D61777F" w14:textId="77777777" w:rsidR="007414E4" w:rsidRPr="00B20488" w:rsidRDefault="007414E4" w:rsidP="00953275">
            <w:pPr>
              <w:jc w:val="center"/>
              <w:rPr>
                <w:rFonts w:ascii="AR CENA" w:hAnsi="AR CENA" w:cs="Arial"/>
                <w:sz w:val="27"/>
                <w:szCs w:val="24"/>
              </w:rPr>
            </w:pPr>
            <w:r w:rsidRPr="00B20488">
              <w:rPr>
                <w:rFonts w:ascii="AR CENA" w:hAnsi="AR CENA" w:cs="Arial"/>
                <w:sz w:val="27"/>
                <w:szCs w:val="24"/>
              </w:rPr>
              <w:t xml:space="preserve">Sub </w:t>
            </w:r>
            <w:proofErr w:type="spellStart"/>
            <w:r w:rsidRPr="00B20488">
              <w:rPr>
                <w:rFonts w:ascii="AR CENA" w:hAnsi="AR CENA" w:cs="Arial"/>
                <w:sz w:val="27"/>
                <w:szCs w:val="24"/>
              </w:rPr>
              <w:t>CreateTables_Click</w:t>
            </w:r>
            <w:proofErr w:type="spellEnd"/>
          </w:p>
        </w:tc>
        <w:tc>
          <w:tcPr>
            <w:tcW w:w="4394" w:type="dxa"/>
            <w:tcBorders>
              <w:top w:val="single" w:sz="12" w:space="0" w:color="auto"/>
            </w:tcBorders>
            <w:vAlign w:val="center"/>
          </w:tcPr>
          <w:p w14:paraId="4F3226A4" w14:textId="77777777" w:rsidR="007414E4" w:rsidRPr="00B20488" w:rsidRDefault="007414E4" w:rsidP="00953275">
            <w:pPr>
              <w:rPr>
                <w:rFonts w:ascii="AR CENA" w:hAnsi="AR CENA" w:cs="Arial"/>
                <w:sz w:val="27"/>
                <w:szCs w:val="24"/>
              </w:rPr>
            </w:pPr>
            <w:r w:rsidRPr="00B20488">
              <w:rPr>
                <w:rFonts w:ascii="AR CENA" w:hAnsi="AR CENA" w:cs="Arial"/>
                <w:sz w:val="27"/>
                <w:szCs w:val="24"/>
              </w:rPr>
              <w:t>When the Create tables button is clicked this procedure will create the required tables in the database</w:t>
            </w:r>
          </w:p>
        </w:tc>
        <w:tc>
          <w:tcPr>
            <w:tcW w:w="3112" w:type="dxa"/>
            <w:tcBorders>
              <w:top w:val="single" w:sz="12" w:space="0" w:color="auto"/>
            </w:tcBorders>
            <w:vAlign w:val="center"/>
          </w:tcPr>
          <w:p w14:paraId="520143CF" w14:textId="77777777" w:rsidR="007414E4" w:rsidRPr="00B20488" w:rsidRDefault="007414E4" w:rsidP="00BB3D39">
            <w:pPr>
              <w:rPr>
                <w:rFonts w:ascii="AR CENA" w:hAnsi="AR CENA" w:cs="Arial"/>
                <w:sz w:val="27"/>
                <w:szCs w:val="24"/>
              </w:rPr>
            </w:pPr>
            <w:proofErr w:type="spellStart"/>
            <w:r w:rsidRPr="00B20488">
              <w:rPr>
                <w:rFonts w:ascii="AR CENA" w:hAnsi="AR CENA" w:cs="Arial"/>
                <w:sz w:val="27"/>
                <w:szCs w:val="24"/>
              </w:rPr>
              <w:t>dbconnectstring</w:t>
            </w:r>
            <w:proofErr w:type="spellEnd"/>
          </w:p>
          <w:p w14:paraId="15933B10" w14:textId="77777777" w:rsidR="007414E4" w:rsidRPr="00B20488" w:rsidRDefault="007414E4" w:rsidP="00BB3D39">
            <w:pPr>
              <w:rPr>
                <w:rFonts w:ascii="AR CENA" w:hAnsi="AR CENA" w:cs="Arial"/>
                <w:sz w:val="27"/>
                <w:szCs w:val="24"/>
              </w:rPr>
            </w:pPr>
            <w:proofErr w:type="spellStart"/>
            <w:r w:rsidRPr="00B20488">
              <w:rPr>
                <w:rFonts w:ascii="AR CENA" w:hAnsi="AR CENA" w:cs="Arial"/>
                <w:sz w:val="27"/>
                <w:szCs w:val="24"/>
              </w:rPr>
              <w:t>filepath</w:t>
            </w:r>
            <w:proofErr w:type="spellEnd"/>
          </w:p>
        </w:tc>
      </w:tr>
      <w:tr w:rsidR="007414E4" w:rsidRPr="00B20488" w14:paraId="24BBB993" w14:textId="77777777" w:rsidTr="00953275">
        <w:trPr>
          <w:jc w:val="center"/>
        </w:trPr>
        <w:tc>
          <w:tcPr>
            <w:tcW w:w="2689" w:type="dxa"/>
            <w:vAlign w:val="center"/>
          </w:tcPr>
          <w:p w14:paraId="55331366" w14:textId="77777777" w:rsidR="007414E4" w:rsidRPr="00B20488" w:rsidRDefault="007414E4" w:rsidP="00953275">
            <w:pPr>
              <w:jc w:val="center"/>
              <w:rPr>
                <w:rFonts w:ascii="AR CENA" w:hAnsi="AR CENA" w:cs="Arial"/>
                <w:sz w:val="27"/>
                <w:szCs w:val="24"/>
              </w:rPr>
            </w:pPr>
            <w:r w:rsidRPr="00B20488">
              <w:rPr>
                <w:rFonts w:ascii="AR CENA" w:hAnsi="AR CENA" w:cs="Arial"/>
                <w:sz w:val="27"/>
                <w:szCs w:val="24"/>
              </w:rPr>
              <w:t xml:space="preserve">Sub </w:t>
            </w:r>
            <w:proofErr w:type="spellStart"/>
            <w:r w:rsidRPr="00B20488">
              <w:rPr>
                <w:rFonts w:ascii="AR CENA" w:hAnsi="AR CENA" w:cs="Arial"/>
                <w:sz w:val="27"/>
                <w:szCs w:val="24"/>
              </w:rPr>
              <w:t>CreateCustomerTable</w:t>
            </w:r>
            <w:proofErr w:type="spellEnd"/>
          </w:p>
        </w:tc>
        <w:tc>
          <w:tcPr>
            <w:tcW w:w="4394" w:type="dxa"/>
            <w:vAlign w:val="center"/>
          </w:tcPr>
          <w:p w14:paraId="237C1762" w14:textId="77777777" w:rsidR="007414E4" w:rsidRPr="00B20488" w:rsidRDefault="007414E4" w:rsidP="00953275">
            <w:pPr>
              <w:rPr>
                <w:rFonts w:ascii="AR CENA" w:hAnsi="AR CENA" w:cs="Arial"/>
                <w:sz w:val="27"/>
                <w:szCs w:val="24"/>
              </w:rPr>
            </w:pPr>
            <w:r w:rsidRPr="00B20488">
              <w:rPr>
                <w:rFonts w:ascii="AR CENA" w:hAnsi="AR CENA" w:cs="Arial"/>
                <w:sz w:val="27"/>
                <w:szCs w:val="24"/>
              </w:rPr>
              <w:t xml:space="preserve">Creates the customer table in the database when called by </w:t>
            </w:r>
            <w:proofErr w:type="spellStart"/>
            <w:r w:rsidRPr="00B20488">
              <w:rPr>
                <w:rFonts w:ascii="AR CENA" w:hAnsi="AR CENA" w:cs="Arial"/>
                <w:sz w:val="27"/>
                <w:szCs w:val="24"/>
              </w:rPr>
              <w:t>CreateTables</w:t>
            </w:r>
            <w:proofErr w:type="spellEnd"/>
          </w:p>
        </w:tc>
        <w:tc>
          <w:tcPr>
            <w:tcW w:w="3112" w:type="dxa"/>
          </w:tcPr>
          <w:p w14:paraId="6A99D095" w14:textId="77777777" w:rsidR="007414E4" w:rsidRPr="00B20488" w:rsidRDefault="007414E4" w:rsidP="005A2ED5">
            <w:pPr>
              <w:rPr>
                <w:rFonts w:ascii="AR CENA" w:hAnsi="AR CENA" w:cs="Arial"/>
                <w:sz w:val="27"/>
                <w:szCs w:val="24"/>
              </w:rPr>
            </w:pPr>
            <w:r w:rsidRPr="00B20488">
              <w:rPr>
                <w:rFonts w:ascii="AR CENA" w:hAnsi="AR CENA" w:cs="Arial"/>
                <w:sz w:val="27"/>
                <w:szCs w:val="24"/>
              </w:rPr>
              <w:t>Con</w:t>
            </w:r>
          </w:p>
          <w:p w14:paraId="29E3D6FF"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cmd</w:t>
            </w:r>
            <w:proofErr w:type="spellEnd"/>
          </w:p>
        </w:tc>
      </w:tr>
      <w:tr w:rsidR="007414E4" w:rsidRPr="00B20488" w14:paraId="3454C90E" w14:textId="77777777" w:rsidTr="00953275">
        <w:trPr>
          <w:jc w:val="center"/>
        </w:trPr>
        <w:tc>
          <w:tcPr>
            <w:tcW w:w="2689" w:type="dxa"/>
            <w:vAlign w:val="center"/>
          </w:tcPr>
          <w:p w14:paraId="50CAF413" w14:textId="77777777" w:rsidR="007414E4" w:rsidRPr="00B20488" w:rsidRDefault="007414E4" w:rsidP="00953275">
            <w:pPr>
              <w:jc w:val="center"/>
              <w:rPr>
                <w:rFonts w:ascii="AR CENA" w:hAnsi="AR CENA" w:cs="Arial"/>
                <w:sz w:val="27"/>
                <w:szCs w:val="24"/>
              </w:rPr>
            </w:pPr>
            <w:r w:rsidRPr="00B20488">
              <w:rPr>
                <w:rFonts w:ascii="AR CENA" w:hAnsi="AR CENA" w:cs="Arial"/>
                <w:sz w:val="27"/>
                <w:szCs w:val="24"/>
              </w:rPr>
              <w:t xml:space="preserve">Sub </w:t>
            </w:r>
            <w:proofErr w:type="spellStart"/>
            <w:r w:rsidRPr="00B20488">
              <w:rPr>
                <w:rFonts w:ascii="AR CENA" w:hAnsi="AR CENA" w:cs="Arial"/>
                <w:sz w:val="27"/>
                <w:szCs w:val="24"/>
              </w:rPr>
              <w:t>CreateOrdersTable</w:t>
            </w:r>
            <w:proofErr w:type="spellEnd"/>
          </w:p>
        </w:tc>
        <w:tc>
          <w:tcPr>
            <w:tcW w:w="4394" w:type="dxa"/>
            <w:vAlign w:val="center"/>
          </w:tcPr>
          <w:p w14:paraId="1502552C" w14:textId="77777777" w:rsidR="007414E4" w:rsidRPr="00B20488" w:rsidRDefault="007414E4" w:rsidP="00953275">
            <w:pPr>
              <w:rPr>
                <w:rFonts w:ascii="AR CENA" w:hAnsi="AR CENA" w:cs="Arial"/>
                <w:sz w:val="27"/>
                <w:szCs w:val="24"/>
              </w:rPr>
            </w:pPr>
            <w:r w:rsidRPr="00B20488">
              <w:rPr>
                <w:rFonts w:ascii="AR CENA" w:hAnsi="AR CENA" w:cs="Arial"/>
                <w:sz w:val="27"/>
                <w:szCs w:val="24"/>
              </w:rPr>
              <w:t xml:space="preserve">Creates the Orders table in the database when called by </w:t>
            </w:r>
            <w:proofErr w:type="spellStart"/>
            <w:r w:rsidRPr="00B20488">
              <w:rPr>
                <w:rFonts w:ascii="AR CENA" w:hAnsi="AR CENA" w:cs="Arial"/>
                <w:sz w:val="27"/>
                <w:szCs w:val="24"/>
              </w:rPr>
              <w:t>CreateTables</w:t>
            </w:r>
            <w:proofErr w:type="spellEnd"/>
          </w:p>
        </w:tc>
        <w:tc>
          <w:tcPr>
            <w:tcW w:w="3112" w:type="dxa"/>
          </w:tcPr>
          <w:p w14:paraId="158A2B6A" w14:textId="77777777" w:rsidR="007414E4" w:rsidRPr="00B20488" w:rsidRDefault="007414E4" w:rsidP="005A2ED5">
            <w:pPr>
              <w:rPr>
                <w:rFonts w:ascii="AR CENA" w:hAnsi="AR CENA" w:cs="Arial"/>
                <w:sz w:val="27"/>
                <w:szCs w:val="24"/>
              </w:rPr>
            </w:pPr>
            <w:r w:rsidRPr="00B20488">
              <w:rPr>
                <w:rFonts w:ascii="AR CENA" w:hAnsi="AR CENA" w:cs="Arial"/>
                <w:sz w:val="27"/>
                <w:szCs w:val="24"/>
              </w:rPr>
              <w:t>Con</w:t>
            </w:r>
          </w:p>
          <w:p w14:paraId="70B03E59"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cmd</w:t>
            </w:r>
            <w:proofErr w:type="spellEnd"/>
          </w:p>
        </w:tc>
      </w:tr>
      <w:tr w:rsidR="007414E4" w:rsidRPr="00B20488" w14:paraId="49A08BAA" w14:textId="77777777" w:rsidTr="00953275">
        <w:trPr>
          <w:jc w:val="center"/>
        </w:trPr>
        <w:tc>
          <w:tcPr>
            <w:tcW w:w="2689" w:type="dxa"/>
            <w:vAlign w:val="center"/>
          </w:tcPr>
          <w:p w14:paraId="33B1E724" w14:textId="77777777" w:rsidR="007414E4" w:rsidRPr="00B20488" w:rsidRDefault="007414E4" w:rsidP="00953275">
            <w:pPr>
              <w:jc w:val="center"/>
              <w:rPr>
                <w:rFonts w:ascii="AR CENA" w:hAnsi="AR CENA" w:cs="Arial"/>
                <w:sz w:val="27"/>
                <w:szCs w:val="24"/>
              </w:rPr>
            </w:pPr>
            <w:r w:rsidRPr="00B20488">
              <w:rPr>
                <w:rFonts w:ascii="AR CENA" w:hAnsi="AR CENA" w:cs="Arial"/>
                <w:sz w:val="27"/>
                <w:szCs w:val="24"/>
              </w:rPr>
              <w:t xml:space="preserve">Sub </w:t>
            </w:r>
            <w:proofErr w:type="spellStart"/>
            <w:r w:rsidRPr="00B20488">
              <w:rPr>
                <w:rFonts w:ascii="AR CENA" w:hAnsi="AR CENA" w:cs="Arial"/>
                <w:sz w:val="27"/>
                <w:szCs w:val="24"/>
              </w:rPr>
              <w:t>SaveFilepath</w:t>
            </w:r>
            <w:proofErr w:type="spellEnd"/>
          </w:p>
        </w:tc>
        <w:tc>
          <w:tcPr>
            <w:tcW w:w="4394" w:type="dxa"/>
            <w:vAlign w:val="center"/>
          </w:tcPr>
          <w:p w14:paraId="4AFD2DBD" w14:textId="77777777" w:rsidR="007414E4" w:rsidRPr="00B20488" w:rsidRDefault="007414E4" w:rsidP="00953275">
            <w:pPr>
              <w:rPr>
                <w:rFonts w:ascii="AR CENA" w:hAnsi="AR CENA" w:cs="Arial"/>
                <w:sz w:val="27"/>
                <w:szCs w:val="24"/>
              </w:rPr>
            </w:pPr>
            <w:r w:rsidRPr="00B20488">
              <w:rPr>
                <w:rFonts w:ascii="AR CENA" w:hAnsi="AR CENA" w:cs="Arial"/>
                <w:sz w:val="27"/>
                <w:szCs w:val="24"/>
              </w:rPr>
              <w:t xml:space="preserve">This procedure writes the text file to the location specified by the function </w:t>
            </w:r>
            <w:proofErr w:type="spellStart"/>
            <w:r w:rsidRPr="00B20488">
              <w:rPr>
                <w:rFonts w:ascii="AR CENA" w:hAnsi="AR CENA" w:cs="Arial"/>
                <w:sz w:val="27"/>
                <w:szCs w:val="24"/>
              </w:rPr>
              <w:t>RetrieveDirectory</w:t>
            </w:r>
            <w:proofErr w:type="spellEnd"/>
          </w:p>
        </w:tc>
        <w:tc>
          <w:tcPr>
            <w:tcW w:w="3112" w:type="dxa"/>
          </w:tcPr>
          <w:p w14:paraId="6DD08772"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Filepath</w:t>
            </w:r>
            <w:proofErr w:type="spellEnd"/>
            <w:r w:rsidRPr="00B20488">
              <w:rPr>
                <w:rFonts w:ascii="AR CENA" w:hAnsi="AR CENA" w:cs="Arial"/>
                <w:sz w:val="27"/>
                <w:szCs w:val="24"/>
              </w:rPr>
              <w:t xml:space="preserve"> (parameter passed)</w:t>
            </w:r>
          </w:p>
          <w:p w14:paraId="73E90DCE"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Textfiledir</w:t>
            </w:r>
            <w:proofErr w:type="spellEnd"/>
            <w:r w:rsidRPr="00B20488">
              <w:rPr>
                <w:rFonts w:ascii="AR CENA" w:hAnsi="AR CENA" w:cs="Arial"/>
                <w:sz w:val="27"/>
                <w:szCs w:val="24"/>
              </w:rPr>
              <w:t xml:space="preserve"> (parameter passed)</w:t>
            </w:r>
          </w:p>
          <w:p w14:paraId="4EC39F88"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Textfilepath</w:t>
            </w:r>
            <w:proofErr w:type="spellEnd"/>
          </w:p>
          <w:p w14:paraId="41CBFC72"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objwriter</w:t>
            </w:r>
            <w:proofErr w:type="spellEnd"/>
          </w:p>
        </w:tc>
      </w:tr>
      <w:tr w:rsidR="007414E4" w:rsidRPr="00B20488" w14:paraId="3408B607" w14:textId="77777777" w:rsidTr="00953275">
        <w:trPr>
          <w:jc w:val="center"/>
        </w:trPr>
        <w:tc>
          <w:tcPr>
            <w:tcW w:w="2689" w:type="dxa"/>
            <w:vAlign w:val="center"/>
          </w:tcPr>
          <w:p w14:paraId="2F1AC1F7" w14:textId="77777777" w:rsidR="007414E4" w:rsidRPr="00B20488" w:rsidRDefault="007414E4" w:rsidP="00953275">
            <w:pPr>
              <w:jc w:val="center"/>
              <w:rPr>
                <w:rFonts w:ascii="AR CENA" w:hAnsi="AR CENA" w:cs="Arial"/>
                <w:sz w:val="27"/>
                <w:szCs w:val="24"/>
              </w:rPr>
            </w:pPr>
            <w:r w:rsidRPr="00B20488">
              <w:rPr>
                <w:rFonts w:ascii="AR CENA" w:hAnsi="AR CENA" w:cs="Arial"/>
                <w:sz w:val="27"/>
                <w:szCs w:val="24"/>
              </w:rPr>
              <w:t xml:space="preserve">Function </w:t>
            </w:r>
            <w:proofErr w:type="spellStart"/>
            <w:r w:rsidRPr="00B20488">
              <w:rPr>
                <w:rFonts w:ascii="AR CENA" w:hAnsi="AR CENA" w:cs="Arial"/>
                <w:sz w:val="27"/>
                <w:szCs w:val="24"/>
              </w:rPr>
              <w:t>Retrievedirectory</w:t>
            </w:r>
            <w:proofErr w:type="spellEnd"/>
          </w:p>
        </w:tc>
        <w:tc>
          <w:tcPr>
            <w:tcW w:w="4394" w:type="dxa"/>
            <w:vAlign w:val="center"/>
          </w:tcPr>
          <w:p w14:paraId="308FE5F7" w14:textId="77777777" w:rsidR="007414E4" w:rsidRPr="00B20488" w:rsidRDefault="007414E4" w:rsidP="00953275">
            <w:pPr>
              <w:rPr>
                <w:rFonts w:ascii="AR CENA" w:hAnsi="AR CENA" w:cs="Arial"/>
                <w:sz w:val="27"/>
                <w:szCs w:val="24"/>
              </w:rPr>
            </w:pPr>
            <w:r w:rsidRPr="00B20488">
              <w:rPr>
                <w:rFonts w:ascii="AR CENA" w:hAnsi="AR CENA" w:cs="Arial"/>
                <w:sz w:val="27"/>
                <w:szCs w:val="24"/>
              </w:rPr>
              <w:t xml:space="preserve">This function calculates from the entered </w:t>
            </w:r>
            <w:proofErr w:type="spellStart"/>
            <w:r w:rsidRPr="00B20488">
              <w:rPr>
                <w:rFonts w:ascii="AR CENA" w:hAnsi="AR CENA" w:cs="Arial"/>
                <w:sz w:val="27"/>
                <w:szCs w:val="24"/>
              </w:rPr>
              <w:t>filepath</w:t>
            </w:r>
            <w:proofErr w:type="spellEnd"/>
            <w:r w:rsidRPr="00B20488">
              <w:rPr>
                <w:rFonts w:ascii="AR CENA" w:hAnsi="AR CENA" w:cs="Arial"/>
                <w:sz w:val="27"/>
                <w:szCs w:val="24"/>
              </w:rPr>
              <w:t xml:space="preserve"> of the database, the directory where the text file is to be stored (same directory as the database)</w:t>
            </w:r>
            <w:r w:rsidR="00886940" w:rsidRPr="00B20488">
              <w:rPr>
                <w:rFonts w:ascii="AR CENA" w:hAnsi="AR CENA" w:cs="Arial"/>
                <w:sz w:val="27"/>
                <w:szCs w:val="24"/>
              </w:rPr>
              <w:t xml:space="preserve">.  </w:t>
            </w:r>
            <w:r w:rsidRPr="00B20488">
              <w:rPr>
                <w:rFonts w:ascii="AR CENA" w:hAnsi="AR CENA" w:cs="Arial"/>
                <w:sz w:val="27"/>
                <w:szCs w:val="24"/>
              </w:rPr>
              <w:t xml:space="preserve">It returns the directory path to </w:t>
            </w:r>
            <w:proofErr w:type="spellStart"/>
            <w:r w:rsidRPr="00B20488">
              <w:rPr>
                <w:rFonts w:ascii="AR CENA" w:hAnsi="AR CENA" w:cs="Arial"/>
                <w:sz w:val="27"/>
                <w:szCs w:val="24"/>
              </w:rPr>
              <w:t>CreateTables</w:t>
            </w:r>
            <w:proofErr w:type="spellEnd"/>
            <w:r w:rsidRPr="00B20488">
              <w:rPr>
                <w:rFonts w:ascii="AR CENA" w:hAnsi="AR CENA" w:cs="Arial"/>
                <w:sz w:val="27"/>
                <w:szCs w:val="24"/>
              </w:rPr>
              <w:t xml:space="preserve"> and is used in </w:t>
            </w:r>
            <w:proofErr w:type="spellStart"/>
            <w:r w:rsidRPr="00B20488">
              <w:rPr>
                <w:rFonts w:ascii="AR CENA" w:hAnsi="AR CENA" w:cs="Arial"/>
                <w:sz w:val="27"/>
                <w:szCs w:val="24"/>
              </w:rPr>
              <w:t>SaveFilepath</w:t>
            </w:r>
            <w:proofErr w:type="spellEnd"/>
            <w:r w:rsidRPr="00B20488">
              <w:rPr>
                <w:rFonts w:ascii="AR CENA" w:hAnsi="AR CENA" w:cs="Arial"/>
                <w:sz w:val="27"/>
                <w:szCs w:val="24"/>
              </w:rPr>
              <w:t>.</w:t>
            </w:r>
          </w:p>
        </w:tc>
        <w:tc>
          <w:tcPr>
            <w:tcW w:w="3112" w:type="dxa"/>
          </w:tcPr>
          <w:p w14:paraId="1B760847"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Filepath</w:t>
            </w:r>
            <w:proofErr w:type="spellEnd"/>
            <w:r w:rsidRPr="00B20488">
              <w:rPr>
                <w:rFonts w:ascii="AR CENA" w:hAnsi="AR CENA" w:cs="Arial"/>
                <w:sz w:val="27"/>
                <w:szCs w:val="24"/>
              </w:rPr>
              <w:t xml:space="preserve"> (parameter passed)</w:t>
            </w:r>
          </w:p>
          <w:p w14:paraId="1A285394" w14:textId="77777777" w:rsidR="007414E4" w:rsidRPr="00B20488" w:rsidRDefault="007414E4" w:rsidP="005A2ED5">
            <w:pPr>
              <w:rPr>
                <w:rFonts w:ascii="AR CENA" w:hAnsi="AR CENA" w:cs="Arial"/>
                <w:sz w:val="27"/>
                <w:szCs w:val="24"/>
              </w:rPr>
            </w:pPr>
            <w:r w:rsidRPr="00B20488">
              <w:rPr>
                <w:rFonts w:ascii="AR CENA" w:hAnsi="AR CENA" w:cs="Arial"/>
                <w:sz w:val="27"/>
                <w:szCs w:val="24"/>
              </w:rPr>
              <w:t>Directory(array)</w:t>
            </w:r>
          </w:p>
          <w:p w14:paraId="181B08B2" w14:textId="77777777" w:rsidR="007414E4" w:rsidRPr="00B20488" w:rsidRDefault="007414E4" w:rsidP="005A2ED5">
            <w:pPr>
              <w:rPr>
                <w:rFonts w:ascii="AR CENA" w:hAnsi="AR CENA" w:cs="Arial"/>
                <w:sz w:val="27"/>
                <w:szCs w:val="24"/>
              </w:rPr>
            </w:pPr>
            <w:r w:rsidRPr="00B20488">
              <w:rPr>
                <w:rFonts w:ascii="AR CENA" w:hAnsi="AR CENA" w:cs="Arial"/>
                <w:sz w:val="27"/>
                <w:szCs w:val="24"/>
              </w:rPr>
              <w:t>Count</w:t>
            </w:r>
          </w:p>
          <w:p w14:paraId="6029436B" w14:textId="77777777" w:rsidR="007414E4" w:rsidRPr="00B20488" w:rsidRDefault="007414E4" w:rsidP="005A2ED5">
            <w:pPr>
              <w:rPr>
                <w:rFonts w:ascii="AR CENA" w:hAnsi="AR CENA" w:cs="Arial"/>
                <w:sz w:val="27"/>
                <w:szCs w:val="24"/>
              </w:rPr>
            </w:pPr>
            <w:r w:rsidRPr="00B20488">
              <w:rPr>
                <w:rFonts w:ascii="AR CENA" w:hAnsi="AR CENA" w:cs="Arial"/>
                <w:sz w:val="27"/>
                <w:szCs w:val="24"/>
              </w:rPr>
              <w:t>Count2</w:t>
            </w:r>
          </w:p>
          <w:p w14:paraId="2A0C46E6" w14:textId="77777777" w:rsidR="007414E4" w:rsidRPr="00B20488" w:rsidRDefault="007414E4" w:rsidP="005A2ED5">
            <w:pPr>
              <w:rPr>
                <w:rFonts w:ascii="AR CENA" w:hAnsi="AR CENA" w:cs="Arial"/>
                <w:sz w:val="27"/>
                <w:szCs w:val="24"/>
              </w:rPr>
            </w:pPr>
            <w:proofErr w:type="spellStart"/>
            <w:r w:rsidRPr="00B20488">
              <w:rPr>
                <w:rFonts w:ascii="AR CENA" w:hAnsi="AR CENA" w:cs="Arial"/>
                <w:sz w:val="27"/>
                <w:szCs w:val="24"/>
              </w:rPr>
              <w:t>dirpath</w:t>
            </w:r>
            <w:proofErr w:type="spellEnd"/>
          </w:p>
        </w:tc>
      </w:tr>
    </w:tbl>
    <w:p w14:paraId="4D3C0787" w14:textId="77777777" w:rsidR="007414E4" w:rsidRPr="00B20488" w:rsidRDefault="007414E4" w:rsidP="005A2ED5">
      <w:pPr>
        <w:rPr>
          <w:rFonts w:ascii="Calibri" w:hAnsi="Calibri" w:cs="Arial"/>
          <w:b/>
          <w:sz w:val="18"/>
          <w:szCs w:val="36"/>
        </w:rPr>
      </w:pPr>
    </w:p>
    <w:p w14:paraId="12F9AFD8" w14:textId="77777777" w:rsidR="007414E4" w:rsidRPr="00B20488" w:rsidRDefault="007414E4" w:rsidP="00C159F6">
      <w:pPr>
        <w:pStyle w:val="h1alt2"/>
      </w:pPr>
      <w:r w:rsidRPr="00B20488">
        <w:t>How your project will be marked</w:t>
      </w:r>
    </w:p>
    <w:p w14:paraId="0FDBB73B"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The AQA specification lists the required skills for each mark band and you should consult this alongside this guide to ensure that your project has the desired technical competence</w:t>
      </w:r>
      <w:r w:rsidR="00886940" w:rsidRPr="00B20488">
        <w:rPr>
          <w:rFonts w:ascii="Segoe UI" w:hAnsi="Segoe UI" w:cs="Arial"/>
          <w:sz w:val="21"/>
          <w:szCs w:val="24"/>
        </w:rPr>
        <w:t xml:space="preserve">.  </w:t>
      </w:r>
    </w:p>
    <w:p w14:paraId="7B110A07" w14:textId="77777777" w:rsidR="007414E4" w:rsidRPr="00B20488" w:rsidRDefault="007414E4" w:rsidP="005A2ED5">
      <w:pPr>
        <w:jc w:val="center"/>
        <w:rPr>
          <w:rFonts w:ascii="Segoe UI" w:hAnsi="Segoe UI" w:cs="Arial"/>
          <w:sz w:val="21"/>
        </w:rPr>
      </w:pPr>
    </w:p>
    <w:p w14:paraId="57BAA634" w14:textId="77777777" w:rsidR="00470E6A" w:rsidRPr="00B20488" w:rsidRDefault="00470E6A">
      <w:pPr>
        <w:rPr>
          <w:rFonts w:ascii="Myriad Pro" w:eastAsiaTheme="majorEastAsia" w:hAnsi="Myriad Pro" w:cstheme="majorBidi"/>
          <w:b/>
          <w:i/>
          <w:color w:val="000000" w:themeColor="text1"/>
          <w:sz w:val="36"/>
          <w:szCs w:val="60"/>
        </w:rPr>
      </w:pPr>
      <w:r w:rsidRPr="00B20488">
        <w:rPr>
          <w:i/>
        </w:rPr>
        <w:br w:type="page"/>
      </w:r>
    </w:p>
    <w:p w14:paraId="2E86F5E1" w14:textId="77777777" w:rsidR="00FC5737" w:rsidRPr="00B20488" w:rsidRDefault="00FC5737" w:rsidP="00FC5737">
      <w:pPr>
        <w:pStyle w:val="alpha"/>
      </w:pPr>
      <w:bookmarkStart w:id="41" w:name="_Toc500405963"/>
      <w:r w:rsidRPr="00B20488">
        <w:rPr>
          <w:i/>
        </w:rPr>
        <w:lastRenderedPageBreak/>
        <w:t xml:space="preserve">Technical Solution: </w:t>
      </w:r>
      <w:r w:rsidRPr="00B20488">
        <w:t>Evidence Checklist</w:t>
      </w:r>
      <w:bookmarkEnd w:id="41"/>
    </w:p>
    <w:p w14:paraId="0A937C2D"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Key to the importance of sections of evidence:</w:t>
      </w:r>
    </w:p>
    <w:p w14:paraId="570F901B" w14:textId="77777777" w:rsidR="007414E4" w:rsidRPr="00B20488" w:rsidRDefault="007414E4" w:rsidP="00BB3D39">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Any item marked with an </w:t>
      </w:r>
      <w:r w:rsidRPr="00B20488">
        <w:rPr>
          <w:rFonts w:ascii="Segoe UI Semibold" w:hAnsi="Segoe UI Semibold" w:cs="Arial"/>
          <w:sz w:val="21"/>
        </w:rPr>
        <w:t>E is essential</w:t>
      </w:r>
      <w:r w:rsidRPr="00B20488">
        <w:rPr>
          <w:rFonts w:ascii="Segoe UI" w:hAnsi="Segoe UI" w:cs="Arial"/>
          <w:sz w:val="21"/>
        </w:rPr>
        <w:t xml:space="preserve"> and </w:t>
      </w:r>
      <w:r w:rsidRPr="00B20488">
        <w:rPr>
          <w:rFonts w:ascii="Segoe UI Semibold" w:hAnsi="Segoe UI Semibold" w:cs="Arial"/>
          <w:sz w:val="21"/>
        </w:rPr>
        <w:t>must be included</w:t>
      </w:r>
      <w:r w:rsidRPr="00B20488">
        <w:rPr>
          <w:rFonts w:ascii="Segoe UI" w:hAnsi="Segoe UI" w:cs="Arial"/>
          <w:sz w:val="21"/>
        </w:rPr>
        <w:t xml:space="preserve"> if you are to gain good marks in this section</w:t>
      </w:r>
    </w:p>
    <w:p w14:paraId="0B1839C6" w14:textId="77777777" w:rsidR="007414E4" w:rsidRPr="00B20488" w:rsidRDefault="007414E4" w:rsidP="00BB3D39">
      <w:pPr>
        <w:ind w:left="426" w:hanging="426"/>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 xml:space="preserve">Any item marked with a </w:t>
      </w:r>
      <w:r w:rsidRPr="00B20488">
        <w:rPr>
          <w:rFonts w:ascii="Segoe UI Semibold" w:hAnsi="Segoe UI Semibold" w:cs="Arial"/>
          <w:sz w:val="21"/>
        </w:rPr>
        <w:t>D is desirable</w:t>
      </w:r>
      <w:r w:rsidRPr="00B20488">
        <w:rPr>
          <w:rFonts w:ascii="Segoe UI" w:hAnsi="Segoe UI" w:cs="Arial"/>
          <w:sz w:val="21"/>
        </w:rPr>
        <w:t xml:space="preserve"> and </w:t>
      </w:r>
      <w:r w:rsidRPr="00B20488">
        <w:rPr>
          <w:rFonts w:ascii="Segoe UI Semibold" w:hAnsi="Segoe UI Semibold" w:cs="Arial"/>
          <w:sz w:val="21"/>
        </w:rPr>
        <w:t xml:space="preserve">should be included, </w:t>
      </w:r>
      <w:r w:rsidRPr="00B20488">
        <w:rPr>
          <w:rFonts w:ascii="Segoe UI" w:hAnsi="Segoe UI" w:cs="Arial"/>
          <w:sz w:val="21"/>
        </w:rPr>
        <w:t>it will help to gain good marks but is not always essential</w:t>
      </w:r>
    </w:p>
    <w:p w14:paraId="3B6D0BDD" w14:textId="77777777" w:rsidR="007414E4" w:rsidRPr="00B20488" w:rsidRDefault="007414E4" w:rsidP="00BB3D39">
      <w:pPr>
        <w:ind w:left="426" w:hanging="426"/>
        <w:rPr>
          <w:rFonts w:ascii="Segoe UI" w:hAnsi="Segoe UI" w:cs="Arial"/>
          <w:sz w:val="21"/>
          <w:szCs w:val="24"/>
        </w:rPr>
      </w:pPr>
      <w:r w:rsidRPr="00B20488">
        <w:rPr>
          <w:rFonts w:ascii="Symbol" w:hAnsi="Symbol" w:cs="Arial"/>
        </w:rPr>
        <w:t></w:t>
      </w:r>
      <w:r w:rsidRPr="00B20488">
        <w:rPr>
          <w:rFonts w:ascii="Symbol" w:hAnsi="Symbol" w:cs="Arial"/>
        </w:rPr>
        <w:tab/>
      </w:r>
      <w:r w:rsidRPr="00B20488">
        <w:rPr>
          <w:rFonts w:ascii="Segoe UI" w:hAnsi="Segoe UI" w:cs="Arial"/>
          <w:sz w:val="21"/>
          <w:szCs w:val="24"/>
        </w:rPr>
        <w:t xml:space="preserve">Any item marked with a </w:t>
      </w:r>
      <w:r w:rsidRPr="00B20488">
        <w:rPr>
          <w:rFonts w:ascii="Segoe UI Semibold" w:hAnsi="Segoe UI Semibold" w:cs="Arial"/>
          <w:sz w:val="21"/>
          <w:szCs w:val="24"/>
        </w:rPr>
        <w:t>C is complementary</w:t>
      </w:r>
      <w:r w:rsidR="00886940" w:rsidRPr="00B20488">
        <w:rPr>
          <w:rFonts w:ascii="Segoe UI" w:hAnsi="Segoe UI" w:cs="Arial"/>
          <w:sz w:val="21"/>
          <w:szCs w:val="24"/>
        </w:rPr>
        <w:t xml:space="preserve">.  </w:t>
      </w:r>
      <w:r w:rsidRPr="00B20488">
        <w:rPr>
          <w:rFonts w:ascii="Segoe UI" w:hAnsi="Segoe UI" w:cs="Arial"/>
          <w:sz w:val="21"/>
          <w:szCs w:val="24"/>
        </w:rPr>
        <w:t>It may help explain aspects of your project but is not essential</w:t>
      </w:r>
    </w:p>
    <w:p w14:paraId="616CFA32" w14:textId="77777777" w:rsidR="00886940" w:rsidRPr="00B20488" w:rsidRDefault="00886940" w:rsidP="00886940">
      <w:pPr>
        <w:ind w:left="720" w:hanging="720"/>
        <w:rPr>
          <w:rFonts w:ascii="Segoe UI" w:hAnsi="Segoe UI" w:cs="Arial"/>
          <w:sz w:val="21"/>
          <w:szCs w:val="24"/>
        </w:rPr>
      </w:pPr>
    </w:p>
    <w:p w14:paraId="2CC732FF"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 xml:space="preserve">Items 6 and 7 in the list are not really part of your evidence but are things you should take into account as they have an impact on how your project is marked (See </w:t>
      </w:r>
      <w:r w:rsidR="00886940" w:rsidRPr="00B20488">
        <w:rPr>
          <w:rFonts w:ascii="Segoe UI" w:hAnsi="Segoe UI" w:cs="Arial"/>
          <w:sz w:val="21"/>
          <w:szCs w:val="24"/>
        </w:rPr>
        <w:t>“</w:t>
      </w:r>
      <w:r w:rsidRPr="00B20488">
        <w:rPr>
          <w:rFonts w:ascii="Segoe UI" w:hAnsi="Segoe UI" w:cs="Arial"/>
          <w:sz w:val="21"/>
          <w:szCs w:val="24"/>
        </w:rPr>
        <w:t>Applying the Assessment Criteria</w:t>
      </w:r>
      <w:r w:rsidR="00886940" w:rsidRPr="00B20488">
        <w:rPr>
          <w:rFonts w:ascii="Segoe UI" w:hAnsi="Segoe UI" w:cs="Arial"/>
          <w:sz w:val="21"/>
          <w:szCs w:val="24"/>
        </w:rPr>
        <w:t>”</w:t>
      </w:r>
      <w:r w:rsidRPr="00B20488">
        <w:rPr>
          <w:rFonts w:ascii="Segoe UI" w:hAnsi="Segoe UI" w:cs="Arial"/>
          <w:sz w:val="21"/>
          <w:szCs w:val="24"/>
        </w:rPr>
        <w:t xml:space="preserve"> below).</w:t>
      </w:r>
    </w:p>
    <w:p w14:paraId="70FC2A83" w14:textId="77777777" w:rsidR="00886940" w:rsidRPr="00B20488" w:rsidRDefault="00886940" w:rsidP="005A2ED5">
      <w:pPr>
        <w:rPr>
          <w:rFonts w:ascii="Calibri" w:hAnsi="Calibri" w:cs="Arial"/>
          <w:sz w:val="12"/>
          <w:szCs w:val="24"/>
        </w:rPr>
      </w:pPr>
    </w:p>
    <w:tbl>
      <w:tblPr>
        <w:tblStyle w:val="ZigZag"/>
        <w:tblW w:w="5000" w:type="pct"/>
        <w:tblLook w:val="04A0" w:firstRow="1" w:lastRow="0" w:firstColumn="1" w:lastColumn="0" w:noHBand="0" w:noVBand="1"/>
      </w:tblPr>
      <w:tblGrid>
        <w:gridCol w:w="762"/>
        <w:gridCol w:w="8032"/>
        <w:gridCol w:w="1381"/>
      </w:tblGrid>
      <w:tr w:rsidR="007414E4" w:rsidRPr="00B20488" w14:paraId="407A5A98" w14:textId="77777777" w:rsidTr="00FD529F">
        <w:trPr>
          <w:cnfStyle w:val="100000000000" w:firstRow="1" w:lastRow="0" w:firstColumn="0" w:lastColumn="0" w:oddVBand="0" w:evenVBand="0" w:oddHBand="0" w:evenHBand="0" w:firstRowFirstColumn="0" w:firstRowLastColumn="0" w:lastRowFirstColumn="0" w:lastRowLastColumn="0"/>
        </w:trPr>
        <w:tc>
          <w:tcPr>
            <w:tcW w:w="762" w:type="dxa"/>
          </w:tcPr>
          <w:p w14:paraId="14F7E78B" w14:textId="77777777" w:rsidR="007414E4" w:rsidRPr="00B20488" w:rsidRDefault="007414E4" w:rsidP="005A2ED5">
            <w:pPr>
              <w:rPr>
                <w:rFonts w:ascii="Arial" w:hAnsi="Arial" w:cs="Arial"/>
              </w:rPr>
            </w:pPr>
            <w:r w:rsidRPr="00B20488">
              <w:rPr>
                <w:rFonts w:ascii="Segoe UI Semibold" w:hAnsi="Segoe UI Semibold" w:cs="Arial"/>
                <w:b w:val="0"/>
                <w:sz w:val="21"/>
              </w:rPr>
              <w:t>Item No</w:t>
            </w:r>
          </w:p>
        </w:tc>
        <w:tc>
          <w:tcPr>
            <w:tcW w:w="8032" w:type="dxa"/>
          </w:tcPr>
          <w:p w14:paraId="057A6E08" w14:textId="77777777" w:rsidR="007414E4" w:rsidRPr="00B20488" w:rsidRDefault="007414E4" w:rsidP="005A2ED5">
            <w:pPr>
              <w:rPr>
                <w:rFonts w:ascii="Arial" w:hAnsi="Arial" w:cs="Arial"/>
              </w:rPr>
            </w:pPr>
            <w:r w:rsidRPr="00B20488">
              <w:rPr>
                <w:rFonts w:ascii="Segoe UI Semibold" w:hAnsi="Segoe UI Semibold" w:cs="Arial"/>
                <w:b w:val="0"/>
                <w:sz w:val="21"/>
              </w:rPr>
              <w:t>Have you included???</w:t>
            </w:r>
          </w:p>
        </w:tc>
        <w:tc>
          <w:tcPr>
            <w:tcW w:w="1381" w:type="dxa"/>
          </w:tcPr>
          <w:p w14:paraId="44DBD4AA" w14:textId="77777777" w:rsidR="007414E4" w:rsidRPr="00B20488" w:rsidRDefault="007414E4" w:rsidP="005A2ED5">
            <w:pPr>
              <w:rPr>
                <w:rFonts w:ascii="Segoe UI Semibold" w:hAnsi="Segoe UI Semibold" w:cs="Arial"/>
                <w:b w:val="0"/>
                <w:sz w:val="21"/>
              </w:rPr>
            </w:pPr>
            <w:r w:rsidRPr="00B20488">
              <w:rPr>
                <w:rFonts w:ascii="Segoe UI Semibold" w:hAnsi="Segoe UI Semibold" w:cs="Arial"/>
                <w:b w:val="0"/>
                <w:sz w:val="21"/>
              </w:rPr>
              <w:t>Tick</w:t>
            </w:r>
          </w:p>
        </w:tc>
      </w:tr>
      <w:tr w:rsidR="007414E4" w:rsidRPr="00B20488" w14:paraId="08ACEC5E" w14:textId="77777777" w:rsidTr="00FD529F">
        <w:tc>
          <w:tcPr>
            <w:tcW w:w="762" w:type="dxa"/>
            <w:vAlign w:val="center"/>
          </w:tcPr>
          <w:p w14:paraId="30F25515" w14:textId="77777777" w:rsidR="007414E4" w:rsidRPr="00B20488" w:rsidRDefault="007414E4" w:rsidP="004D6839">
            <w:pPr>
              <w:jc w:val="center"/>
              <w:rPr>
                <w:rFonts w:ascii="Arial" w:hAnsi="Arial" w:cs="Arial"/>
              </w:rPr>
            </w:pPr>
            <w:r w:rsidRPr="00B20488">
              <w:rPr>
                <w:rFonts w:ascii="Segoe UI" w:hAnsi="Segoe UI" w:cs="Arial"/>
                <w:sz w:val="21"/>
              </w:rPr>
              <w:t>1</w:t>
            </w:r>
          </w:p>
        </w:tc>
        <w:tc>
          <w:tcPr>
            <w:tcW w:w="8032" w:type="dxa"/>
          </w:tcPr>
          <w:p w14:paraId="5BB6D4A1" w14:textId="77777777" w:rsidR="007414E4" w:rsidRPr="00B20488" w:rsidRDefault="007414E4" w:rsidP="005A2ED5">
            <w:pPr>
              <w:rPr>
                <w:rFonts w:ascii="Segoe UI Semibold" w:hAnsi="Segoe UI Semibold" w:cs="Arial"/>
                <w:sz w:val="21"/>
              </w:rPr>
            </w:pPr>
            <w:r w:rsidRPr="00B20488">
              <w:rPr>
                <w:rFonts w:ascii="Segoe UI Semibold" w:hAnsi="Segoe UI Semibold" w:cs="Arial"/>
                <w:sz w:val="21"/>
              </w:rPr>
              <w:t>For Data-Handling projects only:</w:t>
            </w:r>
          </w:p>
          <w:p w14:paraId="100801B4" w14:textId="77777777" w:rsidR="007414E4" w:rsidRPr="00B20488" w:rsidRDefault="007414E4" w:rsidP="00953275">
            <w:pPr>
              <w:ind w:left="412" w:hanging="412"/>
              <w:rPr>
                <w:rFonts w:ascii="Segoe UI" w:hAnsi="Segoe UI" w:cs="Arial"/>
                <w:sz w:val="21"/>
              </w:rPr>
            </w:pPr>
            <w:r w:rsidRPr="00B20488">
              <w:rPr>
                <w:rFonts w:ascii="Symbol" w:hAnsi="Symbol" w:cs="Arial"/>
              </w:rPr>
              <w:t></w:t>
            </w:r>
            <w:r w:rsidRPr="00B20488">
              <w:rPr>
                <w:rFonts w:ascii="Symbol" w:hAnsi="Symbol" w:cs="Arial"/>
              </w:rPr>
              <w:tab/>
            </w:r>
            <w:r w:rsidRPr="00B20488">
              <w:rPr>
                <w:rFonts w:ascii="Segoe UI" w:hAnsi="Segoe UI" w:cs="Arial"/>
                <w:sz w:val="21"/>
              </w:rPr>
              <w:t>Evidence of CREATE TABLE statements (for first run of the program)</w:t>
            </w:r>
          </w:p>
          <w:p w14:paraId="1E36085F" w14:textId="77777777" w:rsidR="007414E4" w:rsidRPr="00B20488" w:rsidRDefault="007414E4" w:rsidP="00470E6A">
            <w:pPr>
              <w:ind w:left="412" w:hanging="412"/>
              <w:rPr>
                <w:rFonts w:ascii="Arial" w:hAnsi="Arial" w:cs="Arial"/>
                <w:b/>
              </w:rPr>
            </w:pPr>
            <w:r w:rsidRPr="00B20488">
              <w:rPr>
                <w:rFonts w:ascii="Symbol" w:hAnsi="Symbol" w:cs="Arial"/>
              </w:rPr>
              <w:t></w:t>
            </w:r>
            <w:r w:rsidRPr="00B20488">
              <w:rPr>
                <w:rFonts w:ascii="Symbol" w:hAnsi="Symbol" w:cs="Arial"/>
              </w:rPr>
              <w:tab/>
            </w:r>
            <w:r w:rsidRPr="00B20488">
              <w:rPr>
                <w:rFonts w:ascii="Segoe UI" w:hAnsi="Segoe UI" w:cs="Arial"/>
                <w:sz w:val="21"/>
              </w:rPr>
              <w:t>Evidence of created tables and accurately set relationships</w:t>
            </w:r>
            <w:r w:rsidR="00470E6A" w:rsidRPr="00B20488">
              <w:rPr>
                <w:rFonts w:ascii="Segoe UI" w:hAnsi="Segoe UI" w:cs="Arial"/>
                <w:sz w:val="21"/>
              </w:rPr>
              <w:t xml:space="preserve">    </w:t>
            </w:r>
            <w:r w:rsidRPr="00B20488">
              <w:rPr>
                <w:rFonts w:ascii="Segoe UI Semibold" w:hAnsi="Segoe UI Semibold" w:cs="Arial"/>
                <w:sz w:val="21"/>
              </w:rPr>
              <w:t>[E]</w:t>
            </w:r>
            <w:r w:rsidR="00470E6A" w:rsidRPr="00B20488">
              <w:rPr>
                <w:rFonts w:ascii="Segoe UI Semibold" w:hAnsi="Segoe UI Semibold" w:cs="Arial"/>
                <w:sz w:val="21"/>
              </w:rPr>
              <w:t xml:space="preserve"> </w:t>
            </w:r>
          </w:p>
        </w:tc>
        <w:tc>
          <w:tcPr>
            <w:tcW w:w="1381" w:type="dxa"/>
            <w:vAlign w:val="center"/>
          </w:tcPr>
          <w:p w14:paraId="19EBDDE9" w14:textId="77777777" w:rsidR="007414E4" w:rsidRPr="00B20488" w:rsidRDefault="00FD529F" w:rsidP="004D6839">
            <w:pPr>
              <w:jc w:val="center"/>
              <w:rPr>
                <w:rFonts w:ascii="Calibri" w:hAnsi="Calibri" w:cs="Arial"/>
                <w:sz w:val="28"/>
                <w:szCs w:val="28"/>
              </w:rPr>
            </w:pPr>
            <w:r w:rsidRPr="00B20488">
              <w:rPr>
                <w:rFonts w:ascii="Calibri" w:hAnsi="Calibri" w:cs="Arial"/>
                <w:sz w:val="28"/>
                <w:szCs w:val="28"/>
              </w:rPr>
              <w:sym w:font="Wingdings 2" w:char="F0A3"/>
            </w:r>
          </w:p>
        </w:tc>
      </w:tr>
      <w:tr w:rsidR="00FD529F" w:rsidRPr="00B20488" w14:paraId="71D83BC7" w14:textId="77777777" w:rsidTr="00FD529F">
        <w:tc>
          <w:tcPr>
            <w:tcW w:w="762" w:type="dxa"/>
            <w:vAlign w:val="center"/>
          </w:tcPr>
          <w:p w14:paraId="6CF498E1" w14:textId="77777777" w:rsidR="00FD529F" w:rsidRPr="00B20488" w:rsidRDefault="00FD529F" w:rsidP="00FD529F">
            <w:pPr>
              <w:jc w:val="center"/>
              <w:rPr>
                <w:rFonts w:ascii="Arial" w:hAnsi="Arial" w:cs="Arial"/>
              </w:rPr>
            </w:pPr>
            <w:r w:rsidRPr="00B20488">
              <w:rPr>
                <w:rFonts w:ascii="Segoe UI" w:hAnsi="Segoe UI" w:cs="Arial"/>
                <w:sz w:val="21"/>
              </w:rPr>
              <w:t>2</w:t>
            </w:r>
          </w:p>
        </w:tc>
        <w:tc>
          <w:tcPr>
            <w:tcW w:w="8032" w:type="dxa"/>
          </w:tcPr>
          <w:p w14:paraId="7E99DB8E" w14:textId="77777777" w:rsidR="00FD529F" w:rsidRPr="00B20488" w:rsidRDefault="00FD529F" w:rsidP="00DD66D9">
            <w:pPr>
              <w:rPr>
                <w:rFonts w:ascii="Arial" w:hAnsi="Arial" w:cs="Arial"/>
                <w:b/>
              </w:rPr>
            </w:pPr>
            <w:r w:rsidRPr="00B20488">
              <w:rPr>
                <w:rFonts w:ascii="Segoe UI Semibold" w:hAnsi="Segoe UI Semibold" w:cs="Arial"/>
                <w:sz w:val="21"/>
              </w:rPr>
              <w:t>OOP Built classes (if you have them)</w:t>
            </w:r>
            <w:r w:rsidR="00DD66D9" w:rsidRPr="00B20488">
              <w:rPr>
                <w:rFonts w:ascii="Segoe UI Semibold" w:hAnsi="Segoe UI Semibold" w:cs="Arial"/>
                <w:sz w:val="21"/>
              </w:rPr>
              <w:t xml:space="preserve"> </w:t>
            </w:r>
            <w:r w:rsidRPr="00B20488">
              <w:rPr>
                <w:rFonts w:ascii="Segoe UI Semibold" w:hAnsi="Segoe UI Semibold" w:cs="Arial"/>
                <w:sz w:val="21"/>
              </w:rPr>
              <w:t>[E]</w:t>
            </w:r>
          </w:p>
        </w:tc>
        <w:tc>
          <w:tcPr>
            <w:tcW w:w="1381" w:type="dxa"/>
            <w:vAlign w:val="center"/>
          </w:tcPr>
          <w:p w14:paraId="6F88E579" w14:textId="77777777" w:rsidR="00FD529F" w:rsidRPr="00B20488" w:rsidRDefault="00FD529F" w:rsidP="00FD529F">
            <w:pPr>
              <w:jc w:val="center"/>
              <w:rPr>
                <w:sz w:val="28"/>
                <w:szCs w:val="28"/>
              </w:rPr>
            </w:pPr>
            <w:r w:rsidRPr="00B20488">
              <w:rPr>
                <w:rFonts w:ascii="Calibri" w:hAnsi="Calibri" w:cs="Arial"/>
                <w:sz w:val="28"/>
                <w:szCs w:val="28"/>
              </w:rPr>
              <w:sym w:font="Wingdings 2" w:char="F0A3"/>
            </w:r>
          </w:p>
        </w:tc>
      </w:tr>
      <w:tr w:rsidR="00FD529F" w:rsidRPr="00B20488" w14:paraId="4A91F123" w14:textId="77777777" w:rsidTr="00FD529F">
        <w:tc>
          <w:tcPr>
            <w:tcW w:w="762" w:type="dxa"/>
            <w:vAlign w:val="center"/>
          </w:tcPr>
          <w:p w14:paraId="0F7A45FF" w14:textId="77777777" w:rsidR="00FD529F" w:rsidRPr="00B20488" w:rsidRDefault="00FD529F" w:rsidP="00FD529F">
            <w:pPr>
              <w:jc w:val="center"/>
              <w:rPr>
                <w:rFonts w:ascii="Arial" w:hAnsi="Arial" w:cs="Arial"/>
              </w:rPr>
            </w:pPr>
            <w:r w:rsidRPr="00B20488">
              <w:rPr>
                <w:rFonts w:ascii="Segoe UI" w:hAnsi="Segoe UI" w:cs="Arial"/>
                <w:sz w:val="21"/>
              </w:rPr>
              <w:t>3</w:t>
            </w:r>
          </w:p>
        </w:tc>
        <w:tc>
          <w:tcPr>
            <w:tcW w:w="8032" w:type="dxa"/>
          </w:tcPr>
          <w:p w14:paraId="60DBEF1F" w14:textId="77777777" w:rsidR="00FD529F" w:rsidRPr="00B20488" w:rsidRDefault="00FD529F" w:rsidP="00DD66D9">
            <w:pPr>
              <w:rPr>
                <w:rFonts w:ascii="Arial" w:hAnsi="Arial" w:cs="Arial"/>
                <w:b/>
              </w:rPr>
            </w:pPr>
            <w:r w:rsidRPr="00B20488">
              <w:rPr>
                <w:rFonts w:ascii="Segoe UI Semibold" w:hAnsi="Segoe UI Semibold" w:cs="Arial"/>
                <w:sz w:val="21"/>
              </w:rPr>
              <w:t>Interface Screenshots</w:t>
            </w:r>
            <w:r w:rsidR="00DD66D9" w:rsidRPr="00B20488">
              <w:rPr>
                <w:rFonts w:ascii="Segoe UI Semibold" w:hAnsi="Segoe UI Semibold" w:cs="Arial"/>
                <w:sz w:val="21"/>
              </w:rPr>
              <w:t xml:space="preserve"> </w:t>
            </w:r>
            <w:r w:rsidRPr="00B20488">
              <w:rPr>
                <w:rFonts w:ascii="Segoe UI Semibold" w:hAnsi="Segoe UI Semibold" w:cs="Arial"/>
                <w:sz w:val="21"/>
              </w:rPr>
              <w:t>[D]</w:t>
            </w:r>
          </w:p>
        </w:tc>
        <w:tc>
          <w:tcPr>
            <w:tcW w:w="1381" w:type="dxa"/>
            <w:vAlign w:val="center"/>
          </w:tcPr>
          <w:p w14:paraId="70716DE6" w14:textId="77777777" w:rsidR="00FD529F" w:rsidRPr="00B20488" w:rsidRDefault="00FD529F" w:rsidP="00FD529F">
            <w:pPr>
              <w:jc w:val="center"/>
              <w:rPr>
                <w:sz w:val="28"/>
                <w:szCs w:val="28"/>
              </w:rPr>
            </w:pPr>
            <w:r w:rsidRPr="00B20488">
              <w:rPr>
                <w:rFonts w:ascii="Calibri" w:hAnsi="Calibri" w:cs="Arial"/>
                <w:sz w:val="28"/>
                <w:szCs w:val="28"/>
              </w:rPr>
              <w:sym w:font="Wingdings 2" w:char="F0A3"/>
            </w:r>
          </w:p>
        </w:tc>
      </w:tr>
      <w:tr w:rsidR="00FD529F" w:rsidRPr="00B20488" w14:paraId="05BB5592" w14:textId="77777777" w:rsidTr="00FD529F">
        <w:tc>
          <w:tcPr>
            <w:tcW w:w="762" w:type="dxa"/>
            <w:vAlign w:val="center"/>
          </w:tcPr>
          <w:p w14:paraId="5BDCAACC" w14:textId="77777777" w:rsidR="00FD529F" w:rsidRPr="00B20488" w:rsidRDefault="00FD529F" w:rsidP="00FD529F">
            <w:pPr>
              <w:jc w:val="center"/>
              <w:rPr>
                <w:rFonts w:ascii="Arial" w:hAnsi="Arial" w:cs="Arial"/>
              </w:rPr>
            </w:pPr>
            <w:r w:rsidRPr="00B20488">
              <w:rPr>
                <w:rFonts w:ascii="Segoe UI" w:hAnsi="Segoe UI" w:cs="Arial"/>
                <w:sz w:val="21"/>
              </w:rPr>
              <w:t>4</w:t>
            </w:r>
          </w:p>
        </w:tc>
        <w:tc>
          <w:tcPr>
            <w:tcW w:w="8032" w:type="dxa"/>
          </w:tcPr>
          <w:p w14:paraId="3B914135" w14:textId="77777777" w:rsidR="00FD529F" w:rsidRPr="00B20488" w:rsidRDefault="00FD529F" w:rsidP="00DD66D9">
            <w:pPr>
              <w:rPr>
                <w:rFonts w:ascii="Arial" w:hAnsi="Arial" w:cs="Arial"/>
                <w:b/>
              </w:rPr>
            </w:pPr>
            <w:r w:rsidRPr="00B20488">
              <w:rPr>
                <w:rFonts w:ascii="Segoe UI Semibold" w:hAnsi="Segoe UI Semibold" w:cs="Arial"/>
                <w:sz w:val="21"/>
              </w:rPr>
              <w:t>Complete Annotated Code listings</w:t>
            </w:r>
            <w:r w:rsidR="00DD66D9" w:rsidRPr="00B20488">
              <w:rPr>
                <w:rFonts w:ascii="Segoe UI Semibold" w:hAnsi="Segoe UI Semibold" w:cs="Arial"/>
                <w:sz w:val="21"/>
              </w:rPr>
              <w:t xml:space="preserve"> </w:t>
            </w:r>
            <w:r w:rsidRPr="00B20488">
              <w:rPr>
                <w:rFonts w:ascii="Segoe UI Semibold" w:hAnsi="Segoe UI Semibold" w:cs="Arial"/>
                <w:sz w:val="21"/>
              </w:rPr>
              <w:t>[E]</w:t>
            </w:r>
          </w:p>
        </w:tc>
        <w:tc>
          <w:tcPr>
            <w:tcW w:w="1381" w:type="dxa"/>
            <w:vAlign w:val="center"/>
          </w:tcPr>
          <w:p w14:paraId="4E7F53B6" w14:textId="77777777" w:rsidR="00FD529F" w:rsidRPr="00B20488" w:rsidRDefault="00FD529F" w:rsidP="00FD529F">
            <w:pPr>
              <w:jc w:val="center"/>
              <w:rPr>
                <w:sz w:val="28"/>
                <w:szCs w:val="28"/>
              </w:rPr>
            </w:pPr>
            <w:r w:rsidRPr="00B20488">
              <w:rPr>
                <w:rFonts w:ascii="Calibri" w:hAnsi="Calibri" w:cs="Arial"/>
                <w:sz w:val="28"/>
                <w:szCs w:val="28"/>
              </w:rPr>
              <w:sym w:font="Wingdings 2" w:char="F0A3"/>
            </w:r>
          </w:p>
        </w:tc>
      </w:tr>
      <w:tr w:rsidR="00FD529F" w:rsidRPr="00B20488" w14:paraId="0569DCAD" w14:textId="77777777" w:rsidTr="00FD529F">
        <w:tc>
          <w:tcPr>
            <w:tcW w:w="762" w:type="dxa"/>
            <w:vAlign w:val="center"/>
          </w:tcPr>
          <w:p w14:paraId="7ECE7D74" w14:textId="77777777" w:rsidR="00FD529F" w:rsidRPr="00B20488" w:rsidRDefault="00FD529F" w:rsidP="00FD529F">
            <w:pPr>
              <w:jc w:val="center"/>
              <w:rPr>
                <w:rFonts w:ascii="Arial" w:hAnsi="Arial" w:cs="Arial"/>
              </w:rPr>
            </w:pPr>
            <w:r w:rsidRPr="00B20488">
              <w:rPr>
                <w:rFonts w:ascii="Segoe UI" w:hAnsi="Segoe UI" w:cs="Arial"/>
                <w:sz w:val="21"/>
              </w:rPr>
              <w:t>5</w:t>
            </w:r>
          </w:p>
        </w:tc>
        <w:tc>
          <w:tcPr>
            <w:tcW w:w="8032" w:type="dxa"/>
          </w:tcPr>
          <w:p w14:paraId="52AFCCEA" w14:textId="77777777" w:rsidR="00FD529F" w:rsidRPr="00B20488" w:rsidRDefault="00FD529F" w:rsidP="00DD66D9">
            <w:pPr>
              <w:rPr>
                <w:rFonts w:ascii="Arial" w:hAnsi="Arial" w:cs="Arial"/>
                <w:b/>
              </w:rPr>
            </w:pPr>
            <w:r w:rsidRPr="00B20488">
              <w:rPr>
                <w:rFonts w:ascii="Segoe UI Semibold" w:hAnsi="Segoe UI Semibold" w:cs="Arial"/>
                <w:sz w:val="21"/>
              </w:rPr>
              <w:t>Procedures and variables Listings</w:t>
            </w:r>
            <w:r w:rsidR="00DD66D9" w:rsidRPr="00B20488">
              <w:rPr>
                <w:rFonts w:ascii="Segoe UI Semibold" w:hAnsi="Segoe UI Semibold" w:cs="Arial"/>
                <w:sz w:val="21"/>
              </w:rPr>
              <w:t xml:space="preserve"> </w:t>
            </w:r>
            <w:r w:rsidRPr="00B20488">
              <w:rPr>
                <w:rFonts w:ascii="Segoe UI Semibold" w:hAnsi="Segoe UI Semibold" w:cs="Arial"/>
                <w:sz w:val="21"/>
              </w:rPr>
              <w:t>[D]</w:t>
            </w:r>
          </w:p>
        </w:tc>
        <w:tc>
          <w:tcPr>
            <w:tcW w:w="1381" w:type="dxa"/>
            <w:vAlign w:val="center"/>
          </w:tcPr>
          <w:p w14:paraId="3D551DED" w14:textId="77777777" w:rsidR="00FD529F" w:rsidRPr="00B20488" w:rsidRDefault="00FD529F" w:rsidP="00FD529F">
            <w:pPr>
              <w:jc w:val="center"/>
              <w:rPr>
                <w:sz w:val="28"/>
                <w:szCs w:val="28"/>
              </w:rPr>
            </w:pPr>
            <w:r w:rsidRPr="00B20488">
              <w:rPr>
                <w:rFonts w:ascii="Calibri" w:hAnsi="Calibri" w:cs="Arial"/>
                <w:sz w:val="28"/>
                <w:szCs w:val="28"/>
              </w:rPr>
              <w:sym w:font="Wingdings 2" w:char="F0A3"/>
            </w:r>
          </w:p>
        </w:tc>
      </w:tr>
      <w:tr w:rsidR="00FD529F" w:rsidRPr="00B20488" w14:paraId="12D6BA2A" w14:textId="77777777" w:rsidTr="00FD529F">
        <w:tc>
          <w:tcPr>
            <w:tcW w:w="762" w:type="dxa"/>
            <w:vAlign w:val="center"/>
          </w:tcPr>
          <w:p w14:paraId="49438894" w14:textId="77777777" w:rsidR="00FD529F" w:rsidRPr="00B20488" w:rsidRDefault="00FD529F" w:rsidP="00FD529F">
            <w:pPr>
              <w:jc w:val="center"/>
              <w:rPr>
                <w:rFonts w:ascii="Arial" w:hAnsi="Arial" w:cs="Arial"/>
              </w:rPr>
            </w:pPr>
            <w:r w:rsidRPr="00B20488">
              <w:rPr>
                <w:rFonts w:ascii="Segoe UI" w:hAnsi="Segoe UI" w:cs="Arial"/>
                <w:sz w:val="21"/>
              </w:rPr>
              <w:t>6</w:t>
            </w:r>
          </w:p>
        </w:tc>
        <w:tc>
          <w:tcPr>
            <w:tcW w:w="8032" w:type="dxa"/>
          </w:tcPr>
          <w:p w14:paraId="3EDB644A" w14:textId="77777777" w:rsidR="00FD529F" w:rsidRPr="00B20488" w:rsidRDefault="00FD529F" w:rsidP="00FD529F">
            <w:pPr>
              <w:rPr>
                <w:rFonts w:ascii="Segoe UI Semibold" w:hAnsi="Segoe UI Semibold" w:cs="Arial"/>
                <w:sz w:val="21"/>
              </w:rPr>
            </w:pPr>
            <w:r w:rsidRPr="00B20488">
              <w:rPr>
                <w:rFonts w:ascii="Segoe UI Semibold" w:hAnsi="Segoe UI Semibold" w:cs="Arial"/>
                <w:sz w:val="21"/>
              </w:rPr>
              <w:t>How complete is my solution?</w:t>
            </w:r>
            <w:r w:rsidR="00DD66D9" w:rsidRPr="00B20488">
              <w:rPr>
                <w:rFonts w:ascii="Segoe UI Semibold" w:hAnsi="Segoe UI Semibold" w:cs="Arial"/>
                <w:sz w:val="21"/>
              </w:rPr>
              <w:t xml:space="preserve"> </w:t>
            </w:r>
          </w:p>
          <w:p w14:paraId="01A35283" w14:textId="77777777" w:rsidR="00FD529F" w:rsidRPr="00B20488" w:rsidRDefault="00FD529F" w:rsidP="00FD529F">
            <w:pPr>
              <w:rPr>
                <w:rFonts w:ascii="Segoe UI" w:hAnsi="Segoe UI" w:cs="Arial"/>
                <w:sz w:val="21"/>
              </w:rPr>
            </w:pPr>
            <w:r w:rsidRPr="00B20488">
              <w:rPr>
                <w:rFonts w:ascii="Segoe UI" w:hAnsi="Segoe UI" w:cs="Arial"/>
                <w:sz w:val="21"/>
              </w:rPr>
              <w:t>Check how many of your original objectives have you achieved</w:t>
            </w:r>
          </w:p>
          <w:p w14:paraId="71A12715" w14:textId="77777777" w:rsidR="002077C4" w:rsidRPr="00B20488" w:rsidRDefault="002077C4" w:rsidP="00FD529F">
            <w:pPr>
              <w:rPr>
                <w:rFonts w:ascii="Segoe UI" w:hAnsi="Segoe UI" w:cs="Arial"/>
                <w:sz w:val="12"/>
              </w:rPr>
            </w:pPr>
          </w:p>
          <w:p w14:paraId="4E653303" w14:textId="77777777" w:rsidR="002077C4" w:rsidRPr="00B20488" w:rsidRDefault="002077C4" w:rsidP="002077C4">
            <w:pPr>
              <w:rPr>
                <w:rFonts w:ascii="Segoe UI" w:hAnsi="Segoe UI" w:cs="Segoe UI"/>
                <w:i/>
                <w:sz w:val="18"/>
                <w:szCs w:val="20"/>
              </w:rPr>
            </w:pPr>
            <w:r w:rsidRPr="00B20488">
              <w:rPr>
                <w:rFonts w:ascii="Segoe UI" w:hAnsi="Segoe UI" w:cs="Segoe UI"/>
                <w:sz w:val="18"/>
                <w:szCs w:val="20"/>
              </w:rPr>
              <w:t xml:space="preserve">** </w:t>
            </w:r>
            <w:r w:rsidRPr="00B20488">
              <w:rPr>
                <w:rFonts w:ascii="Segoe UI" w:hAnsi="Segoe UI" w:cs="Segoe UI"/>
                <w:i/>
                <w:sz w:val="18"/>
                <w:szCs w:val="20"/>
              </w:rPr>
              <w:t>You are awarded marks out of 15 based on how complete your solution is. This is not just about how many of your original objectives you have completed but is also about what objectives you could reasonably be expected to have for a problem or investigation of the type identified in your Analysis.</w:t>
            </w:r>
          </w:p>
          <w:p w14:paraId="1B62CC24" w14:textId="77777777" w:rsidR="002077C4" w:rsidRPr="00B20488" w:rsidRDefault="002077C4" w:rsidP="002077C4">
            <w:pPr>
              <w:rPr>
                <w:rFonts w:ascii="Segoe UI" w:hAnsi="Segoe UI" w:cs="Segoe UI"/>
                <w:i/>
                <w:sz w:val="6"/>
                <w:szCs w:val="20"/>
              </w:rPr>
            </w:pPr>
          </w:p>
          <w:p w14:paraId="383E3095" w14:textId="77777777" w:rsidR="002077C4" w:rsidRPr="00B20488" w:rsidRDefault="002077C4" w:rsidP="00FD529F">
            <w:pPr>
              <w:rPr>
                <w:rFonts w:ascii="Segoe UI" w:hAnsi="Segoe UI" w:cs="Segoe UI"/>
                <w:i/>
              </w:rPr>
            </w:pPr>
            <w:r w:rsidRPr="00B20488">
              <w:rPr>
                <w:rFonts w:ascii="Segoe UI" w:hAnsi="Segoe UI" w:cs="Segoe UI"/>
                <w:i/>
                <w:sz w:val="18"/>
                <w:szCs w:val="20"/>
              </w:rPr>
              <w:t>For example, a student has completed a solution for a Quiz program to help students revise for a subject. The student achieves all the original objectives set in Analysis but failed to include an objective that would allow the teacher to add new questions to the program. This solution could not then be awarded full marks for the solution (even though all the original objectives had been achieved) as it is reasonable to expect a revision system to include a facility for updating/ replacing/ adding new questions – otherwise such a system becomes redundant pretty quickly</w:t>
            </w:r>
          </w:p>
        </w:tc>
        <w:tc>
          <w:tcPr>
            <w:tcW w:w="1381" w:type="dxa"/>
            <w:vAlign w:val="center"/>
          </w:tcPr>
          <w:p w14:paraId="44DAA41D" w14:textId="77777777" w:rsidR="00FD529F" w:rsidRPr="00B20488" w:rsidRDefault="00FD529F" w:rsidP="00FD529F">
            <w:pPr>
              <w:jc w:val="center"/>
              <w:rPr>
                <w:sz w:val="28"/>
                <w:szCs w:val="28"/>
              </w:rPr>
            </w:pPr>
            <w:r w:rsidRPr="00B20488">
              <w:rPr>
                <w:rFonts w:ascii="Calibri" w:hAnsi="Calibri" w:cs="Arial"/>
                <w:sz w:val="28"/>
                <w:szCs w:val="28"/>
              </w:rPr>
              <w:sym w:font="Wingdings 2" w:char="F0A3"/>
            </w:r>
          </w:p>
        </w:tc>
      </w:tr>
      <w:tr w:rsidR="00FD529F" w:rsidRPr="00B20488" w14:paraId="2F13C1EE" w14:textId="77777777" w:rsidTr="00FD529F">
        <w:tc>
          <w:tcPr>
            <w:tcW w:w="762" w:type="dxa"/>
            <w:vAlign w:val="center"/>
          </w:tcPr>
          <w:p w14:paraId="52B097A0" w14:textId="77777777" w:rsidR="00FD529F" w:rsidRPr="00B20488" w:rsidRDefault="00FD529F" w:rsidP="00FD529F">
            <w:pPr>
              <w:jc w:val="center"/>
              <w:rPr>
                <w:rFonts w:ascii="Arial" w:hAnsi="Arial" w:cs="Arial"/>
              </w:rPr>
            </w:pPr>
            <w:r w:rsidRPr="00B20488">
              <w:rPr>
                <w:rFonts w:ascii="Segoe UI" w:hAnsi="Segoe UI" w:cs="Arial"/>
                <w:sz w:val="21"/>
              </w:rPr>
              <w:t>7</w:t>
            </w:r>
          </w:p>
        </w:tc>
        <w:tc>
          <w:tcPr>
            <w:tcW w:w="8032" w:type="dxa"/>
          </w:tcPr>
          <w:p w14:paraId="5BB5C212" w14:textId="77777777" w:rsidR="00FD529F" w:rsidRPr="00B20488" w:rsidRDefault="00FD529F" w:rsidP="00FD529F">
            <w:pPr>
              <w:rPr>
                <w:rFonts w:ascii="Segoe UI Semibold" w:hAnsi="Segoe UI Semibold" w:cs="Arial"/>
                <w:sz w:val="21"/>
              </w:rPr>
            </w:pPr>
            <w:r w:rsidRPr="00B20488">
              <w:rPr>
                <w:rFonts w:ascii="Segoe UI Semibold" w:hAnsi="Segoe UI Semibold" w:cs="Arial"/>
                <w:sz w:val="21"/>
              </w:rPr>
              <w:t>Skills check (</w:t>
            </w:r>
            <w:r w:rsidRPr="00B20488">
              <w:rPr>
                <w:rFonts w:ascii="Segoe UI" w:hAnsi="Segoe UI" w:cs="Arial"/>
                <w:sz w:val="21"/>
              </w:rPr>
              <w:t>see table below and tick off the skills you think you have achieved OR ask your teacher/tutor/NEA supervisor to tick the skills they think you have achieved</w:t>
            </w:r>
            <w:r w:rsidRPr="00B20488">
              <w:rPr>
                <w:rFonts w:ascii="Segoe UI Semibold" w:hAnsi="Segoe UI Semibold" w:cs="Arial"/>
                <w:sz w:val="21"/>
              </w:rPr>
              <w:t xml:space="preserve">) </w:t>
            </w:r>
          </w:p>
        </w:tc>
        <w:tc>
          <w:tcPr>
            <w:tcW w:w="1381" w:type="dxa"/>
            <w:vAlign w:val="center"/>
          </w:tcPr>
          <w:p w14:paraId="66E30A6C" w14:textId="77777777" w:rsidR="00FD529F" w:rsidRPr="00B20488" w:rsidRDefault="00FD529F" w:rsidP="00FD529F">
            <w:pPr>
              <w:jc w:val="center"/>
              <w:rPr>
                <w:sz w:val="28"/>
                <w:szCs w:val="28"/>
              </w:rPr>
            </w:pPr>
            <w:r w:rsidRPr="00B20488">
              <w:rPr>
                <w:rFonts w:ascii="Calibri" w:hAnsi="Calibri" w:cs="Arial"/>
                <w:sz w:val="28"/>
                <w:szCs w:val="28"/>
              </w:rPr>
              <w:sym w:font="Wingdings 2" w:char="F0A3"/>
            </w:r>
          </w:p>
        </w:tc>
      </w:tr>
    </w:tbl>
    <w:p w14:paraId="24038222" w14:textId="77777777" w:rsidR="007414E4" w:rsidRPr="00B20488" w:rsidRDefault="007414E4" w:rsidP="005A2ED5"/>
    <w:p w14:paraId="35A40E72" w14:textId="77777777" w:rsidR="004D6839" w:rsidRPr="00B20488" w:rsidRDefault="004D6839">
      <w:pPr>
        <w:rPr>
          <w:sz w:val="12"/>
        </w:rPr>
      </w:pPr>
    </w:p>
    <w:tbl>
      <w:tblPr>
        <w:tblStyle w:val="ZigZag"/>
        <w:tblW w:w="5000" w:type="pct"/>
        <w:tblLook w:val="04A0" w:firstRow="1" w:lastRow="0" w:firstColumn="1" w:lastColumn="0" w:noHBand="0" w:noVBand="1"/>
      </w:tblPr>
      <w:tblGrid>
        <w:gridCol w:w="3925"/>
        <w:gridCol w:w="3053"/>
        <w:gridCol w:w="3197"/>
      </w:tblGrid>
      <w:tr w:rsidR="007414E4" w:rsidRPr="00B20488" w14:paraId="12B835C2" w14:textId="77777777" w:rsidTr="004D6839">
        <w:trPr>
          <w:cnfStyle w:val="100000000000" w:firstRow="1" w:lastRow="0" w:firstColumn="0" w:lastColumn="0" w:oddVBand="0" w:evenVBand="0" w:oddHBand="0" w:evenHBand="0" w:firstRowFirstColumn="0" w:firstRowLastColumn="0" w:lastRowFirstColumn="0" w:lastRowLastColumn="0"/>
        </w:trPr>
        <w:tc>
          <w:tcPr>
            <w:tcW w:w="10175" w:type="dxa"/>
            <w:gridSpan w:val="3"/>
          </w:tcPr>
          <w:p w14:paraId="71CAF8D0" w14:textId="77777777" w:rsidR="007414E4" w:rsidRPr="00B20488" w:rsidRDefault="007414E4" w:rsidP="005A2ED5">
            <w:pPr>
              <w:pStyle w:val="ListParagraph"/>
              <w:ind w:left="0"/>
              <w:rPr>
                <w:rFonts w:ascii="Myriad Pro Cond" w:hAnsi="Myriad Pro Cond" w:cs="Arial"/>
                <w:sz w:val="36"/>
                <w:szCs w:val="36"/>
              </w:rPr>
            </w:pPr>
            <w:r w:rsidRPr="00B20488">
              <w:rPr>
                <w:rFonts w:ascii="Myriad Pro Cond" w:hAnsi="Myriad Pro Cond" w:cs="Arial"/>
                <w:sz w:val="36"/>
                <w:szCs w:val="36"/>
              </w:rPr>
              <w:t>Skills Checklist</w:t>
            </w:r>
          </w:p>
        </w:tc>
      </w:tr>
      <w:tr w:rsidR="007414E4" w:rsidRPr="00B20488" w14:paraId="3186C7CF" w14:textId="77777777" w:rsidTr="004D6839">
        <w:tc>
          <w:tcPr>
            <w:tcW w:w="3925" w:type="dxa"/>
          </w:tcPr>
          <w:p w14:paraId="3FF3000F"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Top Mark band</w:t>
            </w:r>
          </w:p>
          <w:p w14:paraId="68561C35" w14:textId="77777777" w:rsidR="007414E4" w:rsidRPr="00B20488" w:rsidRDefault="007414E4" w:rsidP="005A2ED5">
            <w:pPr>
              <w:pStyle w:val="ListParagraph"/>
              <w:ind w:left="0"/>
              <w:rPr>
                <w:rFonts w:ascii="Arial" w:hAnsi="Arial" w:cs="Arial"/>
              </w:rPr>
            </w:pPr>
            <w:r w:rsidRPr="00B20488">
              <w:rPr>
                <w:rFonts w:ascii="Segoe UI" w:hAnsi="Segoe UI" w:cs="Arial"/>
                <w:sz w:val="21"/>
              </w:rPr>
              <w:t>(excellent programmer)</w:t>
            </w:r>
          </w:p>
        </w:tc>
        <w:tc>
          <w:tcPr>
            <w:tcW w:w="3053" w:type="dxa"/>
          </w:tcPr>
          <w:p w14:paraId="4A851883"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Middle mark band</w:t>
            </w:r>
          </w:p>
          <w:p w14:paraId="6F0A2BB5" w14:textId="77777777" w:rsidR="007414E4" w:rsidRPr="00B20488" w:rsidRDefault="007414E4" w:rsidP="005A2ED5">
            <w:pPr>
              <w:pStyle w:val="ListParagraph"/>
              <w:ind w:left="0"/>
              <w:rPr>
                <w:rFonts w:ascii="Arial" w:hAnsi="Arial" w:cs="Arial"/>
              </w:rPr>
            </w:pPr>
            <w:r w:rsidRPr="00B20488">
              <w:rPr>
                <w:rFonts w:ascii="Segoe UI" w:hAnsi="Segoe UI" w:cs="Arial"/>
                <w:sz w:val="21"/>
              </w:rPr>
              <w:t>(good programmer)</w:t>
            </w:r>
          </w:p>
        </w:tc>
        <w:tc>
          <w:tcPr>
            <w:tcW w:w="3197" w:type="dxa"/>
          </w:tcPr>
          <w:p w14:paraId="743BC1F3"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Lower Mark band</w:t>
            </w:r>
          </w:p>
          <w:p w14:paraId="338C8994" w14:textId="77777777" w:rsidR="007414E4" w:rsidRPr="00B20488" w:rsidRDefault="007414E4" w:rsidP="005A2ED5">
            <w:pPr>
              <w:pStyle w:val="ListParagraph"/>
              <w:ind w:left="0"/>
              <w:rPr>
                <w:rFonts w:ascii="Segoe UI" w:hAnsi="Segoe UI" w:cs="Arial"/>
                <w:sz w:val="21"/>
              </w:rPr>
            </w:pPr>
            <w:r w:rsidRPr="00B20488">
              <w:rPr>
                <w:rFonts w:ascii="Segoe UI" w:hAnsi="Segoe UI" w:cs="Arial"/>
                <w:sz w:val="21"/>
              </w:rPr>
              <w:t>(some programming skill)</w:t>
            </w:r>
          </w:p>
        </w:tc>
      </w:tr>
      <w:tr w:rsidR="007414E4" w:rsidRPr="00B20488" w14:paraId="69FD29C6" w14:textId="77777777" w:rsidTr="004D6839">
        <w:tc>
          <w:tcPr>
            <w:tcW w:w="3925" w:type="dxa"/>
          </w:tcPr>
          <w:p w14:paraId="1AAC3043"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Candidate written classes (OOP)</w:t>
            </w:r>
          </w:p>
          <w:p w14:paraId="5AC42892"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Complex standard algorithms and structures (structures, arrays of records, stacks, queues, linked lists, trees and graphs)</w:t>
            </w:r>
          </w:p>
          <w:p w14:paraId="325545A7"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Use of regular expressions</w:t>
            </w:r>
          </w:p>
          <w:p w14:paraId="0C5DDEA1"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Use of hashing techniques</w:t>
            </w:r>
          </w:p>
          <w:p w14:paraId="08327A7E"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Use of recursion</w:t>
            </w:r>
          </w:p>
          <w:p w14:paraId="1391E980"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Merge sorting or equivalent</w:t>
            </w:r>
          </w:p>
          <w:p w14:paraId="5FB7900A" w14:textId="77777777" w:rsidR="007414E4" w:rsidRPr="00B20488" w:rsidRDefault="00FD529F" w:rsidP="00EF6E98">
            <w:pPr>
              <w:ind w:left="432" w:hanging="432"/>
              <w:rPr>
                <w:rFonts w:ascii="Segoe UI" w:hAnsi="Segoe UI" w:cs="Arial"/>
                <w:sz w:val="21"/>
              </w:rPr>
            </w:pPr>
            <w:r w:rsidRPr="00B20488">
              <w:rPr>
                <w:rFonts w:ascii="Symbol" w:hAnsi="Symbol" w:cs="Arial"/>
              </w:rPr>
              <w:lastRenderedPageBreak/>
              <w:sym w:font="Wingdings 2" w:char="F0A3"/>
            </w:r>
            <w:r w:rsidR="007414E4" w:rsidRPr="00B20488">
              <w:rPr>
                <w:rFonts w:ascii="Symbol" w:hAnsi="Symbol" w:cs="Arial"/>
              </w:rPr>
              <w:tab/>
            </w:r>
            <w:r w:rsidR="007414E4" w:rsidRPr="00B20488">
              <w:rPr>
                <w:rFonts w:ascii="Segoe UI" w:hAnsi="Segoe UI" w:cs="Arial"/>
                <w:sz w:val="21"/>
              </w:rPr>
              <w:t>Implementing complex mathematical processes (KS5 Maths at least)</w:t>
            </w:r>
          </w:p>
          <w:p w14:paraId="201DC6D9" w14:textId="77777777" w:rsidR="007414E4" w:rsidRPr="00B20488" w:rsidRDefault="00FD529F" w:rsidP="00EF6E98">
            <w:pPr>
              <w:ind w:left="432" w:hanging="432"/>
              <w:rPr>
                <w:rFonts w:ascii="Segoe UI Semibold" w:hAnsi="Segoe UI Semibold"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Time simulation / scheduling</w:t>
            </w:r>
          </w:p>
          <w:p w14:paraId="316225EF"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Complex client</w:t>
            </w:r>
            <w:r w:rsidR="007414E4" w:rsidRPr="00B20488">
              <w:rPr>
                <w:rFonts w:ascii="Segoe UI Semibold" w:hAnsi="Segoe UI Semibold" w:cs="Arial"/>
                <w:sz w:val="21"/>
              </w:rPr>
              <w:t xml:space="preserve"> </w:t>
            </w:r>
            <w:r w:rsidR="007414E4" w:rsidRPr="00B20488">
              <w:rPr>
                <w:rFonts w:ascii="Segoe UI" w:hAnsi="Segoe UI" w:cs="Arial"/>
                <w:sz w:val="21"/>
              </w:rPr>
              <w:t>server model</w:t>
            </w:r>
          </w:p>
          <w:p w14:paraId="1D561705" w14:textId="77777777" w:rsidR="007414E4" w:rsidRPr="00B20488" w:rsidRDefault="007414E4" w:rsidP="005A2ED5">
            <w:pPr>
              <w:pStyle w:val="ListParagraph"/>
              <w:ind w:left="0"/>
              <w:rPr>
                <w:rFonts w:ascii="Segoe UI" w:hAnsi="Segoe UI" w:cs="Arial"/>
                <w:sz w:val="21"/>
              </w:rPr>
            </w:pPr>
          </w:p>
          <w:p w14:paraId="0ABDE274"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Specific to Data- handling solutions</w:t>
            </w:r>
          </w:p>
          <w:p w14:paraId="31A52221"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A complex data model with many related tables (multiple normalised entities to at least 3</w:t>
            </w:r>
            <w:r w:rsidR="007414E4" w:rsidRPr="00B20488">
              <w:rPr>
                <w:rFonts w:ascii="Segoe UI" w:hAnsi="Segoe UI" w:cs="Arial"/>
                <w:sz w:val="21"/>
                <w:vertAlign w:val="superscript"/>
              </w:rPr>
              <w:t>rd</w:t>
            </w:r>
            <w:r w:rsidR="007414E4" w:rsidRPr="00B20488">
              <w:rPr>
                <w:rFonts w:ascii="Segoe UI" w:hAnsi="Segoe UI" w:cs="Arial"/>
                <w:sz w:val="21"/>
              </w:rPr>
              <w:t xml:space="preserve"> normal form) </w:t>
            </w:r>
          </w:p>
          <w:p w14:paraId="271B295A"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Using parameterised cross-table SQL statements embedded in the programming language</w:t>
            </w:r>
          </w:p>
          <w:p w14:paraId="580E219C"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User generated Data Definition statements (</w:t>
            </w:r>
            <w:r w:rsidR="00886940" w:rsidRPr="00B20488">
              <w:rPr>
                <w:rFonts w:ascii="Segoe UI" w:hAnsi="Segoe UI" w:cs="Arial"/>
                <w:sz w:val="21"/>
              </w:rPr>
              <w:t xml:space="preserve">e.g. </w:t>
            </w:r>
            <w:r w:rsidR="007414E4" w:rsidRPr="00B20488">
              <w:rPr>
                <w:rFonts w:ascii="Segoe UI" w:hAnsi="Segoe UI" w:cs="Arial"/>
                <w:sz w:val="21"/>
              </w:rPr>
              <w:t>CREATE TABLE embedded in the code)</w:t>
            </w:r>
          </w:p>
          <w:p w14:paraId="312C3530" w14:textId="77777777" w:rsidR="007414E4" w:rsidRPr="00B20488" w:rsidRDefault="007414E4" w:rsidP="005A2ED5">
            <w:pPr>
              <w:rPr>
                <w:rFonts w:ascii="Segoe UI" w:hAnsi="Segoe UI" w:cs="Arial"/>
                <w:sz w:val="21"/>
              </w:rPr>
            </w:pPr>
          </w:p>
        </w:tc>
        <w:tc>
          <w:tcPr>
            <w:tcW w:w="3053" w:type="dxa"/>
          </w:tcPr>
          <w:p w14:paraId="08015246" w14:textId="77777777" w:rsidR="007414E4" w:rsidRPr="00B20488" w:rsidRDefault="00FD529F" w:rsidP="00EF6E98">
            <w:pPr>
              <w:ind w:left="432" w:hanging="432"/>
              <w:rPr>
                <w:rFonts w:ascii="Segoe UI" w:hAnsi="Segoe UI" w:cs="Arial"/>
                <w:sz w:val="21"/>
              </w:rPr>
            </w:pPr>
            <w:r w:rsidRPr="00B20488">
              <w:rPr>
                <w:rFonts w:ascii="Symbol" w:hAnsi="Symbol" w:cs="Arial"/>
              </w:rPr>
              <w:lastRenderedPageBreak/>
              <w:sym w:font="Wingdings 2" w:char="F0A3"/>
            </w:r>
            <w:r w:rsidR="007414E4" w:rsidRPr="00B20488">
              <w:rPr>
                <w:rFonts w:ascii="Symbol" w:hAnsi="Symbol" w:cs="Arial"/>
              </w:rPr>
              <w:tab/>
            </w:r>
            <w:r w:rsidR="007414E4" w:rsidRPr="00B20488">
              <w:rPr>
                <w:rFonts w:ascii="Segoe UI" w:hAnsi="Segoe UI" w:cs="Arial"/>
                <w:sz w:val="21"/>
              </w:rPr>
              <w:t>Use of arrays (2-D)</w:t>
            </w:r>
          </w:p>
          <w:p w14:paraId="35BE071F"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Some standard algorithms like bubble sorts and binary searches</w:t>
            </w:r>
          </w:p>
          <w:p w14:paraId="5623F2DF" w14:textId="77777777" w:rsidR="002E2A84" w:rsidRPr="00B20488" w:rsidRDefault="002E2A84" w:rsidP="00EF6E98">
            <w:pPr>
              <w:ind w:left="432" w:hanging="432"/>
              <w:rPr>
                <w:rFonts w:ascii="Segoe UI" w:hAnsi="Segoe UI" w:cs="Arial"/>
                <w:sz w:val="21"/>
              </w:rPr>
            </w:pPr>
            <w:r w:rsidRPr="00B20488">
              <w:rPr>
                <w:rFonts w:ascii="Symbol" w:hAnsi="Symbol" w:cs="Arial"/>
              </w:rPr>
              <w:sym w:font="Wingdings 2" w:char="F0A3"/>
            </w:r>
            <w:r w:rsidRPr="00B20488">
              <w:rPr>
                <w:rFonts w:ascii="Symbol" w:hAnsi="Symbol" w:cs="Arial"/>
              </w:rPr>
              <w:t></w:t>
            </w:r>
            <w:r w:rsidRPr="00B20488">
              <w:rPr>
                <w:rFonts w:ascii="Symbol" w:hAnsi="Symbol" w:cs="Arial"/>
              </w:rPr>
              <w:t></w:t>
            </w:r>
            <w:r w:rsidRPr="00B20488">
              <w:rPr>
                <w:rFonts w:ascii="Symbol" w:hAnsi="Symbol" w:cs="Arial"/>
              </w:rPr>
              <w:t></w:t>
            </w:r>
            <w:r w:rsidRPr="00B20488">
              <w:rPr>
                <w:rFonts w:ascii="Symbol" w:hAnsi="Symbol" w:cs="Arial"/>
              </w:rPr>
              <w:t></w:t>
            </w:r>
            <w:r w:rsidRPr="00B20488">
              <w:rPr>
                <w:rFonts w:ascii="Segoe UI" w:hAnsi="Segoe UI" w:cs="Segoe UI"/>
              </w:rPr>
              <w:t>Simple OOP classes</w:t>
            </w:r>
          </w:p>
          <w:p w14:paraId="3C294135"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Simple client-server model</w:t>
            </w:r>
          </w:p>
          <w:p w14:paraId="15B7732F" w14:textId="77777777" w:rsidR="007414E4" w:rsidRPr="00B20488" w:rsidRDefault="007414E4" w:rsidP="005A2ED5">
            <w:pPr>
              <w:pStyle w:val="ListParagraph"/>
              <w:rPr>
                <w:rFonts w:ascii="Segoe UI" w:hAnsi="Segoe UI" w:cs="Arial"/>
                <w:sz w:val="21"/>
              </w:rPr>
            </w:pPr>
          </w:p>
          <w:p w14:paraId="39CA9F40" w14:textId="77777777" w:rsidR="007414E4" w:rsidRPr="00B20488" w:rsidRDefault="007414E4" w:rsidP="005A2ED5">
            <w:pPr>
              <w:rPr>
                <w:rFonts w:ascii="Segoe UI Semibold" w:hAnsi="Segoe UI Semibold" w:cs="Arial"/>
                <w:sz w:val="21"/>
              </w:rPr>
            </w:pPr>
            <w:r w:rsidRPr="00B20488">
              <w:rPr>
                <w:rFonts w:ascii="Segoe UI Semibold" w:hAnsi="Segoe UI Semibold" w:cs="Arial"/>
                <w:sz w:val="21"/>
              </w:rPr>
              <w:t>For Data- handling solutions</w:t>
            </w:r>
          </w:p>
          <w:p w14:paraId="2D4C378A"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 xml:space="preserve">Simple data model with a few inter-linked tables </w:t>
            </w:r>
          </w:p>
          <w:p w14:paraId="5FFB6214" w14:textId="77777777" w:rsidR="007414E4" w:rsidRPr="00B20488" w:rsidRDefault="00FD529F" w:rsidP="00EF6E98">
            <w:pPr>
              <w:ind w:left="432" w:hanging="432"/>
              <w:rPr>
                <w:rFonts w:ascii="Segoe UI" w:hAnsi="Segoe UI" w:cs="Arial"/>
                <w:sz w:val="21"/>
              </w:rPr>
            </w:pPr>
            <w:r w:rsidRPr="00B20488">
              <w:rPr>
                <w:rFonts w:ascii="Symbol" w:hAnsi="Symbol" w:cs="Arial"/>
              </w:rPr>
              <w:lastRenderedPageBreak/>
              <w:sym w:font="Wingdings 2" w:char="F0A3"/>
            </w:r>
            <w:r w:rsidR="007414E4" w:rsidRPr="00B20488">
              <w:rPr>
                <w:rFonts w:ascii="Symbol" w:hAnsi="Symbol" w:cs="Arial"/>
              </w:rPr>
              <w:tab/>
            </w:r>
            <w:r w:rsidR="007414E4" w:rsidRPr="00B20488">
              <w:rPr>
                <w:rFonts w:ascii="Segoe UI" w:hAnsi="Segoe UI" w:cs="Arial"/>
                <w:sz w:val="21"/>
              </w:rPr>
              <w:t>Single-table SQL statements</w:t>
            </w:r>
          </w:p>
          <w:p w14:paraId="49EE74E7"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Use of text files for storing and retrieving data</w:t>
            </w:r>
          </w:p>
          <w:p w14:paraId="5C07A160" w14:textId="77777777" w:rsidR="007414E4" w:rsidRPr="00B20488" w:rsidRDefault="007414E4" w:rsidP="005A2ED5">
            <w:pPr>
              <w:pStyle w:val="ListParagraph"/>
              <w:rPr>
                <w:rFonts w:ascii="Arial" w:hAnsi="Arial" w:cs="Arial"/>
              </w:rPr>
            </w:pPr>
          </w:p>
        </w:tc>
        <w:tc>
          <w:tcPr>
            <w:tcW w:w="3197" w:type="dxa"/>
          </w:tcPr>
          <w:p w14:paraId="2BC6C973" w14:textId="77777777" w:rsidR="007414E4" w:rsidRPr="00B20488" w:rsidRDefault="00FD529F" w:rsidP="00EF6E98">
            <w:pPr>
              <w:ind w:left="432" w:hanging="432"/>
              <w:rPr>
                <w:rFonts w:ascii="Segoe UI" w:hAnsi="Segoe UI" w:cs="Arial"/>
                <w:sz w:val="21"/>
              </w:rPr>
            </w:pPr>
            <w:r w:rsidRPr="00B20488">
              <w:rPr>
                <w:rFonts w:ascii="Symbol" w:hAnsi="Symbol" w:cs="Arial"/>
              </w:rPr>
              <w:lastRenderedPageBreak/>
              <w:sym w:font="Wingdings 2" w:char="F0A3"/>
            </w:r>
            <w:r w:rsidR="007414E4" w:rsidRPr="00B20488">
              <w:rPr>
                <w:rFonts w:ascii="Symbol" w:hAnsi="Symbol" w:cs="Arial"/>
              </w:rPr>
              <w:tab/>
            </w:r>
            <w:r w:rsidR="007414E4" w:rsidRPr="00B20488">
              <w:rPr>
                <w:rFonts w:ascii="Segoe UI" w:hAnsi="Segoe UI" w:cs="Arial"/>
                <w:sz w:val="21"/>
              </w:rPr>
              <w:t>1-D arrays</w:t>
            </w:r>
          </w:p>
          <w:p w14:paraId="042B17FF"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Uses a small range of different data types</w:t>
            </w:r>
          </w:p>
          <w:p w14:paraId="0444559A"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Uses linear searching methods</w:t>
            </w:r>
          </w:p>
          <w:p w14:paraId="4C949EC1"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egoe UI" w:hAnsi="Segoe UI" w:cs="Arial"/>
                <w:sz w:val="21"/>
              </w:rPr>
              <w:tab/>
              <w:t>Uses simple mathematical calculations</w:t>
            </w:r>
          </w:p>
          <w:p w14:paraId="7C9B3996"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Accesses table data without the use of SQL</w:t>
            </w:r>
          </w:p>
        </w:tc>
      </w:tr>
    </w:tbl>
    <w:p w14:paraId="30387B8E" w14:textId="77777777" w:rsidR="007414E4" w:rsidRPr="00B20488" w:rsidRDefault="007414E4" w:rsidP="005A2ED5">
      <w:pPr>
        <w:rPr>
          <w:sz w:val="2"/>
        </w:rPr>
      </w:pPr>
    </w:p>
    <w:p w14:paraId="01E8BC46" w14:textId="77777777" w:rsidR="00470E6A" w:rsidRPr="00B20488" w:rsidRDefault="00470E6A" w:rsidP="005A2ED5">
      <w:pPr>
        <w:rPr>
          <w:sz w:val="2"/>
        </w:rPr>
      </w:pPr>
    </w:p>
    <w:p w14:paraId="588B7A0F" w14:textId="77777777" w:rsidR="00470E6A" w:rsidRPr="00B20488" w:rsidRDefault="00470E6A" w:rsidP="005A2ED5">
      <w:pPr>
        <w:rPr>
          <w:sz w:val="2"/>
        </w:rPr>
      </w:pPr>
    </w:p>
    <w:p w14:paraId="79D666DE" w14:textId="77777777" w:rsidR="00470E6A" w:rsidRPr="00B20488" w:rsidRDefault="00470E6A" w:rsidP="005A2ED5">
      <w:pPr>
        <w:rPr>
          <w:sz w:val="2"/>
        </w:rPr>
      </w:pPr>
    </w:p>
    <w:p w14:paraId="31354630" w14:textId="77777777" w:rsidR="00470E6A" w:rsidRPr="00B20488" w:rsidRDefault="00470E6A" w:rsidP="005A2ED5">
      <w:pPr>
        <w:rPr>
          <w:sz w:val="2"/>
        </w:rPr>
      </w:pPr>
    </w:p>
    <w:p w14:paraId="63D27CDF" w14:textId="77777777" w:rsidR="00470E6A" w:rsidRPr="00B20488" w:rsidRDefault="00470E6A"/>
    <w:p w14:paraId="1D0D6442" w14:textId="77777777" w:rsidR="00470E6A" w:rsidRPr="00B20488" w:rsidRDefault="00470E6A"/>
    <w:tbl>
      <w:tblPr>
        <w:tblStyle w:val="ZigZag"/>
        <w:tblW w:w="5000" w:type="pct"/>
        <w:tblLook w:val="04A0" w:firstRow="1" w:lastRow="0" w:firstColumn="1" w:lastColumn="0" w:noHBand="0" w:noVBand="1"/>
      </w:tblPr>
      <w:tblGrid>
        <w:gridCol w:w="3391"/>
        <w:gridCol w:w="3392"/>
        <w:gridCol w:w="3392"/>
      </w:tblGrid>
      <w:tr w:rsidR="007414E4" w:rsidRPr="00B20488" w14:paraId="1FDD1BB9" w14:textId="77777777" w:rsidTr="004D6839">
        <w:trPr>
          <w:cnfStyle w:val="100000000000" w:firstRow="1" w:lastRow="0" w:firstColumn="0" w:lastColumn="0" w:oddVBand="0" w:evenVBand="0" w:oddHBand="0" w:evenHBand="0" w:firstRowFirstColumn="0" w:firstRowLastColumn="0" w:lastRowFirstColumn="0" w:lastRowLastColumn="0"/>
        </w:trPr>
        <w:tc>
          <w:tcPr>
            <w:tcW w:w="10175" w:type="dxa"/>
            <w:gridSpan w:val="3"/>
          </w:tcPr>
          <w:p w14:paraId="25CC0B60" w14:textId="77777777" w:rsidR="007414E4" w:rsidRPr="00B20488" w:rsidRDefault="007414E4" w:rsidP="005A2ED5">
            <w:pPr>
              <w:pStyle w:val="ListParagraph"/>
              <w:ind w:left="0"/>
              <w:rPr>
                <w:rFonts w:ascii="Myriad Pro Cond" w:hAnsi="Myriad Pro Cond" w:cs="Arial"/>
                <w:sz w:val="36"/>
                <w:szCs w:val="36"/>
              </w:rPr>
            </w:pPr>
            <w:r w:rsidRPr="00B20488">
              <w:rPr>
                <w:rFonts w:ascii="Myriad Pro Cond" w:hAnsi="Myriad Pro Cond" w:cs="Arial"/>
                <w:sz w:val="36"/>
                <w:szCs w:val="36"/>
              </w:rPr>
              <w:t>Coding Style Checklist</w:t>
            </w:r>
          </w:p>
        </w:tc>
      </w:tr>
      <w:tr w:rsidR="007414E4" w:rsidRPr="00B20488" w14:paraId="2C7A0D47" w14:textId="77777777" w:rsidTr="004D6839">
        <w:tc>
          <w:tcPr>
            <w:tcW w:w="3391" w:type="dxa"/>
          </w:tcPr>
          <w:p w14:paraId="007D4461"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Top Mark band</w:t>
            </w:r>
          </w:p>
          <w:p w14:paraId="60B4EB3E" w14:textId="77777777" w:rsidR="007414E4" w:rsidRPr="00B20488" w:rsidRDefault="007414E4" w:rsidP="005A2ED5">
            <w:pPr>
              <w:pStyle w:val="ListParagraph"/>
              <w:ind w:left="0"/>
              <w:rPr>
                <w:rFonts w:ascii="Arial" w:hAnsi="Arial" w:cs="Arial"/>
              </w:rPr>
            </w:pPr>
            <w:r w:rsidRPr="00B20488">
              <w:rPr>
                <w:rFonts w:ascii="Segoe UI" w:hAnsi="Segoe UI" w:cs="Arial"/>
                <w:sz w:val="21"/>
              </w:rPr>
              <w:t>(excellent coding style)</w:t>
            </w:r>
          </w:p>
        </w:tc>
        <w:tc>
          <w:tcPr>
            <w:tcW w:w="3392" w:type="dxa"/>
          </w:tcPr>
          <w:p w14:paraId="17B19799"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Middle mark band</w:t>
            </w:r>
          </w:p>
          <w:p w14:paraId="13118102" w14:textId="77777777" w:rsidR="007414E4" w:rsidRPr="00B20488" w:rsidRDefault="007414E4" w:rsidP="005A2ED5">
            <w:pPr>
              <w:pStyle w:val="ListParagraph"/>
              <w:ind w:left="0"/>
              <w:rPr>
                <w:rFonts w:ascii="Arial" w:hAnsi="Arial" w:cs="Arial"/>
              </w:rPr>
            </w:pPr>
            <w:r w:rsidRPr="00B20488">
              <w:rPr>
                <w:rFonts w:ascii="Segoe UI" w:hAnsi="Segoe UI" w:cs="Arial"/>
                <w:sz w:val="21"/>
              </w:rPr>
              <w:t>(good coding style)</w:t>
            </w:r>
          </w:p>
        </w:tc>
        <w:tc>
          <w:tcPr>
            <w:tcW w:w="3392" w:type="dxa"/>
          </w:tcPr>
          <w:p w14:paraId="218ED496" w14:textId="77777777" w:rsidR="007414E4" w:rsidRPr="00B20488" w:rsidRDefault="007414E4" w:rsidP="005A2ED5">
            <w:pPr>
              <w:pStyle w:val="ListParagraph"/>
              <w:ind w:left="0"/>
              <w:rPr>
                <w:rFonts w:ascii="Segoe UI Semibold" w:hAnsi="Segoe UI Semibold" w:cs="Arial"/>
                <w:sz w:val="21"/>
              </w:rPr>
            </w:pPr>
            <w:r w:rsidRPr="00B20488">
              <w:rPr>
                <w:rFonts w:ascii="Segoe UI Semibold" w:hAnsi="Segoe UI Semibold" w:cs="Arial"/>
                <w:sz w:val="21"/>
              </w:rPr>
              <w:t>Lower Mark band</w:t>
            </w:r>
          </w:p>
          <w:p w14:paraId="7F7E546E" w14:textId="77777777" w:rsidR="007414E4" w:rsidRPr="00B20488" w:rsidRDefault="002077C4" w:rsidP="002077C4">
            <w:pPr>
              <w:pStyle w:val="ListParagraph"/>
              <w:ind w:left="0"/>
              <w:rPr>
                <w:rFonts w:ascii="Segoe UI" w:hAnsi="Segoe UI" w:cs="Arial"/>
                <w:sz w:val="21"/>
              </w:rPr>
            </w:pPr>
            <w:r w:rsidRPr="00B20488">
              <w:rPr>
                <w:rFonts w:ascii="Segoe UI" w:hAnsi="Segoe UI" w:cs="Arial"/>
                <w:sz w:val="21"/>
              </w:rPr>
              <w:t>(basic</w:t>
            </w:r>
            <w:r w:rsidR="007414E4" w:rsidRPr="00B20488">
              <w:rPr>
                <w:rFonts w:ascii="Segoe UI" w:hAnsi="Segoe UI" w:cs="Arial"/>
                <w:sz w:val="21"/>
              </w:rPr>
              <w:t xml:space="preserve"> coding style)</w:t>
            </w:r>
          </w:p>
        </w:tc>
      </w:tr>
      <w:tr w:rsidR="007414E4" w:rsidRPr="00B20488" w14:paraId="6EAC3AF8" w14:textId="77777777" w:rsidTr="004D6839">
        <w:tc>
          <w:tcPr>
            <w:tcW w:w="3391" w:type="dxa"/>
          </w:tcPr>
          <w:p w14:paraId="615C2672"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Code is split into appropriate subroutines (procedures and functions with parameters passed where appropriate)</w:t>
            </w:r>
          </w:p>
          <w:p w14:paraId="273BD276"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Subroutines have a single purpose</w:t>
            </w:r>
          </w:p>
          <w:p w14:paraId="3D05B3B0"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Subroutines whose purpose are related are grouped together</w:t>
            </w:r>
          </w:p>
          <w:p w14:paraId="1ECB30F8"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Good use of defensive programming – attempting to deal with issues that might cause your program to crash.</w:t>
            </w:r>
          </w:p>
          <w:p w14:paraId="74225F40"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There is good use of exception handling</w:t>
            </w:r>
          </w:p>
        </w:tc>
        <w:tc>
          <w:tcPr>
            <w:tcW w:w="3392" w:type="dxa"/>
          </w:tcPr>
          <w:p w14:paraId="65AD0D30"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 xml:space="preserve">Use of subroutines </w:t>
            </w:r>
          </w:p>
          <w:p w14:paraId="3ADFDCDB"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Well-designed user interface</w:t>
            </w:r>
          </w:p>
          <w:p w14:paraId="39287F0C"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Minimal use of global variables</w:t>
            </w:r>
          </w:p>
          <w:p w14:paraId="619EBFC1"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Appropriate use of local variables</w:t>
            </w:r>
          </w:p>
          <w:p w14:paraId="222F4B7F"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 xml:space="preserve">Any casting (data type conversion) needed is managed by the programmer </w:t>
            </w:r>
          </w:p>
          <w:p w14:paraId="0B700EB2"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Constants are used where appropriate</w:t>
            </w:r>
          </w:p>
          <w:p w14:paraId="64F0880C" w14:textId="77777777" w:rsidR="007414E4" w:rsidRPr="00B20488" w:rsidRDefault="00FD529F"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File paths are parameterised (not hard coded into the solution)</w:t>
            </w:r>
          </w:p>
          <w:p w14:paraId="7AA015D6" w14:textId="77777777" w:rsidR="007414E4" w:rsidRPr="00B20488" w:rsidRDefault="00D94B1D"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Code is appropriately indented</w:t>
            </w:r>
          </w:p>
          <w:p w14:paraId="6A72BF01" w14:textId="77777777" w:rsidR="007414E4" w:rsidRPr="00B20488" w:rsidRDefault="00D94B1D"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Code is appropriately annotated</w:t>
            </w:r>
          </w:p>
        </w:tc>
        <w:tc>
          <w:tcPr>
            <w:tcW w:w="3392" w:type="dxa"/>
          </w:tcPr>
          <w:p w14:paraId="4F168AC4" w14:textId="77777777" w:rsidR="007414E4" w:rsidRPr="00B20488" w:rsidRDefault="00D94B1D"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Meaningful identifier names are used for variables / structures / procedures, from controls etc.)</w:t>
            </w:r>
          </w:p>
          <w:p w14:paraId="2ED64F48" w14:textId="77777777" w:rsidR="007414E4" w:rsidRPr="00B20488" w:rsidRDefault="00D94B1D" w:rsidP="00EF6E98">
            <w:pPr>
              <w:ind w:left="432" w:hanging="432"/>
              <w:rPr>
                <w:rFonts w:ascii="Segoe UI" w:hAnsi="Segoe UI" w:cs="Arial"/>
                <w:sz w:val="21"/>
              </w:rPr>
            </w:pPr>
            <w:r w:rsidRPr="00B20488">
              <w:rPr>
                <w:rFonts w:ascii="Symbol" w:hAnsi="Symbol" w:cs="Arial"/>
              </w:rPr>
              <w:sym w:font="Wingdings 2" w:char="F0A3"/>
            </w:r>
            <w:r w:rsidR="007414E4" w:rsidRPr="00B20488">
              <w:rPr>
                <w:rFonts w:ascii="Symbol" w:hAnsi="Symbol" w:cs="Arial"/>
              </w:rPr>
              <w:tab/>
            </w:r>
            <w:r w:rsidR="007414E4" w:rsidRPr="00B20488">
              <w:rPr>
                <w:rFonts w:ascii="Segoe UI" w:hAnsi="Segoe UI" w:cs="Arial"/>
                <w:sz w:val="21"/>
              </w:rPr>
              <w:t>Code is annotated to explain how sections of code work.</w:t>
            </w:r>
          </w:p>
        </w:tc>
      </w:tr>
    </w:tbl>
    <w:p w14:paraId="605F36AD" w14:textId="77777777" w:rsidR="007414E4" w:rsidRPr="00B20488" w:rsidRDefault="007414E4" w:rsidP="005A2ED5"/>
    <w:p w14:paraId="3FC16AFB" w14:textId="77777777" w:rsidR="00470E6A" w:rsidRPr="00B20488" w:rsidRDefault="00470E6A">
      <w:pPr>
        <w:rPr>
          <w:rFonts w:ascii="Myriad Pro" w:eastAsiaTheme="majorEastAsia" w:hAnsi="Myriad Pro" w:cstheme="majorBidi"/>
          <w:b/>
          <w:i/>
          <w:color w:val="000000" w:themeColor="text1"/>
          <w:sz w:val="36"/>
          <w:szCs w:val="60"/>
        </w:rPr>
      </w:pPr>
      <w:r w:rsidRPr="00B20488">
        <w:rPr>
          <w:i/>
        </w:rPr>
        <w:br w:type="page"/>
      </w:r>
    </w:p>
    <w:p w14:paraId="7A31FABE" w14:textId="77777777" w:rsidR="00FC5737" w:rsidRPr="00B20488" w:rsidRDefault="00FC5737" w:rsidP="00FC5737">
      <w:pPr>
        <w:pStyle w:val="alpha"/>
      </w:pPr>
      <w:bookmarkStart w:id="42" w:name="_Toc500405964"/>
      <w:r w:rsidRPr="00B20488">
        <w:rPr>
          <w:i/>
        </w:rPr>
        <w:lastRenderedPageBreak/>
        <w:t>Technical Solution:</w:t>
      </w:r>
      <w:r w:rsidRPr="00B20488">
        <w:t xml:space="preserve"> Assessment Criteria</w:t>
      </w:r>
      <w:bookmarkEnd w:id="42"/>
    </w:p>
    <w:p w14:paraId="6A6D49E0" w14:textId="77777777" w:rsidR="007414E4" w:rsidRPr="00B20488" w:rsidRDefault="007414E4" w:rsidP="005A2ED5">
      <w:pPr>
        <w:rPr>
          <w:rFonts w:ascii="Segoe UI" w:hAnsi="Segoe UI" w:cs="Arial"/>
          <w:sz w:val="21"/>
        </w:rPr>
      </w:pPr>
      <w:r w:rsidRPr="00B20488">
        <w:rPr>
          <w:rFonts w:ascii="Segoe UI" w:hAnsi="Segoe UI" w:cs="Arial"/>
          <w:sz w:val="21"/>
        </w:rPr>
        <w:t xml:space="preserve">There is a maximum of </w:t>
      </w:r>
      <w:r w:rsidRPr="00B20488">
        <w:rPr>
          <w:rFonts w:ascii="Segoe UI Semibold" w:hAnsi="Segoe UI Semibold" w:cs="Arial"/>
          <w:sz w:val="21"/>
        </w:rPr>
        <w:t>42 marks</w:t>
      </w:r>
      <w:r w:rsidRPr="00B20488">
        <w:rPr>
          <w:rFonts w:ascii="Segoe UI" w:hAnsi="Segoe UI" w:cs="Arial"/>
          <w:sz w:val="21"/>
        </w:rPr>
        <w:t xml:space="preserve"> awarded for this section</w:t>
      </w:r>
      <w:r w:rsidR="00886940" w:rsidRPr="00B20488">
        <w:rPr>
          <w:rFonts w:ascii="Segoe UI" w:hAnsi="Segoe UI" w:cs="Arial"/>
          <w:sz w:val="21"/>
        </w:rPr>
        <w:t xml:space="preserve">.  </w:t>
      </w:r>
      <w:r w:rsidRPr="00B20488">
        <w:rPr>
          <w:rFonts w:ascii="Segoe UI" w:hAnsi="Segoe UI" w:cs="Arial"/>
          <w:sz w:val="21"/>
        </w:rPr>
        <w:t>This is based on two strands of evidence (Skill and coding style AND completeness of solution)</w:t>
      </w:r>
    </w:p>
    <w:p w14:paraId="7DB80424" w14:textId="77777777" w:rsidR="00470E6A" w:rsidRPr="00B20488" w:rsidRDefault="00470E6A" w:rsidP="005A2ED5">
      <w:pPr>
        <w:rPr>
          <w:rFonts w:ascii="Segoe UI" w:hAnsi="Segoe UI" w:cs="Arial"/>
          <w:sz w:val="13"/>
        </w:rPr>
      </w:pPr>
    </w:p>
    <w:p w14:paraId="1783DD41" w14:textId="77777777" w:rsidR="007414E4" w:rsidRPr="00B20488" w:rsidRDefault="007414E4" w:rsidP="00D94B1D">
      <w:pPr>
        <w:ind w:left="426" w:hanging="426"/>
        <w:rPr>
          <w:rFonts w:ascii="Segoe UI" w:hAnsi="Segoe UI" w:cs="Arial"/>
          <w:sz w:val="21"/>
        </w:rPr>
      </w:pPr>
      <w:r w:rsidRPr="00B20488">
        <w:rPr>
          <w:rFonts w:ascii="Segoe UI" w:hAnsi="Segoe UI" w:cs="Arial"/>
          <w:sz w:val="21"/>
        </w:rPr>
        <w:t>1.</w:t>
      </w:r>
      <w:r w:rsidRPr="00B20488">
        <w:rPr>
          <w:rFonts w:ascii="Segoe UI" w:hAnsi="Segoe UI" w:cs="Arial"/>
          <w:sz w:val="21"/>
        </w:rPr>
        <w:tab/>
        <w:t xml:space="preserve">How </w:t>
      </w:r>
      <w:r w:rsidRPr="00B20488">
        <w:rPr>
          <w:rFonts w:ascii="Segoe UI Semibold" w:hAnsi="Segoe UI Semibold" w:cs="Arial"/>
          <w:sz w:val="21"/>
        </w:rPr>
        <w:t>skilful</w:t>
      </w:r>
      <w:r w:rsidRPr="00B20488">
        <w:rPr>
          <w:rFonts w:ascii="Segoe UI" w:hAnsi="Segoe UI" w:cs="Arial"/>
          <w:sz w:val="21"/>
        </w:rPr>
        <w:t xml:space="preserve"> is my solution (check which skill band your solution mostly falls into from the </w:t>
      </w:r>
      <w:r w:rsidRPr="00B20488">
        <w:rPr>
          <w:rFonts w:ascii="Segoe UI" w:hAnsi="Segoe UI"/>
          <w:b/>
          <w:bCs/>
          <w:sz w:val="21"/>
        </w:rPr>
        <w:t>skills table</w:t>
      </w:r>
      <w:r w:rsidRPr="00B20488">
        <w:rPr>
          <w:rFonts w:ascii="Segoe UI" w:hAnsi="Segoe UI" w:cs="Arial"/>
          <w:sz w:val="21"/>
        </w:rPr>
        <w:t xml:space="preserve"> above) and then:</w:t>
      </w:r>
    </w:p>
    <w:p w14:paraId="38CBC9F9" w14:textId="77777777" w:rsidR="007414E4" w:rsidRPr="00B20488" w:rsidRDefault="007414E4" w:rsidP="00D94B1D">
      <w:pPr>
        <w:ind w:left="851" w:hanging="425"/>
        <w:rPr>
          <w:rFonts w:ascii="Segoe UI" w:hAnsi="Segoe UI" w:cs="Arial"/>
          <w:sz w:val="21"/>
        </w:rPr>
      </w:pPr>
      <w:r w:rsidRPr="00B20488">
        <w:rPr>
          <w:rFonts w:ascii="Segoe UI" w:hAnsi="Segoe UI" w:cs="Arial"/>
          <w:sz w:val="21"/>
        </w:rPr>
        <w:t>a.</w:t>
      </w:r>
      <w:r w:rsidRPr="00B20488">
        <w:rPr>
          <w:rFonts w:ascii="Segoe UI" w:hAnsi="Segoe UI" w:cs="Arial"/>
          <w:sz w:val="21"/>
        </w:rPr>
        <w:tab/>
        <w:t xml:space="preserve">What is the </w:t>
      </w:r>
      <w:r w:rsidRPr="00B20488">
        <w:rPr>
          <w:rFonts w:ascii="Segoe UI Semibold" w:hAnsi="Segoe UI Semibold" w:cs="Arial"/>
          <w:sz w:val="21"/>
        </w:rPr>
        <w:t>quality of my coding style</w:t>
      </w:r>
      <w:r w:rsidR="00886940" w:rsidRPr="00B20488">
        <w:rPr>
          <w:rFonts w:ascii="Segoe UI" w:hAnsi="Segoe UI" w:cs="Arial"/>
          <w:sz w:val="21"/>
        </w:rPr>
        <w:t xml:space="preserve">?  </w:t>
      </w:r>
      <w:r w:rsidRPr="00B20488">
        <w:rPr>
          <w:rFonts w:ascii="Segoe UI" w:hAnsi="Segoe UI" w:cs="Arial"/>
          <w:sz w:val="21"/>
        </w:rPr>
        <w:t xml:space="preserve">This will help to determine where you are placed in the </w:t>
      </w:r>
      <w:r w:rsidRPr="00B20488">
        <w:rPr>
          <w:rFonts w:ascii="Segoe UI Semibold" w:hAnsi="Segoe UI Semibold" w:cs="Arial"/>
          <w:sz w:val="21"/>
        </w:rPr>
        <w:t>SKILLS</w:t>
      </w:r>
      <w:r w:rsidRPr="00B20488">
        <w:rPr>
          <w:rFonts w:ascii="Segoe UI" w:hAnsi="Segoe UI" w:cs="Arial"/>
          <w:sz w:val="21"/>
        </w:rPr>
        <w:t xml:space="preserve"> mark band</w:t>
      </w:r>
      <w:r w:rsidR="00886940" w:rsidRPr="00B20488">
        <w:rPr>
          <w:rFonts w:ascii="Segoe UI" w:hAnsi="Segoe UI" w:cs="Arial"/>
          <w:sz w:val="21"/>
        </w:rPr>
        <w:t xml:space="preserve">.  </w:t>
      </w:r>
      <w:r w:rsidRPr="00B20488">
        <w:rPr>
          <w:rFonts w:ascii="Segoe UI" w:hAnsi="Segoe UI" w:cs="Arial"/>
          <w:sz w:val="21"/>
        </w:rPr>
        <w:t xml:space="preserve">For example if you have achieved a good range of the skills in the </w:t>
      </w:r>
      <w:r w:rsidR="00886940" w:rsidRPr="00B20488">
        <w:rPr>
          <w:rFonts w:ascii="Segoe UI" w:hAnsi="Segoe UI" w:cs="Arial"/>
          <w:sz w:val="21"/>
        </w:rPr>
        <w:t>“</w:t>
      </w:r>
      <w:r w:rsidRPr="00B20488">
        <w:rPr>
          <w:rFonts w:ascii="Segoe UI" w:hAnsi="Segoe UI" w:cs="Arial"/>
          <w:sz w:val="21"/>
        </w:rPr>
        <w:t>excellent programmer</w:t>
      </w:r>
      <w:r w:rsidR="00886940" w:rsidRPr="00B20488">
        <w:rPr>
          <w:rFonts w:ascii="Segoe UI" w:hAnsi="Segoe UI" w:cs="Arial"/>
          <w:sz w:val="21"/>
        </w:rPr>
        <w:t>”</w:t>
      </w:r>
      <w:r w:rsidRPr="00B20488">
        <w:rPr>
          <w:rFonts w:ascii="Segoe UI" w:hAnsi="Segoe UI" w:cs="Arial"/>
          <w:sz w:val="21"/>
        </w:rPr>
        <w:t xml:space="preserve"> band in the skills table and mostly </w:t>
      </w:r>
      <w:r w:rsidR="00886940" w:rsidRPr="00B20488">
        <w:rPr>
          <w:rFonts w:ascii="Segoe UI" w:hAnsi="Segoe UI" w:cs="Arial"/>
          <w:sz w:val="21"/>
        </w:rPr>
        <w:t>“</w:t>
      </w:r>
      <w:r w:rsidRPr="00B20488">
        <w:rPr>
          <w:rFonts w:ascii="Segoe UI" w:hAnsi="Segoe UI" w:cs="Arial"/>
          <w:sz w:val="21"/>
        </w:rPr>
        <w:t>good coding style</w:t>
      </w:r>
      <w:r w:rsidR="00886940" w:rsidRPr="00B20488">
        <w:rPr>
          <w:rFonts w:ascii="Segoe UI" w:hAnsi="Segoe UI" w:cs="Arial"/>
          <w:sz w:val="21"/>
        </w:rPr>
        <w:t>”</w:t>
      </w:r>
      <w:r w:rsidRPr="00B20488">
        <w:rPr>
          <w:rFonts w:ascii="Segoe UI" w:hAnsi="Segoe UI" w:cs="Arial"/>
          <w:sz w:val="21"/>
        </w:rPr>
        <w:t xml:space="preserve"> in the coding style table then you will be placed towards the middle of the range 19-27</w:t>
      </w:r>
      <w:r w:rsidR="00886940" w:rsidRPr="00B20488">
        <w:rPr>
          <w:rFonts w:ascii="Segoe UI" w:hAnsi="Segoe UI" w:cs="Arial"/>
          <w:sz w:val="21"/>
        </w:rPr>
        <w:t xml:space="preserve">.  </w:t>
      </w:r>
      <w:r w:rsidRPr="00B20488">
        <w:rPr>
          <w:rFonts w:ascii="Segoe UI" w:hAnsi="Segoe UI" w:cs="Arial"/>
          <w:sz w:val="21"/>
        </w:rPr>
        <w:t>The coding style is cumulative</w:t>
      </w:r>
      <w:r w:rsidR="00886940" w:rsidRPr="00B20488">
        <w:rPr>
          <w:rFonts w:ascii="Segoe UI" w:hAnsi="Segoe UI" w:cs="Arial"/>
          <w:sz w:val="21"/>
        </w:rPr>
        <w:t xml:space="preserve">.  </w:t>
      </w:r>
      <w:r w:rsidRPr="00B20488">
        <w:rPr>
          <w:rFonts w:ascii="Segoe UI" w:hAnsi="Segoe UI" w:cs="Arial"/>
          <w:sz w:val="21"/>
        </w:rPr>
        <w:t>To be considered to have excellent coding style you must also have satisfied the appropriate criteria in the lower two coding style bands.</w:t>
      </w:r>
    </w:p>
    <w:p w14:paraId="7D103A9B" w14:textId="77777777" w:rsidR="007414E4" w:rsidRPr="00B20488" w:rsidRDefault="007414E4" w:rsidP="005A2ED5">
      <w:pPr>
        <w:pStyle w:val="ListParagraph"/>
        <w:rPr>
          <w:rFonts w:ascii="Segoe UI" w:hAnsi="Segoe UI" w:cs="Arial"/>
          <w:sz w:val="12"/>
        </w:rPr>
      </w:pPr>
    </w:p>
    <w:p w14:paraId="72A554C0" w14:textId="77777777" w:rsidR="007414E4" w:rsidRPr="00B20488" w:rsidRDefault="007414E4" w:rsidP="00A25A30">
      <w:pPr>
        <w:ind w:left="426" w:hanging="426"/>
        <w:rPr>
          <w:rFonts w:ascii="Segoe UI" w:hAnsi="Segoe UI" w:cs="Arial"/>
          <w:spacing w:val="-1"/>
          <w:sz w:val="21"/>
        </w:rPr>
      </w:pPr>
      <w:r w:rsidRPr="00B20488">
        <w:rPr>
          <w:rFonts w:ascii="Segoe UI" w:hAnsi="Segoe UI" w:cs="Arial"/>
          <w:sz w:val="21"/>
        </w:rPr>
        <w:t>2.</w:t>
      </w:r>
      <w:r w:rsidRPr="00B20488">
        <w:rPr>
          <w:rFonts w:ascii="Segoe UI" w:hAnsi="Segoe UI" w:cs="Arial"/>
          <w:sz w:val="21"/>
        </w:rPr>
        <w:tab/>
      </w:r>
      <w:r w:rsidRPr="00B20488">
        <w:rPr>
          <w:rFonts w:ascii="Segoe UI" w:hAnsi="Segoe UI" w:cs="Arial"/>
          <w:spacing w:val="-1"/>
          <w:sz w:val="21"/>
        </w:rPr>
        <w:t xml:space="preserve">How </w:t>
      </w:r>
      <w:r w:rsidRPr="00B20488">
        <w:rPr>
          <w:rFonts w:ascii="Segoe UI Semibold" w:hAnsi="Segoe UI Semibold" w:cs="Arial"/>
          <w:spacing w:val="-1"/>
          <w:sz w:val="21"/>
        </w:rPr>
        <w:t>complete</w:t>
      </w:r>
      <w:r w:rsidRPr="00B20488">
        <w:rPr>
          <w:rFonts w:ascii="Segoe UI" w:hAnsi="Segoe UI" w:cs="Arial"/>
          <w:spacing w:val="-1"/>
          <w:sz w:val="21"/>
        </w:rPr>
        <w:t xml:space="preserve"> is my solution</w:t>
      </w:r>
      <w:r w:rsidR="00886940" w:rsidRPr="00B20488">
        <w:rPr>
          <w:rFonts w:ascii="Segoe UI" w:hAnsi="Segoe UI" w:cs="Arial"/>
          <w:spacing w:val="-1"/>
          <w:sz w:val="21"/>
        </w:rPr>
        <w:t xml:space="preserve">?  </w:t>
      </w:r>
      <w:r w:rsidRPr="00B20488">
        <w:rPr>
          <w:rFonts w:ascii="Segoe UI" w:hAnsi="Segoe UI" w:cs="Arial"/>
          <w:spacing w:val="-1"/>
          <w:sz w:val="21"/>
        </w:rPr>
        <w:t>The remaining 15 marks are awarded for the completeness of your solution – how many of your original objectives you have achieved.</w:t>
      </w:r>
      <w:r w:rsidR="00A25A30" w:rsidRPr="00B20488">
        <w:rPr>
          <w:spacing w:val="-1"/>
        </w:rPr>
        <w:t xml:space="preserve"> </w:t>
      </w:r>
      <w:r w:rsidR="00A25A30" w:rsidRPr="00B20488">
        <w:rPr>
          <w:rFonts w:ascii="Segoe UI" w:hAnsi="Segoe UI" w:cs="Arial"/>
          <w:spacing w:val="-1"/>
          <w:sz w:val="21"/>
        </w:rPr>
        <w:t>Remember that completeness is not just about the objectives you have set but what should have been reasonably set for a project of this type.</w:t>
      </w:r>
    </w:p>
    <w:p w14:paraId="4BB1411C" w14:textId="77777777" w:rsidR="009E6032" w:rsidRPr="00B20488" w:rsidRDefault="00771C77" w:rsidP="00771C77">
      <w:pPr>
        <w:pStyle w:val="ListParagraph"/>
        <w:tabs>
          <w:tab w:val="left" w:pos="2260"/>
        </w:tabs>
        <w:rPr>
          <w:rFonts w:ascii="Segoe UI" w:hAnsi="Segoe UI" w:cs="Arial"/>
          <w:sz w:val="21"/>
        </w:rPr>
      </w:pPr>
      <w:r w:rsidRPr="00B20488">
        <w:rPr>
          <w:rFonts w:ascii="Segoe UI" w:hAnsi="Segoe UI" w:cs="Arial"/>
          <w:sz w:val="21"/>
        </w:rPr>
        <w:tab/>
      </w:r>
    </w:p>
    <w:p w14:paraId="6A1BB6A5" w14:textId="77777777" w:rsidR="007414E4" w:rsidRPr="00B20488" w:rsidRDefault="00771C77" w:rsidP="005A2ED5">
      <w:pPr>
        <w:rPr>
          <w:rFonts w:ascii="Calibri" w:hAnsi="Calibri" w:cs="Arial"/>
          <w:b/>
          <w:i/>
          <w:sz w:val="28"/>
          <w:szCs w:val="28"/>
        </w:rPr>
      </w:pPr>
      <w:r w:rsidRPr="00B20488">
        <w:rPr>
          <w:rFonts w:ascii="Calibri" w:hAnsi="Calibri" w:cs="Arial"/>
          <w:b/>
          <w:i/>
          <w:sz w:val="28"/>
          <w:szCs w:val="28"/>
        </w:rPr>
        <w:t xml:space="preserve">Skill </w:t>
      </w:r>
      <w:r w:rsidR="00470E6A" w:rsidRPr="00B20488">
        <w:rPr>
          <w:rFonts w:ascii="Calibri" w:hAnsi="Calibri" w:cs="Arial"/>
          <w:b/>
          <w:i/>
          <w:sz w:val="28"/>
          <w:szCs w:val="28"/>
        </w:rPr>
        <w:t>and</w:t>
      </w:r>
      <w:r w:rsidRPr="00B20488">
        <w:rPr>
          <w:rFonts w:ascii="Calibri" w:hAnsi="Calibri" w:cs="Arial"/>
          <w:b/>
          <w:i/>
          <w:sz w:val="28"/>
          <w:szCs w:val="28"/>
        </w:rPr>
        <w:t xml:space="preserve"> Coding Style </w:t>
      </w:r>
    </w:p>
    <w:p w14:paraId="443AD239" w14:textId="77777777" w:rsidR="00470E6A" w:rsidRPr="00B20488" w:rsidRDefault="00470E6A" w:rsidP="005A2ED5">
      <w:pPr>
        <w:rPr>
          <w:rFonts w:ascii="Calibri" w:hAnsi="Calibri" w:cs="Arial"/>
          <w:b/>
          <w:sz w:val="12"/>
          <w:szCs w:val="28"/>
        </w:rPr>
      </w:pPr>
    </w:p>
    <w:tbl>
      <w:tblPr>
        <w:tblStyle w:val="ZigZag"/>
        <w:tblW w:w="5000" w:type="pct"/>
        <w:tblLook w:val="04A0" w:firstRow="1" w:lastRow="0" w:firstColumn="1" w:lastColumn="0" w:noHBand="0" w:noVBand="1"/>
      </w:tblPr>
      <w:tblGrid>
        <w:gridCol w:w="1562"/>
        <w:gridCol w:w="7354"/>
        <w:gridCol w:w="1259"/>
      </w:tblGrid>
      <w:tr w:rsidR="007414E4" w:rsidRPr="00B20488" w14:paraId="04D331C2" w14:textId="77777777" w:rsidTr="00953453">
        <w:trPr>
          <w:cnfStyle w:val="100000000000" w:firstRow="1" w:lastRow="0" w:firstColumn="0" w:lastColumn="0" w:oddVBand="0" w:evenVBand="0" w:oddHBand="0" w:evenHBand="0" w:firstRowFirstColumn="0" w:firstRowLastColumn="0" w:lastRowFirstColumn="0" w:lastRowLastColumn="0"/>
        </w:trPr>
        <w:tc>
          <w:tcPr>
            <w:tcW w:w="1562" w:type="dxa"/>
          </w:tcPr>
          <w:p w14:paraId="1F9FBF55" w14:textId="77777777" w:rsidR="007414E4" w:rsidRPr="00B20488" w:rsidRDefault="007414E4" w:rsidP="00721EF5">
            <w:pPr>
              <w:rPr>
                <w:rFonts w:ascii="Arial" w:hAnsi="Arial" w:cs="Arial"/>
              </w:rPr>
            </w:pPr>
            <w:r w:rsidRPr="00B20488">
              <w:rPr>
                <w:rFonts w:ascii="Segoe UI Semibold" w:hAnsi="Segoe UI Semibold" w:cs="Arial"/>
                <w:b w:val="0"/>
                <w:sz w:val="21"/>
              </w:rPr>
              <w:t>Mark band</w:t>
            </w:r>
          </w:p>
        </w:tc>
        <w:tc>
          <w:tcPr>
            <w:tcW w:w="7354" w:type="dxa"/>
          </w:tcPr>
          <w:p w14:paraId="4E7BE590" w14:textId="77777777" w:rsidR="007414E4" w:rsidRPr="00B20488" w:rsidRDefault="007414E4" w:rsidP="00721EF5">
            <w:pPr>
              <w:rPr>
                <w:rFonts w:ascii="Arial" w:hAnsi="Arial" w:cs="Arial"/>
              </w:rPr>
            </w:pPr>
            <w:r w:rsidRPr="00B20488">
              <w:rPr>
                <w:rFonts w:ascii="Segoe UI Semibold" w:hAnsi="Segoe UI Semibold" w:cs="Arial"/>
                <w:b w:val="0"/>
                <w:sz w:val="21"/>
              </w:rPr>
              <w:t>Skill level achieved</w:t>
            </w:r>
          </w:p>
        </w:tc>
        <w:tc>
          <w:tcPr>
            <w:tcW w:w="1259" w:type="dxa"/>
          </w:tcPr>
          <w:p w14:paraId="02229C4F" w14:textId="77777777" w:rsidR="007414E4" w:rsidRPr="00B20488" w:rsidRDefault="007414E4" w:rsidP="00721EF5">
            <w:pPr>
              <w:rPr>
                <w:rFonts w:ascii="Segoe UI Semibold" w:hAnsi="Segoe UI Semibold" w:cs="Arial"/>
                <w:b w:val="0"/>
                <w:sz w:val="21"/>
              </w:rPr>
            </w:pPr>
            <w:r w:rsidRPr="00B20488">
              <w:rPr>
                <w:rFonts w:ascii="Segoe UI Semibold" w:hAnsi="Segoe UI Semibold" w:cs="Arial"/>
                <w:b w:val="0"/>
                <w:sz w:val="21"/>
              </w:rPr>
              <w:t>Mark range</w:t>
            </w:r>
          </w:p>
        </w:tc>
      </w:tr>
      <w:tr w:rsidR="00A25A30" w:rsidRPr="00B20488" w14:paraId="298118AA" w14:textId="77777777" w:rsidTr="00953453">
        <w:tc>
          <w:tcPr>
            <w:tcW w:w="1562" w:type="dxa"/>
            <w:vAlign w:val="center"/>
          </w:tcPr>
          <w:p w14:paraId="352895A7" w14:textId="77777777" w:rsidR="00A25A30" w:rsidRPr="00B20488" w:rsidRDefault="00A25A30" w:rsidP="00A25A30">
            <w:pPr>
              <w:jc w:val="center"/>
              <w:rPr>
                <w:rFonts w:ascii="Arial" w:hAnsi="Arial" w:cs="Arial"/>
                <w:b/>
              </w:rPr>
            </w:pPr>
            <w:r w:rsidRPr="00B20488">
              <w:rPr>
                <w:rFonts w:ascii="Segoe UI Semibold" w:hAnsi="Segoe UI Semibold" w:cs="Arial"/>
                <w:sz w:val="21"/>
              </w:rPr>
              <w:t>Upper Mark band</w:t>
            </w:r>
          </w:p>
        </w:tc>
        <w:tc>
          <w:tcPr>
            <w:tcW w:w="7354" w:type="dxa"/>
          </w:tcPr>
          <w:p w14:paraId="7101FEA6" w14:textId="77777777" w:rsidR="00A25A30" w:rsidRPr="00B20488" w:rsidRDefault="00A25A30" w:rsidP="00A25A30">
            <w:pPr>
              <w:pStyle w:val="ListParagraph"/>
              <w:numPr>
                <w:ilvl w:val="0"/>
                <w:numId w:val="3"/>
              </w:numPr>
              <w:ind w:left="323" w:hanging="323"/>
              <w:rPr>
                <w:rFonts w:ascii="Segoe UI" w:hAnsi="Segoe UI" w:cs="Segoe UI"/>
              </w:rPr>
            </w:pPr>
            <w:r w:rsidRPr="00B20488">
              <w:rPr>
                <w:rFonts w:ascii="Segoe UI" w:hAnsi="Segoe UI" w:cs="Segoe UI"/>
              </w:rPr>
              <w:t xml:space="preserve">The </w:t>
            </w:r>
            <w:r w:rsidRPr="00B20488">
              <w:rPr>
                <w:rFonts w:ascii="Segoe UI Semibold" w:hAnsi="Segoe UI Semibold" w:cs="Segoe UI"/>
              </w:rPr>
              <w:t>programming skills used are mostly Top mark band</w:t>
            </w:r>
            <w:r w:rsidRPr="00B20488">
              <w:rPr>
                <w:rFonts w:ascii="Segoe UI" w:hAnsi="Segoe UI" w:cs="Segoe UI"/>
              </w:rPr>
              <w:t xml:space="preserve"> (very good programmer) with</w:t>
            </w:r>
          </w:p>
          <w:p w14:paraId="749312D6" w14:textId="3F5805C4"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Excellent coding style</w:t>
            </w:r>
            <w:r w:rsidRPr="00B20488">
              <w:rPr>
                <w:rFonts w:ascii="Segoe UI" w:hAnsi="Segoe UI" w:cs="Segoe UI"/>
              </w:rPr>
              <w:t xml:space="preserve"> (towar</w:t>
            </w:r>
            <w:r w:rsidR="001A4FEA">
              <w:rPr>
                <w:rFonts w:ascii="Segoe UI" w:hAnsi="Segoe UI" w:cs="Segoe UI"/>
              </w:rPr>
              <w:t>ds the top of the mark range 25–</w:t>
            </w:r>
            <w:r w:rsidRPr="00B20488">
              <w:rPr>
                <w:rFonts w:ascii="Segoe UI" w:hAnsi="Segoe UI" w:cs="Segoe UI"/>
              </w:rPr>
              <w:t>27). This means that all the good coding techniques and all / nearly all of the excellent coding techniques have been used.</w:t>
            </w:r>
          </w:p>
          <w:p w14:paraId="49468CF5" w14:textId="58E684D3"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Good coding style</w:t>
            </w:r>
            <w:r w:rsidRPr="00B20488">
              <w:rPr>
                <w:rFonts w:ascii="Segoe UI" w:hAnsi="Segoe UI" w:cs="Segoe UI"/>
              </w:rPr>
              <w:t xml:space="preserve"> (middle of the mark range 22</w:t>
            </w:r>
            <w:r w:rsidR="001A4FEA">
              <w:rPr>
                <w:rFonts w:ascii="Segoe UI" w:hAnsi="Segoe UI" w:cs="Segoe UI"/>
              </w:rPr>
              <w:t>–</w:t>
            </w:r>
            <w:r w:rsidRPr="00B20488">
              <w:rPr>
                <w:rFonts w:ascii="Segoe UI" w:hAnsi="Segoe UI" w:cs="Segoe UI"/>
              </w:rPr>
              <w:t>24). This means that all the good coding techniques have been used and a majority of the excellent techniques.</w:t>
            </w:r>
          </w:p>
          <w:p w14:paraId="329A7E87" w14:textId="0F96CC46" w:rsidR="00A25A30" w:rsidRPr="00B20488" w:rsidRDefault="00A25A30" w:rsidP="001A4FEA">
            <w:pPr>
              <w:pStyle w:val="ListParagraph"/>
              <w:numPr>
                <w:ilvl w:val="1"/>
                <w:numId w:val="3"/>
              </w:numPr>
              <w:ind w:left="748" w:hanging="425"/>
              <w:rPr>
                <w:rFonts w:ascii="Segoe UI" w:hAnsi="Segoe UI" w:cs="Segoe UI"/>
              </w:rPr>
            </w:pPr>
            <w:r w:rsidRPr="00B20488">
              <w:rPr>
                <w:rFonts w:ascii="Segoe UI Semibold" w:hAnsi="Segoe UI Semibold" w:cs="Segoe UI"/>
              </w:rPr>
              <w:t>Adequate coding style</w:t>
            </w:r>
            <w:r w:rsidRPr="00B20488">
              <w:rPr>
                <w:rFonts w:ascii="Segoe UI" w:hAnsi="Segoe UI" w:cs="Segoe UI"/>
              </w:rPr>
              <w:t xml:space="preserve"> (lower end of the mark range 19</w:t>
            </w:r>
            <w:r w:rsidR="001A4FEA">
              <w:rPr>
                <w:rFonts w:ascii="Segoe UI" w:hAnsi="Segoe UI" w:cs="Segoe UI"/>
              </w:rPr>
              <w:t>–</w:t>
            </w:r>
            <w:r w:rsidRPr="00B20488">
              <w:rPr>
                <w:rFonts w:ascii="Segoe UI" w:hAnsi="Segoe UI" w:cs="Segoe UI"/>
              </w:rPr>
              <w:t xml:space="preserve">21). </w:t>
            </w:r>
            <w:r w:rsidRPr="005C0ED5">
              <w:rPr>
                <w:rFonts w:ascii="Segoe UI" w:hAnsi="Segoe UI" w:cs="Segoe UI"/>
              </w:rPr>
              <w:t>This</w:t>
            </w:r>
            <w:r w:rsidRPr="00B20488">
              <w:rPr>
                <w:rFonts w:ascii="Segoe UI" w:hAnsi="Segoe UI" w:cs="Segoe UI"/>
              </w:rPr>
              <w:t xml:space="preserve"> means that coding techniques used are mostly good with some excellent characteristics.</w:t>
            </w:r>
          </w:p>
        </w:tc>
        <w:tc>
          <w:tcPr>
            <w:tcW w:w="1259" w:type="dxa"/>
            <w:vAlign w:val="center"/>
          </w:tcPr>
          <w:p w14:paraId="6BF4CD9E" w14:textId="77777777" w:rsidR="00A25A30" w:rsidRPr="00B20488" w:rsidRDefault="00A25A30" w:rsidP="00A25A30">
            <w:pPr>
              <w:jc w:val="center"/>
              <w:rPr>
                <w:rFonts w:ascii="Segoe UI" w:hAnsi="Segoe UI" w:cs="Arial"/>
                <w:sz w:val="21"/>
              </w:rPr>
            </w:pPr>
            <w:r w:rsidRPr="00B20488">
              <w:rPr>
                <w:rFonts w:ascii="Segoe UI" w:hAnsi="Segoe UI" w:cs="Arial"/>
                <w:sz w:val="21"/>
              </w:rPr>
              <w:t>19–27</w:t>
            </w:r>
          </w:p>
        </w:tc>
      </w:tr>
      <w:tr w:rsidR="00A25A30" w:rsidRPr="00B20488" w14:paraId="086F4AB4" w14:textId="77777777" w:rsidTr="00953453">
        <w:tc>
          <w:tcPr>
            <w:tcW w:w="1562" w:type="dxa"/>
            <w:vAlign w:val="center"/>
          </w:tcPr>
          <w:p w14:paraId="589C0BBF" w14:textId="77777777" w:rsidR="00A25A30" w:rsidRPr="00B20488" w:rsidRDefault="00A25A30" w:rsidP="00A25A30">
            <w:pPr>
              <w:jc w:val="center"/>
              <w:rPr>
                <w:rFonts w:ascii="Arial" w:hAnsi="Arial" w:cs="Arial"/>
                <w:b/>
              </w:rPr>
            </w:pPr>
            <w:r w:rsidRPr="00B20488">
              <w:rPr>
                <w:rFonts w:ascii="Segoe UI Semibold" w:hAnsi="Segoe UI Semibold" w:cs="Arial"/>
                <w:sz w:val="21"/>
              </w:rPr>
              <w:t>Middle Mark band</w:t>
            </w:r>
          </w:p>
        </w:tc>
        <w:tc>
          <w:tcPr>
            <w:tcW w:w="7354" w:type="dxa"/>
          </w:tcPr>
          <w:p w14:paraId="757B7DFE" w14:textId="77777777" w:rsidR="00A25A30" w:rsidRPr="00B20488" w:rsidRDefault="00A25A30" w:rsidP="00A25A30">
            <w:pPr>
              <w:pStyle w:val="ListParagraph"/>
              <w:numPr>
                <w:ilvl w:val="0"/>
                <w:numId w:val="3"/>
              </w:numPr>
              <w:ind w:left="323" w:hanging="323"/>
              <w:rPr>
                <w:rFonts w:ascii="Segoe UI" w:hAnsi="Segoe UI" w:cs="Segoe UI"/>
              </w:rPr>
            </w:pPr>
            <w:r w:rsidRPr="00B20488">
              <w:rPr>
                <w:rFonts w:ascii="Segoe UI Semibold" w:hAnsi="Segoe UI Semibold" w:cs="Segoe UI"/>
              </w:rPr>
              <w:t>The programming skills used are mostly middle mark band</w:t>
            </w:r>
            <w:r w:rsidRPr="00B20488">
              <w:rPr>
                <w:rFonts w:ascii="Segoe UI" w:hAnsi="Segoe UI" w:cs="Segoe UI"/>
              </w:rPr>
              <w:t xml:space="preserve"> (fair programmer)</w:t>
            </w:r>
          </w:p>
          <w:p w14:paraId="1D9D70C9" w14:textId="4BE3B0E3"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Excellent coding style</w:t>
            </w:r>
            <w:r w:rsidRPr="00B20488">
              <w:rPr>
                <w:rFonts w:ascii="Segoe UI" w:hAnsi="Segoe UI" w:cs="Segoe UI"/>
              </w:rPr>
              <w:t xml:space="preserve"> (towards the top of the mark range, 16</w:t>
            </w:r>
            <w:r w:rsidR="001A4FEA">
              <w:rPr>
                <w:rFonts w:ascii="Segoe UI" w:hAnsi="Segoe UI" w:cs="Segoe UI"/>
              </w:rPr>
              <w:t>–</w:t>
            </w:r>
            <w:r w:rsidRPr="00B20488">
              <w:rPr>
                <w:rFonts w:ascii="Segoe UI" w:hAnsi="Segoe UI" w:cs="Segoe UI"/>
              </w:rPr>
              <w:t>18). This means that all the good coding techniques have been used and a majority of the excellent techniques</w:t>
            </w:r>
          </w:p>
          <w:p w14:paraId="3BFC9E12" w14:textId="286B0137"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Good coding style</w:t>
            </w:r>
            <w:r w:rsidRPr="00B20488">
              <w:rPr>
                <w:rFonts w:ascii="Segoe UI" w:hAnsi="Segoe UI" w:cs="Segoe UI"/>
              </w:rPr>
              <w:t xml:space="preserve"> (middle of the mark range, 13</w:t>
            </w:r>
            <w:r w:rsidR="001A4FEA">
              <w:rPr>
                <w:rFonts w:ascii="Segoe UI" w:hAnsi="Segoe UI" w:cs="Segoe UI"/>
              </w:rPr>
              <w:t>–</w:t>
            </w:r>
            <w:r w:rsidRPr="00B20488">
              <w:rPr>
                <w:rFonts w:ascii="Segoe UI" w:hAnsi="Segoe UI" w:cs="Segoe UI"/>
              </w:rPr>
              <w:t>15). This means that coding techniques used are mostly good with some excellent characteristics.</w:t>
            </w:r>
          </w:p>
          <w:p w14:paraId="6548E437" w14:textId="507BF630"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Adequate coding style</w:t>
            </w:r>
            <w:r w:rsidRPr="00B20488">
              <w:rPr>
                <w:rFonts w:ascii="Segoe UI" w:hAnsi="Segoe UI" w:cs="Segoe UI"/>
              </w:rPr>
              <w:t xml:space="preserve"> (lower end of the mark range, 10</w:t>
            </w:r>
            <w:r w:rsidR="001A4FEA">
              <w:rPr>
                <w:rFonts w:ascii="Segoe UI" w:hAnsi="Segoe UI" w:cs="Segoe UI"/>
              </w:rPr>
              <w:t>–</w:t>
            </w:r>
            <w:r w:rsidRPr="00B20488">
              <w:rPr>
                <w:rFonts w:ascii="Segoe UI" w:hAnsi="Segoe UI" w:cs="Segoe UI"/>
              </w:rPr>
              <w:t xml:space="preserve">12). All to almost all of the good coding techniques with perhaps one example of </w:t>
            </w:r>
            <w:r w:rsidRPr="00B20488">
              <w:rPr>
                <w:rFonts w:ascii="Segoe UI Semibold" w:hAnsi="Segoe UI Semibold" w:cs="Segoe UI"/>
              </w:rPr>
              <w:t>an</w:t>
            </w:r>
            <w:r w:rsidRPr="00B20488">
              <w:rPr>
                <w:rFonts w:ascii="Segoe UI" w:hAnsi="Segoe UI" w:cs="Segoe UI"/>
              </w:rPr>
              <w:t xml:space="preserve"> excellent technique</w:t>
            </w:r>
          </w:p>
        </w:tc>
        <w:tc>
          <w:tcPr>
            <w:tcW w:w="1259" w:type="dxa"/>
            <w:vAlign w:val="center"/>
          </w:tcPr>
          <w:p w14:paraId="3867FD5A" w14:textId="77777777" w:rsidR="00A25A30" w:rsidRPr="00B20488" w:rsidRDefault="00A25A30" w:rsidP="00A25A30">
            <w:pPr>
              <w:jc w:val="center"/>
              <w:rPr>
                <w:rFonts w:ascii="Segoe UI" w:hAnsi="Segoe UI" w:cs="Arial"/>
                <w:sz w:val="21"/>
              </w:rPr>
            </w:pPr>
            <w:r w:rsidRPr="00B20488">
              <w:rPr>
                <w:rFonts w:ascii="Segoe UI" w:hAnsi="Segoe UI" w:cs="Arial"/>
                <w:sz w:val="21"/>
              </w:rPr>
              <w:t>10–18</w:t>
            </w:r>
          </w:p>
        </w:tc>
      </w:tr>
      <w:tr w:rsidR="00A25A30" w:rsidRPr="00B20488" w14:paraId="454B5056" w14:textId="77777777" w:rsidTr="00953453">
        <w:tc>
          <w:tcPr>
            <w:tcW w:w="1562" w:type="dxa"/>
            <w:vAlign w:val="center"/>
          </w:tcPr>
          <w:p w14:paraId="3091892C" w14:textId="77777777" w:rsidR="00A25A30" w:rsidRPr="00B20488" w:rsidRDefault="00A25A30" w:rsidP="00A25A30">
            <w:pPr>
              <w:jc w:val="center"/>
              <w:rPr>
                <w:rFonts w:ascii="Arial" w:hAnsi="Arial" w:cs="Arial"/>
                <w:b/>
              </w:rPr>
            </w:pPr>
            <w:r w:rsidRPr="00B20488">
              <w:rPr>
                <w:rFonts w:ascii="Segoe UI Semibold" w:hAnsi="Segoe UI Semibold" w:cs="Arial"/>
                <w:sz w:val="21"/>
              </w:rPr>
              <w:t>Lower Mark band</w:t>
            </w:r>
          </w:p>
        </w:tc>
        <w:tc>
          <w:tcPr>
            <w:tcW w:w="7354" w:type="dxa"/>
          </w:tcPr>
          <w:p w14:paraId="5A483626" w14:textId="77777777" w:rsidR="00A25A30" w:rsidRPr="00B20488" w:rsidRDefault="00A25A30" w:rsidP="00A25A30">
            <w:pPr>
              <w:pStyle w:val="ListParagraph"/>
              <w:numPr>
                <w:ilvl w:val="0"/>
                <w:numId w:val="3"/>
              </w:numPr>
              <w:ind w:left="323" w:hanging="323"/>
              <w:rPr>
                <w:rFonts w:ascii="Segoe UI" w:hAnsi="Segoe UI" w:cs="Segoe UI"/>
              </w:rPr>
            </w:pPr>
            <w:r w:rsidRPr="00B20488">
              <w:rPr>
                <w:rFonts w:ascii="Segoe UI" w:hAnsi="Segoe UI" w:cs="Segoe UI"/>
              </w:rPr>
              <w:t>The programming techniques used are mostly lower  mark band (some programming skill)</w:t>
            </w:r>
          </w:p>
          <w:p w14:paraId="1F522F7E" w14:textId="135BFC76"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Excellent coding style</w:t>
            </w:r>
            <w:r w:rsidRPr="00B20488">
              <w:rPr>
                <w:rFonts w:ascii="Segoe UI" w:hAnsi="Segoe UI" w:cs="Segoe UI"/>
              </w:rPr>
              <w:t xml:space="preserve"> (towards the top of the mark range, 7</w:t>
            </w:r>
            <w:r w:rsidR="001A4FEA">
              <w:rPr>
                <w:rFonts w:ascii="Segoe UI" w:hAnsi="Segoe UI" w:cs="Segoe UI"/>
              </w:rPr>
              <w:t>–</w:t>
            </w:r>
            <w:r w:rsidRPr="00B20488">
              <w:rPr>
                <w:rFonts w:ascii="Segoe UI" w:hAnsi="Segoe UI" w:cs="Segoe UI"/>
              </w:rPr>
              <w:t xml:space="preserve">9). All to almost all of the </w:t>
            </w:r>
            <w:r w:rsidRPr="00B20488">
              <w:rPr>
                <w:rFonts w:ascii="Segoe UI Semibold" w:hAnsi="Segoe UI Semibold" w:cs="Segoe UI"/>
              </w:rPr>
              <w:t>good</w:t>
            </w:r>
            <w:r w:rsidRPr="00B20488">
              <w:rPr>
                <w:rFonts w:ascii="Segoe UI" w:hAnsi="Segoe UI" w:cs="Segoe UI"/>
              </w:rPr>
              <w:t xml:space="preserve"> coding techniques.</w:t>
            </w:r>
          </w:p>
          <w:p w14:paraId="2EF4A687" w14:textId="0797DFBF"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Good coding style</w:t>
            </w:r>
            <w:r w:rsidRPr="00B20488">
              <w:rPr>
                <w:rFonts w:ascii="Segoe UI" w:hAnsi="Segoe UI" w:cs="Segoe UI"/>
              </w:rPr>
              <w:t xml:space="preserve"> (middle of the mark range, 4</w:t>
            </w:r>
            <w:r w:rsidR="001A4FEA">
              <w:rPr>
                <w:rFonts w:ascii="Segoe UI" w:hAnsi="Segoe UI" w:cs="Segoe UI"/>
              </w:rPr>
              <w:t>–</w:t>
            </w:r>
            <w:r w:rsidRPr="00B20488">
              <w:rPr>
                <w:rFonts w:ascii="Segoe UI" w:hAnsi="Segoe UI" w:cs="Segoe UI"/>
              </w:rPr>
              <w:t xml:space="preserve">6). Uses some good coding style </w:t>
            </w:r>
            <w:r w:rsidRPr="00B20488">
              <w:rPr>
                <w:rFonts w:ascii="Segoe UI Semibold" w:hAnsi="Segoe UI Semibold" w:cs="Segoe UI"/>
              </w:rPr>
              <w:t>characteristics</w:t>
            </w:r>
            <w:r w:rsidRPr="00B20488">
              <w:rPr>
                <w:rFonts w:ascii="Segoe UI" w:hAnsi="Segoe UI" w:cs="Segoe UI"/>
              </w:rPr>
              <w:t>.</w:t>
            </w:r>
          </w:p>
          <w:p w14:paraId="7AA553E5" w14:textId="6B8165CA" w:rsidR="00A25A30" w:rsidRPr="00B20488" w:rsidRDefault="00A25A30" w:rsidP="00A25A30">
            <w:pPr>
              <w:pStyle w:val="ListParagraph"/>
              <w:numPr>
                <w:ilvl w:val="1"/>
                <w:numId w:val="3"/>
              </w:numPr>
              <w:ind w:left="748" w:hanging="425"/>
              <w:rPr>
                <w:rFonts w:ascii="Segoe UI" w:hAnsi="Segoe UI" w:cs="Segoe UI"/>
              </w:rPr>
            </w:pPr>
            <w:r w:rsidRPr="00B20488">
              <w:rPr>
                <w:rFonts w:ascii="Segoe UI Semibold" w:hAnsi="Segoe UI Semibold" w:cs="Segoe UI"/>
              </w:rPr>
              <w:t>Adequate coding style</w:t>
            </w:r>
            <w:r w:rsidRPr="00B20488">
              <w:rPr>
                <w:rFonts w:ascii="Segoe UI" w:hAnsi="Segoe UI" w:cs="Segoe UI"/>
              </w:rPr>
              <w:t xml:space="preserve"> (lower end of the mark range, 0</w:t>
            </w:r>
            <w:r w:rsidR="001A4FEA">
              <w:rPr>
                <w:rFonts w:ascii="Segoe UI" w:hAnsi="Segoe UI" w:cs="Segoe UI"/>
              </w:rPr>
              <w:t>–</w:t>
            </w:r>
            <w:r w:rsidRPr="00B20488">
              <w:rPr>
                <w:rFonts w:ascii="Segoe UI" w:hAnsi="Segoe UI" w:cs="Segoe UI"/>
              </w:rPr>
              <w:t>3), uses basic coding techniques.</w:t>
            </w:r>
          </w:p>
        </w:tc>
        <w:tc>
          <w:tcPr>
            <w:tcW w:w="1259" w:type="dxa"/>
            <w:vAlign w:val="center"/>
          </w:tcPr>
          <w:p w14:paraId="339063A4" w14:textId="77777777" w:rsidR="00A25A30" w:rsidRPr="00B20488" w:rsidRDefault="00A25A30" w:rsidP="00A25A30">
            <w:pPr>
              <w:jc w:val="center"/>
              <w:rPr>
                <w:rFonts w:ascii="Segoe UI" w:hAnsi="Segoe UI" w:cs="Arial"/>
                <w:sz w:val="21"/>
              </w:rPr>
            </w:pPr>
            <w:r w:rsidRPr="00B20488">
              <w:rPr>
                <w:rFonts w:ascii="Segoe UI" w:hAnsi="Segoe UI" w:cs="Arial"/>
                <w:sz w:val="21"/>
              </w:rPr>
              <w:t>0–9</w:t>
            </w:r>
          </w:p>
        </w:tc>
      </w:tr>
    </w:tbl>
    <w:p w14:paraId="7555D133" w14:textId="77777777" w:rsidR="007414E4" w:rsidRPr="00B20488" w:rsidRDefault="00771C77" w:rsidP="005A2ED5">
      <w:pPr>
        <w:rPr>
          <w:rFonts w:ascii="Calibri" w:hAnsi="Calibri" w:cs="Arial"/>
          <w:b/>
          <w:i/>
          <w:sz w:val="28"/>
          <w:szCs w:val="28"/>
        </w:rPr>
      </w:pPr>
      <w:r w:rsidRPr="00B20488">
        <w:rPr>
          <w:rFonts w:ascii="Calibri" w:hAnsi="Calibri" w:cs="Arial"/>
          <w:b/>
          <w:i/>
          <w:sz w:val="28"/>
          <w:szCs w:val="28"/>
        </w:rPr>
        <w:lastRenderedPageBreak/>
        <w:t xml:space="preserve">Completeness </w:t>
      </w:r>
      <w:r w:rsidR="00470E6A" w:rsidRPr="00B20488">
        <w:rPr>
          <w:rFonts w:ascii="Calibri" w:hAnsi="Calibri" w:cs="Arial"/>
          <w:b/>
          <w:i/>
          <w:sz w:val="28"/>
          <w:szCs w:val="28"/>
        </w:rPr>
        <w:t>of</w:t>
      </w:r>
      <w:r w:rsidRPr="00B20488">
        <w:rPr>
          <w:rFonts w:ascii="Calibri" w:hAnsi="Calibri" w:cs="Arial"/>
          <w:b/>
          <w:i/>
          <w:sz w:val="28"/>
          <w:szCs w:val="28"/>
        </w:rPr>
        <w:t xml:space="preserve"> Solution </w:t>
      </w:r>
    </w:p>
    <w:p w14:paraId="7847892F" w14:textId="77777777" w:rsidR="00470E6A" w:rsidRPr="00B20488" w:rsidRDefault="00470E6A" w:rsidP="00470E6A">
      <w:pPr>
        <w:spacing w:line="360" w:lineRule="auto"/>
        <w:rPr>
          <w:rFonts w:ascii="Calibri" w:hAnsi="Calibri" w:cs="Arial"/>
          <w:b/>
          <w:sz w:val="6"/>
          <w:szCs w:val="28"/>
        </w:rPr>
      </w:pPr>
    </w:p>
    <w:tbl>
      <w:tblPr>
        <w:tblStyle w:val="ZigZag"/>
        <w:tblW w:w="5000" w:type="pct"/>
        <w:tblLook w:val="04A0" w:firstRow="1" w:lastRow="0" w:firstColumn="1" w:lastColumn="0" w:noHBand="0" w:noVBand="1"/>
      </w:tblPr>
      <w:tblGrid>
        <w:gridCol w:w="1562"/>
        <w:gridCol w:w="7679"/>
        <w:gridCol w:w="934"/>
      </w:tblGrid>
      <w:tr w:rsidR="007414E4" w:rsidRPr="00B20488" w14:paraId="393A3744" w14:textId="77777777" w:rsidTr="002E613F">
        <w:trPr>
          <w:cnfStyle w:val="100000000000" w:firstRow="1" w:lastRow="0" w:firstColumn="0" w:lastColumn="0" w:oddVBand="0" w:evenVBand="0" w:oddHBand="0" w:evenHBand="0" w:firstRowFirstColumn="0" w:firstRowLastColumn="0" w:lastRowFirstColumn="0" w:lastRowLastColumn="0"/>
        </w:trPr>
        <w:tc>
          <w:tcPr>
            <w:tcW w:w="1562" w:type="dxa"/>
          </w:tcPr>
          <w:p w14:paraId="6B66D36C" w14:textId="77777777" w:rsidR="007414E4" w:rsidRPr="00B20488" w:rsidRDefault="007414E4" w:rsidP="00721EF5">
            <w:pPr>
              <w:rPr>
                <w:rFonts w:ascii="Arial" w:hAnsi="Arial" w:cs="Arial"/>
              </w:rPr>
            </w:pPr>
            <w:r w:rsidRPr="00B20488">
              <w:rPr>
                <w:rFonts w:ascii="Segoe UI Semibold" w:hAnsi="Segoe UI Semibold" w:cs="Arial"/>
                <w:b w:val="0"/>
                <w:sz w:val="21"/>
              </w:rPr>
              <w:t>Mark band</w:t>
            </w:r>
          </w:p>
        </w:tc>
        <w:tc>
          <w:tcPr>
            <w:tcW w:w="7679" w:type="dxa"/>
          </w:tcPr>
          <w:p w14:paraId="62C9C01B" w14:textId="77777777" w:rsidR="007414E4" w:rsidRPr="00B20488" w:rsidRDefault="007414E4" w:rsidP="00721EF5">
            <w:pPr>
              <w:rPr>
                <w:rFonts w:ascii="Arial" w:hAnsi="Arial" w:cs="Arial"/>
              </w:rPr>
            </w:pPr>
            <w:r w:rsidRPr="00B20488">
              <w:rPr>
                <w:rFonts w:ascii="Segoe UI Semibold" w:hAnsi="Segoe UI Semibold" w:cs="Arial"/>
                <w:b w:val="0"/>
                <w:sz w:val="21"/>
              </w:rPr>
              <w:t>Completeness of Solution Criteria</w:t>
            </w:r>
          </w:p>
        </w:tc>
        <w:tc>
          <w:tcPr>
            <w:tcW w:w="934" w:type="dxa"/>
          </w:tcPr>
          <w:p w14:paraId="70DBBEF9" w14:textId="77777777" w:rsidR="007414E4" w:rsidRPr="00B20488" w:rsidRDefault="007414E4" w:rsidP="00721EF5">
            <w:pPr>
              <w:rPr>
                <w:rFonts w:ascii="Segoe UI Semibold" w:hAnsi="Segoe UI Semibold" w:cs="Arial"/>
                <w:b w:val="0"/>
                <w:sz w:val="21"/>
              </w:rPr>
            </w:pPr>
            <w:r w:rsidRPr="00B20488">
              <w:rPr>
                <w:rFonts w:ascii="Segoe UI Semibold" w:hAnsi="Segoe UI Semibold" w:cs="Arial"/>
                <w:b w:val="0"/>
                <w:sz w:val="21"/>
              </w:rPr>
              <w:t>Mark range</w:t>
            </w:r>
          </w:p>
        </w:tc>
      </w:tr>
      <w:tr w:rsidR="002E613F" w:rsidRPr="00B20488" w14:paraId="7A328E0F" w14:textId="77777777" w:rsidTr="002E613F">
        <w:tc>
          <w:tcPr>
            <w:tcW w:w="1562" w:type="dxa"/>
          </w:tcPr>
          <w:p w14:paraId="0966F942" w14:textId="77777777" w:rsidR="002E613F" w:rsidRPr="00B20488" w:rsidRDefault="002E613F" w:rsidP="002E613F">
            <w:pPr>
              <w:jc w:val="center"/>
              <w:rPr>
                <w:rFonts w:ascii="Arial" w:hAnsi="Arial" w:cs="Arial"/>
                <w:b/>
              </w:rPr>
            </w:pPr>
            <w:r w:rsidRPr="00B20488">
              <w:rPr>
                <w:rFonts w:ascii="Segoe UI Semibold" w:hAnsi="Segoe UI Semibold" w:cs="Arial"/>
                <w:sz w:val="21"/>
              </w:rPr>
              <w:t>Upper Mark band</w:t>
            </w:r>
          </w:p>
        </w:tc>
        <w:tc>
          <w:tcPr>
            <w:tcW w:w="7679" w:type="dxa"/>
          </w:tcPr>
          <w:p w14:paraId="4E750C60" w14:textId="77777777" w:rsidR="002E613F" w:rsidRPr="00B20488" w:rsidRDefault="002E613F" w:rsidP="002E613F">
            <w:pPr>
              <w:rPr>
                <w:rFonts w:ascii="Segoe UI" w:hAnsi="Segoe UI" w:cs="Segoe UI"/>
              </w:rPr>
            </w:pPr>
            <w:r w:rsidRPr="00B20488">
              <w:rPr>
                <w:rFonts w:ascii="Segoe UI" w:hAnsi="Segoe UI" w:cs="Segoe UI"/>
              </w:rPr>
              <w:t xml:space="preserve">A solution that </w:t>
            </w:r>
            <w:r w:rsidRPr="00B20488">
              <w:rPr>
                <w:rFonts w:ascii="Segoe UI Semibold" w:hAnsi="Segoe UI Semibold" w:cs="Segoe UI"/>
              </w:rPr>
              <w:t>meets all / nearly all of the objectives</w:t>
            </w:r>
            <w:r w:rsidRPr="00B20488">
              <w:rPr>
                <w:rFonts w:ascii="Segoe UI" w:hAnsi="Segoe UI" w:cs="Segoe UI"/>
              </w:rPr>
              <w:t xml:space="preserve"> of the system </w:t>
            </w:r>
            <w:r w:rsidRPr="00B20488">
              <w:rPr>
                <w:rFonts w:ascii="Segoe UI" w:hAnsi="Segoe UI" w:cs="Segoe UI"/>
                <w:i/>
              </w:rPr>
              <w:t>(including those that might reasonably be expected for a system of this type which you may or may not have included in your original objectives)</w:t>
            </w:r>
          </w:p>
        </w:tc>
        <w:tc>
          <w:tcPr>
            <w:tcW w:w="934" w:type="dxa"/>
            <w:vAlign w:val="center"/>
          </w:tcPr>
          <w:p w14:paraId="7B68AFF0" w14:textId="77777777" w:rsidR="002E613F" w:rsidRPr="00B20488" w:rsidRDefault="002E613F" w:rsidP="002E613F">
            <w:pPr>
              <w:jc w:val="center"/>
              <w:rPr>
                <w:rFonts w:ascii="Segoe UI" w:hAnsi="Segoe UI" w:cs="Arial"/>
                <w:sz w:val="21"/>
              </w:rPr>
            </w:pPr>
            <w:r w:rsidRPr="00B20488">
              <w:rPr>
                <w:rFonts w:ascii="Segoe UI" w:hAnsi="Segoe UI" w:cs="Arial"/>
                <w:sz w:val="21"/>
              </w:rPr>
              <w:t>11–15</w:t>
            </w:r>
          </w:p>
        </w:tc>
      </w:tr>
      <w:tr w:rsidR="002E613F" w:rsidRPr="00B20488" w14:paraId="70566E69" w14:textId="77777777" w:rsidTr="002E613F">
        <w:tc>
          <w:tcPr>
            <w:tcW w:w="1562" w:type="dxa"/>
          </w:tcPr>
          <w:p w14:paraId="0080C9AB" w14:textId="77777777" w:rsidR="002E613F" w:rsidRPr="00B20488" w:rsidRDefault="002E613F" w:rsidP="002E613F">
            <w:pPr>
              <w:jc w:val="center"/>
              <w:rPr>
                <w:rFonts w:ascii="Arial" w:hAnsi="Arial" w:cs="Arial"/>
                <w:b/>
              </w:rPr>
            </w:pPr>
            <w:r w:rsidRPr="00B20488">
              <w:rPr>
                <w:rFonts w:ascii="Segoe UI Semibold" w:hAnsi="Segoe UI Semibold" w:cs="Arial"/>
                <w:sz w:val="21"/>
              </w:rPr>
              <w:t>Middle Mark band</w:t>
            </w:r>
          </w:p>
        </w:tc>
        <w:tc>
          <w:tcPr>
            <w:tcW w:w="7679" w:type="dxa"/>
          </w:tcPr>
          <w:p w14:paraId="67C54E1B" w14:textId="77777777" w:rsidR="002E613F" w:rsidRPr="00B20488" w:rsidRDefault="002E613F" w:rsidP="002E613F">
            <w:pPr>
              <w:rPr>
                <w:rFonts w:ascii="Segoe UI" w:hAnsi="Segoe UI" w:cs="Segoe UI"/>
              </w:rPr>
            </w:pPr>
            <w:r w:rsidRPr="00B20488">
              <w:rPr>
                <w:rFonts w:ascii="Segoe UI" w:hAnsi="Segoe UI" w:cs="Segoe UI"/>
              </w:rPr>
              <w:t xml:space="preserve">A solution that meet </w:t>
            </w:r>
            <w:r w:rsidRPr="00B20488">
              <w:rPr>
                <w:rFonts w:ascii="Segoe UI Semibold" w:hAnsi="Segoe UI Semibold" w:cs="Segoe UI"/>
              </w:rPr>
              <w:t>many of the objectives of the system</w:t>
            </w:r>
            <w:r w:rsidRPr="00B20488">
              <w:rPr>
                <w:rFonts w:ascii="Segoe UI" w:hAnsi="Segoe UI" w:cs="Segoe UI"/>
              </w:rPr>
              <w:t xml:space="preserve"> (including some of the important ones) </w:t>
            </w:r>
          </w:p>
          <w:p w14:paraId="1752495D" w14:textId="77777777" w:rsidR="002E613F" w:rsidRPr="00B20488" w:rsidRDefault="002E613F" w:rsidP="002E613F">
            <w:pPr>
              <w:rPr>
                <w:rFonts w:ascii="Segoe UI" w:hAnsi="Segoe UI" w:cs="Segoe UI"/>
              </w:rPr>
            </w:pPr>
            <w:r w:rsidRPr="00B20488">
              <w:rPr>
                <w:rFonts w:ascii="Segoe UI" w:hAnsi="Segoe UI" w:cs="Segoe UI"/>
                <w:i/>
              </w:rPr>
              <w:t>(including those that might reasonably be expected for a system of this type which you may or may not have included in your original objectives)</w:t>
            </w:r>
          </w:p>
        </w:tc>
        <w:tc>
          <w:tcPr>
            <w:tcW w:w="934" w:type="dxa"/>
            <w:vAlign w:val="center"/>
          </w:tcPr>
          <w:p w14:paraId="4AD534C6" w14:textId="77777777" w:rsidR="002E613F" w:rsidRPr="00B20488" w:rsidRDefault="002E613F" w:rsidP="002E613F">
            <w:pPr>
              <w:jc w:val="center"/>
              <w:rPr>
                <w:rFonts w:ascii="Segoe UI" w:hAnsi="Segoe UI" w:cs="Arial"/>
                <w:sz w:val="21"/>
              </w:rPr>
            </w:pPr>
            <w:r w:rsidRPr="00B20488">
              <w:rPr>
                <w:rFonts w:ascii="Segoe UI" w:hAnsi="Segoe UI" w:cs="Arial"/>
                <w:sz w:val="21"/>
              </w:rPr>
              <w:t>6–10</w:t>
            </w:r>
          </w:p>
        </w:tc>
      </w:tr>
      <w:tr w:rsidR="002E613F" w:rsidRPr="00B20488" w14:paraId="44B2C095" w14:textId="77777777" w:rsidTr="002E613F">
        <w:tc>
          <w:tcPr>
            <w:tcW w:w="1562" w:type="dxa"/>
          </w:tcPr>
          <w:p w14:paraId="3ED6B438" w14:textId="77777777" w:rsidR="002E613F" w:rsidRPr="00B20488" w:rsidRDefault="002E613F" w:rsidP="002E613F">
            <w:pPr>
              <w:jc w:val="center"/>
              <w:rPr>
                <w:rFonts w:ascii="Arial" w:hAnsi="Arial" w:cs="Arial"/>
                <w:b/>
              </w:rPr>
            </w:pPr>
            <w:r w:rsidRPr="00B20488">
              <w:rPr>
                <w:rFonts w:ascii="Segoe UI Semibold" w:hAnsi="Segoe UI Semibold" w:cs="Arial"/>
                <w:sz w:val="21"/>
              </w:rPr>
              <w:t>Lower Mark band</w:t>
            </w:r>
          </w:p>
        </w:tc>
        <w:tc>
          <w:tcPr>
            <w:tcW w:w="7679" w:type="dxa"/>
          </w:tcPr>
          <w:p w14:paraId="4DCCAEC5" w14:textId="77777777" w:rsidR="002E613F" w:rsidRPr="00B20488" w:rsidRDefault="002E613F" w:rsidP="002E613F">
            <w:pPr>
              <w:rPr>
                <w:rFonts w:ascii="Segoe UI" w:hAnsi="Segoe UI" w:cs="Segoe UI"/>
              </w:rPr>
            </w:pPr>
            <w:r w:rsidRPr="00B20488">
              <w:rPr>
                <w:rFonts w:ascii="Segoe UI" w:hAnsi="Segoe UI" w:cs="Segoe UI"/>
              </w:rPr>
              <w:t xml:space="preserve">A solution that has made an attempt to </w:t>
            </w:r>
            <w:r w:rsidRPr="00B20488">
              <w:rPr>
                <w:rFonts w:ascii="Segoe UI Semibold" w:hAnsi="Segoe UI Semibold" w:cs="Segoe UI"/>
              </w:rPr>
              <w:t>tackle some parts</w:t>
            </w:r>
            <w:r w:rsidRPr="00B20488">
              <w:rPr>
                <w:rFonts w:ascii="Segoe UI" w:hAnsi="Segoe UI" w:cs="Segoe UI"/>
              </w:rPr>
              <w:t xml:space="preserve"> of the system</w:t>
            </w:r>
          </w:p>
          <w:p w14:paraId="4059A105" w14:textId="77777777" w:rsidR="002E613F" w:rsidRPr="00B20488" w:rsidRDefault="002E613F" w:rsidP="002E613F">
            <w:pPr>
              <w:rPr>
                <w:rFonts w:ascii="Segoe UI" w:hAnsi="Segoe UI" w:cs="Segoe UI"/>
              </w:rPr>
            </w:pPr>
            <w:r w:rsidRPr="00B20488">
              <w:rPr>
                <w:rFonts w:ascii="Segoe UI" w:hAnsi="Segoe UI" w:cs="Segoe UI"/>
                <w:i/>
              </w:rPr>
              <w:t>(including those objectives that might reasonably be expected for a system of this type which you may or may not have included in your original objectives)</w:t>
            </w:r>
          </w:p>
        </w:tc>
        <w:tc>
          <w:tcPr>
            <w:tcW w:w="934" w:type="dxa"/>
            <w:vAlign w:val="center"/>
          </w:tcPr>
          <w:p w14:paraId="49831468" w14:textId="77777777" w:rsidR="002E613F" w:rsidRPr="00B20488" w:rsidRDefault="002E613F" w:rsidP="002E613F">
            <w:pPr>
              <w:jc w:val="center"/>
              <w:rPr>
                <w:rFonts w:ascii="Segoe UI" w:hAnsi="Segoe UI" w:cs="Arial"/>
                <w:sz w:val="21"/>
              </w:rPr>
            </w:pPr>
            <w:r w:rsidRPr="00B20488">
              <w:rPr>
                <w:rFonts w:ascii="Segoe UI" w:hAnsi="Segoe UI" w:cs="Arial"/>
                <w:sz w:val="21"/>
              </w:rPr>
              <w:t>0–5</w:t>
            </w:r>
          </w:p>
        </w:tc>
      </w:tr>
    </w:tbl>
    <w:p w14:paraId="1892F610" w14:textId="77777777" w:rsidR="007414E4" w:rsidRPr="00B20488" w:rsidRDefault="004D6839" w:rsidP="00006941">
      <w:pPr>
        <w:pStyle w:val="H1"/>
      </w:pPr>
      <w:r w:rsidRPr="00B20488">
        <w:br w:type="page"/>
      </w:r>
      <w:bookmarkStart w:id="43" w:name="_Toc500405965"/>
      <w:r w:rsidR="00CE7A5E" w:rsidRPr="00B20488">
        <w:lastRenderedPageBreak/>
        <w:t>6</w:t>
      </w:r>
      <w:r w:rsidR="00DD66D9" w:rsidRPr="00B20488">
        <w:t xml:space="preserve">. </w:t>
      </w:r>
      <w:r w:rsidR="007414E4" w:rsidRPr="00B20488">
        <w:t>Testing</w:t>
      </w:r>
      <w:bookmarkEnd w:id="43"/>
    </w:p>
    <w:p w14:paraId="58F686CC" w14:textId="77777777" w:rsidR="007414E4" w:rsidRPr="00B20488" w:rsidRDefault="00CE7A5E" w:rsidP="00DD66D9">
      <w:pPr>
        <w:pStyle w:val="alpha"/>
      </w:pPr>
      <w:bookmarkStart w:id="44" w:name="_Toc500405966"/>
      <w:r w:rsidRPr="00B20488">
        <w:t>6</w:t>
      </w:r>
      <w:r w:rsidR="00DD66D9" w:rsidRPr="00B20488">
        <w:t xml:space="preserve">.1 </w:t>
      </w:r>
      <w:r w:rsidRPr="00B20488">
        <w:t xml:space="preserve">– </w:t>
      </w:r>
      <w:r w:rsidR="007414E4" w:rsidRPr="00B20488">
        <w:t>What needs testing?</w:t>
      </w:r>
      <w:bookmarkEnd w:id="44"/>
    </w:p>
    <w:p w14:paraId="049E28CA"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is the section of your project where you prove that your solution works as intended and therefore that you have met your objectives set out in analysis</w:t>
      </w:r>
      <w:r w:rsidR="00886940" w:rsidRPr="00B20488">
        <w:rPr>
          <w:rFonts w:ascii="Segoe UI" w:hAnsi="Segoe UI" w:cs="Arial"/>
          <w:sz w:val="21"/>
          <w:szCs w:val="24"/>
        </w:rPr>
        <w:t xml:space="preserve">.  </w:t>
      </w:r>
      <w:r w:rsidRPr="00B20488">
        <w:rPr>
          <w:rFonts w:ascii="Segoe UI" w:hAnsi="Segoe UI" w:cs="Arial"/>
          <w:sz w:val="21"/>
          <w:szCs w:val="24"/>
        </w:rPr>
        <w:t>So you need to draw up a test plan of what needs to be tested (and how it will be tested) carefully in order to show clearly that objectives have been achieved</w:t>
      </w:r>
      <w:r w:rsidR="00886940" w:rsidRPr="00B20488">
        <w:rPr>
          <w:rFonts w:ascii="Segoe UI" w:hAnsi="Segoe UI" w:cs="Arial"/>
          <w:sz w:val="21"/>
          <w:szCs w:val="24"/>
        </w:rPr>
        <w:t xml:space="preserve">.  </w:t>
      </w:r>
      <w:r w:rsidRPr="00B20488">
        <w:rPr>
          <w:rFonts w:ascii="Segoe UI" w:hAnsi="Segoe UI" w:cs="Arial"/>
          <w:sz w:val="21"/>
          <w:szCs w:val="24"/>
        </w:rPr>
        <w:t>It needs to cover your key processing objectives including:</w:t>
      </w:r>
    </w:p>
    <w:p w14:paraId="428F7758" w14:textId="77777777" w:rsidR="00FC5737" w:rsidRPr="00B20488" w:rsidRDefault="00FC5737" w:rsidP="005A2ED5">
      <w:pPr>
        <w:rPr>
          <w:rFonts w:ascii="Segoe UI" w:hAnsi="Segoe UI" w:cs="Arial"/>
          <w:sz w:val="21"/>
          <w:szCs w:val="24"/>
        </w:rPr>
      </w:pPr>
    </w:p>
    <w:p w14:paraId="14E23A05" w14:textId="77777777" w:rsidR="007414E4" w:rsidRPr="00B20488" w:rsidRDefault="007414E4" w:rsidP="00D94B1D">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That any planned validation of input works as intended</w:t>
      </w:r>
    </w:p>
    <w:p w14:paraId="45D89D7E" w14:textId="77777777" w:rsidR="007414E4" w:rsidRPr="00B20488" w:rsidRDefault="007414E4" w:rsidP="00D94B1D">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That valid inputs are accepted by the system</w:t>
      </w:r>
    </w:p>
    <w:p w14:paraId="221ED626" w14:textId="77777777" w:rsidR="007414E4" w:rsidRPr="00B20488" w:rsidRDefault="007414E4" w:rsidP="00D94B1D">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That data is processed to produce the intended outputs</w:t>
      </w:r>
    </w:p>
    <w:p w14:paraId="140A2E73" w14:textId="77777777" w:rsidR="007414E4" w:rsidRPr="00B20488" w:rsidRDefault="007414E4" w:rsidP="00D94B1D">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That any planned navigation works as intended</w:t>
      </w:r>
    </w:p>
    <w:p w14:paraId="65A49F8E" w14:textId="77777777" w:rsidR="002E613F" w:rsidRPr="00B20488" w:rsidRDefault="002E613F" w:rsidP="002E613F">
      <w:pPr>
        <w:ind w:left="426" w:hanging="426"/>
        <w:rPr>
          <w:rFonts w:ascii="Arial" w:hAnsi="Arial" w:cs="Arial"/>
          <w:sz w:val="24"/>
        </w:rPr>
      </w:pPr>
      <w:r w:rsidRPr="00B20488">
        <w:rPr>
          <w:rFonts w:ascii="Symbol" w:hAnsi="Symbol" w:cs="Arial"/>
          <w:sz w:val="24"/>
          <w:szCs w:val="24"/>
        </w:rPr>
        <w:t></w:t>
      </w:r>
      <w:r w:rsidRPr="00B20488">
        <w:rPr>
          <w:rFonts w:ascii="Symbol" w:hAnsi="Symbol" w:cs="Arial"/>
          <w:sz w:val="24"/>
          <w:szCs w:val="24"/>
        </w:rPr>
        <w:tab/>
      </w:r>
      <w:r w:rsidRPr="00B20488">
        <w:rPr>
          <w:rFonts w:ascii="Arial" w:hAnsi="Arial" w:cs="Arial"/>
          <w:sz w:val="24"/>
        </w:rPr>
        <w:t>T</w:t>
      </w:r>
      <w:r w:rsidRPr="00B20488">
        <w:rPr>
          <w:rFonts w:ascii="Segoe UI" w:hAnsi="Segoe UI" w:cs="Arial"/>
          <w:sz w:val="21"/>
          <w:szCs w:val="24"/>
        </w:rPr>
        <w:t>hat the system works as a whole system</w:t>
      </w:r>
    </w:p>
    <w:p w14:paraId="778A0A1C" w14:textId="77777777" w:rsidR="00552CE8" w:rsidRPr="00B20488" w:rsidRDefault="00552CE8" w:rsidP="005A2ED5">
      <w:pPr>
        <w:ind w:left="720" w:hanging="360"/>
        <w:rPr>
          <w:rFonts w:ascii="Segoe UI" w:hAnsi="Segoe UI" w:cs="Arial"/>
          <w:sz w:val="21"/>
          <w:szCs w:val="24"/>
        </w:rPr>
      </w:pPr>
    </w:p>
    <w:p w14:paraId="05B2DA39" w14:textId="77777777" w:rsidR="00EF6E98" w:rsidRPr="00B20488" w:rsidRDefault="00EF6E98" w:rsidP="005A2ED5">
      <w:pPr>
        <w:ind w:left="720" w:hanging="360"/>
        <w:rPr>
          <w:rFonts w:ascii="Segoe UI" w:hAnsi="Segoe UI" w:cs="Arial"/>
          <w:sz w:val="21"/>
          <w:szCs w:val="24"/>
        </w:rPr>
      </w:pPr>
    </w:p>
    <w:p w14:paraId="396A6E89" w14:textId="77777777" w:rsidR="007414E4" w:rsidRPr="00B20488" w:rsidRDefault="00CE7A5E" w:rsidP="00DD66D9">
      <w:pPr>
        <w:pStyle w:val="alpha"/>
      </w:pPr>
      <w:bookmarkStart w:id="45" w:name="_Toc500405967"/>
      <w:r w:rsidRPr="00B20488">
        <w:t>6</w:t>
      </w:r>
      <w:r w:rsidR="00DD66D9" w:rsidRPr="00B20488">
        <w:t xml:space="preserve">.2 </w:t>
      </w:r>
      <w:r w:rsidRPr="00B20488">
        <w:t xml:space="preserve">– </w:t>
      </w:r>
      <w:r w:rsidR="007414E4" w:rsidRPr="00B20488">
        <w:t>Choosing a testing strategy</w:t>
      </w:r>
      <w:bookmarkEnd w:id="45"/>
    </w:p>
    <w:p w14:paraId="431F4F97" w14:textId="7A450463" w:rsidR="007414E4" w:rsidRPr="00B20488" w:rsidRDefault="007414E4" w:rsidP="005A2ED5">
      <w:pPr>
        <w:rPr>
          <w:rFonts w:ascii="Segoe UI" w:hAnsi="Segoe UI" w:cs="Arial"/>
          <w:sz w:val="21"/>
          <w:szCs w:val="24"/>
        </w:rPr>
      </w:pPr>
      <w:r w:rsidRPr="00B20488">
        <w:rPr>
          <w:rFonts w:ascii="Segoe UI" w:hAnsi="Segoe UI" w:cs="Arial"/>
          <w:sz w:val="21"/>
          <w:szCs w:val="24"/>
        </w:rPr>
        <w:t>It is a good idea to set out (briefly) your testing strategy</w:t>
      </w:r>
      <w:r w:rsidR="00886940" w:rsidRPr="00B20488">
        <w:rPr>
          <w:rFonts w:ascii="Segoe UI" w:hAnsi="Segoe UI" w:cs="Arial"/>
          <w:sz w:val="21"/>
          <w:szCs w:val="24"/>
        </w:rPr>
        <w:t xml:space="preserve">.  </w:t>
      </w:r>
      <w:r w:rsidRPr="00B20488">
        <w:rPr>
          <w:rFonts w:ascii="Segoe UI" w:hAnsi="Segoe UI" w:cs="Arial"/>
          <w:sz w:val="21"/>
          <w:szCs w:val="24"/>
        </w:rPr>
        <w:t>What methods of testing do you intend to use to prove your solution works</w:t>
      </w:r>
      <w:r w:rsidR="00886940" w:rsidRPr="00B20488">
        <w:rPr>
          <w:rFonts w:ascii="Segoe UI" w:hAnsi="Segoe UI" w:cs="Arial"/>
          <w:sz w:val="21"/>
          <w:szCs w:val="24"/>
        </w:rPr>
        <w:t xml:space="preserve">?  </w:t>
      </w:r>
      <w:r w:rsidRPr="00B20488">
        <w:rPr>
          <w:rFonts w:ascii="Segoe UI" w:hAnsi="Segoe UI" w:cs="Arial"/>
          <w:sz w:val="21"/>
          <w:szCs w:val="24"/>
        </w:rPr>
        <w:t>If you are unsure of what methods are available consult your A Level textbook</w:t>
      </w:r>
      <w:r w:rsidR="00886940" w:rsidRPr="00B20488">
        <w:rPr>
          <w:rFonts w:ascii="Segoe UI" w:hAnsi="Segoe UI" w:cs="Arial"/>
          <w:sz w:val="21"/>
          <w:szCs w:val="24"/>
        </w:rPr>
        <w:t xml:space="preserve">.  </w:t>
      </w:r>
      <w:r w:rsidRPr="00B20488">
        <w:rPr>
          <w:rFonts w:ascii="Segoe UI" w:hAnsi="Segoe UI" w:cs="Arial"/>
          <w:sz w:val="21"/>
          <w:szCs w:val="24"/>
        </w:rPr>
        <w:t xml:space="preserve">Some common methods used for testing (in A-Level projects) are listed below </w:t>
      </w:r>
      <w:r w:rsidR="002E613F" w:rsidRPr="00B20488">
        <w:rPr>
          <w:rFonts w:ascii="Segoe UI" w:hAnsi="Segoe UI" w:cs="Arial"/>
          <w:sz w:val="21"/>
          <w:szCs w:val="24"/>
        </w:rPr>
        <w:t xml:space="preserve">in </w:t>
      </w:r>
      <w:r w:rsidRPr="00B20488">
        <w:rPr>
          <w:rFonts w:ascii="Segoe UI Semibold" w:hAnsi="Segoe UI Semibold" w:cs="Arial"/>
          <w:sz w:val="21"/>
          <w:szCs w:val="24"/>
        </w:rPr>
        <w:t>Table 1</w:t>
      </w:r>
      <w:r w:rsidR="00F161C1">
        <w:rPr>
          <w:rFonts w:ascii="Segoe UI Semibold" w:hAnsi="Segoe UI Semibold" w:cs="Arial"/>
          <w:sz w:val="21"/>
          <w:szCs w:val="24"/>
        </w:rPr>
        <w:t>2</w:t>
      </w:r>
      <w:r w:rsidRPr="00B20488">
        <w:rPr>
          <w:rFonts w:ascii="Segoe UI" w:hAnsi="Segoe UI" w:cs="Arial"/>
          <w:sz w:val="21"/>
          <w:szCs w:val="24"/>
        </w:rPr>
        <w:t xml:space="preserve"> although this list is not exhaustive.</w:t>
      </w:r>
    </w:p>
    <w:p w14:paraId="233D3B2F" w14:textId="77777777" w:rsidR="000B4E5D" w:rsidRPr="00B20488" w:rsidRDefault="000B4E5D" w:rsidP="005A2ED5">
      <w:pPr>
        <w:rPr>
          <w:rFonts w:ascii="Segoe UI" w:hAnsi="Segoe UI" w:cs="Arial"/>
          <w:sz w:val="21"/>
          <w:szCs w:val="24"/>
        </w:rPr>
      </w:pPr>
    </w:p>
    <w:p w14:paraId="7F14400E" w14:textId="0310084A" w:rsidR="007414E4" w:rsidRPr="00B20488" w:rsidRDefault="007414E4" w:rsidP="008E1D1B">
      <w:pPr>
        <w:pStyle w:val="fig"/>
        <w:spacing w:after="120"/>
        <w:ind w:right="425"/>
        <w:contextualSpacing w:val="0"/>
        <w:jc w:val="center"/>
        <w:rPr>
          <w:rFonts w:ascii="Tw Cen MT" w:hAnsi="Tw Cen MT"/>
          <w:b w:val="0"/>
          <w:sz w:val="22"/>
        </w:rPr>
      </w:pPr>
      <w:r w:rsidRPr="00B20488">
        <w:rPr>
          <w:rFonts w:ascii="Tw Cen MT" w:hAnsi="Tw Cen MT"/>
          <w:b w:val="0"/>
          <w:sz w:val="22"/>
        </w:rPr>
        <w:t>Table 1</w:t>
      </w:r>
      <w:r w:rsidR="00F161C1">
        <w:rPr>
          <w:rFonts w:ascii="Tw Cen MT" w:hAnsi="Tw Cen MT"/>
          <w:b w:val="0"/>
          <w:sz w:val="22"/>
        </w:rPr>
        <w:t>2</w:t>
      </w:r>
      <w:r w:rsidRPr="00B20488">
        <w:rPr>
          <w:rFonts w:ascii="Tw Cen MT" w:hAnsi="Tw Cen MT"/>
          <w:b w:val="0"/>
          <w:sz w:val="22"/>
        </w:rPr>
        <w:t xml:space="preserve"> – Common testing methods</w:t>
      </w:r>
    </w:p>
    <w:p w14:paraId="46EA4BF3" w14:textId="77777777" w:rsidR="00FC5737" w:rsidRPr="00B20488" w:rsidRDefault="00FC5737" w:rsidP="005035D3">
      <w:pPr>
        <w:pStyle w:val="fig"/>
        <w:rPr>
          <w:sz w:val="6"/>
        </w:rPr>
      </w:pPr>
    </w:p>
    <w:tbl>
      <w:tblPr>
        <w:tblStyle w:val="ZigZag"/>
        <w:tblW w:w="5000" w:type="pct"/>
        <w:tblLook w:val="04A0" w:firstRow="1" w:lastRow="0" w:firstColumn="1" w:lastColumn="0" w:noHBand="0" w:noVBand="1"/>
      </w:tblPr>
      <w:tblGrid>
        <w:gridCol w:w="2260"/>
        <w:gridCol w:w="7915"/>
      </w:tblGrid>
      <w:tr w:rsidR="007414E4" w:rsidRPr="00B20488" w14:paraId="01B76FD9" w14:textId="77777777" w:rsidTr="004D6839">
        <w:trPr>
          <w:cnfStyle w:val="100000000000" w:firstRow="1" w:lastRow="0" w:firstColumn="0" w:lastColumn="0" w:oddVBand="0" w:evenVBand="0" w:oddHBand="0" w:evenHBand="0" w:firstRowFirstColumn="0" w:firstRowLastColumn="0" w:lastRowFirstColumn="0" w:lastRowLastColumn="0"/>
        </w:trPr>
        <w:tc>
          <w:tcPr>
            <w:tcW w:w="2263" w:type="dxa"/>
          </w:tcPr>
          <w:p w14:paraId="257094A7" w14:textId="77777777" w:rsidR="007414E4" w:rsidRPr="00B20488" w:rsidRDefault="007414E4" w:rsidP="005A2ED5">
            <w:pPr>
              <w:rPr>
                <w:rFonts w:ascii="Arial" w:hAnsi="Arial" w:cs="Arial"/>
                <w:sz w:val="24"/>
                <w:szCs w:val="24"/>
              </w:rPr>
            </w:pPr>
            <w:r w:rsidRPr="00B20488">
              <w:rPr>
                <w:rFonts w:ascii="Segoe UI Semibold" w:hAnsi="Segoe UI Semibold" w:cs="Arial"/>
                <w:b w:val="0"/>
                <w:sz w:val="21"/>
                <w:szCs w:val="24"/>
              </w:rPr>
              <w:t>Testing Method</w:t>
            </w:r>
          </w:p>
        </w:tc>
        <w:tc>
          <w:tcPr>
            <w:tcW w:w="7932" w:type="dxa"/>
          </w:tcPr>
          <w:p w14:paraId="6B03894E" w14:textId="77777777" w:rsidR="007414E4" w:rsidRPr="00B20488" w:rsidRDefault="007414E4" w:rsidP="005A2ED5">
            <w:pPr>
              <w:rPr>
                <w:rFonts w:ascii="Segoe UI Semibold" w:hAnsi="Segoe UI Semibold" w:cs="Arial"/>
                <w:b w:val="0"/>
                <w:sz w:val="21"/>
                <w:szCs w:val="24"/>
              </w:rPr>
            </w:pPr>
            <w:r w:rsidRPr="00B20488">
              <w:rPr>
                <w:rFonts w:ascii="Segoe UI Semibold" w:hAnsi="Segoe UI Semibold" w:cs="Arial"/>
                <w:b w:val="0"/>
                <w:sz w:val="21"/>
                <w:szCs w:val="24"/>
              </w:rPr>
              <w:t>Description of how it is applied</w:t>
            </w:r>
          </w:p>
        </w:tc>
      </w:tr>
      <w:tr w:rsidR="007414E4" w:rsidRPr="00B20488" w14:paraId="7EF308DA" w14:textId="77777777" w:rsidTr="00D94B1D">
        <w:tc>
          <w:tcPr>
            <w:tcW w:w="2263" w:type="dxa"/>
            <w:vAlign w:val="center"/>
          </w:tcPr>
          <w:p w14:paraId="754A8AB5" w14:textId="77777777" w:rsidR="007414E4" w:rsidRPr="00B20488" w:rsidRDefault="007414E4" w:rsidP="00D94B1D">
            <w:pPr>
              <w:jc w:val="center"/>
              <w:rPr>
                <w:rFonts w:ascii="Arial" w:hAnsi="Arial" w:cs="Arial"/>
                <w:b/>
                <w:sz w:val="24"/>
                <w:szCs w:val="24"/>
              </w:rPr>
            </w:pPr>
            <w:r w:rsidRPr="00B20488">
              <w:rPr>
                <w:rFonts w:ascii="Segoe UI Semibold" w:hAnsi="Segoe UI Semibold" w:cs="Arial"/>
                <w:sz w:val="21"/>
                <w:szCs w:val="24"/>
              </w:rPr>
              <w:t>Black-box testing</w:t>
            </w:r>
          </w:p>
        </w:tc>
        <w:tc>
          <w:tcPr>
            <w:tcW w:w="7932" w:type="dxa"/>
          </w:tcPr>
          <w:p w14:paraId="47B82868"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Concerned with testing interaction with the interface</w:t>
            </w:r>
            <w:r w:rsidR="00886940" w:rsidRPr="00B20488">
              <w:rPr>
                <w:rFonts w:ascii="Segoe UI" w:hAnsi="Segoe UI" w:cs="Arial"/>
                <w:sz w:val="21"/>
                <w:szCs w:val="24"/>
              </w:rPr>
              <w:t xml:space="preserve">.  </w:t>
            </w:r>
            <w:r w:rsidRPr="00B20488">
              <w:rPr>
                <w:rFonts w:ascii="Segoe UI" w:hAnsi="Segoe UI" w:cs="Arial"/>
                <w:sz w:val="21"/>
                <w:szCs w:val="24"/>
              </w:rPr>
              <w:t>Do the inputs produc</w:t>
            </w:r>
            <w:r w:rsidR="002E613F" w:rsidRPr="00B20488">
              <w:rPr>
                <w:rFonts w:ascii="Segoe UI" w:hAnsi="Segoe UI" w:cs="Arial"/>
                <w:sz w:val="21"/>
                <w:szCs w:val="24"/>
              </w:rPr>
              <w:t>e the required outputs?</w:t>
            </w:r>
          </w:p>
        </w:tc>
      </w:tr>
      <w:tr w:rsidR="007414E4" w:rsidRPr="00B20488" w14:paraId="24FD5858" w14:textId="77777777" w:rsidTr="00D94B1D">
        <w:tc>
          <w:tcPr>
            <w:tcW w:w="2263" w:type="dxa"/>
            <w:vAlign w:val="center"/>
          </w:tcPr>
          <w:p w14:paraId="4CA782B0" w14:textId="77777777" w:rsidR="007414E4" w:rsidRPr="00B20488" w:rsidRDefault="007414E4" w:rsidP="00D94B1D">
            <w:pPr>
              <w:jc w:val="center"/>
              <w:rPr>
                <w:rFonts w:ascii="Arial" w:hAnsi="Arial" w:cs="Arial"/>
                <w:b/>
                <w:sz w:val="24"/>
                <w:szCs w:val="24"/>
              </w:rPr>
            </w:pPr>
            <w:r w:rsidRPr="00B20488">
              <w:rPr>
                <w:rFonts w:ascii="Segoe UI Semibold" w:hAnsi="Segoe UI Semibold" w:cs="Arial"/>
                <w:sz w:val="21"/>
                <w:szCs w:val="24"/>
              </w:rPr>
              <w:t>White box testing</w:t>
            </w:r>
          </w:p>
        </w:tc>
        <w:tc>
          <w:tcPr>
            <w:tcW w:w="7932" w:type="dxa"/>
          </w:tcPr>
          <w:p w14:paraId="514D7E91"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is also known as structural testing to test every possible logical path through individual modules of code</w:t>
            </w:r>
            <w:r w:rsidR="00886940" w:rsidRPr="00B20488">
              <w:rPr>
                <w:rFonts w:ascii="Segoe UI" w:hAnsi="Segoe UI" w:cs="Arial"/>
                <w:sz w:val="21"/>
                <w:szCs w:val="24"/>
              </w:rPr>
              <w:t xml:space="preserve">.  </w:t>
            </w:r>
            <w:r w:rsidRPr="00B20488">
              <w:rPr>
                <w:rFonts w:ascii="Segoe UI" w:hAnsi="Segoe UI" w:cs="Arial"/>
                <w:sz w:val="21"/>
                <w:szCs w:val="24"/>
              </w:rPr>
              <w:t xml:space="preserve">Might include the use of trace tables </w:t>
            </w:r>
          </w:p>
        </w:tc>
      </w:tr>
      <w:tr w:rsidR="007414E4" w:rsidRPr="00B20488" w14:paraId="68FE0A4C" w14:textId="77777777" w:rsidTr="00D94B1D">
        <w:tc>
          <w:tcPr>
            <w:tcW w:w="2263" w:type="dxa"/>
            <w:vAlign w:val="center"/>
          </w:tcPr>
          <w:p w14:paraId="2632EF61" w14:textId="77777777" w:rsidR="007414E4" w:rsidRPr="00B20488" w:rsidRDefault="007414E4" w:rsidP="00D94B1D">
            <w:pPr>
              <w:jc w:val="center"/>
              <w:rPr>
                <w:rFonts w:ascii="Arial" w:hAnsi="Arial" w:cs="Arial"/>
                <w:b/>
                <w:sz w:val="24"/>
                <w:szCs w:val="24"/>
              </w:rPr>
            </w:pPr>
            <w:r w:rsidRPr="00B20488">
              <w:rPr>
                <w:rFonts w:ascii="Segoe UI Semibold" w:hAnsi="Segoe UI Semibold" w:cs="Arial"/>
                <w:sz w:val="21"/>
                <w:szCs w:val="24"/>
              </w:rPr>
              <w:t>Module testing</w:t>
            </w:r>
          </w:p>
        </w:tc>
        <w:tc>
          <w:tcPr>
            <w:tcW w:w="7932" w:type="dxa"/>
          </w:tcPr>
          <w:p w14:paraId="0B1613B0"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This is testing individual components of a system (like procedures or functions)</w:t>
            </w:r>
          </w:p>
        </w:tc>
      </w:tr>
      <w:tr w:rsidR="007414E4" w:rsidRPr="00B20488" w14:paraId="67565ABB" w14:textId="77777777" w:rsidTr="00D94B1D">
        <w:tc>
          <w:tcPr>
            <w:tcW w:w="2263" w:type="dxa"/>
            <w:vAlign w:val="center"/>
          </w:tcPr>
          <w:p w14:paraId="74DDEAC2" w14:textId="77777777" w:rsidR="007414E4" w:rsidRPr="00B20488" w:rsidRDefault="007414E4" w:rsidP="00D94B1D">
            <w:pPr>
              <w:jc w:val="center"/>
              <w:rPr>
                <w:rFonts w:ascii="Arial" w:hAnsi="Arial" w:cs="Arial"/>
                <w:b/>
                <w:sz w:val="24"/>
                <w:szCs w:val="24"/>
              </w:rPr>
            </w:pPr>
            <w:r w:rsidRPr="00B20488">
              <w:rPr>
                <w:rFonts w:ascii="Segoe UI Semibold" w:hAnsi="Segoe UI Semibold" w:cs="Arial"/>
                <w:sz w:val="21"/>
                <w:szCs w:val="24"/>
              </w:rPr>
              <w:t>End-User testing</w:t>
            </w:r>
          </w:p>
        </w:tc>
        <w:tc>
          <w:tcPr>
            <w:tcW w:w="7932" w:type="dxa"/>
          </w:tcPr>
          <w:p w14:paraId="00841CED"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Often know as beta testing</w:t>
            </w:r>
            <w:r w:rsidR="00886940" w:rsidRPr="00B20488">
              <w:rPr>
                <w:rFonts w:ascii="Segoe UI" w:hAnsi="Segoe UI" w:cs="Arial"/>
                <w:sz w:val="21"/>
                <w:szCs w:val="24"/>
              </w:rPr>
              <w:t xml:space="preserve">.  </w:t>
            </w:r>
            <w:r w:rsidRPr="00B20488">
              <w:rPr>
                <w:rFonts w:ascii="Segoe UI" w:hAnsi="Segoe UI" w:cs="Arial"/>
                <w:sz w:val="21"/>
                <w:szCs w:val="24"/>
              </w:rPr>
              <w:t xml:space="preserve">The end users use your system with real data and report any faults or errors </w:t>
            </w:r>
          </w:p>
        </w:tc>
      </w:tr>
    </w:tbl>
    <w:p w14:paraId="76E39F55"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 xml:space="preserve"> </w:t>
      </w:r>
    </w:p>
    <w:p w14:paraId="15647EA9" w14:textId="77777777" w:rsidR="000B4E5D" w:rsidRPr="00B20488" w:rsidRDefault="000B4E5D" w:rsidP="005A2ED5">
      <w:pPr>
        <w:rPr>
          <w:rFonts w:ascii="Segoe UI" w:hAnsi="Segoe UI" w:cs="Arial"/>
          <w:sz w:val="21"/>
          <w:szCs w:val="24"/>
        </w:rPr>
      </w:pPr>
    </w:p>
    <w:p w14:paraId="4B5BD9C2" w14:textId="77777777" w:rsidR="00FC5737" w:rsidRPr="00B20488" w:rsidRDefault="00FC5737">
      <w:pPr>
        <w:rPr>
          <w:rFonts w:ascii="Myriad Pro" w:eastAsiaTheme="majorEastAsia" w:hAnsi="Myriad Pro" w:cstheme="majorBidi"/>
          <w:b/>
          <w:color w:val="000000" w:themeColor="text1"/>
          <w:sz w:val="36"/>
          <w:szCs w:val="60"/>
        </w:rPr>
      </w:pPr>
      <w:r w:rsidRPr="00B20488">
        <w:br w:type="page"/>
      </w:r>
    </w:p>
    <w:p w14:paraId="1DBDC271" w14:textId="77777777" w:rsidR="007414E4" w:rsidRPr="00B20488" w:rsidRDefault="00CE7A5E" w:rsidP="00DD66D9">
      <w:pPr>
        <w:pStyle w:val="alpha"/>
      </w:pPr>
      <w:bookmarkStart w:id="46" w:name="_Toc500405968"/>
      <w:r w:rsidRPr="00B20488">
        <w:lastRenderedPageBreak/>
        <w:t>6</w:t>
      </w:r>
      <w:r w:rsidR="00DD66D9" w:rsidRPr="00B20488">
        <w:t xml:space="preserve">.3 </w:t>
      </w:r>
      <w:r w:rsidRPr="00B20488">
        <w:t xml:space="preserve">– </w:t>
      </w:r>
      <w:r w:rsidR="007414E4" w:rsidRPr="00B20488">
        <w:t>Setting out a test plan</w:t>
      </w:r>
      <w:bookmarkEnd w:id="46"/>
    </w:p>
    <w:p w14:paraId="13D93029" w14:textId="31391996" w:rsidR="007414E4" w:rsidRPr="00B20488" w:rsidRDefault="007414E4" w:rsidP="005A2ED5">
      <w:pPr>
        <w:rPr>
          <w:rFonts w:ascii="Segoe UI Semibold" w:hAnsi="Segoe UI Semibold" w:cs="Arial"/>
          <w:spacing w:val="-1"/>
          <w:sz w:val="21"/>
          <w:szCs w:val="24"/>
        </w:rPr>
      </w:pPr>
      <w:r w:rsidRPr="00B20488">
        <w:rPr>
          <w:rFonts w:ascii="Segoe UI" w:hAnsi="Segoe UI" w:cs="Arial"/>
          <w:spacing w:val="-1"/>
          <w:sz w:val="21"/>
          <w:szCs w:val="24"/>
        </w:rPr>
        <w:t>It is considered good practice to use a testing table to plan out your tests</w:t>
      </w:r>
      <w:r w:rsidR="00886940" w:rsidRPr="00B20488">
        <w:rPr>
          <w:rFonts w:ascii="Segoe UI" w:hAnsi="Segoe UI" w:cs="Arial"/>
          <w:spacing w:val="-1"/>
          <w:sz w:val="21"/>
          <w:szCs w:val="24"/>
        </w:rPr>
        <w:t xml:space="preserve">.  </w:t>
      </w:r>
      <w:r w:rsidR="001900EA" w:rsidRPr="00B20488">
        <w:rPr>
          <w:rFonts w:ascii="Segoe UI Semibold" w:hAnsi="Segoe UI Semibold" w:cs="Arial"/>
          <w:spacing w:val="-1"/>
          <w:sz w:val="21"/>
          <w:szCs w:val="24"/>
        </w:rPr>
        <w:t>Ta</w:t>
      </w:r>
      <w:r w:rsidRPr="00B20488">
        <w:rPr>
          <w:rFonts w:ascii="Segoe UI Semibold" w:hAnsi="Segoe UI Semibold" w:cs="Arial"/>
          <w:spacing w:val="-1"/>
          <w:sz w:val="21"/>
          <w:szCs w:val="24"/>
        </w:rPr>
        <w:t>ble 1</w:t>
      </w:r>
      <w:r w:rsidR="00F161C1">
        <w:rPr>
          <w:rFonts w:ascii="Segoe UI Semibold" w:hAnsi="Segoe UI Semibold" w:cs="Arial"/>
          <w:spacing w:val="-1"/>
          <w:sz w:val="21"/>
          <w:szCs w:val="24"/>
        </w:rPr>
        <w:t>3</w:t>
      </w:r>
      <w:r w:rsidRPr="00B20488">
        <w:rPr>
          <w:rFonts w:ascii="Segoe UI" w:hAnsi="Segoe UI" w:cs="Arial"/>
          <w:spacing w:val="-1"/>
          <w:sz w:val="21"/>
          <w:szCs w:val="24"/>
        </w:rPr>
        <w:t xml:space="preserve"> shows the suggested headings you should use as well as an example of an entered test</w:t>
      </w:r>
      <w:r w:rsidR="00886940" w:rsidRPr="00B20488">
        <w:rPr>
          <w:rFonts w:ascii="Segoe UI" w:hAnsi="Segoe UI" w:cs="Arial"/>
          <w:spacing w:val="-1"/>
          <w:sz w:val="21"/>
          <w:szCs w:val="24"/>
        </w:rPr>
        <w:t xml:space="preserve">.  </w:t>
      </w:r>
      <w:r w:rsidRPr="00B20488">
        <w:rPr>
          <w:rFonts w:ascii="Segoe UI" w:hAnsi="Segoe UI" w:cs="Arial"/>
          <w:spacing w:val="-1"/>
          <w:sz w:val="21"/>
          <w:szCs w:val="24"/>
        </w:rPr>
        <w:t>You may wish to add an extra column for additional notes on any failed tests or this can be done under a separate heading in your testing document.</w:t>
      </w:r>
    </w:p>
    <w:p w14:paraId="0E1956D6" w14:textId="77777777" w:rsidR="007414E4" w:rsidRPr="00B20488" w:rsidRDefault="007414E4" w:rsidP="005A2ED5">
      <w:pPr>
        <w:rPr>
          <w:rFonts w:ascii="Segoe UI" w:hAnsi="Segoe UI" w:cs="Arial"/>
          <w:sz w:val="21"/>
          <w:szCs w:val="24"/>
        </w:rPr>
      </w:pPr>
    </w:p>
    <w:p w14:paraId="7D24FD38" w14:textId="29D8F1BE" w:rsidR="007414E4" w:rsidRPr="00B20488" w:rsidRDefault="00F161C1" w:rsidP="008E1D1B">
      <w:pPr>
        <w:pStyle w:val="fig"/>
        <w:spacing w:after="120"/>
        <w:ind w:right="425"/>
        <w:contextualSpacing w:val="0"/>
        <w:jc w:val="center"/>
        <w:rPr>
          <w:rFonts w:ascii="Tw Cen MT" w:hAnsi="Tw Cen MT"/>
          <w:b w:val="0"/>
          <w:sz w:val="22"/>
        </w:rPr>
      </w:pPr>
      <w:r>
        <w:rPr>
          <w:rFonts w:ascii="Tw Cen MT" w:hAnsi="Tw Cen MT"/>
          <w:b w:val="0"/>
          <w:sz w:val="22"/>
        </w:rPr>
        <w:t>Table 13</w:t>
      </w:r>
      <w:r w:rsidR="007414E4" w:rsidRPr="00B20488">
        <w:rPr>
          <w:rFonts w:ascii="Tw Cen MT" w:hAnsi="Tw Cen MT"/>
          <w:b w:val="0"/>
          <w:sz w:val="22"/>
        </w:rPr>
        <w:t xml:space="preserve"> – An example test plan showing suggested headings and a test example</w:t>
      </w:r>
    </w:p>
    <w:p w14:paraId="0F13575D" w14:textId="77777777" w:rsidR="007414E4" w:rsidRPr="00B20488" w:rsidRDefault="007414E4" w:rsidP="005035D3">
      <w:pPr>
        <w:rPr>
          <w:sz w:val="12"/>
        </w:rPr>
      </w:pPr>
    </w:p>
    <w:tbl>
      <w:tblPr>
        <w:tblStyle w:val="ZigZag"/>
        <w:tblW w:w="0" w:type="auto"/>
        <w:tblLook w:val="0480" w:firstRow="0" w:lastRow="0" w:firstColumn="1" w:lastColumn="0" w:noHBand="0" w:noVBand="1"/>
      </w:tblPr>
      <w:tblGrid>
        <w:gridCol w:w="2679"/>
        <w:gridCol w:w="7496"/>
      </w:tblGrid>
      <w:tr w:rsidR="00D94B1D" w:rsidRPr="00B20488" w14:paraId="3D20FDD4" w14:textId="77777777" w:rsidTr="005C0ED5">
        <w:tc>
          <w:tcPr>
            <w:tcW w:w="2679" w:type="dxa"/>
          </w:tcPr>
          <w:p w14:paraId="740B54BD" w14:textId="77777777" w:rsidR="00D94B1D" w:rsidRPr="00B20488" w:rsidRDefault="00D94B1D" w:rsidP="00D94B1D">
            <w:pPr>
              <w:rPr>
                <w:rFonts w:ascii="AR CENA" w:hAnsi="AR CENA" w:cs="Arial"/>
                <w:b/>
                <w:sz w:val="25"/>
                <w:szCs w:val="20"/>
              </w:rPr>
            </w:pPr>
            <w:r w:rsidRPr="00B20488">
              <w:rPr>
                <w:rFonts w:ascii="AR CENA" w:hAnsi="AR CENA" w:cs="Arial"/>
                <w:sz w:val="25"/>
                <w:szCs w:val="20"/>
              </w:rPr>
              <w:t>Test No</w:t>
            </w:r>
          </w:p>
        </w:tc>
        <w:tc>
          <w:tcPr>
            <w:tcW w:w="7496" w:type="dxa"/>
          </w:tcPr>
          <w:p w14:paraId="71BEBB36" w14:textId="77777777" w:rsidR="00D94B1D" w:rsidRPr="00B20488" w:rsidRDefault="00D94B1D" w:rsidP="00D94B1D">
            <w:pPr>
              <w:rPr>
                <w:rFonts w:ascii="AR CENA" w:hAnsi="AR CENA" w:cs="Arial"/>
                <w:sz w:val="25"/>
                <w:szCs w:val="24"/>
              </w:rPr>
            </w:pPr>
            <w:r w:rsidRPr="00B20488">
              <w:rPr>
                <w:rFonts w:ascii="AR CENA" w:hAnsi="AR CENA" w:cs="Arial"/>
                <w:sz w:val="25"/>
                <w:szCs w:val="24"/>
              </w:rPr>
              <w:t>1</w:t>
            </w:r>
          </w:p>
        </w:tc>
      </w:tr>
      <w:tr w:rsidR="00D94B1D" w:rsidRPr="00B20488" w14:paraId="2EBD3F43" w14:textId="77777777" w:rsidTr="005C0ED5">
        <w:tc>
          <w:tcPr>
            <w:tcW w:w="2679" w:type="dxa"/>
          </w:tcPr>
          <w:p w14:paraId="35B6878E" w14:textId="77777777" w:rsidR="00D94B1D" w:rsidRPr="00B20488" w:rsidRDefault="00D94B1D" w:rsidP="00D94B1D">
            <w:pPr>
              <w:rPr>
                <w:rFonts w:ascii="AR CENA" w:hAnsi="AR CENA" w:cs="Arial"/>
                <w:b/>
                <w:sz w:val="25"/>
                <w:szCs w:val="24"/>
              </w:rPr>
            </w:pPr>
            <w:r w:rsidRPr="00B20488">
              <w:rPr>
                <w:rFonts w:ascii="AR CENA" w:hAnsi="AR CENA" w:cs="Arial"/>
                <w:sz w:val="25"/>
                <w:szCs w:val="20"/>
              </w:rPr>
              <w:t>Objective / Requirement No</w:t>
            </w:r>
          </w:p>
        </w:tc>
        <w:tc>
          <w:tcPr>
            <w:tcW w:w="7496" w:type="dxa"/>
          </w:tcPr>
          <w:p w14:paraId="367B2EC0" w14:textId="77777777" w:rsidR="00D94B1D" w:rsidRPr="00B20488" w:rsidRDefault="00D94B1D" w:rsidP="00D94B1D">
            <w:pPr>
              <w:rPr>
                <w:rFonts w:ascii="AR CENA" w:hAnsi="AR CENA" w:cs="Arial"/>
                <w:sz w:val="25"/>
                <w:szCs w:val="24"/>
              </w:rPr>
            </w:pPr>
            <w:r w:rsidRPr="00B20488">
              <w:rPr>
                <w:rFonts w:ascii="AR CENA" w:hAnsi="AR CENA" w:cs="Arial"/>
                <w:sz w:val="25"/>
                <w:szCs w:val="24"/>
              </w:rPr>
              <w:t>1a</w:t>
            </w:r>
          </w:p>
        </w:tc>
      </w:tr>
      <w:tr w:rsidR="00D94B1D" w:rsidRPr="00B20488" w14:paraId="735D831F" w14:textId="77777777" w:rsidTr="005C0ED5">
        <w:tc>
          <w:tcPr>
            <w:tcW w:w="2679" w:type="dxa"/>
          </w:tcPr>
          <w:p w14:paraId="2D30BA11" w14:textId="77777777" w:rsidR="00D94B1D" w:rsidRPr="00B20488" w:rsidRDefault="00D94B1D" w:rsidP="00D94B1D">
            <w:pPr>
              <w:rPr>
                <w:rFonts w:ascii="AR CENA" w:hAnsi="AR CENA" w:cs="Arial"/>
                <w:b/>
                <w:sz w:val="25"/>
                <w:szCs w:val="20"/>
              </w:rPr>
            </w:pPr>
            <w:r w:rsidRPr="00B20488">
              <w:rPr>
                <w:rFonts w:ascii="AR CENA" w:hAnsi="AR CENA" w:cs="Arial"/>
                <w:sz w:val="25"/>
                <w:szCs w:val="20"/>
              </w:rPr>
              <w:t>Purpose of test</w:t>
            </w:r>
          </w:p>
        </w:tc>
        <w:tc>
          <w:tcPr>
            <w:tcW w:w="7496" w:type="dxa"/>
            <w:vAlign w:val="center"/>
          </w:tcPr>
          <w:p w14:paraId="415EF804" w14:textId="77777777" w:rsidR="00D94B1D" w:rsidRPr="005C0ED5" w:rsidRDefault="00D94B1D" w:rsidP="00D94B1D">
            <w:pPr>
              <w:rPr>
                <w:rFonts w:ascii="AR CENA" w:hAnsi="AR CENA" w:cs="Arial"/>
                <w:sz w:val="25"/>
                <w:szCs w:val="20"/>
              </w:rPr>
            </w:pPr>
            <w:r w:rsidRPr="005C0ED5">
              <w:rPr>
                <w:rFonts w:ascii="AR CENA" w:hAnsi="AR CENA" w:cs="Arial"/>
                <w:sz w:val="25"/>
                <w:szCs w:val="20"/>
              </w:rPr>
              <w:t xml:space="preserve">To ensure that players of the spaceships game can only enter valid co-ordinates </w:t>
            </w:r>
            <w:r w:rsidRPr="005C0ED5">
              <w:rPr>
                <w:rFonts w:ascii="AR CENA" w:hAnsi="AR CENA" w:cs="Arial"/>
                <w:spacing w:val="-3"/>
                <w:sz w:val="25"/>
                <w:szCs w:val="20"/>
              </w:rPr>
              <w:t>(between 1 and 10) when choosing a grid location on the game board to fire a missile at</w:t>
            </w:r>
            <w:r w:rsidRPr="005C0ED5">
              <w:rPr>
                <w:rFonts w:ascii="AR CENA" w:hAnsi="AR CENA" w:cs="Arial"/>
                <w:sz w:val="25"/>
                <w:szCs w:val="20"/>
              </w:rPr>
              <w:t xml:space="preserve"> </w:t>
            </w:r>
          </w:p>
        </w:tc>
      </w:tr>
      <w:tr w:rsidR="00D94B1D" w:rsidRPr="00B20488" w14:paraId="172945D6" w14:textId="77777777" w:rsidTr="005C0ED5">
        <w:tc>
          <w:tcPr>
            <w:tcW w:w="2679" w:type="dxa"/>
          </w:tcPr>
          <w:p w14:paraId="657C3C03" w14:textId="77777777" w:rsidR="00D94B1D" w:rsidRPr="00B20488" w:rsidRDefault="00D94B1D" w:rsidP="00D94B1D">
            <w:pPr>
              <w:rPr>
                <w:rFonts w:ascii="AR CENA" w:hAnsi="AR CENA" w:cs="Arial"/>
                <w:b/>
                <w:sz w:val="25"/>
                <w:szCs w:val="20"/>
              </w:rPr>
            </w:pPr>
            <w:r w:rsidRPr="00B20488">
              <w:rPr>
                <w:rFonts w:ascii="AR CENA" w:hAnsi="AR CENA" w:cs="Arial"/>
                <w:sz w:val="25"/>
                <w:szCs w:val="20"/>
              </w:rPr>
              <w:t>Description of test</w:t>
            </w:r>
          </w:p>
        </w:tc>
        <w:tc>
          <w:tcPr>
            <w:tcW w:w="7496" w:type="dxa"/>
            <w:vAlign w:val="center"/>
          </w:tcPr>
          <w:p w14:paraId="6A1733C0" w14:textId="77777777" w:rsidR="00D94B1D" w:rsidRPr="00B20488" w:rsidRDefault="00D94B1D" w:rsidP="00D94B1D">
            <w:pPr>
              <w:rPr>
                <w:rFonts w:ascii="AR CENA" w:hAnsi="AR CENA" w:cs="Arial"/>
                <w:sz w:val="25"/>
                <w:szCs w:val="20"/>
              </w:rPr>
            </w:pPr>
            <w:r w:rsidRPr="00B20488">
              <w:rPr>
                <w:rFonts w:ascii="AR CENA" w:hAnsi="AR CENA" w:cs="Arial"/>
                <w:sz w:val="25"/>
                <w:szCs w:val="20"/>
              </w:rPr>
              <w:t>When the game asks for co-ordinates to be entered – the stated test data will be input</w:t>
            </w:r>
          </w:p>
        </w:tc>
      </w:tr>
      <w:tr w:rsidR="00D94B1D" w:rsidRPr="00B20488" w14:paraId="07008ECA" w14:textId="77777777" w:rsidTr="005C0ED5">
        <w:tc>
          <w:tcPr>
            <w:tcW w:w="2679" w:type="dxa"/>
          </w:tcPr>
          <w:p w14:paraId="2568EA9A" w14:textId="77777777" w:rsidR="00D94B1D" w:rsidRPr="00B20488" w:rsidRDefault="00D94B1D" w:rsidP="00D94B1D">
            <w:pPr>
              <w:rPr>
                <w:rFonts w:ascii="AR CENA" w:hAnsi="AR CENA" w:cs="Arial"/>
                <w:b/>
                <w:sz w:val="25"/>
                <w:szCs w:val="20"/>
              </w:rPr>
            </w:pPr>
            <w:r w:rsidRPr="00B20488">
              <w:rPr>
                <w:rFonts w:ascii="AR CENA" w:hAnsi="AR CENA" w:cs="Arial"/>
                <w:sz w:val="25"/>
                <w:szCs w:val="20"/>
              </w:rPr>
              <w:t>Test data</w:t>
            </w:r>
          </w:p>
        </w:tc>
        <w:tc>
          <w:tcPr>
            <w:tcW w:w="7496" w:type="dxa"/>
            <w:vAlign w:val="center"/>
          </w:tcPr>
          <w:p w14:paraId="44FCD0D7" w14:textId="77777777" w:rsidR="00D94B1D" w:rsidRPr="00B20488" w:rsidRDefault="00D94B1D" w:rsidP="00D94B1D">
            <w:pPr>
              <w:rPr>
                <w:rFonts w:ascii="AR CENA" w:hAnsi="AR CENA" w:cs="Arial"/>
                <w:sz w:val="25"/>
                <w:szCs w:val="20"/>
              </w:rPr>
            </w:pPr>
            <w:r w:rsidRPr="00B20488">
              <w:rPr>
                <w:rFonts w:ascii="AR CENA" w:hAnsi="AR CENA" w:cs="Arial"/>
                <w:sz w:val="25"/>
                <w:szCs w:val="20"/>
              </w:rPr>
              <w:t>A) T = 5,8</w:t>
            </w:r>
          </w:p>
          <w:p w14:paraId="31E4991B" w14:textId="77777777" w:rsidR="00D94B1D" w:rsidRPr="00B20488" w:rsidRDefault="00D94B1D" w:rsidP="00D94B1D">
            <w:pPr>
              <w:rPr>
                <w:rFonts w:ascii="AR CENA" w:hAnsi="AR CENA" w:cs="Arial"/>
                <w:sz w:val="25"/>
                <w:szCs w:val="20"/>
              </w:rPr>
            </w:pPr>
            <w:r w:rsidRPr="00B20488">
              <w:rPr>
                <w:rFonts w:ascii="AR CENA" w:hAnsi="AR CENA" w:cs="Arial"/>
                <w:sz w:val="25"/>
                <w:szCs w:val="20"/>
              </w:rPr>
              <w:t xml:space="preserve">B) </w:t>
            </w:r>
            <w:proofErr w:type="spellStart"/>
            <w:r w:rsidRPr="00B20488">
              <w:rPr>
                <w:rFonts w:ascii="AR CENA" w:hAnsi="AR CENA" w:cs="Arial"/>
                <w:sz w:val="25"/>
                <w:szCs w:val="20"/>
              </w:rPr>
              <w:t>Er</w:t>
            </w:r>
            <w:proofErr w:type="spellEnd"/>
            <w:r w:rsidRPr="00B20488">
              <w:rPr>
                <w:rFonts w:ascii="AR CENA" w:hAnsi="AR CENA" w:cs="Arial"/>
                <w:sz w:val="25"/>
                <w:szCs w:val="20"/>
              </w:rPr>
              <w:t xml:space="preserve"> = 4,11</w:t>
            </w:r>
          </w:p>
          <w:p w14:paraId="29D261D9" w14:textId="77777777" w:rsidR="00D94B1D" w:rsidRPr="00B20488" w:rsidRDefault="00D94B1D" w:rsidP="00D94B1D">
            <w:pPr>
              <w:rPr>
                <w:rFonts w:ascii="AR CENA" w:hAnsi="AR CENA" w:cs="Arial"/>
                <w:sz w:val="25"/>
                <w:szCs w:val="20"/>
              </w:rPr>
            </w:pPr>
            <w:r w:rsidRPr="00B20488">
              <w:rPr>
                <w:rFonts w:ascii="AR CENA" w:hAnsi="AR CENA" w:cs="Arial"/>
                <w:sz w:val="25"/>
                <w:szCs w:val="20"/>
              </w:rPr>
              <w:t>C) Ex = (1,10), (0,11), (2,9)</w:t>
            </w:r>
          </w:p>
        </w:tc>
      </w:tr>
      <w:tr w:rsidR="00D94B1D" w:rsidRPr="00B20488" w14:paraId="21716F55" w14:textId="77777777" w:rsidTr="005C0ED5">
        <w:tc>
          <w:tcPr>
            <w:tcW w:w="2679" w:type="dxa"/>
          </w:tcPr>
          <w:p w14:paraId="3B727D67" w14:textId="77777777" w:rsidR="00D94B1D" w:rsidRPr="00B20488" w:rsidRDefault="00D94B1D" w:rsidP="00D94B1D">
            <w:pPr>
              <w:rPr>
                <w:rFonts w:ascii="AR CENA" w:hAnsi="AR CENA" w:cs="Arial"/>
                <w:b/>
                <w:sz w:val="25"/>
                <w:szCs w:val="20"/>
              </w:rPr>
            </w:pPr>
            <w:r w:rsidRPr="00B20488">
              <w:rPr>
                <w:rFonts w:ascii="AR CENA" w:hAnsi="AR CENA" w:cs="Arial"/>
                <w:sz w:val="25"/>
                <w:szCs w:val="20"/>
              </w:rPr>
              <w:t>Expected result</w:t>
            </w:r>
          </w:p>
        </w:tc>
        <w:tc>
          <w:tcPr>
            <w:tcW w:w="7496" w:type="dxa"/>
            <w:vAlign w:val="center"/>
          </w:tcPr>
          <w:p w14:paraId="32419DBA" w14:textId="77777777" w:rsidR="00D94B1D" w:rsidRPr="00B20488" w:rsidRDefault="00D94B1D" w:rsidP="00D94B1D">
            <w:pPr>
              <w:rPr>
                <w:rFonts w:ascii="AR CENA" w:hAnsi="AR CENA" w:cs="Arial"/>
                <w:sz w:val="25"/>
                <w:szCs w:val="20"/>
              </w:rPr>
            </w:pPr>
            <w:r w:rsidRPr="00B20488">
              <w:rPr>
                <w:rFonts w:ascii="AR CENA" w:hAnsi="AR CENA" w:cs="Arial"/>
                <w:sz w:val="25"/>
                <w:szCs w:val="20"/>
              </w:rPr>
              <w:t>Typical data should be accepted and a missile fired at that location</w:t>
            </w:r>
          </w:p>
          <w:p w14:paraId="1A4CC316" w14:textId="77777777" w:rsidR="00D94B1D" w:rsidRPr="00B20488" w:rsidRDefault="00D94B1D" w:rsidP="00D94B1D">
            <w:pPr>
              <w:rPr>
                <w:rFonts w:ascii="AR CENA" w:hAnsi="AR CENA" w:cs="Arial"/>
                <w:sz w:val="25"/>
                <w:szCs w:val="20"/>
              </w:rPr>
            </w:pPr>
            <w:r w:rsidRPr="00B20488">
              <w:rPr>
                <w:rFonts w:ascii="AR CENA" w:hAnsi="AR CENA" w:cs="Arial"/>
                <w:sz w:val="25"/>
                <w:szCs w:val="20"/>
              </w:rPr>
              <w:t>Erroneous should be rejected and an invalid input message output.  User should be prompted to re-enter valid co-ordinates</w:t>
            </w:r>
          </w:p>
          <w:p w14:paraId="0DE4E6A8" w14:textId="77777777" w:rsidR="00D94B1D" w:rsidRPr="00B20488" w:rsidRDefault="00D94B1D" w:rsidP="00D94B1D">
            <w:pPr>
              <w:rPr>
                <w:rFonts w:ascii="AR CENA" w:hAnsi="AR CENA" w:cs="Arial"/>
                <w:sz w:val="25"/>
                <w:szCs w:val="20"/>
              </w:rPr>
            </w:pPr>
            <w:r w:rsidRPr="00B20488">
              <w:rPr>
                <w:rFonts w:ascii="AR CENA" w:hAnsi="AR CENA" w:cs="Arial"/>
                <w:sz w:val="25"/>
                <w:szCs w:val="20"/>
              </w:rPr>
              <w:t>Extreme data – data within and on the boundaries (1, 10 and 2, 9) should be accepted and a missile fired at that location.  Data outside the boundary (0,11) should be rejected the same as erroneous data</w:t>
            </w:r>
          </w:p>
        </w:tc>
      </w:tr>
      <w:tr w:rsidR="00D94B1D" w:rsidRPr="00B20488" w14:paraId="42919E01" w14:textId="77777777" w:rsidTr="005C0ED5">
        <w:tc>
          <w:tcPr>
            <w:tcW w:w="2679" w:type="dxa"/>
          </w:tcPr>
          <w:p w14:paraId="17C8E17B" w14:textId="77777777" w:rsidR="00D94B1D" w:rsidRPr="00B20488" w:rsidRDefault="00D94B1D" w:rsidP="00D94B1D">
            <w:pPr>
              <w:rPr>
                <w:rFonts w:ascii="AR CENA" w:hAnsi="AR CENA" w:cs="Arial"/>
                <w:b/>
                <w:sz w:val="25"/>
                <w:szCs w:val="20"/>
              </w:rPr>
            </w:pPr>
            <w:r w:rsidRPr="00B20488">
              <w:rPr>
                <w:rFonts w:ascii="AR CENA" w:hAnsi="AR CENA" w:cs="Arial"/>
                <w:sz w:val="25"/>
                <w:szCs w:val="20"/>
              </w:rPr>
              <w:t>Actual result</w:t>
            </w:r>
          </w:p>
        </w:tc>
        <w:tc>
          <w:tcPr>
            <w:tcW w:w="7496" w:type="dxa"/>
          </w:tcPr>
          <w:p w14:paraId="107ED7BF" w14:textId="77777777" w:rsidR="00D94B1D" w:rsidRPr="00B20488" w:rsidRDefault="00D94B1D" w:rsidP="00D94B1D">
            <w:pPr>
              <w:rPr>
                <w:rFonts w:ascii="AR CENA" w:hAnsi="AR CENA" w:cs="Arial"/>
                <w:sz w:val="25"/>
                <w:szCs w:val="20"/>
              </w:rPr>
            </w:pPr>
            <w:r w:rsidRPr="00B20488">
              <w:rPr>
                <w:rFonts w:ascii="AR CENA" w:hAnsi="AR CENA" w:cs="Arial"/>
                <w:sz w:val="25"/>
                <w:szCs w:val="20"/>
              </w:rPr>
              <w:t>Typical data = pass</w:t>
            </w:r>
          </w:p>
          <w:p w14:paraId="6D27665E" w14:textId="77777777" w:rsidR="00D94B1D" w:rsidRPr="00B20488" w:rsidRDefault="00D94B1D" w:rsidP="00D94B1D">
            <w:pPr>
              <w:rPr>
                <w:rFonts w:ascii="AR CENA" w:hAnsi="AR CENA" w:cs="Arial"/>
                <w:sz w:val="25"/>
                <w:szCs w:val="20"/>
              </w:rPr>
            </w:pPr>
            <w:r w:rsidRPr="00B20488">
              <w:rPr>
                <w:rFonts w:ascii="AR CENA" w:hAnsi="AR CENA" w:cs="Arial"/>
                <w:sz w:val="25"/>
                <w:szCs w:val="20"/>
              </w:rPr>
              <w:t>Erroneous data = pass</w:t>
            </w:r>
          </w:p>
          <w:p w14:paraId="1B8F15E4" w14:textId="77777777" w:rsidR="00D94B1D" w:rsidRPr="00B20488" w:rsidRDefault="00D94B1D" w:rsidP="00D94B1D">
            <w:pPr>
              <w:rPr>
                <w:rFonts w:ascii="AR CENA" w:hAnsi="AR CENA" w:cs="Arial"/>
                <w:sz w:val="25"/>
                <w:szCs w:val="20"/>
              </w:rPr>
            </w:pPr>
            <w:r w:rsidRPr="00B20488">
              <w:rPr>
                <w:rFonts w:ascii="AR CENA" w:hAnsi="AR CENA" w:cs="Arial"/>
                <w:sz w:val="25"/>
                <w:szCs w:val="20"/>
              </w:rPr>
              <w:t xml:space="preserve">Extreme data </w:t>
            </w:r>
          </w:p>
          <w:p w14:paraId="5B479B7A" w14:textId="77777777" w:rsidR="00D94B1D" w:rsidRPr="00B20488" w:rsidRDefault="00D94B1D" w:rsidP="00D94B1D">
            <w:pPr>
              <w:rPr>
                <w:rFonts w:ascii="AR CENA" w:hAnsi="AR CENA" w:cs="Arial"/>
                <w:sz w:val="25"/>
                <w:szCs w:val="20"/>
              </w:rPr>
            </w:pPr>
            <w:r w:rsidRPr="00B20488">
              <w:rPr>
                <w:rFonts w:ascii="AR CENA" w:hAnsi="AR CENA" w:cs="Arial"/>
                <w:sz w:val="25"/>
                <w:szCs w:val="20"/>
              </w:rPr>
              <w:t>(1, 10) and (2, 9) = pass</w:t>
            </w:r>
          </w:p>
          <w:p w14:paraId="65247461" w14:textId="77777777" w:rsidR="00D94B1D" w:rsidRPr="00B20488" w:rsidRDefault="00D94B1D" w:rsidP="00D94B1D">
            <w:pPr>
              <w:rPr>
                <w:rFonts w:ascii="AR CENA" w:hAnsi="AR CENA" w:cs="Arial"/>
                <w:sz w:val="25"/>
                <w:szCs w:val="24"/>
              </w:rPr>
            </w:pPr>
            <w:r w:rsidRPr="00B20488">
              <w:rPr>
                <w:rFonts w:ascii="AR CENA" w:hAnsi="AR CENA" w:cs="Arial"/>
                <w:sz w:val="25"/>
                <w:szCs w:val="20"/>
              </w:rPr>
              <w:t>(0,11) = pass</w:t>
            </w:r>
          </w:p>
        </w:tc>
      </w:tr>
    </w:tbl>
    <w:p w14:paraId="6767745D" w14:textId="77777777" w:rsidR="00D94B1D" w:rsidRPr="00B20488" w:rsidRDefault="00D94B1D" w:rsidP="005A2ED5">
      <w:pPr>
        <w:rPr>
          <w:rFonts w:ascii="Calibri" w:hAnsi="Calibri" w:cs="Arial"/>
          <w:b/>
          <w:sz w:val="12"/>
          <w:szCs w:val="24"/>
        </w:rPr>
      </w:pPr>
    </w:p>
    <w:p w14:paraId="06E7F220" w14:textId="77777777" w:rsidR="007414E4" w:rsidRPr="00B20488" w:rsidRDefault="007414E4" w:rsidP="005A2ED5">
      <w:pPr>
        <w:rPr>
          <w:rFonts w:ascii="AR CENA" w:hAnsi="AR CENA" w:cs="Arial"/>
          <w:sz w:val="23"/>
          <w:szCs w:val="24"/>
        </w:rPr>
      </w:pPr>
      <w:r w:rsidRPr="00B20488">
        <w:rPr>
          <w:rFonts w:ascii="AR CENA" w:hAnsi="AR CENA" w:cs="Arial"/>
          <w:sz w:val="23"/>
          <w:szCs w:val="24"/>
        </w:rPr>
        <w:t xml:space="preserve">Key to Test data types: T = typical, </w:t>
      </w:r>
      <w:proofErr w:type="spellStart"/>
      <w:r w:rsidRPr="00B20488">
        <w:rPr>
          <w:rFonts w:ascii="AR CENA" w:hAnsi="AR CENA" w:cs="Arial"/>
          <w:sz w:val="23"/>
          <w:szCs w:val="24"/>
        </w:rPr>
        <w:t>Er</w:t>
      </w:r>
      <w:proofErr w:type="spellEnd"/>
      <w:r w:rsidRPr="00B20488">
        <w:rPr>
          <w:rFonts w:ascii="AR CENA" w:hAnsi="AR CENA" w:cs="Arial"/>
          <w:sz w:val="23"/>
          <w:szCs w:val="24"/>
        </w:rPr>
        <w:t xml:space="preserve"> = </w:t>
      </w:r>
      <w:r w:rsidR="001900EA" w:rsidRPr="00B20488">
        <w:rPr>
          <w:rFonts w:ascii="AR CENA" w:hAnsi="AR CENA" w:cs="Arial"/>
          <w:sz w:val="23"/>
          <w:szCs w:val="24"/>
        </w:rPr>
        <w:t>Erroneous</w:t>
      </w:r>
      <w:r w:rsidRPr="00B20488">
        <w:rPr>
          <w:rFonts w:ascii="AR CENA" w:hAnsi="AR CENA" w:cs="Arial"/>
          <w:sz w:val="23"/>
          <w:szCs w:val="24"/>
        </w:rPr>
        <w:t xml:space="preserve"> (abnormal), Ex = extreme (boundary)</w:t>
      </w:r>
    </w:p>
    <w:p w14:paraId="0B405D0A" w14:textId="77777777" w:rsidR="007414E4" w:rsidRPr="00B20488" w:rsidRDefault="007414E4" w:rsidP="005A2ED5">
      <w:pPr>
        <w:rPr>
          <w:rFonts w:ascii="Segoe UI" w:hAnsi="Segoe UI" w:cs="Arial"/>
          <w:sz w:val="21"/>
          <w:szCs w:val="24"/>
        </w:rPr>
      </w:pPr>
    </w:p>
    <w:p w14:paraId="3F3E10F0" w14:textId="77777777" w:rsidR="00EF6E98" w:rsidRPr="00B20488" w:rsidRDefault="00EF6E98" w:rsidP="005A2ED5">
      <w:pPr>
        <w:rPr>
          <w:rFonts w:ascii="Segoe UI" w:hAnsi="Segoe UI" w:cs="Arial"/>
          <w:sz w:val="21"/>
          <w:szCs w:val="24"/>
        </w:rPr>
      </w:pPr>
    </w:p>
    <w:p w14:paraId="4B1CABE4" w14:textId="77777777" w:rsidR="007414E4" w:rsidRPr="00B20488" w:rsidRDefault="00CE7A5E" w:rsidP="00DD66D9">
      <w:pPr>
        <w:pStyle w:val="alpha"/>
      </w:pPr>
      <w:bookmarkStart w:id="47" w:name="_Toc500405969"/>
      <w:r w:rsidRPr="00B20488">
        <w:t>6</w:t>
      </w:r>
      <w:r w:rsidR="00DD66D9" w:rsidRPr="00B20488">
        <w:t xml:space="preserve">.4 </w:t>
      </w:r>
      <w:r w:rsidRPr="00B20488">
        <w:t xml:space="preserve">– The different </w:t>
      </w:r>
      <w:r w:rsidR="007414E4" w:rsidRPr="00B20488">
        <w:t>types of test data</w:t>
      </w:r>
      <w:bookmarkEnd w:id="47"/>
    </w:p>
    <w:p w14:paraId="25FB2877"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There are three types of data that can be used in testing:</w:t>
      </w:r>
    </w:p>
    <w:p w14:paraId="2F4C2084" w14:textId="77777777" w:rsidR="007414E4" w:rsidRPr="00B20488" w:rsidRDefault="007414E4" w:rsidP="008274D7">
      <w:pPr>
        <w:ind w:left="426" w:hanging="426"/>
        <w:rPr>
          <w:rFonts w:ascii="Segoe UI" w:hAnsi="Segoe UI" w:cs="Arial"/>
          <w:sz w:val="21"/>
          <w:szCs w:val="24"/>
        </w:rPr>
      </w:pPr>
      <w:r w:rsidRPr="00B20488">
        <w:rPr>
          <w:rFonts w:ascii="Segoe UI" w:hAnsi="Segoe UI" w:cs="Arial"/>
          <w:sz w:val="21"/>
          <w:szCs w:val="24"/>
        </w:rPr>
        <w:t>1.</w:t>
      </w:r>
      <w:r w:rsidRPr="00B20488">
        <w:rPr>
          <w:rFonts w:ascii="Segoe UI" w:hAnsi="Segoe UI" w:cs="Arial"/>
          <w:sz w:val="21"/>
          <w:szCs w:val="24"/>
        </w:rPr>
        <w:tab/>
      </w:r>
      <w:r w:rsidRPr="00B20488">
        <w:rPr>
          <w:rFonts w:ascii="Segoe UI Semibold" w:hAnsi="Segoe UI Semibold" w:cs="Arial"/>
          <w:sz w:val="21"/>
          <w:szCs w:val="24"/>
        </w:rPr>
        <w:t>Typical</w:t>
      </w:r>
      <w:r w:rsidRPr="00B20488">
        <w:rPr>
          <w:rFonts w:ascii="Segoe UI" w:hAnsi="Segoe UI" w:cs="Arial"/>
          <w:sz w:val="21"/>
          <w:szCs w:val="24"/>
        </w:rPr>
        <w:t xml:space="preserve"> (normal) data –</w:t>
      </w:r>
      <w:r w:rsidR="00886940" w:rsidRPr="00B20488">
        <w:rPr>
          <w:rFonts w:ascii="Segoe UI" w:hAnsi="Segoe UI" w:cs="Arial"/>
          <w:sz w:val="21"/>
          <w:szCs w:val="24"/>
        </w:rPr>
        <w:t xml:space="preserve"> </w:t>
      </w:r>
      <w:r w:rsidRPr="00B20488">
        <w:rPr>
          <w:rFonts w:ascii="Segoe UI" w:hAnsi="Segoe UI" w:cs="Arial"/>
          <w:sz w:val="21"/>
          <w:szCs w:val="24"/>
        </w:rPr>
        <w:t>valid data that would normally be entered for a specific feature</w:t>
      </w:r>
    </w:p>
    <w:p w14:paraId="16884624" w14:textId="77777777" w:rsidR="007414E4" w:rsidRPr="00B20488" w:rsidRDefault="007414E4" w:rsidP="008274D7">
      <w:pPr>
        <w:ind w:left="426" w:hanging="426"/>
        <w:rPr>
          <w:rFonts w:ascii="Segoe UI" w:hAnsi="Segoe UI" w:cs="Arial"/>
          <w:sz w:val="21"/>
          <w:szCs w:val="24"/>
        </w:rPr>
      </w:pPr>
      <w:r w:rsidRPr="00B20488">
        <w:rPr>
          <w:rFonts w:ascii="Segoe UI" w:hAnsi="Segoe UI" w:cs="Arial"/>
          <w:sz w:val="21"/>
          <w:szCs w:val="24"/>
        </w:rPr>
        <w:t>2.</w:t>
      </w:r>
      <w:r w:rsidRPr="00B20488">
        <w:rPr>
          <w:rFonts w:ascii="Segoe UI" w:hAnsi="Segoe UI" w:cs="Arial"/>
          <w:sz w:val="21"/>
          <w:szCs w:val="24"/>
        </w:rPr>
        <w:tab/>
      </w:r>
      <w:r w:rsidRPr="00B20488">
        <w:rPr>
          <w:rFonts w:ascii="Segoe UI Semibold" w:hAnsi="Segoe UI Semibold" w:cs="Arial"/>
          <w:sz w:val="21"/>
          <w:szCs w:val="24"/>
        </w:rPr>
        <w:t>Erroneous</w:t>
      </w:r>
      <w:r w:rsidRPr="00B20488">
        <w:rPr>
          <w:rFonts w:ascii="Segoe UI" w:hAnsi="Segoe UI" w:cs="Arial"/>
          <w:sz w:val="21"/>
          <w:szCs w:val="24"/>
        </w:rPr>
        <w:t xml:space="preserve"> (abnormal) – invalid data for a specific feature</w:t>
      </w:r>
    </w:p>
    <w:p w14:paraId="04F792EC" w14:textId="77777777" w:rsidR="007414E4" w:rsidRPr="00B20488" w:rsidRDefault="007414E4" w:rsidP="008274D7">
      <w:pPr>
        <w:ind w:left="426" w:hanging="426"/>
        <w:rPr>
          <w:rFonts w:ascii="Segoe UI" w:hAnsi="Segoe UI" w:cs="Arial"/>
          <w:sz w:val="21"/>
          <w:szCs w:val="24"/>
        </w:rPr>
      </w:pPr>
      <w:r w:rsidRPr="00B20488">
        <w:rPr>
          <w:rFonts w:ascii="Segoe UI" w:hAnsi="Segoe UI" w:cs="Arial"/>
          <w:sz w:val="21"/>
          <w:szCs w:val="24"/>
        </w:rPr>
        <w:t>3.</w:t>
      </w:r>
      <w:r w:rsidRPr="00B20488">
        <w:rPr>
          <w:rFonts w:ascii="Segoe UI" w:hAnsi="Segoe UI" w:cs="Arial"/>
          <w:sz w:val="21"/>
          <w:szCs w:val="24"/>
        </w:rPr>
        <w:tab/>
      </w:r>
      <w:r w:rsidRPr="00B20488">
        <w:rPr>
          <w:rFonts w:ascii="Segoe UI Semibold" w:hAnsi="Segoe UI Semibold" w:cs="Arial"/>
          <w:sz w:val="21"/>
          <w:szCs w:val="24"/>
        </w:rPr>
        <w:t>Extreme</w:t>
      </w:r>
      <w:r w:rsidRPr="00B20488">
        <w:rPr>
          <w:rFonts w:ascii="Segoe UI" w:hAnsi="Segoe UI" w:cs="Arial"/>
          <w:sz w:val="21"/>
          <w:szCs w:val="24"/>
        </w:rPr>
        <w:t xml:space="preserve"> (boundary) data – data that is just before, on and just after the outer limits of a valid range</w:t>
      </w:r>
      <w:r w:rsidR="00886940" w:rsidRPr="00B20488">
        <w:rPr>
          <w:rFonts w:ascii="Segoe UI" w:hAnsi="Segoe UI" w:cs="Arial"/>
          <w:sz w:val="21"/>
          <w:szCs w:val="24"/>
        </w:rPr>
        <w:t xml:space="preserve">. </w:t>
      </w:r>
      <w:proofErr w:type="gramStart"/>
      <w:r w:rsidR="00886940" w:rsidRPr="00B20488">
        <w:rPr>
          <w:rFonts w:ascii="Segoe UI" w:hAnsi="Segoe UI" w:cs="Arial"/>
          <w:sz w:val="21"/>
          <w:szCs w:val="24"/>
        </w:rPr>
        <w:t>,e.g.</w:t>
      </w:r>
      <w:proofErr w:type="gramEnd"/>
      <w:r w:rsidR="00886940" w:rsidRPr="00B20488">
        <w:rPr>
          <w:rFonts w:ascii="Segoe UI" w:hAnsi="Segoe UI" w:cs="Arial"/>
          <w:sz w:val="21"/>
          <w:szCs w:val="24"/>
        </w:rPr>
        <w:t xml:space="preserve"> </w:t>
      </w:r>
      <w:r w:rsidRPr="00B20488">
        <w:rPr>
          <w:rFonts w:ascii="Segoe UI" w:hAnsi="Segoe UI" w:cs="Arial"/>
          <w:sz w:val="21"/>
          <w:szCs w:val="24"/>
        </w:rPr>
        <w:t>if a valid range is 1-5 then extreme test data is 0, 1, 2, 4, 5, and 6</w:t>
      </w:r>
      <w:r w:rsidR="00886940" w:rsidRPr="00B20488">
        <w:rPr>
          <w:rFonts w:ascii="Segoe UI" w:hAnsi="Segoe UI" w:cs="Arial"/>
          <w:sz w:val="21"/>
          <w:szCs w:val="24"/>
        </w:rPr>
        <w:t xml:space="preserve">.  </w:t>
      </w:r>
      <w:r w:rsidRPr="00B20488">
        <w:rPr>
          <w:rFonts w:ascii="Segoe UI" w:hAnsi="Segoe UI" w:cs="Arial"/>
          <w:sz w:val="21"/>
          <w:szCs w:val="24"/>
        </w:rPr>
        <w:t>If a valid input has to be &gt;=10 then extreme test data would be 9, 10 and 11.</w:t>
      </w:r>
    </w:p>
    <w:p w14:paraId="28CC11EC" w14:textId="77777777" w:rsidR="008274D7" w:rsidRPr="00B20488" w:rsidRDefault="008274D7" w:rsidP="005A2ED5">
      <w:pPr>
        <w:rPr>
          <w:rFonts w:ascii="Segoe UI" w:hAnsi="Segoe UI" w:cs="Arial"/>
          <w:sz w:val="21"/>
          <w:szCs w:val="24"/>
        </w:rPr>
      </w:pPr>
    </w:p>
    <w:p w14:paraId="37D84854" w14:textId="790D0D92" w:rsidR="007414E4" w:rsidRPr="00B20488" w:rsidRDefault="007414E4" w:rsidP="005A2ED5">
      <w:pPr>
        <w:rPr>
          <w:rFonts w:ascii="Segoe UI" w:hAnsi="Segoe UI" w:cs="Arial"/>
          <w:sz w:val="21"/>
          <w:szCs w:val="24"/>
        </w:rPr>
      </w:pPr>
      <w:r w:rsidRPr="00B20488">
        <w:rPr>
          <w:rFonts w:ascii="Segoe UI" w:hAnsi="Segoe UI" w:cs="Arial"/>
          <w:sz w:val="21"/>
          <w:szCs w:val="24"/>
        </w:rPr>
        <w:t>It is generally a good idea to use all three types of test data – typical, erroneous (abnormal) and extreme (boundary).</w:t>
      </w:r>
      <w:r w:rsidR="005C0ED5">
        <w:rPr>
          <w:rFonts w:ascii="Segoe UI" w:hAnsi="Segoe UI" w:cs="Arial"/>
          <w:sz w:val="21"/>
          <w:szCs w:val="24"/>
        </w:rPr>
        <w:t xml:space="preserve">  </w:t>
      </w:r>
      <w:r w:rsidRPr="00B20488">
        <w:rPr>
          <w:rFonts w:ascii="Segoe UI" w:hAnsi="Segoe UI" w:cs="Arial"/>
          <w:sz w:val="21"/>
          <w:szCs w:val="24"/>
        </w:rPr>
        <w:t xml:space="preserve">You should try to use extreme (boundary) data </w:t>
      </w:r>
      <w:r w:rsidRPr="00B20488">
        <w:rPr>
          <w:rFonts w:ascii="Segoe UI Semibold" w:hAnsi="Segoe UI Semibold" w:cs="Arial"/>
          <w:sz w:val="21"/>
          <w:szCs w:val="24"/>
        </w:rPr>
        <w:t>where possible</w:t>
      </w:r>
      <w:r w:rsidRPr="00B20488">
        <w:rPr>
          <w:rFonts w:ascii="Segoe UI" w:hAnsi="Segoe UI" w:cs="Arial"/>
          <w:sz w:val="21"/>
          <w:szCs w:val="24"/>
        </w:rPr>
        <w:t xml:space="preserve"> in your testing</w:t>
      </w:r>
      <w:r w:rsidR="00886940" w:rsidRPr="00B20488">
        <w:rPr>
          <w:rFonts w:ascii="Segoe UI" w:hAnsi="Segoe UI" w:cs="Arial"/>
          <w:sz w:val="21"/>
          <w:szCs w:val="24"/>
        </w:rPr>
        <w:t xml:space="preserve">.  </w:t>
      </w:r>
    </w:p>
    <w:p w14:paraId="7F5B7DD4" w14:textId="77777777" w:rsidR="007414E4" w:rsidRPr="00B20488" w:rsidRDefault="007414E4" w:rsidP="005A2ED5">
      <w:pPr>
        <w:rPr>
          <w:rFonts w:ascii="Segoe UI" w:hAnsi="Segoe UI" w:cs="Arial"/>
          <w:sz w:val="21"/>
          <w:szCs w:val="24"/>
        </w:rPr>
      </w:pPr>
    </w:p>
    <w:p w14:paraId="73F71A82" w14:textId="77777777" w:rsidR="00FC5737" w:rsidRPr="00B20488" w:rsidRDefault="00FC5737">
      <w:pPr>
        <w:rPr>
          <w:rFonts w:ascii="Myriad Pro" w:eastAsiaTheme="majorEastAsia" w:hAnsi="Myriad Pro" w:cstheme="majorBidi"/>
          <w:b/>
          <w:color w:val="000000" w:themeColor="text1"/>
          <w:sz w:val="36"/>
          <w:szCs w:val="60"/>
        </w:rPr>
      </w:pPr>
      <w:r w:rsidRPr="00B20488">
        <w:br w:type="page"/>
      </w:r>
    </w:p>
    <w:p w14:paraId="69C0EE07" w14:textId="77777777" w:rsidR="007414E4" w:rsidRPr="00B20488" w:rsidRDefault="00CE7A5E" w:rsidP="00DD66D9">
      <w:pPr>
        <w:pStyle w:val="alpha"/>
      </w:pPr>
      <w:bookmarkStart w:id="48" w:name="_Toc500405970"/>
      <w:r w:rsidRPr="00B20488">
        <w:lastRenderedPageBreak/>
        <w:t>6</w:t>
      </w:r>
      <w:r w:rsidR="00DD66D9" w:rsidRPr="00B20488">
        <w:t xml:space="preserve">.5 </w:t>
      </w:r>
      <w:r w:rsidRPr="00B20488">
        <w:t xml:space="preserve">– </w:t>
      </w:r>
      <w:r w:rsidR="007414E4" w:rsidRPr="00B20488">
        <w:t xml:space="preserve">Test </w:t>
      </w:r>
      <w:r w:rsidR="00166ECA" w:rsidRPr="00B20488">
        <w:t>e</w:t>
      </w:r>
      <w:r w:rsidR="007414E4" w:rsidRPr="00B20488">
        <w:t>vidence</w:t>
      </w:r>
      <w:bookmarkEnd w:id="48"/>
    </w:p>
    <w:p w14:paraId="297865AD"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You need to provide annotated and cross-referenced screenshots of the actual results produced by your tests</w:t>
      </w:r>
      <w:r w:rsidR="00886940" w:rsidRPr="00B20488">
        <w:rPr>
          <w:rFonts w:ascii="Segoe UI" w:hAnsi="Segoe UI" w:cs="Arial"/>
          <w:sz w:val="21"/>
          <w:szCs w:val="24"/>
        </w:rPr>
        <w:t xml:space="preserve">.  </w:t>
      </w:r>
      <w:r w:rsidRPr="00B20488">
        <w:rPr>
          <w:rFonts w:ascii="Segoe UI" w:hAnsi="Segoe UI" w:cs="Arial"/>
          <w:sz w:val="21"/>
          <w:szCs w:val="24"/>
        </w:rPr>
        <w:t>These screenshots should clearly show the input that led to the processed output</w:t>
      </w:r>
      <w:r w:rsidR="00886940" w:rsidRPr="00B20488">
        <w:rPr>
          <w:rFonts w:ascii="Segoe UI" w:hAnsi="Segoe UI" w:cs="Arial"/>
          <w:sz w:val="21"/>
          <w:szCs w:val="24"/>
        </w:rPr>
        <w:t xml:space="preserve">.  </w:t>
      </w:r>
      <w:r w:rsidRPr="00B20488">
        <w:rPr>
          <w:rFonts w:ascii="Segoe UI" w:hAnsi="Segoe UI" w:cs="Arial"/>
          <w:sz w:val="21"/>
          <w:szCs w:val="24"/>
        </w:rPr>
        <w:t xml:space="preserve">See </w:t>
      </w:r>
      <w:r w:rsidRPr="00B20488">
        <w:rPr>
          <w:rFonts w:ascii="Segoe UI Semibold" w:hAnsi="Segoe UI Semibold" w:cs="Arial"/>
          <w:sz w:val="21"/>
          <w:szCs w:val="24"/>
        </w:rPr>
        <w:t>example 5 and 6</w:t>
      </w:r>
      <w:r w:rsidR="001900EA" w:rsidRPr="00B20488">
        <w:rPr>
          <w:rFonts w:ascii="Segoe UI" w:hAnsi="Segoe UI" w:cs="Arial"/>
          <w:sz w:val="21"/>
          <w:szCs w:val="24"/>
        </w:rPr>
        <w:t>.</w:t>
      </w:r>
    </w:p>
    <w:p w14:paraId="0AE15D3E" w14:textId="77777777" w:rsidR="00552CE8" w:rsidRPr="00B20488" w:rsidRDefault="00552CE8" w:rsidP="005A2ED5">
      <w:pPr>
        <w:rPr>
          <w:rFonts w:ascii="Calibri" w:hAnsi="Calibri" w:cs="Arial"/>
          <w:sz w:val="12"/>
          <w:szCs w:val="24"/>
        </w:rPr>
      </w:pPr>
    </w:p>
    <w:p w14:paraId="02C2BA44"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It is possible to refer to testing screenshots provided in your technical solution as long as these screenshots are cross-referenced with a test number next to the screenshot and the page number of the screenshot is placed in the test plan</w:t>
      </w:r>
      <w:r w:rsidR="00886940" w:rsidRPr="00B20488">
        <w:rPr>
          <w:rFonts w:ascii="Segoe UI" w:hAnsi="Segoe UI" w:cs="Arial"/>
          <w:sz w:val="21"/>
          <w:szCs w:val="24"/>
        </w:rPr>
        <w:t xml:space="preserve">.  </w:t>
      </w:r>
    </w:p>
    <w:p w14:paraId="037072A9" w14:textId="77777777" w:rsidR="007414E4" w:rsidRPr="00B20488" w:rsidRDefault="007414E4" w:rsidP="005A2ED5">
      <w:pPr>
        <w:rPr>
          <w:rFonts w:ascii="Segoe UI" w:hAnsi="Segoe UI" w:cs="Arial"/>
          <w:sz w:val="15"/>
          <w:szCs w:val="24"/>
        </w:rPr>
      </w:pPr>
    </w:p>
    <w:p w14:paraId="0BEB7A78" w14:textId="6CA81519" w:rsidR="007414E4" w:rsidRPr="00B20488" w:rsidRDefault="00A42C67" w:rsidP="008E1D1B">
      <w:pPr>
        <w:pStyle w:val="fig"/>
        <w:spacing w:after="120"/>
        <w:ind w:right="425"/>
        <w:contextualSpacing w:val="0"/>
        <w:jc w:val="center"/>
        <w:rPr>
          <w:rFonts w:ascii="Tw Cen MT" w:hAnsi="Tw Cen MT"/>
          <w:b w:val="0"/>
          <w:sz w:val="22"/>
        </w:rPr>
      </w:pPr>
      <w:r w:rsidRPr="00B20488">
        <w:rPr>
          <w:rFonts w:ascii="Segoe UI" w:hAnsi="Segoe UI"/>
          <w:b w:val="0"/>
          <w:noProof/>
          <w:sz w:val="21"/>
          <w:lang w:eastAsia="en-GB"/>
        </w:rPr>
        <mc:AlternateContent>
          <mc:Choice Requires="wps">
            <w:drawing>
              <wp:anchor distT="0" distB="0" distL="114300" distR="114300" simplePos="0" relativeHeight="251856896" behindDoc="1" locked="0" layoutInCell="1" allowOverlap="1" wp14:anchorId="649AC2B1" wp14:editId="4A462465">
                <wp:simplePos x="0" y="0"/>
                <wp:positionH relativeFrom="margin">
                  <wp:posOffset>-102235</wp:posOffset>
                </wp:positionH>
                <wp:positionV relativeFrom="paragraph">
                  <wp:posOffset>219710</wp:posOffset>
                </wp:positionV>
                <wp:extent cx="6659880" cy="3714750"/>
                <wp:effectExtent l="0" t="0" r="26670" b="19050"/>
                <wp:wrapNone/>
                <wp:docPr id="1393" name="Rounded Rectangle 1393"/>
                <wp:cNvGraphicFramePr/>
                <a:graphic xmlns:a="http://schemas.openxmlformats.org/drawingml/2006/main">
                  <a:graphicData uri="http://schemas.microsoft.com/office/word/2010/wordprocessingShape">
                    <wps:wsp>
                      <wps:cNvSpPr/>
                      <wps:spPr>
                        <a:xfrm>
                          <a:off x="0" y="0"/>
                          <a:ext cx="6659880" cy="3714750"/>
                        </a:xfrm>
                        <a:prstGeom prst="roundRect">
                          <a:avLst>
                            <a:gd name="adj" fmla="val 0"/>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03E3C" id="Rounded Rectangle 1393" o:spid="_x0000_s1026" style="position:absolute;margin-left:-8.05pt;margin-top:17.3pt;width:524.4pt;height:292.5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" filled="f" strokecolor="black [3213]" strokeweight="1pt">
                <w10:wrap anchorx="margin"/>
              </v:roundrect>
            </w:pict>
          </mc:Fallback>
        </mc:AlternateContent>
      </w:r>
      <w:r w:rsidR="007414E4" w:rsidRPr="00B20488">
        <w:rPr>
          <w:rFonts w:ascii="Tw Cen MT" w:hAnsi="Tw Cen MT"/>
          <w:b w:val="0"/>
          <w:sz w:val="22"/>
        </w:rPr>
        <w:t>Example 5</w:t>
      </w:r>
      <w:r w:rsidR="00886940" w:rsidRPr="00B20488">
        <w:rPr>
          <w:rFonts w:ascii="Tw Cen MT" w:hAnsi="Tw Cen MT"/>
          <w:b w:val="0"/>
          <w:sz w:val="22"/>
        </w:rPr>
        <w:t xml:space="preserve"> – </w:t>
      </w:r>
      <w:r w:rsidR="007414E4" w:rsidRPr="00B20488">
        <w:rPr>
          <w:rFonts w:ascii="Tw Cen MT" w:hAnsi="Tw Cen MT"/>
          <w:b w:val="0"/>
          <w:sz w:val="22"/>
        </w:rPr>
        <w:t>Test number 1</w:t>
      </w:r>
      <w:r w:rsidRPr="00B20488">
        <w:rPr>
          <w:rFonts w:ascii="Tw Cen MT" w:hAnsi="Tw Cen MT"/>
          <w:b w:val="0"/>
          <w:sz w:val="22"/>
        </w:rPr>
        <w:t>a (t</w:t>
      </w:r>
      <w:r w:rsidR="007414E4" w:rsidRPr="00B20488">
        <w:rPr>
          <w:rFonts w:ascii="Tw Cen MT" w:hAnsi="Tw Cen MT"/>
          <w:b w:val="0"/>
          <w:sz w:val="22"/>
        </w:rPr>
        <w:t xml:space="preserve">ypical data) from </w:t>
      </w:r>
      <w:r w:rsidRPr="00B20488">
        <w:rPr>
          <w:rFonts w:ascii="Tw Cen MT" w:hAnsi="Tw Cen MT"/>
          <w:b w:val="0"/>
          <w:sz w:val="22"/>
        </w:rPr>
        <w:t>T</w:t>
      </w:r>
      <w:r w:rsidR="007414E4" w:rsidRPr="00B20488">
        <w:rPr>
          <w:rFonts w:ascii="Tw Cen MT" w:hAnsi="Tw Cen MT"/>
          <w:b w:val="0"/>
          <w:sz w:val="22"/>
        </w:rPr>
        <w:t>able 1</w:t>
      </w:r>
      <w:r w:rsidR="00F161C1">
        <w:rPr>
          <w:rFonts w:ascii="Tw Cen MT" w:hAnsi="Tw Cen MT"/>
          <w:b w:val="0"/>
          <w:sz w:val="22"/>
        </w:rPr>
        <w:t>3</w:t>
      </w:r>
      <w:r w:rsidR="007414E4" w:rsidRPr="00B20488">
        <w:rPr>
          <w:rFonts w:ascii="Tw Cen MT" w:hAnsi="Tw Cen MT"/>
          <w:b w:val="0"/>
          <w:sz w:val="22"/>
        </w:rPr>
        <w:t xml:space="preserve"> </w:t>
      </w:r>
    </w:p>
    <w:p w14:paraId="63C5F31F" w14:textId="77777777" w:rsidR="00A42C67" w:rsidRPr="00B20488" w:rsidRDefault="00A42C67" w:rsidP="008E1D1B">
      <w:pPr>
        <w:pStyle w:val="fig"/>
        <w:spacing w:after="120"/>
        <w:ind w:right="425"/>
        <w:contextualSpacing w:val="0"/>
        <w:jc w:val="center"/>
        <w:rPr>
          <w:rFonts w:ascii="Tw Cen MT" w:hAnsi="Tw Cen MT"/>
          <w:b w:val="0"/>
          <w:sz w:val="2"/>
        </w:rPr>
      </w:pPr>
    </w:p>
    <w:p w14:paraId="3C0CDD48" w14:textId="77777777" w:rsidR="00724417" w:rsidRPr="00B20488" w:rsidRDefault="00724417" w:rsidP="005A2ED5">
      <w:pPr>
        <w:rPr>
          <w:rFonts w:ascii="Calibri" w:hAnsi="Calibri" w:cs="Arial"/>
          <w:b/>
          <w:sz w:val="6"/>
          <w:szCs w:val="24"/>
        </w:rPr>
      </w:pPr>
    </w:p>
    <w:p w14:paraId="5491F11E" w14:textId="77777777" w:rsidR="000B4E5D" w:rsidRPr="00B20488" w:rsidRDefault="009E6032" w:rsidP="00EF6E98">
      <w:pPr>
        <w:jc w:val="center"/>
        <w:rPr>
          <w:rFonts w:ascii="Segoe UI" w:hAnsi="Segoe UI" w:cs="Arial"/>
          <w:sz w:val="21"/>
          <w:szCs w:val="24"/>
        </w:rPr>
      </w:pPr>
      <w:r w:rsidRPr="00B20488">
        <w:rPr>
          <w:noProof/>
          <w:lang w:eastAsia="en-GB"/>
        </w:rPr>
        <mc:AlternateContent>
          <mc:Choice Requires="wps">
            <w:drawing>
              <wp:anchor distT="0" distB="0" distL="114300" distR="114300" simplePos="0" relativeHeight="251758592" behindDoc="0" locked="0" layoutInCell="1" allowOverlap="1" wp14:anchorId="5061A5F6" wp14:editId="7FEF261B">
                <wp:simplePos x="0" y="0"/>
                <wp:positionH relativeFrom="column">
                  <wp:posOffset>1987225</wp:posOffset>
                </wp:positionH>
                <wp:positionV relativeFrom="paragraph">
                  <wp:posOffset>1989501</wp:posOffset>
                </wp:positionV>
                <wp:extent cx="2381250" cy="371708"/>
                <wp:effectExtent l="0" t="0" r="38100" b="104775"/>
                <wp:wrapNone/>
                <wp:docPr id="340" name="Straight Arrow Connector 340"/>
                <wp:cNvGraphicFramePr/>
                <a:graphic xmlns:a="http://schemas.openxmlformats.org/drawingml/2006/main">
                  <a:graphicData uri="http://schemas.microsoft.com/office/word/2010/wordprocessingShape">
                    <wps:wsp>
                      <wps:cNvCnPr/>
                      <wps:spPr>
                        <a:xfrm>
                          <a:off x="0" y="0"/>
                          <a:ext cx="2381250" cy="371708"/>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7C530" id="Straight Arrow Connector 340" o:spid="_x0000_s1026" type="#_x0000_t32" style="position:absolute;margin-left:156.45pt;margin-top:156.65pt;width:187.5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" strokecolor="black [3213]" strokeweight="1.25pt">
                <v:stroke endarrow="open"/>
              </v:shape>
            </w:pict>
          </mc:Fallback>
        </mc:AlternateContent>
      </w:r>
      <w:r w:rsidRPr="00B20488">
        <w:rPr>
          <w:noProof/>
          <w:lang w:eastAsia="en-GB"/>
        </w:rPr>
        <mc:AlternateContent>
          <mc:Choice Requires="wps">
            <w:drawing>
              <wp:anchor distT="0" distB="0" distL="114300" distR="114300" simplePos="0" relativeHeight="251757568" behindDoc="0" locked="0" layoutInCell="1" allowOverlap="1" wp14:anchorId="2C50E4D9" wp14:editId="1495DDD6">
                <wp:simplePos x="0" y="0"/>
                <wp:positionH relativeFrom="column">
                  <wp:posOffset>3436883</wp:posOffset>
                </wp:positionH>
                <wp:positionV relativeFrom="paragraph">
                  <wp:posOffset>502672</wp:posOffset>
                </wp:positionV>
                <wp:extent cx="371708" cy="966315"/>
                <wp:effectExtent l="0" t="38100" r="66675" b="24765"/>
                <wp:wrapNone/>
                <wp:docPr id="341" name="Straight Arrow Connector 341"/>
                <wp:cNvGraphicFramePr/>
                <a:graphic xmlns:a="http://schemas.openxmlformats.org/drawingml/2006/main">
                  <a:graphicData uri="http://schemas.microsoft.com/office/word/2010/wordprocessingShape">
                    <wps:wsp>
                      <wps:cNvCnPr/>
                      <wps:spPr>
                        <a:xfrm flipV="1">
                          <a:off x="0" y="0"/>
                          <a:ext cx="371708" cy="966315"/>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88071" id="Straight Arrow Connector 341" o:spid="_x0000_s1026" type="#_x0000_t32" style="position:absolute;margin-left:270.6pt;margin-top:39.6pt;width:29.25pt;height:76.1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" strokecolor="black [3213]" strokeweight="1.25pt">
                <v:stroke endarrow="open"/>
              </v:shape>
            </w:pict>
          </mc:Fallback>
        </mc:AlternateContent>
      </w:r>
      <w:r w:rsidRPr="00B20488">
        <w:rPr>
          <w:noProof/>
          <w:lang w:eastAsia="en-GB"/>
        </w:rPr>
        <mc:AlternateContent>
          <mc:Choice Requires="wps">
            <w:drawing>
              <wp:anchor distT="0" distB="0" distL="114300" distR="114300" simplePos="0" relativeHeight="251868160" behindDoc="0" locked="0" layoutInCell="1" allowOverlap="1" wp14:anchorId="5613A62A" wp14:editId="546C1051">
                <wp:simplePos x="0" y="0"/>
                <wp:positionH relativeFrom="column">
                  <wp:posOffset>1250950</wp:posOffset>
                </wp:positionH>
                <wp:positionV relativeFrom="paragraph">
                  <wp:posOffset>1282700</wp:posOffset>
                </wp:positionV>
                <wp:extent cx="3019425" cy="877570"/>
                <wp:effectExtent l="0" t="0" r="28575" b="26670"/>
                <wp:wrapNone/>
                <wp:docPr id="342" name="Text Box 342"/>
                <wp:cNvGraphicFramePr/>
                <a:graphic xmlns:a="http://schemas.openxmlformats.org/drawingml/2006/main">
                  <a:graphicData uri="http://schemas.microsoft.com/office/word/2010/wordprocessingShape">
                    <wps:wsp>
                      <wps:cNvSpPr txBox="1"/>
                      <wps:spPr>
                        <a:xfrm>
                          <a:off x="0" y="0"/>
                          <a:ext cx="3019425" cy="877570"/>
                        </a:xfrm>
                        <a:prstGeom prst="roundRect">
                          <a:avLst>
                            <a:gd name="adj" fmla="val 9890"/>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8102B6" w14:textId="77777777" w:rsidR="00B20488" w:rsidRPr="00A42C67" w:rsidRDefault="00B20488" w:rsidP="007414E4">
                            <w:pPr>
                              <w:rPr>
                                <w:rFonts w:ascii="AR CENA" w:hAnsi="AR CENA" w:cstheme="minorHAnsi"/>
                                <w:sz w:val="24"/>
                              </w:rPr>
                            </w:pPr>
                            <w:r w:rsidRPr="00A42C67">
                              <w:rPr>
                                <w:rFonts w:ascii="AR CENA" w:hAnsi="AR CENA" w:cstheme="minorHAnsi"/>
                                <w:sz w:val="24"/>
                              </w:rPr>
                              <w:t>It can clearly be seen that when valid co-ordinates of 5, 8 are entered, there are no warning messages and a missile has been fired (and missed) at the entered 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5613A62A" id="Text Box 342" o:spid="_x0000_s1330" style="position:absolute;left:0;text-align:left;margin-left:98.5pt;margin-top:101pt;width:237.75pt;height:69.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648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" fillcolor="white [3201]" strokeweight=".5pt">
                <v:textbox style="mso-fit-shape-to-text:t">
                  <w:txbxContent>
                    <w:p w14:paraId="4B8102B6" w14:textId="77777777" w:rsidR="00B20488" w:rsidRPr="00A42C67" w:rsidRDefault="00B20488" w:rsidP="007414E4">
                      <w:pPr>
                        <w:rPr>
                          <w:rFonts w:ascii="AR CENA" w:hAnsi="AR CENA" w:cstheme="minorHAnsi"/>
                          <w:sz w:val="24"/>
                        </w:rPr>
                      </w:pPr>
                      <w:r w:rsidRPr="00A42C67">
                        <w:rPr>
                          <w:rFonts w:ascii="AR CENA" w:hAnsi="AR CENA" w:cstheme="minorHAnsi"/>
                          <w:sz w:val="24"/>
                        </w:rPr>
                        <w:t>It can clearly be seen that when valid co-ordinates of 5, 8 are entered, there are no warning messages and a missile has been fired (and missed) at the entered co-ordinates</w:t>
                      </w:r>
                    </w:p>
                  </w:txbxContent>
                </v:textbox>
              </v:roundrect>
            </w:pict>
          </mc:Fallback>
        </mc:AlternateContent>
      </w:r>
      <w:r w:rsidR="007414E4" w:rsidRPr="00B20488">
        <w:rPr>
          <w:noProof/>
          <w:lang w:eastAsia="en-GB"/>
        </w:rPr>
        <w:drawing>
          <wp:inline distT="0" distB="0" distL="0" distR="0" wp14:anchorId="3B52E2AD" wp14:editId="50BAC865">
            <wp:extent cx="4836380" cy="3508744"/>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2431" t="15842" r="40257" b="23102"/>
                    <a:stretch/>
                  </pic:blipFill>
                  <pic:spPr bwMode="auto">
                    <a:xfrm>
                      <a:off x="0" y="0"/>
                      <a:ext cx="4836380" cy="3508744"/>
                    </a:xfrm>
                    <a:prstGeom prst="rect">
                      <a:avLst/>
                    </a:prstGeom>
                    <a:ln>
                      <a:noFill/>
                    </a:ln>
                    <a:extLst>
                      <a:ext uri="{53640926-AAD7-44D8-BBD7-CCE9431645EC}">
                        <a14:shadowObscured xmlns:a14="http://schemas.microsoft.com/office/drawing/2010/main"/>
                      </a:ext>
                    </a:extLst>
                  </pic:spPr>
                </pic:pic>
              </a:graphicData>
            </a:graphic>
          </wp:inline>
        </w:drawing>
      </w:r>
    </w:p>
    <w:p w14:paraId="7DDBDD31" w14:textId="77777777" w:rsidR="00552CE8" w:rsidRPr="00B20488" w:rsidRDefault="00552CE8" w:rsidP="005A2ED5">
      <w:pPr>
        <w:rPr>
          <w:rFonts w:ascii="Calibri" w:hAnsi="Calibri" w:cs="Arial"/>
          <w:sz w:val="2"/>
          <w:szCs w:val="24"/>
        </w:rPr>
      </w:pPr>
    </w:p>
    <w:p w14:paraId="76C1A412" w14:textId="77777777" w:rsidR="00EF6E98" w:rsidRPr="00B20488" w:rsidRDefault="00EF6E98" w:rsidP="005A2ED5">
      <w:pPr>
        <w:rPr>
          <w:rFonts w:ascii="Segoe UI" w:hAnsi="Segoe UI" w:cs="Arial"/>
          <w:sz w:val="31"/>
          <w:szCs w:val="24"/>
        </w:rPr>
      </w:pPr>
    </w:p>
    <w:p w14:paraId="7DC04FBB" w14:textId="7B40A463" w:rsidR="007414E4" w:rsidRPr="00B20488" w:rsidRDefault="00A42C67" w:rsidP="008E1D1B">
      <w:pPr>
        <w:pStyle w:val="fig"/>
        <w:spacing w:after="120"/>
        <w:ind w:right="425"/>
        <w:contextualSpacing w:val="0"/>
        <w:jc w:val="center"/>
        <w:rPr>
          <w:rFonts w:ascii="Tw Cen MT" w:hAnsi="Tw Cen MT"/>
          <w:b w:val="0"/>
          <w:sz w:val="22"/>
        </w:rPr>
      </w:pPr>
      <w:r w:rsidRPr="00B20488">
        <w:rPr>
          <w:rFonts w:ascii="Arial" w:hAnsi="Arial"/>
          <w:b w:val="0"/>
          <w:noProof/>
          <w:lang w:eastAsia="en-GB"/>
        </w:rPr>
        <mc:AlternateContent>
          <mc:Choice Requires="wps">
            <w:drawing>
              <wp:anchor distT="0" distB="0" distL="114300" distR="114300" simplePos="0" relativeHeight="251858944" behindDoc="1" locked="0" layoutInCell="1" allowOverlap="1" wp14:anchorId="198F1424" wp14:editId="28A6A3C8">
                <wp:simplePos x="0" y="0"/>
                <wp:positionH relativeFrom="margin">
                  <wp:posOffset>-102235</wp:posOffset>
                </wp:positionH>
                <wp:positionV relativeFrom="paragraph">
                  <wp:posOffset>234315</wp:posOffset>
                </wp:positionV>
                <wp:extent cx="6659880" cy="3648075"/>
                <wp:effectExtent l="0" t="0" r="26670" b="28575"/>
                <wp:wrapNone/>
                <wp:docPr id="1394" name="Rounded Rectangle 1394"/>
                <wp:cNvGraphicFramePr/>
                <a:graphic xmlns:a="http://schemas.openxmlformats.org/drawingml/2006/main">
                  <a:graphicData uri="http://schemas.microsoft.com/office/word/2010/wordprocessingShape">
                    <wps:wsp>
                      <wps:cNvSpPr/>
                      <wps:spPr>
                        <a:xfrm>
                          <a:off x="0" y="0"/>
                          <a:ext cx="6659880" cy="3648075"/>
                        </a:xfrm>
                        <a:prstGeom prst="roundRect">
                          <a:avLst>
                            <a:gd name="adj" fmla="val 0"/>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9A0DD" id="Rounded Rectangle 1394" o:spid="_x0000_s1026" style="position:absolute;margin-left:-8.05pt;margin-top:18.45pt;width:524.4pt;height:287.2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" filled="f" strokecolor="black [3213]" strokeweight="1pt">
                <w10:wrap anchorx="margin"/>
              </v:roundrect>
            </w:pict>
          </mc:Fallback>
        </mc:AlternateContent>
      </w:r>
      <w:r w:rsidR="007414E4" w:rsidRPr="00B20488">
        <w:rPr>
          <w:rFonts w:ascii="Tw Cen MT" w:hAnsi="Tw Cen MT"/>
          <w:b w:val="0"/>
          <w:sz w:val="22"/>
        </w:rPr>
        <w:t xml:space="preserve">Example 6 </w:t>
      </w:r>
      <w:r w:rsidR="008E1D1B" w:rsidRPr="00B20488">
        <w:rPr>
          <w:rFonts w:ascii="Tw Cen MT" w:hAnsi="Tw Cen MT"/>
          <w:b w:val="0"/>
          <w:sz w:val="22"/>
        </w:rPr>
        <w:t xml:space="preserve">– </w:t>
      </w:r>
      <w:r w:rsidR="007414E4" w:rsidRPr="00B20488">
        <w:rPr>
          <w:rFonts w:ascii="Tw Cen MT" w:hAnsi="Tw Cen MT"/>
          <w:b w:val="0"/>
          <w:sz w:val="22"/>
        </w:rPr>
        <w:t>Test evidence for test 1</w:t>
      </w:r>
      <w:r w:rsidRPr="00B20488">
        <w:rPr>
          <w:rFonts w:ascii="Tw Cen MT" w:hAnsi="Tw Cen MT"/>
          <w:b w:val="0"/>
          <w:sz w:val="22"/>
        </w:rPr>
        <w:t>b</w:t>
      </w:r>
      <w:r w:rsidR="007414E4" w:rsidRPr="00B20488">
        <w:rPr>
          <w:rFonts w:ascii="Tw Cen MT" w:hAnsi="Tw Cen MT"/>
          <w:b w:val="0"/>
          <w:sz w:val="22"/>
        </w:rPr>
        <w:t xml:space="preserve"> (</w:t>
      </w:r>
      <w:r w:rsidRPr="00B20488">
        <w:rPr>
          <w:rFonts w:ascii="Tw Cen MT" w:hAnsi="Tw Cen MT"/>
          <w:b w:val="0"/>
          <w:sz w:val="22"/>
        </w:rPr>
        <w:t>e</w:t>
      </w:r>
      <w:r w:rsidR="007414E4" w:rsidRPr="00B20488">
        <w:rPr>
          <w:rFonts w:ascii="Tw Cen MT" w:hAnsi="Tw Cen MT"/>
          <w:b w:val="0"/>
          <w:sz w:val="22"/>
        </w:rPr>
        <w:t xml:space="preserve">rroneous data) from </w:t>
      </w:r>
      <w:r w:rsidRPr="00B20488">
        <w:rPr>
          <w:rFonts w:ascii="Tw Cen MT" w:hAnsi="Tw Cen MT"/>
          <w:b w:val="0"/>
          <w:sz w:val="22"/>
        </w:rPr>
        <w:t>T</w:t>
      </w:r>
      <w:r w:rsidR="007414E4" w:rsidRPr="00B20488">
        <w:rPr>
          <w:rFonts w:ascii="Tw Cen MT" w:hAnsi="Tw Cen MT"/>
          <w:b w:val="0"/>
          <w:sz w:val="22"/>
        </w:rPr>
        <w:t>able 1</w:t>
      </w:r>
      <w:r w:rsidR="00F161C1">
        <w:rPr>
          <w:rFonts w:ascii="Tw Cen MT" w:hAnsi="Tw Cen MT"/>
          <w:b w:val="0"/>
          <w:sz w:val="22"/>
        </w:rPr>
        <w:t>3</w:t>
      </w:r>
    </w:p>
    <w:p w14:paraId="55BFA940" w14:textId="77777777" w:rsidR="00EF6E98" w:rsidRPr="00B20488" w:rsidRDefault="009E6032" w:rsidP="005A2ED5">
      <w:pPr>
        <w:rPr>
          <w:rFonts w:ascii="Segoe UI" w:hAnsi="Segoe UI" w:cs="Arial"/>
          <w:sz w:val="21"/>
          <w:szCs w:val="24"/>
        </w:rPr>
      </w:pPr>
      <w:r w:rsidRPr="00B20488">
        <w:rPr>
          <w:rFonts w:ascii="Segoe UI" w:hAnsi="Segoe UI" w:cs="Arial"/>
          <w:noProof/>
          <w:sz w:val="21"/>
          <w:szCs w:val="24"/>
          <w:lang w:eastAsia="en-GB"/>
        </w:rPr>
        <w:drawing>
          <wp:anchor distT="0" distB="0" distL="114300" distR="114300" simplePos="0" relativeHeight="251848704" behindDoc="0" locked="0" layoutInCell="1" allowOverlap="1" wp14:anchorId="433C58C5" wp14:editId="1BE60860">
            <wp:simplePos x="0" y="0"/>
            <wp:positionH relativeFrom="column">
              <wp:posOffset>831215</wp:posOffset>
            </wp:positionH>
            <wp:positionV relativeFrom="paragraph">
              <wp:posOffset>111125</wp:posOffset>
            </wp:positionV>
            <wp:extent cx="4821642" cy="3362325"/>
            <wp:effectExtent l="19050" t="19050" r="17145" b="9525"/>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a:picLocks noChangeAspect="1"/>
                    </pic:cNvPicPr>
                  </pic:nvPicPr>
                  <pic:blipFill rotWithShape="1">
                    <a:blip r:embed="rId42">
                      <a:extLst>
                        <a:ext uri="{28A0092B-C50C-407E-A947-70E740481C1C}">
                          <a14:useLocalDpi xmlns:a14="http://schemas.microsoft.com/office/drawing/2010/main" val="0"/>
                        </a:ext>
                      </a:extLst>
                    </a:blip>
                    <a:srcRect l="3154" r="48049" b="39478"/>
                    <a:stretch/>
                  </pic:blipFill>
                  <pic:spPr bwMode="auto">
                    <a:xfrm>
                      <a:off x="0" y="0"/>
                      <a:ext cx="4821642" cy="336232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CCE0E1" w14:textId="77777777" w:rsidR="007414E4" w:rsidRPr="00B20488" w:rsidRDefault="007414E4" w:rsidP="005A2ED5">
      <w:pPr>
        <w:rPr>
          <w:rFonts w:ascii="Segoe UI" w:hAnsi="Segoe UI" w:cs="Arial"/>
          <w:sz w:val="21"/>
          <w:szCs w:val="24"/>
        </w:rPr>
      </w:pPr>
    </w:p>
    <w:p w14:paraId="32DBEF68" w14:textId="77777777" w:rsidR="000B4E5D" w:rsidRPr="00B20488" w:rsidRDefault="000B4E5D" w:rsidP="005A2ED5">
      <w:pPr>
        <w:rPr>
          <w:rFonts w:ascii="Segoe UI Semibold" w:hAnsi="Segoe UI Semibold" w:cs="Arial"/>
          <w:sz w:val="21"/>
          <w:szCs w:val="24"/>
        </w:rPr>
      </w:pPr>
    </w:p>
    <w:p w14:paraId="3A7C3030" w14:textId="77777777" w:rsidR="000B4E5D" w:rsidRPr="00B20488" w:rsidRDefault="000B4E5D" w:rsidP="005A2ED5">
      <w:pPr>
        <w:rPr>
          <w:rFonts w:ascii="Segoe UI Semibold" w:hAnsi="Segoe UI Semibold" w:cs="Arial"/>
          <w:sz w:val="21"/>
          <w:szCs w:val="24"/>
        </w:rPr>
      </w:pPr>
    </w:p>
    <w:p w14:paraId="49517F3F" w14:textId="77777777" w:rsidR="000B4E5D" w:rsidRPr="00B20488" w:rsidRDefault="000B4E5D" w:rsidP="005A2ED5">
      <w:pPr>
        <w:rPr>
          <w:rFonts w:ascii="Segoe UI Semibold" w:hAnsi="Segoe UI Semibold" w:cs="Arial"/>
          <w:sz w:val="21"/>
          <w:szCs w:val="24"/>
        </w:rPr>
      </w:pPr>
    </w:p>
    <w:p w14:paraId="568B7D9C" w14:textId="77777777" w:rsidR="00DD66D9" w:rsidRPr="00B20488" w:rsidRDefault="00A42C67">
      <w:pPr>
        <w:rPr>
          <w:rFonts w:ascii="Segoe UI Semibold" w:hAnsi="Segoe UI Semibold" w:cs="Arial"/>
          <w:sz w:val="21"/>
          <w:szCs w:val="24"/>
        </w:rPr>
      </w:pPr>
      <w:r w:rsidRPr="00B20488">
        <w:rPr>
          <w:rFonts w:ascii="Segoe UI" w:hAnsi="Segoe UI" w:cs="Arial"/>
          <w:b/>
          <w:noProof/>
          <w:sz w:val="21"/>
          <w:szCs w:val="24"/>
          <w:lang w:eastAsia="en-GB"/>
        </w:rPr>
        <mc:AlternateContent>
          <mc:Choice Requires="wpg">
            <w:drawing>
              <wp:anchor distT="0" distB="0" distL="114300" distR="114300" simplePos="0" relativeHeight="251870208" behindDoc="0" locked="0" layoutInCell="1" allowOverlap="1" wp14:anchorId="4327C020" wp14:editId="62DC00BF">
                <wp:simplePos x="0" y="0"/>
                <wp:positionH relativeFrom="column">
                  <wp:posOffset>59690</wp:posOffset>
                </wp:positionH>
                <wp:positionV relativeFrom="paragraph">
                  <wp:posOffset>71755</wp:posOffset>
                </wp:positionV>
                <wp:extent cx="3714750" cy="1496060"/>
                <wp:effectExtent l="0" t="38100" r="76200" b="46990"/>
                <wp:wrapNone/>
                <wp:docPr id="6" name="Group 6"/>
                <wp:cNvGraphicFramePr/>
                <a:graphic xmlns:a="http://schemas.openxmlformats.org/drawingml/2006/main">
                  <a:graphicData uri="http://schemas.microsoft.com/office/word/2010/wordprocessingGroup">
                    <wpg:wgp>
                      <wpg:cNvGrpSpPr/>
                      <wpg:grpSpPr>
                        <a:xfrm>
                          <a:off x="0" y="0"/>
                          <a:ext cx="3714750" cy="1496060"/>
                          <a:chOff x="19053" y="0"/>
                          <a:chExt cx="3715129" cy="1496241"/>
                        </a:xfrm>
                      </wpg:grpSpPr>
                      <wps:wsp>
                        <wps:cNvPr id="345" name="Straight Arrow Connector 345"/>
                        <wps:cNvCnPr/>
                        <wps:spPr>
                          <a:xfrm flipV="1">
                            <a:off x="2600325" y="0"/>
                            <a:ext cx="1112980" cy="445140"/>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a:off x="3286125" y="1000131"/>
                            <a:ext cx="302111" cy="496110"/>
                          </a:xfrm>
                          <a:prstGeom prst="straightConnector1">
                            <a:avLst/>
                          </a:prstGeom>
                          <a:ln w="15875">
                            <a:solidFill>
                              <a:schemeClr val="tx1"/>
                            </a:solidFill>
                            <a:round/>
                            <a:tailEnd type="arrow"/>
                          </a:ln>
                        </wps:spPr>
                        <wps:style>
                          <a:lnRef idx="1">
                            <a:schemeClr val="accent1"/>
                          </a:lnRef>
                          <a:fillRef idx="0">
                            <a:schemeClr val="accent1"/>
                          </a:fillRef>
                          <a:effectRef idx="0">
                            <a:schemeClr val="accent1"/>
                          </a:effectRef>
                          <a:fontRef idx="minor">
                            <a:schemeClr val="tx1"/>
                          </a:fontRef>
                        </wps:style>
                        <wps:bodyPr/>
                      </wps:wsp>
                      <wps:wsp>
                        <wps:cNvPr id="346" name="Text Box 346"/>
                        <wps:cNvSpPr txBox="1"/>
                        <wps:spPr>
                          <a:xfrm>
                            <a:off x="19053" y="438149"/>
                            <a:ext cx="3715129" cy="889018"/>
                          </a:xfrm>
                          <a:prstGeom prst="roundRect">
                            <a:avLst>
                              <a:gd name="adj" fmla="val 8885"/>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A50EE0" w14:textId="77777777" w:rsidR="00B20488" w:rsidRPr="00A42C67" w:rsidRDefault="00B20488" w:rsidP="007414E4">
                              <w:pPr>
                                <w:rPr>
                                  <w:rFonts w:ascii="AR CENA" w:hAnsi="AR CENA" w:cstheme="minorHAnsi"/>
                                  <w:sz w:val="24"/>
                                </w:rPr>
                              </w:pPr>
                              <w:r w:rsidRPr="00A42C67">
                                <w:rPr>
                                  <w:rFonts w:ascii="AR CENA" w:hAnsi="AR CENA" w:cstheme="minorHAnsi"/>
                                  <w:sz w:val="24"/>
                                </w:rPr>
                                <w:t>When invalid co-ordinates are entered (4, 11 – with the Y co-ordinate being invalid) a message is output asking for co-ordinates to be re-entered and no missile is fired. This message continues to appear until valid co-ordinates are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27C020" id="Group 6" o:spid="_x0000_s1331" style="position:absolute;margin-left:4.7pt;margin-top:5.65pt;width:292.5pt;height:117.8pt;z-index:251870208;mso-width-relative:margin;mso-height-relative:margin" coordorigin="190" coordsize="37151,14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">
                <v:shape id="Straight Arrow Connector 345" o:spid="_x0000_s1332" type="#_x0000_t32" style="position:absolute;left:26003;width:11130;height:44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NCxccAAADcAAAADwAAAGRycy9kb3ducmV2LnhtbESPS2vDMBCE74X+B7GFXkIsNy+CYyWU&#10;QkMhPTSvQ24ba2uZWCtjKYn776NAoMdhZr5h8kVna3Gh1leOFbwlKQjiwumKSwW77Wd/CsIHZI21&#10;Y1LwRx4W8+enHDPtrrymyyaUIkLYZ6jAhNBkUvrCkEWfuIY4er+utRiibEupW7xGuK3lIE0n0mLF&#10;ccFgQx+GitPmbBUMeqvjz2g9Dpx+n3rDycHsl4VR6vWle5+BCNSF//Cj/aUVDEdjuJ+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c0LFxwAAANwAAAAPAAAAAAAA&#10;AAAAAAAAAKECAABkcnMvZG93bnJldi54bWxQSwUGAAAAAAQABAD5AAAAlQMAAAAA&#10;" strokecolor="black [3213]" strokeweight="1.25pt">
                  <v:stroke endarrow="open"/>
                </v:shape>
                <v:shape id="Straight Arrow Connector 344" o:spid="_x0000_s1333" type="#_x0000_t32" style="position:absolute;left:32861;top:10001;width:3021;height:49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ZjA8UAAADcAAAADwAAAGRycy9kb3ducmV2LnhtbESPQWvCQBSE74L/YXmF3nRTGyREV4mF&#10;gNCDqKHY2zP7moRm34bsVtN/7wqCx2FmvmGW68G04kK9aywreJtGIIhLqxuuFBTHfJKAcB5ZY2uZ&#10;FPyTg/VqPFpiqu2V93Q5+EoECLsUFdTed6mUrqzJoJvajjh4P7Y36IPsK6l7vAa4aeUsiubSYMNh&#10;ocaOPmoqfw9/RkF32hU022yT/Dspsiz++jzl5Vmp15chW4DwNPhn+NHeagXvcQz3M+EI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ZjA8UAAADcAAAADwAAAAAAAAAA&#10;AAAAAAChAgAAZHJzL2Rvd25yZXYueG1sUEsFBgAAAAAEAAQA+QAAAJMDAAAAAA==&#10;" strokecolor="black [3213]" strokeweight="1.25pt">
                  <v:stroke endarrow="open"/>
                </v:shape>
                <v:roundrect id="Text Box 346" o:spid="_x0000_s1334" style="position:absolute;left:190;top:4381;width:37151;height:8890;visibility:visible;mso-wrap-style:square;v-text-anchor:top" arcsize="5822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MHO8QA&#10;AADcAAAADwAAAGRycy9kb3ducmV2LnhtbESPQWsCMRSE7wX/Q3iCt5pYi8hqFLHaCj3pSnt9bl43&#10;Szcvyybq9t+bguBxmJlvmPmyc7W4UBsqzxpGQwWCuPCm4lLDMd8+T0GEiGyw9kwa/ijActF7mmNm&#10;/JX3dDnEUiQIhww12BibTMpQWHIYhr4hTt6Pbx3GJNtSmhavCe5q+aLURDqsOC1YbGhtqfg9nJ0G&#10;XOWn/Ott/779LDa2+lDHLn4rrQf9bjUDEamLj/C9vTMaxq8T+D+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TBzvEAAAA3AAAAA8AAAAAAAAAAAAAAAAAmAIAAGRycy9k&#10;b3ducmV2LnhtbFBLBQYAAAAABAAEAPUAAACJAwAAAAA=&#10;" fillcolor="white [3201]" strokeweight=".5pt">
                  <v:textbox style="mso-fit-shape-to-text:t">
                    <w:txbxContent>
                      <w:p w14:paraId="70A50EE0" w14:textId="77777777" w:rsidR="00B20488" w:rsidRPr="00A42C67" w:rsidRDefault="00B20488" w:rsidP="007414E4">
                        <w:pPr>
                          <w:rPr>
                            <w:rFonts w:ascii="AR CENA" w:hAnsi="AR CENA" w:cstheme="minorHAnsi"/>
                            <w:sz w:val="24"/>
                          </w:rPr>
                        </w:pPr>
                        <w:r w:rsidRPr="00A42C67">
                          <w:rPr>
                            <w:rFonts w:ascii="AR CENA" w:hAnsi="AR CENA" w:cstheme="minorHAnsi"/>
                            <w:sz w:val="24"/>
                          </w:rPr>
                          <w:t>When invalid co-ordinates are entered (4, 11 – with the Y co-ordinate being invalid) a message is output asking for co-ordinates to be re-entered and no missile is fired. This message continues to appear until valid co-ordinates are entered</w:t>
                        </w:r>
                      </w:p>
                    </w:txbxContent>
                  </v:textbox>
                </v:roundrect>
              </v:group>
            </w:pict>
          </mc:Fallback>
        </mc:AlternateContent>
      </w:r>
    </w:p>
    <w:p w14:paraId="405EAED3" w14:textId="77777777" w:rsidR="00DD66D9" w:rsidRPr="00B20488" w:rsidRDefault="00DD66D9">
      <w:pPr>
        <w:rPr>
          <w:rFonts w:ascii="Segoe UI Semibold" w:hAnsi="Segoe UI Semibold" w:cs="Arial"/>
          <w:sz w:val="21"/>
          <w:szCs w:val="24"/>
        </w:rPr>
      </w:pPr>
    </w:p>
    <w:p w14:paraId="0B65B6BD" w14:textId="77777777" w:rsidR="00DD66D9" w:rsidRPr="00B20488" w:rsidRDefault="00DD66D9">
      <w:pPr>
        <w:rPr>
          <w:rFonts w:ascii="Segoe UI Semibold" w:hAnsi="Segoe UI Semibold" w:cs="Arial"/>
          <w:sz w:val="21"/>
          <w:szCs w:val="24"/>
        </w:rPr>
      </w:pPr>
    </w:p>
    <w:p w14:paraId="58201B38" w14:textId="77777777" w:rsidR="00DD66D9" w:rsidRPr="00B20488" w:rsidRDefault="00DD66D9">
      <w:pPr>
        <w:rPr>
          <w:rFonts w:ascii="Segoe UI Semibold" w:hAnsi="Segoe UI Semibold" w:cs="Arial"/>
          <w:sz w:val="21"/>
          <w:szCs w:val="24"/>
        </w:rPr>
      </w:pPr>
    </w:p>
    <w:p w14:paraId="62C113C6" w14:textId="77777777" w:rsidR="00DD66D9" w:rsidRPr="00B20488" w:rsidRDefault="00DD66D9">
      <w:pPr>
        <w:rPr>
          <w:rFonts w:ascii="Segoe UI Semibold" w:hAnsi="Segoe UI Semibold" w:cs="Arial"/>
          <w:sz w:val="21"/>
          <w:szCs w:val="24"/>
        </w:rPr>
      </w:pPr>
    </w:p>
    <w:p w14:paraId="24208A5E" w14:textId="77777777" w:rsidR="00DD66D9" w:rsidRPr="00B20488" w:rsidRDefault="00DD66D9">
      <w:pPr>
        <w:rPr>
          <w:rFonts w:ascii="Segoe UI Semibold" w:hAnsi="Segoe UI Semibold" w:cs="Arial"/>
          <w:sz w:val="21"/>
          <w:szCs w:val="24"/>
        </w:rPr>
      </w:pPr>
    </w:p>
    <w:p w14:paraId="0F690028" w14:textId="77777777" w:rsidR="00DD66D9" w:rsidRPr="00B20488" w:rsidRDefault="00DD66D9">
      <w:pPr>
        <w:rPr>
          <w:rFonts w:ascii="Segoe UI Semibold" w:hAnsi="Segoe UI Semibold" w:cs="Arial"/>
          <w:sz w:val="21"/>
          <w:szCs w:val="24"/>
        </w:rPr>
      </w:pPr>
    </w:p>
    <w:p w14:paraId="4A37C75C" w14:textId="77777777" w:rsidR="00DD66D9" w:rsidRPr="00B20488" w:rsidRDefault="00DD66D9">
      <w:pPr>
        <w:rPr>
          <w:rFonts w:ascii="Segoe UI Semibold" w:hAnsi="Segoe UI Semibold" w:cs="Arial"/>
          <w:sz w:val="21"/>
          <w:szCs w:val="24"/>
        </w:rPr>
      </w:pPr>
    </w:p>
    <w:p w14:paraId="58E8038A" w14:textId="77777777" w:rsidR="00DD66D9" w:rsidRPr="00B20488" w:rsidRDefault="00DD66D9">
      <w:pPr>
        <w:rPr>
          <w:rFonts w:ascii="Segoe UI Semibold" w:hAnsi="Segoe UI Semibold" w:cs="Arial"/>
          <w:sz w:val="21"/>
          <w:szCs w:val="24"/>
        </w:rPr>
      </w:pPr>
    </w:p>
    <w:p w14:paraId="57DCAD48" w14:textId="77777777" w:rsidR="00DD66D9" w:rsidRPr="00B20488" w:rsidRDefault="00DD66D9">
      <w:pPr>
        <w:rPr>
          <w:rFonts w:ascii="Segoe UI Semibold" w:hAnsi="Segoe UI Semibold" w:cs="Arial"/>
          <w:sz w:val="21"/>
          <w:szCs w:val="24"/>
        </w:rPr>
      </w:pPr>
    </w:p>
    <w:p w14:paraId="47F08F6D" w14:textId="77777777" w:rsidR="00DD66D9" w:rsidRPr="00B20488" w:rsidRDefault="00DD66D9">
      <w:pPr>
        <w:rPr>
          <w:rFonts w:ascii="Segoe UI Semibold" w:hAnsi="Segoe UI Semibold" w:cs="Arial"/>
          <w:sz w:val="21"/>
          <w:szCs w:val="24"/>
        </w:rPr>
      </w:pPr>
    </w:p>
    <w:p w14:paraId="72BB347E" w14:textId="77777777" w:rsidR="00DD66D9" w:rsidRPr="00B20488" w:rsidRDefault="00DD66D9">
      <w:pPr>
        <w:rPr>
          <w:rFonts w:ascii="Segoe UI Semibold" w:hAnsi="Segoe UI Semibold" w:cs="Arial"/>
          <w:sz w:val="21"/>
          <w:szCs w:val="24"/>
        </w:rPr>
      </w:pPr>
    </w:p>
    <w:p w14:paraId="12D9B532" w14:textId="77777777" w:rsidR="00DD66D9" w:rsidRPr="00B20488" w:rsidRDefault="00DD66D9">
      <w:pPr>
        <w:rPr>
          <w:rFonts w:ascii="Segoe UI Semibold" w:hAnsi="Segoe UI Semibold" w:cs="Arial"/>
          <w:sz w:val="21"/>
          <w:szCs w:val="24"/>
        </w:rPr>
      </w:pPr>
    </w:p>
    <w:p w14:paraId="4508F689" w14:textId="77777777" w:rsidR="00DD66D9" w:rsidRPr="00B20488" w:rsidRDefault="00DD66D9">
      <w:pPr>
        <w:rPr>
          <w:rFonts w:ascii="Segoe UI Semibold" w:hAnsi="Segoe UI Semibold" w:cs="Arial"/>
          <w:sz w:val="21"/>
          <w:szCs w:val="24"/>
        </w:rPr>
      </w:pPr>
    </w:p>
    <w:p w14:paraId="03E6C887" w14:textId="77777777" w:rsidR="00DD66D9" w:rsidRPr="00B20488" w:rsidRDefault="00DD66D9">
      <w:pPr>
        <w:rPr>
          <w:rFonts w:ascii="Segoe UI Semibold" w:hAnsi="Segoe UI Semibold" w:cs="Arial"/>
          <w:sz w:val="21"/>
          <w:szCs w:val="24"/>
        </w:rPr>
      </w:pPr>
    </w:p>
    <w:p w14:paraId="47A7A5F4" w14:textId="77777777" w:rsidR="00DD66D9" w:rsidRPr="00B20488" w:rsidRDefault="00DD66D9">
      <w:pPr>
        <w:rPr>
          <w:rFonts w:ascii="Segoe UI Semibold" w:hAnsi="Segoe UI Semibold" w:cs="Arial"/>
          <w:sz w:val="21"/>
          <w:szCs w:val="24"/>
        </w:rPr>
      </w:pPr>
    </w:p>
    <w:p w14:paraId="0596635A" w14:textId="77777777" w:rsidR="007414E4" w:rsidRPr="00B20488" w:rsidRDefault="007414E4" w:rsidP="001900EA">
      <w:pPr>
        <w:pStyle w:val="h1alt2"/>
        <w:spacing w:after="40"/>
      </w:pPr>
      <w:r w:rsidRPr="00B20488">
        <w:lastRenderedPageBreak/>
        <w:t xml:space="preserve">Video </w:t>
      </w:r>
      <w:r w:rsidR="00166ECA" w:rsidRPr="00B20488">
        <w:t>e</w:t>
      </w:r>
      <w:r w:rsidRPr="00B20488">
        <w:t>vidence</w:t>
      </w:r>
    </w:p>
    <w:p w14:paraId="756E21C6" w14:textId="77777777" w:rsidR="00953275" w:rsidRPr="00B20488" w:rsidRDefault="007414E4" w:rsidP="005A2ED5">
      <w:pPr>
        <w:rPr>
          <w:rFonts w:ascii="Segoe UI" w:hAnsi="Segoe UI" w:cs="Arial"/>
          <w:sz w:val="21"/>
          <w:szCs w:val="24"/>
        </w:rPr>
      </w:pPr>
      <w:r w:rsidRPr="00B20488">
        <w:rPr>
          <w:rFonts w:ascii="Segoe UI" w:hAnsi="Segoe UI" w:cs="Arial"/>
          <w:sz w:val="21"/>
          <w:szCs w:val="24"/>
        </w:rPr>
        <w:t>There are some systems that do not readily lend themselves to taking screenshots that prove the system works (</w:t>
      </w:r>
      <w:r w:rsidR="00886940" w:rsidRPr="00B20488">
        <w:rPr>
          <w:rFonts w:ascii="Segoe UI" w:hAnsi="Segoe UI" w:cs="Arial"/>
          <w:sz w:val="21"/>
          <w:szCs w:val="24"/>
        </w:rPr>
        <w:t xml:space="preserve">e.g. </w:t>
      </w:r>
      <w:r w:rsidRPr="00B20488">
        <w:rPr>
          <w:rFonts w:ascii="Segoe UI" w:hAnsi="Segoe UI" w:cs="Arial"/>
          <w:sz w:val="21"/>
          <w:szCs w:val="24"/>
        </w:rPr>
        <w:t>control systems for robots</w:t>
      </w:r>
      <w:r w:rsidR="001900EA" w:rsidRPr="00B20488">
        <w:rPr>
          <w:rFonts w:ascii="Segoe UI" w:hAnsi="Segoe UI" w:cs="Arial"/>
          <w:sz w:val="21"/>
          <w:szCs w:val="24"/>
        </w:rPr>
        <w:t>, games</w:t>
      </w:r>
      <w:r w:rsidRPr="00B20488">
        <w:rPr>
          <w:rFonts w:ascii="Segoe UI" w:hAnsi="Segoe UI" w:cs="Arial"/>
          <w:sz w:val="21"/>
          <w:szCs w:val="24"/>
        </w:rPr>
        <w:t>)</w:t>
      </w:r>
      <w:r w:rsidR="00886940" w:rsidRPr="00B20488">
        <w:rPr>
          <w:rFonts w:ascii="Segoe UI" w:hAnsi="Segoe UI" w:cs="Arial"/>
          <w:sz w:val="21"/>
          <w:szCs w:val="24"/>
        </w:rPr>
        <w:t xml:space="preserve">.  </w:t>
      </w:r>
      <w:r w:rsidRPr="00B20488">
        <w:rPr>
          <w:rFonts w:ascii="Segoe UI Semibold" w:hAnsi="Segoe UI Semibold" w:cs="Arial"/>
          <w:sz w:val="21"/>
          <w:szCs w:val="24"/>
        </w:rPr>
        <w:t>Consider taking some video evidence or photographs</w:t>
      </w:r>
      <w:r w:rsidRPr="00B20488">
        <w:rPr>
          <w:rFonts w:ascii="Segoe UI" w:hAnsi="Segoe UI" w:cs="Arial"/>
          <w:sz w:val="21"/>
          <w:szCs w:val="24"/>
        </w:rPr>
        <w:t xml:space="preserve"> that prove the required outcomes were achieved</w:t>
      </w:r>
      <w:r w:rsidR="00886940" w:rsidRPr="00B20488">
        <w:rPr>
          <w:rFonts w:ascii="Segoe UI" w:hAnsi="Segoe UI" w:cs="Arial"/>
          <w:sz w:val="21"/>
          <w:szCs w:val="24"/>
        </w:rPr>
        <w:t xml:space="preserve">.  </w:t>
      </w:r>
      <w:r w:rsidR="001900EA" w:rsidRPr="00B20488">
        <w:rPr>
          <w:rFonts w:ascii="Segoe UI" w:hAnsi="Segoe UI" w:cs="Arial"/>
          <w:sz w:val="21"/>
          <w:szCs w:val="24"/>
        </w:rPr>
        <w:t>Video evidence is also useful for proving that the system works as a whole. Video evidence should be uploaded to YouTube and a link provided in your documentation. Any video evidence of testing does need to be explained though. This can be done by overlaying the video with an explanatory soundtrack or text explanations or by providing a written explanation to go with each video test in your documentation.</w:t>
      </w:r>
    </w:p>
    <w:p w14:paraId="1D129DF8" w14:textId="77777777" w:rsidR="001900EA" w:rsidRPr="00B20488" w:rsidRDefault="001900EA" w:rsidP="005A2ED5">
      <w:pPr>
        <w:rPr>
          <w:rFonts w:ascii="Segoe UI" w:hAnsi="Segoe UI" w:cs="Arial"/>
          <w:sz w:val="12"/>
          <w:szCs w:val="24"/>
        </w:rPr>
      </w:pPr>
    </w:p>
    <w:p w14:paraId="6E430271" w14:textId="77777777" w:rsidR="007414E4" w:rsidRPr="00B20488" w:rsidRDefault="007414E4" w:rsidP="001900EA">
      <w:pPr>
        <w:pStyle w:val="h1alt2"/>
        <w:spacing w:after="40"/>
      </w:pPr>
      <w:r w:rsidRPr="00B20488">
        <w:t>Failed tests</w:t>
      </w:r>
    </w:p>
    <w:p w14:paraId="1BC1909B" w14:textId="77777777" w:rsidR="007414E4" w:rsidRPr="00B20488" w:rsidRDefault="007414E4" w:rsidP="005A2ED5">
      <w:pPr>
        <w:rPr>
          <w:rFonts w:ascii="Segoe UI" w:hAnsi="Segoe UI" w:cs="Arial"/>
          <w:spacing w:val="-2"/>
          <w:sz w:val="21"/>
          <w:szCs w:val="24"/>
        </w:rPr>
      </w:pPr>
      <w:r w:rsidRPr="00B20488">
        <w:rPr>
          <w:rFonts w:ascii="Segoe UI" w:hAnsi="Segoe UI" w:cs="Arial"/>
          <w:spacing w:val="-2"/>
          <w:sz w:val="21"/>
          <w:szCs w:val="24"/>
        </w:rPr>
        <w:t>If you have any tests that do not produce the expected results and are therefore classified as a fail – try and fix the issue that is stopping the test from passing</w:t>
      </w:r>
      <w:r w:rsidR="00886940" w:rsidRPr="00B20488">
        <w:rPr>
          <w:rFonts w:ascii="Segoe UI" w:hAnsi="Segoe UI" w:cs="Arial"/>
          <w:spacing w:val="-2"/>
          <w:sz w:val="21"/>
          <w:szCs w:val="24"/>
        </w:rPr>
        <w:t xml:space="preserve">.  </w:t>
      </w:r>
      <w:r w:rsidRPr="00B20488">
        <w:rPr>
          <w:rFonts w:ascii="Segoe UI" w:hAnsi="Segoe UI" w:cs="Arial"/>
          <w:spacing w:val="-2"/>
          <w:sz w:val="21"/>
          <w:szCs w:val="24"/>
        </w:rPr>
        <w:t>Document any changes you make to the code, and possibly the interface, in order to make this happen</w:t>
      </w:r>
      <w:r w:rsidR="00886940" w:rsidRPr="00B20488">
        <w:rPr>
          <w:rFonts w:ascii="Segoe UI" w:hAnsi="Segoe UI" w:cs="Arial"/>
          <w:spacing w:val="-2"/>
          <w:sz w:val="21"/>
          <w:szCs w:val="24"/>
        </w:rPr>
        <w:t xml:space="preserve">.  </w:t>
      </w:r>
      <w:r w:rsidRPr="00B20488">
        <w:rPr>
          <w:rFonts w:ascii="Segoe UI" w:hAnsi="Segoe UI" w:cs="Arial"/>
          <w:spacing w:val="-2"/>
          <w:sz w:val="21"/>
          <w:szCs w:val="24"/>
        </w:rPr>
        <w:t>If you do manage to fix the issue, then re-run the test, showing that the desired result has been achieved</w:t>
      </w:r>
      <w:r w:rsidR="00886940" w:rsidRPr="00B20488">
        <w:rPr>
          <w:rFonts w:ascii="Segoe UI" w:hAnsi="Segoe UI" w:cs="Arial"/>
          <w:spacing w:val="-2"/>
          <w:sz w:val="21"/>
          <w:szCs w:val="24"/>
        </w:rPr>
        <w:t xml:space="preserve">.  </w:t>
      </w:r>
      <w:r w:rsidRPr="00B20488">
        <w:rPr>
          <w:rFonts w:ascii="Segoe UI Semibold" w:hAnsi="Segoe UI Semibold" w:cs="Arial"/>
          <w:spacing w:val="-2"/>
          <w:sz w:val="21"/>
          <w:szCs w:val="24"/>
        </w:rPr>
        <w:t>Example 7</w:t>
      </w:r>
      <w:r w:rsidR="001900EA" w:rsidRPr="00B20488">
        <w:rPr>
          <w:rFonts w:ascii="Segoe UI" w:hAnsi="Segoe UI" w:cs="Arial"/>
          <w:spacing w:val="-2"/>
          <w:sz w:val="21"/>
          <w:szCs w:val="24"/>
        </w:rPr>
        <w:t xml:space="preserve"> below </w:t>
      </w:r>
      <w:r w:rsidRPr="00B20488">
        <w:rPr>
          <w:rFonts w:ascii="Segoe UI" w:hAnsi="Segoe UI" w:cs="Arial"/>
          <w:spacing w:val="-2"/>
          <w:sz w:val="21"/>
          <w:szCs w:val="24"/>
        </w:rPr>
        <w:t>how a failed (and then fixed) test might be documented.</w:t>
      </w:r>
    </w:p>
    <w:p w14:paraId="6BD53EFB" w14:textId="77777777" w:rsidR="00FC5737" w:rsidRPr="00B20488" w:rsidRDefault="00FC5737" w:rsidP="005A2ED5">
      <w:pPr>
        <w:rPr>
          <w:rFonts w:ascii="Segoe UI" w:hAnsi="Segoe UI" w:cs="Arial"/>
          <w:sz w:val="12"/>
          <w:szCs w:val="24"/>
        </w:rPr>
      </w:pPr>
    </w:p>
    <w:p w14:paraId="6EDE179F" w14:textId="77777777" w:rsidR="008E1D1B" w:rsidRPr="00B20488" w:rsidRDefault="008E1D1B" w:rsidP="005A2ED5">
      <w:pPr>
        <w:rPr>
          <w:rFonts w:ascii="Segoe UI" w:hAnsi="Segoe UI" w:cs="Arial"/>
          <w:sz w:val="12"/>
          <w:szCs w:val="24"/>
        </w:rPr>
      </w:pPr>
    </w:p>
    <w:p w14:paraId="593D1317" w14:textId="77777777" w:rsidR="007414E4" w:rsidRPr="00B20488" w:rsidRDefault="007414E4" w:rsidP="008E1D1B">
      <w:pPr>
        <w:pStyle w:val="fig"/>
        <w:spacing w:after="120"/>
        <w:ind w:right="425"/>
        <w:contextualSpacing w:val="0"/>
        <w:jc w:val="center"/>
        <w:rPr>
          <w:rFonts w:ascii="Tw Cen MT" w:hAnsi="Tw Cen MT"/>
          <w:b w:val="0"/>
          <w:sz w:val="22"/>
        </w:rPr>
      </w:pPr>
      <w:r w:rsidRPr="00B20488">
        <w:rPr>
          <w:rFonts w:ascii="Tw Cen MT" w:hAnsi="Tw Cen MT"/>
          <w:b w:val="0"/>
          <w:sz w:val="22"/>
        </w:rPr>
        <w:t>Example 7 – An example of how to document (with screenshots) a test that fails to work</w:t>
      </w:r>
    </w:p>
    <w:p w14:paraId="17123B97" w14:textId="77777777" w:rsidR="007414E4" w:rsidRPr="00B20488" w:rsidRDefault="009E6032" w:rsidP="005A2ED5">
      <w:pPr>
        <w:rPr>
          <w:rFonts w:ascii="Calibri" w:hAnsi="Calibri" w:cs="Arial"/>
          <w:sz w:val="24"/>
          <w:szCs w:val="24"/>
        </w:rPr>
      </w:pPr>
      <w:r w:rsidRPr="00B20488">
        <w:rPr>
          <w:rFonts w:ascii="Arial" w:hAnsi="Arial" w:cs="Arial"/>
          <w:b/>
          <w:noProof/>
          <w:sz w:val="24"/>
          <w:lang w:eastAsia="en-GB"/>
        </w:rPr>
        <mc:AlternateContent>
          <mc:Choice Requires="wps">
            <w:drawing>
              <wp:anchor distT="0" distB="0" distL="114300" distR="114300" simplePos="0" relativeHeight="251860992" behindDoc="1" locked="0" layoutInCell="1" allowOverlap="1" wp14:anchorId="624BD448" wp14:editId="36353DCA">
                <wp:simplePos x="0" y="0"/>
                <wp:positionH relativeFrom="margin">
                  <wp:posOffset>-144969</wp:posOffset>
                </wp:positionH>
                <wp:positionV relativeFrom="paragraph">
                  <wp:posOffset>68734</wp:posOffset>
                </wp:positionV>
                <wp:extent cx="6659880" cy="6549082"/>
                <wp:effectExtent l="0" t="0" r="26670" b="23495"/>
                <wp:wrapNone/>
                <wp:docPr id="1395" name="Rounded Rectangle 1395"/>
                <wp:cNvGraphicFramePr/>
                <a:graphic xmlns:a="http://schemas.openxmlformats.org/drawingml/2006/main">
                  <a:graphicData uri="http://schemas.microsoft.com/office/word/2010/wordprocessingShape">
                    <wps:wsp>
                      <wps:cNvSpPr/>
                      <wps:spPr>
                        <a:xfrm>
                          <a:off x="0" y="0"/>
                          <a:ext cx="6659880" cy="6549082"/>
                        </a:xfrm>
                        <a:prstGeom prst="roundRect">
                          <a:avLst>
                            <a:gd name="adj" fmla="val 0"/>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03EA0" id="Rounded Rectangle 1395" o:spid="_x0000_s1026" style="position:absolute;margin-left:-11.4pt;margin-top:5.4pt;width:524.4pt;height:515.7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" filled="f" strokecolor="black [3213]" strokeweight="1pt">
                <w10:wrap anchorx="margin"/>
              </v:roundrect>
            </w:pict>
          </mc:Fallback>
        </mc:AlternateContent>
      </w:r>
    </w:p>
    <w:p w14:paraId="3184C85A" w14:textId="77777777" w:rsidR="007414E4" w:rsidRPr="00B20488" w:rsidRDefault="00EF6E98" w:rsidP="005A2ED5">
      <w:pPr>
        <w:rPr>
          <w:rFonts w:ascii="Calibri" w:hAnsi="Calibri" w:cs="Arial"/>
          <w:sz w:val="30"/>
          <w:szCs w:val="24"/>
        </w:rPr>
      </w:pPr>
      <w:r w:rsidRPr="00B20488">
        <w:rPr>
          <w:rFonts w:ascii="Calibri" w:hAnsi="Calibri"/>
          <w:noProof/>
          <w:sz w:val="30"/>
          <w:lang w:eastAsia="en-GB"/>
        </w:rPr>
        <w:drawing>
          <wp:anchor distT="0" distB="0" distL="114300" distR="114300" simplePos="0" relativeHeight="251752448" behindDoc="0" locked="0" layoutInCell="1" allowOverlap="1" wp14:anchorId="49EBF49A" wp14:editId="2F4AF00A">
            <wp:simplePos x="0" y="0"/>
            <wp:positionH relativeFrom="margin">
              <wp:align>center</wp:align>
            </wp:positionH>
            <wp:positionV relativeFrom="paragraph">
              <wp:posOffset>12700</wp:posOffset>
            </wp:positionV>
            <wp:extent cx="4947285" cy="2880995"/>
            <wp:effectExtent l="19050" t="19050" r="24765" b="14605"/>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8534" t="14191" r="21706" b="13531"/>
                    <a:stretch/>
                  </pic:blipFill>
                  <pic:spPr bwMode="auto">
                    <a:xfrm>
                      <a:off x="0" y="0"/>
                      <a:ext cx="4947285" cy="28809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06FCE3" w14:textId="77777777" w:rsidR="007414E4" w:rsidRPr="00B20488" w:rsidRDefault="007414E4" w:rsidP="005A2ED5">
      <w:pPr>
        <w:rPr>
          <w:rFonts w:ascii="Segoe UI" w:hAnsi="Segoe UI" w:cs="Arial"/>
          <w:sz w:val="21"/>
          <w:szCs w:val="24"/>
        </w:rPr>
      </w:pPr>
    </w:p>
    <w:p w14:paraId="7D206248" w14:textId="77777777" w:rsidR="007414E4" w:rsidRPr="00B20488" w:rsidRDefault="007414E4" w:rsidP="005A2ED5">
      <w:pPr>
        <w:rPr>
          <w:rFonts w:ascii="Segoe UI" w:hAnsi="Segoe UI" w:cs="Arial"/>
          <w:sz w:val="21"/>
          <w:szCs w:val="24"/>
        </w:rPr>
      </w:pPr>
    </w:p>
    <w:p w14:paraId="5E6771D8" w14:textId="77777777" w:rsidR="007414E4" w:rsidRPr="00B20488" w:rsidRDefault="007414E4" w:rsidP="005A2ED5">
      <w:pPr>
        <w:rPr>
          <w:rFonts w:ascii="Segoe UI" w:hAnsi="Segoe UI" w:cs="Arial"/>
          <w:sz w:val="21"/>
          <w:szCs w:val="24"/>
        </w:rPr>
      </w:pPr>
    </w:p>
    <w:p w14:paraId="418757E4" w14:textId="77777777" w:rsidR="007414E4" w:rsidRPr="00B20488" w:rsidRDefault="009E6032" w:rsidP="005A2ED5">
      <w:pPr>
        <w:rPr>
          <w:rFonts w:ascii="Segoe UI" w:hAnsi="Segoe UI" w:cs="Arial"/>
          <w:sz w:val="21"/>
          <w:szCs w:val="24"/>
        </w:rPr>
      </w:pPr>
      <w:r w:rsidRPr="00B20488">
        <w:rPr>
          <w:rFonts w:ascii="Segoe UI" w:hAnsi="Segoe UI" w:cs="Arial"/>
          <w:noProof/>
          <w:sz w:val="21"/>
          <w:szCs w:val="24"/>
          <w:lang w:eastAsia="en-GB"/>
        </w:rPr>
        <mc:AlternateContent>
          <mc:Choice Requires="wps">
            <w:drawing>
              <wp:anchor distT="0" distB="0" distL="114300" distR="114300" simplePos="0" relativeHeight="251753472" behindDoc="0" locked="0" layoutInCell="1" allowOverlap="1" wp14:anchorId="1628998E" wp14:editId="68E789D8">
                <wp:simplePos x="0" y="0"/>
                <wp:positionH relativeFrom="column">
                  <wp:posOffset>3230880</wp:posOffset>
                </wp:positionH>
                <wp:positionV relativeFrom="paragraph">
                  <wp:posOffset>-24130</wp:posOffset>
                </wp:positionV>
                <wp:extent cx="2655277" cy="786765"/>
                <wp:effectExtent l="0" t="0" r="12065" b="27940"/>
                <wp:wrapNone/>
                <wp:docPr id="348" name="Text Box 348"/>
                <wp:cNvGraphicFramePr/>
                <a:graphic xmlns:a="http://schemas.openxmlformats.org/drawingml/2006/main">
                  <a:graphicData uri="http://schemas.microsoft.com/office/word/2010/wordprocessingShape">
                    <wps:wsp>
                      <wps:cNvSpPr txBox="1"/>
                      <wps:spPr>
                        <a:xfrm>
                          <a:off x="0" y="0"/>
                          <a:ext cx="2655277" cy="786765"/>
                        </a:xfrm>
                        <a:prstGeom prst="roundRect">
                          <a:avLst>
                            <a:gd name="adj" fmla="val 6273"/>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573A6B" w14:textId="77777777" w:rsidR="00B20488" w:rsidRPr="00A42C67" w:rsidRDefault="00B20488" w:rsidP="007414E4">
                            <w:pPr>
                              <w:rPr>
                                <w:rFonts w:ascii="AR CENA" w:hAnsi="AR CENA" w:cstheme="minorHAnsi"/>
                                <w:sz w:val="24"/>
                              </w:rPr>
                            </w:pPr>
                            <w:r w:rsidRPr="00A42C67">
                              <w:rPr>
                                <w:rFonts w:ascii="AR CENA" w:hAnsi="AR CENA" w:cstheme="minorHAnsi"/>
                                <w:sz w:val="24"/>
                              </w:rPr>
                              <w:t xml:space="preserve">Invalid co-ordinates produced a miss at </w:t>
                            </w:r>
                            <w:r w:rsidRPr="00A42C67">
                              <w:rPr>
                                <w:rFonts w:ascii="AR CENA" w:hAnsi="AR CENA" w:cstheme="minorHAnsi"/>
                                <w:sz w:val="24"/>
                              </w:rPr>
                              <w:br/>
                              <w:t>co-ordinates 4, 2. This should not happen as co-ordinates entered were 4, 11</w:t>
                            </w:r>
                          </w:p>
                        </w:txbxContent>
                      </wps:txbx>
                      <wps:bodyPr rot="0" spcFirstLastPara="0" vertOverflow="overflow" horzOverflow="overflow" vert="horz" wrap="square" lIns="91440" tIns="45720" rIns="7200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1628998E" id="Text Box 348" o:spid="_x0000_s1335" style="position:absolute;margin-left:254.4pt;margin-top:-1.9pt;width:209.1pt;height:61.9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arcsize="41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" fillcolor="white [3201]" strokeweight=".5pt">
                <v:textbox style="mso-fit-shape-to-text:t" inset=",,2mm">
                  <w:txbxContent>
                    <w:p w14:paraId="1F573A6B" w14:textId="77777777" w:rsidR="00B20488" w:rsidRPr="00A42C67" w:rsidRDefault="00B20488" w:rsidP="007414E4">
                      <w:pPr>
                        <w:rPr>
                          <w:rFonts w:ascii="AR CENA" w:hAnsi="AR CENA" w:cstheme="minorHAnsi"/>
                          <w:sz w:val="24"/>
                        </w:rPr>
                      </w:pPr>
                      <w:r w:rsidRPr="00A42C67">
                        <w:rPr>
                          <w:rFonts w:ascii="AR CENA" w:hAnsi="AR CENA" w:cstheme="minorHAnsi"/>
                          <w:sz w:val="24"/>
                        </w:rPr>
                        <w:t xml:space="preserve">Invalid co-ordinates produced a miss at </w:t>
                      </w:r>
                      <w:r w:rsidRPr="00A42C67">
                        <w:rPr>
                          <w:rFonts w:ascii="AR CENA" w:hAnsi="AR CENA" w:cstheme="minorHAnsi"/>
                          <w:sz w:val="24"/>
                        </w:rPr>
                        <w:br/>
                        <w:t>co-ordinates 4, 2. This should not happen as co-ordinates entered were 4, 11</w:t>
                      </w:r>
                    </w:p>
                  </w:txbxContent>
                </v:textbox>
              </v:roundrect>
            </w:pict>
          </mc:Fallback>
        </mc:AlternateContent>
      </w:r>
    </w:p>
    <w:p w14:paraId="0043994D" w14:textId="77777777" w:rsidR="007414E4" w:rsidRPr="00B20488" w:rsidRDefault="007414E4" w:rsidP="005A2ED5">
      <w:pPr>
        <w:rPr>
          <w:rFonts w:ascii="Segoe UI" w:hAnsi="Segoe UI" w:cs="Arial"/>
          <w:sz w:val="21"/>
          <w:szCs w:val="24"/>
        </w:rPr>
      </w:pPr>
    </w:p>
    <w:p w14:paraId="3C5CDFC9" w14:textId="77777777" w:rsidR="007414E4" w:rsidRPr="00B20488" w:rsidRDefault="007414E4" w:rsidP="005A2ED5">
      <w:pPr>
        <w:rPr>
          <w:rFonts w:ascii="Segoe UI" w:hAnsi="Segoe UI" w:cs="Arial"/>
          <w:sz w:val="21"/>
          <w:szCs w:val="24"/>
        </w:rPr>
      </w:pPr>
    </w:p>
    <w:p w14:paraId="5202006E" w14:textId="77777777" w:rsidR="007414E4" w:rsidRPr="00B20488" w:rsidRDefault="007414E4" w:rsidP="005A2ED5">
      <w:pPr>
        <w:rPr>
          <w:rFonts w:ascii="Segoe UI" w:hAnsi="Segoe UI" w:cs="Arial"/>
          <w:sz w:val="21"/>
          <w:szCs w:val="24"/>
        </w:rPr>
      </w:pPr>
    </w:p>
    <w:p w14:paraId="31D75F18" w14:textId="77777777" w:rsidR="007414E4" w:rsidRPr="00B20488" w:rsidRDefault="007414E4" w:rsidP="005A2ED5">
      <w:pPr>
        <w:rPr>
          <w:rFonts w:ascii="Segoe UI" w:hAnsi="Segoe UI" w:cs="Arial"/>
          <w:sz w:val="21"/>
          <w:szCs w:val="24"/>
        </w:rPr>
      </w:pPr>
    </w:p>
    <w:p w14:paraId="2E67DB1C" w14:textId="77777777" w:rsidR="007414E4" w:rsidRPr="00B20488" w:rsidRDefault="007414E4" w:rsidP="005A2ED5">
      <w:pPr>
        <w:rPr>
          <w:rFonts w:ascii="Segoe UI" w:hAnsi="Segoe UI" w:cs="Arial"/>
          <w:sz w:val="21"/>
          <w:szCs w:val="24"/>
        </w:rPr>
      </w:pPr>
    </w:p>
    <w:p w14:paraId="614D8E45" w14:textId="77777777" w:rsidR="007414E4" w:rsidRPr="00B20488" w:rsidRDefault="007414E4" w:rsidP="005A2ED5">
      <w:pPr>
        <w:rPr>
          <w:rFonts w:ascii="Segoe UI" w:hAnsi="Segoe UI" w:cs="Arial"/>
          <w:sz w:val="21"/>
          <w:szCs w:val="24"/>
        </w:rPr>
      </w:pPr>
    </w:p>
    <w:p w14:paraId="7757E9BE" w14:textId="77777777" w:rsidR="007414E4" w:rsidRPr="00B20488" w:rsidRDefault="007414E4" w:rsidP="005A2ED5">
      <w:pPr>
        <w:rPr>
          <w:rFonts w:ascii="Segoe UI" w:hAnsi="Segoe UI" w:cs="Arial"/>
          <w:sz w:val="21"/>
          <w:szCs w:val="24"/>
        </w:rPr>
      </w:pPr>
    </w:p>
    <w:p w14:paraId="02AF27D2" w14:textId="77777777" w:rsidR="007414E4" w:rsidRPr="00B20488" w:rsidRDefault="007414E4" w:rsidP="005A2ED5">
      <w:pPr>
        <w:rPr>
          <w:rFonts w:ascii="Segoe UI" w:hAnsi="Segoe UI" w:cs="Arial"/>
          <w:sz w:val="21"/>
          <w:szCs w:val="24"/>
        </w:rPr>
      </w:pPr>
    </w:p>
    <w:p w14:paraId="14975844" w14:textId="77777777" w:rsidR="007414E4" w:rsidRPr="00B20488" w:rsidRDefault="007414E4" w:rsidP="005A2ED5">
      <w:pPr>
        <w:rPr>
          <w:rFonts w:ascii="Segoe UI" w:hAnsi="Segoe UI" w:cs="Arial"/>
          <w:sz w:val="21"/>
          <w:szCs w:val="24"/>
        </w:rPr>
      </w:pPr>
    </w:p>
    <w:p w14:paraId="0D21EC4B" w14:textId="77777777" w:rsidR="007414E4" w:rsidRPr="00B20488" w:rsidRDefault="007414E4" w:rsidP="005A2ED5">
      <w:pPr>
        <w:rPr>
          <w:rFonts w:ascii="Segoe UI" w:hAnsi="Segoe UI" w:cs="Arial"/>
          <w:sz w:val="21"/>
          <w:szCs w:val="24"/>
        </w:rPr>
      </w:pPr>
    </w:p>
    <w:p w14:paraId="6972BD94" w14:textId="77777777" w:rsidR="007414E4" w:rsidRPr="00B20488" w:rsidRDefault="007414E4" w:rsidP="005A2ED5">
      <w:pPr>
        <w:rPr>
          <w:rFonts w:ascii="Segoe UI" w:hAnsi="Segoe UI" w:cs="Arial"/>
          <w:sz w:val="21"/>
          <w:szCs w:val="24"/>
        </w:rPr>
      </w:pPr>
    </w:p>
    <w:p w14:paraId="71DFC9C7" w14:textId="77777777" w:rsidR="007414E4" w:rsidRPr="005C0ED5" w:rsidRDefault="007414E4" w:rsidP="005A2ED5">
      <w:pPr>
        <w:rPr>
          <w:rFonts w:ascii="Segoe UI" w:hAnsi="Segoe UI" w:cs="Arial"/>
          <w:sz w:val="12"/>
          <w:szCs w:val="24"/>
        </w:rPr>
      </w:pPr>
    </w:p>
    <w:p w14:paraId="314CD087" w14:textId="77777777" w:rsidR="007414E4" w:rsidRPr="00B20488" w:rsidRDefault="009E6032" w:rsidP="005A2ED5">
      <w:pPr>
        <w:rPr>
          <w:rFonts w:ascii="Segoe UI" w:hAnsi="Segoe UI" w:cs="Arial"/>
          <w:sz w:val="21"/>
          <w:szCs w:val="24"/>
        </w:rPr>
      </w:pPr>
      <w:r w:rsidRPr="00B20488">
        <w:rPr>
          <w:rFonts w:ascii="Segoe UI" w:hAnsi="Segoe UI" w:cs="Arial"/>
          <w:noProof/>
          <w:sz w:val="21"/>
          <w:szCs w:val="24"/>
          <w:lang w:eastAsia="en-GB"/>
        </w:rPr>
        <mc:AlternateContent>
          <mc:Choice Requires="wps">
            <w:drawing>
              <wp:anchor distT="0" distB="0" distL="114300" distR="114300" simplePos="0" relativeHeight="251754496" behindDoc="0" locked="0" layoutInCell="1" allowOverlap="1" wp14:anchorId="0AAEE2C2" wp14:editId="15A017FC">
                <wp:simplePos x="0" y="0"/>
                <wp:positionH relativeFrom="margin">
                  <wp:align>center</wp:align>
                </wp:positionH>
                <wp:positionV relativeFrom="paragraph">
                  <wp:posOffset>106680</wp:posOffset>
                </wp:positionV>
                <wp:extent cx="6264000" cy="1053465"/>
                <wp:effectExtent l="0" t="0" r="22860" b="24130"/>
                <wp:wrapNone/>
                <wp:docPr id="349" name="Text Box 349"/>
                <wp:cNvGraphicFramePr/>
                <a:graphic xmlns:a="http://schemas.openxmlformats.org/drawingml/2006/main">
                  <a:graphicData uri="http://schemas.microsoft.com/office/word/2010/wordprocessingShape">
                    <wps:wsp>
                      <wps:cNvSpPr txBox="1"/>
                      <wps:spPr>
                        <a:xfrm>
                          <a:off x="0" y="0"/>
                          <a:ext cx="6264000" cy="1053465"/>
                        </a:xfrm>
                        <a:prstGeom prst="roundRect">
                          <a:avLst>
                            <a:gd name="adj" fmla="val 5376"/>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97E645" w14:textId="77777777" w:rsidR="00B20488" w:rsidRPr="009E6032" w:rsidRDefault="00B20488" w:rsidP="007414E4">
                            <w:pPr>
                              <w:rPr>
                                <w:rFonts w:cstheme="minorHAnsi"/>
                              </w:rPr>
                            </w:pPr>
                            <w:r w:rsidRPr="009E6032">
                              <w:rPr>
                                <w:rFonts w:cstheme="minorHAnsi"/>
                              </w:rPr>
                              <w:t>This seems to be due to the method I have used to find the individual co-ordinates from the string entered. For the Y co-ordinate it is only taking the first character of the string (1) and I have the Y co-ordinates numbered 1-10 rather than 0-9.</w:t>
                            </w:r>
                          </w:p>
                        </w:txbxContent>
                      </wps:txbx>
                      <wps:bodyPr rot="0" spcFirstLastPara="0" vertOverflow="overflow" horzOverflow="overflow" vert="horz" wrap="square" lIns="91440" tIns="45720" rIns="7200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0AAEE2C2" id="Text Box 349" o:spid="_x0000_s1336" style="position:absolute;margin-left:0;margin-top:8.4pt;width:493.25pt;height:82.9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35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" fillcolor="white [3201]" strokeweight=".5pt">
                <v:textbox style="mso-fit-shape-to-text:t" inset=",,2mm">
                  <w:txbxContent>
                    <w:p w14:paraId="0497E645" w14:textId="77777777" w:rsidR="00B20488" w:rsidRPr="009E6032" w:rsidRDefault="00B20488" w:rsidP="007414E4">
                      <w:pPr>
                        <w:rPr>
                          <w:rFonts w:cstheme="minorHAnsi"/>
                        </w:rPr>
                      </w:pPr>
                      <w:r w:rsidRPr="009E6032">
                        <w:rPr>
                          <w:rFonts w:cstheme="minorHAnsi"/>
                        </w:rPr>
                        <w:t>This seems to be due to the method I have used to find the individual co-ordinates from the string entered. For the Y co-ordinate it is only taking the first character of the string (1) and I have the Y co-ordinates numbered 1-10 rather than 0-9.</w:t>
                      </w:r>
                    </w:p>
                  </w:txbxContent>
                </v:textbox>
                <w10:wrap anchorx="margin"/>
              </v:roundrect>
            </w:pict>
          </mc:Fallback>
        </mc:AlternateContent>
      </w:r>
    </w:p>
    <w:p w14:paraId="6AE8A0FC" w14:textId="77777777" w:rsidR="000B4E5D" w:rsidRPr="00B20488" w:rsidRDefault="00A42C67" w:rsidP="005A2ED5">
      <w:pPr>
        <w:rPr>
          <w:rFonts w:ascii="Calibri" w:hAnsi="Calibri" w:cs="Arial"/>
          <w:b/>
          <w:sz w:val="28"/>
          <w:szCs w:val="28"/>
        </w:rPr>
      </w:pPr>
      <w:r w:rsidRPr="00B20488">
        <w:rPr>
          <w:rFonts w:ascii="Arial" w:hAnsi="Arial" w:cs="Arial"/>
          <w:noProof/>
          <w:sz w:val="24"/>
          <w:szCs w:val="24"/>
          <w:lang w:eastAsia="en-GB"/>
        </w:rPr>
        <w:drawing>
          <wp:anchor distT="0" distB="0" distL="114300" distR="114300" simplePos="0" relativeHeight="251636735" behindDoc="1" locked="0" layoutInCell="1" allowOverlap="1" wp14:anchorId="4D88857F" wp14:editId="39C4E355">
            <wp:simplePos x="0" y="0"/>
            <wp:positionH relativeFrom="column">
              <wp:posOffset>78740</wp:posOffset>
            </wp:positionH>
            <wp:positionV relativeFrom="paragraph">
              <wp:posOffset>2109470</wp:posOffset>
            </wp:positionV>
            <wp:extent cx="2350420" cy="1076325"/>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rotWithShape="1">
                    <a:blip r:embed="rId44">
                      <a:extLst>
                        <a:ext uri="{28A0092B-C50C-407E-A947-70E740481C1C}">
                          <a14:useLocalDpi xmlns:a14="http://schemas.microsoft.com/office/drawing/2010/main" val="0"/>
                        </a:ext>
                      </a:extLst>
                    </a:blip>
                    <a:srcRect l="17002" t="36634" r="65912" b="49451"/>
                    <a:stretch/>
                  </pic:blipFill>
                  <pic:spPr bwMode="auto">
                    <a:xfrm>
                      <a:off x="0" y="0"/>
                      <a:ext cx="2350420" cy="107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032" w:rsidRPr="00B20488">
        <w:rPr>
          <w:rFonts w:ascii="Arial" w:hAnsi="Arial" w:cs="Arial"/>
          <w:noProof/>
          <w:sz w:val="24"/>
          <w:szCs w:val="24"/>
          <w:lang w:eastAsia="en-GB"/>
        </w:rPr>
        <w:drawing>
          <wp:anchor distT="0" distB="0" distL="114300" distR="114300" simplePos="0" relativeHeight="251635711" behindDoc="1" locked="0" layoutInCell="1" allowOverlap="1" wp14:anchorId="19CA4D40" wp14:editId="515203FA">
            <wp:simplePos x="0" y="0"/>
            <wp:positionH relativeFrom="column">
              <wp:posOffset>97790</wp:posOffset>
            </wp:positionH>
            <wp:positionV relativeFrom="paragraph">
              <wp:posOffset>671830</wp:posOffset>
            </wp:positionV>
            <wp:extent cx="2491978" cy="742950"/>
            <wp:effectExtent l="0" t="0" r="381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a:picLocks noChangeAspect="1"/>
                    </pic:cNvPicPr>
                  </pic:nvPicPr>
                  <pic:blipFill rotWithShape="1">
                    <a:blip r:embed="rId45">
                      <a:extLst>
                        <a:ext uri="{28A0092B-C50C-407E-A947-70E740481C1C}">
                          <a14:useLocalDpi xmlns:a14="http://schemas.microsoft.com/office/drawing/2010/main" val="0"/>
                        </a:ext>
                      </a:extLst>
                    </a:blip>
                    <a:srcRect l="17024" t="32468" r="65172" b="58086"/>
                    <a:stretch/>
                  </pic:blipFill>
                  <pic:spPr bwMode="auto">
                    <a:xfrm>
                      <a:off x="0" y="0"/>
                      <a:ext cx="2496249" cy="744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032" w:rsidRPr="00B20488">
        <w:rPr>
          <w:rFonts w:ascii="Arial" w:hAnsi="Arial" w:cs="Arial"/>
          <w:noProof/>
          <w:sz w:val="24"/>
          <w:szCs w:val="24"/>
          <w:lang w:eastAsia="en-GB"/>
        </w:rPr>
        <mc:AlternateContent>
          <mc:Choice Requires="wps">
            <w:drawing>
              <wp:anchor distT="0" distB="0" distL="114300" distR="114300" simplePos="0" relativeHeight="251755520" behindDoc="0" locked="0" layoutInCell="1" allowOverlap="1" wp14:anchorId="4F37C4E1" wp14:editId="526F6E54">
                <wp:simplePos x="0" y="0"/>
                <wp:positionH relativeFrom="margin">
                  <wp:align>center</wp:align>
                </wp:positionH>
                <wp:positionV relativeFrom="paragraph">
                  <wp:posOffset>1561465</wp:posOffset>
                </wp:positionV>
                <wp:extent cx="6264000" cy="882650"/>
                <wp:effectExtent l="0" t="0" r="22860" b="18415"/>
                <wp:wrapNone/>
                <wp:docPr id="350" name="Text Box 350"/>
                <wp:cNvGraphicFramePr/>
                <a:graphic xmlns:a="http://schemas.openxmlformats.org/drawingml/2006/main">
                  <a:graphicData uri="http://schemas.microsoft.com/office/word/2010/wordprocessingShape">
                    <wps:wsp>
                      <wps:cNvSpPr txBox="1"/>
                      <wps:spPr>
                        <a:xfrm>
                          <a:off x="0" y="0"/>
                          <a:ext cx="6264000" cy="882650"/>
                        </a:xfrm>
                        <a:prstGeom prst="roundRect">
                          <a:avLst>
                            <a:gd name="adj" fmla="val 7402"/>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47B29A" w14:textId="77777777" w:rsidR="00B20488" w:rsidRPr="009E6032" w:rsidRDefault="00B20488" w:rsidP="007414E4">
                            <w:pPr>
                              <w:rPr>
                                <w:rFonts w:cstheme="minorHAnsi"/>
                              </w:rPr>
                            </w:pPr>
                            <w:r w:rsidRPr="009E6032">
                              <w:rPr>
                                <w:rFonts w:cstheme="minorHAnsi"/>
                              </w:rPr>
                              <w:t>I have now fixed this problem by using a split string function instead – this splits the entered string at the “,” so no numbers are lost off the X and Y co-ordinates</w:t>
                            </w:r>
                          </w:p>
                        </w:txbxContent>
                      </wps:txbx>
                      <wps:bodyPr rot="0" spcFirstLastPara="0" vertOverflow="overflow" horzOverflow="overflow" vert="horz" wrap="square" lIns="91440" tIns="45720" rIns="7200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4F37C4E1" id="Text Box 350" o:spid="_x0000_s1337" style="position:absolute;margin-left:0;margin-top:122.95pt;width:493.25pt;height:69.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48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" fillcolor="white [3201]" strokeweight=".5pt">
                <v:textbox style="mso-fit-shape-to-text:t" inset=",,2mm">
                  <w:txbxContent>
                    <w:p w14:paraId="3647B29A" w14:textId="77777777" w:rsidR="00B20488" w:rsidRPr="009E6032" w:rsidRDefault="00B20488" w:rsidP="007414E4">
                      <w:pPr>
                        <w:rPr>
                          <w:rFonts w:cstheme="minorHAnsi"/>
                        </w:rPr>
                      </w:pPr>
                      <w:r w:rsidRPr="009E6032">
                        <w:rPr>
                          <w:rFonts w:cstheme="minorHAnsi"/>
                        </w:rPr>
                        <w:t>I have now fixed this problem by using a split string function instead – this splits the entered string at the “,” so no numbers are lost off the X and Y co-ordinates</w:t>
                      </w:r>
                    </w:p>
                  </w:txbxContent>
                </v:textbox>
                <w10:wrap anchorx="margin"/>
              </v:roundrect>
            </w:pict>
          </mc:Fallback>
        </mc:AlternateContent>
      </w:r>
      <w:r w:rsidR="000B4E5D" w:rsidRPr="00B20488">
        <w:rPr>
          <w:rFonts w:ascii="Calibri" w:hAnsi="Calibri" w:cs="Arial"/>
          <w:b/>
          <w:sz w:val="28"/>
          <w:szCs w:val="28"/>
        </w:rPr>
        <w:br w:type="page"/>
      </w:r>
    </w:p>
    <w:p w14:paraId="7974CA7F" w14:textId="77777777" w:rsidR="007414E4" w:rsidRPr="00B20488" w:rsidRDefault="00CE7A5E" w:rsidP="00FC5737">
      <w:pPr>
        <w:pStyle w:val="alpha"/>
      </w:pPr>
      <w:bookmarkStart w:id="49" w:name="_Toc500405971"/>
      <w:r w:rsidRPr="00B20488">
        <w:lastRenderedPageBreak/>
        <w:t>6</w:t>
      </w:r>
      <w:r w:rsidR="00FC5737" w:rsidRPr="00B20488">
        <w:t>.6</w:t>
      </w:r>
      <w:r w:rsidRPr="00B20488">
        <w:t xml:space="preserve"> –</w:t>
      </w:r>
      <w:r w:rsidR="00FC5737" w:rsidRPr="00B20488">
        <w:t xml:space="preserve"> </w:t>
      </w:r>
      <w:r w:rsidR="007414E4" w:rsidRPr="00B20488">
        <w:t xml:space="preserve">Testing </w:t>
      </w:r>
      <w:r w:rsidRPr="00B20488">
        <w:t>q</w:t>
      </w:r>
      <w:r w:rsidR="007414E4" w:rsidRPr="00B20488">
        <w:t>ualitative objectives</w:t>
      </w:r>
      <w:bookmarkEnd w:id="49"/>
    </w:p>
    <w:p w14:paraId="10895A28" w14:textId="6EA97DE2" w:rsidR="007414E4" w:rsidRPr="00B20488" w:rsidRDefault="007414E4" w:rsidP="005A2ED5">
      <w:pPr>
        <w:rPr>
          <w:rFonts w:ascii="Segoe UI" w:hAnsi="Segoe UI" w:cs="Arial"/>
          <w:sz w:val="21"/>
          <w:szCs w:val="24"/>
        </w:rPr>
      </w:pPr>
      <w:r w:rsidRPr="00B20488">
        <w:rPr>
          <w:rFonts w:ascii="Segoe UI" w:hAnsi="Segoe UI" w:cs="Arial"/>
          <w:sz w:val="21"/>
          <w:szCs w:val="24"/>
        </w:rPr>
        <w:t>If you have any objectives that are qualitative then these may need to be tested by your end user</w:t>
      </w:r>
      <w:r w:rsidR="00886940" w:rsidRPr="00B20488">
        <w:rPr>
          <w:rFonts w:ascii="Segoe UI" w:hAnsi="Segoe UI" w:cs="Arial"/>
          <w:sz w:val="21"/>
          <w:szCs w:val="24"/>
        </w:rPr>
        <w:t xml:space="preserve">. </w:t>
      </w:r>
      <w:proofErr w:type="gramStart"/>
      <w:r w:rsidR="00886940" w:rsidRPr="00B20488">
        <w:rPr>
          <w:rFonts w:ascii="Segoe UI" w:hAnsi="Segoe UI" w:cs="Arial"/>
          <w:sz w:val="21"/>
          <w:szCs w:val="24"/>
        </w:rPr>
        <w:t>,e.g.</w:t>
      </w:r>
      <w:proofErr w:type="gramEnd"/>
      <w:r w:rsidR="00886940" w:rsidRPr="00B20488">
        <w:rPr>
          <w:rFonts w:ascii="Segoe UI" w:hAnsi="Segoe UI" w:cs="Arial"/>
          <w:sz w:val="21"/>
          <w:szCs w:val="24"/>
        </w:rPr>
        <w:t xml:space="preserve"> </w:t>
      </w:r>
      <w:r w:rsidRPr="00B20488">
        <w:rPr>
          <w:rFonts w:ascii="Segoe UI" w:hAnsi="Segoe UI" w:cs="Arial"/>
          <w:sz w:val="21"/>
          <w:szCs w:val="24"/>
        </w:rPr>
        <w:t>An objective that states that the interface must be user –friendly</w:t>
      </w:r>
      <w:r w:rsidR="00886940" w:rsidRPr="00B20488">
        <w:rPr>
          <w:rFonts w:ascii="Segoe UI" w:hAnsi="Segoe UI" w:cs="Arial"/>
          <w:sz w:val="21"/>
          <w:szCs w:val="24"/>
        </w:rPr>
        <w:t xml:space="preserve">.  </w:t>
      </w:r>
      <w:r w:rsidRPr="00B20488">
        <w:rPr>
          <w:rFonts w:ascii="Segoe UI" w:hAnsi="Segoe UI" w:cs="Arial"/>
          <w:sz w:val="21"/>
          <w:szCs w:val="24"/>
        </w:rPr>
        <w:t>This can only really be judged by the end user as what is user friendly to one person might be incomprehensible to someone else</w:t>
      </w:r>
      <w:r w:rsidR="00886940" w:rsidRPr="00B20488">
        <w:rPr>
          <w:rFonts w:ascii="Segoe UI" w:hAnsi="Segoe UI" w:cs="Arial"/>
          <w:sz w:val="21"/>
          <w:szCs w:val="24"/>
        </w:rPr>
        <w:t xml:space="preserve">.  </w:t>
      </w:r>
      <w:r w:rsidRPr="00B20488">
        <w:rPr>
          <w:rFonts w:ascii="Segoe UI" w:hAnsi="Segoe UI" w:cs="Arial"/>
          <w:sz w:val="21"/>
          <w:szCs w:val="24"/>
        </w:rPr>
        <w:t>Provide a separate test plan for this and get feedback from your user on the outcomes of the tests carried out</w:t>
      </w:r>
      <w:r w:rsidR="00886940" w:rsidRPr="00B20488">
        <w:rPr>
          <w:rFonts w:ascii="Segoe UI" w:hAnsi="Segoe UI" w:cs="Arial"/>
          <w:sz w:val="21"/>
          <w:szCs w:val="24"/>
        </w:rPr>
        <w:t xml:space="preserve">.  </w:t>
      </w:r>
      <w:r w:rsidRPr="00B20488">
        <w:rPr>
          <w:rFonts w:ascii="Segoe UI" w:hAnsi="Segoe UI" w:cs="Arial"/>
          <w:sz w:val="21"/>
          <w:szCs w:val="24"/>
        </w:rPr>
        <w:t xml:space="preserve">See </w:t>
      </w:r>
      <w:r w:rsidRPr="00B20488">
        <w:rPr>
          <w:rFonts w:ascii="Segoe UI Semibold" w:hAnsi="Segoe UI Semibold" w:cs="Arial"/>
          <w:sz w:val="21"/>
          <w:szCs w:val="24"/>
        </w:rPr>
        <w:t>Table 1</w:t>
      </w:r>
      <w:r w:rsidR="00F161C1">
        <w:rPr>
          <w:rFonts w:ascii="Segoe UI Semibold" w:hAnsi="Segoe UI Semibold" w:cs="Arial"/>
          <w:sz w:val="21"/>
          <w:szCs w:val="24"/>
        </w:rPr>
        <w:t>4</w:t>
      </w:r>
      <w:r w:rsidR="009E46BF" w:rsidRPr="00B20488">
        <w:rPr>
          <w:rFonts w:ascii="Segoe UI Semibold" w:hAnsi="Segoe UI Semibold" w:cs="Arial"/>
          <w:sz w:val="21"/>
          <w:szCs w:val="24"/>
        </w:rPr>
        <w:t>.</w:t>
      </w:r>
    </w:p>
    <w:p w14:paraId="0054794A" w14:textId="77777777" w:rsidR="007414E4" w:rsidRPr="00B20488" w:rsidRDefault="007414E4" w:rsidP="005A2ED5">
      <w:pPr>
        <w:rPr>
          <w:rFonts w:ascii="Segoe UI" w:hAnsi="Segoe UI" w:cs="Arial"/>
          <w:sz w:val="21"/>
          <w:szCs w:val="24"/>
        </w:rPr>
      </w:pPr>
    </w:p>
    <w:p w14:paraId="43BDCDAC" w14:textId="357563D8" w:rsidR="007414E4" w:rsidRPr="00B20488" w:rsidRDefault="007414E4" w:rsidP="008E1D1B">
      <w:pPr>
        <w:pStyle w:val="fig"/>
        <w:spacing w:after="120"/>
        <w:ind w:right="425"/>
        <w:contextualSpacing w:val="0"/>
        <w:jc w:val="center"/>
        <w:rPr>
          <w:rFonts w:ascii="Tw Cen MT" w:hAnsi="Tw Cen MT"/>
          <w:b w:val="0"/>
          <w:sz w:val="22"/>
        </w:rPr>
      </w:pPr>
      <w:r w:rsidRPr="00B20488">
        <w:rPr>
          <w:rFonts w:ascii="Tw Cen MT" w:hAnsi="Tw Cen MT"/>
          <w:b w:val="0"/>
          <w:sz w:val="22"/>
        </w:rPr>
        <w:t>Table 1</w:t>
      </w:r>
      <w:r w:rsidR="00F161C1">
        <w:rPr>
          <w:rFonts w:ascii="Tw Cen MT" w:hAnsi="Tw Cen MT"/>
          <w:b w:val="0"/>
          <w:sz w:val="22"/>
        </w:rPr>
        <w:t>4</w:t>
      </w:r>
      <w:r w:rsidRPr="00B20488">
        <w:rPr>
          <w:rFonts w:ascii="Tw Cen MT" w:hAnsi="Tw Cen MT"/>
          <w:b w:val="0"/>
          <w:sz w:val="22"/>
        </w:rPr>
        <w:t xml:space="preserve"> – Example of end user testing from the Spaceships scenario</w:t>
      </w:r>
    </w:p>
    <w:tbl>
      <w:tblPr>
        <w:tblStyle w:val="ZigZag"/>
        <w:tblW w:w="5000" w:type="pct"/>
        <w:tblLayout w:type="fixed"/>
        <w:tblLook w:val="04A0" w:firstRow="1" w:lastRow="0" w:firstColumn="1" w:lastColumn="0" w:noHBand="0" w:noVBand="1"/>
      </w:tblPr>
      <w:tblGrid>
        <w:gridCol w:w="879"/>
        <w:gridCol w:w="1658"/>
        <w:gridCol w:w="1610"/>
        <w:gridCol w:w="1611"/>
        <w:gridCol w:w="1064"/>
        <w:gridCol w:w="1677"/>
        <w:gridCol w:w="1676"/>
      </w:tblGrid>
      <w:tr w:rsidR="007414E4" w:rsidRPr="00B20488" w14:paraId="505225B1" w14:textId="77777777" w:rsidTr="005C0ED5">
        <w:trPr>
          <w:cnfStyle w:val="100000000000" w:firstRow="1" w:lastRow="0" w:firstColumn="0" w:lastColumn="0" w:oddVBand="0" w:evenVBand="0" w:oddHBand="0" w:evenHBand="0" w:firstRowFirstColumn="0" w:firstRowLastColumn="0" w:lastRowFirstColumn="0" w:lastRowLastColumn="0"/>
        </w:trPr>
        <w:tc>
          <w:tcPr>
            <w:tcW w:w="879" w:type="dxa"/>
          </w:tcPr>
          <w:p w14:paraId="63880564" w14:textId="77777777" w:rsidR="007414E4" w:rsidRPr="00B20488" w:rsidRDefault="007414E4" w:rsidP="00D7012D">
            <w:pPr>
              <w:rPr>
                <w:rFonts w:ascii="AR CENA" w:hAnsi="AR CENA" w:cs="Arial"/>
                <w:sz w:val="25"/>
                <w:szCs w:val="20"/>
              </w:rPr>
            </w:pPr>
            <w:r w:rsidRPr="00B20488">
              <w:rPr>
                <w:rFonts w:ascii="AR CENA" w:hAnsi="AR CENA" w:cs="Arial"/>
                <w:b w:val="0"/>
                <w:sz w:val="25"/>
                <w:szCs w:val="20"/>
              </w:rPr>
              <w:t>Test No</w:t>
            </w:r>
          </w:p>
        </w:tc>
        <w:tc>
          <w:tcPr>
            <w:tcW w:w="1658" w:type="dxa"/>
          </w:tcPr>
          <w:p w14:paraId="7443C79C" w14:textId="77777777" w:rsidR="007414E4" w:rsidRPr="00B20488" w:rsidRDefault="007414E4" w:rsidP="00D7012D">
            <w:pPr>
              <w:rPr>
                <w:rFonts w:ascii="AR CENA" w:hAnsi="AR CENA" w:cs="Arial"/>
                <w:sz w:val="25"/>
                <w:szCs w:val="20"/>
              </w:rPr>
            </w:pPr>
            <w:r w:rsidRPr="00B20488">
              <w:rPr>
                <w:rFonts w:ascii="AR CENA" w:hAnsi="AR CENA" w:cs="Arial"/>
                <w:b w:val="0"/>
                <w:sz w:val="25"/>
                <w:szCs w:val="20"/>
              </w:rPr>
              <w:t>Objective / Requirement No</w:t>
            </w:r>
          </w:p>
        </w:tc>
        <w:tc>
          <w:tcPr>
            <w:tcW w:w="1610" w:type="dxa"/>
          </w:tcPr>
          <w:p w14:paraId="674D964B" w14:textId="77777777" w:rsidR="007414E4" w:rsidRPr="00B20488" w:rsidRDefault="007414E4" w:rsidP="00D7012D">
            <w:pPr>
              <w:rPr>
                <w:rFonts w:ascii="AR CENA" w:hAnsi="AR CENA" w:cs="Arial"/>
                <w:sz w:val="25"/>
                <w:szCs w:val="20"/>
              </w:rPr>
            </w:pPr>
            <w:r w:rsidRPr="00B20488">
              <w:rPr>
                <w:rFonts w:ascii="AR CENA" w:hAnsi="AR CENA" w:cs="Arial"/>
                <w:b w:val="0"/>
                <w:sz w:val="25"/>
                <w:szCs w:val="20"/>
              </w:rPr>
              <w:t>Purpose of test</w:t>
            </w:r>
          </w:p>
        </w:tc>
        <w:tc>
          <w:tcPr>
            <w:tcW w:w="1611" w:type="dxa"/>
          </w:tcPr>
          <w:p w14:paraId="268BA75F" w14:textId="77777777" w:rsidR="007414E4" w:rsidRPr="00B20488" w:rsidRDefault="007414E4" w:rsidP="00D7012D">
            <w:pPr>
              <w:rPr>
                <w:rFonts w:ascii="AR CENA" w:hAnsi="AR CENA" w:cs="Arial"/>
                <w:sz w:val="25"/>
                <w:szCs w:val="20"/>
              </w:rPr>
            </w:pPr>
            <w:r w:rsidRPr="00B20488">
              <w:rPr>
                <w:rFonts w:ascii="AR CENA" w:hAnsi="AR CENA" w:cs="Arial"/>
                <w:b w:val="0"/>
                <w:sz w:val="25"/>
                <w:szCs w:val="20"/>
              </w:rPr>
              <w:t>Description of test</w:t>
            </w:r>
          </w:p>
        </w:tc>
        <w:tc>
          <w:tcPr>
            <w:tcW w:w="1064" w:type="dxa"/>
          </w:tcPr>
          <w:p w14:paraId="56A09F1C" w14:textId="77777777" w:rsidR="007414E4" w:rsidRPr="00B20488" w:rsidRDefault="007414E4" w:rsidP="00D7012D">
            <w:pPr>
              <w:rPr>
                <w:rFonts w:ascii="AR CENA" w:hAnsi="AR CENA" w:cs="Arial"/>
                <w:sz w:val="25"/>
                <w:szCs w:val="20"/>
              </w:rPr>
            </w:pPr>
            <w:r w:rsidRPr="00B20488">
              <w:rPr>
                <w:rFonts w:ascii="AR CENA" w:hAnsi="AR CENA" w:cs="Arial"/>
                <w:b w:val="0"/>
                <w:sz w:val="25"/>
                <w:szCs w:val="20"/>
              </w:rPr>
              <w:t>Test data</w:t>
            </w:r>
          </w:p>
        </w:tc>
        <w:tc>
          <w:tcPr>
            <w:tcW w:w="1677" w:type="dxa"/>
          </w:tcPr>
          <w:p w14:paraId="6B04C677" w14:textId="77777777" w:rsidR="007414E4" w:rsidRPr="00B20488" w:rsidRDefault="007414E4" w:rsidP="00D7012D">
            <w:pPr>
              <w:rPr>
                <w:rFonts w:ascii="AR CENA" w:hAnsi="AR CENA" w:cs="Arial"/>
                <w:sz w:val="25"/>
                <w:szCs w:val="20"/>
              </w:rPr>
            </w:pPr>
            <w:r w:rsidRPr="00B20488">
              <w:rPr>
                <w:rFonts w:ascii="AR CENA" w:hAnsi="AR CENA" w:cs="Arial"/>
                <w:b w:val="0"/>
                <w:sz w:val="25"/>
                <w:szCs w:val="20"/>
              </w:rPr>
              <w:t>Expected result</w:t>
            </w:r>
          </w:p>
        </w:tc>
        <w:tc>
          <w:tcPr>
            <w:tcW w:w="1676" w:type="dxa"/>
          </w:tcPr>
          <w:p w14:paraId="313EC682" w14:textId="77777777" w:rsidR="007414E4" w:rsidRPr="00B20488" w:rsidRDefault="007414E4" w:rsidP="00D7012D">
            <w:pPr>
              <w:rPr>
                <w:rFonts w:ascii="AR CENA" w:hAnsi="AR CENA" w:cs="Arial"/>
                <w:b w:val="0"/>
                <w:sz w:val="25"/>
                <w:szCs w:val="20"/>
              </w:rPr>
            </w:pPr>
            <w:r w:rsidRPr="00B20488">
              <w:rPr>
                <w:rFonts w:ascii="AR CENA" w:hAnsi="AR CENA" w:cs="Arial"/>
                <w:b w:val="0"/>
                <w:sz w:val="25"/>
                <w:szCs w:val="20"/>
              </w:rPr>
              <w:t>Actual result / End user comments</w:t>
            </w:r>
          </w:p>
        </w:tc>
      </w:tr>
      <w:tr w:rsidR="007414E4" w:rsidRPr="00B20488" w14:paraId="5F10193C" w14:textId="77777777" w:rsidTr="005C0ED5">
        <w:tc>
          <w:tcPr>
            <w:tcW w:w="879" w:type="dxa"/>
          </w:tcPr>
          <w:p w14:paraId="7A7CE78A" w14:textId="77777777" w:rsidR="007414E4" w:rsidRPr="00B20488" w:rsidRDefault="007414E4" w:rsidP="00FC5737">
            <w:pPr>
              <w:rPr>
                <w:rFonts w:ascii="AR CENA" w:hAnsi="AR CENA" w:cs="Arial"/>
                <w:sz w:val="25"/>
                <w:szCs w:val="20"/>
              </w:rPr>
            </w:pPr>
            <w:r w:rsidRPr="00B20488">
              <w:rPr>
                <w:rFonts w:ascii="AR CENA" w:hAnsi="AR CENA" w:cs="Arial"/>
                <w:sz w:val="25"/>
                <w:szCs w:val="20"/>
              </w:rPr>
              <w:t>1</w:t>
            </w:r>
          </w:p>
        </w:tc>
        <w:tc>
          <w:tcPr>
            <w:tcW w:w="1658" w:type="dxa"/>
          </w:tcPr>
          <w:p w14:paraId="24CB9D15" w14:textId="77777777" w:rsidR="007414E4" w:rsidRPr="00B20488" w:rsidRDefault="007414E4" w:rsidP="00FC5737">
            <w:pPr>
              <w:rPr>
                <w:rFonts w:ascii="AR CENA" w:hAnsi="AR CENA" w:cs="Arial"/>
                <w:sz w:val="25"/>
                <w:szCs w:val="20"/>
              </w:rPr>
            </w:pPr>
            <w:r w:rsidRPr="00B20488">
              <w:rPr>
                <w:rFonts w:ascii="AR CENA" w:hAnsi="AR CENA" w:cs="Arial"/>
                <w:sz w:val="25"/>
                <w:szCs w:val="20"/>
              </w:rPr>
              <w:t>8</w:t>
            </w:r>
          </w:p>
        </w:tc>
        <w:tc>
          <w:tcPr>
            <w:tcW w:w="1610" w:type="dxa"/>
          </w:tcPr>
          <w:p w14:paraId="32560386" w14:textId="77777777" w:rsidR="007414E4" w:rsidRPr="00B20488" w:rsidRDefault="007414E4" w:rsidP="00FC5737">
            <w:pPr>
              <w:rPr>
                <w:rFonts w:ascii="AR CENA" w:hAnsi="AR CENA" w:cs="Arial"/>
                <w:sz w:val="25"/>
                <w:szCs w:val="20"/>
              </w:rPr>
            </w:pPr>
            <w:r w:rsidRPr="00B20488">
              <w:rPr>
                <w:rFonts w:ascii="AR CENA" w:hAnsi="AR CENA" w:cs="Arial"/>
                <w:sz w:val="25"/>
                <w:szCs w:val="20"/>
              </w:rPr>
              <w:t>To test whether the end user finds the help message pop-ups useful when trying to enter valid co-ordinates</w:t>
            </w:r>
          </w:p>
        </w:tc>
        <w:tc>
          <w:tcPr>
            <w:tcW w:w="1611" w:type="dxa"/>
          </w:tcPr>
          <w:p w14:paraId="28D1FDCE" w14:textId="77777777" w:rsidR="007414E4" w:rsidRPr="00B20488" w:rsidRDefault="007414E4" w:rsidP="00FC5737">
            <w:pPr>
              <w:rPr>
                <w:rFonts w:ascii="AR CENA" w:hAnsi="AR CENA" w:cs="Arial"/>
                <w:sz w:val="25"/>
                <w:szCs w:val="20"/>
              </w:rPr>
            </w:pPr>
            <w:r w:rsidRPr="00B20488">
              <w:rPr>
                <w:rFonts w:ascii="AR CENA" w:hAnsi="AR CENA" w:cs="Arial"/>
                <w:sz w:val="25"/>
                <w:szCs w:val="20"/>
              </w:rPr>
              <w:t>When the end user goes to enter the co-ordinates they want to fire a missile at , the following messages appear:</w:t>
            </w:r>
          </w:p>
          <w:p w14:paraId="1B027E50" w14:textId="77777777" w:rsidR="007414E4" w:rsidRPr="00B20488" w:rsidRDefault="007414E4" w:rsidP="00FC5737">
            <w:pPr>
              <w:rPr>
                <w:rFonts w:ascii="AR CENA" w:hAnsi="AR CENA" w:cs="Arial"/>
                <w:sz w:val="25"/>
                <w:szCs w:val="20"/>
              </w:rPr>
            </w:pPr>
            <w:r w:rsidRPr="00B20488">
              <w:rPr>
                <w:rFonts w:ascii="AR CENA" w:hAnsi="AR CENA" w:cs="Arial"/>
                <w:sz w:val="25"/>
                <w:szCs w:val="20"/>
              </w:rPr>
              <w:t>When the co-ordinate textbox gains focus a message appears prompting entry within the valid range</w:t>
            </w:r>
            <w:r w:rsidR="00886940" w:rsidRPr="00B20488">
              <w:rPr>
                <w:rFonts w:ascii="AR CENA" w:hAnsi="AR CENA" w:cs="Arial"/>
                <w:sz w:val="25"/>
                <w:szCs w:val="20"/>
              </w:rPr>
              <w:t xml:space="preserve">.  </w:t>
            </w:r>
          </w:p>
          <w:p w14:paraId="49B47890" w14:textId="77777777" w:rsidR="007414E4" w:rsidRPr="00B20488" w:rsidRDefault="007414E4" w:rsidP="00FC5737">
            <w:pPr>
              <w:rPr>
                <w:rFonts w:ascii="AR CENA" w:hAnsi="AR CENA" w:cs="Arial"/>
                <w:sz w:val="25"/>
                <w:szCs w:val="20"/>
              </w:rPr>
            </w:pPr>
          </w:p>
        </w:tc>
        <w:tc>
          <w:tcPr>
            <w:tcW w:w="1064" w:type="dxa"/>
          </w:tcPr>
          <w:p w14:paraId="2B81FA50" w14:textId="77777777" w:rsidR="007414E4" w:rsidRPr="00B20488" w:rsidRDefault="007414E4" w:rsidP="00FC5737">
            <w:pPr>
              <w:rPr>
                <w:rFonts w:ascii="AR CENA" w:hAnsi="AR CENA" w:cs="Arial"/>
                <w:sz w:val="25"/>
                <w:szCs w:val="20"/>
              </w:rPr>
            </w:pPr>
            <w:r w:rsidRPr="00B20488">
              <w:rPr>
                <w:rFonts w:ascii="AR CENA" w:hAnsi="AR CENA" w:cs="Arial"/>
                <w:sz w:val="25"/>
                <w:szCs w:val="20"/>
              </w:rPr>
              <w:t>Typical (user chooses valid co-ordinates)</w:t>
            </w:r>
          </w:p>
          <w:p w14:paraId="346CAC46" w14:textId="77777777" w:rsidR="007414E4" w:rsidRPr="00B20488" w:rsidRDefault="007414E4" w:rsidP="00FC5737">
            <w:pPr>
              <w:rPr>
                <w:rFonts w:ascii="AR CENA" w:hAnsi="AR CENA" w:cs="Arial"/>
                <w:sz w:val="25"/>
                <w:szCs w:val="20"/>
              </w:rPr>
            </w:pPr>
          </w:p>
        </w:tc>
        <w:tc>
          <w:tcPr>
            <w:tcW w:w="1677" w:type="dxa"/>
          </w:tcPr>
          <w:p w14:paraId="4819D1C5" w14:textId="77777777" w:rsidR="007414E4" w:rsidRPr="00B20488" w:rsidRDefault="007414E4" w:rsidP="00FC5737">
            <w:pPr>
              <w:rPr>
                <w:rFonts w:ascii="AR CENA" w:hAnsi="AR CENA" w:cs="Arial"/>
                <w:sz w:val="25"/>
                <w:szCs w:val="20"/>
              </w:rPr>
            </w:pPr>
            <w:r w:rsidRPr="00B20488">
              <w:rPr>
                <w:rFonts w:ascii="AR CENA" w:hAnsi="AR CENA" w:cs="Arial"/>
                <w:sz w:val="25"/>
                <w:szCs w:val="20"/>
              </w:rPr>
              <w:t>Pop-up message appears on textbox gaining focus (</w:t>
            </w:r>
            <w:r w:rsidR="00886940" w:rsidRPr="00B20488">
              <w:rPr>
                <w:rFonts w:ascii="AR CENA" w:hAnsi="AR CENA" w:cs="Arial"/>
                <w:sz w:val="25"/>
                <w:szCs w:val="20"/>
              </w:rPr>
              <w:t>“</w:t>
            </w:r>
            <w:r w:rsidRPr="00B20488">
              <w:rPr>
                <w:rFonts w:ascii="AR CENA" w:hAnsi="AR CENA" w:cs="Arial"/>
                <w:sz w:val="25"/>
                <w:szCs w:val="20"/>
              </w:rPr>
              <w:t>You must enter co-ordinates between 0 and 9</w:t>
            </w:r>
            <w:r w:rsidR="00886940" w:rsidRPr="00B20488">
              <w:rPr>
                <w:rFonts w:ascii="AR CENA" w:hAnsi="AR CENA" w:cs="Arial"/>
                <w:sz w:val="25"/>
                <w:szCs w:val="20"/>
              </w:rPr>
              <w:t>”</w:t>
            </w:r>
            <w:r w:rsidRPr="00B20488">
              <w:rPr>
                <w:rFonts w:ascii="AR CENA" w:hAnsi="AR CENA" w:cs="Arial"/>
                <w:sz w:val="25"/>
                <w:szCs w:val="20"/>
              </w:rPr>
              <w:t>)</w:t>
            </w:r>
            <w:r w:rsidR="00886940" w:rsidRPr="00B20488">
              <w:rPr>
                <w:rFonts w:ascii="AR CENA" w:hAnsi="AR CENA" w:cs="Arial"/>
                <w:sz w:val="25"/>
                <w:szCs w:val="20"/>
              </w:rPr>
              <w:t xml:space="preserve">.  </w:t>
            </w:r>
            <w:r w:rsidRPr="00B20488">
              <w:rPr>
                <w:rFonts w:ascii="AR CENA" w:hAnsi="AR CENA" w:cs="Arial"/>
                <w:sz w:val="25"/>
                <w:szCs w:val="20"/>
              </w:rPr>
              <w:t>User finds this prompt useful and then can correctly enter valid co-ordinates</w:t>
            </w:r>
          </w:p>
        </w:tc>
        <w:tc>
          <w:tcPr>
            <w:tcW w:w="1676" w:type="dxa"/>
          </w:tcPr>
          <w:p w14:paraId="21915254" w14:textId="77777777" w:rsidR="007414E4" w:rsidRPr="00B20488" w:rsidRDefault="007414E4" w:rsidP="00FC5737">
            <w:pPr>
              <w:rPr>
                <w:rFonts w:ascii="AR CENA" w:hAnsi="AR CENA" w:cs="Arial"/>
                <w:sz w:val="25"/>
                <w:szCs w:val="20"/>
              </w:rPr>
            </w:pPr>
            <w:r w:rsidRPr="00B20488">
              <w:rPr>
                <w:rFonts w:ascii="AR CENA" w:hAnsi="AR CENA" w:cs="Arial"/>
                <w:sz w:val="25"/>
                <w:szCs w:val="20"/>
              </w:rPr>
              <w:t>I entered co-ordinates (5 8) and this was rejected as invalid</w:t>
            </w:r>
            <w:r w:rsidR="00886940" w:rsidRPr="00B20488">
              <w:rPr>
                <w:rFonts w:ascii="AR CENA" w:hAnsi="AR CENA" w:cs="Arial"/>
                <w:sz w:val="25"/>
                <w:szCs w:val="20"/>
              </w:rPr>
              <w:t xml:space="preserve">.  </w:t>
            </w:r>
            <w:r w:rsidRPr="00B20488">
              <w:rPr>
                <w:rFonts w:ascii="AR CENA" w:hAnsi="AR CENA" w:cs="Arial"/>
                <w:i/>
                <w:sz w:val="25"/>
                <w:szCs w:val="20"/>
              </w:rPr>
              <w:t>Additional information is needed on the help message about the format expected or additional code that will process the co-ordinates without a comma in-between</w:t>
            </w:r>
          </w:p>
        </w:tc>
      </w:tr>
    </w:tbl>
    <w:p w14:paraId="07A4FFE5" w14:textId="77777777" w:rsidR="007414E4" w:rsidRPr="00B20488" w:rsidRDefault="007414E4" w:rsidP="005A2ED5">
      <w:pPr>
        <w:rPr>
          <w:rFonts w:ascii="Segoe UI" w:hAnsi="Segoe UI" w:cs="Arial"/>
          <w:sz w:val="21"/>
          <w:szCs w:val="24"/>
        </w:rPr>
      </w:pPr>
    </w:p>
    <w:p w14:paraId="5FF9B9A6"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If your end user does make reasonable suggestions at this point then it is a good idea to try and implement those changes, making sure that you document your changes and include them in your testing section</w:t>
      </w:r>
      <w:r w:rsidR="00886940" w:rsidRPr="00B20488">
        <w:rPr>
          <w:rFonts w:ascii="Segoe UI" w:hAnsi="Segoe UI" w:cs="Arial"/>
          <w:sz w:val="21"/>
          <w:szCs w:val="24"/>
        </w:rPr>
        <w:t xml:space="preserve">.  </w:t>
      </w:r>
      <w:r w:rsidRPr="00B20488">
        <w:rPr>
          <w:rFonts w:ascii="Segoe UI" w:hAnsi="Segoe UI" w:cs="Arial"/>
          <w:sz w:val="21"/>
          <w:szCs w:val="24"/>
        </w:rPr>
        <w:t>Re-run the test with your end user and document their fresh response.</w:t>
      </w:r>
    </w:p>
    <w:p w14:paraId="0A53FDC2" w14:textId="77777777" w:rsidR="007414E4" w:rsidRPr="00B20488" w:rsidRDefault="007414E4" w:rsidP="005A2ED5">
      <w:pPr>
        <w:rPr>
          <w:rFonts w:ascii="Segoe UI" w:hAnsi="Segoe UI" w:cs="Arial"/>
          <w:sz w:val="21"/>
          <w:szCs w:val="24"/>
        </w:rPr>
      </w:pPr>
    </w:p>
    <w:p w14:paraId="533AB6E5" w14:textId="77777777" w:rsidR="00FC5737" w:rsidRPr="00B20488" w:rsidRDefault="00FC5737">
      <w:pPr>
        <w:rPr>
          <w:rFonts w:ascii="Myriad Pro" w:eastAsiaTheme="majorEastAsia" w:hAnsi="Myriad Pro" w:cstheme="minorHAnsi"/>
          <w:b/>
          <w:bCs/>
          <w:i/>
          <w:color w:val="000000" w:themeColor="text1"/>
          <w:kern w:val="32"/>
          <w:sz w:val="28"/>
        </w:rPr>
      </w:pPr>
      <w:r w:rsidRPr="00B20488">
        <w:br w:type="page"/>
      </w:r>
    </w:p>
    <w:p w14:paraId="0E874A9B" w14:textId="77777777" w:rsidR="007414E4" w:rsidRPr="00B20488" w:rsidRDefault="007414E4" w:rsidP="00FC5737">
      <w:pPr>
        <w:pStyle w:val="alpha"/>
      </w:pPr>
      <w:bookmarkStart w:id="50" w:name="_Toc500405972"/>
      <w:r w:rsidRPr="00B20488">
        <w:rPr>
          <w:i/>
        </w:rPr>
        <w:lastRenderedPageBreak/>
        <w:t>Testing</w:t>
      </w:r>
      <w:r w:rsidR="00FC5737" w:rsidRPr="00B20488">
        <w:rPr>
          <w:i/>
        </w:rPr>
        <w:t>:</w:t>
      </w:r>
      <w:r w:rsidR="00FC5737" w:rsidRPr="00B20488">
        <w:t xml:space="preserve"> </w:t>
      </w:r>
      <w:r w:rsidRPr="00B20488">
        <w:t>Evidence Checklist</w:t>
      </w:r>
      <w:bookmarkEnd w:id="50"/>
    </w:p>
    <w:p w14:paraId="7745E6DC"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Key to the importance of sections of evidence:</w:t>
      </w:r>
    </w:p>
    <w:p w14:paraId="4FB67BDC" w14:textId="77777777" w:rsidR="007414E4" w:rsidRPr="00B20488" w:rsidRDefault="007414E4" w:rsidP="008274D7">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pacing w:val="-1"/>
          <w:sz w:val="21"/>
          <w:szCs w:val="24"/>
        </w:rPr>
        <w:t xml:space="preserve">Any item marked with an </w:t>
      </w:r>
      <w:r w:rsidRPr="00B20488">
        <w:rPr>
          <w:rFonts w:ascii="Segoe UI Semibold" w:hAnsi="Segoe UI Semibold" w:cs="Arial"/>
          <w:spacing w:val="-1"/>
          <w:sz w:val="21"/>
          <w:szCs w:val="24"/>
        </w:rPr>
        <w:t>E is essential</w:t>
      </w:r>
      <w:r w:rsidRPr="00B20488">
        <w:rPr>
          <w:rFonts w:ascii="Segoe UI" w:hAnsi="Segoe UI" w:cs="Arial"/>
          <w:spacing w:val="-1"/>
          <w:sz w:val="21"/>
          <w:szCs w:val="24"/>
        </w:rPr>
        <w:t xml:space="preserve"> and </w:t>
      </w:r>
      <w:r w:rsidRPr="00B20488">
        <w:rPr>
          <w:rFonts w:ascii="Segoe UI Semibold" w:hAnsi="Segoe UI Semibold" w:cs="Arial"/>
          <w:spacing w:val="-1"/>
          <w:sz w:val="21"/>
          <w:szCs w:val="24"/>
        </w:rPr>
        <w:t>must be included</w:t>
      </w:r>
      <w:r w:rsidRPr="00B20488">
        <w:rPr>
          <w:rFonts w:ascii="Segoe UI" w:hAnsi="Segoe UI" w:cs="Arial"/>
          <w:spacing w:val="-1"/>
          <w:sz w:val="21"/>
          <w:szCs w:val="24"/>
        </w:rPr>
        <w:t xml:space="preserve"> if you are to gain good marks in this section</w:t>
      </w:r>
    </w:p>
    <w:p w14:paraId="26BA7D2B" w14:textId="77777777" w:rsidR="007414E4" w:rsidRPr="00B20488" w:rsidRDefault="007414E4" w:rsidP="008274D7">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Any item marked with a </w:t>
      </w:r>
      <w:r w:rsidRPr="00B20488">
        <w:rPr>
          <w:rFonts w:ascii="Segoe UI Semibold" w:hAnsi="Segoe UI Semibold" w:cs="Arial"/>
          <w:sz w:val="21"/>
          <w:szCs w:val="24"/>
        </w:rPr>
        <w:t>D is desirable</w:t>
      </w:r>
      <w:r w:rsidRPr="00B20488">
        <w:rPr>
          <w:rFonts w:ascii="Segoe UI" w:hAnsi="Segoe UI" w:cs="Arial"/>
          <w:sz w:val="21"/>
          <w:szCs w:val="24"/>
        </w:rPr>
        <w:t xml:space="preserve"> and </w:t>
      </w:r>
      <w:r w:rsidRPr="00B20488">
        <w:rPr>
          <w:rFonts w:ascii="Segoe UI Semibold" w:hAnsi="Segoe UI Semibold" w:cs="Arial"/>
          <w:sz w:val="21"/>
          <w:szCs w:val="24"/>
        </w:rPr>
        <w:t xml:space="preserve">should be included, </w:t>
      </w:r>
      <w:r w:rsidRPr="00B20488">
        <w:rPr>
          <w:rFonts w:ascii="Segoe UI" w:hAnsi="Segoe UI" w:cs="Arial"/>
          <w:sz w:val="21"/>
          <w:szCs w:val="24"/>
        </w:rPr>
        <w:t>it will help to gain good marks but is not always essential</w:t>
      </w:r>
    </w:p>
    <w:p w14:paraId="5B6090B8" w14:textId="77777777" w:rsidR="007414E4" w:rsidRPr="00B20488" w:rsidRDefault="007414E4" w:rsidP="008274D7">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Any item marked with a </w:t>
      </w:r>
      <w:r w:rsidRPr="00B20488">
        <w:rPr>
          <w:rFonts w:ascii="Segoe UI Semibold" w:hAnsi="Segoe UI Semibold" w:cs="Arial"/>
          <w:sz w:val="21"/>
          <w:szCs w:val="24"/>
        </w:rPr>
        <w:t>C is complementary</w:t>
      </w:r>
      <w:r w:rsidR="00886940" w:rsidRPr="00B20488">
        <w:rPr>
          <w:rFonts w:ascii="Segoe UI" w:hAnsi="Segoe UI" w:cs="Arial"/>
          <w:sz w:val="21"/>
          <w:szCs w:val="24"/>
        </w:rPr>
        <w:t xml:space="preserve">.  </w:t>
      </w:r>
      <w:r w:rsidRPr="00B20488">
        <w:rPr>
          <w:rFonts w:ascii="Segoe UI" w:hAnsi="Segoe UI" w:cs="Arial"/>
          <w:sz w:val="21"/>
          <w:szCs w:val="24"/>
        </w:rPr>
        <w:t>It may help explain aspects of your project but is not essential</w:t>
      </w:r>
    </w:p>
    <w:p w14:paraId="229CC23B" w14:textId="77777777" w:rsidR="00552CE8" w:rsidRPr="00B20488" w:rsidRDefault="00552CE8" w:rsidP="005A2ED5">
      <w:pPr>
        <w:ind w:left="720" w:hanging="360"/>
        <w:rPr>
          <w:rFonts w:ascii="Segoe UI" w:hAnsi="Segoe UI" w:cs="Arial"/>
          <w:sz w:val="21"/>
          <w:szCs w:val="24"/>
        </w:rPr>
      </w:pPr>
    </w:p>
    <w:tbl>
      <w:tblPr>
        <w:tblStyle w:val="ZigZag"/>
        <w:tblW w:w="5000" w:type="pct"/>
        <w:tblLook w:val="04A0" w:firstRow="1" w:lastRow="0" w:firstColumn="1" w:lastColumn="0" w:noHBand="0" w:noVBand="1"/>
      </w:tblPr>
      <w:tblGrid>
        <w:gridCol w:w="1119"/>
        <w:gridCol w:w="8080"/>
        <w:gridCol w:w="976"/>
      </w:tblGrid>
      <w:tr w:rsidR="007414E4" w:rsidRPr="00B20488" w14:paraId="3215E3BF" w14:textId="77777777" w:rsidTr="00724417">
        <w:trPr>
          <w:cnfStyle w:val="100000000000" w:firstRow="1" w:lastRow="0" w:firstColumn="0" w:lastColumn="0" w:oddVBand="0" w:evenVBand="0" w:oddHBand="0" w:evenHBand="0" w:firstRowFirstColumn="0" w:firstRowLastColumn="0" w:lastRowFirstColumn="0" w:lastRowLastColumn="0"/>
        </w:trPr>
        <w:tc>
          <w:tcPr>
            <w:tcW w:w="1119" w:type="dxa"/>
          </w:tcPr>
          <w:p w14:paraId="72D40DAC" w14:textId="77777777" w:rsidR="007414E4" w:rsidRPr="00B20488" w:rsidRDefault="007414E4" w:rsidP="00D7012D">
            <w:pPr>
              <w:rPr>
                <w:rFonts w:ascii="Arial" w:hAnsi="Arial" w:cs="Arial"/>
                <w:sz w:val="24"/>
                <w:szCs w:val="24"/>
              </w:rPr>
            </w:pPr>
            <w:r w:rsidRPr="00B20488">
              <w:rPr>
                <w:rFonts w:ascii="Segoe UI Semibold" w:hAnsi="Segoe UI Semibold" w:cs="Arial"/>
                <w:b w:val="0"/>
                <w:sz w:val="21"/>
                <w:szCs w:val="24"/>
              </w:rPr>
              <w:t>Item No</w:t>
            </w:r>
          </w:p>
        </w:tc>
        <w:tc>
          <w:tcPr>
            <w:tcW w:w="8080" w:type="dxa"/>
          </w:tcPr>
          <w:p w14:paraId="4C1D812F" w14:textId="77777777" w:rsidR="007414E4" w:rsidRPr="00B20488" w:rsidRDefault="007414E4" w:rsidP="00D7012D">
            <w:pPr>
              <w:rPr>
                <w:rFonts w:ascii="Arial" w:hAnsi="Arial" w:cs="Arial"/>
                <w:sz w:val="24"/>
                <w:szCs w:val="24"/>
              </w:rPr>
            </w:pPr>
            <w:r w:rsidRPr="00B20488">
              <w:rPr>
                <w:rFonts w:ascii="Segoe UI Semibold" w:hAnsi="Segoe UI Semibold" w:cs="Arial"/>
                <w:b w:val="0"/>
                <w:sz w:val="21"/>
                <w:szCs w:val="24"/>
              </w:rPr>
              <w:t>Have you included???</w:t>
            </w:r>
          </w:p>
        </w:tc>
        <w:tc>
          <w:tcPr>
            <w:tcW w:w="976" w:type="dxa"/>
          </w:tcPr>
          <w:p w14:paraId="22F1D21A" w14:textId="77777777" w:rsidR="007414E4" w:rsidRPr="00B20488" w:rsidRDefault="007414E4" w:rsidP="00D7012D">
            <w:pPr>
              <w:rPr>
                <w:rFonts w:ascii="Segoe UI Semibold" w:hAnsi="Segoe UI Semibold" w:cs="Arial"/>
                <w:b w:val="0"/>
                <w:sz w:val="21"/>
                <w:szCs w:val="24"/>
              </w:rPr>
            </w:pPr>
            <w:r w:rsidRPr="00B20488">
              <w:rPr>
                <w:rFonts w:ascii="Segoe UI Semibold" w:hAnsi="Segoe UI Semibold" w:cs="Arial"/>
                <w:b w:val="0"/>
                <w:sz w:val="21"/>
                <w:szCs w:val="24"/>
              </w:rPr>
              <w:t>Tick</w:t>
            </w:r>
          </w:p>
        </w:tc>
      </w:tr>
      <w:tr w:rsidR="007414E4" w:rsidRPr="00B20488" w14:paraId="0EE8C682" w14:textId="77777777" w:rsidTr="00724417">
        <w:tc>
          <w:tcPr>
            <w:tcW w:w="1119" w:type="dxa"/>
            <w:vAlign w:val="center"/>
          </w:tcPr>
          <w:p w14:paraId="0CCEE7FD"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1</w:t>
            </w:r>
          </w:p>
        </w:tc>
        <w:tc>
          <w:tcPr>
            <w:tcW w:w="8080" w:type="dxa"/>
          </w:tcPr>
          <w:p w14:paraId="78A680F7" w14:textId="77777777" w:rsidR="007414E4" w:rsidRPr="00B20488" w:rsidRDefault="007414E4" w:rsidP="005A2ED5">
            <w:pPr>
              <w:rPr>
                <w:rFonts w:ascii="Calibri" w:hAnsi="Calibri" w:cs="Arial"/>
                <w:b/>
                <w:szCs w:val="24"/>
              </w:rPr>
            </w:pPr>
            <w:r w:rsidRPr="00B20488">
              <w:rPr>
                <w:rFonts w:ascii="Segoe UI Semibold" w:hAnsi="Segoe UI Semibold" w:cs="Arial"/>
                <w:sz w:val="21"/>
                <w:szCs w:val="24"/>
              </w:rPr>
              <w:t>My testing strategy [C]</w:t>
            </w:r>
          </w:p>
        </w:tc>
        <w:tc>
          <w:tcPr>
            <w:tcW w:w="976" w:type="dxa"/>
            <w:vAlign w:val="center"/>
          </w:tcPr>
          <w:p w14:paraId="26AE7C71"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sym w:font="Wingdings" w:char="F06F"/>
            </w:r>
          </w:p>
        </w:tc>
      </w:tr>
      <w:tr w:rsidR="007414E4" w:rsidRPr="00B20488" w14:paraId="316B8471" w14:textId="77777777" w:rsidTr="00724417">
        <w:tc>
          <w:tcPr>
            <w:tcW w:w="1119" w:type="dxa"/>
            <w:vAlign w:val="center"/>
          </w:tcPr>
          <w:p w14:paraId="13141955"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2</w:t>
            </w:r>
          </w:p>
        </w:tc>
        <w:tc>
          <w:tcPr>
            <w:tcW w:w="8080" w:type="dxa"/>
          </w:tcPr>
          <w:p w14:paraId="051C9CE3"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My test plan:</w:t>
            </w:r>
          </w:p>
          <w:p w14:paraId="35BB5D20" w14:textId="77777777" w:rsidR="007414E4" w:rsidRPr="00B20488" w:rsidRDefault="007414E4" w:rsidP="005A2ED5">
            <w:pPr>
              <w:ind w:left="720" w:hanging="360"/>
              <w:rPr>
                <w:rFonts w:ascii="Segoe UI Semibold" w:hAnsi="Segoe UI Semibold"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Including a description of the test</w:t>
            </w:r>
          </w:p>
          <w:p w14:paraId="6FF051FD" w14:textId="77777777" w:rsidR="007414E4" w:rsidRPr="00B20488" w:rsidRDefault="007414E4" w:rsidP="005A2ED5">
            <w:pPr>
              <w:ind w:left="720" w:hanging="360"/>
              <w:rPr>
                <w:rFonts w:ascii="Segoe UI Semibold" w:hAnsi="Segoe UI Semibold"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What objective it covers</w:t>
            </w:r>
          </w:p>
          <w:p w14:paraId="71864E0B" w14:textId="77777777" w:rsidR="007414E4" w:rsidRPr="00B20488" w:rsidRDefault="007414E4" w:rsidP="005A2ED5">
            <w:pPr>
              <w:ind w:left="720" w:hanging="360"/>
              <w:rPr>
                <w:rFonts w:ascii="Segoe UI Semibold" w:hAnsi="Segoe UI Semibold"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What test data I will use and what type of data it is</w:t>
            </w:r>
          </w:p>
          <w:p w14:paraId="486CF501" w14:textId="77777777" w:rsidR="007414E4" w:rsidRPr="00B20488" w:rsidRDefault="007414E4" w:rsidP="005A2ED5">
            <w:pPr>
              <w:ind w:left="720" w:hanging="360"/>
              <w:rPr>
                <w:rFonts w:ascii="Segoe UI Semibold" w:hAnsi="Segoe UI Semibold"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The expected result</w:t>
            </w:r>
          </w:p>
          <w:p w14:paraId="17000EB1" w14:textId="77777777" w:rsidR="007414E4" w:rsidRPr="00B20488" w:rsidRDefault="007414E4" w:rsidP="008E1D1B">
            <w:pPr>
              <w:ind w:left="720" w:hanging="360"/>
              <w:rPr>
                <w:rFonts w:ascii="Segoe UI Semibold" w:hAnsi="Segoe UI Semibold"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Semibold" w:hAnsi="Segoe UI Semibold" w:cs="Arial"/>
                <w:sz w:val="21"/>
                <w:szCs w:val="24"/>
              </w:rPr>
              <w:t>The actual result</w:t>
            </w:r>
            <w:r w:rsidR="008E1D1B" w:rsidRPr="00B20488">
              <w:rPr>
                <w:rFonts w:ascii="Segoe UI Semibold" w:hAnsi="Segoe UI Semibold" w:cs="Arial"/>
                <w:sz w:val="21"/>
                <w:szCs w:val="24"/>
              </w:rPr>
              <w:t xml:space="preserve">                    </w:t>
            </w:r>
            <w:r w:rsidRPr="00B20488">
              <w:rPr>
                <w:rFonts w:ascii="Segoe UI Semibold" w:hAnsi="Segoe UI Semibold" w:cs="Arial"/>
                <w:sz w:val="21"/>
                <w:szCs w:val="24"/>
              </w:rPr>
              <w:t>[E]</w:t>
            </w:r>
          </w:p>
          <w:p w14:paraId="78406248" w14:textId="77777777" w:rsidR="008E1D1B" w:rsidRPr="00B20488" w:rsidRDefault="008E1D1B" w:rsidP="005A2ED5">
            <w:pPr>
              <w:rPr>
                <w:rFonts w:ascii="Segoe UI" w:hAnsi="Segoe UI" w:cs="Arial"/>
                <w:sz w:val="5"/>
                <w:szCs w:val="24"/>
              </w:rPr>
            </w:pPr>
          </w:p>
          <w:p w14:paraId="59075705" w14:textId="77777777" w:rsidR="007414E4" w:rsidRPr="00B20488" w:rsidRDefault="007414E4" w:rsidP="005A2ED5">
            <w:pPr>
              <w:rPr>
                <w:rFonts w:ascii="Arial" w:hAnsi="Arial" w:cs="Arial"/>
                <w:sz w:val="24"/>
                <w:szCs w:val="24"/>
              </w:rPr>
            </w:pPr>
            <w:r w:rsidRPr="00B20488">
              <w:rPr>
                <w:rFonts w:ascii="Segoe UI" w:hAnsi="Segoe UI" w:cs="Arial"/>
                <w:sz w:val="21"/>
                <w:szCs w:val="24"/>
              </w:rPr>
              <w:t>Make sure you include typical, erroneous and extreme data (where appropriate).</w:t>
            </w:r>
          </w:p>
        </w:tc>
        <w:tc>
          <w:tcPr>
            <w:tcW w:w="976" w:type="dxa"/>
            <w:vAlign w:val="center"/>
          </w:tcPr>
          <w:p w14:paraId="09A24631"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sym w:font="Wingdings" w:char="F06F"/>
            </w:r>
          </w:p>
        </w:tc>
      </w:tr>
      <w:tr w:rsidR="007414E4" w:rsidRPr="00B20488" w14:paraId="06DB3CA6" w14:textId="77777777" w:rsidTr="00724417">
        <w:tc>
          <w:tcPr>
            <w:tcW w:w="1119" w:type="dxa"/>
            <w:vAlign w:val="center"/>
          </w:tcPr>
          <w:p w14:paraId="04C4B733"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3</w:t>
            </w:r>
          </w:p>
        </w:tc>
        <w:tc>
          <w:tcPr>
            <w:tcW w:w="8080" w:type="dxa"/>
          </w:tcPr>
          <w:p w14:paraId="09B4D255" w14:textId="77777777" w:rsidR="007414E4" w:rsidRPr="00B20488" w:rsidRDefault="007414E4" w:rsidP="00FC5737">
            <w:pPr>
              <w:rPr>
                <w:rFonts w:ascii="Arial" w:hAnsi="Arial" w:cs="Arial"/>
                <w:b/>
                <w:sz w:val="24"/>
                <w:szCs w:val="24"/>
              </w:rPr>
            </w:pPr>
            <w:r w:rsidRPr="00B20488">
              <w:rPr>
                <w:rFonts w:ascii="Segoe UI Semibold" w:hAnsi="Segoe UI Semibold" w:cs="Arial"/>
                <w:sz w:val="21"/>
                <w:szCs w:val="24"/>
              </w:rPr>
              <w:t xml:space="preserve">Testing screenshots </w:t>
            </w:r>
            <w:r w:rsidR="002A2259" w:rsidRPr="00B20488">
              <w:rPr>
                <w:rFonts w:ascii="Segoe UI Semibold" w:hAnsi="Segoe UI Semibold" w:cs="Arial"/>
                <w:sz w:val="21"/>
                <w:szCs w:val="24"/>
              </w:rPr>
              <w:t xml:space="preserve">(or video evidence) </w:t>
            </w:r>
            <w:r w:rsidRPr="00B20488">
              <w:rPr>
                <w:rFonts w:ascii="Segoe UI Semibold" w:hAnsi="Segoe UI Semibold" w:cs="Arial"/>
                <w:sz w:val="21"/>
                <w:szCs w:val="24"/>
              </w:rPr>
              <w:t>cross referenced to the test plan and annotated to describe what happened when the test was run.</w:t>
            </w:r>
            <w:r w:rsidR="00FC5737" w:rsidRPr="00B20488">
              <w:rPr>
                <w:rFonts w:ascii="Segoe UI Semibold" w:hAnsi="Segoe UI Semibold" w:cs="Arial"/>
                <w:sz w:val="21"/>
                <w:szCs w:val="24"/>
              </w:rPr>
              <w:t xml:space="preserve"> </w:t>
            </w:r>
            <w:r w:rsidRPr="00B20488">
              <w:rPr>
                <w:rFonts w:ascii="Segoe UI Semibold" w:hAnsi="Segoe UI Semibold" w:cs="Arial"/>
                <w:sz w:val="21"/>
                <w:szCs w:val="24"/>
              </w:rPr>
              <w:t>[E]</w:t>
            </w:r>
          </w:p>
        </w:tc>
        <w:tc>
          <w:tcPr>
            <w:tcW w:w="976" w:type="dxa"/>
            <w:vAlign w:val="center"/>
          </w:tcPr>
          <w:p w14:paraId="78F5C032"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sym w:font="Wingdings" w:char="F06F"/>
            </w:r>
          </w:p>
        </w:tc>
      </w:tr>
      <w:tr w:rsidR="007414E4" w:rsidRPr="00B20488" w14:paraId="21B6B1F5" w14:textId="77777777" w:rsidTr="00724417">
        <w:tc>
          <w:tcPr>
            <w:tcW w:w="1119" w:type="dxa"/>
            <w:vAlign w:val="center"/>
          </w:tcPr>
          <w:p w14:paraId="23B250CC"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4</w:t>
            </w:r>
          </w:p>
        </w:tc>
        <w:tc>
          <w:tcPr>
            <w:tcW w:w="8080" w:type="dxa"/>
          </w:tcPr>
          <w:p w14:paraId="0AD26732" w14:textId="77777777" w:rsidR="007414E4" w:rsidRPr="00B20488" w:rsidRDefault="007414E4" w:rsidP="00FC5737">
            <w:pPr>
              <w:rPr>
                <w:rFonts w:ascii="Arial" w:hAnsi="Arial" w:cs="Arial"/>
                <w:b/>
                <w:sz w:val="24"/>
                <w:szCs w:val="24"/>
              </w:rPr>
            </w:pPr>
            <w:r w:rsidRPr="00B20488">
              <w:rPr>
                <w:rFonts w:ascii="Segoe UI Semibold" w:hAnsi="Segoe UI Semibold" w:cs="Arial"/>
                <w:sz w:val="21"/>
                <w:szCs w:val="24"/>
              </w:rPr>
              <w:t>Any improvements that were made to the solution as a result of failed tests</w:t>
            </w:r>
            <w:r w:rsidR="00FC5737" w:rsidRPr="00B20488">
              <w:rPr>
                <w:rFonts w:ascii="Segoe UI Semibold" w:hAnsi="Segoe UI Semibold" w:cs="Arial"/>
                <w:sz w:val="21"/>
                <w:szCs w:val="24"/>
              </w:rPr>
              <w:t xml:space="preserve"> </w:t>
            </w:r>
            <w:r w:rsidRPr="00B20488">
              <w:rPr>
                <w:rFonts w:ascii="Segoe UI Semibold" w:hAnsi="Segoe UI Semibold" w:cs="Arial"/>
                <w:sz w:val="21"/>
                <w:szCs w:val="24"/>
              </w:rPr>
              <w:t>[E]</w:t>
            </w:r>
          </w:p>
        </w:tc>
        <w:tc>
          <w:tcPr>
            <w:tcW w:w="976" w:type="dxa"/>
            <w:vAlign w:val="center"/>
          </w:tcPr>
          <w:p w14:paraId="44CDAEC6"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sym w:font="Wingdings" w:char="F06F"/>
            </w:r>
          </w:p>
        </w:tc>
      </w:tr>
      <w:tr w:rsidR="007414E4" w:rsidRPr="00B20488" w14:paraId="1AE767EF" w14:textId="77777777" w:rsidTr="00724417">
        <w:tc>
          <w:tcPr>
            <w:tcW w:w="1119" w:type="dxa"/>
            <w:vAlign w:val="center"/>
          </w:tcPr>
          <w:p w14:paraId="78D5B72D"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5</w:t>
            </w:r>
          </w:p>
        </w:tc>
        <w:tc>
          <w:tcPr>
            <w:tcW w:w="8080" w:type="dxa"/>
          </w:tcPr>
          <w:p w14:paraId="39E13BE0" w14:textId="77777777" w:rsidR="007414E4" w:rsidRPr="00B20488" w:rsidRDefault="007414E4" w:rsidP="00FC5737">
            <w:pPr>
              <w:rPr>
                <w:rFonts w:ascii="Arial" w:hAnsi="Arial" w:cs="Arial"/>
                <w:b/>
                <w:sz w:val="24"/>
                <w:szCs w:val="24"/>
              </w:rPr>
            </w:pPr>
            <w:r w:rsidRPr="00B20488">
              <w:rPr>
                <w:rFonts w:ascii="Segoe UI Semibold" w:hAnsi="Segoe UI Semibold" w:cs="Arial"/>
                <w:sz w:val="21"/>
                <w:szCs w:val="24"/>
              </w:rPr>
              <w:t>End-user testing (particularly of qualitative objectives)</w:t>
            </w:r>
            <w:r w:rsidR="00FC5737" w:rsidRPr="00B20488">
              <w:rPr>
                <w:rFonts w:ascii="Segoe UI Semibold" w:hAnsi="Segoe UI Semibold" w:cs="Arial"/>
                <w:sz w:val="21"/>
                <w:szCs w:val="24"/>
              </w:rPr>
              <w:t xml:space="preserve">   </w:t>
            </w:r>
            <w:r w:rsidRPr="00B20488">
              <w:rPr>
                <w:rFonts w:ascii="Segoe UI Semibold" w:hAnsi="Segoe UI Semibold" w:cs="Arial"/>
                <w:sz w:val="21"/>
                <w:szCs w:val="24"/>
              </w:rPr>
              <w:t>[D – useful in Evaluation]</w:t>
            </w:r>
          </w:p>
        </w:tc>
        <w:tc>
          <w:tcPr>
            <w:tcW w:w="976" w:type="dxa"/>
            <w:vAlign w:val="center"/>
          </w:tcPr>
          <w:p w14:paraId="10C2C40A"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sym w:font="Wingdings" w:char="F06F"/>
            </w:r>
          </w:p>
        </w:tc>
      </w:tr>
    </w:tbl>
    <w:p w14:paraId="3A8B0D6C" w14:textId="77777777" w:rsidR="007414E4" w:rsidRPr="00B20488" w:rsidRDefault="007414E4" w:rsidP="005A2ED5">
      <w:pPr>
        <w:rPr>
          <w:rFonts w:ascii="Segoe UI" w:hAnsi="Segoe UI" w:cs="Arial"/>
          <w:sz w:val="21"/>
          <w:szCs w:val="24"/>
        </w:rPr>
      </w:pPr>
    </w:p>
    <w:p w14:paraId="038EBAA9" w14:textId="77777777" w:rsidR="00EF6E98" w:rsidRPr="00B20488" w:rsidRDefault="00EF6E98" w:rsidP="005A2ED5">
      <w:pPr>
        <w:rPr>
          <w:rFonts w:ascii="Segoe UI" w:hAnsi="Segoe UI" w:cs="Arial"/>
          <w:sz w:val="21"/>
          <w:szCs w:val="24"/>
        </w:rPr>
      </w:pPr>
    </w:p>
    <w:p w14:paraId="159B9161" w14:textId="77777777" w:rsidR="007414E4" w:rsidRPr="00B20488" w:rsidRDefault="00FC5737" w:rsidP="00FC5737">
      <w:pPr>
        <w:pStyle w:val="alpha"/>
      </w:pPr>
      <w:bookmarkStart w:id="51" w:name="_Toc500405973"/>
      <w:r w:rsidRPr="00B20488">
        <w:rPr>
          <w:i/>
        </w:rPr>
        <w:t>Testing:</w:t>
      </w:r>
      <w:r w:rsidRPr="00B20488">
        <w:t xml:space="preserve"> </w:t>
      </w:r>
      <w:r w:rsidR="007414E4" w:rsidRPr="00B20488">
        <w:t>Assessment Criteria</w:t>
      </w:r>
      <w:bookmarkEnd w:id="51"/>
    </w:p>
    <w:p w14:paraId="0C25019F" w14:textId="77777777" w:rsidR="00552CE8" w:rsidRPr="00B20488" w:rsidRDefault="00552CE8" w:rsidP="00552CE8">
      <w:pPr>
        <w:rPr>
          <w:sz w:val="12"/>
        </w:rPr>
      </w:pPr>
    </w:p>
    <w:tbl>
      <w:tblPr>
        <w:tblStyle w:val="ZigZag"/>
        <w:tblW w:w="5000" w:type="pct"/>
        <w:tblLook w:val="04A0" w:firstRow="1" w:lastRow="0" w:firstColumn="1" w:lastColumn="0" w:noHBand="0" w:noVBand="1"/>
      </w:tblPr>
      <w:tblGrid>
        <w:gridCol w:w="1555"/>
        <w:gridCol w:w="7643"/>
        <w:gridCol w:w="977"/>
      </w:tblGrid>
      <w:tr w:rsidR="007414E4" w:rsidRPr="00B20488" w14:paraId="614C33D0" w14:textId="77777777" w:rsidTr="002A2259">
        <w:trPr>
          <w:cnfStyle w:val="100000000000" w:firstRow="1" w:lastRow="0" w:firstColumn="0" w:lastColumn="0" w:oddVBand="0" w:evenVBand="0" w:oddHBand="0" w:evenHBand="0" w:firstRowFirstColumn="0" w:firstRowLastColumn="0" w:lastRowFirstColumn="0" w:lastRowLastColumn="0"/>
        </w:trPr>
        <w:tc>
          <w:tcPr>
            <w:tcW w:w="1555" w:type="dxa"/>
          </w:tcPr>
          <w:p w14:paraId="02BBD9E7" w14:textId="77777777" w:rsidR="007414E4" w:rsidRPr="00B20488" w:rsidRDefault="007414E4" w:rsidP="008274D7">
            <w:pPr>
              <w:rPr>
                <w:rFonts w:ascii="Arial" w:hAnsi="Arial" w:cs="Arial"/>
                <w:sz w:val="24"/>
                <w:szCs w:val="24"/>
              </w:rPr>
            </w:pPr>
            <w:r w:rsidRPr="00B20488">
              <w:rPr>
                <w:rFonts w:ascii="Segoe UI Semibold" w:hAnsi="Segoe UI Semibold" w:cs="Arial"/>
                <w:b w:val="0"/>
                <w:sz w:val="21"/>
                <w:szCs w:val="24"/>
              </w:rPr>
              <w:t>Mark band</w:t>
            </w:r>
          </w:p>
        </w:tc>
        <w:tc>
          <w:tcPr>
            <w:tcW w:w="7643" w:type="dxa"/>
          </w:tcPr>
          <w:p w14:paraId="7BA31BAD" w14:textId="77777777" w:rsidR="007414E4" w:rsidRPr="00B20488" w:rsidRDefault="007414E4" w:rsidP="008274D7">
            <w:pPr>
              <w:rPr>
                <w:rFonts w:ascii="Arial" w:hAnsi="Arial" w:cs="Arial"/>
                <w:sz w:val="24"/>
                <w:szCs w:val="24"/>
              </w:rPr>
            </w:pPr>
            <w:r w:rsidRPr="00B20488">
              <w:rPr>
                <w:rFonts w:ascii="Segoe UI Semibold" w:hAnsi="Segoe UI Semibold" w:cs="Arial"/>
                <w:b w:val="0"/>
                <w:sz w:val="21"/>
                <w:szCs w:val="24"/>
              </w:rPr>
              <w:t>Advice</w:t>
            </w:r>
          </w:p>
        </w:tc>
        <w:tc>
          <w:tcPr>
            <w:tcW w:w="977" w:type="dxa"/>
          </w:tcPr>
          <w:p w14:paraId="3B69B4DC" w14:textId="77777777" w:rsidR="007414E4" w:rsidRPr="00B20488" w:rsidRDefault="007414E4" w:rsidP="008274D7">
            <w:pPr>
              <w:rPr>
                <w:rFonts w:ascii="Segoe UI Semibold" w:hAnsi="Segoe UI Semibold" w:cs="Arial"/>
                <w:b w:val="0"/>
                <w:sz w:val="21"/>
                <w:szCs w:val="24"/>
              </w:rPr>
            </w:pPr>
            <w:r w:rsidRPr="00B20488">
              <w:rPr>
                <w:rFonts w:ascii="Segoe UI Semibold" w:hAnsi="Segoe UI Semibold" w:cs="Arial"/>
                <w:b w:val="0"/>
                <w:sz w:val="21"/>
                <w:szCs w:val="24"/>
              </w:rPr>
              <w:t>Mark range</w:t>
            </w:r>
          </w:p>
        </w:tc>
      </w:tr>
      <w:tr w:rsidR="002A2259" w:rsidRPr="00B20488" w14:paraId="56B03366" w14:textId="77777777" w:rsidTr="002A2259">
        <w:tc>
          <w:tcPr>
            <w:tcW w:w="1555" w:type="dxa"/>
            <w:vAlign w:val="center"/>
          </w:tcPr>
          <w:p w14:paraId="436C8EE0" w14:textId="77777777" w:rsidR="002A2259" w:rsidRPr="00B20488" w:rsidRDefault="002A2259" w:rsidP="002A2259">
            <w:pPr>
              <w:jc w:val="center"/>
              <w:rPr>
                <w:rFonts w:ascii="Arial" w:hAnsi="Arial" w:cs="Arial"/>
                <w:b/>
                <w:sz w:val="24"/>
                <w:szCs w:val="24"/>
              </w:rPr>
            </w:pPr>
            <w:r w:rsidRPr="00B20488">
              <w:rPr>
                <w:rFonts w:ascii="Segoe UI Semibold" w:hAnsi="Segoe UI Semibold" w:cs="Arial"/>
                <w:sz w:val="21"/>
                <w:szCs w:val="24"/>
              </w:rPr>
              <w:t>Upper Mark band</w:t>
            </w:r>
          </w:p>
        </w:tc>
        <w:tc>
          <w:tcPr>
            <w:tcW w:w="7643" w:type="dxa"/>
          </w:tcPr>
          <w:p w14:paraId="36B1F8D3"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The solution is </w:t>
            </w:r>
            <w:r w:rsidRPr="00B20488">
              <w:rPr>
                <w:rFonts w:ascii="Segoe UI Semibold" w:hAnsi="Segoe UI Semibold" w:cs="Segoe UI"/>
                <w:sz w:val="21"/>
                <w:szCs w:val="21"/>
              </w:rPr>
              <w:t>thoroughly tested</w:t>
            </w:r>
            <w:r w:rsidRPr="00B20488">
              <w:rPr>
                <w:rFonts w:ascii="Segoe UI" w:hAnsi="Segoe UI" w:cs="Segoe UI"/>
                <w:sz w:val="21"/>
                <w:szCs w:val="21"/>
              </w:rPr>
              <w:t xml:space="preserve"> proving that the complete (or nearly complete) solution is robust (doesn’t crash).</w:t>
            </w:r>
          </w:p>
          <w:p w14:paraId="64A37B23"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To achieve a mark in this range your testing must prove that the </w:t>
            </w:r>
            <w:r w:rsidRPr="00B20488">
              <w:rPr>
                <w:rFonts w:ascii="Segoe UI Semibold" w:hAnsi="Segoe UI Semibold" w:cs="Segoe UI"/>
                <w:sz w:val="21"/>
                <w:szCs w:val="21"/>
              </w:rPr>
              <w:t>system as a whole</w:t>
            </w:r>
            <w:r w:rsidRPr="00B20488">
              <w:rPr>
                <w:rFonts w:ascii="Segoe UI" w:hAnsi="Segoe UI" w:cs="Segoe UI"/>
                <w:sz w:val="21"/>
                <w:szCs w:val="21"/>
              </w:rPr>
              <w:t xml:space="preserve"> works as intended.</w:t>
            </w:r>
          </w:p>
          <w:p w14:paraId="6EB7C84D"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Test evidence must be clearly and thoroughly </w:t>
            </w:r>
            <w:r w:rsidRPr="00B20488">
              <w:rPr>
                <w:rFonts w:ascii="Segoe UI Semibold" w:hAnsi="Segoe UI Semibold" w:cs="Segoe UI"/>
                <w:sz w:val="21"/>
                <w:szCs w:val="21"/>
              </w:rPr>
              <w:t>explained</w:t>
            </w:r>
          </w:p>
          <w:p w14:paraId="1B8C22F8"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It proves that the objectives identified in analysis have been achieved</w:t>
            </w:r>
          </w:p>
        </w:tc>
        <w:tc>
          <w:tcPr>
            <w:tcW w:w="977" w:type="dxa"/>
            <w:vAlign w:val="center"/>
          </w:tcPr>
          <w:p w14:paraId="6A263445" w14:textId="77777777" w:rsidR="002A2259" w:rsidRPr="00B20488" w:rsidRDefault="002A2259" w:rsidP="002A2259">
            <w:pPr>
              <w:jc w:val="center"/>
              <w:rPr>
                <w:rFonts w:ascii="Segoe UI" w:hAnsi="Segoe UI" w:cs="Arial"/>
                <w:sz w:val="21"/>
                <w:szCs w:val="24"/>
              </w:rPr>
            </w:pPr>
            <w:r w:rsidRPr="00B20488">
              <w:rPr>
                <w:rFonts w:ascii="Segoe UI" w:hAnsi="Segoe UI" w:cs="Arial"/>
                <w:sz w:val="21"/>
                <w:szCs w:val="24"/>
              </w:rPr>
              <w:t>7–8</w:t>
            </w:r>
          </w:p>
        </w:tc>
      </w:tr>
      <w:tr w:rsidR="002A2259" w:rsidRPr="00B20488" w14:paraId="1E8CD182" w14:textId="77777777" w:rsidTr="002A2259">
        <w:tc>
          <w:tcPr>
            <w:tcW w:w="1555" w:type="dxa"/>
            <w:vAlign w:val="center"/>
          </w:tcPr>
          <w:p w14:paraId="40B0C551" w14:textId="77777777" w:rsidR="002A2259" w:rsidRPr="00B20488" w:rsidRDefault="002A2259" w:rsidP="002A2259">
            <w:pPr>
              <w:jc w:val="center"/>
              <w:rPr>
                <w:rFonts w:ascii="Arial" w:hAnsi="Arial" w:cs="Arial"/>
                <w:b/>
                <w:sz w:val="24"/>
                <w:szCs w:val="24"/>
              </w:rPr>
            </w:pPr>
            <w:r w:rsidRPr="00B20488">
              <w:rPr>
                <w:rFonts w:ascii="Segoe UI Semibold" w:hAnsi="Segoe UI Semibold" w:cs="Arial"/>
                <w:sz w:val="21"/>
                <w:szCs w:val="24"/>
              </w:rPr>
              <w:t>Upper Middle Mark band</w:t>
            </w:r>
          </w:p>
        </w:tc>
        <w:tc>
          <w:tcPr>
            <w:tcW w:w="7643" w:type="dxa"/>
          </w:tcPr>
          <w:p w14:paraId="588E9887"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A </w:t>
            </w:r>
            <w:r w:rsidRPr="00B20488">
              <w:rPr>
                <w:rFonts w:ascii="Segoe UI Semibold" w:hAnsi="Segoe UI Semibold" w:cs="Segoe UI"/>
                <w:sz w:val="21"/>
                <w:szCs w:val="21"/>
              </w:rPr>
              <w:t>good, fairly extensive, range of testing</w:t>
            </w:r>
            <w:r w:rsidRPr="00B20488">
              <w:rPr>
                <w:rFonts w:ascii="Segoe UI" w:hAnsi="Segoe UI" w:cs="Segoe UI"/>
                <w:sz w:val="21"/>
                <w:szCs w:val="21"/>
              </w:rPr>
              <w:t xml:space="preserve"> has been carried out but it is not obvious that all the core objectives have been achieved.</w:t>
            </w:r>
          </w:p>
          <w:p w14:paraId="717E66A8"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This might be because some key tests are not clear enough (poor screenshots, limited annotation of screenshots or poorly defined tests) or because some key elements have not been tested</w:t>
            </w:r>
          </w:p>
          <w:p w14:paraId="19351F4A"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The testing evidence must be </w:t>
            </w:r>
            <w:r w:rsidRPr="00B20488">
              <w:rPr>
                <w:rFonts w:ascii="Segoe UI Semibold" w:hAnsi="Segoe UI Semibold" w:cs="Segoe UI"/>
                <w:sz w:val="21"/>
                <w:szCs w:val="21"/>
              </w:rPr>
              <w:t>explained</w:t>
            </w:r>
          </w:p>
        </w:tc>
        <w:tc>
          <w:tcPr>
            <w:tcW w:w="977" w:type="dxa"/>
            <w:vAlign w:val="center"/>
          </w:tcPr>
          <w:p w14:paraId="25FE0EDC" w14:textId="77777777" w:rsidR="002A2259" w:rsidRPr="00B20488" w:rsidRDefault="002A2259" w:rsidP="002A2259">
            <w:pPr>
              <w:jc w:val="center"/>
              <w:rPr>
                <w:rFonts w:ascii="Segoe UI" w:hAnsi="Segoe UI" w:cs="Arial"/>
                <w:sz w:val="21"/>
                <w:szCs w:val="24"/>
              </w:rPr>
            </w:pPr>
            <w:r w:rsidRPr="00B20488">
              <w:rPr>
                <w:rFonts w:ascii="Segoe UI" w:hAnsi="Segoe UI" w:cs="Arial"/>
                <w:sz w:val="21"/>
                <w:szCs w:val="24"/>
              </w:rPr>
              <w:t>5–6</w:t>
            </w:r>
          </w:p>
        </w:tc>
      </w:tr>
      <w:tr w:rsidR="002A2259" w:rsidRPr="00B20488" w14:paraId="2AE81952" w14:textId="77777777" w:rsidTr="002A2259">
        <w:tc>
          <w:tcPr>
            <w:tcW w:w="1555" w:type="dxa"/>
            <w:vAlign w:val="center"/>
          </w:tcPr>
          <w:p w14:paraId="1B4E3BED" w14:textId="77777777" w:rsidR="002A2259" w:rsidRPr="00B20488" w:rsidRDefault="002A2259" w:rsidP="002A2259">
            <w:pPr>
              <w:jc w:val="center"/>
              <w:rPr>
                <w:rFonts w:ascii="Arial" w:hAnsi="Arial" w:cs="Arial"/>
                <w:b/>
                <w:sz w:val="24"/>
                <w:szCs w:val="24"/>
              </w:rPr>
            </w:pPr>
            <w:r w:rsidRPr="00B20488">
              <w:rPr>
                <w:rFonts w:ascii="Segoe UI Semibold" w:hAnsi="Segoe UI Semibold" w:cs="Arial"/>
                <w:sz w:val="21"/>
                <w:szCs w:val="24"/>
              </w:rPr>
              <w:t>Lower Middle Mark band</w:t>
            </w:r>
          </w:p>
        </w:tc>
        <w:tc>
          <w:tcPr>
            <w:tcW w:w="7643" w:type="dxa"/>
          </w:tcPr>
          <w:p w14:paraId="235DA274"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The system has been </w:t>
            </w:r>
            <w:r w:rsidRPr="00B20488">
              <w:rPr>
                <w:rFonts w:ascii="Segoe UI Semibold" w:hAnsi="Segoe UI Semibold" w:cs="Segoe UI"/>
                <w:sz w:val="21"/>
                <w:szCs w:val="21"/>
              </w:rPr>
              <w:t>mostly tested</w:t>
            </w:r>
            <w:r w:rsidRPr="00B20488">
              <w:rPr>
                <w:rFonts w:ascii="Segoe UI" w:hAnsi="Segoe UI" w:cs="Segoe UI"/>
                <w:sz w:val="21"/>
                <w:szCs w:val="21"/>
              </w:rPr>
              <w:t xml:space="preserve"> but does not demonstrate that the key objectives have been achieved and the solution is robust</w:t>
            </w:r>
          </w:p>
          <w:p w14:paraId="5A2E0E30" w14:textId="77777777"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There is an </w:t>
            </w:r>
            <w:r w:rsidRPr="00B20488">
              <w:rPr>
                <w:rFonts w:ascii="Segoe UI Semibold" w:hAnsi="Segoe UI Semibold" w:cs="Segoe UI"/>
                <w:sz w:val="21"/>
                <w:szCs w:val="21"/>
              </w:rPr>
              <w:t>attempt to explain</w:t>
            </w:r>
            <w:r w:rsidRPr="00B20488">
              <w:rPr>
                <w:rFonts w:ascii="Segoe UI" w:hAnsi="Segoe UI" w:cs="Segoe UI"/>
                <w:sz w:val="21"/>
                <w:szCs w:val="21"/>
              </w:rPr>
              <w:t xml:space="preserve"> the evidence</w:t>
            </w:r>
          </w:p>
        </w:tc>
        <w:tc>
          <w:tcPr>
            <w:tcW w:w="977" w:type="dxa"/>
            <w:vAlign w:val="center"/>
          </w:tcPr>
          <w:p w14:paraId="33E31D4E" w14:textId="77777777" w:rsidR="002A2259" w:rsidRPr="00B20488" w:rsidRDefault="002A2259" w:rsidP="002A2259">
            <w:pPr>
              <w:jc w:val="center"/>
              <w:rPr>
                <w:rFonts w:ascii="Segoe UI" w:hAnsi="Segoe UI" w:cs="Arial"/>
                <w:sz w:val="21"/>
                <w:szCs w:val="24"/>
              </w:rPr>
            </w:pPr>
            <w:r w:rsidRPr="00B20488">
              <w:rPr>
                <w:rFonts w:ascii="Segoe UI" w:hAnsi="Segoe UI" w:cs="Arial"/>
                <w:sz w:val="21"/>
                <w:szCs w:val="24"/>
              </w:rPr>
              <w:t>3–4</w:t>
            </w:r>
          </w:p>
        </w:tc>
      </w:tr>
      <w:tr w:rsidR="002A2259" w:rsidRPr="00B20488" w14:paraId="5B280DB1" w14:textId="77777777" w:rsidTr="002A2259">
        <w:tc>
          <w:tcPr>
            <w:tcW w:w="1555" w:type="dxa"/>
            <w:vAlign w:val="center"/>
          </w:tcPr>
          <w:p w14:paraId="25202C6B" w14:textId="77777777" w:rsidR="002A2259" w:rsidRPr="00B20488" w:rsidRDefault="002A2259" w:rsidP="002A2259">
            <w:pPr>
              <w:jc w:val="center"/>
              <w:rPr>
                <w:rFonts w:ascii="Arial" w:hAnsi="Arial" w:cs="Arial"/>
                <w:b/>
                <w:sz w:val="24"/>
                <w:szCs w:val="24"/>
              </w:rPr>
            </w:pPr>
            <w:r w:rsidRPr="00B20488">
              <w:rPr>
                <w:rFonts w:ascii="Segoe UI Semibold" w:hAnsi="Segoe UI Semibold" w:cs="Arial"/>
                <w:sz w:val="21"/>
                <w:szCs w:val="24"/>
              </w:rPr>
              <w:t>Lower Mark band</w:t>
            </w:r>
          </w:p>
        </w:tc>
        <w:tc>
          <w:tcPr>
            <w:tcW w:w="7643" w:type="dxa"/>
          </w:tcPr>
          <w:p w14:paraId="5E54BF3D" w14:textId="77777777" w:rsidR="002A2259" w:rsidRPr="00B20488" w:rsidRDefault="002A2259" w:rsidP="002A2259">
            <w:pPr>
              <w:rPr>
                <w:rFonts w:ascii="Segoe UI" w:hAnsi="Segoe UI" w:cs="Segoe UI"/>
                <w:sz w:val="21"/>
                <w:szCs w:val="21"/>
              </w:rPr>
            </w:pPr>
            <w:r w:rsidRPr="00B20488">
              <w:rPr>
                <w:rFonts w:ascii="Segoe UI Semibold" w:hAnsi="Segoe UI Semibold" w:cs="Segoe UI"/>
                <w:sz w:val="21"/>
                <w:szCs w:val="21"/>
              </w:rPr>
              <w:t>Some parts of the system</w:t>
            </w:r>
            <w:r w:rsidRPr="00B20488">
              <w:rPr>
                <w:rFonts w:ascii="Segoe UI" w:hAnsi="Segoe UI" w:cs="Segoe UI"/>
                <w:sz w:val="21"/>
                <w:szCs w:val="21"/>
              </w:rPr>
              <w:t xml:space="preserve"> have been tested which demonstrates that some of the objectives have been achieved</w:t>
            </w:r>
          </w:p>
        </w:tc>
        <w:tc>
          <w:tcPr>
            <w:tcW w:w="977" w:type="dxa"/>
            <w:vAlign w:val="center"/>
          </w:tcPr>
          <w:p w14:paraId="7439741A" w14:textId="77777777" w:rsidR="002A2259" w:rsidRPr="00B20488" w:rsidRDefault="002A2259" w:rsidP="002A2259">
            <w:pPr>
              <w:jc w:val="center"/>
              <w:rPr>
                <w:rFonts w:ascii="Segoe UI" w:hAnsi="Segoe UI" w:cs="Arial"/>
                <w:sz w:val="21"/>
                <w:szCs w:val="24"/>
              </w:rPr>
            </w:pPr>
            <w:r w:rsidRPr="00B20488">
              <w:rPr>
                <w:rFonts w:ascii="Segoe UI" w:hAnsi="Segoe UI" w:cs="Arial"/>
                <w:sz w:val="21"/>
                <w:szCs w:val="24"/>
              </w:rPr>
              <w:t>1–2</w:t>
            </w:r>
          </w:p>
        </w:tc>
      </w:tr>
    </w:tbl>
    <w:p w14:paraId="2AA23012" w14:textId="77777777" w:rsidR="007414E4" w:rsidRPr="00B20488" w:rsidRDefault="007414E4" w:rsidP="005A2ED5">
      <w:pPr>
        <w:rPr>
          <w:rFonts w:ascii="Segoe UI" w:hAnsi="Segoe UI" w:cs="Arial"/>
          <w:sz w:val="21"/>
          <w:szCs w:val="24"/>
        </w:rPr>
      </w:pPr>
    </w:p>
    <w:p w14:paraId="2B1AE42E" w14:textId="77777777" w:rsidR="007414E4" w:rsidRPr="00B20488" w:rsidRDefault="007414E4" w:rsidP="005A2ED5">
      <w:r w:rsidRPr="00B20488">
        <w:br w:type="page"/>
      </w:r>
    </w:p>
    <w:bookmarkStart w:id="52" w:name="_Toc500405974"/>
    <w:p w14:paraId="41B070AF" w14:textId="77777777" w:rsidR="007414E4" w:rsidRPr="00B20488" w:rsidRDefault="000367E7" w:rsidP="00006941">
      <w:pPr>
        <w:pStyle w:val="H1"/>
      </w:pPr>
      <w:r w:rsidRPr="00B20488">
        <w:rPr>
          <w:rFonts w:ascii="Calibri" w:hAnsi="Calibri" w:cs="Arial"/>
          <w:noProof/>
          <w:lang w:eastAsia="en-GB"/>
        </w:rPr>
        <w:lastRenderedPageBreak/>
        <mc:AlternateContent>
          <mc:Choice Requires="wps">
            <w:drawing>
              <wp:anchor distT="0" distB="0" distL="114300" distR="114300" simplePos="0" relativeHeight="251813888" behindDoc="0" locked="0" layoutInCell="1" allowOverlap="1" wp14:anchorId="00300EF9" wp14:editId="17E8648F">
                <wp:simplePos x="0" y="0"/>
                <wp:positionH relativeFrom="margin">
                  <wp:align>center</wp:align>
                </wp:positionH>
                <wp:positionV relativeFrom="paragraph">
                  <wp:posOffset>533041</wp:posOffset>
                </wp:positionV>
                <wp:extent cx="6659880" cy="514350"/>
                <wp:effectExtent l="0" t="0" r="26670" b="19050"/>
                <wp:wrapNone/>
                <wp:docPr id="1376" name="Rounded Rectangle 1376"/>
                <wp:cNvGraphicFramePr/>
                <a:graphic xmlns:a="http://schemas.openxmlformats.org/drawingml/2006/main">
                  <a:graphicData uri="http://schemas.microsoft.com/office/word/2010/wordprocessingShape">
                    <wps:wsp>
                      <wps:cNvSpPr/>
                      <wps:spPr>
                        <a:xfrm>
                          <a:off x="0" y="0"/>
                          <a:ext cx="6659880" cy="514350"/>
                        </a:xfrm>
                        <a:prstGeom prst="roundRect">
                          <a:avLst>
                            <a:gd name="adj" fmla="val 4905"/>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BFE9B" id="Rounded Rectangle 1376" o:spid="_x0000_s1026" style="position:absolute;margin-left:0;margin-top:41.95pt;width:524.4pt;height:40.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321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" filled="f" strokecolor="black [3213]">
                <w10:wrap anchorx="margin"/>
              </v:roundrect>
            </w:pict>
          </mc:Fallback>
        </mc:AlternateContent>
      </w:r>
      <w:r w:rsidR="00CE7A5E" w:rsidRPr="00B20488">
        <w:t>7</w:t>
      </w:r>
      <w:r w:rsidR="00FC5737" w:rsidRPr="00B20488">
        <w:t>. E</w:t>
      </w:r>
      <w:r w:rsidR="007414E4" w:rsidRPr="00B20488">
        <w:t>valuation</w:t>
      </w:r>
      <w:bookmarkEnd w:id="52"/>
    </w:p>
    <w:p w14:paraId="28DFB75A" w14:textId="77777777" w:rsidR="007414E4" w:rsidRPr="00B20488" w:rsidRDefault="007414E4" w:rsidP="005A2ED5">
      <w:pPr>
        <w:rPr>
          <w:rFonts w:ascii="Segoe UI" w:hAnsi="Segoe UI" w:cs="Arial"/>
          <w:i/>
          <w:spacing w:val="-4"/>
          <w:sz w:val="21"/>
          <w:szCs w:val="24"/>
        </w:rPr>
      </w:pPr>
      <w:r w:rsidRPr="00B20488">
        <w:rPr>
          <w:rFonts w:ascii="Segoe UI" w:hAnsi="Segoe UI" w:cs="Arial"/>
          <w:i/>
          <w:spacing w:val="-4"/>
          <w:sz w:val="21"/>
          <w:szCs w:val="24"/>
        </w:rPr>
        <w:t xml:space="preserve">In this section of work you are </w:t>
      </w:r>
      <w:r w:rsidRPr="00B20488">
        <w:rPr>
          <w:rFonts w:ascii="Segoe UI Semibold" w:hAnsi="Segoe UI Semibold" w:cs="Arial"/>
          <w:i/>
          <w:spacing w:val="-4"/>
          <w:sz w:val="21"/>
          <w:szCs w:val="24"/>
        </w:rPr>
        <w:t>evaluating the success</w:t>
      </w:r>
      <w:r w:rsidRPr="00B20488">
        <w:rPr>
          <w:rFonts w:ascii="Segoe UI" w:hAnsi="Segoe UI" w:cs="Arial"/>
          <w:i/>
          <w:spacing w:val="-4"/>
          <w:sz w:val="21"/>
          <w:szCs w:val="24"/>
        </w:rPr>
        <w:t xml:space="preserve"> of the objectives you set out in your analysis section</w:t>
      </w:r>
      <w:r w:rsidR="00886940" w:rsidRPr="00B20488">
        <w:rPr>
          <w:rFonts w:ascii="Segoe UI" w:hAnsi="Segoe UI" w:cs="Arial"/>
          <w:i/>
          <w:spacing w:val="-4"/>
          <w:sz w:val="21"/>
          <w:szCs w:val="24"/>
        </w:rPr>
        <w:t xml:space="preserve">.  </w:t>
      </w:r>
      <w:r w:rsidRPr="00B20488">
        <w:rPr>
          <w:rFonts w:ascii="Segoe UI" w:hAnsi="Segoe UI" w:cs="Arial"/>
          <w:i/>
          <w:spacing w:val="-4"/>
          <w:sz w:val="21"/>
          <w:szCs w:val="24"/>
        </w:rPr>
        <w:t>If you set performance criteria for your objectives then you use these to help judge the success or otherwise of your solution.</w:t>
      </w:r>
    </w:p>
    <w:p w14:paraId="2989C001" w14:textId="77777777" w:rsidR="000367E7" w:rsidRPr="00B20488" w:rsidRDefault="000367E7" w:rsidP="005A2ED5">
      <w:pPr>
        <w:rPr>
          <w:sz w:val="12"/>
        </w:rPr>
      </w:pPr>
    </w:p>
    <w:p w14:paraId="2497A4B5" w14:textId="77777777" w:rsidR="007414E4" w:rsidRPr="00B20488" w:rsidRDefault="007414E4" w:rsidP="005A2ED5">
      <w:pPr>
        <w:rPr>
          <w:sz w:val="20"/>
        </w:rPr>
      </w:pPr>
    </w:p>
    <w:p w14:paraId="68966C06" w14:textId="77777777" w:rsidR="007414E4" w:rsidRPr="00B20488" w:rsidRDefault="00CE7A5E" w:rsidP="00FC5737">
      <w:pPr>
        <w:pStyle w:val="alpha"/>
      </w:pPr>
      <w:bookmarkStart w:id="53" w:name="_Toc500405975"/>
      <w:r w:rsidRPr="00B20488">
        <w:t>7</w:t>
      </w:r>
      <w:r w:rsidR="00FC5737" w:rsidRPr="00B20488">
        <w:t xml:space="preserve">.1 </w:t>
      </w:r>
      <w:r w:rsidR="00176D26" w:rsidRPr="00B20488">
        <w:t xml:space="preserve">– </w:t>
      </w:r>
      <w:r w:rsidR="007414E4" w:rsidRPr="00B20488">
        <w:t xml:space="preserve">Comparing </w:t>
      </w:r>
      <w:r w:rsidR="00FC5737" w:rsidRPr="00B20488">
        <w:t>p</w:t>
      </w:r>
      <w:r w:rsidR="007414E4" w:rsidRPr="00B20488">
        <w:t xml:space="preserve">erformance </w:t>
      </w:r>
      <w:r w:rsidR="00FC5737" w:rsidRPr="00B20488">
        <w:t>a</w:t>
      </w:r>
      <w:r w:rsidR="007414E4" w:rsidRPr="00B20488">
        <w:t xml:space="preserve">gainst the </w:t>
      </w:r>
      <w:r w:rsidR="00FC5737" w:rsidRPr="00B20488">
        <w:t>o</w:t>
      </w:r>
      <w:r w:rsidR="007414E4" w:rsidRPr="00B20488">
        <w:t>bjectives</w:t>
      </w:r>
      <w:bookmarkEnd w:id="53"/>
    </w:p>
    <w:p w14:paraId="6DBB0BD3" w14:textId="318AB633" w:rsidR="002A2259" w:rsidRPr="00B20488" w:rsidRDefault="002A2259" w:rsidP="002A2259">
      <w:pPr>
        <w:rPr>
          <w:rFonts w:ascii="Segoe UI" w:hAnsi="Segoe UI" w:cs="Segoe UI"/>
          <w:sz w:val="21"/>
          <w:szCs w:val="21"/>
        </w:rPr>
      </w:pPr>
      <w:r w:rsidRPr="00B20488">
        <w:rPr>
          <w:rFonts w:ascii="Segoe UI" w:hAnsi="Segoe UI" w:cs="Segoe UI"/>
          <w:sz w:val="21"/>
          <w:szCs w:val="21"/>
        </w:rPr>
        <w:t xml:space="preserve">It is possible to simply copy over from analysis the table where you set the original objectives and performance criteria. Add an extra column to the table so that you can evaluate how successful your actual solution was in meeting each individual objective. It is useful to state whether or not this objective was completely achieved. Alternatively each numbered objective should be stated with an explanation in a following paragraph of what was achieved and how well it was achieved. </w:t>
      </w:r>
      <w:r w:rsidRPr="00B20488">
        <w:rPr>
          <w:rFonts w:ascii="Segoe UI Semibold" w:hAnsi="Segoe UI Semibold" w:cs="Segoe UI"/>
          <w:sz w:val="21"/>
          <w:szCs w:val="21"/>
        </w:rPr>
        <w:t>Table 1</w:t>
      </w:r>
      <w:r w:rsidR="00F161C1">
        <w:rPr>
          <w:rFonts w:ascii="Segoe UI Semibold" w:hAnsi="Segoe UI Semibold" w:cs="Segoe UI"/>
          <w:sz w:val="21"/>
          <w:szCs w:val="21"/>
        </w:rPr>
        <w:t>5</w:t>
      </w:r>
      <w:r w:rsidRPr="00B20488">
        <w:rPr>
          <w:rFonts w:ascii="Segoe UI" w:hAnsi="Segoe UI" w:cs="Segoe UI"/>
          <w:sz w:val="21"/>
          <w:szCs w:val="21"/>
        </w:rPr>
        <w:t xml:space="preserve"> shows how </w:t>
      </w:r>
      <w:r w:rsidRPr="00B20488">
        <w:rPr>
          <w:rFonts w:ascii="Segoe UI Semibold" w:hAnsi="Segoe UI Semibold" w:cs="Segoe UI"/>
          <w:sz w:val="21"/>
          <w:szCs w:val="21"/>
        </w:rPr>
        <w:t>one</w:t>
      </w:r>
      <w:r w:rsidRPr="00B20488">
        <w:rPr>
          <w:rFonts w:ascii="Segoe UI" w:hAnsi="Segoe UI" w:cs="Segoe UI"/>
          <w:sz w:val="21"/>
          <w:szCs w:val="21"/>
        </w:rPr>
        <w:t xml:space="preserve"> particular objective has been evaluated. Here the objective was completely successful so the emphasis in the evaluation is about specifying exactly </w:t>
      </w:r>
      <w:r w:rsidRPr="00B20488">
        <w:rPr>
          <w:rFonts w:ascii="Segoe UI" w:hAnsi="Segoe UI" w:cs="Segoe UI"/>
          <w:i/>
          <w:sz w:val="21"/>
          <w:szCs w:val="21"/>
        </w:rPr>
        <w:t>how well</w:t>
      </w:r>
      <w:r w:rsidRPr="00B20488">
        <w:rPr>
          <w:rFonts w:ascii="Segoe UI" w:hAnsi="Segoe UI" w:cs="Segoe UI"/>
          <w:sz w:val="21"/>
          <w:szCs w:val="21"/>
        </w:rPr>
        <w:t xml:space="preserve"> the performance criteria were met. </w:t>
      </w:r>
    </w:p>
    <w:p w14:paraId="3BC1A233" w14:textId="77777777" w:rsidR="00A42C67" w:rsidRPr="00B20488" w:rsidRDefault="00A42C67" w:rsidP="002A2259">
      <w:pPr>
        <w:rPr>
          <w:rFonts w:ascii="Segoe UI" w:hAnsi="Segoe UI" w:cs="Segoe UI"/>
          <w:sz w:val="5"/>
          <w:szCs w:val="21"/>
        </w:rPr>
      </w:pPr>
    </w:p>
    <w:p w14:paraId="0E7864CF" w14:textId="77777777" w:rsidR="007414E4" w:rsidRPr="00B20488" w:rsidRDefault="007414E4" w:rsidP="005A2ED5">
      <w:pPr>
        <w:rPr>
          <w:rFonts w:ascii="Segoe UI" w:hAnsi="Segoe UI" w:cs="Arial"/>
          <w:sz w:val="12"/>
          <w:szCs w:val="24"/>
        </w:rPr>
      </w:pPr>
    </w:p>
    <w:p w14:paraId="3BC00A5A" w14:textId="12C72800" w:rsidR="007414E4" w:rsidRPr="00B20488" w:rsidRDefault="00F161C1" w:rsidP="008E1D1B">
      <w:pPr>
        <w:pStyle w:val="fig"/>
        <w:jc w:val="center"/>
        <w:rPr>
          <w:rFonts w:ascii="Segoe UI" w:hAnsi="Segoe UI"/>
          <w:b w:val="0"/>
          <w:sz w:val="17"/>
          <w:szCs w:val="22"/>
        </w:rPr>
      </w:pPr>
      <w:r>
        <w:rPr>
          <w:rFonts w:ascii="Tw Cen MT" w:hAnsi="Tw Cen MT"/>
          <w:b w:val="0"/>
          <w:sz w:val="22"/>
        </w:rPr>
        <w:t>Table 15</w:t>
      </w:r>
      <w:r w:rsidR="007414E4" w:rsidRPr="00B20488">
        <w:rPr>
          <w:rFonts w:ascii="Tw Cen MT" w:hAnsi="Tw Cen MT"/>
          <w:b w:val="0"/>
          <w:sz w:val="22"/>
        </w:rPr>
        <w:t xml:space="preserve"> – Original objective number 1 from the Classic Furnishings Scenario </w:t>
      </w:r>
      <w:r w:rsidR="005035D3" w:rsidRPr="00B20488">
        <w:rPr>
          <w:rFonts w:ascii="Tw Cen MT" w:hAnsi="Tw Cen MT"/>
          <w:b w:val="0"/>
          <w:sz w:val="22"/>
        </w:rPr>
        <w:br/>
      </w:r>
      <w:r w:rsidR="007414E4" w:rsidRPr="00B20488">
        <w:rPr>
          <w:rFonts w:ascii="Segoe UI" w:hAnsi="Segoe UI"/>
          <w:b w:val="0"/>
          <w:sz w:val="17"/>
          <w:szCs w:val="22"/>
        </w:rPr>
        <w:t xml:space="preserve">(see Analysis chapter – </w:t>
      </w:r>
      <w:r w:rsidR="00A42C67" w:rsidRPr="00B20488">
        <w:rPr>
          <w:rFonts w:ascii="Segoe UI" w:hAnsi="Segoe UI"/>
          <w:b w:val="0"/>
          <w:sz w:val="17"/>
          <w:szCs w:val="22"/>
        </w:rPr>
        <w:t>T</w:t>
      </w:r>
      <w:r w:rsidR="007414E4" w:rsidRPr="00B20488">
        <w:rPr>
          <w:rFonts w:ascii="Segoe UI" w:hAnsi="Segoe UI"/>
          <w:b w:val="0"/>
          <w:sz w:val="17"/>
          <w:szCs w:val="22"/>
        </w:rPr>
        <w:t xml:space="preserve">able </w:t>
      </w:r>
      <w:r>
        <w:rPr>
          <w:rFonts w:ascii="Segoe UI" w:hAnsi="Segoe UI"/>
          <w:b w:val="0"/>
          <w:sz w:val="17"/>
          <w:szCs w:val="22"/>
        </w:rPr>
        <w:t>6</w:t>
      </w:r>
      <w:r w:rsidR="007414E4" w:rsidRPr="00B20488">
        <w:rPr>
          <w:rFonts w:ascii="Segoe UI" w:hAnsi="Segoe UI"/>
          <w:b w:val="0"/>
          <w:sz w:val="17"/>
          <w:szCs w:val="22"/>
        </w:rPr>
        <w:t>)</w:t>
      </w:r>
    </w:p>
    <w:p w14:paraId="5159FE87" w14:textId="77777777" w:rsidR="008E1D1B" w:rsidRPr="00B20488" w:rsidRDefault="008E1D1B" w:rsidP="008E1D1B">
      <w:pPr>
        <w:pStyle w:val="fig"/>
        <w:jc w:val="center"/>
        <w:rPr>
          <w:rFonts w:ascii="Segoe UI" w:hAnsi="Segoe UI"/>
          <w:b w:val="0"/>
          <w:sz w:val="12"/>
          <w:szCs w:val="22"/>
        </w:rPr>
      </w:pPr>
    </w:p>
    <w:tbl>
      <w:tblPr>
        <w:tblStyle w:val="ZigZag"/>
        <w:tblW w:w="5000" w:type="pct"/>
        <w:jc w:val="center"/>
        <w:tblLook w:val="04A0" w:firstRow="1" w:lastRow="0" w:firstColumn="1" w:lastColumn="0" w:noHBand="0" w:noVBand="1"/>
      </w:tblPr>
      <w:tblGrid>
        <w:gridCol w:w="420"/>
        <w:gridCol w:w="1412"/>
        <w:gridCol w:w="2272"/>
        <w:gridCol w:w="6091"/>
      </w:tblGrid>
      <w:tr w:rsidR="007414E4" w:rsidRPr="00B20488" w14:paraId="163E905B" w14:textId="77777777" w:rsidTr="00A42C67">
        <w:trPr>
          <w:cnfStyle w:val="100000000000" w:firstRow="1" w:lastRow="0" w:firstColumn="0" w:lastColumn="0" w:oddVBand="0" w:evenVBand="0" w:oddHBand="0" w:evenHBand="0" w:firstRowFirstColumn="0" w:firstRowLastColumn="0" w:lastRowFirstColumn="0" w:lastRowLastColumn="0"/>
          <w:jc w:val="center"/>
        </w:trPr>
        <w:tc>
          <w:tcPr>
            <w:tcW w:w="419" w:type="dxa"/>
            <w:tcBorders>
              <w:top w:val="single" w:sz="4" w:space="0" w:color="auto"/>
              <w:left w:val="single" w:sz="4" w:space="0" w:color="auto"/>
              <w:bottom w:val="single" w:sz="4" w:space="0" w:color="auto"/>
              <w:right w:val="single" w:sz="4" w:space="0" w:color="FFFFFF" w:themeColor="background1"/>
            </w:tcBorders>
            <w:shd w:val="clear" w:color="auto" w:fill="000000" w:themeFill="text1"/>
          </w:tcPr>
          <w:p w14:paraId="04866719" w14:textId="77777777" w:rsidR="007414E4" w:rsidRPr="00B20488" w:rsidRDefault="007414E4" w:rsidP="008274D7">
            <w:pPr>
              <w:rPr>
                <w:rFonts w:ascii="AR CENA" w:hAnsi="AR CENA" w:cs="Arial"/>
                <w:sz w:val="25"/>
                <w:szCs w:val="25"/>
              </w:rPr>
            </w:pPr>
            <w:r w:rsidRPr="00B20488">
              <w:rPr>
                <w:rFonts w:ascii="AR CENA" w:hAnsi="AR CENA" w:cs="Arial"/>
                <w:b w:val="0"/>
                <w:sz w:val="25"/>
                <w:szCs w:val="25"/>
              </w:rPr>
              <w:t>No</w:t>
            </w:r>
          </w:p>
        </w:tc>
        <w:tc>
          <w:tcPr>
            <w:tcW w:w="140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tcPr>
          <w:p w14:paraId="332DECB2" w14:textId="77777777" w:rsidR="007414E4" w:rsidRPr="00B20488" w:rsidRDefault="007414E4" w:rsidP="008274D7">
            <w:pPr>
              <w:rPr>
                <w:rFonts w:ascii="AR CENA" w:hAnsi="AR CENA" w:cs="Arial"/>
                <w:sz w:val="25"/>
                <w:szCs w:val="25"/>
              </w:rPr>
            </w:pPr>
            <w:r w:rsidRPr="00B20488">
              <w:rPr>
                <w:rFonts w:ascii="AR CENA" w:hAnsi="AR CENA" w:cs="Arial"/>
                <w:b w:val="0"/>
                <w:sz w:val="25"/>
                <w:szCs w:val="25"/>
              </w:rPr>
              <w:t>Objective</w:t>
            </w:r>
          </w:p>
        </w:tc>
        <w:tc>
          <w:tcPr>
            <w:tcW w:w="2268"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tcPr>
          <w:p w14:paraId="03DE2E80" w14:textId="77777777" w:rsidR="007414E4" w:rsidRPr="00B20488" w:rsidRDefault="007414E4" w:rsidP="008274D7">
            <w:pPr>
              <w:rPr>
                <w:rFonts w:ascii="AR CENA" w:hAnsi="AR CENA" w:cs="Arial"/>
                <w:sz w:val="25"/>
                <w:szCs w:val="25"/>
              </w:rPr>
            </w:pPr>
            <w:r w:rsidRPr="00B20488">
              <w:rPr>
                <w:rFonts w:ascii="AR CENA" w:hAnsi="AR CENA" w:cs="Arial"/>
                <w:b w:val="0"/>
                <w:sz w:val="25"/>
                <w:szCs w:val="25"/>
              </w:rPr>
              <w:t>Performance Criteria</w:t>
            </w:r>
          </w:p>
        </w:tc>
        <w:tc>
          <w:tcPr>
            <w:tcW w:w="6079" w:type="dxa"/>
            <w:tcBorders>
              <w:top w:val="single" w:sz="4" w:space="0" w:color="auto"/>
              <w:left w:val="single" w:sz="4" w:space="0" w:color="FFFFFF" w:themeColor="background1"/>
              <w:bottom w:val="single" w:sz="4" w:space="0" w:color="auto"/>
              <w:right w:val="single" w:sz="4" w:space="0" w:color="auto"/>
            </w:tcBorders>
            <w:shd w:val="clear" w:color="auto" w:fill="000000" w:themeFill="text1"/>
          </w:tcPr>
          <w:p w14:paraId="7DAAA310" w14:textId="77777777" w:rsidR="007414E4" w:rsidRPr="00B20488" w:rsidRDefault="007414E4" w:rsidP="008274D7">
            <w:pPr>
              <w:rPr>
                <w:rFonts w:ascii="AR CENA" w:hAnsi="AR CENA" w:cs="Arial"/>
                <w:b w:val="0"/>
                <w:sz w:val="25"/>
                <w:szCs w:val="25"/>
              </w:rPr>
            </w:pPr>
            <w:r w:rsidRPr="00B20488">
              <w:rPr>
                <w:rFonts w:ascii="AR CENA" w:hAnsi="AR CENA" w:cs="Arial"/>
                <w:b w:val="0"/>
                <w:sz w:val="25"/>
                <w:szCs w:val="25"/>
              </w:rPr>
              <w:t>Evaluation</w:t>
            </w:r>
          </w:p>
        </w:tc>
      </w:tr>
      <w:tr w:rsidR="007414E4" w:rsidRPr="00B20488" w14:paraId="3F933383" w14:textId="77777777" w:rsidTr="00A42C67">
        <w:trPr>
          <w:jc w:val="center"/>
        </w:trPr>
        <w:tc>
          <w:tcPr>
            <w:tcW w:w="419" w:type="dxa"/>
            <w:tcBorders>
              <w:top w:val="single" w:sz="4" w:space="0" w:color="auto"/>
            </w:tcBorders>
          </w:tcPr>
          <w:p w14:paraId="7934AA21" w14:textId="77777777" w:rsidR="007414E4" w:rsidRPr="00B20488" w:rsidRDefault="007414E4" w:rsidP="00A42C67">
            <w:pPr>
              <w:rPr>
                <w:rFonts w:ascii="AR CENA" w:hAnsi="AR CENA" w:cs="Arial"/>
                <w:sz w:val="25"/>
                <w:szCs w:val="25"/>
              </w:rPr>
            </w:pPr>
            <w:r w:rsidRPr="00B20488">
              <w:rPr>
                <w:rFonts w:ascii="AR CENA" w:hAnsi="AR CENA" w:cs="Arial"/>
                <w:sz w:val="25"/>
                <w:szCs w:val="25"/>
              </w:rPr>
              <w:t>1</w:t>
            </w:r>
          </w:p>
        </w:tc>
        <w:tc>
          <w:tcPr>
            <w:tcW w:w="1409" w:type="dxa"/>
            <w:tcBorders>
              <w:top w:val="single" w:sz="4" w:space="0" w:color="auto"/>
            </w:tcBorders>
          </w:tcPr>
          <w:p w14:paraId="746FA13B" w14:textId="77777777" w:rsidR="007414E4" w:rsidRPr="00B20488" w:rsidRDefault="007414E4" w:rsidP="00A42C67">
            <w:pPr>
              <w:rPr>
                <w:rFonts w:ascii="AR CENA" w:hAnsi="AR CENA" w:cs="Arial"/>
                <w:sz w:val="25"/>
                <w:szCs w:val="25"/>
              </w:rPr>
            </w:pPr>
            <w:r w:rsidRPr="00B20488">
              <w:rPr>
                <w:rFonts w:ascii="AR CENA" w:hAnsi="AR CENA" w:cs="Arial"/>
                <w:sz w:val="25"/>
                <w:szCs w:val="25"/>
              </w:rPr>
              <w:t>Create a secure storage area for customer details</w:t>
            </w:r>
          </w:p>
        </w:tc>
        <w:tc>
          <w:tcPr>
            <w:tcW w:w="2268" w:type="dxa"/>
            <w:tcBorders>
              <w:top w:val="single" w:sz="4" w:space="0" w:color="auto"/>
            </w:tcBorders>
          </w:tcPr>
          <w:p w14:paraId="79894E57"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This must be secured so that only the end user can access this data</w:t>
            </w:r>
            <w:r w:rsidR="00886940" w:rsidRPr="00B20488">
              <w:rPr>
                <w:rFonts w:ascii="AR CENA" w:hAnsi="AR CENA" w:cs="Arial"/>
                <w:sz w:val="25"/>
                <w:szCs w:val="25"/>
              </w:rPr>
              <w:t xml:space="preserve">.  </w:t>
            </w:r>
          </w:p>
        </w:tc>
        <w:tc>
          <w:tcPr>
            <w:tcW w:w="6079" w:type="dxa"/>
            <w:tcBorders>
              <w:top w:val="single" w:sz="4" w:space="0" w:color="auto"/>
            </w:tcBorders>
          </w:tcPr>
          <w:p w14:paraId="238F4DD4" w14:textId="77777777" w:rsidR="007414E4" w:rsidRPr="00B20488" w:rsidRDefault="00A42C67" w:rsidP="00A42C67">
            <w:pPr>
              <w:rPr>
                <w:rFonts w:ascii="AR CENA" w:hAnsi="AR CENA" w:cs="Arial"/>
                <w:spacing w:val="-2"/>
                <w:sz w:val="25"/>
                <w:szCs w:val="25"/>
              </w:rPr>
            </w:pPr>
            <w:r w:rsidRPr="00B20488">
              <w:rPr>
                <w:rFonts w:ascii="AR CENA" w:hAnsi="AR CENA" w:cs="Arial"/>
                <w:spacing w:val="-2"/>
                <w:sz w:val="25"/>
                <w:szCs w:val="25"/>
              </w:rPr>
              <w:t xml:space="preserve">- </w:t>
            </w:r>
            <w:r w:rsidR="007414E4" w:rsidRPr="00B20488">
              <w:rPr>
                <w:rFonts w:ascii="AR CENA" w:hAnsi="AR CENA" w:cs="Arial"/>
                <w:spacing w:val="-2"/>
                <w:sz w:val="25"/>
                <w:szCs w:val="25"/>
              </w:rPr>
              <w:t>COMPLETELY ACHIEVED</w:t>
            </w:r>
            <w:r w:rsidRPr="00B20488">
              <w:rPr>
                <w:rFonts w:ascii="AR CENA" w:hAnsi="AR CENA" w:cs="Arial"/>
                <w:spacing w:val="-2"/>
                <w:sz w:val="25"/>
                <w:szCs w:val="25"/>
              </w:rPr>
              <w:t xml:space="preserve"> -</w:t>
            </w:r>
          </w:p>
          <w:p w14:paraId="4BA978FC" w14:textId="77777777" w:rsidR="007414E4" w:rsidRPr="00B20488" w:rsidRDefault="007414E4" w:rsidP="00A42C67">
            <w:pPr>
              <w:rPr>
                <w:rFonts w:ascii="AR CENA" w:hAnsi="AR CENA" w:cs="Arial"/>
                <w:spacing w:val="-2"/>
                <w:sz w:val="25"/>
                <w:szCs w:val="25"/>
              </w:rPr>
            </w:pPr>
            <w:r w:rsidRPr="00B20488">
              <w:rPr>
                <w:rFonts w:ascii="AR CENA" w:hAnsi="AR CENA" w:cs="Arial"/>
                <w:spacing w:val="-2"/>
                <w:sz w:val="25"/>
                <w:szCs w:val="25"/>
              </w:rPr>
              <w:t>The system I built is password protected so that only the client can access the system</w:t>
            </w:r>
            <w:r w:rsidR="00886940" w:rsidRPr="00B20488">
              <w:rPr>
                <w:rFonts w:ascii="AR CENA" w:hAnsi="AR CENA" w:cs="Arial"/>
                <w:spacing w:val="-2"/>
                <w:sz w:val="25"/>
                <w:szCs w:val="25"/>
              </w:rPr>
              <w:t xml:space="preserve">.  </w:t>
            </w:r>
            <w:r w:rsidRPr="00B20488">
              <w:rPr>
                <w:rFonts w:ascii="AR CENA" w:hAnsi="AR CENA" w:cs="Arial"/>
                <w:spacing w:val="-2"/>
                <w:sz w:val="25"/>
                <w:szCs w:val="25"/>
              </w:rPr>
              <w:t>Initially she will need to log in with the pre-set password but will be prompted to change it to a strong password on first use</w:t>
            </w:r>
            <w:r w:rsidR="00886940" w:rsidRPr="00B20488">
              <w:rPr>
                <w:rFonts w:ascii="AR CENA" w:hAnsi="AR CENA" w:cs="Arial"/>
                <w:spacing w:val="-2"/>
                <w:sz w:val="25"/>
                <w:szCs w:val="25"/>
              </w:rPr>
              <w:t xml:space="preserve">.  </w:t>
            </w:r>
            <w:r w:rsidRPr="00B20488">
              <w:rPr>
                <w:rFonts w:ascii="AR CENA" w:hAnsi="AR CENA" w:cs="Arial"/>
                <w:spacing w:val="-2"/>
                <w:sz w:val="25"/>
                <w:szCs w:val="25"/>
              </w:rPr>
              <w:t>The system will insist that passwords must be more than 8 characters long using lowercase letters, at least one upper case letter, numbers and some special symbols out of a pre-set list</w:t>
            </w:r>
            <w:r w:rsidR="00886940" w:rsidRPr="00B20488">
              <w:rPr>
                <w:rFonts w:ascii="AR CENA" w:hAnsi="AR CENA" w:cs="Arial"/>
                <w:spacing w:val="-2"/>
                <w:sz w:val="25"/>
                <w:szCs w:val="25"/>
              </w:rPr>
              <w:t xml:space="preserve">.  </w:t>
            </w:r>
            <w:r w:rsidRPr="00B20488">
              <w:rPr>
                <w:rFonts w:ascii="AR CENA" w:hAnsi="AR CENA" w:cs="Arial"/>
                <w:spacing w:val="-2"/>
                <w:sz w:val="25"/>
                <w:szCs w:val="25"/>
              </w:rPr>
              <w:t>Additionally the system allows the user to password protect the database with a password independently of the system in case the database file is compromised rather than the system</w:t>
            </w:r>
            <w:r w:rsidR="00886940" w:rsidRPr="00B20488">
              <w:rPr>
                <w:rFonts w:ascii="AR CENA" w:hAnsi="AR CENA" w:cs="Arial"/>
                <w:spacing w:val="-2"/>
                <w:sz w:val="25"/>
                <w:szCs w:val="25"/>
              </w:rPr>
              <w:t xml:space="preserve">.  </w:t>
            </w:r>
            <w:r w:rsidRPr="00B20488">
              <w:rPr>
                <w:rFonts w:ascii="AR CENA" w:hAnsi="AR CENA" w:cs="Arial"/>
                <w:spacing w:val="-2"/>
                <w:sz w:val="25"/>
                <w:szCs w:val="25"/>
              </w:rPr>
              <w:t>The system allows the client to change the password on the database if she feels that the set password might be compromised</w:t>
            </w:r>
            <w:r w:rsidR="00886940" w:rsidRPr="00B20488">
              <w:rPr>
                <w:rFonts w:ascii="AR CENA" w:hAnsi="AR CENA" w:cs="Arial"/>
                <w:spacing w:val="-2"/>
                <w:sz w:val="25"/>
                <w:szCs w:val="25"/>
              </w:rPr>
              <w:t xml:space="preserve">.  </w:t>
            </w:r>
            <w:r w:rsidRPr="00B20488">
              <w:rPr>
                <w:rFonts w:ascii="AR CENA" w:hAnsi="AR CENA" w:cs="Arial"/>
                <w:spacing w:val="-2"/>
                <w:sz w:val="25"/>
                <w:szCs w:val="25"/>
              </w:rPr>
              <w:t>As a further level of security all sensitive data (password information, client data) stored in the database has been encrypted</w:t>
            </w:r>
            <w:r w:rsidR="00886940" w:rsidRPr="00B20488">
              <w:rPr>
                <w:rFonts w:ascii="AR CENA" w:hAnsi="AR CENA" w:cs="Arial"/>
                <w:spacing w:val="-2"/>
                <w:sz w:val="25"/>
                <w:szCs w:val="25"/>
              </w:rPr>
              <w:t xml:space="preserve">.  </w:t>
            </w:r>
            <w:r w:rsidRPr="00B20488">
              <w:rPr>
                <w:rFonts w:ascii="AR CENA" w:hAnsi="AR CENA" w:cs="Arial"/>
                <w:spacing w:val="-2"/>
                <w:sz w:val="25"/>
                <w:szCs w:val="25"/>
              </w:rPr>
              <w:t xml:space="preserve">Testing shows that it is not possible to log in to the system </w:t>
            </w:r>
            <w:r w:rsidRPr="00B20488">
              <w:rPr>
                <w:rFonts w:ascii="AR CENA" w:hAnsi="AR CENA" w:cs="Arial"/>
                <w:i/>
                <w:spacing w:val="-2"/>
                <w:sz w:val="25"/>
                <w:szCs w:val="25"/>
              </w:rPr>
              <w:t>(page reference)</w:t>
            </w:r>
            <w:r w:rsidRPr="00B20488">
              <w:rPr>
                <w:rFonts w:ascii="AR CENA" w:hAnsi="AR CENA" w:cs="Arial"/>
                <w:spacing w:val="-2"/>
                <w:sz w:val="25"/>
                <w:szCs w:val="25"/>
              </w:rPr>
              <w:t xml:space="preserve"> or open the database </w:t>
            </w:r>
            <w:r w:rsidRPr="00B20488">
              <w:rPr>
                <w:rFonts w:ascii="AR CENA" w:hAnsi="AR CENA" w:cs="Arial"/>
                <w:i/>
                <w:spacing w:val="-2"/>
                <w:sz w:val="25"/>
                <w:szCs w:val="25"/>
              </w:rPr>
              <w:t>(page reference)</w:t>
            </w:r>
            <w:r w:rsidRPr="00B20488">
              <w:rPr>
                <w:rFonts w:ascii="AR CENA" w:hAnsi="AR CENA" w:cs="Arial"/>
                <w:spacing w:val="-2"/>
                <w:sz w:val="25"/>
                <w:szCs w:val="25"/>
              </w:rPr>
              <w:t xml:space="preserve"> without the correct password</w:t>
            </w:r>
            <w:r w:rsidR="00886940" w:rsidRPr="00B20488">
              <w:rPr>
                <w:rFonts w:ascii="AR CENA" w:hAnsi="AR CENA" w:cs="Arial"/>
                <w:spacing w:val="-2"/>
                <w:sz w:val="25"/>
                <w:szCs w:val="25"/>
              </w:rPr>
              <w:t xml:space="preserve">.  </w:t>
            </w:r>
            <w:r w:rsidRPr="00B20488">
              <w:rPr>
                <w:rFonts w:ascii="AR CENA" w:hAnsi="AR CENA" w:cs="Arial"/>
                <w:spacing w:val="-2"/>
                <w:sz w:val="25"/>
                <w:szCs w:val="25"/>
              </w:rPr>
              <w:t xml:space="preserve">Nor is it possible to set a weak password </w:t>
            </w:r>
            <w:r w:rsidRPr="00B20488">
              <w:rPr>
                <w:rFonts w:ascii="AR CENA" w:hAnsi="AR CENA" w:cs="Arial"/>
                <w:i/>
                <w:spacing w:val="-2"/>
                <w:sz w:val="25"/>
                <w:szCs w:val="25"/>
              </w:rPr>
              <w:t>(page reference)</w:t>
            </w:r>
            <w:r w:rsidR="00886940" w:rsidRPr="00B20488">
              <w:rPr>
                <w:rFonts w:ascii="AR CENA" w:hAnsi="AR CENA" w:cs="Arial"/>
                <w:spacing w:val="-2"/>
                <w:sz w:val="25"/>
                <w:szCs w:val="25"/>
              </w:rPr>
              <w:t xml:space="preserve">.  </w:t>
            </w:r>
            <w:r w:rsidRPr="00B20488">
              <w:rPr>
                <w:rFonts w:ascii="AR CENA" w:hAnsi="AR CENA" w:cs="Arial"/>
                <w:spacing w:val="-2"/>
                <w:sz w:val="25"/>
                <w:szCs w:val="25"/>
              </w:rPr>
              <w:t>Testing screenshots of the database also prove that password data and client data has been encrypted and made unreadable</w:t>
            </w:r>
            <w:r w:rsidRPr="00B20488">
              <w:rPr>
                <w:rFonts w:ascii="AR CENA" w:hAnsi="AR CENA" w:cs="Arial"/>
                <w:i/>
                <w:spacing w:val="-2"/>
                <w:sz w:val="25"/>
                <w:szCs w:val="25"/>
              </w:rPr>
              <w:t xml:space="preserve"> (page reference)</w:t>
            </w:r>
            <w:r w:rsidR="00886940" w:rsidRPr="00B20488">
              <w:rPr>
                <w:rFonts w:ascii="AR CENA" w:hAnsi="AR CENA" w:cs="Arial"/>
                <w:spacing w:val="-2"/>
                <w:sz w:val="25"/>
                <w:szCs w:val="25"/>
              </w:rPr>
              <w:t xml:space="preserve">.  </w:t>
            </w:r>
          </w:p>
        </w:tc>
      </w:tr>
    </w:tbl>
    <w:p w14:paraId="0D2C0BE0" w14:textId="77777777" w:rsidR="000B4E5D" w:rsidRPr="00B20488" w:rsidRDefault="000B4E5D" w:rsidP="005A2ED5">
      <w:pPr>
        <w:rPr>
          <w:rFonts w:ascii="Segoe UI" w:hAnsi="Segoe UI" w:cs="Arial"/>
          <w:sz w:val="12"/>
          <w:szCs w:val="24"/>
        </w:rPr>
      </w:pPr>
    </w:p>
    <w:p w14:paraId="6DD03756" w14:textId="77777777" w:rsidR="007414E4" w:rsidRPr="00B20488" w:rsidRDefault="007414E4" w:rsidP="00C159F6">
      <w:pPr>
        <w:pStyle w:val="h1alt2"/>
      </w:pPr>
      <w:r w:rsidRPr="00B20488">
        <w:t>Objectives that are not met or partially met</w:t>
      </w:r>
    </w:p>
    <w:p w14:paraId="67E7C976" w14:textId="4B230D01" w:rsidR="007414E4" w:rsidRPr="00B20488" w:rsidRDefault="00826DEB" w:rsidP="005A2ED5">
      <w:pPr>
        <w:rPr>
          <w:rFonts w:ascii="Segoe UI" w:hAnsi="Segoe UI" w:cs="Arial"/>
          <w:sz w:val="21"/>
          <w:szCs w:val="24"/>
        </w:rPr>
      </w:pPr>
      <w:r w:rsidRPr="00B20488">
        <w:rPr>
          <w:rFonts w:ascii="Calibri" w:hAnsi="Calibri" w:cs="Arial"/>
          <w:noProof/>
          <w:szCs w:val="24"/>
          <w:lang w:eastAsia="en-GB"/>
        </w:rPr>
        <mc:AlternateContent>
          <mc:Choice Requires="wps">
            <w:drawing>
              <wp:anchor distT="0" distB="0" distL="114300" distR="114300" simplePos="0" relativeHeight="251921408" behindDoc="0" locked="0" layoutInCell="1" allowOverlap="1" wp14:anchorId="7B155509" wp14:editId="496685D6">
                <wp:simplePos x="0" y="0"/>
                <wp:positionH relativeFrom="column">
                  <wp:posOffset>-284480</wp:posOffset>
                </wp:positionH>
                <wp:positionV relativeFrom="paragraph">
                  <wp:posOffset>704117</wp:posOffset>
                </wp:positionV>
                <wp:extent cx="337624" cy="571500"/>
                <wp:effectExtent l="0" t="0" r="0" b="0"/>
                <wp:wrapNone/>
                <wp:docPr id="426" name="Text Box 426"/>
                <wp:cNvGraphicFramePr/>
                <a:graphic xmlns:a="http://schemas.openxmlformats.org/drawingml/2006/main">
                  <a:graphicData uri="http://schemas.microsoft.com/office/word/2010/wordprocessingShape">
                    <wps:wsp>
                      <wps:cNvSpPr txBox="1"/>
                      <wps:spPr>
                        <a:xfrm rot="21304896">
                          <a:off x="0" y="0"/>
                          <a:ext cx="337624"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E14E48" w14:textId="77777777" w:rsidR="00B20488" w:rsidRPr="00826DEB" w:rsidRDefault="00B20488" w:rsidP="00826DEB">
                            <w:pPr>
                              <w:jc w:val="center"/>
                              <w:rPr>
                                <w:b/>
                                <w:sz w:val="70"/>
                              </w:rPr>
                            </w:pPr>
                            <w:r w:rsidRPr="00826DEB">
                              <w:rPr>
                                <w:b/>
                                <w:sz w:val="7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5509" id="Text Box 426" o:spid="_x0000_s1338" type="#_x0000_t202" style="position:absolute;margin-left:-22.4pt;margin-top:55.45pt;width:26.6pt;height:45pt;rotation:-322332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" filled="f" stroked="f" strokeweight=".5pt">
                <v:textbox>
                  <w:txbxContent>
                    <w:p w14:paraId="26E14E48" w14:textId="77777777" w:rsidR="00B20488" w:rsidRPr="00826DEB" w:rsidRDefault="00B20488" w:rsidP="00826DEB">
                      <w:pPr>
                        <w:jc w:val="center"/>
                        <w:rPr>
                          <w:b/>
                          <w:sz w:val="70"/>
                        </w:rPr>
                      </w:pPr>
                      <w:r w:rsidRPr="00826DEB">
                        <w:rPr>
                          <w:b/>
                          <w:sz w:val="70"/>
                        </w:rPr>
                        <w:t>!</w:t>
                      </w:r>
                    </w:p>
                  </w:txbxContent>
                </v:textbox>
              </v:shape>
            </w:pict>
          </mc:Fallback>
        </mc:AlternateContent>
      </w:r>
      <w:r w:rsidR="007414E4" w:rsidRPr="00B20488">
        <w:rPr>
          <w:rFonts w:ascii="Segoe UI" w:hAnsi="Segoe UI" w:cs="Arial"/>
          <w:sz w:val="21"/>
          <w:szCs w:val="24"/>
        </w:rPr>
        <w:t>With objectives that are partially met, the emphasis will be on explaining what works and what doesn</w:t>
      </w:r>
      <w:r w:rsidR="00886940" w:rsidRPr="00B20488">
        <w:rPr>
          <w:rFonts w:ascii="Segoe UI" w:hAnsi="Segoe UI" w:cs="Arial"/>
          <w:sz w:val="21"/>
          <w:szCs w:val="24"/>
        </w:rPr>
        <w:t>’</w:t>
      </w:r>
      <w:r w:rsidR="007414E4" w:rsidRPr="00B20488">
        <w:rPr>
          <w:rFonts w:ascii="Segoe UI" w:hAnsi="Segoe UI" w:cs="Arial"/>
          <w:sz w:val="21"/>
          <w:szCs w:val="24"/>
        </w:rPr>
        <w:t>t</w:t>
      </w:r>
      <w:r w:rsidR="00886940" w:rsidRPr="00B20488">
        <w:rPr>
          <w:rFonts w:ascii="Segoe UI" w:hAnsi="Segoe UI" w:cs="Arial"/>
          <w:sz w:val="21"/>
          <w:szCs w:val="24"/>
        </w:rPr>
        <w:t xml:space="preserve">.  </w:t>
      </w:r>
      <w:r w:rsidR="007414E4" w:rsidRPr="00B20488">
        <w:rPr>
          <w:rFonts w:ascii="Segoe UI Semibold" w:hAnsi="Segoe UI Semibold" w:cs="Arial"/>
          <w:sz w:val="21"/>
          <w:szCs w:val="24"/>
        </w:rPr>
        <w:t>Table 1</w:t>
      </w:r>
      <w:r w:rsidR="00F161C1">
        <w:rPr>
          <w:rFonts w:ascii="Segoe UI Semibold" w:hAnsi="Segoe UI Semibold" w:cs="Arial"/>
          <w:sz w:val="21"/>
          <w:szCs w:val="24"/>
        </w:rPr>
        <w:t>6</w:t>
      </w:r>
      <w:r w:rsidR="007414E4" w:rsidRPr="00B20488">
        <w:rPr>
          <w:rFonts w:ascii="Segoe UI" w:hAnsi="Segoe UI" w:cs="Arial"/>
          <w:sz w:val="21"/>
          <w:szCs w:val="24"/>
        </w:rPr>
        <w:t xml:space="preserve"> shows the objective from </w:t>
      </w:r>
      <w:r w:rsidR="007414E4" w:rsidRPr="00B20488">
        <w:rPr>
          <w:rFonts w:ascii="Segoe UI Semibold" w:hAnsi="Segoe UI Semibold" w:cs="Arial"/>
          <w:sz w:val="21"/>
          <w:szCs w:val="24"/>
        </w:rPr>
        <w:t>table 1</w:t>
      </w:r>
      <w:r w:rsidR="00F161C1">
        <w:rPr>
          <w:rFonts w:ascii="Segoe UI Semibold" w:hAnsi="Segoe UI Semibold" w:cs="Arial"/>
          <w:sz w:val="21"/>
          <w:szCs w:val="24"/>
        </w:rPr>
        <w:t>5</w:t>
      </w:r>
      <w:r w:rsidR="007414E4" w:rsidRPr="00B20488">
        <w:rPr>
          <w:rFonts w:ascii="Segoe UI" w:hAnsi="Segoe UI" w:cs="Arial"/>
          <w:sz w:val="21"/>
          <w:szCs w:val="24"/>
        </w:rPr>
        <w:t xml:space="preserve"> if it had been partially met</w:t>
      </w:r>
      <w:r w:rsidR="00886940" w:rsidRPr="00B20488">
        <w:rPr>
          <w:rFonts w:ascii="Segoe UI" w:hAnsi="Segoe UI" w:cs="Arial"/>
          <w:sz w:val="21"/>
          <w:szCs w:val="24"/>
        </w:rPr>
        <w:t xml:space="preserve">.  </w:t>
      </w:r>
      <w:r w:rsidR="007414E4" w:rsidRPr="00B20488">
        <w:rPr>
          <w:rFonts w:ascii="Segoe UI" w:hAnsi="Segoe UI" w:cs="Arial"/>
          <w:sz w:val="21"/>
          <w:szCs w:val="24"/>
        </w:rPr>
        <w:t xml:space="preserve">The changes from </w:t>
      </w:r>
      <w:r w:rsidR="007414E4" w:rsidRPr="00B20488">
        <w:rPr>
          <w:rFonts w:ascii="Segoe UI Semibold" w:hAnsi="Segoe UI Semibold" w:cs="Arial"/>
          <w:sz w:val="21"/>
          <w:szCs w:val="24"/>
        </w:rPr>
        <w:t>table 1</w:t>
      </w:r>
      <w:r w:rsidR="00F161C1">
        <w:rPr>
          <w:rFonts w:ascii="Segoe UI Semibold" w:hAnsi="Segoe UI Semibold" w:cs="Arial"/>
          <w:sz w:val="21"/>
          <w:szCs w:val="24"/>
        </w:rPr>
        <w:t>5</w:t>
      </w:r>
      <w:r w:rsidR="007414E4" w:rsidRPr="00B20488">
        <w:rPr>
          <w:rFonts w:ascii="Segoe UI" w:hAnsi="Segoe UI" w:cs="Arial"/>
          <w:sz w:val="21"/>
          <w:szCs w:val="24"/>
        </w:rPr>
        <w:t xml:space="preserve"> are shown in italics</w:t>
      </w:r>
      <w:r w:rsidR="00886940" w:rsidRPr="00B20488">
        <w:rPr>
          <w:rFonts w:ascii="Segoe UI" w:hAnsi="Segoe UI" w:cs="Arial"/>
          <w:sz w:val="21"/>
          <w:szCs w:val="24"/>
        </w:rPr>
        <w:t xml:space="preserve">.  </w:t>
      </w:r>
      <w:r w:rsidR="007414E4" w:rsidRPr="00B20488">
        <w:rPr>
          <w:rFonts w:ascii="Segoe UI" w:hAnsi="Segoe UI" w:cs="Arial"/>
          <w:sz w:val="21"/>
          <w:szCs w:val="24"/>
        </w:rPr>
        <w:t>If you have any objectives that have not been met you should try and explain what you tried to do to achieve this objective and what hurdles prevented you from completing it in the end.</w:t>
      </w:r>
    </w:p>
    <w:p w14:paraId="4228B15F" w14:textId="77777777" w:rsidR="007414E4" w:rsidRPr="00B20488" w:rsidRDefault="00FC5737" w:rsidP="005A2ED5">
      <w:pPr>
        <w:rPr>
          <w:rFonts w:ascii="Segoe UI" w:hAnsi="Segoe UI" w:cs="Arial"/>
          <w:sz w:val="21"/>
          <w:szCs w:val="24"/>
        </w:rPr>
      </w:pPr>
      <w:r w:rsidRPr="00B20488">
        <w:rPr>
          <w:rFonts w:ascii="Segoe UI" w:hAnsi="Segoe UI"/>
          <w:noProof/>
          <w:sz w:val="21"/>
          <w:lang w:eastAsia="en-GB"/>
        </w:rPr>
        <mc:AlternateContent>
          <mc:Choice Requires="wps">
            <w:drawing>
              <wp:anchor distT="0" distB="0" distL="114300" distR="114300" simplePos="0" relativeHeight="251920384" behindDoc="0" locked="0" layoutInCell="1" allowOverlap="1" wp14:anchorId="60E6504A" wp14:editId="7D292BF2">
                <wp:simplePos x="0" y="0"/>
                <wp:positionH relativeFrom="column">
                  <wp:posOffset>21590</wp:posOffset>
                </wp:positionH>
                <wp:positionV relativeFrom="paragraph">
                  <wp:posOffset>41275</wp:posOffset>
                </wp:positionV>
                <wp:extent cx="6467475" cy="1299845"/>
                <wp:effectExtent l="0" t="0" r="28575" b="23495"/>
                <wp:wrapNone/>
                <wp:docPr id="425" name="Text Box 425"/>
                <wp:cNvGraphicFramePr/>
                <a:graphic xmlns:a="http://schemas.openxmlformats.org/drawingml/2006/main">
                  <a:graphicData uri="http://schemas.microsoft.com/office/word/2010/wordprocessingShape">
                    <wps:wsp>
                      <wps:cNvSpPr txBox="1"/>
                      <wps:spPr>
                        <a:xfrm>
                          <a:off x="0" y="0"/>
                          <a:ext cx="6467475" cy="1299845"/>
                        </a:xfrm>
                        <a:prstGeom prst="roundRect">
                          <a:avLst>
                            <a:gd name="adj" fmla="val 7287"/>
                          </a:avLst>
                        </a:prstGeom>
                        <a:solidFill>
                          <a:schemeClr val="bg1">
                            <a:lumMod val="85000"/>
                          </a:schemeClr>
                        </a:solidFill>
                        <a:ln w="6350">
                          <a:solidFill>
                            <a:prstClr val="black"/>
                          </a:solidFill>
                        </a:ln>
                        <a:effectLst/>
                      </wps:spPr>
                      <wps:txbx>
                        <w:txbxContent>
                          <w:p w14:paraId="7F86B635" w14:textId="77777777" w:rsidR="00B20488" w:rsidRPr="00CE7A5E" w:rsidRDefault="00B20488" w:rsidP="005A2ED5">
                            <w:pPr>
                              <w:rPr>
                                <w:rFonts w:ascii="Segoe UI Semibold" w:hAnsi="Segoe UI Semibold" w:cs="Arial"/>
                                <w:sz w:val="21"/>
                                <w:szCs w:val="24"/>
                              </w:rPr>
                            </w:pPr>
                            <w:r w:rsidRPr="00CE7A5E">
                              <w:rPr>
                                <w:rFonts w:ascii="Segoe UI Semibold" w:hAnsi="Segoe UI Semibold" w:cs="Arial"/>
                                <w:sz w:val="21"/>
                                <w:szCs w:val="24"/>
                              </w:rPr>
                              <w:t>IMPORTANT TIP!</w:t>
                            </w:r>
                          </w:p>
                          <w:p w14:paraId="6E091932" w14:textId="56BD7DA7" w:rsidR="00B20488" w:rsidRPr="002A2259" w:rsidRDefault="00B20488" w:rsidP="00A8647A">
                            <w:pPr>
                              <w:rPr>
                                <w:rFonts w:ascii="Segoe UI" w:hAnsi="Segoe UI" w:cs="Arial"/>
                                <w:spacing w:val="-4"/>
                                <w:sz w:val="21"/>
                                <w:szCs w:val="24"/>
                              </w:rPr>
                            </w:pPr>
                            <w:r w:rsidRPr="002A2259">
                              <w:rPr>
                                <w:rFonts w:ascii="Segoe UI" w:hAnsi="Segoe UI" w:cs="Arial"/>
                                <w:spacing w:val="-4"/>
                                <w:sz w:val="21"/>
                                <w:szCs w:val="24"/>
                              </w:rPr>
                              <w:t>There is often a temptation, when some objectives have not been achieved to actually remove them from the project altogether.  However you must be careful as this may adversely affect marks in Analysis (and possibl</w:t>
                            </w:r>
                            <w:r>
                              <w:rPr>
                                <w:rFonts w:ascii="Segoe UI" w:hAnsi="Segoe UI" w:cs="Arial"/>
                                <w:spacing w:val="-4"/>
                                <w:sz w:val="21"/>
                                <w:szCs w:val="24"/>
                              </w:rPr>
                              <w:t>y</w:t>
                            </w:r>
                            <w:r w:rsidRPr="002A2259">
                              <w:rPr>
                                <w:rFonts w:ascii="Segoe UI" w:hAnsi="Segoe UI" w:cs="Arial"/>
                                <w:spacing w:val="-4"/>
                                <w:sz w:val="21"/>
                                <w:szCs w:val="24"/>
                              </w:rPr>
                              <w:t xml:space="preserve"> the technical solution –completeness strand) as your objectives will no longer cover all the needs of your end user (as specified in the assessment criteria).It is recommended that you seek your teacher’s advice about the advisability of removing objectives and what impact it may have on marks in other areas of your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oundrect w14:anchorId="60E6504A" id="Text Box 425" o:spid="_x0000_s1339" style="position:absolute;margin-left:1.7pt;margin-top:3.25pt;width:509.25pt;height:102.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477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" fillcolor="#d8d8d8 [2732]" strokeweight=".5pt">
                <v:textbox style="mso-fit-shape-to-text:t">
                  <w:txbxContent>
                    <w:p w14:paraId="7F86B635" w14:textId="77777777" w:rsidR="00B20488" w:rsidRPr="00CE7A5E" w:rsidRDefault="00B20488" w:rsidP="005A2ED5">
                      <w:pPr>
                        <w:rPr>
                          <w:rFonts w:ascii="Segoe UI Semibold" w:hAnsi="Segoe UI Semibold" w:cs="Arial"/>
                          <w:sz w:val="21"/>
                          <w:szCs w:val="24"/>
                        </w:rPr>
                      </w:pPr>
                      <w:r w:rsidRPr="00CE7A5E">
                        <w:rPr>
                          <w:rFonts w:ascii="Segoe UI Semibold" w:hAnsi="Segoe UI Semibold" w:cs="Arial"/>
                          <w:sz w:val="21"/>
                          <w:szCs w:val="24"/>
                        </w:rPr>
                        <w:t>IMPORTANT TIP!</w:t>
                      </w:r>
                    </w:p>
                    <w:p w14:paraId="6E091932" w14:textId="56BD7DA7" w:rsidR="00B20488" w:rsidRPr="002A2259" w:rsidRDefault="00B20488" w:rsidP="00A8647A">
                      <w:pPr>
                        <w:rPr>
                          <w:rFonts w:ascii="Segoe UI" w:hAnsi="Segoe UI" w:cs="Arial"/>
                          <w:spacing w:val="-4"/>
                          <w:sz w:val="21"/>
                          <w:szCs w:val="24"/>
                        </w:rPr>
                      </w:pPr>
                      <w:r w:rsidRPr="002A2259">
                        <w:rPr>
                          <w:rFonts w:ascii="Segoe UI" w:hAnsi="Segoe UI" w:cs="Arial"/>
                          <w:spacing w:val="-4"/>
                          <w:sz w:val="21"/>
                          <w:szCs w:val="24"/>
                        </w:rPr>
                        <w:t>There is often a temptation, when some objectives have not been achieved to actually remove them from the project altogether.  However you must be careful as this may adversely affect marks in Analysis (and possibl</w:t>
                      </w:r>
                      <w:r>
                        <w:rPr>
                          <w:rFonts w:ascii="Segoe UI" w:hAnsi="Segoe UI" w:cs="Arial"/>
                          <w:spacing w:val="-4"/>
                          <w:sz w:val="21"/>
                          <w:szCs w:val="24"/>
                        </w:rPr>
                        <w:t>y</w:t>
                      </w:r>
                      <w:r w:rsidRPr="002A2259">
                        <w:rPr>
                          <w:rFonts w:ascii="Segoe UI" w:hAnsi="Segoe UI" w:cs="Arial"/>
                          <w:spacing w:val="-4"/>
                          <w:sz w:val="21"/>
                          <w:szCs w:val="24"/>
                        </w:rPr>
                        <w:t xml:space="preserve"> the technical solution –completeness strand) as your objectives will no longer cover all the needs of your end user (as specified in the assessment criteria).It is recommended that you seek your teacher’s advice about the advisability of removing objectives and what impact it may have on marks in other areas of your project.</w:t>
                      </w:r>
                    </w:p>
                  </w:txbxContent>
                </v:textbox>
              </v:roundrect>
            </w:pict>
          </mc:Fallback>
        </mc:AlternateContent>
      </w:r>
    </w:p>
    <w:p w14:paraId="2E296CDE" w14:textId="77777777" w:rsidR="00FC5737" w:rsidRPr="00B20488" w:rsidRDefault="00FC5737">
      <w:pPr>
        <w:rPr>
          <w:rFonts w:ascii="Calibri" w:hAnsi="Calibri" w:cs="Arial"/>
          <w:sz w:val="6"/>
          <w:szCs w:val="24"/>
        </w:rPr>
      </w:pPr>
      <w:r w:rsidRPr="00B20488">
        <w:rPr>
          <w:rFonts w:ascii="Calibri" w:hAnsi="Calibri" w:cs="Arial"/>
          <w:sz w:val="6"/>
          <w:szCs w:val="24"/>
        </w:rPr>
        <w:br w:type="page"/>
      </w:r>
    </w:p>
    <w:p w14:paraId="064254F2" w14:textId="6E08BBC7" w:rsidR="007414E4" w:rsidRPr="00B20488" w:rsidRDefault="00F161C1" w:rsidP="008E1D1B">
      <w:pPr>
        <w:pStyle w:val="fig"/>
        <w:spacing w:after="120"/>
        <w:ind w:right="425"/>
        <w:contextualSpacing w:val="0"/>
        <w:jc w:val="center"/>
        <w:rPr>
          <w:rFonts w:ascii="Tw Cen MT" w:hAnsi="Tw Cen MT"/>
          <w:b w:val="0"/>
          <w:sz w:val="22"/>
        </w:rPr>
      </w:pPr>
      <w:r>
        <w:rPr>
          <w:rFonts w:ascii="Tw Cen MT" w:hAnsi="Tw Cen MT"/>
          <w:b w:val="0"/>
          <w:sz w:val="22"/>
        </w:rPr>
        <w:lastRenderedPageBreak/>
        <w:t>Table 16</w:t>
      </w:r>
      <w:r w:rsidR="007414E4" w:rsidRPr="00B20488">
        <w:rPr>
          <w:rFonts w:ascii="Tw Cen MT" w:hAnsi="Tw Cen MT"/>
          <w:b w:val="0"/>
          <w:sz w:val="22"/>
        </w:rPr>
        <w:t xml:space="preserve"> – Example of an objective that has been partially achieved</w:t>
      </w:r>
    </w:p>
    <w:p w14:paraId="39C188A7" w14:textId="77777777" w:rsidR="00FC5737" w:rsidRPr="00B20488" w:rsidRDefault="00FC5737" w:rsidP="005035D3">
      <w:pPr>
        <w:pStyle w:val="fig"/>
        <w:rPr>
          <w:sz w:val="2"/>
        </w:rPr>
      </w:pPr>
    </w:p>
    <w:tbl>
      <w:tblPr>
        <w:tblStyle w:val="ZigZag"/>
        <w:tblW w:w="5000" w:type="pct"/>
        <w:tblLook w:val="04A0" w:firstRow="1" w:lastRow="0" w:firstColumn="1" w:lastColumn="0" w:noHBand="0" w:noVBand="1"/>
      </w:tblPr>
      <w:tblGrid>
        <w:gridCol w:w="412"/>
        <w:gridCol w:w="1420"/>
        <w:gridCol w:w="2272"/>
        <w:gridCol w:w="6091"/>
      </w:tblGrid>
      <w:tr w:rsidR="007414E4" w:rsidRPr="00B20488" w14:paraId="3CC4E306" w14:textId="77777777" w:rsidTr="00A42C67">
        <w:trPr>
          <w:cnfStyle w:val="100000000000" w:firstRow="1" w:lastRow="0" w:firstColumn="0" w:lastColumn="0" w:oddVBand="0" w:evenVBand="0" w:oddHBand="0" w:evenHBand="0" w:firstRowFirstColumn="0" w:firstRowLastColumn="0" w:lastRowFirstColumn="0" w:lastRowLastColumn="0"/>
        </w:trPr>
        <w:tc>
          <w:tcPr>
            <w:tcW w:w="411" w:type="dxa"/>
            <w:tcBorders>
              <w:top w:val="single" w:sz="4" w:space="0" w:color="auto"/>
              <w:left w:val="single" w:sz="4" w:space="0" w:color="auto"/>
              <w:bottom w:val="single" w:sz="4" w:space="0" w:color="auto"/>
              <w:right w:val="single" w:sz="4" w:space="0" w:color="FFFFFF" w:themeColor="background1"/>
            </w:tcBorders>
            <w:shd w:val="clear" w:color="auto" w:fill="000000" w:themeFill="text1"/>
            <w:vAlign w:val="top"/>
          </w:tcPr>
          <w:p w14:paraId="50A4461C" w14:textId="77777777" w:rsidR="007414E4" w:rsidRPr="00B20488" w:rsidRDefault="007414E4" w:rsidP="00A42C67">
            <w:pPr>
              <w:rPr>
                <w:rFonts w:ascii="AR CENA" w:hAnsi="AR CENA" w:cs="Arial"/>
                <w:sz w:val="25"/>
                <w:szCs w:val="25"/>
              </w:rPr>
            </w:pPr>
            <w:r w:rsidRPr="00B20488">
              <w:rPr>
                <w:rFonts w:ascii="AR CENA" w:hAnsi="AR CENA" w:cs="Arial"/>
                <w:b w:val="0"/>
                <w:sz w:val="25"/>
                <w:szCs w:val="25"/>
              </w:rPr>
              <w:t>No</w:t>
            </w:r>
          </w:p>
        </w:tc>
        <w:tc>
          <w:tcPr>
            <w:tcW w:w="1417"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vAlign w:val="top"/>
          </w:tcPr>
          <w:p w14:paraId="49227909" w14:textId="77777777" w:rsidR="007414E4" w:rsidRPr="00B20488" w:rsidRDefault="007414E4" w:rsidP="00A42C67">
            <w:pPr>
              <w:rPr>
                <w:rFonts w:ascii="AR CENA" w:hAnsi="AR CENA" w:cs="Arial"/>
                <w:sz w:val="25"/>
                <w:szCs w:val="25"/>
              </w:rPr>
            </w:pPr>
            <w:r w:rsidRPr="00B20488">
              <w:rPr>
                <w:rFonts w:ascii="AR CENA" w:hAnsi="AR CENA" w:cs="Arial"/>
                <w:b w:val="0"/>
                <w:sz w:val="25"/>
                <w:szCs w:val="25"/>
              </w:rPr>
              <w:t>Objective</w:t>
            </w:r>
          </w:p>
        </w:tc>
        <w:tc>
          <w:tcPr>
            <w:tcW w:w="2268"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vAlign w:val="top"/>
          </w:tcPr>
          <w:p w14:paraId="4A8A3871" w14:textId="77777777" w:rsidR="007414E4" w:rsidRPr="00B20488" w:rsidRDefault="007414E4" w:rsidP="00A42C67">
            <w:pPr>
              <w:rPr>
                <w:rFonts w:ascii="AR CENA" w:hAnsi="AR CENA" w:cs="Arial"/>
                <w:sz w:val="25"/>
                <w:szCs w:val="25"/>
              </w:rPr>
            </w:pPr>
            <w:r w:rsidRPr="00B20488">
              <w:rPr>
                <w:rFonts w:ascii="AR CENA" w:hAnsi="AR CENA" w:cs="Arial"/>
                <w:b w:val="0"/>
                <w:sz w:val="25"/>
                <w:szCs w:val="25"/>
              </w:rPr>
              <w:t>Performance Criteria</w:t>
            </w:r>
          </w:p>
        </w:tc>
        <w:tc>
          <w:tcPr>
            <w:tcW w:w="6079" w:type="dxa"/>
            <w:tcBorders>
              <w:top w:val="single" w:sz="4" w:space="0" w:color="auto"/>
              <w:left w:val="single" w:sz="4" w:space="0" w:color="FFFFFF" w:themeColor="background1"/>
              <w:bottom w:val="single" w:sz="4" w:space="0" w:color="auto"/>
              <w:right w:val="single" w:sz="4" w:space="0" w:color="auto"/>
            </w:tcBorders>
            <w:shd w:val="clear" w:color="auto" w:fill="000000" w:themeFill="text1"/>
            <w:vAlign w:val="top"/>
          </w:tcPr>
          <w:p w14:paraId="33A42FA7" w14:textId="77777777" w:rsidR="007414E4" w:rsidRPr="00B20488" w:rsidRDefault="007414E4" w:rsidP="00A42C67">
            <w:pPr>
              <w:rPr>
                <w:rFonts w:ascii="AR CENA" w:hAnsi="AR CENA" w:cs="Arial"/>
                <w:b w:val="0"/>
                <w:sz w:val="25"/>
                <w:szCs w:val="25"/>
              </w:rPr>
            </w:pPr>
            <w:r w:rsidRPr="00B20488">
              <w:rPr>
                <w:rFonts w:ascii="AR CENA" w:hAnsi="AR CENA" w:cs="Arial"/>
                <w:b w:val="0"/>
                <w:sz w:val="25"/>
                <w:szCs w:val="25"/>
              </w:rPr>
              <w:t>Evaluation</w:t>
            </w:r>
          </w:p>
        </w:tc>
      </w:tr>
      <w:tr w:rsidR="007414E4" w:rsidRPr="00B20488" w14:paraId="2EC4A9FD" w14:textId="77777777" w:rsidTr="00A42C67">
        <w:tc>
          <w:tcPr>
            <w:tcW w:w="411" w:type="dxa"/>
            <w:tcBorders>
              <w:top w:val="single" w:sz="4" w:space="0" w:color="auto"/>
            </w:tcBorders>
          </w:tcPr>
          <w:p w14:paraId="68463059" w14:textId="77777777" w:rsidR="007414E4" w:rsidRPr="00B20488" w:rsidRDefault="007414E4" w:rsidP="00A42C67">
            <w:pPr>
              <w:rPr>
                <w:rFonts w:ascii="AR CENA" w:hAnsi="AR CENA" w:cs="Arial"/>
                <w:sz w:val="25"/>
                <w:szCs w:val="25"/>
              </w:rPr>
            </w:pPr>
            <w:r w:rsidRPr="00B20488">
              <w:rPr>
                <w:rFonts w:ascii="AR CENA" w:hAnsi="AR CENA" w:cs="Arial"/>
                <w:sz w:val="25"/>
                <w:szCs w:val="25"/>
              </w:rPr>
              <w:t>1</w:t>
            </w:r>
          </w:p>
        </w:tc>
        <w:tc>
          <w:tcPr>
            <w:tcW w:w="1417" w:type="dxa"/>
            <w:tcBorders>
              <w:top w:val="single" w:sz="4" w:space="0" w:color="auto"/>
            </w:tcBorders>
          </w:tcPr>
          <w:p w14:paraId="67B9B7FF" w14:textId="77777777" w:rsidR="007414E4" w:rsidRPr="00B20488" w:rsidRDefault="007414E4" w:rsidP="00A42C67">
            <w:pPr>
              <w:rPr>
                <w:rFonts w:ascii="AR CENA" w:hAnsi="AR CENA" w:cs="Arial"/>
                <w:sz w:val="25"/>
                <w:szCs w:val="25"/>
              </w:rPr>
            </w:pPr>
            <w:r w:rsidRPr="00B20488">
              <w:rPr>
                <w:rFonts w:ascii="AR CENA" w:hAnsi="AR CENA" w:cs="Arial"/>
                <w:sz w:val="25"/>
                <w:szCs w:val="25"/>
              </w:rPr>
              <w:t>Create a secure storage area for customer details</w:t>
            </w:r>
          </w:p>
        </w:tc>
        <w:tc>
          <w:tcPr>
            <w:tcW w:w="2268" w:type="dxa"/>
            <w:tcBorders>
              <w:top w:val="single" w:sz="4" w:space="0" w:color="auto"/>
            </w:tcBorders>
          </w:tcPr>
          <w:p w14:paraId="5AD4A087"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This must be secured so that only the end user can access this data</w:t>
            </w:r>
            <w:r w:rsidR="00886940" w:rsidRPr="00B20488">
              <w:rPr>
                <w:rFonts w:ascii="AR CENA" w:hAnsi="AR CENA" w:cs="Arial"/>
                <w:sz w:val="25"/>
                <w:szCs w:val="25"/>
              </w:rPr>
              <w:t>.</w:t>
            </w:r>
          </w:p>
        </w:tc>
        <w:tc>
          <w:tcPr>
            <w:tcW w:w="6079" w:type="dxa"/>
            <w:tcBorders>
              <w:top w:val="single" w:sz="4" w:space="0" w:color="auto"/>
            </w:tcBorders>
          </w:tcPr>
          <w:p w14:paraId="2A1F54A7" w14:textId="77777777" w:rsidR="007414E4" w:rsidRPr="00B20488" w:rsidRDefault="00A42C67" w:rsidP="00A42C67">
            <w:pPr>
              <w:rPr>
                <w:rFonts w:ascii="AR CENA" w:hAnsi="AR CENA" w:cs="Arial"/>
                <w:sz w:val="25"/>
                <w:szCs w:val="25"/>
              </w:rPr>
            </w:pPr>
            <w:r w:rsidRPr="00B20488">
              <w:rPr>
                <w:rFonts w:ascii="AR CENA" w:hAnsi="AR CENA" w:cs="Arial"/>
                <w:sz w:val="25"/>
                <w:szCs w:val="25"/>
              </w:rPr>
              <w:t xml:space="preserve">- </w:t>
            </w:r>
            <w:r w:rsidR="007414E4" w:rsidRPr="00B20488">
              <w:rPr>
                <w:rFonts w:ascii="AR CENA" w:hAnsi="AR CENA" w:cs="Arial"/>
                <w:sz w:val="25"/>
                <w:szCs w:val="25"/>
              </w:rPr>
              <w:t>PARTIALLY ACHIEVED</w:t>
            </w:r>
            <w:r w:rsidRPr="00B20488">
              <w:rPr>
                <w:rFonts w:ascii="AR CENA" w:hAnsi="AR CENA" w:cs="Arial"/>
                <w:sz w:val="25"/>
                <w:szCs w:val="25"/>
              </w:rPr>
              <w:t xml:space="preserve"> -</w:t>
            </w:r>
          </w:p>
          <w:p w14:paraId="0EFF5CF1"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The system I built is password protected so that only the client can access the system</w:t>
            </w:r>
            <w:r w:rsidR="00886940" w:rsidRPr="00B20488">
              <w:rPr>
                <w:rFonts w:ascii="AR CENA" w:hAnsi="AR CENA" w:cs="Arial"/>
                <w:sz w:val="25"/>
                <w:szCs w:val="25"/>
              </w:rPr>
              <w:t xml:space="preserve">.  </w:t>
            </w:r>
            <w:r w:rsidRPr="00B20488">
              <w:rPr>
                <w:rFonts w:ascii="AR CENA" w:hAnsi="AR CENA" w:cs="Arial"/>
                <w:sz w:val="25"/>
                <w:szCs w:val="25"/>
              </w:rPr>
              <w:t>Initially she will need to log in with the pre-set password but will be prompted to change it to a strong password on first use</w:t>
            </w:r>
            <w:r w:rsidR="00886940" w:rsidRPr="00B20488">
              <w:rPr>
                <w:rFonts w:ascii="AR CENA" w:hAnsi="AR CENA" w:cs="Arial"/>
                <w:sz w:val="25"/>
                <w:szCs w:val="25"/>
              </w:rPr>
              <w:t xml:space="preserve">.  </w:t>
            </w:r>
            <w:r w:rsidRPr="00B20488">
              <w:rPr>
                <w:rFonts w:ascii="AR CENA" w:hAnsi="AR CENA" w:cs="Arial"/>
                <w:sz w:val="25"/>
                <w:szCs w:val="25"/>
              </w:rPr>
              <w:t>The system will insist that passwords must be more than 8 characters long using lowercase letters, at least one upper case letter, numbers and some special symbols out of a pre-set list</w:t>
            </w:r>
            <w:r w:rsidR="00886940" w:rsidRPr="00B20488">
              <w:rPr>
                <w:rFonts w:ascii="AR CENA" w:hAnsi="AR CENA" w:cs="Arial"/>
                <w:sz w:val="25"/>
                <w:szCs w:val="25"/>
              </w:rPr>
              <w:t xml:space="preserve">.  </w:t>
            </w:r>
            <w:r w:rsidRPr="00B20488">
              <w:rPr>
                <w:rFonts w:ascii="AR CENA" w:hAnsi="AR CENA" w:cs="Arial"/>
                <w:sz w:val="25"/>
                <w:szCs w:val="25"/>
              </w:rPr>
              <w:t>Testing shows that it is not possible to log in to the system without the correct password</w:t>
            </w:r>
            <w:r w:rsidR="00886940" w:rsidRPr="00B20488">
              <w:rPr>
                <w:rFonts w:ascii="AR CENA" w:hAnsi="AR CENA" w:cs="Arial"/>
                <w:sz w:val="25"/>
                <w:szCs w:val="25"/>
              </w:rPr>
              <w:t xml:space="preserve">.  </w:t>
            </w:r>
            <w:r w:rsidRPr="00B20488">
              <w:rPr>
                <w:rFonts w:ascii="AR CENA" w:hAnsi="AR CENA" w:cs="Arial"/>
                <w:sz w:val="25"/>
                <w:szCs w:val="25"/>
              </w:rPr>
              <w:t>Nor is it possible to set a weak password</w:t>
            </w:r>
            <w:r w:rsidR="00886940" w:rsidRPr="00B20488">
              <w:rPr>
                <w:rFonts w:ascii="AR CENA" w:hAnsi="AR CENA" w:cs="Arial"/>
                <w:sz w:val="25"/>
                <w:szCs w:val="25"/>
              </w:rPr>
              <w:t xml:space="preserve">.  </w:t>
            </w:r>
          </w:p>
          <w:p w14:paraId="759D4DF5" w14:textId="77777777" w:rsidR="007414E4" w:rsidRPr="009C7922" w:rsidRDefault="007414E4" w:rsidP="00A42C67">
            <w:pPr>
              <w:spacing w:before="120"/>
              <w:rPr>
                <w:rFonts w:ascii="AR CENA" w:hAnsi="AR CENA" w:cs="Arial"/>
                <w:i/>
                <w:sz w:val="25"/>
                <w:szCs w:val="25"/>
              </w:rPr>
            </w:pPr>
            <w:r w:rsidRPr="009C7922">
              <w:rPr>
                <w:rFonts w:ascii="AR CENA" w:hAnsi="AR CENA" w:cs="Arial"/>
                <w:i/>
                <w:sz w:val="25"/>
                <w:szCs w:val="25"/>
              </w:rPr>
              <w:t>However although the system is secure the database file itself is not</w:t>
            </w:r>
            <w:r w:rsidR="00886940" w:rsidRPr="009C7922">
              <w:rPr>
                <w:rFonts w:ascii="AR CENA" w:hAnsi="AR CENA" w:cs="Arial"/>
                <w:i/>
                <w:sz w:val="25"/>
                <w:szCs w:val="25"/>
              </w:rPr>
              <w:t xml:space="preserve">.  </w:t>
            </w:r>
            <w:r w:rsidRPr="009C7922">
              <w:rPr>
                <w:rFonts w:ascii="AR CENA" w:hAnsi="AR CENA" w:cs="Arial"/>
                <w:i/>
                <w:sz w:val="25"/>
                <w:szCs w:val="25"/>
              </w:rPr>
              <w:t>This could be opened independently from the system and the data inside could be accessed and even edited using database software</w:t>
            </w:r>
            <w:r w:rsidR="00886940" w:rsidRPr="009C7922">
              <w:rPr>
                <w:rFonts w:ascii="AR CENA" w:hAnsi="AR CENA" w:cs="Arial"/>
                <w:i/>
                <w:sz w:val="25"/>
                <w:szCs w:val="25"/>
              </w:rPr>
              <w:t xml:space="preserve">.  </w:t>
            </w:r>
            <w:r w:rsidRPr="009C7922">
              <w:rPr>
                <w:rFonts w:ascii="AR CENA" w:hAnsi="AR CENA" w:cs="Arial"/>
                <w:i/>
                <w:sz w:val="25"/>
                <w:szCs w:val="25"/>
              </w:rPr>
              <w:t>I did try putting a password on the database but then had problems with the database connection string so I had to remove the password from the database before the connection string would work</w:t>
            </w:r>
            <w:r w:rsidR="00886940" w:rsidRPr="009C7922">
              <w:rPr>
                <w:rFonts w:ascii="AR CENA" w:hAnsi="AR CENA" w:cs="Arial"/>
                <w:i/>
                <w:sz w:val="25"/>
                <w:szCs w:val="25"/>
              </w:rPr>
              <w:t xml:space="preserve">.  </w:t>
            </w:r>
            <w:r w:rsidRPr="009C7922">
              <w:rPr>
                <w:rFonts w:ascii="AR CENA" w:hAnsi="AR CENA" w:cs="Arial"/>
                <w:i/>
                <w:color w:val="7F7F7F" w:themeColor="text1" w:themeTint="80"/>
                <w:sz w:val="25"/>
                <w:szCs w:val="25"/>
              </w:rPr>
              <w:t>(Note: this would probably be because the password was not included in the connection string)</w:t>
            </w:r>
          </w:p>
        </w:tc>
      </w:tr>
    </w:tbl>
    <w:p w14:paraId="49BA1DA9" w14:textId="77777777" w:rsidR="007414E4" w:rsidRPr="00B20488" w:rsidRDefault="007414E4" w:rsidP="005A2ED5">
      <w:pPr>
        <w:rPr>
          <w:rFonts w:ascii="Segoe UI" w:hAnsi="Segoe UI" w:cs="Arial"/>
          <w:sz w:val="21"/>
          <w:szCs w:val="24"/>
        </w:rPr>
      </w:pPr>
    </w:p>
    <w:p w14:paraId="0410B291" w14:textId="77777777" w:rsidR="000B4E5D" w:rsidRPr="00B20488" w:rsidRDefault="000B4E5D" w:rsidP="005A2ED5">
      <w:pPr>
        <w:rPr>
          <w:rFonts w:ascii="Segoe UI" w:hAnsi="Segoe UI" w:cs="Arial"/>
          <w:sz w:val="21"/>
          <w:szCs w:val="24"/>
        </w:rPr>
      </w:pPr>
    </w:p>
    <w:p w14:paraId="0F9F13CF" w14:textId="77777777" w:rsidR="007414E4" w:rsidRPr="00B20488" w:rsidRDefault="00CE7A5E" w:rsidP="00FC5737">
      <w:pPr>
        <w:pStyle w:val="alpha"/>
      </w:pPr>
      <w:bookmarkStart w:id="54" w:name="_Toc500405976"/>
      <w:r w:rsidRPr="00B20488">
        <w:t>7</w:t>
      </w:r>
      <w:r w:rsidR="00FC5737" w:rsidRPr="00B20488">
        <w:t xml:space="preserve">.2 </w:t>
      </w:r>
      <w:r w:rsidR="00176D26" w:rsidRPr="00B20488">
        <w:t xml:space="preserve">– </w:t>
      </w:r>
      <w:r w:rsidR="007414E4" w:rsidRPr="00B20488">
        <w:t xml:space="preserve">Getting and </w:t>
      </w:r>
      <w:r w:rsidR="00F37D50" w:rsidRPr="00B20488">
        <w:t>a</w:t>
      </w:r>
      <w:r w:rsidR="007414E4" w:rsidRPr="00B20488">
        <w:t xml:space="preserve">nalysing </w:t>
      </w:r>
      <w:r w:rsidR="00F37D50" w:rsidRPr="00B20488">
        <w:t>i</w:t>
      </w:r>
      <w:r w:rsidR="007414E4" w:rsidRPr="00B20488">
        <w:t xml:space="preserve">ndependent </w:t>
      </w:r>
      <w:r w:rsidR="00F37D50" w:rsidRPr="00B20488">
        <w:t>f</w:t>
      </w:r>
      <w:r w:rsidR="007414E4" w:rsidRPr="00B20488">
        <w:t>eedback</w:t>
      </w:r>
      <w:bookmarkEnd w:id="54"/>
    </w:p>
    <w:p w14:paraId="64C7A957"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As well as completing your own evaluation of your objectives you also need to obtain feedback from your end user on how well they think your system met their identified needs</w:t>
      </w:r>
      <w:r w:rsidR="00886940" w:rsidRPr="00B20488">
        <w:rPr>
          <w:rFonts w:ascii="Segoe UI" w:hAnsi="Segoe UI" w:cs="Arial"/>
          <w:sz w:val="21"/>
          <w:szCs w:val="24"/>
        </w:rPr>
        <w:t xml:space="preserve">.  </w:t>
      </w:r>
      <w:r w:rsidRPr="00B20488">
        <w:rPr>
          <w:rFonts w:ascii="Segoe UI" w:hAnsi="Segoe UI" w:cs="Arial"/>
          <w:sz w:val="21"/>
          <w:szCs w:val="24"/>
        </w:rPr>
        <w:t>This can be done through a combination of end-user testing and end-user evaluation</w:t>
      </w:r>
      <w:r w:rsidR="00886940" w:rsidRPr="00B20488">
        <w:rPr>
          <w:rFonts w:ascii="Segoe UI" w:hAnsi="Segoe UI" w:cs="Arial"/>
          <w:sz w:val="21"/>
          <w:szCs w:val="24"/>
        </w:rPr>
        <w:t xml:space="preserve">.  </w:t>
      </w:r>
      <w:r w:rsidRPr="00B20488">
        <w:rPr>
          <w:rFonts w:ascii="Segoe UI" w:hAnsi="Segoe UI" w:cs="Arial"/>
          <w:sz w:val="21"/>
          <w:szCs w:val="24"/>
        </w:rPr>
        <w:t>Some qualitative objectives can really only be evaluated by your end user</w:t>
      </w:r>
      <w:r w:rsidR="00886940" w:rsidRPr="00B20488">
        <w:rPr>
          <w:rFonts w:ascii="Segoe UI" w:hAnsi="Segoe UI" w:cs="Arial"/>
          <w:sz w:val="21"/>
          <w:szCs w:val="24"/>
        </w:rPr>
        <w:t xml:space="preserve">.  </w:t>
      </w:r>
      <w:r w:rsidRPr="00B20488">
        <w:rPr>
          <w:rFonts w:ascii="Segoe UI" w:hAnsi="Segoe UI" w:cs="Arial"/>
          <w:sz w:val="21"/>
          <w:szCs w:val="24"/>
        </w:rPr>
        <w:t>For example any objective that states the interface must be user-friendly can only be tested for user friendliness and evaluated as to success by the end user or someone who will be using the system built</w:t>
      </w:r>
      <w:r w:rsidR="00886940" w:rsidRPr="00B20488">
        <w:rPr>
          <w:rFonts w:ascii="Segoe UI" w:hAnsi="Segoe UI" w:cs="Arial"/>
          <w:sz w:val="21"/>
          <w:szCs w:val="24"/>
        </w:rPr>
        <w:t xml:space="preserve">.  </w:t>
      </w:r>
    </w:p>
    <w:p w14:paraId="5AB850D6" w14:textId="77777777" w:rsidR="00886940" w:rsidRPr="00B20488" w:rsidRDefault="00886940" w:rsidP="005A2ED5">
      <w:pPr>
        <w:rPr>
          <w:rFonts w:ascii="Segoe UI" w:hAnsi="Segoe UI" w:cs="Arial"/>
          <w:sz w:val="21"/>
          <w:szCs w:val="24"/>
        </w:rPr>
      </w:pPr>
    </w:p>
    <w:p w14:paraId="6C020099" w14:textId="2DBEB9C0" w:rsidR="007414E4" w:rsidRPr="00B20488" w:rsidRDefault="007414E4" w:rsidP="008E1D1B">
      <w:pPr>
        <w:pStyle w:val="fig"/>
        <w:spacing w:after="120"/>
        <w:ind w:right="425"/>
        <w:contextualSpacing w:val="0"/>
        <w:jc w:val="center"/>
        <w:rPr>
          <w:rFonts w:ascii="Tw Cen MT" w:hAnsi="Tw Cen MT"/>
          <w:b w:val="0"/>
          <w:sz w:val="22"/>
        </w:rPr>
      </w:pPr>
      <w:r w:rsidRPr="00B20488">
        <w:rPr>
          <w:rFonts w:ascii="Tw Cen MT" w:hAnsi="Tw Cen MT"/>
          <w:b w:val="0"/>
          <w:sz w:val="22"/>
        </w:rPr>
        <w:t>Table 1</w:t>
      </w:r>
      <w:r w:rsidR="00F161C1">
        <w:rPr>
          <w:rFonts w:ascii="Tw Cen MT" w:hAnsi="Tw Cen MT"/>
          <w:b w:val="0"/>
          <w:sz w:val="22"/>
        </w:rPr>
        <w:t>7</w:t>
      </w:r>
      <w:r w:rsidRPr="00B20488">
        <w:rPr>
          <w:rFonts w:ascii="Tw Cen MT" w:hAnsi="Tw Cen MT"/>
          <w:b w:val="0"/>
          <w:sz w:val="22"/>
        </w:rPr>
        <w:t xml:space="preserve"> shows an extract from End-User evaluation of the classic furnishings scenario</w:t>
      </w:r>
    </w:p>
    <w:tbl>
      <w:tblPr>
        <w:tblStyle w:val="ZigZag"/>
        <w:tblW w:w="5000" w:type="pct"/>
        <w:tblLook w:val="04A0" w:firstRow="1" w:lastRow="0" w:firstColumn="1" w:lastColumn="0" w:noHBand="0" w:noVBand="1"/>
      </w:tblPr>
      <w:tblGrid>
        <w:gridCol w:w="421"/>
        <w:gridCol w:w="1984"/>
        <w:gridCol w:w="2693"/>
        <w:gridCol w:w="5097"/>
      </w:tblGrid>
      <w:tr w:rsidR="007414E4" w:rsidRPr="00B20488" w14:paraId="1A491CE2" w14:textId="77777777" w:rsidTr="00A42C67">
        <w:trPr>
          <w:cnfStyle w:val="100000000000" w:firstRow="1" w:lastRow="0" w:firstColumn="0" w:lastColumn="0" w:oddVBand="0" w:evenVBand="0" w:oddHBand="0" w:evenHBand="0" w:firstRowFirstColumn="0" w:firstRowLastColumn="0" w:lastRowFirstColumn="0" w:lastRowLastColumn="0"/>
        </w:trPr>
        <w:tc>
          <w:tcPr>
            <w:tcW w:w="421" w:type="dxa"/>
            <w:tcBorders>
              <w:top w:val="single" w:sz="4" w:space="0" w:color="auto"/>
              <w:left w:val="single" w:sz="4" w:space="0" w:color="auto"/>
              <w:bottom w:val="single" w:sz="4" w:space="0" w:color="auto"/>
              <w:right w:val="single" w:sz="4" w:space="0" w:color="FFFFFF" w:themeColor="background1"/>
            </w:tcBorders>
            <w:shd w:val="clear" w:color="auto" w:fill="000000" w:themeFill="text1"/>
            <w:vAlign w:val="top"/>
          </w:tcPr>
          <w:p w14:paraId="23DDEC23" w14:textId="77777777" w:rsidR="007414E4" w:rsidRPr="00B20488" w:rsidRDefault="007414E4" w:rsidP="00A42C67">
            <w:pPr>
              <w:jc w:val="left"/>
              <w:rPr>
                <w:rFonts w:ascii="AR CENA" w:hAnsi="AR CENA" w:cs="Arial"/>
                <w:sz w:val="25"/>
                <w:szCs w:val="25"/>
              </w:rPr>
            </w:pPr>
            <w:r w:rsidRPr="00B20488">
              <w:rPr>
                <w:rFonts w:ascii="AR CENA" w:hAnsi="AR CENA" w:cs="Arial"/>
                <w:b w:val="0"/>
                <w:sz w:val="25"/>
                <w:szCs w:val="25"/>
              </w:rPr>
              <w:t>No</w:t>
            </w:r>
          </w:p>
        </w:tc>
        <w:tc>
          <w:tcPr>
            <w:tcW w:w="198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vAlign w:val="top"/>
          </w:tcPr>
          <w:p w14:paraId="13B8CC9D" w14:textId="77777777" w:rsidR="007414E4" w:rsidRPr="00B20488" w:rsidRDefault="007414E4" w:rsidP="00A42C67">
            <w:pPr>
              <w:jc w:val="left"/>
              <w:rPr>
                <w:rFonts w:ascii="AR CENA" w:hAnsi="AR CENA" w:cs="Arial"/>
                <w:sz w:val="25"/>
                <w:szCs w:val="25"/>
              </w:rPr>
            </w:pPr>
            <w:r w:rsidRPr="00B20488">
              <w:rPr>
                <w:rFonts w:ascii="AR CENA" w:hAnsi="AR CENA" w:cs="Arial"/>
                <w:b w:val="0"/>
                <w:sz w:val="25"/>
                <w:szCs w:val="25"/>
              </w:rPr>
              <w:t>Objective</w:t>
            </w:r>
          </w:p>
        </w:tc>
        <w:tc>
          <w:tcPr>
            <w:tcW w:w="269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vAlign w:val="top"/>
          </w:tcPr>
          <w:p w14:paraId="338E6AF8" w14:textId="77777777" w:rsidR="007414E4" w:rsidRPr="00B20488" w:rsidRDefault="007414E4" w:rsidP="00A42C67">
            <w:pPr>
              <w:jc w:val="left"/>
              <w:rPr>
                <w:rFonts w:ascii="AR CENA" w:hAnsi="AR CENA" w:cs="Arial"/>
                <w:sz w:val="25"/>
                <w:szCs w:val="25"/>
              </w:rPr>
            </w:pPr>
            <w:r w:rsidRPr="00B20488">
              <w:rPr>
                <w:rFonts w:ascii="AR CENA" w:hAnsi="AR CENA" w:cs="Arial"/>
                <w:b w:val="0"/>
                <w:sz w:val="25"/>
                <w:szCs w:val="25"/>
              </w:rPr>
              <w:t>Performance Criteria</w:t>
            </w:r>
          </w:p>
        </w:tc>
        <w:tc>
          <w:tcPr>
            <w:tcW w:w="5097" w:type="dxa"/>
            <w:tcBorders>
              <w:top w:val="single" w:sz="4" w:space="0" w:color="auto"/>
              <w:left w:val="single" w:sz="4" w:space="0" w:color="FFFFFF" w:themeColor="background1"/>
              <w:bottom w:val="single" w:sz="4" w:space="0" w:color="auto"/>
              <w:right w:val="single" w:sz="4" w:space="0" w:color="auto"/>
            </w:tcBorders>
            <w:shd w:val="clear" w:color="auto" w:fill="000000" w:themeFill="text1"/>
            <w:vAlign w:val="top"/>
          </w:tcPr>
          <w:p w14:paraId="79AA6DF4" w14:textId="77777777" w:rsidR="007414E4" w:rsidRPr="00B20488" w:rsidRDefault="007414E4" w:rsidP="00A42C67">
            <w:pPr>
              <w:jc w:val="left"/>
              <w:rPr>
                <w:rFonts w:ascii="AR CENA" w:hAnsi="AR CENA" w:cs="Arial"/>
                <w:b w:val="0"/>
                <w:sz w:val="25"/>
                <w:szCs w:val="25"/>
              </w:rPr>
            </w:pPr>
            <w:r w:rsidRPr="00B20488">
              <w:rPr>
                <w:rFonts w:ascii="AR CENA" w:hAnsi="AR CENA" w:cs="Arial"/>
                <w:b w:val="0"/>
                <w:sz w:val="25"/>
                <w:szCs w:val="25"/>
              </w:rPr>
              <w:t>Evaluation</w:t>
            </w:r>
          </w:p>
        </w:tc>
      </w:tr>
      <w:tr w:rsidR="007414E4" w:rsidRPr="00B20488" w14:paraId="5A3B4231" w14:textId="77777777" w:rsidTr="00A42C67">
        <w:tc>
          <w:tcPr>
            <w:tcW w:w="421" w:type="dxa"/>
            <w:tcBorders>
              <w:top w:val="single" w:sz="4" w:space="0" w:color="auto"/>
            </w:tcBorders>
          </w:tcPr>
          <w:p w14:paraId="01E5CBAB" w14:textId="77777777" w:rsidR="007414E4" w:rsidRPr="00B20488" w:rsidRDefault="007414E4" w:rsidP="00A42C67">
            <w:pPr>
              <w:rPr>
                <w:rFonts w:ascii="AR CENA" w:hAnsi="AR CENA" w:cs="Arial"/>
                <w:sz w:val="25"/>
                <w:szCs w:val="25"/>
              </w:rPr>
            </w:pPr>
            <w:r w:rsidRPr="00B20488">
              <w:rPr>
                <w:rFonts w:ascii="AR CENA" w:hAnsi="AR CENA" w:cs="Arial"/>
                <w:sz w:val="25"/>
                <w:szCs w:val="25"/>
              </w:rPr>
              <w:t>1</w:t>
            </w:r>
          </w:p>
        </w:tc>
        <w:tc>
          <w:tcPr>
            <w:tcW w:w="1984" w:type="dxa"/>
            <w:tcBorders>
              <w:top w:val="single" w:sz="4" w:space="0" w:color="auto"/>
            </w:tcBorders>
          </w:tcPr>
          <w:p w14:paraId="67C3101F"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The end user must be able to create the database</w:t>
            </w:r>
            <w:r w:rsidR="00886940" w:rsidRPr="00B20488">
              <w:rPr>
                <w:rFonts w:ascii="AR CENA" w:hAnsi="AR CENA" w:cs="Arial"/>
                <w:sz w:val="25"/>
                <w:szCs w:val="25"/>
              </w:rPr>
              <w:t xml:space="preserve"> </w:t>
            </w:r>
            <w:r w:rsidRPr="00B20488">
              <w:rPr>
                <w:rFonts w:ascii="AR CENA" w:hAnsi="AR CENA" w:cs="Arial"/>
                <w:sz w:val="25"/>
                <w:szCs w:val="25"/>
              </w:rPr>
              <w:t>when the system is run for the first time after installation</w:t>
            </w:r>
          </w:p>
        </w:tc>
        <w:tc>
          <w:tcPr>
            <w:tcW w:w="2693" w:type="dxa"/>
            <w:tcBorders>
              <w:top w:val="single" w:sz="4" w:space="0" w:color="auto"/>
            </w:tcBorders>
          </w:tcPr>
          <w:p w14:paraId="414E6D86"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The end user can enter the location of the database file and create the database tables on first run of the program after installation</w:t>
            </w:r>
          </w:p>
        </w:tc>
        <w:tc>
          <w:tcPr>
            <w:tcW w:w="5097" w:type="dxa"/>
            <w:tcBorders>
              <w:top w:val="single" w:sz="4" w:space="0" w:color="auto"/>
            </w:tcBorders>
          </w:tcPr>
          <w:p w14:paraId="78CC8C9C" w14:textId="77777777" w:rsidR="007414E4" w:rsidRPr="00B20488" w:rsidRDefault="00886940" w:rsidP="00A42C67">
            <w:pPr>
              <w:rPr>
                <w:rFonts w:ascii="AR CENA" w:hAnsi="AR CENA" w:cs="Arial"/>
                <w:sz w:val="25"/>
                <w:szCs w:val="25"/>
              </w:rPr>
            </w:pPr>
            <w:r w:rsidRPr="00B20488">
              <w:rPr>
                <w:rFonts w:ascii="AR CENA" w:hAnsi="AR CENA" w:cs="Arial"/>
                <w:sz w:val="25"/>
                <w:szCs w:val="25"/>
              </w:rPr>
              <w:t>“</w:t>
            </w:r>
            <w:r w:rsidR="007414E4" w:rsidRPr="00B20488">
              <w:rPr>
                <w:rFonts w:ascii="AR CENA" w:hAnsi="AR CENA" w:cs="Arial"/>
                <w:sz w:val="25"/>
                <w:szCs w:val="25"/>
              </w:rPr>
              <w:t>I found this feature hard to use initially as it was not creating the database tables</w:t>
            </w:r>
            <w:r w:rsidRPr="00B20488">
              <w:rPr>
                <w:rFonts w:ascii="AR CENA" w:hAnsi="AR CENA" w:cs="Arial"/>
                <w:sz w:val="25"/>
                <w:szCs w:val="25"/>
              </w:rPr>
              <w:t xml:space="preserve">.  </w:t>
            </w:r>
            <w:r w:rsidR="007414E4" w:rsidRPr="00B20488">
              <w:rPr>
                <w:rFonts w:ascii="AR CENA" w:hAnsi="AR CENA" w:cs="Arial"/>
                <w:sz w:val="25"/>
                <w:szCs w:val="25"/>
              </w:rPr>
              <w:t>I realised after some trial and error that it was because I wasn</w:t>
            </w:r>
            <w:r w:rsidRPr="00B20488">
              <w:rPr>
                <w:rFonts w:ascii="AR CENA" w:hAnsi="AR CENA" w:cs="Arial"/>
                <w:sz w:val="25"/>
                <w:szCs w:val="25"/>
              </w:rPr>
              <w:t>’</w:t>
            </w:r>
            <w:r w:rsidR="007414E4" w:rsidRPr="00B20488">
              <w:rPr>
                <w:rFonts w:ascii="AR CENA" w:hAnsi="AR CENA" w:cs="Arial"/>
                <w:sz w:val="25"/>
                <w:szCs w:val="25"/>
              </w:rPr>
              <w:t xml:space="preserve">t using the correct syntax in the </w:t>
            </w:r>
            <w:proofErr w:type="spellStart"/>
            <w:r w:rsidR="007414E4" w:rsidRPr="00B20488">
              <w:rPr>
                <w:rFonts w:ascii="AR CENA" w:hAnsi="AR CENA" w:cs="Arial"/>
                <w:sz w:val="25"/>
                <w:szCs w:val="25"/>
              </w:rPr>
              <w:t>filepath</w:t>
            </w:r>
            <w:proofErr w:type="spellEnd"/>
            <w:r w:rsidR="007414E4" w:rsidRPr="00B20488">
              <w:rPr>
                <w:rFonts w:ascii="AR CENA" w:hAnsi="AR CENA" w:cs="Arial"/>
                <w:sz w:val="25"/>
                <w:szCs w:val="25"/>
              </w:rPr>
              <w:t xml:space="preserve"> I was inputting</w:t>
            </w:r>
            <w:r w:rsidRPr="00B20488">
              <w:rPr>
                <w:rFonts w:ascii="AR CENA" w:hAnsi="AR CENA" w:cs="Arial"/>
                <w:sz w:val="25"/>
                <w:szCs w:val="25"/>
              </w:rPr>
              <w:t xml:space="preserve">.  </w:t>
            </w:r>
            <w:r w:rsidR="007414E4" w:rsidRPr="00B20488">
              <w:rPr>
                <w:rFonts w:ascii="AR CENA" w:hAnsi="AR CENA" w:cs="Arial"/>
                <w:sz w:val="25"/>
                <w:szCs w:val="25"/>
              </w:rPr>
              <w:t xml:space="preserve">How the </w:t>
            </w:r>
            <w:proofErr w:type="spellStart"/>
            <w:r w:rsidR="007414E4" w:rsidRPr="00B20488">
              <w:rPr>
                <w:rFonts w:ascii="AR CENA" w:hAnsi="AR CENA" w:cs="Arial"/>
                <w:sz w:val="25"/>
                <w:szCs w:val="25"/>
              </w:rPr>
              <w:t>filepath</w:t>
            </w:r>
            <w:proofErr w:type="spellEnd"/>
            <w:r w:rsidR="007414E4" w:rsidRPr="00B20488">
              <w:rPr>
                <w:rFonts w:ascii="AR CENA" w:hAnsi="AR CENA" w:cs="Arial"/>
                <w:sz w:val="25"/>
                <w:szCs w:val="25"/>
              </w:rPr>
              <w:t xml:space="preserve"> should be constructed needs to be made more obvious – especially if we ever have cause to recreate the tables again</w:t>
            </w:r>
          </w:p>
        </w:tc>
      </w:tr>
    </w:tbl>
    <w:p w14:paraId="2E674604" w14:textId="77777777" w:rsidR="00D7012D" w:rsidRPr="00B20488" w:rsidRDefault="00D7012D" w:rsidP="005A2ED5">
      <w:pPr>
        <w:rPr>
          <w:rFonts w:ascii="Segoe UI" w:hAnsi="Segoe UI" w:cs="Arial"/>
          <w:sz w:val="21"/>
          <w:szCs w:val="24"/>
        </w:rPr>
      </w:pPr>
    </w:p>
    <w:p w14:paraId="4AF5D6BA" w14:textId="77777777" w:rsidR="007414E4" w:rsidRPr="00B20488" w:rsidRDefault="007414E4" w:rsidP="005A2ED5">
      <w:pPr>
        <w:rPr>
          <w:rFonts w:ascii="Segoe UI" w:hAnsi="Segoe UI" w:cs="Arial"/>
          <w:sz w:val="21"/>
          <w:szCs w:val="24"/>
        </w:rPr>
      </w:pPr>
    </w:p>
    <w:p w14:paraId="543B7E27" w14:textId="77777777" w:rsidR="008E1D1B" w:rsidRPr="00B20488" w:rsidRDefault="008E1D1B">
      <w:pPr>
        <w:rPr>
          <w:rFonts w:ascii="Myriad Pro" w:eastAsiaTheme="majorEastAsia" w:hAnsi="Myriad Pro" w:cstheme="majorBidi"/>
          <w:b/>
          <w:color w:val="000000" w:themeColor="text1"/>
          <w:sz w:val="36"/>
          <w:szCs w:val="60"/>
        </w:rPr>
      </w:pPr>
      <w:r w:rsidRPr="00B20488">
        <w:br w:type="page"/>
      </w:r>
    </w:p>
    <w:p w14:paraId="09637D2E" w14:textId="77777777" w:rsidR="007414E4" w:rsidRPr="00B20488" w:rsidRDefault="00CE7A5E" w:rsidP="00FC5737">
      <w:pPr>
        <w:pStyle w:val="alpha"/>
      </w:pPr>
      <w:bookmarkStart w:id="55" w:name="_Toc500405977"/>
      <w:r w:rsidRPr="00B20488">
        <w:lastRenderedPageBreak/>
        <w:t>7</w:t>
      </w:r>
      <w:r w:rsidR="00FC5737" w:rsidRPr="00B20488">
        <w:t xml:space="preserve">.3 </w:t>
      </w:r>
      <w:r w:rsidR="00176D26" w:rsidRPr="00B20488">
        <w:t xml:space="preserve">– </w:t>
      </w:r>
      <w:r w:rsidR="007414E4" w:rsidRPr="00B20488">
        <w:t>How could the outcomes be improved?</w:t>
      </w:r>
      <w:bookmarkEnd w:id="55"/>
    </w:p>
    <w:p w14:paraId="48C60D7A" w14:textId="194AF57A" w:rsidR="007414E4" w:rsidRPr="00B20488" w:rsidRDefault="007414E4" w:rsidP="005A2ED5">
      <w:pPr>
        <w:rPr>
          <w:rFonts w:ascii="Segoe UI" w:hAnsi="Segoe UI" w:cs="Arial"/>
          <w:sz w:val="21"/>
          <w:szCs w:val="24"/>
        </w:rPr>
      </w:pPr>
      <w:r w:rsidRPr="00B20488">
        <w:rPr>
          <w:rFonts w:ascii="Segoe UI" w:hAnsi="Segoe UI" w:cs="Arial"/>
          <w:sz w:val="21"/>
          <w:szCs w:val="24"/>
        </w:rPr>
        <w:t>Once your end user has evaluated the success of your objectives (from their point of view) you need to do some analysis of what they have said</w:t>
      </w:r>
      <w:r w:rsidR="00886940" w:rsidRPr="00B20488">
        <w:rPr>
          <w:rFonts w:ascii="Segoe UI" w:hAnsi="Segoe UI" w:cs="Arial"/>
          <w:sz w:val="21"/>
          <w:szCs w:val="24"/>
        </w:rPr>
        <w:t xml:space="preserve">.  </w:t>
      </w:r>
      <w:r w:rsidRPr="00B20488">
        <w:rPr>
          <w:rFonts w:ascii="Segoe UI" w:hAnsi="Segoe UI" w:cs="Arial"/>
          <w:sz w:val="21"/>
          <w:szCs w:val="24"/>
        </w:rPr>
        <w:t>Any points they have made about features that cause difficulties, or features they have now realised they need, must be included in your suggestions for how the outcomes of your project could be improved.</w:t>
      </w:r>
      <w:r w:rsidR="008E1D1B" w:rsidRPr="00B20488">
        <w:rPr>
          <w:rFonts w:ascii="Segoe UI" w:hAnsi="Segoe UI" w:cs="Arial"/>
          <w:sz w:val="21"/>
          <w:szCs w:val="24"/>
        </w:rPr>
        <w:t xml:space="preserve">  </w:t>
      </w:r>
      <w:r w:rsidRPr="00B20488">
        <w:rPr>
          <w:rFonts w:ascii="Segoe UI" w:hAnsi="Segoe UI" w:cs="Arial"/>
          <w:sz w:val="21"/>
          <w:szCs w:val="24"/>
        </w:rPr>
        <w:t xml:space="preserve">See </w:t>
      </w:r>
      <w:r w:rsidRPr="00B20488">
        <w:rPr>
          <w:rFonts w:ascii="Segoe UI Semibold" w:hAnsi="Segoe UI Semibold" w:cs="Arial"/>
          <w:sz w:val="21"/>
          <w:szCs w:val="24"/>
        </w:rPr>
        <w:t>table 1</w:t>
      </w:r>
      <w:r w:rsidR="0012094B">
        <w:rPr>
          <w:rFonts w:ascii="Segoe UI Semibold" w:hAnsi="Segoe UI Semibold" w:cs="Arial"/>
          <w:sz w:val="21"/>
          <w:szCs w:val="24"/>
        </w:rPr>
        <w:t>8</w:t>
      </w:r>
      <w:r w:rsidR="002A2259" w:rsidRPr="00B20488">
        <w:rPr>
          <w:rFonts w:ascii="Segoe UI" w:hAnsi="Segoe UI" w:cs="Arial"/>
          <w:sz w:val="21"/>
          <w:szCs w:val="24"/>
        </w:rPr>
        <w:t xml:space="preserve"> </w:t>
      </w:r>
      <w:r w:rsidRPr="00B20488">
        <w:rPr>
          <w:rFonts w:ascii="Segoe UI" w:hAnsi="Segoe UI" w:cs="Arial"/>
          <w:sz w:val="21"/>
          <w:szCs w:val="24"/>
        </w:rPr>
        <w:t xml:space="preserve">which shows how a candidate might analyse the feedback from </w:t>
      </w:r>
      <w:r w:rsidRPr="00B20488">
        <w:rPr>
          <w:rFonts w:ascii="Segoe UI Semibold" w:hAnsi="Segoe UI Semibold" w:cs="Arial"/>
          <w:sz w:val="21"/>
          <w:szCs w:val="24"/>
        </w:rPr>
        <w:t>table 1</w:t>
      </w:r>
      <w:r w:rsidR="0012094B">
        <w:rPr>
          <w:rFonts w:ascii="Segoe UI Semibold" w:hAnsi="Segoe UI Semibold" w:cs="Arial"/>
          <w:sz w:val="21"/>
          <w:szCs w:val="24"/>
        </w:rPr>
        <w:t>7</w:t>
      </w:r>
      <w:r w:rsidR="00F161C1">
        <w:rPr>
          <w:rFonts w:ascii="Segoe UI" w:hAnsi="Segoe UI" w:cs="Arial"/>
          <w:sz w:val="21"/>
          <w:szCs w:val="24"/>
        </w:rPr>
        <w:t>.</w:t>
      </w:r>
    </w:p>
    <w:p w14:paraId="36835C23" w14:textId="77777777" w:rsidR="0012094B" w:rsidRPr="0012094B" w:rsidRDefault="0012094B" w:rsidP="0012094B">
      <w:pPr>
        <w:pStyle w:val="fig"/>
        <w:spacing w:after="120"/>
        <w:ind w:right="425"/>
        <w:contextualSpacing w:val="0"/>
        <w:jc w:val="center"/>
        <w:rPr>
          <w:rFonts w:ascii="Tw Cen MT" w:hAnsi="Tw Cen MT"/>
          <w:b w:val="0"/>
          <w:sz w:val="12"/>
        </w:rPr>
      </w:pPr>
    </w:p>
    <w:p w14:paraId="70FFCAE6" w14:textId="60C55CDD" w:rsidR="008E1D1B" w:rsidRPr="0012094B" w:rsidRDefault="0012094B" w:rsidP="0012094B">
      <w:pPr>
        <w:pStyle w:val="fig"/>
        <w:spacing w:after="120"/>
        <w:ind w:right="425"/>
        <w:contextualSpacing w:val="0"/>
        <w:jc w:val="center"/>
        <w:rPr>
          <w:rFonts w:ascii="Tw Cen MT" w:hAnsi="Tw Cen MT"/>
          <w:b w:val="0"/>
          <w:sz w:val="22"/>
        </w:rPr>
      </w:pPr>
      <w:r>
        <w:rPr>
          <w:rFonts w:ascii="Tw Cen MT" w:hAnsi="Tw Cen MT"/>
          <w:b w:val="0"/>
          <w:sz w:val="22"/>
        </w:rPr>
        <w:t>Table 18 – Example of analysis of evaluation</w:t>
      </w:r>
    </w:p>
    <w:tbl>
      <w:tblPr>
        <w:tblStyle w:val="ZigZag"/>
        <w:tblW w:w="5000" w:type="pct"/>
        <w:tblLook w:val="04A0" w:firstRow="1" w:lastRow="0" w:firstColumn="1" w:lastColumn="0" w:noHBand="0" w:noVBand="1"/>
      </w:tblPr>
      <w:tblGrid>
        <w:gridCol w:w="412"/>
        <w:gridCol w:w="2418"/>
        <w:gridCol w:w="2279"/>
        <w:gridCol w:w="5086"/>
      </w:tblGrid>
      <w:tr w:rsidR="007414E4" w:rsidRPr="00B20488" w14:paraId="62A78F77" w14:textId="77777777" w:rsidTr="00A42C67">
        <w:trPr>
          <w:cnfStyle w:val="100000000000" w:firstRow="1" w:lastRow="0" w:firstColumn="0" w:lastColumn="0" w:oddVBand="0" w:evenVBand="0" w:oddHBand="0" w:evenHBand="0" w:firstRowFirstColumn="0" w:firstRowLastColumn="0" w:lastRowFirstColumn="0" w:lastRowLastColumn="0"/>
        </w:trPr>
        <w:tc>
          <w:tcPr>
            <w:tcW w:w="412" w:type="dxa"/>
            <w:tcBorders>
              <w:top w:val="single" w:sz="4" w:space="0" w:color="auto"/>
              <w:left w:val="single" w:sz="4" w:space="0" w:color="auto"/>
              <w:bottom w:val="single" w:sz="4" w:space="0" w:color="auto"/>
              <w:right w:val="single" w:sz="4" w:space="0" w:color="FFFFFF" w:themeColor="background1"/>
            </w:tcBorders>
            <w:shd w:val="clear" w:color="auto" w:fill="000000" w:themeFill="text1"/>
            <w:vAlign w:val="top"/>
          </w:tcPr>
          <w:p w14:paraId="2017C1A2" w14:textId="77777777" w:rsidR="007414E4" w:rsidRPr="00B20488" w:rsidRDefault="007414E4" w:rsidP="00A42C67">
            <w:pPr>
              <w:jc w:val="left"/>
              <w:rPr>
                <w:rFonts w:ascii="AR CENA" w:hAnsi="AR CENA" w:cs="Arial"/>
                <w:sz w:val="25"/>
                <w:szCs w:val="25"/>
              </w:rPr>
            </w:pPr>
            <w:r w:rsidRPr="00B20488">
              <w:rPr>
                <w:rFonts w:ascii="AR CENA" w:hAnsi="AR CENA" w:cs="Arial"/>
                <w:b w:val="0"/>
                <w:sz w:val="25"/>
                <w:szCs w:val="25"/>
              </w:rPr>
              <w:t>No</w:t>
            </w:r>
          </w:p>
        </w:tc>
        <w:tc>
          <w:tcPr>
            <w:tcW w:w="2418"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vAlign w:val="top"/>
          </w:tcPr>
          <w:p w14:paraId="4A6C22DE" w14:textId="77777777" w:rsidR="007414E4" w:rsidRPr="00B20488" w:rsidRDefault="007414E4" w:rsidP="00A42C67">
            <w:pPr>
              <w:jc w:val="left"/>
              <w:rPr>
                <w:rFonts w:ascii="AR CENA" w:hAnsi="AR CENA" w:cs="Arial"/>
                <w:sz w:val="25"/>
                <w:szCs w:val="25"/>
              </w:rPr>
            </w:pPr>
            <w:r w:rsidRPr="00B20488">
              <w:rPr>
                <w:rFonts w:ascii="AR CENA" w:hAnsi="AR CENA" w:cs="Arial"/>
                <w:b w:val="0"/>
                <w:sz w:val="25"/>
                <w:szCs w:val="25"/>
              </w:rPr>
              <w:t>Objective</w:t>
            </w:r>
          </w:p>
        </w:tc>
        <w:tc>
          <w:tcPr>
            <w:tcW w:w="227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vAlign w:val="top"/>
          </w:tcPr>
          <w:p w14:paraId="31826F46" w14:textId="77777777" w:rsidR="007414E4" w:rsidRPr="00B20488" w:rsidRDefault="007414E4" w:rsidP="00A42C67">
            <w:pPr>
              <w:jc w:val="left"/>
              <w:rPr>
                <w:rFonts w:ascii="AR CENA" w:hAnsi="AR CENA" w:cs="Arial"/>
                <w:sz w:val="25"/>
                <w:szCs w:val="25"/>
              </w:rPr>
            </w:pPr>
            <w:r w:rsidRPr="00B20488">
              <w:rPr>
                <w:rFonts w:ascii="AR CENA" w:hAnsi="AR CENA" w:cs="Arial"/>
                <w:b w:val="0"/>
                <w:sz w:val="25"/>
                <w:szCs w:val="25"/>
              </w:rPr>
              <w:t>Performance Criteria</w:t>
            </w:r>
          </w:p>
        </w:tc>
        <w:tc>
          <w:tcPr>
            <w:tcW w:w="5086" w:type="dxa"/>
            <w:tcBorders>
              <w:top w:val="single" w:sz="4" w:space="0" w:color="auto"/>
              <w:left w:val="single" w:sz="4" w:space="0" w:color="FFFFFF" w:themeColor="background1"/>
              <w:bottom w:val="single" w:sz="4" w:space="0" w:color="auto"/>
              <w:right w:val="single" w:sz="4" w:space="0" w:color="auto"/>
            </w:tcBorders>
            <w:shd w:val="clear" w:color="auto" w:fill="000000" w:themeFill="text1"/>
            <w:vAlign w:val="top"/>
          </w:tcPr>
          <w:p w14:paraId="73F394FC" w14:textId="77777777" w:rsidR="007414E4" w:rsidRPr="00B20488" w:rsidRDefault="007414E4" w:rsidP="00A42C67">
            <w:pPr>
              <w:jc w:val="left"/>
              <w:rPr>
                <w:rFonts w:ascii="AR CENA" w:hAnsi="AR CENA" w:cs="Arial"/>
                <w:b w:val="0"/>
                <w:sz w:val="25"/>
                <w:szCs w:val="25"/>
              </w:rPr>
            </w:pPr>
            <w:r w:rsidRPr="00B20488">
              <w:rPr>
                <w:rFonts w:ascii="AR CENA" w:hAnsi="AR CENA" w:cs="Arial"/>
                <w:b w:val="0"/>
                <w:sz w:val="25"/>
                <w:szCs w:val="25"/>
              </w:rPr>
              <w:t>Evaluation</w:t>
            </w:r>
          </w:p>
        </w:tc>
      </w:tr>
      <w:tr w:rsidR="007414E4" w:rsidRPr="00B20488" w14:paraId="2936B2F1" w14:textId="77777777" w:rsidTr="00A42C67">
        <w:tc>
          <w:tcPr>
            <w:tcW w:w="412" w:type="dxa"/>
            <w:tcBorders>
              <w:top w:val="single" w:sz="4" w:space="0" w:color="auto"/>
            </w:tcBorders>
          </w:tcPr>
          <w:p w14:paraId="5137B540" w14:textId="77777777" w:rsidR="007414E4" w:rsidRPr="00B20488" w:rsidRDefault="007414E4" w:rsidP="00A42C67">
            <w:pPr>
              <w:rPr>
                <w:rFonts w:ascii="AR CENA" w:hAnsi="AR CENA" w:cs="Arial"/>
                <w:sz w:val="25"/>
                <w:szCs w:val="25"/>
              </w:rPr>
            </w:pPr>
            <w:r w:rsidRPr="00B20488">
              <w:rPr>
                <w:rFonts w:ascii="AR CENA" w:hAnsi="AR CENA" w:cs="Arial"/>
                <w:sz w:val="25"/>
                <w:szCs w:val="25"/>
              </w:rPr>
              <w:t>1</w:t>
            </w:r>
          </w:p>
        </w:tc>
        <w:tc>
          <w:tcPr>
            <w:tcW w:w="2418" w:type="dxa"/>
            <w:tcBorders>
              <w:top w:val="single" w:sz="4" w:space="0" w:color="auto"/>
            </w:tcBorders>
          </w:tcPr>
          <w:p w14:paraId="61313D1A"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The end user must be able to create the database</w:t>
            </w:r>
            <w:r w:rsidR="00886940" w:rsidRPr="00B20488">
              <w:rPr>
                <w:rFonts w:ascii="AR CENA" w:hAnsi="AR CENA" w:cs="Arial"/>
                <w:sz w:val="25"/>
                <w:szCs w:val="25"/>
              </w:rPr>
              <w:t xml:space="preserve"> </w:t>
            </w:r>
            <w:r w:rsidRPr="00B20488">
              <w:rPr>
                <w:rFonts w:ascii="AR CENA" w:hAnsi="AR CENA" w:cs="Arial"/>
                <w:sz w:val="25"/>
                <w:szCs w:val="25"/>
              </w:rPr>
              <w:t>when the system is run for the first time after installation</w:t>
            </w:r>
          </w:p>
        </w:tc>
        <w:tc>
          <w:tcPr>
            <w:tcW w:w="2279" w:type="dxa"/>
            <w:tcBorders>
              <w:top w:val="single" w:sz="4" w:space="0" w:color="auto"/>
            </w:tcBorders>
          </w:tcPr>
          <w:p w14:paraId="3901FB04" w14:textId="77777777" w:rsidR="007414E4" w:rsidRPr="00B20488" w:rsidRDefault="007414E4" w:rsidP="00A42C67">
            <w:pPr>
              <w:rPr>
                <w:rFonts w:ascii="AR CENA" w:hAnsi="AR CENA" w:cs="Arial"/>
                <w:sz w:val="25"/>
                <w:szCs w:val="25"/>
              </w:rPr>
            </w:pPr>
            <w:r w:rsidRPr="00B20488">
              <w:rPr>
                <w:rFonts w:ascii="AR CENA" w:hAnsi="AR CENA" w:cs="Arial"/>
                <w:sz w:val="25"/>
                <w:szCs w:val="25"/>
              </w:rPr>
              <w:t>The end user can enter the location of the database file and create the database tables on first run of the program after installation</w:t>
            </w:r>
          </w:p>
        </w:tc>
        <w:tc>
          <w:tcPr>
            <w:tcW w:w="5086" w:type="dxa"/>
            <w:tcBorders>
              <w:top w:val="single" w:sz="4" w:space="0" w:color="auto"/>
            </w:tcBorders>
          </w:tcPr>
          <w:p w14:paraId="1C07A9DD" w14:textId="77777777" w:rsidR="007414E4" w:rsidRPr="00B20488" w:rsidRDefault="00886940" w:rsidP="00A42C67">
            <w:pPr>
              <w:rPr>
                <w:rFonts w:ascii="AR CENA" w:hAnsi="AR CENA" w:cs="Arial"/>
                <w:sz w:val="25"/>
                <w:szCs w:val="25"/>
              </w:rPr>
            </w:pPr>
            <w:r w:rsidRPr="00B20488">
              <w:rPr>
                <w:rFonts w:ascii="AR CENA" w:hAnsi="AR CENA" w:cs="Arial"/>
                <w:sz w:val="25"/>
                <w:szCs w:val="25"/>
              </w:rPr>
              <w:t>“</w:t>
            </w:r>
            <w:r w:rsidR="007414E4" w:rsidRPr="00B20488">
              <w:rPr>
                <w:rFonts w:ascii="AR CENA" w:hAnsi="AR CENA" w:cs="Arial"/>
                <w:sz w:val="25"/>
                <w:szCs w:val="25"/>
              </w:rPr>
              <w:t>I found this feature hard to use initially as it was not creating the database tables</w:t>
            </w:r>
            <w:r w:rsidRPr="00B20488">
              <w:rPr>
                <w:rFonts w:ascii="AR CENA" w:hAnsi="AR CENA" w:cs="Arial"/>
                <w:sz w:val="25"/>
                <w:szCs w:val="25"/>
              </w:rPr>
              <w:t xml:space="preserve">.  </w:t>
            </w:r>
            <w:r w:rsidR="007414E4" w:rsidRPr="00B20488">
              <w:rPr>
                <w:rFonts w:ascii="AR CENA" w:hAnsi="AR CENA" w:cs="Arial"/>
                <w:sz w:val="25"/>
                <w:szCs w:val="25"/>
              </w:rPr>
              <w:t>I realised after some trial and error that it was because I wasn</w:t>
            </w:r>
            <w:r w:rsidRPr="00B20488">
              <w:rPr>
                <w:rFonts w:ascii="AR CENA" w:hAnsi="AR CENA" w:cs="Arial"/>
                <w:sz w:val="25"/>
                <w:szCs w:val="25"/>
              </w:rPr>
              <w:t>’</w:t>
            </w:r>
            <w:r w:rsidR="007414E4" w:rsidRPr="00B20488">
              <w:rPr>
                <w:rFonts w:ascii="AR CENA" w:hAnsi="AR CENA" w:cs="Arial"/>
                <w:sz w:val="25"/>
                <w:szCs w:val="25"/>
              </w:rPr>
              <w:t xml:space="preserve">t using the correct syntax in the </w:t>
            </w:r>
            <w:proofErr w:type="spellStart"/>
            <w:r w:rsidR="007414E4" w:rsidRPr="00B20488">
              <w:rPr>
                <w:rFonts w:ascii="AR CENA" w:hAnsi="AR CENA" w:cs="Arial"/>
                <w:sz w:val="25"/>
                <w:szCs w:val="25"/>
              </w:rPr>
              <w:t>filepath</w:t>
            </w:r>
            <w:proofErr w:type="spellEnd"/>
            <w:r w:rsidR="007414E4" w:rsidRPr="00B20488">
              <w:rPr>
                <w:rFonts w:ascii="AR CENA" w:hAnsi="AR CENA" w:cs="Arial"/>
                <w:sz w:val="25"/>
                <w:szCs w:val="25"/>
              </w:rPr>
              <w:t xml:space="preserve"> I was inputting</w:t>
            </w:r>
            <w:r w:rsidRPr="00B20488">
              <w:rPr>
                <w:rFonts w:ascii="AR CENA" w:hAnsi="AR CENA" w:cs="Arial"/>
                <w:sz w:val="25"/>
                <w:szCs w:val="25"/>
              </w:rPr>
              <w:t xml:space="preserve">.  </w:t>
            </w:r>
            <w:r w:rsidR="007414E4" w:rsidRPr="00B20488">
              <w:rPr>
                <w:rFonts w:ascii="AR CENA" w:hAnsi="AR CENA" w:cs="Arial"/>
                <w:sz w:val="25"/>
                <w:szCs w:val="25"/>
              </w:rPr>
              <w:t xml:space="preserve">How the </w:t>
            </w:r>
            <w:proofErr w:type="spellStart"/>
            <w:r w:rsidR="007414E4" w:rsidRPr="00B20488">
              <w:rPr>
                <w:rFonts w:ascii="AR CENA" w:hAnsi="AR CENA" w:cs="Arial"/>
                <w:sz w:val="25"/>
                <w:szCs w:val="25"/>
              </w:rPr>
              <w:t>filepath</w:t>
            </w:r>
            <w:proofErr w:type="spellEnd"/>
            <w:r w:rsidR="007414E4" w:rsidRPr="00B20488">
              <w:rPr>
                <w:rFonts w:ascii="AR CENA" w:hAnsi="AR CENA" w:cs="Arial"/>
                <w:sz w:val="25"/>
                <w:szCs w:val="25"/>
              </w:rPr>
              <w:t xml:space="preserve"> should be constructed needs to be made more obvious – especially if we ever have cause to recreate the tables again</w:t>
            </w:r>
            <w:r w:rsidRPr="00B20488">
              <w:rPr>
                <w:rFonts w:ascii="AR CENA" w:hAnsi="AR CENA" w:cs="Arial"/>
                <w:sz w:val="25"/>
                <w:szCs w:val="25"/>
              </w:rPr>
              <w:t>”</w:t>
            </w:r>
          </w:p>
          <w:p w14:paraId="6D0C3BDB" w14:textId="77777777" w:rsidR="007414E4" w:rsidRPr="00B20488" w:rsidRDefault="007414E4" w:rsidP="00A42C67">
            <w:pPr>
              <w:rPr>
                <w:rFonts w:ascii="AR CENA" w:hAnsi="AR CENA" w:cs="Arial"/>
                <w:i/>
                <w:sz w:val="25"/>
                <w:szCs w:val="25"/>
              </w:rPr>
            </w:pPr>
          </w:p>
          <w:p w14:paraId="09611FB9" w14:textId="77777777" w:rsidR="007414E4" w:rsidRPr="00B20488" w:rsidRDefault="007414E4" w:rsidP="00A42C67">
            <w:pPr>
              <w:rPr>
                <w:rFonts w:ascii="AR CENA" w:hAnsi="AR CENA" w:cs="Arial"/>
                <w:sz w:val="25"/>
                <w:szCs w:val="25"/>
                <w:u w:val="single"/>
              </w:rPr>
            </w:pPr>
            <w:r w:rsidRPr="00B20488">
              <w:rPr>
                <w:rFonts w:ascii="AR CENA" w:hAnsi="AR CENA" w:cs="Arial"/>
                <w:sz w:val="25"/>
                <w:szCs w:val="25"/>
                <w:u w:val="single"/>
              </w:rPr>
              <w:t>How this outcome could be improved?</w:t>
            </w:r>
          </w:p>
          <w:p w14:paraId="6E0AA3B1" w14:textId="77777777" w:rsidR="007414E4" w:rsidRPr="00B20488" w:rsidRDefault="007414E4" w:rsidP="00A42C67">
            <w:pPr>
              <w:rPr>
                <w:rFonts w:ascii="AR CENA" w:hAnsi="AR CENA" w:cs="Arial"/>
                <w:sz w:val="25"/>
                <w:szCs w:val="25"/>
              </w:rPr>
            </w:pPr>
            <w:r w:rsidRPr="00B20488">
              <w:rPr>
                <w:rFonts w:ascii="AR CENA" w:hAnsi="AR CENA" w:cs="Arial"/>
                <w:sz w:val="25"/>
                <w:szCs w:val="25"/>
              </w:rPr>
              <w:t>I can see that this is a big problem for the end user if they struggle to get this part right as it prevents the entire system from being of use</w:t>
            </w:r>
            <w:r w:rsidR="00886940" w:rsidRPr="00B20488">
              <w:rPr>
                <w:rFonts w:ascii="AR CENA" w:hAnsi="AR CENA" w:cs="Arial"/>
                <w:sz w:val="25"/>
                <w:szCs w:val="25"/>
              </w:rPr>
              <w:t xml:space="preserve">.  </w:t>
            </w:r>
            <w:r w:rsidRPr="00B20488">
              <w:rPr>
                <w:rFonts w:ascii="AR CENA" w:hAnsi="AR CENA" w:cs="Arial"/>
                <w:sz w:val="25"/>
                <w:szCs w:val="25"/>
              </w:rPr>
              <w:t xml:space="preserve">I need to add a help feature that explains to the user how to construct the </w:t>
            </w:r>
            <w:proofErr w:type="spellStart"/>
            <w:r w:rsidRPr="00B20488">
              <w:rPr>
                <w:rFonts w:ascii="AR CENA" w:hAnsi="AR CENA" w:cs="Arial"/>
                <w:sz w:val="25"/>
                <w:szCs w:val="25"/>
              </w:rPr>
              <w:t>filepath</w:t>
            </w:r>
            <w:proofErr w:type="spellEnd"/>
            <w:r w:rsidRPr="00B20488">
              <w:rPr>
                <w:rFonts w:ascii="AR CENA" w:hAnsi="AR CENA" w:cs="Arial"/>
                <w:sz w:val="25"/>
                <w:szCs w:val="25"/>
              </w:rPr>
              <w:t xml:space="preserve"> and also I could use a regular expression to validate the </w:t>
            </w:r>
            <w:proofErr w:type="spellStart"/>
            <w:r w:rsidRPr="00B20488">
              <w:rPr>
                <w:rFonts w:ascii="AR CENA" w:hAnsi="AR CENA" w:cs="Arial"/>
                <w:sz w:val="25"/>
                <w:szCs w:val="25"/>
              </w:rPr>
              <w:t>filepath</w:t>
            </w:r>
            <w:proofErr w:type="spellEnd"/>
            <w:r w:rsidRPr="00B20488">
              <w:rPr>
                <w:rFonts w:ascii="AR CENA" w:hAnsi="AR CENA" w:cs="Arial"/>
                <w:sz w:val="25"/>
                <w:szCs w:val="25"/>
              </w:rPr>
              <w:t xml:space="preserve"> entry.</w:t>
            </w:r>
          </w:p>
        </w:tc>
      </w:tr>
    </w:tbl>
    <w:p w14:paraId="327B81EC" w14:textId="77777777" w:rsidR="00D7012D" w:rsidRPr="00B20488" w:rsidRDefault="00D7012D" w:rsidP="00BB3D39"/>
    <w:p w14:paraId="47340151" w14:textId="77777777" w:rsidR="00FC5737" w:rsidRPr="00B20488" w:rsidRDefault="00FC5737" w:rsidP="00BB3D39"/>
    <w:p w14:paraId="31235E50" w14:textId="77777777" w:rsidR="007414E4" w:rsidRPr="00B20488" w:rsidRDefault="00FC5737" w:rsidP="00FC5737">
      <w:pPr>
        <w:pStyle w:val="alpha"/>
      </w:pPr>
      <w:bookmarkStart w:id="56" w:name="_Toc500405978"/>
      <w:r w:rsidRPr="00B20488">
        <w:rPr>
          <w:i/>
        </w:rPr>
        <w:t xml:space="preserve">Evaluation: </w:t>
      </w:r>
      <w:r w:rsidR="000B4E5D" w:rsidRPr="00B20488">
        <w:t>E</w:t>
      </w:r>
      <w:r w:rsidR="007414E4" w:rsidRPr="00B20488">
        <w:t>vidence Checklist</w:t>
      </w:r>
      <w:bookmarkEnd w:id="56"/>
    </w:p>
    <w:p w14:paraId="34E5ED64" w14:textId="77777777" w:rsidR="007414E4" w:rsidRPr="00B20488" w:rsidRDefault="007414E4" w:rsidP="005A2ED5">
      <w:pPr>
        <w:rPr>
          <w:rFonts w:ascii="Segoe UI Semibold" w:hAnsi="Segoe UI Semibold" w:cs="Arial"/>
          <w:sz w:val="21"/>
          <w:szCs w:val="24"/>
        </w:rPr>
      </w:pPr>
      <w:r w:rsidRPr="00B20488">
        <w:rPr>
          <w:rFonts w:ascii="Segoe UI Semibold" w:hAnsi="Segoe UI Semibold" w:cs="Arial"/>
          <w:sz w:val="21"/>
          <w:szCs w:val="24"/>
        </w:rPr>
        <w:t>Key to the importance of sections of evidence:</w:t>
      </w:r>
    </w:p>
    <w:p w14:paraId="73D0F65C" w14:textId="77777777" w:rsidR="007414E4" w:rsidRPr="00B20488" w:rsidRDefault="007414E4" w:rsidP="00886940">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Any item marked with an </w:t>
      </w:r>
      <w:r w:rsidRPr="00B20488">
        <w:rPr>
          <w:rFonts w:ascii="Segoe UI Semibold" w:hAnsi="Segoe UI Semibold" w:cs="Arial"/>
          <w:sz w:val="21"/>
          <w:szCs w:val="24"/>
        </w:rPr>
        <w:t>E is essential</w:t>
      </w:r>
      <w:r w:rsidRPr="00B20488">
        <w:rPr>
          <w:rFonts w:ascii="Segoe UI" w:hAnsi="Segoe UI" w:cs="Arial"/>
          <w:sz w:val="21"/>
          <w:szCs w:val="24"/>
        </w:rPr>
        <w:t xml:space="preserve"> and </w:t>
      </w:r>
      <w:r w:rsidRPr="00B20488">
        <w:rPr>
          <w:rFonts w:ascii="Segoe UI Semibold" w:hAnsi="Segoe UI Semibold" w:cs="Arial"/>
          <w:sz w:val="21"/>
          <w:szCs w:val="24"/>
        </w:rPr>
        <w:t>must be included</w:t>
      </w:r>
      <w:r w:rsidRPr="00B20488">
        <w:rPr>
          <w:rFonts w:ascii="Segoe UI" w:hAnsi="Segoe UI" w:cs="Arial"/>
          <w:sz w:val="21"/>
          <w:szCs w:val="24"/>
        </w:rPr>
        <w:t xml:space="preserve"> if you are to gain good marks in this section</w:t>
      </w:r>
    </w:p>
    <w:p w14:paraId="328809E1" w14:textId="77777777" w:rsidR="007414E4" w:rsidRPr="00B20488" w:rsidRDefault="007414E4" w:rsidP="00886940">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Any item marked with a </w:t>
      </w:r>
      <w:r w:rsidRPr="00B20488">
        <w:rPr>
          <w:rFonts w:ascii="Segoe UI Semibold" w:hAnsi="Segoe UI Semibold" w:cs="Arial"/>
          <w:sz w:val="21"/>
          <w:szCs w:val="24"/>
        </w:rPr>
        <w:t>D is desirable</w:t>
      </w:r>
      <w:r w:rsidRPr="00B20488">
        <w:rPr>
          <w:rFonts w:ascii="Segoe UI" w:hAnsi="Segoe UI" w:cs="Arial"/>
          <w:sz w:val="21"/>
          <w:szCs w:val="24"/>
        </w:rPr>
        <w:t xml:space="preserve"> and </w:t>
      </w:r>
      <w:r w:rsidRPr="00B20488">
        <w:rPr>
          <w:rFonts w:ascii="Segoe UI Semibold" w:hAnsi="Segoe UI Semibold" w:cs="Arial"/>
          <w:sz w:val="21"/>
          <w:szCs w:val="24"/>
        </w:rPr>
        <w:t xml:space="preserve">should be included, </w:t>
      </w:r>
      <w:r w:rsidRPr="00B20488">
        <w:rPr>
          <w:rFonts w:ascii="Segoe UI" w:hAnsi="Segoe UI" w:cs="Arial"/>
          <w:sz w:val="21"/>
          <w:szCs w:val="24"/>
        </w:rPr>
        <w:t>it will help to gain good marks but is not always essential</w:t>
      </w:r>
    </w:p>
    <w:p w14:paraId="27EFCA4A" w14:textId="77777777" w:rsidR="007414E4" w:rsidRPr="00B20488" w:rsidRDefault="007414E4" w:rsidP="00886940">
      <w:pPr>
        <w:ind w:left="426" w:hanging="426"/>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Any item marked with a </w:t>
      </w:r>
      <w:r w:rsidRPr="00B20488">
        <w:rPr>
          <w:rFonts w:ascii="Segoe UI Semibold" w:hAnsi="Segoe UI Semibold" w:cs="Arial"/>
          <w:sz w:val="21"/>
          <w:szCs w:val="24"/>
        </w:rPr>
        <w:t>C is complementary</w:t>
      </w:r>
      <w:r w:rsidR="00886940" w:rsidRPr="00B20488">
        <w:rPr>
          <w:rFonts w:ascii="Segoe UI" w:hAnsi="Segoe UI" w:cs="Arial"/>
          <w:sz w:val="21"/>
          <w:szCs w:val="24"/>
        </w:rPr>
        <w:t xml:space="preserve">.  </w:t>
      </w:r>
      <w:r w:rsidRPr="00B20488">
        <w:rPr>
          <w:rFonts w:ascii="Segoe UI" w:hAnsi="Segoe UI" w:cs="Arial"/>
          <w:sz w:val="21"/>
          <w:szCs w:val="24"/>
        </w:rPr>
        <w:t>It may help explain aspects of your project but is not essential</w:t>
      </w:r>
    </w:p>
    <w:p w14:paraId="353052A6" w14:textId="77777777" w:rsidR="00886940" w:rsidRPr="00B20488" w:rsidRDefault="00886940" w:rsidP="00886940">
      <w:pPr>
        <w:ind w:left="426" w:hanging="426"/>
        <w:rPr>
          <w:rFonts w:ascii="Segoe UI" w:hAnsi="Segoe UI" w:cs="Arial"/>
          <w:sz w:val="21"/>
          <w:szCs w:val="24"/>
        </w:rPr>
      </w:pPr>
    </w:p>
    <w:tbl>
      <w:tblPr>
        <w:tblStyle w:val="ZigZag"/>
        <w:tblW w:w="5000" w:type="pct"/>
        <w:tblLook w:val="04A0" w:firstRow="1" w:lastRow="0" w:firstColumn="1" w:lastColumn="0" w:noHBand="0" w:noVBand="1"/>
      </w:tblPr>
      <w:tblGrid>
        <w:gridCol w:w="799"/>
        <w:gridCol w:w="8633"/>
        <w:gridCol w:w="743"/>
      </w:tblGrid>
      <w:tr w:rsidR="007414E4" w:rsidRPr="00B20488" w14:paraId="030F6F5E" w14:textId="77777777" w:rsidTr="004D6839">
        <w:trPr>
          <w:cnfStyle w:val="100000000000" w:firstRow="1" w:lastRow="0" w:firstColumn="0" w:lastColumn="0" w:oddVBand="0" w:evenVBand="0" w:oddHBand="0" w:evenHBand="0" w:firstRowFirstColumn="0" w:firstRowLastColumn="0" w:lastRowFirstColumn="0" w:lastRowLastColumn="0"/>
        </w:trPr>
        <w:tc>
          <w:tcPr>
            <w:tcW w:w="756" w:type="dxa"/>
          </w:tcPr>
          <w:p w14:paraId="19DF7503" w14:textId="77777777" w:rsidR="007414E4" w:rsidRPr="00B20488" w:rsidRDefault="007414E4" w:rsidP="008274D7">
            <w:pPr>
              <w:rPr>
                <w:rFonts w:ascii="Arial" w:hAnsi="Arial" w:cs="Arial"/>
                <w:sz w:val="24"/>
                <w:szCs w:val="24"/>
              </w:rPr>
            </w:pPr>
            <w:r w:rsidRPr="00B20488">
              <w:rPr>
                <w:rFonts w:ascii="Segoe UI Semibold" w:hAnsi="Segoe UI Semibold" w:cs="Arial"/>
                <w:b w:val="0"/>
                <w:sz w:val="21"/>
                <w:szCs w:val="24"/>
              </w:rPr>
              <w:t>Item No</w:t>
            </w:r>
          </w:p>
        </w:tc>
        <w:tc>
          <w:tcPr>
            <w:tcW w:w="8170" w:type="dxa"/>
          </w:tcPr>
          <w:p w14:paraId="2C98AB3D" w14:textId="77777777" w:rsidR="007414E4" w:rsidRPr="00B20488" w:rsidRDefault="007414E4" w:rsidP="008274D7">
            <w:pPr>
              <w:rPr>
                <w:rFonts w:ascii="Arial" w:hAnsi="Arial" w:cs="Arial"/>
                <w:sz w:val="24"/>
                <w:szCs w:val="24"/>
              </w:rPr>
            </w:pPr>
            <w:r w:rsidRPr="00B20488">
              <w:rPr>
                <w:rFonts w:ascii="Segoe UI Semibold" w:hAnsi="Segoe UI Semibold" w:cs="Arial"/>
                <w:b w:val="0"/>
                <w:sz w:val="21"/>
                <w:szCs w:val="24"/>
              </w:rPr>
              <w:t>Have you included???</w:t>
            </w:r>
          </w:p>
        </w:tc>
        <w:tc>
          <w:tcPr>
            <w:tcW w:w="703" w:type="dxa"/>
          </w:tcPr>
          <w:p w14:paraId="77EE1102" w14:textId="77777777" w:rsidR="007414E4" w:rsidRPr="00B20488" w:rsidRDefault="007414E4" w:rsidP="008274D7">
            <w:pPr>
              <w:rPr>
                <w:rFonts w:ascii="Segoe UI Semibold" w:hAnsi="Segoe UI Semibold" w:cs="Arial"/>
                <w:b w:val="0"/>
                <w:sz w:val="21"/>
                <w:szCs w:val="24"/>
              </w:rPr>
            </w:pPr>
            <w:r w:rsidRPr="00B20488">
              <w:rPr>
                <w:rFonts w:ascii="Segoe UI Semibold" w:hAnsi="Segoe UI Semibold" w:cs="Arial"/>
                <w:b w:val="0"/>
                <w:sz w:val="21"/>
                <w:szCs w:val="24"/>
              </w:rPr>
              <w:t>Tick</w:t>
            </w:r>
          </w:p>
        </w:tc>
      </w:tr>
      <w:tr w:rsidR="007414E4" w:rsidRPr="00B20488" w14:paraId="4239E7B1" w14:textId="77777777" w:rsidTr="004D6839">
        <w:tc>
          <w:tcPr>
            <w:tcW w:w="756" w:type="dxa"/>
            <w:vAlign w:val="center"/>
          </w:tcPr>
          <w:p w14:paraId="02302386"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1</w:t>
            </w:r>
          </w:p>
        </w:tc>
        <w:tc>
          <w:tcPr>
            <w:tcW w:w="8170" w:type="dxa"/>
          </w:tcPr>
          <w:p w14:paraId="0BCF6BE8" w14:textId="77777777" w:rsidR="007414E4" w:rsidRPr="00B20488" w:rsidRDefault="007414E4" w:rsidP="005A2ED5">
            <w:pPr>
              <w:rPr>
                <w:rFonts w:ascii="Arial" w:hAnsi="Arial" w:cs="Arial"/>
                <w:sz w:val="24"/>
                <w:szCs w:val="24"/>
              </w:rPr>
            </w:pPr>
            <w:r w:rsidRPr="00B20488">
              <w:rPr>
                <w:rFonts w:ascii="Segoe UI" w:hAnsi="Segoe UI" w:cs="Arial"/>
                <w:sz w:val="21"/>
                <w:szCs w:val="24"/>
              </w:rPr>
              <w:t xml:space="preserve">Have you evaluated </w:t>
            </w:r>
            <w:r w:rsidRPr="00B20488">
              <w:rPr>
                <w:rFonts w:ascii="Segoe UI Semibold" w:hAnsi="Segoe UI Semibold" w:cs="Arial"/>
                <w:sz w:val="21"/>
                <w:szCs w:val="24"/>
              </w:rPr>
              <w:t>your own performance</w:t>
            </w:r>
            <w:r w:rsidRPr="00B20488">
              <w:rPr>
                <w:rFonts w:ascii="Segoe UI" w:hAnsi="Segoe UI" w:cs="Arial"/>
                <w:sz w:val="21"/>
                <w:szCs w:val="24"/>
              </w:rPr>
              <w:t xml:space="preserve"> against your original objectives</w:t>
            </w:r>
            <w:r w:rsidR="00886940" w:rsidRPr="00B20488">
              <w:rPr>
                <w:rFonts w:ascii="Segoe UI" w:hAnsi="Segoe UI" w:cs="Arial"/>
                <w:sz w:val="21"/>
                <w:szCs w:val="24"/>
              </w:rPr>
              <w:t xml:space="preserve">?  </w:t>
            </w:r>
            <w:r w:rsidRPr="00B20488">
              <w:rPr>
                <w:rFonts w:ascii="Segoe UI" w:hAnsi="Segoe UI" w:cs="Arial"/>
                <w:sz w:val="21"/>
                <w:szCs w:val="24"/>
              </w:rPr>
              <w:t>[</w:t>
            </w:r>
            <w:r w:rsidRPr="00B20488">
              <w:rPr>
                <w:rFonts w:ascii="Segoe UI Semibold" w:hAnsi="Segoe UI Semibold" w:cs="Arial"/>
                <w:sz w:val="21"/>
                <w:szCs w:val="24"/>
              </w:rPr>
              <w:t>E]</w:t>
            </w:r>
          </w:p>
        </w:tc>
        <w:tc>
          <w:tcPr>
            <w:tcW w:w="703" w:type="dxa"/>
            <w:vAlign w:val="center"/>
          </w:tcPr>
          <w:p w14:paraId="2F6B4B71" w14:textId="77777777" w:rsidR="007414E4" w:rsidRPr="00B20488" w:rsidRDefault="007414E4" w:rsidP="004D6839">
            <w:pPr>
              <w:jc w:val="center"/>
              <w:rPr>
                <w:rFonts w:ascii="Calibri" w:hAnsi="Calibri" w:cs="Arial"/>
                <w:sz w:val="28"/>
                <w:szCs w:val="24"/>
              </w:rPr>
            </w:pPr>
            <w:r w:rsidRPr="00B20488">
              <w:rPr>
                <w:rFonts w:ascii="Calibri" w:hAnsi="Calibri" w:cs="Arial"/>
                <w:sz w:val="28"/>
                <w:szCs w:val="24"/>
              </w:rPr>
              <w:sym w:font="Wingdings" w:char="F06F"/>
            </w:r>
          </w:p>
        </w:tc>
      </w:tr>
      <w:tr w:rsidR="007414E4" w:rsidRPr="00B20488" w14:paraId="580CDCF6" w14:textId="77777777" w:rsidTr="004D6839">
        <w:tc>
          <w:tcPr>
            <w:tcW w:w="756" w:type="dxa"/>
            <w:vAlign w:val="center"/>
          </w:tcPr>
          <w:p w14:paraId="427A370F"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2</w:t>
            </w:r>
          </w:p>
        </w:tc>
        <w:tc>
          <w:tcPr>
            <w:tcW w:w="8170" w:type="dxa"/>
          </w:tcPr>
          <w:p w14:paraId="659F1868" w14:textId="77777777" w:rsidR="007414E4" w:rsidRPr="00B20488" w:rsidRDefault="007414E4" w:rsidP="005A2ED5">
            <w:pPr>
              <w:rPr>
                <w:rFonts w:ascii="Arial" w:hAnsi="Arial" w:cs="Arial"/>
                <w:spacing w:val="-1"/>
                <w:sz w:val="24"/>
                <w:szCs w:val="24"/>
              </w:rPr>
            </w:pPr>
            <w:r w:rsidRPr="00B20488">
              <w:rPr>
                <w:rFonts w:ascii="Segoe UI" w:hAnsi="Segoe UI" w:cs="Arial"/>
                <w:spacing w:val="-1"/>
                <w:sz w:val="21"/>
                <w:szCs w:val="24"/>
              </w:rPr>
              <w:t xml:space="preserve">Have you got some </w:t>
            </w:r>
            <w:r w:rsidRPr="00B20488">
              <w:rPr>
                <w:rFonts w:ascii="Segoe UI Semibold" w:hAnsi="Segoe UI Semibold" w:cs="Arial"/>
                <w:spacing w:val="-1"/>
                <w:sz w:val="21"/>
                <w:szCs w:val="24"/>
              </w:rPr>
              <w:t>independent feedback</w:t>
            </w:r>
            <w:r w:rsidRPr="00B20488">
              <w:rPr>
                <w:rFonts w:ascii="Segoe UI" w:hAnsi="Segoe UI" w:cs="Arial"/>
                <w:spacing w:val="-1"/>
                <w:sz w:val="21"/>
                <w:szCs w:val="24"/>
              </w:rPr>
              <w:t xml:space="preserve"> on your performance against the objectives</w:t>
            </w:r>
            <w:r w:rsidR="00886940" w:rsidRPr="00B20488">
              <w:rPr>
                <w:rFonts w:ascii="Segoe UI" w:hAnsi="Segoe UI" w:cs="Arial"/>
                <w:spacing w:val="-1"/>
                <w:sz w:val="21"/>
                <w:szCs w:val="24"/>
              </w:rPr>
              <w:t xml:space="preserve">?  </w:t>
            </w:r>
            <w:r w:rsidRPr="00B20488">
              <w:rPr>
                <w:rFonts w:ascii="Segoe UI Semibold" w:hAnsi="Segoe UI Semibold" w:cs="Arial"/>
                <w:spacing w:val="-1"/>
                <w:sz w:val="21"/>
                <w:szCs w:val="24"/>
              </w:rPr>
              <w:t>[E]</w:t>
            </w:r>
          </w:p>
        </w:tc>
        <w:tc>
          <w:tcPr>
            <w:tcW w:w="703" w:type="dxa"/>
            <w:vAlign w:val="center"/>
          </w:tcPr>
          <w:p w14:paraId="23784572" w14:textId="77777777" w:rsidR="007414E4" w:rsidRPr="00B20488" w:rsidRDefault="007414E4" w:rsidP="004D6839">
            <w:pPr>
              <w:jc w:val="center"/>
              <w:rPr>
                <w:rFonts w:ascii="Calibri" w:hAnsi="Calibri" w:cs="Arial"/>
                <w:sz w:val="28"/>
                <w:szCs w:val="24"/>
              </w:rPr>
            </w:pPr>
            <w:r w:rsidRPr="00B20488">
              <w:rPr>
                <w:rFonts w:ascii="Calibri" w:hAnsi="Calibri" w:cs="Arial"/>
                <w:sz w:val="28"/>
                <w:szCs w:val="24"/>
              </w:rPr>
              <w:sym w:font="Wingdings" w:char="F06F"/>
            </w:r>
          </w:p>
        </w:tc>
      </w:tr>
      <w:tr w:rsidR="007414E4" w:rsidRPr="00B20488" w14:paraId="4CBF7778" w14:textId="77777777" w:rsidTr="004D6839">
        <w:tc>
          <w:tcPr>
            <w:tcW w:w="756" w:type="dxa"/>
            <w:vAlign w:val="center"/>
          </w:tcPr>
          <w:p w14:paraId="0085AC34"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3</w:t>
            </w:r>
          </w:p>
        </w:tc>
        <w:tc>
          <w:tcPr>
            <w:tcW w:w="8170" w:type="dxa"/>
          </w:tcPr>
          <w:p w14:paraId="232BEA69" w14:textId="77777777" w:rsidR="007414E4" w:rsidRPr="00B20488" w:rsidRDefault="007414E4" w:rsidP="005A2ED5">
            <w:pPr>
              <w:rPr>
                <w:rFonts w:ascii="Segoe UI" w:hAnsi="Segoe UI" w:cs="Arial"/>
                <w:sz w:val="21"/>
                <w:szCs w:val="24"/>
              </w:rPr>
            </w:pPr>
            <w:r w:rsidRPr="00B20488">
              <w:rPr>
                <w:rFonts w:ascii="Segoe UI" w:hAnsi="Segoe UI" w:cs="Arial"/>
                <w:sz w:val="21"/>
                <w:szCs w:val="24"/>
              </w:rPr>
              <w:t xml:space="preserve">Have you </w:t>
            </w:r>
            <w:r w:rsidRPr="00B20488">
              <w:rPr>
                <w:rFonts w:ascii="Segoe UI Semibold" w:hAnsi="Segoe UI Semibold" w:cs="Arial"/>
                <w:sz w:val="21"/>
                <w:szCs w:val="24"/>
              </w:rPr>
              <w:t>analysed that feedback</w:t>
            </w:r>
            <w:r w:rsidR="00886940" w:rsidRPr="00B20488">
              <w:rPr>
                <w:rFonts w:ascii="Segoe UI" w:hAnsi="Segoe UI" w:cs="Arial"/>
                <w:sz w:val="21"/>
                <w:szCs w:val="24"/>
              </w:rPr>
              <w:t xml:space="preserve">?  </w:t>
            </w:r>
            <w:r w:rsidRPr="00B20488">
              <w:rPr>
                <w:rFonts w:ascii="Segoe UI" w:hAnsi="Segoe UI" w:cs="Arial"/>
                <w:sz w:val="21"/>
                <w:szCs w:val="24"/>
              </w:rPr>
              <w:t>[</w:t>
            </w:r>
            <w:r w:rsidRPr="00B20488">
              <w:rPr>
                <w:rFonts w:ascii="Segoe UI Semibold" w:hAnsi="Segoe UI Semibold" w:cs="Arial"/>
                <w:sz w:val="21"/>
                <w:szCs w:val="24"/>
              </w:rPr>
              <w:t>E]</w:t>
            </w:r>
          </w:p>
        </w:tc>
        <w:tc>
          <w:tcPr>
            <w:tcW w:w="703" w:type="dxa"/>
            <w:vAlign w:val="center"/>
          </w:tcPr>
          <w:p w14:paraId="66CC755E" w14:textId="77777777" w:rsidR="007414E4" w:rsidRPr="00B20488" w:rsidRDefault="007414E4" w:rsidP="004D6839">
            <w:pPr>
              <w:jc w:val="center"/>
              <w:rPr>
                <w:rFonts w:ascii="Calibri" w:hAnsi="Calibri" w:cs="Arial"/>
                <w:sz w:val="28"/>
                <w:szCs w:val="24"/>
              </w:rPr>
            </w:pPr>
            <w:r w:rsidRPr="00B20488">
              <w:rPr>
                <w:rFonts w:ascii="Calibri" w:hAnsi="Calibri" w:cs="Arial"/>
                <w:sz w:val="28"/>
                <w:szCs w:val="24"/>
              </w:rPr>
              <w:sym w:font="Wingdings" w:char="F06F"/>
            </w:r>
          </w:p>
        </w:tc>
      </w:tr>
      <w:tr w:rsidR="007414E4" w:rsidRPr="00B20488" w14:paraId="20E7F591" w14:textId="77777777" w:rsidTr="004D6839">
        <w:tc>
          <w:tcPr>
            <w:tcW w:w="756" w:type="dxa"/>
            <w:vAlign w:val="center"/>
          </w:tcPr>
          <w:p w14:paraId="6857105B" w14:textId="77777777" w:rsidR="007414E4" w:rsidRPr="00B20488" w:rsidRDefault="007414E4" w:rsidP="004D6839">
            <w:pPr>
              <w:jc w:val="center"/>
              <w:rPr>
                <w:rFonts w:ascii="Arial" w:hAnsi="Arial" w:cs="Arial"/>
                <w:sz w:val="24"/>
                <w:szCs w:val="24"/>
              </w:rPr>
            </w:pPr>
            <w:r w:rsidRPr="00B20488">
              <w:rPr>
                <w:rFonts w:ascii="Segoe UI" w:hAnsi="Segoe UI" w:cs="Arial"/>
                <w:sz w:val="21"/>
                <w:szCs w:val="24"/>
              </w:rPr>
              <w:t>4</w:t>
            </w:r>
          </w:p>
        </w:tc>
        <w:tc>
          <w:tcPr>
            <w:tcW w:w="8170" w:type="dxa"/>
          </w:tcPr>
          <w:p w14:paraId="6F1B641F" w14:textId="77777777" w:rsidR="007414E4" w:rsidRPr="00B20488" w:rsidRDefault="007414E4" w:rsidP="005A2ED5">
            <w:pPr>
              <w:rPr>
                <w:rFonts w:ascii="Arial" w:hAnsi="Arial" w:cs="Arial"/>
                <w:sz w:val="24"/>
                <w:szCs w:val="24"/>
              </w:rPr>
            </w:pPr>
            <w:r w:rsidRPr="00B20488">
              <w:rPr>
                <w:rFonts w:ascii="Segoe UI" w:hAnsi="Segoe UI" w:cs="Arial"/>
                <w:sz w:val="21"/>
                <w:szCs w:val="24"/>
              </w:rPr>
              <w:t xml:space="preserve">Have you made </w:t>
            </w:r>
            <w:r w:rsidRPr="00B20488">
              <w:rPr>
                <w:rFonts w:ascii="Segoe UI Semibold" w:hAnsi="Segoe UI Semibold" w:cs="Arial"/>
                <w:sz w:val="21"/>
                <w:szCs w:val="24"/>
              </w:rPr>
              <w:t>suggestions as to how the outcomes could be improved</w:t>
            </w:r>
            <w:r w:rsidRPr="00B20488">
              <w:rPr>
                <w:rFonts w:ascii="Segoe UI" w:hAnsi="Segoe UI" w:cs="Arial"/>
                <w:sz w:val="21"/>
                <w:szCs w:val="24"/>
              </w:rPr>
              <w:t xml:space="preserve"> (using the feedback gained) </w:t>
            </w:r>
            <w:r w:rsidRPr="00B20488">
              <w:rPr>
                <w:rFonts w:ascii="Segoe UI Semibold" w:hAnsi="Segoe UI Semibold" w:cs="Arial"/>
                <w:sz w:val="21"/>
                <w:szCs w:val="24"/>
              </w:rPr>
              <w:t>[E]</w:t>
            </w:r>
          </w:p>
        </w:tc>
        <w:tc>
          <w:tcPr>
            <w:tcW w:w="703" w:type="dxa"/>
            <w:vAlign w:val="center"/>
          </w:tcPr>
          <w:p w14:paraId="08DCFD24" w14:textId="77777777" w:rsidR="007414E4" w:rsidRPr="00B20488" w:rsidRDefault="007414E4" w:rsidP="004D6839">
            <w:pPr>
              <w:jc w:val="center"/>
              <w:rPr>
                <w:rFonts w:ascii="Calibri" w:hAnsi="Calibri" w:cs="Arial"/>
                <w:sz w:val="28"/>
                <w:szCs w:val="24"/>
              </w:rPr>
            </w:pPr>
            <w:r w:rsidRPr="00B20488">
              <w:rPr>
                <w:rFonts w:ascii="Calibri" w:hAnsi="Calibri" w:cs="Arial"/>
                <w:sz w:val="28"/>
                <w:szCs w:val="24"/>
              </w:rPr>
              <w:sym w:font="Wingdings" w:char="F06F"/>
            </w:r>
          </w:p>
        </w:tc>
      </w:tr>
    </w:tbl>
    <w:p w14:paraId="7DC48AF2" w14:textId="77777777" w:rsidR="007414E4" w:rsidRPr="00B20488" w:rsidRDefault="007414E4" w:rsidP="005A2ED5">
      <w:pPr>
        <w:rPr>
          <w:rFonts w:ascii="Segoe UI Semibold" w:hAnsi="Segoe UI Semibold" w:cs="Arial"/>
          <w:sz w:val="21"/>
          <w:szCs w:val="24"/>
        </w:rPr>
      </w:pPr>
    </w:p>
    <w:p w14:paraId="78136CDB" w14:textId="77777777" w:rsidR="005035D3" w:rsidRPr="00B20488" w:rsidRDefault="005035D3" w:rsidP="005A2ED5">
      <w:pPr>
        <w:rPr>
          <w:rFonts w:ascii="Segoe UI Semibold" w:hAnsi="Segoe UI Semibold" w:cs="Arial"/>
          <w:sz w:val="21"/>
          <w:szCs w:val="24"/>
        </w:rPr>
      </w:pPr>
    </w:p>
    <w:p w14:paraId="1C441302" w14:textId="77777777" w:rsidR="008E1D1B" w:rsidRPr="00B20488" w:rsidRDefault="008E1D1B">
      <w:pPr>
        <w:rPr>
          <w:rFonts w:ascii="Myriad Pro" w:eastAsiaTheme="majorEastAsia" w:hAnsi="Myriad Pro" w:cstheme="majorBidi"/>
          <w:b/>
          <w:i/>
          <w:color w:val="000000" w:themeColor="text1"/>
          <w:sz w:val="36"/>
          <w:szCs w:val="60"/>
        </w:rPr>
      </w:pPr>
      <w:r w:rsidRPr="00B20488">
        <w:rPr>
          <w:i/>
        </w:rPr>
        <w:br w:type="page"/>
      </w:r>
    </w:p>
    <w:p w14:paraId="7A99FA88" w14:textId="77777777" w:rsidR="007414E4" w:rsidRPr="00B20488" w:rsidRDefault="00FC5737" w:rsidP="00FC5737">
      <w:pPr>
        <w:pStyle w:val="alpha"/>
      </w:pPr>
      <w:bookmarkStart w:id="57" w:name="_Toc500405979"/>
      <w:r w:rsidRPr="00B20488">
        <w:rPr>
          <w:i/>
        </w:rPr>
        <w:lastRenderedPageBreak/>
        <w:t xml:space="preserve">Evaluation: </w:t>
      </w:r>
      <w:r w:rsidRPr="00B20488">
        <w:t>Assessment Criteria</w:t>
      </w:r>
      <w:bookmarkEnd w:id="57"/>
    </w:p>
    <w:p w14:paraId="002D2633" w14:textId="77777777" w:rsidR="007414E4" w:rsidRDefault="007414E4" w:rsidP="005A2ED5">
      <w:pPr>
        <w:rPr>
          <w:rFonts w:ascii="Segoe UI" w:hAnsi="Segoe UI" w:cs="Arial"/>
          <w:sz w:val="21"/>
          <w:szCs w:val="24"/>
        </w:rPr>
      </w:pPr>
      <w:r w:rsidRPr="00B20488">
        <w:rPr>
          <w:rFonts w:ascii="Segoe UI" w:hAnsi="Segoe UI" w:cs="Arial"/>
          <w:sz w:val="21"/>
          <w:szCs w:val="24"/>
        </w:rPr>
        <w:t>There are 4 marks available for this section</w:t>
      </w:r>
    </w:p>
    <w:p w14:paraId="0DB4170A" w14:textId="77777777" w:rsidR="005C0ED5" w:rsidRPr="005C0ED5" w:rsidRDefault="005C0ED5" w:rsidP="005A2ED5">
      <w:pPr>
        <w:rPr>
          <w:rFonts w:ascii="Segoe UI" w:hAnsi="Segoe UI" w:cs="Arial"/>
          <w:sz w:val="6"/>
          <w:szCs w:val="24"/>
        </w:rPr>
      </w:pPr>
    </w:p>
    <w:tbl>
      <w:tblPr>
        <w:tblStyle w:val="ZigZag"/>
        <w:tblW w:w="5000" w:type="pct"/>
        <w:tblLook w:val="04A0" w:firstRow="1" w:lastRow="0" w:firstColumn="1" w:lastColumn="0" w:noHBand="0" w:noVBand="1"/>
      </w:tblPr>
      <w:tblGrid>
        <w:gridCol w:w="1343"/>
        <w:gridCol w:w="8052"/>
        <w:gridCol w:w="780"/>
      </w:tblGrid>
      <w:tr w:rsidR="007414E4" w:rsidRPr="00B20488" w14:paraId="3630852D" w14:textId="77777777" w:rsidTr="004D6839">
        <w:trPr>
          <w:cnfStyle w:val="100000000000" w:firstRow="1" w:lastRow="0" w:firstColumn="0" w:lastColumn="0" w:oddVBand="0" w:evenVBand="0" w:oddHBand="0" w:evenHBand="0" w:firstRowFirstColumn="0" w:firstRowLastColumn="0" w:lastRowFirstColumn="0" w:lastRowLastColumn="0"/>
        </w:trPr>
        <w:tc>
          <w:tcPr>
            <w:tcW w:w="1271" w:type="dxa"/>
          </w:tcPr>
          <w:p w14:paraId="5F1F307E" w14:textId="77777777" w:rsidR="007414E4" w:rsidRPr="00B20488" w:rsidRDefault="007414E4" w:rsidP="008274D7">
            <w:pPr>
              <w:rPr>
                <w:rFonts w:ascii="Arial" w:hAnsi="Arial" w:cs="Arial"/>
                <w:sz w:val="24"/>
                <w:szCs w:val="24"/>
              </w:rPr>
            </w:pPr>
            <w:r w:rsidRPr="00B20488">
              <w:rPr>
                <w:rFonts w:ascii="Segoe UI Semibold" w:hAnsi="Segoe UI Semibold" w:cs="Arial"/>
                <w:b w:val="0"/>
                <w:sz w:val="21"/>
                <w:szCs w:val="24"/>
              </w:rPr>
              <w:t>Mark band</w:t>
            </w:r>
          </w:p>
        </w:tc>
        <w:tc>
          <w:tcPr>
            <w:tcW w:w="7620" w:type="dxa"/>
          </w:tcPr>
          <w:p w14:paraId="4A9433EE" w14:textId="77777777" w:rsidR="007414E4" w:rsidRPr="00B20488" w:rsidRDefault="007414E4" w:rsidP="008274D7">
            <w:pPr>
              <w:rPr>
                <w:rFonts w:ascii="Arial" w:hAnsi="Arial" w:cs="Arial"/>
                <w:sz w:val="24"/>
                <w:szCs w:val="24"/>
              </w:rPr>
            </w:pPr>
            <w:r w:rsidRPr="00B20488">
              <w:rPr>
                <w:rFonts w:ascii="Segoe UI Semibold" w:hAnsi="Segoe UI Semibold" w:cs="Arial"/>
                <w:b w:val="0"/>
                <w:sz w:val="21"/>
                <w:szCs w:val="24"/>
              </w:rPr>
              <w:t>Advice</w:t>
            </w:r>
          </w:p>
        </w:tc>
        <w:tc>
          <w:tcPr>
            <w:tcW w:w="738" w:type="dxa"/>
          </w:tcPr>
          <w:p w14:paraId="329917BD" w14:textId="77777777" w:rsidR="007414E4" w:rsidRPr="00B20488" w:rsidRDefault="007414E4" w:rsidP="008274D7">
            <w:pPr>
              <w:rPr>
                <w:rFonts w:ascii="Segoe UI Semibold" w:hAnsi="Segoe UI Semibold" w:cs="Arial"/>
                <w:b w:val="0"/>
                <w:sz w:val="21"/>
                <w:szCs w:val="24"/>
              </w:rPr>
            </w:pPr>
            <w:r w:rsidRPr="00B20488">
              <w:rPr>
                <w:rFonts w:ascii="Segoe UI Semibold" w:hAnsi="Segoe UI Semibold" w:cs="Arial"/>
                <w:b w:val="0"/>
                <w:sz w:val="21"/>
                <w:szCs w:val="24"/>
              </w:rPr>
              <w:t>Mark range</w:t>
            </w:r>
          </w:p>
        </w:tc>
      </w:tr>
      <w:tr w:rsidR="007414E4" w:rsidRPr="00B20488" w14:paraId="57840941" w14:textId="77777777" w:rsidTr="004D6839">
        <w:tc>
          <w:tcPr>
            <w:tcW w:w="1271" w:type="dxa"/>
            <w:vAlign w:val="center"/>
          </w:tcPr>
          <w:p w14:paraId="7E71EF2D" w14:textId="77777777" w:rsidR="007414E4" w:rsidRPr="00B20488" w:rsidRDefault="007414E4" w:rsidP="004D6839">
            <w:pPr>
              <w:jc w:val="center"/>
              <w:rPr>
                <w:rFonts w:ascii="Segoe UI Semibold" w:hAnsi="Segoe UI Semibold" w:cs="Arial"/>
                <w:sz w:val="21"/>
                <w:szCs w:val="24"/>
              </w:rPr>
            </w:pPr>
            <w:r w:rsidRPr="00B20488">
              <w:rPr>
                <w:rFonts w:ascii="Segoe UI Semibold" w:hAnsi="Segoe UI Semibold" w:cs="Arial"/>
                <w:sz w:val="21"/>
                <w:szCs w:val="24"/>
              </w:rPr>
              <w:t>Upper Mark band</w:t>
            </w:r>
          </w:p>
        </w:tc>
        <w:tc>
          <w:tcPr>
            <w:tcW w:w="7620" w:type="dxa"/>
          </w:tcPr>
          <w:p w14:paraId="73F19DC3" w14:textId="77777777" w:rsidR="007414E4" w:rsidRPr="00B20488" w:rsidRDefault="007414E4" w:rsidP="005A2ED5">
            <w:pPr>
              <w:ind w:left="415" w:hanging="41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There is a detailed description of </w:t>
            </w:r>
            <w:r w:rsidRPr="00B20488">
              <w:rPr>
                <w:rFonts w:ascii="Segoe UI Semibold" w:hAnsi="Segoe UI Semibold" w:cs="Segoe UI Semibold"/>
                <w:sz w:val="21"/>
                <w:szCs w:val="24"/>
              </w:rPr>
              <w:t>how well</w:t>
            </w:r>
            <w:r w:rsidRPr="00B20488">
              <w:rPr>
                <w:rFonts w:ascii="Segoe UI" w:hAnsi="Segoe UI" w:cs="Arial"/>
                <w:sz w:val="21"/>
                <w:szCs w:val="24"/>
              </w:rPr>
              <w:t xml:space="preserve"> each objective has been achieved </w:t>
            </w:r>
          </w:p>
          <w:p w14:paraId="173E2AF8" w14:textId="77777777" w:rsidR="007414E4" w:rsidRPr="00B20488" w:rsidRDefault="007414E4" w:rsidP="005A2ED5">
            <w:pPr>
              <w:ind w:left="415" w:hanging="41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There is evidence of the gaining, and analysis of the results, of </w:t>
            </w:r>
            <w:r w:rsidRPr="008B0364">
              <w:rPr>
                <w:rFonts w:ascii="Segoe UI Semibold" w:hAnsi="Segoe UI Semibold" w:cs="Segoe UI Semibold"/>
                <w:sz w:val="21"/>
                <w:szCs w:val="24"/>
              </w:rPr>
              <w:t>re</w:t>
            </w:r>
            <w:r w:rsidRPr="00B20488">
              <w:rPr>
                <w:rFonts w:ascii="Segoe UI Semibold" w:hAnsi="Segoe UI Semibold" w:cs="Segoe UI Semibold"/>
                <w:sz w:val="21"/>
                <w:szCs w:val="24"/>
              </w:rPr>
              <w:t>alistic independent feedback</w:t>
            </w:r>
            <w:r w:rsidRPr="00B20488">
              <w:rPr>
                <w:rFonts w:ascii="Segoe UI" w:hAnsi="Segoe UI" w:cs="Arial"/>
                <w:sz w:val="21"/>
                <w:szCs w:val="24"/>
              </w:rPr>
              <w:t xml:space="preserve"> of the solution</w:t>
            </w:r>
          </w:p>
          <w:p w14:paraId="47031993" w14:textId="77777777" w:rsidR="007414E4" w:rsidRPr="00B20488" w:rsidRDefault="007414E4" w:rsidP="005A2ED5">
            <w:pPr>
              <w:ind w:left="415" w:hanging="415"/>
              <w:rPr>
                <w:rFonts w:ascii="Arial" w:hAnsi="Arial" w:cs="Arial"/>
                <w:sz w:val="24"/>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 </w:t>
            </w:r>
            <w:r w:rsidRPr="00B20488">
              <w:rPr>
                <w:rFonts w:ascii="Segoe UI Semibold" w:hAnsi="Segoe UI Semibold" w:cs="Segoe UI Semibold"/>
                <w:sz w:val="21"/>
                <w:szCs w:val="24"/>
              </w:rPr>
              <w:t>feedback has been used</w:t>
            </w:r>
            <w:r w:rsidRPr="00B20488">
              <w:rPr>
                <w:rFonts w:ascii="Segoe UI" w:hAnsi="Segoe UI" w:cs="Arial"/>
                <w:sz w:val="21"/>
                <w:szCs w:val="24"/>
              </w:rPr>
              <w:t xml:space="preserve"> to discuss meaningful ways in which the solution could be improved if the problem that was attempted was revisited</w:t>
            </w:r>
          </w:p>
        </w:tc>
        <w:tc>
          <w:tcPr>
            <w:tcW w:w="738" w:type="dxa"/>
            <w:vAlign w:val="center"/>
          </w:tcPr>
          <w:p w14:paraId="5CF9000E"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t>4</w:t>
            </w:r>
          </w:p>
        </w:tc>
      </w:tr>
      <w:tr w:rsidR="007414E4" w:rsidRPr="00B20488" w14:paraId="47AB4FB2" w14:textId="77777777" w:rsidTr="004D6839">
        <w:tc>
          <w:tcPr>
            <w:tcW w:w="1271" w:type="dxa"/>
            <w:vAlign w:val="center"/>
          </w:tcPr>
          <w:p w14:paraId="7F63D93A" w14:textId="77777777" w:rsidR="007414E4" w:rsidRPr="00B20488" w:rsidRDefault="007414E4" w:rsidP="004D6839">
            <w:pPr>
              <w:jc w:val="center"/>
              <w:rPr>
                <w:rFonts w:ascii="Segoe UI Semibold" w:hAnsi="Segoe UI Semibold" w:cs="Arial"/>
                <w:sz w:val="21"/>
                <w:szCs w:val="24"/>
              </w:rPr>
            </w:pPr>
            <w:r w:rsidRPr="00B20488">
              <w:rPr>
                <w:rFonts w:ascii="Segoe UI Semibold" w:hAnsi="Segoe UI Semibold" w:cs="Arial"/>
                <w:sz w:val="21"/>
                <w:szCs w:val="24"/>
              </w:rPr>
              <w:t>Upper Middle Mark band</w:t>
            </w:r>
          </w:p>
        </w:tc>
        <w:tc>
          <w:tcPr>
            <w:tcW w:w="7620" w:type="dxa"/>
          </w:tcPr>
          <w:p w14:paraId="34918560" w14:textId="77777777" w:rsidR="007414E4" w:rsidRPr="00B20488" w:rsidRDefault="007414E4" w:rsidP="005A2ED5">
            <w:pPr>
              <w:ind w:left="415" w:hanging="41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There is a detailed description of how well all to nearly all of the objectives have been achieved </w:t>
            </w:r>
          </w:p>
          <w:p w14:paraId="4DB67EBA" w14:textId="77777777" w:rsidR="007414E4" w:rsidRPr="00B20488" w:rsidRDefault="007414E4" w:rsidP="005A2ED5">
            <w:pPr>
              <w:ind w:left="415" w:hanging="41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There is evidence of the gaining of realistic independent feedback of the solution but there is </w:t>
            </w:r>
            <w:r w:rsidRPr="00B20488">
              <w:rPr>
                <w:rFonts w:ascii="Segoe UI Semibold" w:hAnsi="Segoe UI Semibold" w:cs="Segoe UI Semibold"/>
                <w:sz w:val="21"/>
                <w:szCs w:val="24"/>
              </w:rPr>
              <w:t>limited analysis</w:t>
            </w:r>
            <w:r w:rsidRPr="00B20488">
              <w:rPr>
                <w:rFonts w:ascii="Segoe UI" w:hAnsi="Segoe UI" w:cs="Arial"/>
                <w:sz w:val="21"/>
                <w:szCs w:val="24"/>
              </w:rPr>
              <w:t xml:space="preserve"> of this.</w:t>
            </w:r>
          </w:p>
          <w:p w14:paraId="6D289104" w14:textId="77777777" w:rsidR="007414E4" w:rsidRPr="00B20488" w:rsidRDefault="007414E4" w:rsidP="005A2ED5">
            <w:pPr>
              <w:ind w:left="415" w:hanging="415"/>
              <w:rPr>
                <w:rFonts w:ascii="Arial" w:hAnsi="Arial" w:cs="Arial"/>
                <w:sz w:val="24"/>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There is </w:t>
            </w:r>
            <w:r w:rsidRPr="00B20488">
              <w:rPr>
                <w:rFonts w:ascii="Segoe UI Semibold" w:hAnsi="Segoe UI Semibold" w:cs="Segoe UI Semibold"/>
                <w:sz w:val="21"/>
                <w:szCs w:val="24"/>
              </w:rPr>
              <w:t>some discussion</w:t>
            </w:r>
            <w:r w:rsidRPr="00B20488">
              <w:rPr>
                <w:rFonts w:ascii="Segoe UI" w:hAnsi="Segoe UI" w:cs="Arial"/>
                <w:sz w:val="21"/>
                <w:szCs w:val="24"/>
              </w:rPr>
              <w:t xml:space="preserve"> of meaningful ways in which the solution could be improved if the problem was revisited</w:t>
            </w:r>
          </w:p>
        </w:tc>
        <w:tc>
          <w:tcPr>
            <w:tcW w:w="738" w:type="dxa"/>
            <w:vAlign w:val="center"/>
          </w:tcPr>
          <w:p w14:paraId="4850326D"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t>3</w:t>
            </w:r>
          </w:p>
        </w:tc>
      </w:tr>
      <w:tr w:rsidR="007414E4" w:rsidRPr="00B20488" w14:paraId="02DE07DC" w14:textId="77777777" w:rsidTr="004D6839">
        <w:tc>
          <w:tcPr>
            <w:tcW w:w="1271" w:type="dxa"/>
            <w:vAlign w:val="center"/>
          </w:tcPr>
          <w:p w14:paraId="121D402D" w14:textId="77777777" w:rsidR="007414E4" w:rsidRPr="00B20488" w:rsidRDefault="007414E4" w:rsidP="004D6839">
            <w:pPr>
              <w:jc w:val="center"/>
              <w:rPr>
                <w:rFonts w:ascii="Segoe UI Semibold" w:hAnsi="Segoe UI Semibold" w:cs="Arial"/>
                <w:sz w:val="21"/>
                <w:szCs w:val="24"/>
              </w:rPr>
            </w:pPr>
            <w:r w:rsidRPr="00B20488">
              <w:rPr>
                <w:rFonts w:ascii="Segoe UI Semibold" w:hAnsi="Segoe UI Semibold" w:cs="Arial"/>
                <w:sz w:val="21"/>
                <w:szCs w:val="24"/>
              </w:rPr>
              <w:t>Lower Middle Mark band</w:t>
            </w:r>
          </w:p>
        </w:tc>
        <w:tc>
          <w:tcPr>
            <w:tcW w:w="7620" w:type="dxa"/>
          </w:tcPr>
          <w:p w14:paraId="0733B007" w14:textId="180F7D1B" w:rsidR="007414E4" w:rsidRPr="00B20488" w:rsidRDefault="007414E4" w:rsidP="005A2ED5">
            <w:pPr>
              <w:ind w:left="415" w:hanging="41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There is a description of how well some objectives have been achieved</w:t>
            </w:r>
            <w:r w:rsidR="00886940" w:rsidRPr="00B20488">
              <w:rPr>
                <w:rFonts w:ascii="Segoe UI" w:hAnsi="Segoe UI" w:cs="Arial"/>
                <w:sz w:val="21"/>
                <w:szCs w:val="24"/>
              </w:rPr>
              <w:t xml:space="preserve">.  </w:t>
            </w:r>
            <w:r w:rsidR="00EC31E3">
              <w:rPr>
                <w:rFonts w:ascii="Segoe UI" w:hAnsi="Segoe UI" w:cs="Arial"/>
                <w:sz w:val="21"/>
                <w:szCs w:val="24"/>
              </w:rPr>
              <w:br/>
            </w:r>
            <w:r w:rsidRPr="00B20488">
              <w:rPr>
                <w:rFonts w:ascii="Segoe UI" w:hAnsi="Segoe UI" w:cs="Arial"/>
                <w:i/>
                <w:sz w:val="21"/>
                <w:szCs w:val="24"/>
              </w:rPr>
              <w:t>(this may be because not all of the objectives were achieved or because they have just been left out)</w:t>
            </w:r>
          </w:p>
          <w:p w14:paraId="64F4C06D" w14:textId="77777777" w:rsidR="007414E4" w:rsidRPr="00B20488" w:rsidRDefault="007414E4" w:rsidP="005A2ED5">
            <w:pPr>
              <w:ind w:left="415" w:hanging="415"/>
              <w:rPr>
                <w:rFonts w:ascii="Arial" w:hAnsi="Arial" w:cs="Arial"/>
                <w:sz w:val="24"/>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pacing w:val="-1"/>
                <w:sz w:val="21"/>
                <w:szCs w:val="24"/>
              </w:rPr>
              <w:t>There is either no independent feedback or it is so superficial as to be of little use</w:t>
            </w:r>
          </w:p>
        </w:tc>
        <w:tc>
          <w:tcPr>
            <w:tcW w:w="738" w:type="dxa"/>
            <w:vAlign w:val="center"/>
          </w:tcPr>
          <w:p w14:paraId="1C87052B"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t>2</w:t>
            </w:r>
          </w:p>
        </w:tc>
      </w:tr>
      <w:tr w:rsidR="007414E4" w:rsidRPr="00B20488" w14:paraId="68AE1368" w14:textId="77777777" w:rsidTr="004D6839">
        <w:tc>
          <w:tcPr>
            <w:tcW w:w="1271" w:type="dxa"/>
            <w:vAlign w:val="center"/>
          </w:tcPr>
          <w:p w14:paraId="1AE0301B" w14:textId="77777777" w:rsidR="007414E4" w:rsidRPr="00B20488" w:rsidRDefault="007414E4" w:rsidP="004D6839">
            <w:pPr>
              <w:jc w:val="center"/>
              <w:rPr>
                <w:rFonts w:ascii="Segoe UI Semibold" w:hAnsi="Segoe UI Semibold" w:cs="Arial"/>
                <w:sz w:val="21"/>
                <w:szCs w:val="24"/>
              </w:rPr>
            </w:pPr>
            <w:r w:rsidRPr="00B20488">
              <w:rPr>
                <w:rFonts w:ascii="Segoe UI Semibold" w:hAnsi="Segoe UI Semibold" w:cs="Arial"/>
                <w:sz w:val="21"/>
                <w:szCs w:val="24"/>
              </w:rPr>
              <w:t>Lower Mark band</w:t>
            </w:r>
          </w:p>
        </w:tc>
        <w:tc>
          <w:tcPr>
            <w:tcW w:w="7620" w:type="dxa"/>
          </w:tcPr>
          <w:p w14:paraId="25A24398" w14:textId="77777777" w:rsidR="007414E4" w:rsidRPr="00B20488" w:rsidRDefault="007414E4" w:rsidP="005A2ED5">
            <w:pPr>
              <w:ind w:left="415" w:hanging="415"/>
              <w:rPr>
                <w:rFonts w:ascii="Segoe UI" w:hAnsi="Segoe UI" w:cs="Arial"/>
                <w:sz w:val="21"/>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z w:val="21"/>
                <w:szCs w:val="24"/>
              </w:rPr>
              <w:t xml:space="preserve">There is a </w:t>
            </w:r>
            <w:r w:rsidRPr="00B20488">
              <w:rPr>
                <w:rFonts w:ascii="Segoe UI Semibold" w:hAnsi="Segoe UI Semibold" w:cs="Segoe UI Semibold"/>
                <w:sz w:val="21"/>
                <w:szCs w:val="24"/>
              </w:rPr>
              <w:t>limited description</w:t>
            </w:r>
            <w:r w:rsidRPr="00B20488">
              <w:rPr>
                <w:rFonts w:ascii="Segoe UI" w:hAnsi="Segoe UI" w:cs="Arial"/>
                <w:sz w:val="21"/>
                <w:szCs w:val="24"/>
              </w:rPr>
              <w:t xml:space="preserve"> of how well some objectives have been achieved.</w:t>
            </w:r>
          </w:p>
          <w:p w14:paraId="5D07E925" w14:textId="77777777" w:rsidR="007414E4" w:rsidRPr="00B20488" w:rsidRDefault="007414E4" w:rsidP="005A2ED5">
            <w:pPr>
              <w:ind w:left="415" w:hanging="415"/>
              <w:rPr>
                <w:rFonts w:ascii="Arial" w:hAnsi="Arial" w:cs="Arial"/>
                <w:sz w:val="24"/>
                <w:szCs w:val="24"/>
              </w:rPr>
            </w:pPr>
            <w:r w:rsidRPr="00B20488">
              <w:rPr>
                <w:rFonts w:ascii="Symbol" w:hAnsi="Symbol" w:cs="Arial"/>
                <w:sz w:val="24"/>
                <w:szCs w:val="24"/>
              </w:rPr>
              <w:t></w:t>
            </w:r>
            <w:r w:rsidRPr="00B20488">
              <w:rPr>
                <w:rFonts w:ascii="Symbol" w:hAnsi="Symbol" w:cs="Arial"/>
                <w:sz w:val="24"/>
                <w:szCs w:val="24"/>
              </w:rPr>
              <w:tab/>
            </w:r>
            <w:r w:rsidRPr="00B20488">
              <w:rPr>
                <w:rFonts w:ascii="Segoe UI" w:hAnsi="Segoe UI" w:cs="Arial"/>
                <w:spacing w:val="-2"/>
                <w:sz w:val="21"/>
                <w:szCs w:val="24"/>
              </w:rPr>
              <w:t>There is either no independent feedback or it is so superficial as to be of little use</w:t>
            </w:r>
          </w:p>
        </w:tc>
        <w:tc>
          <w:tcPr>
            <w:tcW w:w="738" w:type="dxa"/>
            <w:vAlign w:val="center"/>
          </w:tcPr>
          <w:p w14:paraId="138822DC" w14:textId="77777777" w:rsidR="007414E4" w:rsidRPr="00B20488" w:rsidRDefault="007414E4" w:rsidP="004D6839">
            <w:pPr>
              <w:jc w:val="center"/>
              <w:rPr>
                <w:rFonts w:ascii="Segoe UI" w:hAnsi="Segoe UI" w:cs="Arial"/>
                <w:sz w:val="21"/>
                <w:szCs w:val="24"/>
              </w:rPr>
            </w:pPr>
            <w:r w:rsidRPr="00B20488">
              <w:rPr>
                <w:rFonts w:ascii="Segoe UI" w:hAnsi="Segoe UI" w:cs="Arial"/>
                <w:sz w:val="21"/>
                <w:szCs w:val="24"/>
              </w:rPr>
              <w:t>1</w:t>
            </w:r>
          </w:p>
        </w:tc>
      </w:tr>
    </w:tbl>
    <w:p w14:paraId="792B738A" w14:textId="77777777" w:rsidR="007414E4" w:rsidRPr="00B20488" w:rsidRDefault="007414E4" w:rsidP="005A2ED5">
      <w:pPr>
        <w:rPr>
          <w:rFonts w:ascii="Segoe UI" w:hAnsi="Segoe UI" w:cs="Arial"/>
          <w:sz w:val="21"/>
          <w:szCs w:val="24"/>
        </w:rPr>
      </w:pPr>
    </w:p>
    <w:p w14:paraId="12FC7184" w14:textId="77777777" w:rsidR="007414E4" w:rsidRPr="00B20488" w:rsidRDefault="007414E4" w:rsidP="005A2ED5"/>
    <w:p w14:paraId="1FDFC16C" w14:textId="77777777" w:rsidR="00427782" w:rsidRDefault="00427782">
      <w:pPr>
        <w:sectPr w:rsidR="00427782" w:rsidSect="003559CC">
          <w:footerReference w:type="default" r:id="rId46"/>
          <w:pgSz w:w="11907" w:h="16840" w:code="9"/>
          <w:pgMar w:top="851" w:right="851" w:bottom="851" w:left="851" w:header="425" w:footer="425" w:gutter="0"/>
          <w:cols w:space="708"/>
          <w:docGrid w:linePitch="360"/>
        </w:sectPr>
      </w:pPr>
    </w:p>
    <w:bookmarkStart w:id="58" w:name="_Toc500405980"/>
    <w:p w14:paraId="61D012F9" w14:textId="77777777" w:rsidR="00085300" w:rsidRDefault="008E1D1B" w:rsidP="00006941">
      <w:pPr>
        <w:pStyle w:val="H1"/>
      </w:pPr>
      <w:r w:rsidRPr="00B20488">
        <w:rPr>
          <w:noProof/>
          <w:lang w:eastAsia="en-GB"/>
        </w:rPr>
        <w:lastRenderedPageBreak/>
        <mc:AlternateContent>
          <mc:Choice Requires="wps">
            <w:drawing>
              <wp:anchor distT="0" distB="0" distL="114300" distR="114300" simplePos="0" relativeHeight="251773952" behindDoc="0" locked="0" layoutInCell="1" allowOverlap="1" wp14:anchorId="4FE6794A" wp14:editId="2F87CE83">
                <wp:simplePos x="0" y="0"/>
                <wp:positionH relativeFrom="margin">
                  <wp:align>center</wp:align>
                </wp:positionH>
                <wp:positionV relativeFrom="margin">
                  <wp:posOffset>-81915</wp:posOffset>
                </wp:positionV>
                <wp:extent cx="6586855" cy="9620250"/>
                <wp:effectExtent l="0" t="0" r="23495" b="19050"/>
                <wp:wrapNone/>
                <wp:docPr id="430" name="Rounded Rectangle 430"/>
                <wp:cNvGraphicFramePr/>
                <a:graphic xmlns:a="http://schemas.openxmlformats.org/drawingml/2006/main">
                  <a:graphicData uri="http://schemas.microsoft.com/office/word/2010/wordprocessingShape">
                    <wps:wsp>
                      <wps:cNvSpPr/>
                      <wps:spPr>
                        <a:xfrm>
                          <a:off x="0" y="0"/>
                          <a:ext cx="6586855" cy="9620250"/>
                        </a:xfrm>
                        <a:prstGeom prst="roundRect">
                          <a:avLst>
                            <a:gd name="adj" fmla="val 1374"/>
                          </a:avLst>
                        </a:prstGeom>
                        <a:no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0B4D1" id="Rounded Rectangle 430" o:spid="_x0000_s1026" style="position:absolute;margin-left:0;margin-top:-6.45pt;width:518.65pt;height:757.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arcsize="90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" filled="f" strokecolor="#7f7f7f [1612]">
                <w10:wrap anchorx="margin" anchory="margin"/>
              </v:roundrect>
            </w:pict>
          </mc:Fallback>
        </mc:AlternateContent>
      </w:r>
      <w:r w:rsidR="008D2C04" w:rsidRPr="00B20488">
        <w:t>Notes</w:t>
      </w:r>
      <w:bookmarkEnd w:id="58"/>
    </w:p>
    <w:p w14:paraId="0674BC18" w14:textId="77777777" w:rsidR="00552CE8"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47608BD5"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5DE13D2C"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24F4B62D"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5AFD931E" w14:textId="77777777" w:rsidR="00552CE8"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4D01DDA2"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5BA073BB"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3584ABA5"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3DB9A332" w14:textId="77777777" w:rsidR="00552CE8"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15B68F3B"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17A18AA6"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2B50CF55"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562EBF3A" w14:textId="77777777" w:rsidR="00552CE8"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5A6AFB9F"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5543DDA6"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279B0FCF"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02BA3E43" w14:textId="77777777" w:rsidR="00552CE8"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3DF33D72"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37892598"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23740745"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3547ADBF" w14:textId="77777777" w:rsidR="00552CE8" w:rsidRDefault="00552CE8" w:rsidP="00552CE8">
      <w:pPr>
        <w:widowControl w:val="0"/>
        <w:tabs>
          <w:tab w:val="right" w:leader="dot" w:pos="10204"/>
        </w:tabs>
        <w:spacing w:before="180"/>
        <w:rPr>
          <w:rFonts w:ascii="Calibri Light" w:hAnsi="Calibri Light"/>
          <w:color w:val="000000" w:themeColor="text1"/>
        </w:rPr>
      </w:pPr>
      <w:r w:rsidRPr="00DB2454">
        <w:rPr>
          <w:rFonts w:ascii="Calibri Light" w:hAnsi="Calibri Light"/>
          <w:color w:val="000000" w:themeColor="text1"/>
        </w:rPr>
        <w:tab/>
      </w:r>
    </w:p>
    <w:p w14:paraId="19E13D66"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70FD30B1"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3C41F0CF"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48C00E70"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0AF6C558"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37FD6E9A"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1088D52D"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6C66E0E8"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41CF2203"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42589F23" w14:textId="77777777" w:rsidR="008E1D1B" w:rsidRDefault="008E1D1B" w:rsidP="00552CE8">
      <w:pPr>
        <w:widowControl w:val="0"/>
        <w:tabs>
          <w:tab w:val="right" w:leader="dot" w:pos="10204"/>
        </w:tabs>
        <w:spacing w:before="180"/>
        <w:rPr>
          <w:rFonts w:ascii="Calibri Light" w:hAnsi="Calibri Light"/>
          <w:color w:val="000000" w:themeColor="text1"/>
        </w:rPr>
      </w:pPr>
      <w:r>
        <w:rPr>
          <w:rFonts w:ascii="Calibri Light" w:hAnsi="Calibri Light"/>
          <w:color w:val="000000" w:themeColor="text1"/>
        </w:rPr>
        <w:tab/>
      </w:r>
    </w:p>
    <w:p w14:paraId="5CDDD795" w14:textId="77777777" w:rsidR="00552CE8" w:rsidRPr="00DB2454" w:rsidRDefault="00552CE8" w:rsidP="00552CE8">
      <w:pPr>
        <w:widowControl w:val="0"/>
        <w:tabs>
          <w:tab w:val="right" w:leader="dot" w:pos="10204"/>
        </w:tabs>
        <w:spacing w:before="180"/>
        <w:rPr>
          <w:rFonts w:ascii="Calibri Light" w:hAnsi="Calibri Light"/>
          <w:color w:val="000000" w:themeColor="text1"/>
        </w:rPr>
      </w:pPr>
    </w:p>
    <w:sectPr w:rsidR="00552CE8" w:rsidRPr="00DB2454" w:rsidSect="003559CC">
      <w:footerReference w:type="default" r:id="rId47"/>
      <w:pgSz w:w="11907" w:h="16840" w:code="9"/>
      <w:pgMar w:top="851" w:right="851" w:bottom="851" w:left="851" w:header="425" w:footer="425"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A18ADB" w16cid:durableId="1DD14BAB"/>
  <w16cid:commentId w16cid:paraId="7558F029" w16cid:durableId="1DD14CA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F1F53" w14:textId="77777777" w:rsidR="00B20488" w:rsidRDefault="00B20488">
      <w:r>
        <w:separator/>
      </w:r>
    </w:p>
  </w:endnote>
  <w:endnote w:type="continuationSeparator" w:id="0">
    <w:p w14:paraId="1E9144C9" w14:textId="77777777" w:rsidR="00B20488" w:rsidRDefault="00B20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60795D39-CC71-420C-BACB-A14A68B1104B}"/>
    <w:embedBold r:id="rId2" w:fontKey="{B6C5C994-6EE2-40DF-9856-8D273DBBFBF3}"/>
    <w:embedItalic r:id="rId3" w:fontKey="{6DFE7184-0825-46DA-A847-E5CC7B2F0266}"/>
    <w:embedBoldItalic r:id="rId4" w:fontKey="{0031F8BE-E9E9-4404-A96A-C38072579DAF}"/>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embedRegular r:id="rId5" w:fontKey="{F352B4C0-4892-4063-B094-84107A283B83}"/>
    <w:embedBold r:id="rId6" w:fontKey="{9DC5D043-B982-4B64-B88E-DF61AA1B591B}"/>
    <w:embedItalic r:id="rId7" w:fontKey="{8CAAC231-EF05-4CAD-AF3A-0F5C6AA4CB52}"/>
    <w:embedBoldItalic r:id="rId8" w:fontKey="{4983C0C8-73AC-4C4F-8ED1-B4CDE1DB2A20}"/>
  </w:font>
  <w:font w:name="Segoe Print">
    <w:panose1 w:val="02000600000000000000"/>
    <w:charset w:val="00"/>
    <w:family w:val="auto"/>
    <w:pitch w:val="variable"/>
    <w:sig w:usb0="0000028F" w:usb1="00000000" w:usb2="00000000" w:usb3="00000000" w:csb0="0000009F" w:csb1="00000000"/>
  </w:font>
  <w:font w:name="Tw Cen MT">
    <w:panose1 w:val="020B0602020104020603"/>
    <w:charset w:val="00"/>
    <w:family w:val="swiss"/>
    <w:pitch w:val="variable"/>
    <w:sig w:usb0="00000007" w:usb1="00000000" w:usb2="00000000" w:usb3="00000000" w:csb0="00000003" w:csb1="00000000"/>
    <w:embedRegular r:id="rId9" w:fontKey="{5407949D-C4E7-4F86-9D94-179018E02B69}"/>
    <w:embedBold r:id="rId10" w:fontKey="{4DA6E14B-26DD-448F-887F-DFA61B3FE1EB}"/>
    <w:embedItalic r:id="rId11" w:fontKey="{7FFEF6B3-BFFC-472B-AFA9-F359690CEE86}"/>
  </w:font>
  <w:font w:name="Myriad Pro Cond">
    <w:altName w:val="Segoe UI"/>
    <w:panose1 w:val="00000000000000000000"/>
    <w:charset w:val="00"/>
    <w:family w:val="swiss"/>
    <w:notTrueType/>
    <w:pitch w:val="variable"/>
    <w:sig w:usb0="20000287" w:usb1="00000001" w:usb2="00000000" w:usb3="00000000" w:csb0="0000019F" w:csb1="00000000"/>
  </w:font>
  <w:font w:name="Myriad Pro">
    <w:altName w:val="Corbel"/>
    <w:panose1 w:val="00000000000000000000"/>
    <w:charset w:val="00"/>
    <w:family w:val="swiss"/>
    <w:notTrueType/>
    <w:pitch w:val="variable"/>
    <w:sig w:usb0="00000001" w:usb1="00000001"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Kalinga">
    <w:panose1 w:val="020B0502040204020203"/>
    <w:charset w:val="00"/>
    <w:family w:val="swiss"/>
    <w:pitch w:val="variable"/>
    <w:sig w:usb0="0008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Segoe UI Semilight">
    <w:panose1 w:val="020B0402040204020203"/>
    <w:charset w:val="00"/>
    <w:family w:val="swiss"/>
    <w:pitch w:val="variable"/>
    <w:sig w:usb0="E4002EFF" w:usb1="C000E47F" w:usb2="00000009" w:usb3="00000000" w:csb0="000001FF" w:csb1="00000000"/>
    <w:embedItalic r:id="rId12" w:subsetted="1" w:fontKey="{1487BBF6-E42E-4884-9055-C1556BE4D37E}"/>
  </w:font>
  <w:font w:name="Scriptina">
    <w:charset w:val="00"/>
    <w:family w:val="auto"/>
    <w:pitch w:val="variable"/>
    <w:sig w:usb0="80000003" w:usb1="00000000" w:usb2="00000000" w:usb3="00000000" w:csb0="00000001" w:csb1="00000000"/>
  </w:font>
  <w:font w:name="Adobe Gothic Std B">
    <w:altName w:val="MS Mincho"/>
    <w:panose1 w:val="00000000000000000000"/>
    <w:charset w:val="80"/>
    <w:family w:val="swiss"/>
    <w:notTrueType/>
    <w:pitch w:val="variable"/>
    <w:sig w:usb0="00000000" w:usb1="29D72C10" w:usb2="00000010" w:usb3="00000000" w:csb0="002A0005" w:csb1="00000000"/>
  </w:font>
  <w:font w:name="Segoe UI Light">
    <w:panose1 w:val="020B0502040204020203"/>
    <w:charset w:val="00"/>
    <w:family w:val="swiss"/>
    <w:pitch w:val="variable"/>
    <w:sig w:usb0="E00002FF" w:usb1="4000A47B" w:usb2="00000001" w:usb3="00000000" w:csb0="0000019F" w:csb1="00000000"/>
  </w:font>
  <w:font w:name="Segoe UI Semibold">
    <w:panose1 w:val="020B0702040204020203"/>
    <w:charset w:val="00"/>
    <w:family w:val="swiss"/>
    <w:pitch w:val="variable"/>
    <w:sig w:usb0="E00002FF" w:usb1="4000A47B" w:usb2="00000001" w:usb3="00000000" w:csb0="0000019F" w:csb1="00000000"/>
    <w:embedRegular r:id="rId13" w:fontKey="{8BB6CD73-FB9D-4E9B-9FF6-5A73F14343EE}"/>
    <w:embedItalic r:id="rId14" w:fontKey="{62CE0BA9-BF96-4E13-BB6E-9AFA059C7869}"/>
  </w:font>
  <w:font w:name="AR CENA">
    <w:charset w:val="00"/>
    <w:family w:val="auto"/>
    <w:pitch w:val="variable"/>
    <w:sig w:usb0="8000002F" w:usb1="0000000A" w:usb2="00000000" w:usb3="00000000" w:csb0="00000001" w:csb1="00000000"/>
    <w:embedRegular r:id="rId15" w:fontKey="{8C7DBFD3-D892-459A-A11A-9831C497E00F}"/>
    <w:embedBold r:id="rId16" w:fontKey="{AEAB193B-E69D-4A6D-BE77-DF7BD380BC05}"/>
    <w:embedItalic r:id="rId17" w:fontKey="{7E31C027-67DA-4EEF-B1A8-9E0B100693A6}"/>
    <w:embedBoldItalic r:id="rId18" w:fontKey="{7FA3C8DB-DD7E-49FA-AE48-37DA91D64F37}"/>
  </w:font>
  <w:font w:name="Myriad Arabic">
    <w:panose1 w:val="00000000000000000000"/>
    <w:charset w:val="00"/>
    <w:family w:val="modern"/>
    <w:notTrueType/>
    <w:pitch w:val="variable"/>
    <w:sig w:usb0="00002007" w:usb1="00000000" w:usb2="00000000" w:usb3="00000000" w:csb0="00000043" w:csb1="00000000"/>
  </w:font>
  <w:font w:name="Bebas Neue">
    <w:altName w:val="Arial Narrow"/>
    <w:panose1 w:val="00000000000000000000"/>
    <w:charset w:val="00"/>
    <w:family w:val="swiss"/>
    <w:notTrueType/>
    <w:pitch w:val="variable"/>
    <w:sig w:usb0="00000001" w:usb1="00000001" w:usb2="00000000" w:usb3="00000000" w:csb0="00000093" w:csb1="00000000"/>
  </w:font>
  <w:font w:name="Consolas">
    <w:panose1 w:val="020B0609020204030204"/>
    <w:charset w:val="00"/>
    <w:family w:val="modern"/>
    <w:pitch w:val="fixed"/>
    <w:sig w:usb0="E10002FF" w:usb1="4000FCFF" w:usb2="00000009" w:usb3="00000000" w:csb0="0000019F" w:csb1="00000000"/>
    <w:embedRegular r:id="rId19" w:fontKey="{62D8084C-AC82-473C-81B6-1AF42AC5D828}"/>
    <w:embedBold r:id="rId20" w:fontKey="{0D2280AA-9CB9-4925-B8C1-8CEBC4988D91}"/>
  </w:font>
  <w:font w:name="Wingdings 2">
    <w:panose1 w:val="05020102010507070707"/>
    <w:charset w:val="02"/>
    <w:family w:val="roman"/>
    <w:pitch w:val="variable"/>
    <w:sig w:usb0="00000000" w:usb1="10000000" w:usb2="00000000" w:usb3="00000000" w:csb0="80000000" w:csb1="00000000"/>
    <w:embedRegular r:id="rId21" w:fontKey="{A7A923FE-F7D4-4F86-B49A-6A0F37A2602C}"/>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46D1FF" w14:textId="22B7E4F7" w:rsidR="00B20488" w:rsidRPr="00A50B62" w:rsidRDefault="00B20488" w:rsidP="00A500CF">
    <w:pPr>
      <w:pStyle w:val="FooterMain"/>
      <w:tabs>
        <w:tab w:val="clear" w:pos="5103"/>
        <w:tab w:val="clear" w:pos="10200"/>
        <w:tab w:val="center" w:pos="5954"/>
        <w:tab w:val="right" w:pos="10206"/>
      </w:tabs>
      <w:rPr>
        <w:rFonts w:asciiTheme="minorHAnsi" w:hAnsiTheme="minorHAnsi"/>
      </w:rPr>
    </w:pPr>
    <w:r>
      <w:rPr>
        <w:rStyle w:val="PageNumber"/>
        <w:rFonts w:asciiTheme="minorHAnsi" w:eastAsiaTheme="majorEastAsia" w:hAnsiTheme="minorHAnsi"/>
      </w:rPr>
      <w:t>GCSE (9–1) OCR Computer Science Revision Guide</w:t>
    </w:r>
    <w:r w:rsidRPr="00E135A2">
      <w:rPr>
        <w:rStyle w:val="PageNumber"/>
        <w:rFonts w:asciiTheme="minorHAnsi" w:eastAsiaTheme="majorEastAsia" w:hAnsiTheme="minorHAnsi"/>
      </w:rPr>
      <w:tab/>
      <w:t xml:space="preserve">Page </w:t>
    </w:r>
    <w:r w:rsidRPr="00E135A2">
      <w:rPr>
        <w:rStyle w:val="PageNumber"/>
        <w:rFonts w:asciiTheme="minorHAnsi" w:eastAsiaTheme="majorEastAsia" w:hAnsiTheme="minorHAnsi"/>
      </w:rPr>
      <w:fldChar w:fldCharType="begin"/>
    </w:r>
    <w:r w:rsidRPr="00E135A2">
      <w:rPr>
        <w:rStyle w:val="PageNumber"/>
        <w:rFonts w:asciiTheme="minorHAnsi" w:eastAsiaTheme="majorEastAsia" w:hAnsiTheme="minorHAnsi"/>
      </w:rPr>
      <w:instrText xml:space="preserve"> PAGE </w:instrText>
    </w:r>
    <w:r w:rsidRPr="00E135A2">
      <w:rPr>
        <w:rStyle w:val="PageNumber"/>
        <w:rFonts w:asciiTheme="minorHAnsi" w:eastAsiaTheme="majorEastAsia" w:hAnsiTheme="minorHAnsi"/>
      </w:rPr>
      <w:fldChar w:fldCharType="separate"/>
    </w:r>
    <w:r w:rsidR="008B1ACF">
      <w:rPr>
        <w:rStyle w:val="PageNumber"/>
        <w:rFonts w:asciiTheme="minorHAnsi" w:eastAsiaTheme="majorEastAsia" w:hAnsiTheme="minorHAnsi"/>
        <w:noProof/>
      </w:rPr>
      <w:t>ii</w:t>
    </w:r>
    <w:r w:rsidRPr="00E135A2">
      <w:rPr>
        <w:rStyle w:val="PageNumber"/>
        <w:rFonts w:asciiTheme="minorHAnsi" w:eastAsiaTheme="majorEastAsia" w:hAnsiTheme="minorHAnsi"/>
      </w:rPr>
      <w:fldChar w:fldCharType="end"/>
    </w:r>
    <w:r w:rsidRPr="00E135A2">
      <w:rPr>
        <w:rStyle w:val="PageNumber"/>
        <w:rFonts w:asciiTheme="minorHAnsi" w:eastAsiaTheme="majorEastAsia" w:hAnsiTheme="minorHAnsi"/>
      </w:rPr>
      <w:t xml:space="preserve"> of </w:t>
    </w:r>
    <w:r w:rsidRPr="00E135A2">
      <w:rPr>
        <w:rStyle w:val="PageNumber"/>
        <w:rFonts w:asciiTheme="minorHAnsi" w:eastAsiaTheme="majorEastAsia" w:hAnsiTheme="minorHAnsi"/>
      </w:rPr>
      <w:fldChar w:fldCharType="begin"/>
    </w:r>
    <w:r w:rsidRPr="00E135A2">
      <w:rPr>
        <w:rStyle w:val="PageNumber"/>
        <w:rFonts w:asciiTheme="minorHAnsi" w:eastAsiaTheme="majorEastAsia" w:hAnsiTheme="minorHAnsi"/>
      </w:rPr>
      <w:instrText>=</w:instrText>
    </w:r>
    <w:r w:rsidRPr="00E135A2">
      <w:rPr>
        <w:rStyle w:val="PageNumber"/>
        <w:rFonts w:asciiTheme="minorHAnsi" w:eastAsiaTheme="majorEastAsia" w:hAnsiTheme="minorHAnsi"/>
      </w:rPr>
      <w:fldChar w:fldCharType="begin"/>
    </w:r>
    <w:r w:rsidRPr="00E135A2">
      <w:rPr>
        <w:rStyle w:val="PageNumber"/>
        <w:rFonts w:asciiTheme="minorHAnsi" w:eastAsiaTheme="majorEastAsia" w:hAnsiTheme="minorHAnsi"/>
      </w:rPr>
      <w:instrText xml:space="preserve"> NUMPAGES </w:instrText>
    </w:r>
    <w:r w:rsidRPr="00E135A2">
      <w:rPr>
        <w:rStyle w:val="PageNumber"/>
        <w:rFonts w:asciiTheme="minorHAnsi" w:eastAsiaTheme="majorEastAsia" w:hAnsiTheme="minorHAnsi"/>
      </w:rPr>
      <w:fldChar w:fldCharType="separate"/>
    </w:r>
    <w:r w:rsidR="008B1ACF">
      <w:rPr>
        <w:rStyle w:val="PageNumber"/>
        <w:rFonts w:asciiTheme="minorHAnsi" w:eastAsiaTheme="majorEastAsia" w:hAnsiTheme="minorHAnsi"/>
        <w:noProof/>
      </w:rPr>
      <w:instrText>64</w:instrText>
    </w:r>
    <w:r w:rsidRPr="00E135A2">
      <w:rPr>
        <w:rStyle w:val="PageNumber"/>
        <w:rFonts w:asciiTheme="minorHAnsi" w:eastAsiaTheme="majorEastAsia" w:hAnsiTheme="minorHAnsi"/>
      </w:rPr>
      <w:fldChar w:fldCharType="end"/>
    </w:r>
    <w:r>
      <w:rPr>
        <w:rStyle w:val="PageNumber"/>
        <w:rFonts w:asciiTheme="minorHAnsi" w:eastAsiaTheme="majorEastAsia" w:hAnsiTheme="minorHAnsi"/>
      </w:rPr>
      <w:instrText>-8</w:instrText>
    </w:r>
    <w:r w:rsidRPr="00E135A2">
      <w:rPr>
        <w:rStyle w:val="PageNumber"/>
        <w:rFonts w:asciiTheme="minorHAnsi" w:eastAsiaTheme="majorEastAsia" w:hAnsiTheme="minorHAnsi"/>
      </w:rPr>
      <w:fldChar w:fldCharType="separate"/>
    </w:r>
    <w:r w:rsidR="008B1ACF">
      <w:rPr>
        <w:rStyle w:val="PageNumber"/>
        <w:rFonts w:asciiTheme="minorHAnsi" w:eastAsiaTheme="majorEastAsia" w:hAnsiTheme="minorHAnsi"/>
        <w:noProof/>
      </w:rPr>
      <w:t>56</w:t>
    </w:r>
    <w:r w:rsidRPr="00E135A2">
      <w:rPr>
        <w:rStyle w:val="PageNumber"/>
        <w:rFonts w:asciiTheme="minorHAnsi" w:eastAsiaTheme="majorEastAsia" w:hAnsiTheme="minorHAnsi"/>
      </w:rPr>
      <w:fldChar w:fldCharType="end"/>
    </w:r>
    <w:r w:rsidRPr="00E135A2">
      <w:rPr>
        <w:rStyle w:val="PageNumber"/>
        <w:rFonts w:asciiTheme="minorHAnsi" w:eastAsiaTheme="majorEastAsia" w:hAnsiTheme="minorHAnsi"/>
      </w:rPr>
      <w:tab/>
      <w:t>© ZigZag Education, 201</w:t>
    </w:r>
    <w:r>
      <w:rPr>
        <w:rStyle w:val="PageNumber"/>
        <w:rFonts w:asciiTheme="minorHAnsi" w:eastAsiaTheme="majorEastAsia" w:hAnsiTheme="minorHAnsi"/>
      </w:rPr>
      <w:t>7</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458EB" w14:textId="51FDD53D" w:rsidR="00B20488" w:rsidRPr="00AF41E9" w:rsidRDefault="00B20488" w:rsidP="005F7BD3">
    <w:pPr>
      <w:pStyle w:val="FooterNumerals"/>
      <w:pBdr>
        <w:top w:val="single" w:sz="6" w:space="1" w:color="auto"/>
      </w:pBdr>
      <w:tabs>
        <w:tab w:val="center" w:pos="5103"/>
      </w:tabs>
      <w:jc w:val="left"/>
      <w:rPr>
        <w:rFonts w:ascii="Arial" w:hAnsi="Arial" w:cs="Arial"/>
      </w:rPr>
    </w:pPr>
    <w:r>
      <w:rPr>
        <w:rFonts w:asciiTheme="minorHAnsi" w:hAnsiTheme="minorHAnsi" w:cs="Arial"/>
      </w:rPr>
      <w:t>A Level AQA</w:t>
    </w:r>
    <w:r w:rsidRPr="00531DC6">
      <w:rPr>
        <w:rFonts w:asciiTheme="minorHAnsi" w:hAnsiTheme="minorHAnsi" w:cs="Arial"/>
      </w:rPr>
      <w:t xml:space="preserve"> Computer Science NEA </w:t>
    </w:r>
    <w:r>
      <w:rPr>
        <w:rFonts w:asciiTheme="minorHAnsi" w:hAnsiTheme="minorHAnsi" w:cs="Arial"/>
      </w:rPr>
      <w:t>Companion</w:t>
    </w:r>
    <w:r w:rsidRPr="00FA3573">
      <w:rPr>
        <w:rFonts w:ascii="Arial" w:hAnsi="Arial" w:cs="Arial"/>
      </w:rPr>
      <w:t xml:space="preserve"> </w:t>
    </w:r>
    <w:r>
      <w:rPr>
        <w:rFonts w:ascii="Arial" w:hAnsi="Arial" w:cs="Arial"/>
      </w:rPr>
      <w:tab/>
    </w: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CF2B0C">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r>
      <w:rPr>
        <w:rStyle w:val="PageNumber"/>
        <w:rFonts w:ascii="Arial" w:hAnsi="Arial" w:cs="Arial"/>
      </w:rPr>
      <w:tab/>
    </w:r>
    <w:r>
      <w:rPr>
        <w:rStyle w:val="PageNumber"/>
        <w:rFonts w:asciiTheme="minorHAnsi" w:hAnsiTheme="minorHAnsi" w:cs="Arial"/>
      </w:rPr>
      <w:t>© ZigZag Education, 2017</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125299"/>
      <w:docPartObj>
        <w:docPartGallery w:val="Page Numbers (Bottom of Page)"/>
        <w:docPartUnique/>
      </w:docPartObj>
    </w:sdtPr>
    <w:sdtEndPr>
      <w:rPr>
        <w:rFonts w:asciiTheme="minorHAnsi" w:hAnsiTheme="minorHAnsi"/>
        <w:noProof/>
      </w:rPr>
    </w:sdtEndPr>
    <w:sdtContent>
      <w:p w14:paraId="4C61F50F" w14:textId="4E641AA6" w:rsidR="00B20488" w:rsidRPr="004D6839" w:rsidRDefault="00B20488" w:rsidP="006D7A6E">
        <w:pPr>
          <w:pStyle w:val="FooterMain"/>
          <w:tabs>
            <w:tab w:val="clear" w:pos="5103"/>
            <w:tab w:val="center" w:pos="5529"/>
          </w:tabs>
          <w:rPr>
            <w:rFonts w:asciiTheme="minorHAnsi" w:hAnsiTheme="minorHAnsi" w:cs="Arial"/>
          </w:rPr>
        </w:pPr>
        <w:r>
          <w:rPr>
            <w:rFonts w:asciiTheme="minorHAnsi" w:hAnsiTheme="minorHAnsi" w:cs="Arial"/>
          </w:rPr>
          <w:t>A Level AQA</w:t>
        </w:r>
        <w:r w:rsidRPr="00531DC6">
          <w:rPr>
            <w:rFonts w:asciiTheme="minorHAnsi" w:hAnsiTheme="minorHAnsi" w:cs="Arial"/>
          </w:rPr>
          <w:t xml:space="preserve"> Computer Science NEA </w:t>
        </w:r>
        <w:r>
          <w:rPr>
            <w:rFonts w:asciiTheme="minorHAnsi" w:hAnsiTheme="minorHAnsi" w:cs="Arial"/>
          </w:rPr>
          <w:t>Companion</w:t>
        </w:r>
        <w:r w:rsidRPr="000374A1">
          <w:rPr>
            <w:rFonts w:asciiTheme="minorHAnsi" w:hAnsiTheme="minorHAnsi" w:cs="Arial"/>
          </w:rPr>
          <w:tab/>
          <w:t xml:space="preserve">Page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PAGE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8</w:t>
        </w:r>
        <w:r w:rsidRPr="000374A1">
          <w:rPr>
            <w:rStyle w:val="PageNumber"/>
            <w:rFonts w:asciiTheme="minorHAnsi" w:hAnsiTheme="minorHAnsi" w:cs="Arial"/>
          </w:rPr>
          <w:fldChar w:fldCharType="end"/>
        </w:r>
        <w:r w:rsidRPr="000374A1">
          <w:rPr>
            <w:rStyle w:val="PageNumber"/>
            <w:rFonts w:asciiTheme="minorHAnsi" w:hAnsiTheme="minorHAnsi" w:cs="Arial"/>
          </w:rPr>
          <w:t xml:space="preserve"> of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w:instrTex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NUMPAGES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instrText>61</w:instrText>
        </w:r>
        <w:r w:rsidRPr="000374A1">
          <w:rPr>
            <w:rStyle w:val="PageNumber"/>
            <w:rFonts w:asciiTheme="minorHAnsi" w:hAnsiTheme="minorHAnsi" w:cs="Arial"/>
          </w:rPr>
          <w:fldChar w:fldCharType="end"/>
        </w:r>
        <w:r w:rsidRPr="000374A1">
          <w:rPr>
            <w:rStyle w:val="PageNumber"/>
            <w:rFonts w:asciiTheme="minorHAnsi" w:hAnsiTheme="minorHAnsi" w:cs="Arial"/>
          </w:rPr>
          <w:instrText xml:space="preserve"> </w:instrText>
        </w:r>
        <w:r>
          <w:rPr>
            <w:rStyle w:val="PageNumber"/>
            <w:rFonts w:asciiTheme="minorHAnsi" w:hAnsiTheme="minorHAnsi" w:cs="Arial"/>
          </w:rPr>
          <w:instrText>-8</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53</w:t>
        </w:r>
        <w:r w:rsidRPr="000374A1">
          <w:rPr>
            <w:rStyle w:val="PageNumber"/>
            <w:rFonts w:asciiTheme="minorHAnsi" w:hAnsiTheme="minorHAnsi" w:cs="Arial"/>
          </w:rPr>
          <w:fldChar w:fldCharType="end"/>
        </w:r>
        <w:r>
          <w:rPr>
            <w:rStyle w:val="PageNumber"/>
            <w:rFonts w:asciiTheme="minorHAnsi" w:hAnsiTheme="minorHAnsi" w:cs="Arial"/>
          </w:rPr>
          <w:tab/>
          <w:t>© ZigZag Education, 2017</w:t>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260672"/>
      <w:docPartObj>
        <w:docPartGallery w:val="Page Numbers (Bottom of Page)"/>
        <w:docPartUnique/>
      </w:docPartObj>
    </w:sdtPr>
    <w:sdtEndPr>
      <w:rPr>
        <w:rFonts w:asciiTheme="minorHAnsi" w:hAnsiTheme="minorHAnsi"/>
        <w:noProof/>
      </w:rPr>
    </w:sdtEndPr>
    <w:sdtContent>
      <w:p w14:paraId="4198EBA0" w14:textId="4987AA94" w:rsidR="00B20488" w:rsidRPr="004D6839" w:rsidRDefault="00B20488" w:rsidP="002D654C">
        <w:pPr>
          <w:pStyle w:val="FooterMain"/>
          <w:tabs>
            <w:tab w:val="clear" w:pos="5103"/>
            <w:tab w:val="clear" w:pos="10200"/>
            <w:tab w:val="center" w:pos="7655"/>
            <w:tab w:val="right" w:pos="15153"/>
          </w:tabs>
          <w:rPr>
            <w:rFonts w:asciiTheme="minorHAnsi" w:hAnsiTheme="minorHAnsi" w:cs="Arial"/>
          </w:rPr>
        </w:pPr>
        <w:r>
          <w:rPr>
            <w:rFonts w:asciiTheme="minorHAnsi" w:hAnsiTheme="minorHAnsi" w:cs="Arial"/>
          </w:rPr>
          <w:t>A Level AQA</w:t>
        </w:r>
        <w:r w:rsidRPr="00531DC6">
          <w:rPr>
            <w:rFonts w:asciiTheme="minorHAnsi" w:hAnsiTheme="minorHAnsi" w:cs="Arial"/>
          </w:rPr>
          <w:t xml:space="preserve"> Computer Science NEA </w:t>
        </w:r>
        <w:r>
          <w:rPr>
            <w:rFonts w:asciiTheme="minorHAnsi" w:hAnsiTheme="minorHAnsi" w:cs="Arial"/>
          </w:rPr>
          <w:t>Companion</w:t>
        </w:r>
        <w:r w:rsidRPr="000374A1">
          <w:rPr>
            <w:rFonts w:asciiTheme="minorHAnsi" w:hAnsiTheme="minorHAnsi" w:cs="Arial"/>
          </w:rPr>
          <w:tab/>
          <w:t xml:space="preserve">Page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PAGE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32</w:t>
        </w:r>
        <w:r w:rsidRPr="000374A1">
          <w:rPr>
            <w:rStyle w:val="PageNumber"/>
            <w:rFonts w:asciiTheme="minorHAnsi" w:hAnsiTheme="minorHAnsi" w:cs="Arial"/>
          </w:rPr>
          <w:fldChar w:fldCharType="end"/>
        </w:r>
        <w:r w:rsidRPr="000374A1">
          <w:rPr>
            <w:rStyle w:val="PageNumber"/>
            <w:rFonts w:asciiTheme="minorHAnsi" w:hAnsiTheme="minorHAnsi" w:cs="Arial"/>
          </w:rPr>
          <w:t xml:space="preserve"> of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w:instrTex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NUMPAGES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instrText>62</w:instrText>
        </w:r>
        <w:r w:rsidRPr="000374A1">
          <w:rPr>
            <w:rStyle w:val="PageNumber"/>
            <w:rFonts w:asciiTheme="minorHAnsi" w:hAnsiTheme="minorHAnsi" w:cs="Arial"/>
          </w:rPr>
          <w:fldChar w:fldCharType="end"/>
        </w:r>
        <w:r w:rsidRPr="000374A1">
          <w:rPr>
            <w:rStyle w:val="PageNumber"/>
            <w:rFonts w:asciiTheme="minorHAnsi" w:hAnsiTheme="minorHAnsi" w:cs="Arial"/>
          </w:rPr>
          <w:instrText xml:space="preserve"> </w:instrText>
        </w:r>
        <w:r>
          <w:rPr>
            <w:rStyle w:val="PageNumber"/>
            <w:rFonts w:asciiTheme="minorHAnsi" w:hAnsiTheme="minorHAnsi" w:cs="Arial"/>
          </w:rPr>
          <w:instrText>-8</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54</w:t>
        </w:r>
        <w:r w:rsidRPr="000374A1">
          <w:rPr>
            <w:rStyle w:val="PageNumber"/>
            <w:rFonts w:asciiTheme="minorHAnsi" w:hAnsiTheme="minorHAnsi" w:cs="Arial"/>
          </w:rPr>
          <w:fldChar w:fldCharType="end"/>
        </w:r>
        <w:r>
          <w:rPr>
            <w:rStyle w:val="PageNumber"/>
            <w:rFonts w:asciiTheme="minorHAnsi" w:hAnsiTheme="minorHAnsi" w:cs="Arial"/>
          </w:rPr>
          <w:tab/>
          <w:t>© ZigZag Education, 2017</w:t>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725988"/>
      <w:docPartObj>
        <w:docPartGallery w:val="Page Numbers (Bottom of Page)"/>
        <w:docPartUnique/>
      </w:docPartObj>
    </w:sdtPr>
    <w:sdtEndPr>
      <w:rPr>
        <w:rFonts w:asciiTheme="minorHAnsi" w:hAnsiTheme="minorHAnsi"/>
        <w:noProof/>
      </w:rPr>
    </w:sdtEndPr>
    <w:sdtContent>
      <w:p w14:paraId="2B6B3448" w14:textId="352B4345" w:rsidR="00B20488" w:rsidRPr="004D6839" w:rsidRDefault="00B20488" w:rsidP="004D6839">
        <w:pPr>
          <w:pStyle w:val="FooterMain"/>
          <w:tabs>
            <w:tab w:val="clear" w:pos="5103"/>
            <w:tab w:val="center" w:pos="5954"/>
          </w:tabs>
          <w:rPr>
            <w:rFonts w:asciiTheme="minorHAnsi" w:hAnsiTheme="minorHAnsi" w:cs="Arial"/>
          </w:rPr>
        </w:pPr>
        <w:r>
          <w:rPr>
            <w:rFonts w:asciiTheme="minorHAnsi" w:hAnsiTheme="minorHAnsi" w:cs="Arial"/>
          </w:rPr>
          <w:t>A Level AQA</w:t>
        </w:r>
        <w:r w:rsidRPr="00531DC6">
          <w:rPr>
            <w:rFonts w:asciiTheme="minorHAnsi" w:hAnsiTheme="minorHAnsi" w:cs="Arial"/>
          </w:rPr>
          <w:t xml:space="preserve"> Computer Science NEA </w:t>
        </w:r>
        <w:r>
          <w:rPr>
            <w:rFonts w:asciiTheme="minorHAnsi" w:hAnsiTheme="minorHAnsi" w:cs="Arial"/>
          </w:rPr>
          <w:t>Companion</w:t>
        </w:r>
        <w:r w:rsidRPr="000374A1">
          <w:rPr>
            <w:rFonts w:asciiTheme="minorHAnsi" w:hAnsiTheme="minorHAnsi" w:cs="Arial"/>
          </w:rPr>
          <w:tab/>
          <w:t xml:space="preserve">Page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PAGE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58</w:t>
        </w:r>
        <w:r w:rsidRPr="000374A1">
          <w:rPr>
            <w:rStyle w:val="PageNumber"/>
            <w:rFonts w:asciiTheme="minorHAnsi" w:hAnsiTheme="minorHAnsi" w:cs="Arial"/>
          </w:rPr>
          <w:fldChar w:fldCharType="end"/>
        </w:r>
        <w:r w:rsidRPr="000374A1">
          <w:rPr>
            <w:rStyle w:val="PageNumber"/>
            <w:rFonts w:asciiTheme="minorHAnsi" w:hAnsiTheme="minorHAnsi" w:cs="Arial"/>
          </w:rPr>
          <w:t xml:space="preserve"> of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w:instrTex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NUMPAGES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instrText>62</w:instrText>
        </w:r>
        <w:r w:rsidRPr="000374A1">
          <w:rPr>
            <w:rStyle w:val="PageNumber"/>
            <w:rFonts w:asciiTheme="minorHAnsi" w:hAnsiTheme="minorHAnsi" w:cs="Arial"/>
          </w:rPr>
          <w:fldChar w:fldCharType="end"/>
        </w:r>
        <w:r w:rsidRPr="000374A1">
          <w:rPr>
            <w:rStyle w:val="PageNumber"/>
            <w:rFonts w:asciiTheme="minorHAnsi" w:hAnsiTheme="minorHAnsi" w:cs="Arial"/>
          </w:rPr>
          <w:instrText xml:space="preserve"> </w:instrText>
        </w:r>
        <w:r w:rsidR="00427782">
          <w:rPr>
            <w:rStyle w:val="PageNumber"/>
            <w:rFonts w:asciiTheme="minorHAnsi" w:hAnsiTheme="minorHAnsi" w:cs="Arial"/>
          </w:rPr>
          <w:instrText>-</w:instrText>
        </w:r>
        <w:r w:rsidR="005C0ED5">
          <w:rPr>
            <w:rStyle w:val="PageNumber"/>
            <w:rFonts w:asciiTheme="minorHAnsi" w:hAnsiTheme="minorHAnsi" w:cs="Arial"/>
          </w:rPr>
          <w:instrText>8</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54</w:t>
        </w:r>
        <w:r w:rsidRPr="000374A1">
          <w:rPr>
            <w:rStyle w:val="PageNumber"/>
            <w:rFonts w:asciiTheme="minorHAnsi" w:hAnsiTheme="minorHAnsi" w:cs="Arial"/>
          </w:rPr>
          <w:fldChar w:fldCharType="end"/>
        </w:r>
        <w:r>
          <w:rPr>
            <w:rStyle w:val="PageNumber"/>
            <w:rFonts w:asciiTheme="minorHAnsi" w:hAnsiTheme="minorHAnsi" w:cs="Arial"/>
          </w:rPr>
          <w:tab/>
          <w:t>© ZigZag Education, 2017</w:t>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7818475"/>
      <w:docPartObj>
        <w:docPartGallery w:val="Page Numbers (Bottom of Page)"/>
        <w:docPartUnique/>
      </w:docPartObj>
    </w:sdtPr>
    <w:sdtEndPr>
      <w:rPr>
        <w:rFonts w:asciiTheme="minorHAnsi" w:hAnsiTheme="minorHAnsi"/>
        <w:noProof/>
      </w:rPr>
    </w:sdtEndPr>
    <w:sdtContent>
      <w:p w14:paraId="5359E9FF" w14:textId="54210068" w:rsidR="00427782" w:rsidRPr="00083B0F" w:rsidRDefault="00083B0F" w:rsidP="00083B0F">
        <w:pPr>
          <w:pStyle w:val="FooterMain"/>
          <w:tabs>
            <w:tab w:val="clear" w:pos="5103"/>
            <w:tab w:val="center" w:pos="5954"/>
          </w:tabs>
          <w:rPr>
            <w:rFonts w:asciiTheme="minorHAnsi" w:hAnsiTheme="minorHAnsi" w:cs="Arial"/>
          </w:rPr>
        </w:pPr>
        <w:r>
          <w:rPr>
            <w:rFonts w:asciiTheme="minorHAnsi" w:hAnsiTheme="minorHAnsi" w:cs="Arial"/>
          </w:rPr>
          <w:t>A Level AQA</w:t>
        </w:r>
        <w:r w:rsidRPr="00531DC6">
          <w:rPr>
            <w:rFonts w:asciiTheme="minorHAnsi" w:hAnsiTheme="minorHAnsi" w:cs="Arial"/>
          </w:rPr>
          <w:t xml:space="preserve"> Computer Science NEA </w:t>
        </w:r>
        <w:r>
          <w:rPr>
            <w:rFonts w:asciiTheme="minorHAnsi" w:hAnsiTheme="minorHAnsi" w:cs="Arial"/>
          </w:rPr>
          <w:t>Companion</w:t>
        </w:r>
        <w:r w:rsidRPr="000374A1">
          <w:rPr>
            <w:rFonts w:asciiTheme="minorHAnsi" w:hAnsiTheme="minorHAnsi" w:cs="Arial"/>
          </w:rPr>
          <w:tab/>
          <w:t xml:space="preserve">Page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PAGE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60</w:t>
        </w:r>
        <w:r w:rsidRPr="000374A1">
          <w:rPr>
            <w:rStyle w:val="PageNumber"/>
            <w:rFonts w:asciiTheme="minorHAnsi" w:hAnsiTheme="minorHAnsi" w:cs="Arial"/>
          </w:rPr>
          <w:fldChar w:fldCharType="end"/>
        </w:r>
        <w:r w:rsidRPr="000374A1">
          <w:rPr>
            <w:rStyle w:val="PageNumber"/>
            <w:rFonts w:asciiTheme="minorHAnsi" w:hAnsiTheme="minorHAnsi" w:cs="Arial"/>
          </w:rPr>
          <w:t xml:space="preserve"> of </w: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w:instrText>
        </w:r>
        <w:r w:rsidRPr="000374A1">
          <w:rPr>
            <w:rStyle w:val="PageNumber"/>
            <w:rFonts w:asciiTheme="minorHAnsi" w:hAnsiTheme="minorHAnsi" w:cs="Arial"/>
          </w:rPr>
          <w:fldChar w:fldCharType="begin"/>
        </w:r>
        <w:r w:rsidRPr="000374A1">
          <w:rPr>
            <w:rStyle w:val="PageNumber"/>
            <w:rFonts w:asciiTheme="minorHAnsi" w:hAnsiTheme="minorHAnsi" w:cs="Arial"/>
          </w:rPr>
          <w:instrText xml:space="preserve"> NUMPAGES </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instrText>62</w:instrText>
        </w:r>
        <w:r w:rsidRPr="000374A1">
          <w:rPr>
            <w:rStyle w:val="PageNumber"/>
            <w:rFonts w:asciiTheme="minorHAnsi" w:hAnsiTheme="minorHAnsi" w:cs="Arial"/>
          </w:rPr>
          <w:fldChar w:fldCharType="end"/>
        </w:r>
        <w:r w:rsidRPr="000374A1">
          <w:rPr>
            <w:rStyle w:val="PageNumber"/>
            <w:rFonts w:asciiTheme="minorHAnsi" w:hAnsiTheme="minorHAnsi" w:cs="Arial"/>
          </w:rPr>
          <w:instrText xml:space="preserve"> </w:instrText>
        </w:r>
        <w:r>
          <w:rPr>
            <w:rStyle w:val="PageNumber"/>
            <w:rFonts w:asciiTheme="minorHAnsi" w:hAnsiTheme="minorHAnsi" w:cs="Arial"/>
          </w:rPr>
          <w:instrText>-8</w:instrText>
        </w:r>
        <w:r w:rsidRPr="000374A1">
          <w:rPr>
            <w:rStyle w:val="PageNumber"/>
            <w:rFonts w:asciiTheme="minorHAnsi" w:hAnsiTheme="minorHAnsi" w:cs="Arial"/>
          </w:rPr>
          <w:fldChar w:fldCharType="separate"/>
        </w:r>
        <w:r w:rsidR="00773672">
          <w:rPr>
            <w:rStyle w:val="PageNumber"/>
            <w:rFonts w:asciiTheme="minorHAnsi" w:hAnsiTheme="minorHAnsi" w:cs="Arial"/>
            <w:noProof/>
          </w:rPr>
          <w:t>54</w:t>
        </w:r>
        <w:r w:rsidRPr="000374A1">
          <w:rPr>
            <w:rStyle w:val="PageNumber"/>
            <w:rFonts w:asciiTheme="minorHAnsi" w:hAnsiTheme="minorHAnsi" w:cs="Arial"/>
          </w:rPr>
          <w:fldChar w:fldCharType="end"/>
        </w:r>
        <w:r>
          <w:rPr>
            <w:rStyle w:val="PageNumber"/>
            <w:rFonts w:asciiTheme="minorHAnsi" w:hAnsiTheme="minorHAnsi" w:cs="Arial"/>
          </w:rPr>
          <w:tab/>
          <w:t>© ZigZag Education, 2017</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021E8E" w14:textId="77777777" w:rsidR="00B20488" w:rsidRDefault="00B20488">
      <w:r>
        <w:separator/>
      </w:r>
    </w:p>
  </w:footnote>
  <w:footnote w:type="continuationSeparator" w:id="0">
    <w:p w14:paraId="06282117" w14:textId="77777777" w:rsidR="00B20488" w:rsidRDefault="00B204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5BA61" w14:textId="77777777" w:rsidR="00B20488" w:rsidRPr="00F02B5C" w:rsidRDefault="00B20488" w:rsidP="00F02B5C">
    <w:pPr>
      <w:pStyle w:val="Heade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B45DD"/>
    <w:multiLevelType w:val="hybridMultilevel"/>
    <w:tmpl w:val="D9E6E5D0"/>
    <w:lvl w:ilvl="0" w:tplc="08090001">
      <w:start w:val="1"/>
      <w:numFmt w:val="bullet"/>
      <w:lvlText w:val=""/>
      <w:lvlJc w:val="left"/>
      <w:pPr>
        <w:ind w:left="717" w:hanging="360"/>
      </w:pPr>
      <w:rPr>
        <w:rFonts w:ascii="Symbol" w:hAnsi="Symbol"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1" w15:restartNumberingAfterBreak="0">
    <w:nsid w:val="06CC609D"/>
    <w:multiLevelType w:val="hybridMultilevel"/>
    <w:tmpl w:val="85CC7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087C41"/>
    <w:multiLevelType w:val="hybridMultilevel"/>
    <w:tmpl w:val="1C66CB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31F20FC"/>
    <w:multiLevelType w:val="hybridMultilevel"/>
    <w:tmpl w:val="5128F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3464E1"/>
    <w:multiLevelType w:val="hybridMultilevel"/>
    <w:tmpl w:val="90302B9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344D1C23"/>
    <w:multiLevelType w:val="hybridMultilevel"/>
    <w:tmpl w:val="8B18891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B61725"/>
    <w:multiLevelType w:val="hybridMultilevel"/>
    <w:tmpl w:val="4B1A7360"/>
    <w:lvl w:ilvl="0" w:tplc="08090013">
      <w:start w:val="1"/>
      <w:numFmt w:val="upperRoman"/>
      <w:lvlText w:val="%1."/>
      <w:lvlJc w:val="right"/>
      <w:pPr>
        <w:ind w:left="717" w:hanging="360"/>
      </w:p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7" w15:restartNumberingAfterBreak="0">
    <w:nsid w:val="42976AEF"/>
    <w:multiLevelType w:val="hybridMultilevel"/>
    <w:tmpl w:val="2B5611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62E5C17"/>
    <w:multiLevelType w:val="hybridMultilevel"/>
    <w:tmpl w:val="58AAC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6167C5"/>
    <w:multiLevelType w:val="hybridMultilevel"/>
    <w:tmpl w:val="6728F1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D89615A"/>
    <w:multiLevelType w:val="hybridMultilevel"/>
    <w:tmpl w:val="A770F814"/>
    <w:lvl w:ilvl="0" w:tplc="08090001">
      <w:start w:val="1"/>
      <w:numFmt w:val="bullet"/>
      <w:lvlText w:val=""/>
      <w:lvlJc w:val="left"/>
      <w:pPr>
        <w:ind w:left="76" w:hanging="360"/>
      </w:pPr>
      <w:rPr>
        <w:rFonts w:ascii="Symbol" w:hAnsi="Symbol" w:hint="default"/>
        <w:b w:val="0"/>
      </w:rPr>
    </w:lvl>
    <w:lvl w:ilvl="1" w:tplc="08090003" w:tentative="1">
      <w:start w:val="1"/>
      <w:numFmt w:val="bullet"/>
      <w:lvlText w:val="o"/>
      <w:lvlJc w:val="left"/>
      <w:pPr>
        <w:ind w:left="796" w:hanging="360"/>
      </w:pPr>
      <w:rPr>
        <w:rFonts w:ascii="Courier New" w:hAnsi="Courier New" w:cs="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cs="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cs="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11" w15:restartNumberingAfterBreak="0">
    <w:nsid w:val="7220791A"/>
    <w:multiLevelType w:val="hybridMultilevel"/>
    <w:tmpl w:val="5BDED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D73E3B"/>
    <w:multiLevelType w:val="hybridMultilevel"/>
    <w:tmpl w:val="3AD0A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5"/>
  </w:num>
  <w:num w:numId="4">
    <w:abstractNumId w:val="7"/>
  </w:num>
  <w:num w:numId="5">
    <w:abstractNumId w:val="9"/>
  </w:num>
  <w:num w:numId="6">
    <w:abstractNumId w:val="8"/>
  </w:num>
  <w:num w:numId="7">
    <w:abstractNumId w:val="1"/>
  </w:num>
  <w:num w:numId="8">
    <w:abstractNumId w:val="12"/>
  </w:num>
  <w:num w:numId="9">
    <w:abstractNumId w:val="4"/>
  </w:num>
  <w:num w:numId="10">
    <w:abstractNumId w:val="11"/>
  </w:num>
  <w:num w:numId="11">
    <w:abstractNumId w:val="6"/>
  </w:num>
  <w:num w:numId="12">
    <w:abstractNumId w:val="0"/>
  </w:num>
  <w:num w:numId="1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activeWritingStyle w:appName="MSWord" w:lang="en-US" w:vendorID="64" w:dllVersion="6" w:nlCheck="1" w:checkStyle="1"/>
  <w:activeWritingStyle w:appName="MSWord" w:lang="en-GB" w:vendorID="64" w:dllVersion="6" w:nlCheck="1" w:checkStyle="1"/>
  <w:activeWritingStyle w:appName="MSWord" w:lang="es-ES_tradnl" w:vendorID="64" w:dllVersion="6" w:nlCheck="1" w:checkStyle="1"/>
  <w:activeWritingStyle w:appName="MSWord" w:lang="fr-FR" w:vendorID="64" w:dllVersion="6" w:nlCheck="1" w:checkStyle="1"/>
  <w:activeWritingStyle w:appName="MSWord" w:lang="en-GB" w:vendorID="64" w:dllVersion="0" w:nlCheck="1" w:checkStyle="0"/>
  <w:activeWritingStyle w:appName="MSWord" w:lang="fr-FR" w:vendorID="64" w:dllVersion="0" w:nlCheck="1" w:checkStyle="0"/>
  <w:activeWritingStyle w:appName="MSWord" w:lang="fr-FR" w:vendorID="64" w:dllVersion="131078" w:nlCheck="1" w:checkStyle="1"/>
  <w:activeWritingStyle w:appName="MSWord" w:lang="en-GB"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19"/>
  <w:drawingGridVerticalSpacing w:val="181"/>
  <w:displayHorizontalDrawingGridEvery w:val="2"/>
  <w:displayVerticalDrawingGridEvery w:val="2"/>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4E4"/>
    <w:rsid w:val="00006941"/>
    <w:rsid w:val="000142B1"/>
    <w:rsid w:val="0002576F"/>
    <w:rsid w:val="00031F1A"/>
    <w:rsid w:val="000367E7"/>
    <w:rsid w:val="000405CD"/>
    <w:rsid w:val="0004662E"/>
    <w:rsid w:val="0004699A"/>
    <w:rsid w:val="00051B27"/>
    <w:rsid w:val="00054BA8"/>
    <w:rsid w:val="000718A2"/>
    <w:rsid w:val="00072435"/>
    <w:rsid w:val="00083B0F"/>
    <w:rsid w:val="00083C96"/>
    <w:rsid w:val="00085300"/>
    <w:rsid w:val="0008589C"/>
    <w:rsid w:val="000864E7"/>
    <w:rsid w:val="0008704A"/>
    <w:rsid w:val="00097706"/>
    <w:rsid w:val="000A2369"/>
    <w:rsid w:val="000B065A"/>
    <w:rsid w:val="000B0FE7"/>
    <w:rsid w:val="000B4E5D"/>
    <w:rsid w:val="000D09CD"/>
    <w:rsid w:val="000E4E37"/>
    <w:rsid w:val="000F05DC"/>
    <w:rsid w:val="000F0A69"/>
    <w:rsid w:val="000F46EC"/>
    <w:rsid w:val="001010D9"/>
    <w:rsid w:val="0012094B"/>
    <w:rsid w:val="00126D2D"/>
    <w:rsid w:val="00136A7D"/>
    <w:rsid w:val="00142D58"/>
    <w:rsid w:val="00144CF6"/>
    <w:rsid w:val="0014733A"/>
    <w:rsid w:val="00166ECA"/>
    <w:rsid w:val="00172746"/>
    <w:rsid w:val="00174760"/>
    <w:rsid w:val="001760BF"/>
    <w:rsid w:val="00176D26"/>
    <w:rsid w:val="00184809"/>
    <w:rsid w:val="001900EA"/>
    <w:rsid w:val="001935E6"/>
    <w:rsid w:val="001A4FEA"/>
    <w:rsid w:val="001B7571"/>
    <w:rsid w:val="001C0AE5"/>
    <w:rsid w:val="001C6AB8"/>
    <w:rsid w:val="001D101A"/>
    <w:rsid w:val="001D2156"/>
    <w:rsid w:val="001D23BF"/>
    <w:rsid w:val="001E1C7E"/>
    <w:rsid w:val="001E4CEB"/>
    <w:rsid w:val="00201AFD"/>
    <w:rsid w:val="002077C4"/>
    <w:rsid w:val="00230A70"/>
    <w:rsid w:val="00233451"/>
    <w:rsid w:val="00237BB8"/>
    <w:rsid w:val="00260FE4"/>
    <w:rsid w:val="00261796"/>
    <w:rsid w:val="00262204"/>
    <w:rsid w:val="002769D5"/>
    <w:rsid w:val="00284B78"/>
    <w:rsid w:val="002903FF"/>
    <w:rsid w:val="002A2259"/>
    <w:rsid w:val="002A67B7"/>
    <w:rsid w:val="002B6808"/>
    <w:rsid w:val="002D56A0"/>
    <w:rsid w:val="002D654C"/>
    <w:rsid w:val="002E2A84"/>
    <w:rsid w:val="002E613F"/>
    <w:rsid w:val="00353508"/>
    <w:rsid w:val="003559CC"/>
    <w:rsid w:val="00355AC0"/>
    <w:rsid w:val="003610A4"/>
    <w:rsid w:val="00380113"/>
    <w:rsid w:val="00393BC8"/>
    <w:rsid w:val="003975A0"/>
    <w:rsid w:val="003A69AC"/>
    <w:rsid w:val="003E6DE8"/>
    <w:rsid w:val="003F7438"/>
    <w:rsid w:val="004074A1"/>
    <w:rsid w:val="00414AA1"/>
    <w:rsid w:val="00414CD7"/>
    <w:rsid w:val="00415F30"/>
    <w:rsid w:val="00422C59"/>
    <w:rsid w:val="00427782"/>
    <w:rsid w:val="00434CED"/>
    <w:rsid w:val="00440EEA"/>
    <w:rsid w:val="004452BE"/>
    <w:rsid w:val="00445371"/>
    <w:rsid w:val="004472B2"/>
    <w:rsid w:val="004533B7"/>
    <w:rsid w:val="00464548"/>
    <w:rsid w:val="00465BD4"/>
    <w:rsid w:val="00470E6A"/>
    <w:rsid w:val="0048257E"/>
    <w:rsid w:val="0048572B"/>
    <w:rsid w:val="004967AC"/>
    <w:rsid w:val="004A00D1"/>
    <w:rsid w:val="004C575C"/>
    <w:rsid w:val="004C5F66"/>
    <w:rsid w:val="004D569B"/>
    <w:rsid w:val="004D6839"/>
    <w:rsid w:val="004F6D2E"/>
    <w:rsid w:val="00502FE1"/>
    <w:rsid w:val="005035D3"/>
    <w:rsid w:val="00505526"/>
    <w:rsid w:val="005077F1"/>
    <w:rsid w:val="00514DE0"/>
    <w:rsid w:val="005170C8"/>
    <w:rsid w:val="00520899"/>
    <w:rsid w:val="00532147"/>
    <w:rsid w:val="005343DC"/>
    <w:rsid w:val="00547C34"/>
    <w:rsid w:val="00552CE8"/>
    <w:rsid w:val="00585FE8"/>
    <w:rsid w:val="005A2ED5"/>
    <w:rsid w:val="005B0FAD"/>
    <w:rsid w:val="005B4BB8"/>
    <w:rsid w:val="005B60A9"/>
    <w:rsid w:val="005C0ED5"/>
    <w:rsid w:val="005F2E34"/>
    <w:rsid w:val="005F539B"/>
    <w:rsid w:val="005F71E7"/>
    <w:rsid w:val="005F7BD3"/>
    <w:rsid w:val="00615145"/>
    <w:rsid w:val="0061750F"/>
    <w:rsid w:val="0061756C"/>
    <w:rsid w:val="00620449"/>
    <w:rsid w:val="0063145E"/>
    <w:rsid w:val="0064527A"/>
    <w:rsid w:val="00645484"/>
    <w:rsid w:val="00651FD9"/>
    <w:rsid w:val="00652584"/>
    <w:rsid w:val="00667C6C"/>
    <w:rsid w:val="00672357"/>
    <w:rsid w:val="0067288E"/>
    <w:rsid w:val="006750A0"/>
    <w:rsid w:val="00681B3A"/>
    <w:rsid w:val="00686DF5"/>
    <w:rsid w:val="006940F4"/>
    <w:rsid w:val="006D0810"/>
    <w:rsid w:val="006D08C1"/>
    <w:rsid w:val="006D7A6E"/>
    <w:rsid w:val="006E2B3B"/>
    <w:rsid w:val="006E6A90"/>
    <w:rsid w:val="006F0B68"/>
    <w:rsid w:val="00702611"/>
    <w:rsid w:val="007157B6"/>
    <w:rsid w:val="00715E4A"/>
    <w:rsid w:val="00721EF5"/>
    <w:rsid w:val="007223A0"/>
    <w:rsid w:val="00722855"/>
    <w:rsid w:val="00724417"/>
    <w:rsid w:val="0073139F"/>
    <w:rsid w:val="00733289"/>
    <w:rsid w:val="007414E4"/>
    <w:rsid w:val="00743521"/>
    <w:rsid w:val="0075653E"/>
    <w:rsid w:val="0076021C"/>
    <w:rsid w:val="00771C77"/>
    <w:rsid w:val="00773672"/>
    <w:rsid w:val="0079656B"/>
    <w:rsid w:val="007A6358"/>
    <w:rsid w:val="007B32B3"/>
    <w:rsid w:val="007C2786"/>
    <w:rsid w:val="007C60EB"/>
    <w:rsid w:val="007C6A6A"/>
    <w:rsid w:val="007D08F4"/>
    <w:rsid w:val="007D43E2"/>
    <w:rsid w:val="007E2718"/>
    <w:rsid w:val="007E38A1"/>
    <w:rsid w:val="007E4DEF"/>
    <w:rsid w:val="007F0014"/>
    <w:rsid w:val="007F18CF"/>
    <w:rsid w:val="007F351B"/>
    <w:rsid w:val="00800180"/>
    <w:rsid w:val="0080412E"/>
    <w:rsid w:val="00806D0A"/>
    <w:rsid w:val="00821E0A"/>
    <w:rsid w:val="00826684"/>
    <w:rsid w:val="00826DEB"/>
    <w:rsid w:val="008274D7"/>
    <w:rsid w:val="00832B96"/>
    <w:rsid w:val="00834414"/>
    <w:rsid w:val="008557F9"/>
    <w:rsid w:val="0087082E"/>
    <w:rsid w:val="00871AEB"/>
    <w:rsid w:val="00882B8F"/>
    <w:rsid w:val="00885C05"/>
    <w:rsid w:val="00886940"/>
    <w:rsid w:val="008926E6"/>
    <w:rsid w:val="008934E2"/>
    <w:rsid w:val="008B0364"/>
    <w:rsid w:val="008B1ACF"/>
    <w:rsid w:val="008B2872"/>
    <w:rsid w:val="008B41F1"/>
    <w:rsid w:val="008B7186"/>
    <w:rsid w:val="008D2C04"/>
    <w:rsid w:val="008D2F07"/>
    <w:rsid w:val="008E1D1B"/>
    <w:rsid w:val="008E2D4F"/>
    <w:rsid w:val="008E4EAF"/>
    <w:rsid w:val="00900854"/>
    <w:rsid w:val="00902EFB"/>
    <w:rsid w:val="00913AEB"/>
    <w:rsid w:val="009224F3"/>
    <w:rsid w:val="00925353"/>
    <w:rsid w:val="00926F34"/>
    <w:rsid w:val="009331BA"/>
    <w:rsid w:val="00942590"/>
    <w:rsid w:val="00947BD2"/>
    <w:rsid w:val="00953275"/>
    <w:rsid w:val="00953453"/>
    <w:rsid w:val="00962571"/>
    <w:rsid w:val="00974A0C"/>
    <w:rsid w:val="00982C9A"/>
    <w:rsid w:val="00996164"/>
    <w:rsid w:val="009A3545"/>
    <w:rsid w:val="009A534D"/>
    <w:rsid w:val="009C6304"/>
    <w:rsid w:val="009C7922"/>
    <w:rsid w:val="009D0027"/>
    <w:rsid w:val="009D0551"/>
    <w:rsid w:val="009E46BF"/>
    <w:rsid w:val="009E5D36"/>
    <w:rsid w:val="009E6032"/>
    <w:rsid w:val="00A200CC"/>
    <w:rsid w:val="00A25A30"/>
    <w:rsid w:val="00A41362"/>
    <w:rsid w:val="00A42C67"/>
    <w:rsid w:val="00A43121"/>
    <w:rsid w:val="00A500CF"/>
    <w:rsid w:val="00A5040B"/>
    <w:rsid w:val="00A726E5"/>
    <w:rsid w:val="00A83694"/>
    <w:rsid w:val="00A83D65"/>
    <w:rsid w:val="00A8647A"/>
    <w:rsid w:val="00A91FA7"/>
    <w:rsid w:val="00AC4188"/>
    <w:rsid w:val="00AE1EC6"/>
    <w:rsid w:val="00AE4A3F"/>
    <w:rsid w:val="00AF41E9"/>
    <w:rsid w:val="00B02AA4"/>
    <w:rsid w:val="00B10947"/>
    <w:rsid w:val="00B20488"/>
    <w:rsid w:val="00B35B3B"/>
    <w:rsid w:val="00B37157"/>
    <w:rsid w:val="00B4606F"/>
    <w:rsid w:val="00B60801"/>
    <w:rsid w:val="00B63010"/>
    <w:rsid w:val="00B83EC5"/>
    <w:rsid w:val="00B87C61"/>
    <w:rsid w:val="00B87DE2"/>
    <w:rsid w:val="00BB07FF"/>
    <w:rsid w:val="00BB3D39"/>
    <w:rsid w:val="00BB4419"/>
    <w:rsid w:val="00BB6AD5"/>
    <w:rsid w:val="00BE00C8"/>
    <w:rsid w:val="00BE5AD1"/>
    <w:rsid w:val="00BF3BD4"/>
    <w:rsid w:val="00C159F6"/>
    <w:rsid w:val="00C15C39"/>
    <w:rsid w:val="00C17386"/>
    <w:rsid w:val="00C21C06"/>
    <w:rsid w:val="00C240F6"/>
    <w:rsid w:val="00C2695D"/>
    <w:rsid w:val="00C27E14"/>
    <w:rsid w:val="00C30E03"/>
    <w:rsid w:val="00C52B02"/>
    <w:rsid w:val="00C655B2"/>
    <w:rsid w:val="00C70504"/>
    <w:rsid w:val="00C75C6E"/>
    <w:rsid w:val="00C7648E"/>
    <w:rsid w:val="00CA3424"/>
    <w:rsid w:val="00CB7C5F"/>
    <w:rsid w:val="00CC0828"/>
    <w:rsid w:val="00CC2A68"/>
    <w:rsid w:val="00CE5F36"/>
    <w:rsid w:val="00CE7A5E"/>
    <w:rsid w:val="00CF2B0C"/>
    <w:rsid w:val="00D00446"/>
    <w:rsid w:val="00D0182C"/>
    <w:rsid w:val="00D14398"/>
    <w:rsid w:val="00D21DCA"/>
    <w:rsid w:val="00D229FE"/>
    <w:rsid w:val="00D5022A"/>
    <w:rsid w:val="00D52BF4"/>
    <w:rsid w:val="00D6195F"/>
    <w:rsid w:val="00D62504"/>
    <w:rsid w:val="00D6750B"/>
    <w:rsid w:val="00D7012D"/>
    <w:rsid w:val="00D73A8A"/>
    <w:rsid w:val="00D94B1D"/>
    <w:rsid w:val="00DA22DE"/>
    <w:rsid w:val="00DA3CA0"/>
    <w:rsid w:val="00DB1B4C"/>
    <w:rsid w:val="00DC290C"/>
    <w:rsid w:val="00DD66D9"/>
    <w:rsid w:val="00DE47AF"/>
    <w:rsid w:val="00DF0C5E"/>
    <w:rsid w:val="00DF5515"/>
    <w:rsid w:val="00DF793F"/>
    <w:rsid w:val="00E04A0A"/>
    <w:rsid w:val="00E139AD"/>
    <w:rsid w:val="00E33379"/>
    <w:rsid w:val="00E3341E"/>
    <w:rsid w:val="00E82901"/>
    <w:rsid w:val="00E82F02"/>
    <w:rsid w:val="00E8444F"/>
    <w:rsid w:val="00E9304D"/>
    <w:rsid w:val="00E961AC"/>
    <w:rsid w:val="00EA0CE0"/>
    <w:rsid w:val="00EC31E3"/>
    <w:rsid w:val="00EC7661"/>
    <w:rsid w:val="00ED00D0"/>
    <w:rsid w:val="00ED0CE7"/>
    <w:rsid w:val="00ED5DCC"/>
    <w:rsid w:val="00EE69B3"/>
    <w:rsid w:val="00EF5D69"/>
    <w:rsid w:val="00EF6E98"/>
    <w:rsid w:val="00F00F6C"/>
    <w:rsid w:val="00F02B5C"/>
    <w:rsid w:val="00F077E8"/>
    <w:rsid w:val="00F161C1"/>
    <w:rsid w:val="00F37D50"/>
    <w:rsid w:val="00F44BEC"/>
    <w:rsid w:val="00F45A51"/>
    <w:rsid w:val="00F54806"/>
    <w:rsid w:val="00F7328F"/>
    <w:rsid w:val="00F776A4"/>
    <w:rsid w:val="00F81B04"/>
    <w:rsid w:val="00F86004"/>
    <w:rsid w:val="00F86138"/>
    <w:rsid w:val="00F9081D"/>
    <w:rsid w:val="00FA7DC9"/>
    <w:rsid w:val="00FB3E49"/>
    <w:rsid w:val="00FC19F5"/>
    <w:rsid w:val="00FC5737"/>
    <w:rsid w:val="00FC6C88"/>
    <w:rsid w:val="00FC7C1F"/>
    <w:rsid w:val="00FD529F"/>
    <w:rsid w:val="00FD64EC"/>
    <w:rsid w:val="00FF2FA1"/>
    <w:rsid w:val="00FF4A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2529"/>
    <o:shapelayout v:ext="edit">
      <o:idmap v:ext="edit" data="1"/>
    </o:shapelayout>
  </w:shapeDefaults>
  <w:decimalSymbol w:val="."/>
  <w:listSeparator w:val=","/>
  <w14:docId w14:val="68DFECC6"/>
  <w15:chartTrackingRefBased/>
  <w15:docId w15:val="{2C28156B-37BD-4850-8D6D-6D2485E86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7C6C"/>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rsid w:val="00DF5515"/>
    <w:pPr>
      <w:keepNext/>
      <w:widowControl w:val="0"/>
      <w:jc w:val="center"/>
      <w:outlineLvl w:val="0"/>
    </w:pPr>
    <w:rPr>
      <w:rFonts w:cs="Arial"/>
      <w:b/>
      <w:bCs/>
      <w:kern w:val="32"/>
      <w:sz w:val="32"/>
      <w:szCs w:val="32"/>
    </w:rPr>
  </w:style>
  <w:style w:type="paragraph" w:styleId="Heading2">
    <w:name w:val="heading 2"/>
    <w:basedOn w:val="Normal"/>
    <w:next w:val="Normal"/>
    <w:qFormat/>
    <w:rsid w:val="00DF5515"/>
    <w:pPr>
      <w:keepNext/>
      <w:widowControl w:val="0"/>
      <w:outlineLvl w:val="1"/>
    </w:pPr>
    <w:rPr>
      <w:rFonts w:cs="Arial"/>
      <w:b/>
      <w:bCs/>
      <w:i/>
      <w:iCs/>
      <w:sz w:val="28"/>
      <w:szCs w:val="28"/>
    </w:rPr>
  </w:style>
  <w:style w:type="paragraph" w:styleId="Heading3">
    <w:name w:val="heading 3"/>
    <w:basedOn w:val="Normal"/>
    <w:next w:val="Normal"/>
    <w:qFormat/>
    <w:rsid w:val="00DF5515"/>
    <w:pPr>
      <w:keepNext/>
      <w:widowControl w:val="0"/>
      <w:outlineLvl w:val="2"/>
    </w:pPr>
    <w:rPr>
      <w:rFonts w:cs="Arial"/>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ZigZag">
    <w:name w:val="ZigZag"/>
    <w:basedOn w:val="TableNormal"/>
    <w:rsid w:val="00FF2FA1"/>
    <w:rPr>
      <w:rFonts w:ascii="Palatino Linotype" w:hAnsi="Palatino Linotype"/>
      <w:sz w:val="22"/>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28" w:type="dxa"/>
        <w:left w:w="85" w:type="dxa"/>
        <w:bottom w:w="28" w:type="dxa"/>
        <w:right w:w="85" w:type="dxa"/>
      </w:tblCellMar>
    </w:tblPr>
    <w:tblStylePr w:type="firstRow">
      <w:pPr>
        <w:jc w:val="center"/>
      </w:pPr>
      <w:rPr>
        <w:rFonts w:ascii="Cambria" w:hAnsi="Cambria"/>
        <w:b/>
        <w:sz w:val="22"/>
      </w:rPr>
      <w:tblPr/>
      <w:tcPr>
        <w:tcBorders>
          <w:bottom w:val="single" w:sz="12" w:space="0" w:color="auto"/>
        </w:tcBorders>
        <w:vAlign w:val="center"/>
      </w:tcPr>
    </w:tblStylePr>
  </w:style>
  <w:style w:type="table" w:styleId="TableGrid">
    <w:name w:val="Table Grid"/>
    <w:aliases w:val="zigzag"/>
    <w:basedOn w:val="TableNormal"/>
    <w:uiPriority w:val="39"/>
    <w:rsid w:val="00230A70"/>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aliases w:val="3 entries"/>
    <w:basedOn w:val="Normal"/>
    <w:link w:val="HeaderChar"/>
    <w:rsid w:val="00947BD2"/>
    <w:pPr>
      <w:widowControl w:val="0"/>
      <w:tabs>
        <w:tab w:val="center" w:pos="4320"/>
        <w:tab w:val="right" w:pos="8640"/>
      </w:tabs>
    </w:pPr>
  </w:style>
  <w:style w:type="paragraph" w:styleId="Footer">
    <w:name w:val="footer"/>
    <w:basedOn w:val="Normal"/>
    <w:link w:val="FooterChar"/>
    <w:uiPriority w:val="99"/>
    <w:rsid w:val="00947BD2"/>
    <w:pPr>
      <w:widowControl w:val="0"/>
      <w:tabs>
        <w:tab w:val="center" w:pos="4320"/>
        <w:tab w:val="right" w:pos="8640"/>
      </w:tabs>
    </w:pPr>
  </w:style>
  <w:style w:type="paragraph" w:styleId="TOCHeading">
    <w:name w:val="TOC Heading"/>
    <w:basedOn w:val="Heading1"/>
    <w:next w:val="Normal"/>
    <w:uiPriority w:val="39"/>
    <w:unhideWhenUsed/>
    <w:qFormat/>
    <w:rsid w:val="00ED0CE7"/>
    <w:pPr>
      <w:keepLines/>
      <w:widowControl/>
      <w:spacing w:before="48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alloonText">
    <w:name w:val="Balloon Text"/>
    <w:basedOn w:val="Normal"/>
    <w:link w:val="BalloonTextChar"/>
    <w:rsid w:val="00ED0CE7"/>
    <w:pPr>
      <w:widowControl w:val="0"/>
    </w:pPr>
    <w:rPr>
      <w:rFonts w:ascii="Tahoma" w:hAnsi="Tahoma" w:cs="Tahoma"/>
      <w:sz w:val="16"/>
      <w:szCs w:val="16"/>
    </w:rPr>
  </w:style>
  <w:style w:type="character" w:customStyle="1" w:styleId="BalloonTextChar">
    <w:name w:val="Balloon Text Char"/>
    <w:basedOn w:val="DefaultParagraphFont"/>
    <w:link w:val="BalloonText"/>
    <w:rsid w:val="00ED0CE7"/>
    <w:rPr>
      <w:rFonts w:ascii="Tahoma" w:hAnsi="Tahoma" w:cs="Tahoma"/>
      <w:sz w:val="16"/>
      <w:szCs w:val="16"/>
      <w:lang w:eastAsia="en-US"/>
    </w:rPr>
  </w:style>
  <w:style w:type="character" w:customStyle="1" w:styleId="HeaderChar">
    <w:name w:val="Header Char"/>
    <w:aliases w:val="3 entries Char"/>
    <w:basedOn w:val="DefaultParagraphFont"/>
    <w:link w:val="Header"/>
    <w:rsid w:val="00BE00C8"/>
    <w:rPr>
      <w:rFonts w:ascii="Palatino Linotype" w:hAnsi="Palatino Linotype"/>
      <w:sz w:val="22"/>
      <w:szCs w:val="24"/>
      <w:lang w:eastAsia="en-US"/>
    </w:rPr>
  </w:style>
  <w:style w:type="character" w:styleId="Strong">
    <w:name w:val="Strong"/>
    <w:basedOn w:val="DefaultParagraphFont"/>
    <w:qFormat/>
    <w:rsid w:val="00BE00C8"/>
    <w:rPr>
      <w:b/>
      <w:bCs/>
    </w:rPr>
  </w:style>
  <w:style w:type="character" w:customStyle="1" w:styleId="FooterChar">
    <w:name w:val="Footer Char"/>
    <w:basedOn w:val="DefaultParagraphFont"/>
    <w:link w:val="Footer"/>
    <w:uiPriority w:val="99"/>
    <w:rsid w:val="00BE00C8"/>
    <w:rPr>
      <w:rFonts w:ascii="Palatino Linotype" w:hAnsi="Palatino Linotype"/>
      <w:sz w:val="22"/>
      <w:szCs w:val="24"/>
      <w:lang w:eastAsia="en-US"/>
    </w:rPr>
  </w:style>
  <w:style w:type="paragraph" w:styleId="TOC1">
    <w:name w:val="toc 1"/>
    <w:basedOn w:val="Normal"/>
    <w:next w:val="Normal"/>
    <w:autoRedefine/>
    <w:uiPriority w:val="39"/>
    <w:rsid w:val="008D2C04"/>
    <w:pPr>
      <w:widowControl w:val="0"/>
      <w:tabs>
        <w:tab w:val="right" w:leader="dot" w:pos="10763"/>
      </w:tabs>
      <w:spacing w:before="120"/>
    </w:pPr>
    <w:rPr>
      <w:rFonts w:ascii="Segoe UI" w:hAnsi="Segoe UI"/>
      <w:b/>
    </w:rPr>
  </w:style>
  <w:style w:type="paragraph" w:styleId="TOC2">
    <w:name w:val="toc 2"/>
    <w:basedOn w:val="Normal"/>
    <w:next w:val="Normal"/>
    <w:autoRedefine/>
    <w:uiPriority w:val="39"/>
    <w:rsid w:val="008D2C04"/>
    <w:pPr>
      <w:widowControl w:val="0"/>
      <w:tabs>
        <w:tab w:val="right" w:leader="dot" w:pos="10773"/>
      </w:tabs>
      <w:spacing w:before="60"/>
      <w:ind w:left="221"/>
    </w:pPr>
    <w:rPr>
      <w:noProof/>
    </w:rPr>
  </w:style>
  <w:style w:type="paragraph" w:styleId="TOC3">
    <w:name w:val="toc 3"/>
    <w:basedOn w:val="Normal"/>
    <w:next w:val="Normal"/>
    <w:autoRedefine/>
    <w:uiPriority w:val="39"/>
    <w:rsid w:val="00085300"/>
    <w:pPr>
      <w:widowControl w:val="0"/>
      <w:spacing w:before="20"/>
      <w:ind w:left="442"/>
    </w:pPr>
    <w:rPr>
      <w:sz w:val="20"/>
    </w:rPr>
  </w:style>
  <w:style w:type="character" w:styleId="Hyperlink">
    <w:name w:val="Hyperlink"/>
    <w:basedOn w:val="DefaultParagraphFont"/>
    <w:uiPriority w:val="99"/>
    <w:unhideWhenUsed/>
    <w:rsid w:val="0014733A"/>
    <w:rPr>
      <w:b/>
      <w:color w:val="000000" w:themeColor="text1"/>
      <w:u w:val="none"/>
    </w:rPr>
  </w:style>
  <w:style w:type="table" w:customStyle="1" w:styleId="Match-up">
    <w:name w:val="Match-up"/>
    <w:basedOn w:val="TableNormal"/>
    <w:uiPriority w:val="99"/>
    <w:rsid w:val="008934E2"/>
    <w:rPr>
      <w:rFonts w:asciiTheme="minorHAnsi" w:eastAsiaTheme="minorHAnsi" w:hAnsiTheme="minorHAnsi" w:cstheme="minorBidi"/>
      <w:sz w:val="22"/>
      <w:szCs w:val="22"/>
      <w:lang w:eastAsia="en-US"/>
    </w:rPr>
    <w:tblPr/>
    <w:tblStylePr w:type="fir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tblStylePr w:type="la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style>
  <w:style w:type="paragraph" w:customStyle="1" w:styleId="AQ1">
    <w:name w:val="A Q1"/>
    <w:basedOn w:val="Normal"/>
    <w:qFormat/>
    <w:rsid w:val="008934E2"/>
    <w:pPr>
      <w:ind w:left="426" w:hanging="426"/>
    </w:pPr>
    <w:rPr>
      <w:sz w:val="24"/>
    </w:rPr>
  </w:style>
  <w:style w:type="table" w:customStyle="1" w:styleId="Boxes">
    <w:name w:val="Boxes"/>
    <w:basedOn w:val="TableNormal"/>
    <w:uiPriority w:val="99"/>
    <w:rsid w:val="008934E2"/>
    <w:rPr>
      <w:rFonts w:asciiTheme="minorHAnsi" w:eastAsiaTheme="minorHAnsi" w:hAnsiTheme="minorHAnsi" w:cstheme="minorBidi"/>
      <w:sz w:val="22"/>
      <w:szCs w:val="22"/>
      <w:lang w:eastAsia="en-US"/>
    </w:rPr>
    <w:tblPr>
      <w:tblCellSpacing w:w="28" w:type="dxa"/>
      <w:tblBorders>
        <w:insideH w:val="single" w:sz="4" w:space="0" w:color="auto"/>
        <w:insideV w:val="single" w:sz="4" w:space="0" w:color="auto"/>
      </w:tblBorders>
    </w:tblPr>
    <w:trPr>
      <w:tblCellSpacing w:w="28" w:type="dxa"/>
    </w:trPr>
    <w:tcPr>
      <w:vAlign w:val="center"/>
    </w:tcPr>
    <w:tblStylePr w:type="firstCol">
      <w:tblPr/>
      <w:tcPr>
        <w:tcBorders>
          <w:top w:val="nil"/>
          <w:left w:val="nil"/>
          <w:bottom w:val="nil"/>
          <w:right w:val="nil"/>
          <w:insideH w:val="nil"/>
          <w:insideV w:val="nil"/>
          <w:tl2br w:val="nil"/>
          <w:tr2bl w:val="nil"/>
        </w:tcBorders>
      </w:tcPr>
    </w:tblStylePr>
  </w:style>
  <w:style w:type="paragraph" w:customStyle="1" w:styleId="aexamplefont">
    <w:name w:val="a example font"/>
    <w:basedOn w:val="Normal"/>
    <w:qFormat/>
    <w:rsid w:val="008934E2"/>
    <w:rPr>
      <w:rFonts w:ascii="Segoe Print" w:hAnsi="Segoe Print"/>
      <w:sz w:val="20"/>
      <w:lang w:val="es-ES_tradnl"/>
    </w:rPr>
  </w:style>
  <w:style w:type="table" w:customStyle="1" w:styleId="Match-up2">
    <w:name w:val="Match-up 2"/>
    <w:basedOn w:val="TableNormal"/>
    <w:uiPriority w:val="99"/>
    <w:rsid w:val="008934E2"/>
    <w:pPr>
      <w:jc w:val="center"/>
    </w:pPr>
    <w:rPr>
      <w:rFonts w:ascii="Tw Cen MT" w:eastAsia="Calibri" w:hAnsi="Tw Cen MT"/>
      <w:sz w:val="24"/>
      <w:szCs w:val="22"/>
      <w:lang w:eastAsia="en-US"/>
    </w:rPr>
    <w:tblPr>
      <w:tblCellSpacing w:w="28" w:type="dxa"/>
      <w:tblInd w:w="992" w:type="dxa"/>
    </w:tblPr>
    <w:trPr>
      <w:tblCellSpacing w:w="28" w:type="dxa"/>
    </w:trPr>
    <w:tcPr>
      <w:vAlign w:val="center"/>
    </w:tcPr>
    <w:tblStylePr w:type="firstRow">
      <w:rPr>
        <w:b/>
      </w:rPr>
      <w:tblPr/>
      <w:tcPr>
        <w:tcBorders>
          <w:top w:val="nil"/>
          <w:left w:val="nil"/>
          <w:bottom w:val="nil"/>
          <w:right w:val="nil"/>
          <w:insideH w:val="nil"/>
          <w:insideV w:val="nil"/>
          <w:tl2br w:val="nil"/>
          <w:tr2bl w:val="nil"/>
        </w:tcBorders>
      </w:tcPr>
    </w:tblStylePr>
    <w:tblStylePr w:type="firstCol">
      <w:pPr>
        <w:jc w:val="center"/>
      </w:pPr>
      <w:rPr>
        <w:rFonts w:ascii="Tw Cen MT" w:hAnsi="Tw Cen MT"/>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tblStylePr w:type="lastCol">
      <w:pPr>
        <w:jc w:val="center"/>
      </w:pPr>
      <w:rPr>
        <w:rFonts w:ascii="Tw Cen MT" w:hAnsi="Tw Cen MT"/>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style>
  <w:style w:type="table" w:customStyle="1" w:styleId="activitytable">
    <w:name w:val="activity table"/>
    <w:basedOn w:val="TableNormal"/>
    <w:uiPriority w:val="99"/>
    <w:rsid w:val="008934E2"/>
    <w:rPr>
      <w:rFonts w:asciiTheme="minorHAnsi" w:eastAsiaTheme="minorHAnsi" w:hAnsiTheme="minorHAnsi" w:cstheme="minorBidi"/>
      <w:sz w:val="22"/>
      <w:szCs w:val="22"/>
      <w:lang w:eastAsia="en-US"/>
    </w:rPr>
    <w:tblPr>
      <w:tblInd w:w="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rFonts w:ascii="Calibri" w:hAnsi="Calibri"/>
        <w:b/>
        <w:sz w:val="22"/>
      </w:rPr>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style>
  <w:style w:type="table" w:customStyle="1" w:styleId="TwoWayTable">
    <w:name w:val="Two Way Table"/>
    <w:basedOn w:val="TableNormal"/>
    <w:uiPriority w:val="99"/>
    <w:rsid w:val="008934E2"/>
    <w:rPr>
      <w:rFonts w:asciiTheme="minorHAnsi" w:eastAsiaTheme="minorHAnsi" w:hAnsiTheme="minorHAnsi" w:cstheme="minorBidi"/>
      <w:sz w:val="22"/>
      <w:szCs w:val="22"/>
      <w:lang w:eastAsia="en-US"/>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tblStylePr w:type="firstCol">
      <w:rPr>
        <w:b/>
      </w:r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l2br w:val="nil"/>
          <w:tr2bl w:val="nil"/>
        </w:tcBorders>
      </w:tcPr>
    </w:tblStylePr>
    <w:tblStylePr w:type="nwCell">
      <w:tblPr/>
      <w:tcPr>
        <w:tcBorders>
          <w:top w:val="nil"/>
          <w:left w:val="nil"/>
          <w:bottom w:val="single" w:sz="12" w:space="0" w:color="auto"/>
          <w:right w:val="single" w:sz="12" w:space="0" w:color="auto"/>
          <w:insideH w:val="nil"/>
          <w:insideV w:val="nil"/>
          <w:tl2br w:val="nil"/>
          <w:tr2bl w:val="nil"/>
        </w:tcBorders>
      </w:tcPr>
    </w:tblStylePr>
  </w:style>
  <w:style w:type="paragraph" w:customStyle="1" w:styleId="ahangingL2">
    <w:name w:val="a hanging L2"/>
    <w:basedOn w:val="Normal"/>
    <w:qFormat/>
    <w:rsid w:val="008934E2"/>
    <w:pPr>
      <w:ind w:left="1418" w:hanging="425"/>
    </w:pPr>
    <w:rPr>
      <w:lang w:val="de-DE"/>
    </w:rPr>
  </w:style>
  <w:style w:type="table" w:customStyle="1" w:styleId="NoBorders">
    <w:name w:val="No Borders"/>
    <w:basedOn w:val="TableNormal"/>
    <w:uiPriority w:val="99"/>
    <w:rsid w:val="008934E2"/>
    <w:rPr>
      <w:rFonts w:asciiTheme="minorHAnsi" w:eastAsiaTheme="minorHAnsi" w:hAnsiTheme="minorHAnsi" w:cstheme="minorBidi"/>
      <w:sz w:val="22"/>
      <w:szCs w:val="22"/>
      <w:lang w:eastAsia="en-US"/>
    </w:rPr>
    <w:tblPr>
      <w:tblCellMar>
        <w:left w:w="0" w:type="dxa"/>
        <w:right w:w="0" w:type="dxa"/>
      </w:tblCellMar>
    </w:tblPr>
  </w:style>
  <w:style w:type="table" w:customStyle="1" w:styleId="BlackHeader">
    <w:name w:val="Black Header"/>
    <w:basedOn w:val="TableNormal"/>
    <w:uiPriority w:val="99"/>
    <w:rsid w:val="008934E2"/>
    <w:rPr>
      <w:rFonts w:ascii="Calibri" w:hAnsi="Calibri"/>
      <w:sz w:val="22"/>
      <w:szCs w:val="22"/>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rPr>
        <w:b/>
      </w:rPr>
      <w:tblPr/>
      <w:tcPr>
        <w:tcBorders>
          <w:top w:val="single" w:sz="12" w:space="0" w:color="000000" w:themeColor="text1"/>
          <w:left w:val="single" w:sz="12" w:space="0" w:color="000000" w:themeColor="text1"/>
          <w:bottom w:val="single" w:sz="12" w:space="0" w:color="000000" w:themeColor="text1"/>
          <w:right w:val="single" w:sz="12" w:space="0" w:color="000000" w:themeColor="text1"/>
          <w:insideH w:val="nil"/>
          <w:insideV w:val="single" w:sz="4" w:space="0" w:color="FFFFFF" w:themeColor="background1"/>
          <w:tl2br w:val="nil"/>
          <w:tr2bl w:val="nil"/>
        </w:tcBorders>
        <w:shd w:val="clear" w:color="auto" w:fill="000000" w:themeFill="text1"/>
      </w:tcPr>
    </w:tblStylePr>
  </w:style>
  <w:style w:type="paragraph" w:styleId="ListParagraph">
    <w:name w:val="List Paragraph"/>
    <w:basedOn w:val="Normal"/>
    <w:link w:val="ListParagraphChar"/>
    <w:uiPriority w:val="34"/>
    <w:qFormat/>
    <w:rsid w:val="008934E2"/>
    <w:pPr>
      <w:ind w:left="720"/>
      <w:contextualSpacing/>
    </w:pPr>
  </w:style>
  <w:style w:type="paragraph" w:styleId="BodyTextIndent2">
    <w:name w:val="Body Text Indent 2"/>
    <w:basedOn w:val="Normal"/>
    <w:link w:val="BodyTextIndent2Char"/>
    <w:rsid w:val="007414E4"/>
    <w:pPr>
      <w:ind w:left="720"/>
      <w:jc w:val="both"/>
    </w:pPr>
    <w:rPr>
      <w:rFonts w:ascii="Times New Roman" w:hAnsi="Times New Roman"/>
      <w:sz w:val="24"/>
    </w:rPr>
  </w:style>
  <w:style w:type="character" w:customStyle="1" w:styleId="BodyTextIndent2Char">
    <w:name w:val="Body Text Indent 2 Char"/>
    <w:basedOn w:val="DefaultParagraphFont"/>
    <w:link w:val="BodyTextIndent2"/>
    <w:rsid w:val="007414E4"/>
    <w:rPr>
      <w:sz w:val="24"/>
      <w:szCs w:val="24"/>
      <w:lang w:eastAsia="en-US"/>
    </w:rPr>
  </w:style>
  <w:style w:type="character" w:customStyle="1" w:styleId="apple-converted-space">
    <w:name w:val="apple-converted-space"/>
    <w:basedOn w:val="DefaultParagraphFont"/>
    <w:rsid w:val="007414E4"/>
  </w:style>
  <w:style w:type="paragraph" w:styleId="NoSpacing">
    <w:name w:val="No Spacing"/>
    <w:uiPriority w:val="1"/>
    <w:qFormat/>
    <w:rsid w:val="007414E4"/>
    <w:rPr>
      <w:rFonts w:asciiTheme="minorHAnsi" w:eastAsiaTheme="minorHAnsi" w:hAnsiTheme="minorHAnsi" w:cstheme="minorBidi"/>
      <w:sz w:val="22"/>
      <w:szCs w:val="22"/>
      <w:lang w:eastAsia="en-US"/>
    </w:rPr>
  </w:style>
  <w:style w:type="character" w:customStyle="1" w:styleId="Heading1Char">
    <w:name w:val="Heading 1 Char"/>
    <w:basedOn w:val="DefaultParagraphFont"/>
    <w:link w:val="Heading1"/>
    <w:uiPriority w:val="9"/>
    <w:rsid w:val="007414E4"/>
    <w:rPr>
      <w:rFonts w:ascii="Palatino Linotype" w:hAnsi="Palatino Linotype" w:cs="Arial"/>
      <w:b/>
      <w:bCs/>
      <w:kern w:val="32"/>
      <w:sz w:val="32"/>
      <w:szCs w:val="32"/>
      <w:lang w:eastAsia="en-US"/>
    </w:rPr>
  </w:style>
  <w:style w:type="paragraph" w:customStyle="1" w:styleId="H1">
    <w:name w:val="H1"/>
    <w:basedOn w:val="Title"/>
    <w:link w:val="H1Char"/>
    <w:qFormat/>
    <w:rsid w:val="00006941"/>
    <w:pPr>
      <w:spacing w:after="180"/>
      <w:jc w:val="center"/>
      <w:outlineLvl w:val="0"/>
    </w:pPr>
    <w:rPr>
      <w:rFonts w:ascii="Myriad Pro Cond" w:hAnsi="Myriad Pro Cond"/>
      <w:b/>
      <w:color w:val="000000" w:themeColor="text1"/>
      <w:spacing w:val="5"/>
      <w:sz w:val="64"/>
      <w:szCs w:val="60"/>
    </w:rPr>
  </w:style>
  <w:style w:type="paragraph" w:styleId="Title">
    <w:name w:val="Title"/>
    <w:basedOn w:val="Normal"/>
    <w:next w:val="Normal"/>
    <w:link w:val="TitleChar"/>
    <w:qFormat/>
    <w:rsid w:val="007414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414E4"/>
    <w:rPr>
      <w:rFonts w:asciiTheme="majorHAnsi" w:eastAsiaTheme="majorEastAsia" w:hAnsiTheme="majorHAnsi" w:cstheme="majorBidi"/>
      <w:spacing w:val="-10"/>
      <w:kern w:val="28"/>
      <w:sz w:val="56"/>
      <w:szCs w:val="56"/>
      <w:lang w:eastAsia="en-US"/>
    </w:rPr>
  </w:style>
  <w:style w:type="paragraph" w:customStyle="1" w:styleId="h1alt2">
    <w:name w:val="h1alt(2)"/>
    <w:basedOn w:val="Normal"/>
    <w:link w:val="h1alt2Char"/>
    <w:qFormat/>
    <w:rsid w:val="002B6808"/>
    <w:pPr>
      <w:keepNext/>
      <w:keepLines/>
      <w:spacing w:after="60"/>
      <w:outlineLvl w:val="2"/>
    </w:pPr>
    <w:rPr>
      <w:rFonts w:ascii="Myriad Pro" w:eastAsiaTheme="majorEastAsia" w:hAnsi="Myriad Pro" w:cstheme="minorHAnsi"/>
      <w:b/>
      <w:bCs/>
      <w:i/>
      <w:color w:val="000000" w:themeColor="text1"/>
      <w:kern w:val="32"/>
      <w:sz w:val="28"/>
    </w:rPr>
  </w:style>
  <w:style w:type="character" w:customStyle="1" w:styleId="h1alt2Char">
    <w:name w:val="h1alt(2) Char"/>
    <w:basedOn w:val="Heading1Char"/>
    <w:link w:val="h1alt2"/>
    <w:rsid w:val="002B6808"/>
    <w:rPr>
      <w:rFonts w:ascii="Myriad Pro" w:eastAsiaTheme="majorEastAsia" w:hAnsi="Myriad Pro" w:cstheme="minorHAnsi"/>
      <w:b/>
      <w:bCs/>
      <w:i/>
      <w:color w:val="000000" w:themeColor="text1"/>
      <w:kern w:val="32"/>
      <w:sz w:val="28"/>
      <w:szCs w:val="22"/>
      <w:lang w:eastAsia="en-US"/>
    </w:rPr>
  </w:style>
  <w:style w:type="character" w:styleId="PageNumber">
    <w:name w:val="page number"/>
    <w:rsid w:val="00886940"/>
    <w:rPr>
      <w:rFonts w:ascii="Palatino Linotype" w:hAnsi="Palatino Linotype"/>
      <w:sz w:val="18"/>
    </w:rPr>
  </w:style>
  <w:style w:type="paragraph" w:customStyle="1" w:styleId="NormalDocTemplate">
    <w:name w:val="NormalDocTemplate"/>
    <w:link w:val="NormalDocTemplateChar"/>
    <w:qFormat/>
    <w:rsid w:val="00886940"/>
    <w:pPr>
      <w:ind w:left="426" w:hanging="426"/>
    </w:pPr>
    <w:rPr>
      <w:rFonts w:ascii="Calibri" w:hAnsi="Calibri"/>
      <w:sz w:val="22"/>
      <w:szCs w:val="24"/>
      <w:lang w:eastAsia="en-US"/>
    </w:rPr>
  </w:style>
  <w:style w:type="paragraph" w:customStyle="1" w:styleId="TeacherFeedbackForm">
    <w:name w:val="Teacher Feedback Form"/>
    <w:basedOn w:val="Normal"/>
    <w:semiHidden/>
    <w:rsid w:val="00886940"/>
    <w:pPr>
      <w:tabs>
        <w:tab w:val="right" w:leader="underscore" w:pos="10773"/>
      </w:tabs>
      <w:spacing w:before="160"/>
    </w:pPr>
    <w:rPr>
      <w:rFonts w:ascii="Trebuchet MS" w:eastAsia="Times New Roman" w:hAnsi="Trebuchet MS" w:cs="Times New Roman"/>
      <w:sz w:val="20"/>
      <w:lang w:eastAsia="en-GB"/>
    </w:rPr>
  </w:style>
  <w:style w:type="paragraph" w:customStyle="1" w:styleId="feedback">
    <w:name w:val="feedback"/>
    <w:basedOn w:val="Normal"/>
    <w:rsid w:val="00886940"/>
    <w:pPr>
      <w:jc w:val="center"/>
    </w:pPr>
    <w:rPr>
      <w:rFonts w:ascii="Trebuchet MS" w:eastAsia="Times New Roman" w:hAnsi="Trebuchet MS" w:cs="Times New Roman"/>
      <w:b/>
      <w:sz w:val="30"/>
      <w:szCs w:val="30"/>
      <w:lang w:eastAsia="en-GB"/>
    </w:rPr>
  </w:style>
  <w:style w:type="paragraph" w:customStyle="1" w:styleId="FreeUpdatesText">
    <w:name w:val="FreeUpdatesText"/>
    <w:rsid w:val="00886940"/>
    <w:pPr>
      <w:jc w:val="center"/>
    </w:pPr>
    <w:rPr>
      <w:rFonts w:ascii="Kalinga" w:hAnsi="Kalinga" w:cs="Kalinga"/>
      <w:b/>
      <w:sz w:val="18"/>
      <w:szCs w:val="18"/>
      <w:lang w:eastAsia="en-US"/>
    </w:rPr>
  </w:style>
  <w:style w:type="paragraph" w:customStyle="1" w:styleId="HH1DocTemplate">
    <w:name w:val="HH1 Doc Template"/>
    <w:basedOn w:val="Normal"/>
    <w:link w:val="HH1DocTemplateChar"/>
    <w:qFormat/>
    <w:rsid w:val="00886940"/>
    <w:pPr>
      <w:outlineLvl w:val="0"/>
    </w:pPr>
    <w:rPr>
      <w:rFonts w:ascii="Segoe UI" w:eastAsia="Times New Roman" w:hAnsi="Segoe UI" w:cs="Segoe UI"/>
      <w:noProof/>
      <w:color w:val="FFFFFF"/>
      <w:sz w:val="2"/>
      <w:szCs w:val="2"/>
      <w:lang w:eastAsia="en-GB"/>
    </w:rPr>
  </w:style>
  <w:style w:type="character" w:customStyle="1" w:styleId="HH1DocTemplateChar">
    <w:name w:val="HH1 Doc Template Char"/>
    <w:link w:val="HH1DocTemplate"/>
    <w:rsid w:val="00886940"/>
    <w:rPr>
      <w:rFonts w:ascii="Segoe UI" w:hAnsi="Segoe UI" w:cs="Segoe UI"/>
      <w:noProof/>
      <w:color w:val="FFFFFF"/>
      <w:sz w:val="2"/>
      <w:szCs w:val="2"/>
    </w:rPr>
  </w:style>
  <w:style w:type="paragraph" w:customStyle="1" w:styleId="FooterNumerals">
    <w:name w:val="Footer Numerals"/>
    <w:basedOn w:val="Normal"/>
    <w:semiHidden/>
    <w:rsid w:val="00886940"/>
    <w:pPr>
      <w:tabs>
        <w:tab w:val="right" w:pos="10200"/>
      </w:tabs>
      <w:ind w:right="-15"/>
      <w:jc w:val="center"/>
    </w:pPr>
    <w:rPr>
      <w:rFonts w:ascii="Helvetica" w:eastAsia="Times New Roman" w:hAnsi="Helvetica" w:cs="Tahoma"/>
      <w:sz w:val="18"/>
      <w:szCs w:val="18"/>
      <w:lang w:eastAsia="en-GB"/>
    </w:rPr>
  </w:style>
  <w:style w:type="paragraph" w:customStyle="1" w:styleId="Heading1DocTemplate">
    <w:name w:val="Heading 1 DocTemplate"/>
    <w:basedOn w:val="Heading1"/>
    <w:qFormat/>
    <w:rsid w:val="00886940"/>
    <w:pPr>
      <w:keepNext w:val="0"/>
      <w:widowControl/>
    </w:pPr>
    <w:rPr>
      <w:rFonts w:ascii="Calibri" w:eastAsia="Times New Roman" w:hAnsi="Calibri" w:cs="Tahoma"/>
      <w:kern w:val="0"/>
      <w:sz w:val="40"/>
      <w:lang w:eastAsia="en-GB"/>
    </w:rPr>
  </w:style>
  <w:style w:type="paragraph" w:customStyle="1" w:styleId="PublishMeNowFreeestyleScript">
    <w:name w:val="PublishMeNow Freeestyle Script"/>
    <w:semiHidden/>
    <w:rsid w:val="00886940"/>
    <w:pPr>
      <w:tabs>
        <w:tab w:val="left" w:pos="1134"/>
      </w:tabs>
      <w:jc w:val="center"/>
    </w:pPr>
    <w:rPr>
      <w:rFonts w:ascii="Freestyle Script" w:hAnsi="Freestyle Script"/>
      <w:sz w:val="50"/>
      <w:szCs w:val="50"/>
      <w:lang w:eastAsia="en-US"/>
    </w:rPr>
  </w:style>
  <w:style w:type="paragraph" w:customStyle="1" w:styleId="Heading2DocTemplate">
    <w:name w:val="Heading 2 DocTemplate"/>
    <w:basedOn w:val="Heading2"/>
    <w:qFormat/>
    <w:rsid w:val="00886940"/>
    <w:pPr>
      <w:keepNext w:val="0"/>
      <w:widowControl/>
    </w:pPr>
    <w:rPr>
      <w:rFonts w:ascii="Calibri" w:eastAsia="Times New Roman" w:hAnsi="Calibri" w:cs="Tahoma"/>
      <w:i w:val="0"/>
      <w:iCs w:val="0"/>
      <w:lang w:eastAsia="en-GB"/>
    </w:rPr>
  </w:style>
  <w:style w:type="paragraph" w:customStyle="1" w:styleId="ThankYouBodyText">
    <w:name w:val="Thank You Body Text"/>
    <w:basedOn w:val="Normal"/>
    <w:link w:val="ThankYouBodyTextChar"/>
    <w:rsid w:val="00886940"/>
    <w:pPr>
      <w:jc w:val="center"/>
    </w:pPr>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886940"/>
    <w:pPr>
      <w:jc w:val="center"/>
    </w:pPr>
    <w:rPr>
      <w:rFonts w:ascii="Scriptina" w:eastAsia="Times New Roman" w:hAnsi="Scriptina" w:cs="Segoe UI"/>
      <w:b/>
      <w:color w:val="000000"/>
      <w:sz w:val="88"/>
      <w:szCs w:val="48"/>
      <w:lang w:eastAsia="en-GB"/>
    </w:rPr>
  </w:style>
  <w:style w:type="character" w:customStyle="1" w:styleId="ThankYouBodyTextChar">
    <w:name w:val="Thank You Body Text Char"/>
    <w:basedOn w:val="DefaultParagraphFont"/>
    <w:link w:val="ThankYouBodyText"/>
    <w:rsid w:val="00886940"/>
    <w:rPr>
      <w:rFonts w:ascii="Segoe UI Semilight" w:hAnsi="Segoe UI Semilight" w:cs="Segoe UI Semilight"/>
      <w:color w:val="000000"/>
      <w:sz w:val="22"/>
      <w:szCs w:val="22"/>
    </w:rPr>
  </w:style>
  <w:style w:type="paragraph" w:customStyle="1" w:styleId="ThankYouHeading2">
    <w:name w:val="Thank You Heading 2"/>
    <w:basedOn w:val="ThankYouBodyText"/>
    <w:link w:val="ThankYouHeading2Char"/>
    <w:rsid w:val="00886940"/>
    <w:rPr>
      <w:rFonts w:ascii="Segoe UI" w:hAnsi="Segoe UI" w:cs="Segoe UI"/>
      <w:b/>
      <w:sz w:val="44"/>
      <w:szCs w:val="44"/>
    </w:rPr>
  </w:style>
  <w:style w:type="character" w:customStyle="1" w:styleId="ThankYouHeadingChar">
    <w:name w:val="Thank You Heading Char"/>
    <w:basedOn w:val="DefaultParagraphFont"/>
    <w:link w:val="ThankYouHeading"/>
    <w:rsid w:val="00886940"/>
    <w:rPr>
      <w:rFonts w:ascii="Scriptina" w:hAnsi="Scriptina" w:cs="Segoe UI"/>
      <w:b/>
      <w:color w:val="000000"/>
      <w:sz w:val="88"/>
      <w:szCs w:val="48"/>
    </w:rPr>
  </w:style>
  <w:style w:type="paragraph" w:customStyle="1" w:styleId="ThankYouBold">
    <w:name w:val="Thank You Bold"/>
    <w:basedOn w:val="ThankYouBodyText"/>
    <w:link w:val="ThankYouBoldChar"/>
    <w:rsid w:val="00886940"/>
    <w:rPr>
      <w:rFonts w:ascii="Segoe UI" w:hAnsi="Segoe UI" w:cs="Segoe UI"/>
      <w:b/>
    </w:rPr>
  </w:style>
  <w:style w:type="character" w:customStyle="1" w:styleId="ThankYouHeading2Char">
    <w:name w:val="Thank You Heading 2 Char"/>
    <w:basedOn w:val="ThankYouBodyTextChar"/>
    <w:link w:val="ThankYouHeading2"/>
    <w:rsid w:val="00886940"/>
    <w:rPr>
      <w:rFonts w:ascii="Segoe UI" w:hAnsi="Segoe UI" w:cs="Segoe UI"/>
      <w:b/>
      <w:color w:val="000000"/>
      <w:sz w:val="44"/>
      <w:szCs w:val="44"/>
    </w:rPr>
  </w:style>
  <w:style w:type="paragraph" w:customStyle="1" w:styleId="ThankYouHeading3">
    <w:name w:val="Thank You Heading 3"/>
    <w:basedOn w:val="ThankYouBodyText"/>
    <w:link w:val="ThankYouHeading3Char"/>
    <w:rsid w:val="00886940"/>
    <w:rPr>
      <w:rFonts w:ascii="Segoe UI" w:hAnsi="Segoe UI" w:cs="Segoe UI"/>
      <w:b/>
      <w:sz w:val="30"/>
    </w:rPr>
  </w:style>
  <w:style w:type="character" w:customStyle="1" w:styleId="ThankYouBoldChar">
    <w:name w:val="Thank You Bold Char"/>
    <w:basedOn w:val="ThankYouBodyTextChar"/>
    <w:link w:val="ThankYouBold"/>
    <w:rsid w:val="00886940"/>
    <w:rPr>
      <w:rFonts w:ascii="Segoe UI" w:hAnsi="Segoe UI" w:cs="Segoe UI"/>
      <w:b/>
      <w:color w:val="000000"/>
      <w:sz w:val="22"/>
      <w:szCs w:val="22"/>
    </w:rPr>
  </w:style>
  <w:style w:type="paragraph" w:customStyle="1" w:styleId="FeedbackContact">
    <w:name w:val="Feedback Contact"/>
    <w:basedOn w:val="NormalDocTemplate"/>
    <w:link w:val="FeedbackContactChar"/>
    <w:rsid w:val="00886940"/>
    <w:pPr>
      <w:jc w:val="center"/>
    </w:pPr>
    <w:rPr>
      <w:rFonts w:ascii="Segoe UI Semilight" w:hAnsi="Segoe UI Semilight" w:cs="Segoe UI Semilight"/>
      <w:sz w:val="18"/>
    </w:rPr>
  </w:style>
  <w:style w:type="character" w:customStyle="1" w:styleId="ThankYouHeading3Char">
    <w:name w:val="Thank You Heading 3 Char"/>
    <w:basedOn w:val="ThankYouBodyTextChar"/>
    <w:link w:val="ThankYouHeading3"/>
    <w:rsid w:val="00886940"/>
    <w:rPr>
      <w:rFonts w:ascii="Segoe UI" w:hAnsi="Segoe UI" w:cs="Segoe UI"/>
      <w:b/>
      <w:color w:val="000000"/>
      <w:sz w:val="30"/>
      <w:szCs w:val="22"/>
    </w:rPr>
  </w:style>
  <w:style w:type="paragraph" w:customStyle="1" w:styleId="FeedbackContact2">
    <w:name w:val="Feedback Contact 2"/>
    <w:basedOn w:val="NormalDocTemplate"/>
    <w:link w:val="FeedbackContact2Char"/>
    <w:rsid w:val="00886940"/>
    <w:pPr>
      <w:ind w:left="0" w:firstLine="0"/>
      <w:jc w:val="center"/>
    </w:pPr>
    <w:rPr>
      <w:rFonts w:ascii="Segoe UI" w:hAnsi="Segoe UI" w:cs="Segoe UI"/>
      <w:b/>
      <w:sz w:val="18"/>
      <w:lang w:val="fr-FR"/>
    </w:rPr>
  </w:style>
  <w:style w:type="character" w:customStyle="1" w:styleId="NormalDocTemplateChar">
    <w:name w:val="NormalDocTemplate Char"/>
    <w:basedOn w:val="DefaultParagraphFont"/>
    <w:link w:val="NormalDocTemplate"/>
    <w:rsid w:val="00886940"/>
    <w:rPr>
      <w:rFonts w:ascii="Calibri" w:hAnsi="Calibri"/>
      <w:sz w:val="22"/>
      <w:szCs w:val="24"/>
      <w:lang w:eastAsia="en-US"/>
    </w:rPr>
  </w:style>
  <w:style w:type="character" w:customStyle="1" w:styleId="FeedbackContactChar">
    <w:name w:val="Feedback Contact Char"/>
    <w:basedOn w:val="NormalDocTemplateChar"/>
    <w:link w:val="FeedbackContact"/>
    <w:rsid w:val="00886940"/>
    <w:rPr>
      <w:rFonts w:ascii="Segoe UI Semilight" w:hAnsi="Segoe UI Semilight" w:cs="Segoe UI Semilight"/>
      <w:sz w:val="18"/>
      <w:szCs w:val="24"/>
      <w:lang w:eastAsia="en-US"/>
    </w:rPr>
  </w:style>
  <w:style w:type="paragraph" w:customStyle="1" w:styleId="SubjectHeader">
    <w:name w:val="Subject Header"/>
    <w:basedOn w:val="Normal"/>
    <w:link w:val="SubjectHeaderChar"/>
    <w:rsid w:val="00886940"/>
    <w:pPr>
      <w:tabs>
        <w:tab w:val="right" w:pos="7621"/>
      </w:tabs>
    </w:pPr>
    <w:rPr>
      <w:rFonts w:ascii="Segoe UI" w:eastAsia="Times New Roman" w:hAnsi="Segoe UI" w:cs="Segoe UI"/>
      <w:b/>
      <w:color w:val="000000"/>
      <w:sz w:val="32"/>
      <w:szCs w:val="32"/>
      <w:lang w:eastAsia="en-GB"/>
    </w:rPr>
  </w:style>
  <w:style w:type="character" w:customStyle="1" w:styleId="FeedbackContact2Char">
    <w:name w:val="Feedback Contact 2 Char"/>
    <w:basedOn w:val="NormalDocTemplateChar"/>
    <w:link w:val="FeedbackContact2"/>
    <w:rsid w:val="00886940"/>
    <w:rPr>
      <w:rFonts w:ascii="Segoe UI" w:hAnsi="Segoe UI" w:cs="Segoe UI"/>
      <w:b/>
      <w:sz w:val="18"/>
      <w:szCs w:val="24"/>
      <w:lang w:val="fr-FR" w:eastAsia="en-US"/>
    </w:rPr>
  </w:style>
  <w:style w:type="paragraph" w:customStyle="1" w:styleId="LevelHeader">
    <w:name w:val="Level Header"/>
    <w:basedOn w:val="SubjectHeader"/>
    <w:link w:val="LevelHeaderChar"/>
    <w:rsid w:val="00886940"/>
    <w:rPr>
      <w:color w:val="7F7F7F" w:themeColor="text1" w:themeTint="80"/>
    </w:rPr>
  </w:style>
  <w:style w:type="character" w:customStyle="1" w:styleId="SubjectHeaderChar">
    <w:name w:val="Subject Header Char"/>
    <w:basedOn w:val="DefaultParagraphFont"/>
    <w:link w:val="SubjectHeader"/>
    <w:rsid w:val="00886940"/>
    <w:rPr>
      <w:rFonts w:ascii="Segoe UI" w:hAnsi="Segoe UI" w:cs="Segoe UI"/>
      <w:b/>
      <w:color w:val="000000"/>
      <w:sz w:val="32"/>
      <w:szCs w:val="32"/>
    </w:rPr>
  </w:style>
  <w:style w:type="paragraph" w:customStyle="1" w:styleId="FrontSpecBanner">
    <w:name w:val="Front Spec Banner"/>
    <w:basedOn w:val="Normal"/>
    <w:link w:val="FrontSpecBannerChar"/>
    <w:rsid w:val="00886940"/>
    <w:pPr>
      <w:jc w:val="center"/>
    </w:pPr>
    <w:rPr>
      <w:rFonts w:ascii="Segoe UI" w:eastAsia="Times New Roman" w:hAnsi="Segoe UI" w:cs="Segoe UI"/>
      <w:b/>
      <w:color w:val="FFFFFF"/>
      <w:lang w:eastAsia="en-GB"/>
    </w:rPr>
  </w:style>
  <w:style w:type="character" w:customStyle="1" w:styleId="LevelHeaderChar">
    <w:name w:val="Level Header Char"/>
    <w:basedOn w:val="SubjectHeaderChar"/>
    <w:link w:val="LevelHeader"/>
    <w:rsid w:val="00886940"/>
    <w:rPr>
      <w:rFonts w:ascii="Segoe UI" w:hAnsi="Segoe UI" w:cs="Segoe UI"/>
      <w:b/>
      <w:color w:val="7F7F7F" w:themeColor="text1" w:themeTint="80"/>
      <w:sz w:val="32"/>
      <w:szCs w:val="32"/>
    </w:rPr>
  </w:style>
  <w:style w:type="paragraph" w:customStyle="1" w:styleId="FrontResourceTitle">
    <w:name w:val="Front Resource Title"/>
    <w:basedOn w:val="Normal"/>
    <w:link w:val="FrontResourceTitleChar"/>
    <w:rsid w:val="00886940"/>
    <w:rPr>
      <w:rFonts w:ascii="Segoe UI" w:eastAsia="Times New Roman" w:hAnsi="Segoe UI" w:cs="Segoe UI"/>
      <w:b/>
      <w:sz w:val="68"/>
      <w:szCs w:val="72"/>
      <w:lang w:eastAsia="en-GB"/>
    </w:rPr>
  </w:style>
  <w:style w:type="character" w:customStyle="1" w:styleId="FrontSpecBannerChar">
    <w:name w:val="Front Spec Banner Char"/>
    <w:basedOn w:val="DefaultParagraphFont"/>
    <w:link w:val="FrontSpecBanner"/>
    <w:rsid w:val="00886940"/>
    <w:rPr>
      <w:rFonts w:ascii="Segoe UI" w:hAnsi="Segoe UI" w:cs="Segoe UI"/>
      <w:b/>
      <w:color w:val="FFFFFF"/>
      <w:sz w:val="22"/>
      <w:szCs w:val="22"/>
    </w:rPr>
  </w:style>
  <w:style w:type="paragraph" w:customStyle="1" w:styleId="FrontResourceSubtitle">
    <w:name w:val="Front Resource Subtitle"/>
    <w:basedOn w:val="Normal"/>
    <w:link w:val="FrontResourceSubtitleChar"/>
    <w:rsid w:val="00886940"/>
    <w:rPr>
      <w:rFonts w:ascii="Segoe UI Semilight" w:eastAsia="Times New Roman" w:hAnsi="Segoe UI Semilight" w:cs="Segoe UI Semilight"/>
      <w:sz w:val="56"/>
      <w:szCs w:val="72"/>
      <w:lang w:eastAsia="en-GB"/>
    </w:rPr>
  </w:style>
  <w:style w:type="character" w:customStyle="1" w:styleId="FrontResourceTitleChar">
    <w:name w:val="Front Resource Title Char"/>
    <w:basedOn w:val="DefaultParagraphFont"/>
    <w:link w:val="FrontResourceTitle"/>
    <w:rsid w:val="00886940"/>
    <w:rPr>
      <w:rFonts w:ascii="Segoe UI" w:hAnsi="Segoe UI" w:cs="Segoe UI"/>
      <w:b/>
      <w:sz w:val="68"/>
      <w:szCs w:val="72"/>
    </w:rPr>
  </w:style>
  <w:style w:type="paragraph" w:customStyle="1" w:styleId="FrontAuthorName">
    <w:name w:val="Front Author Name"/>
    <w:basedOn w:val="Normal"/>
    <w:link w:val="FrontAuthorNameChar"/>
    <w:rsid w:val="00886940"/>
    <w:pPr>
      <w:spacing w:before="120"/>
    </w:pPr>
    <w:rPr>
      <w:rFonts w:ascii="Segoe UI Semilight" w:eastAsia="Times New Roman" w:hAnsi="Segoe UI Semilight" w:cs="Segoe UI Semilight"/>
      <w:color w:val="000000"/>
      <w:sz w:val="28"/>
      <w:szCs w:val="28"/>
      <w:lang w:eastAsia="en-GB"/>
    </w:rPr>
  </w:style>
  <w:style w:type="character" w:customStyle="1" w:styleId="FrontResourceSubtitleChar">
    <w:name w:val="Front Resource Subtitle Char"/>
    <w:basedOn w:val="DefaultParagraphFont"/>
    <w:link w:val="FrontResourceSubtitle"/>
    <w:rsid w:val="00886940"/>
    <w:rPr>
      <w:rFonts w:ascii="Segoe UI Semilight" w:hAnsi="Segoe UI Semilight" w:cs="Segoe UI Semilight"/>
      <w:sz w:val="56"/>
      <w:szCs w:val="72"/>
    </w:rPr>
  </w:style>
  <w:style w:type="paragraph" w:customStyle="1" w:styleId="FrontEmail">
    <w:name w:val="Front Email"/>
    <w:basedOn w:val="Normal"/>
    <w:link w:val="FrontEmailChar"/>
    <w:rsid w:val="00886940"/>
    <w:pPr>
      <w:ind w:right="28"/>
      <w:jc w:val="right"/>
    </w:pPr>
    <w:rPr>
      <w:rFonts w:ascii="Segoe UI" w:eastAsia="Times New Roman" w:hAnsi="Segoe UI" w:cs="Segoe UI"/>
      <w:b/>
      <w:color w:val="000000"/>
      <w:sz w:val="24"/>
      <w:szCs w:val="144"/>
      <w:lang w:eastAsia="en-GB"/>
    </w:rPr>
  </w:style>
  <w:style w:type="character" w:customStyle="1" w:styleId="FrontAuthorNameChar">
    <w:name w:val="Front Author Name Char"/>
    <w:basedOn w:val="DefaultParagraphFont"/>
    <w:link w:val="FrontAuthorName"/>
    <w:rsid w:val="00886940"/>
    <w:rPr>
      <w:rFonts w:ascii="Segoe UI Semilight" w:hAnsi="Segoe UI Semilight" w:cs="Segoe UI Semilight"/>
      <w:color w:val="000000"/>
      <w:sz w:val="28"/>
      <w:szCs w:val="28"/>
    </w:rPr>
  </w:style>
  <w:style w:type="paragraph" w:customStyle="1" w:styleId="FrontPOD">
    <w:name w:val="Front POD"/>
    <w:basedOn w:val="Normal"/>
    <w:link w:val="FrontPODChar"/>
    <w:rsid w:val="00886940"/>
    <w:pPr>
      <w:jc w:val="center"/>
    </w:pPr>
    <w:rPr>
      <w:rFonts w:ascii="Segoe UI" w:eastAsia="Times New Roman" w:hAnsi="Segoe UI" w:cs="Segoe UI"/>
      <w:b/>
      <w:color w:val="FFFFFF"/>
      <w:lang w:eastAsia="en-GB"/>
    </w:rPr>
  </w:style>
  <w:style w:type="character" w:customStyle="1" w:styleId="FrontEmailChar">
    <w:name w:val="Front Email Char"/>
    <w:basedOn w:val="DefaultParagraphFont"/>
    <w:link w:val="FrontEmail"/>
    <w:rsid w:val="00886940"/>
    <w:rPr>
      <w:rFonts w:ascii="Segoe UI" w:hAnsi="Segoe UI" w:cs="Segoe UI"/>
      <w:b/>
      <w:color w:val="000000"/>
      <w:sz w:val="24"/>
      <w:szCs w:val="144"/>
    </w:rPr>
  </w:style>
  <w:style w:type="paragraph" w:customStyle="1" w:styleId="FrontFooter">
    <w:name w:val="Front Footer"/>
    <w:basedOn w:val="Normal"/>
    <w:link w:val="FrontFooterChar"/>
    <w:rsid w:val="00886940"/>
    <w:pPr>
      <w:jc w:val="center"/>
    </w:pPr>
    <w:rPr>
      <w:rFonts w:ascii="Segoe UI Semilight" w:eastAsia="Times New Roman" w:hAnsi="Segoe UI Semilight" w:cs="Segoe UI Semilight"/>
      <w:color w:val="7F7F7F"/>
      <w:sz w:val="18"/>
      <w:szCs w:val="20"/>
      <w:lang w:eastAsia="en-GB"/>
    </w:rPr>
  </w:style>
  <w:style w:type="character" w:customStyle="1" w:styleId="FrontPODChar">
    <w:name w:val="Front POD Char"/>
    <w:basedOn w:val="DefaultParagraphFont"/>
    <w:link w:val="FrontPOD"/>
    <w:rsid w:val="00886940"/>
    <w:rPr>
      <w:rFonts w:ascii="Segoe UI" w:hAnsi="Segoe UI" w:cs="Segoe UI"/>
      <w:b/>
      <w:color w:val="FFFFFF"/>
      <w:sz w:val="22"/>
      <w:szCs w:val="22"/>
    </w:rPr>
  </w:style>
  <w:style w:type="paragraph" w:customStyle="1" w:styleId="Contents">
    <w:name w:val="Contents"/>
    <w:basedOn w:val="NormalDocTemplate"/>
    <w:link w:val="ContentsChar"/>
    <w:rsid w:val="00886940"/>
    <w:pPr>
      <w:jc w:val="center"/>
    </w:pPr>
    <w:rPr>
      <w:rFonts w:ascii="Segoe UI" w:hAnsi="Segoe UI" w:cs="Segoe UI"/>
      <w:b/>
      <w:sz w:val="32"/>
      <w:szCs w:val="32"/>
    </w:rPr>
  </w:style>
  <w:style w:type="character" w:customStyle="1" w:styleId="FrontFooterChar">
    <w:name w:val="Front Footer Char"/>
    <w:basedOn w:val="DefaultParagraphFont"/>
    <w:link w:val="FrontFooter"/>
    <w:rsid w:val="00886940"/>
    <w:rPr>
      <w:rFonts w:ascii="Segoe UI Semilight" w:hAnsi="Segoe UI Semilight" w:cs="Segoe UI Semilight"/>
      <w:color w:val="7F7F7F"/>
      <w:sz w:val="18"/>
    </w:rPr>
  </w:style>
  <w:style w:type="paragraph" w:customStyle="1" w:styleId="Heart">
    <w:name w:val="Heart"/>
    <w:basedOn w:val="ThankYouBold"/>
    <w:link w:val="HeartChar"/>
    <w:rsid w:val="00886940"/>
    <w:rPr>
      <w:b w:val="0"/>
      <w:sz w:val="36"/>
      <w:szCs w:val="38"/>
    </w:rPr>
  </w:style>
  <w:style w:type="character" w:customStyle="1" w:styleId="ContentsChar">
    <w:name w:val="Contents Char"/>
    <w:basedOn w:val="NormalDocTemplateChar"/>
    <w:link w:val="Contents"/>
    <w:rsid w:val="00886940"/>
    <w:rPr>
      <w:rFonts w:ascii="Segoe UI" w:hAnsi="Segoe UI" w:cs="Segoe UI"/>
      <w:b/>
      <w:sz w:val="32"/>
      <w:szCs w:val="32"/>
      <w:lang w:eastAsia="en-US"/>
    </w:rPr>
  </w:style>
  <w:style w:type="paragraph" w:customStyle="1" w:styleId="FrontPagesNormal">
    <w:name w:val="Front Pages Normal"/>
    <w:basedOn w:val="NormalDocTemplate"/>
    <w:link w:val="FrontPagesNormalChar"/>
    <w:qFormat/>
    <w:rsid w:val="00886940"/>
    <w:pPr>
      <w:ind w:left="0" w:firstLine="0"/>
    </w:pPr>
  </w:style>
  <w:style w:type="character" w:customStyle="1" w:styleId="HeartChar">
    <w:name w:val="Heart Char"/>
    <w:basedOn w:val="ThankYouBoldChar"/>
    <w:link w:val="Heart"/>
    <w:rsid w:val="00886940"/>
    <w:rPr>
      <w:rFonts w:ascii="Segoe UI" w:hAnsi="Segoe UI" w:cs="Segoe UI"/>
      <w:b w:val="0"/>
      <w:color w:val="000000"/>
      <w:sz w:val="36"/>
      <w:szCs w:val="38"/>
    </w:rPr>
  </w:style>
  <w:style w:type="character" w:customStyle="1" w:styleId="FrontPagesNormalChar">
    <w:name w:val="Front Pages Normal Char"/>
    <w:basedOn w:val="NormalDocTemplateChar"/>
    <w:link w:val="FrontPagesNormal"/>
    <w:rsid w:val="00886940"/>
    <w:rPr>
      <w:rFonts w:ascii="Calibri" w:hAnsi="Calibri"/>
      <w:sz w:val="22"/>
      <w:szCs w:val="24"/>
      <w:lang w:eastAsia="en-US"/>
    </w:rPr>
  </w:style>
  <w:style w:type="paragraph" w:customStyle="1" w:styleId="alpha">
    <w:name w:val="alpha"/>
    <w:link w:val="alphaChar"/>
    <w:qFormat/>
    <w:rsid w:val="00DD66D9"/>
    <w:pPr>
      <w:pBdr>
        <w:bottom w:val="single" w:sz="4" w:space="1" w:color="auto"/>
      </w:pBdr>
      <w:spacing w:after="120"/>
      <w:outlineLvl w:val="1"/>
    </w:pPr>
    <w:rPr>
      <w:rFonts w:ascii="Myriad Pro" w:eastAsiaTheme="majorEastAsia" w:hAnsi="Myriad Pro" w:cstheme="majorBidi"/>
      <w:b/>
      <w:color w:val="000000" w:themeColor="text1"/>
      <w:sz w:val="36"/>
      <w:szCs w:val="60"/>
      <w:lang w:eastAsia="en-US"/>
    </w:rPr>
  </w:style>
  <w:style w:type="character" w:customStyle="1" w:styleId="alphaChar">
    <w:name w:val="alpha Char"/>
    <w:basedOn w:val="h1alt2Char"/>
    <w:link w:val="alpha"/>
    <w:rsid w:val="00DD66D9"/>
    <w:rPr>
      <w:rFonts w:ascii="Myriad Pro" w:eastAsiaTheme="majorEastAsia" w:hAnsi="Myriad Pro" w:cstheme="majorBidi"/>
      <w:b/>
      <w:bCs w:val="0"/>
      <w:i w:val="0"/>
      <w:color w:val="000000" w:themeColor="text1"/>
      <w:kern w:val="32"/>
      <w:sz w:val="36"/>
      <w:szCs w:val="60"/>
      <w:shd w:val="clear" w:color="auto" w:fill="FFFFFF" w:themeFill="background1"/>
      <w:lang w:eastAsia="en-US"/>
    </w:rPr>
  </w:style>
  <w:style w:type="paragraph" w:customStyle="1" w:styleId="FooterMain">
    <w:name w:val="Footer Main"/>
    <w:basedOn w:val="Normal"/>
    <w:semiHidden/>
    <w:rsid w:val="004D6839"/>
    <w:pPr>
      <w:pBdr>
        <w:top w:val="single" w:sz="4" w:space="1" w:color="auto"/>
      </w:pBdr>
      <w:tabs>
        <w:tab w:val="center" w:pos="5103"/>
        <w:tab w:val="right" w:pos="10200"/>
      </w:tabs>
      <w:ind w:right="-15"/>
    </w:pPr>
    <w:rPr>
      <w:rFonts w:ascii="Helvetica" w:eastAsia="Times New Roman" w:hAnsi="Helvetica" w:cs="Tahoma"/>
      <w:sz w:val="18"/>
      <w:szCs w:val="18"/>
    </w:rPr>
  </w:style>
  <w:style w:type="character" w:customStyle="1" w:styleId="StyleArial12ptBold">
    <w:name w:val="Style Arial 12 pt Bold"/>
    <w:semiHidden/>
    <w:rsid w:val="00A500CF"/>
    <w:rPr>
      <w:rFonts w:ascii="Arial" w:hAnsi="Arial"/>
      <w:b/>
      <w:bCs/>
      <w:sz w:val="24"/>
    </w:rPr>
  </w:style>
  <w:style w:type="paragraph" w:customStyle="1" w:styleId="Headingone">
    <w:name w:val="Heading one"/>
    <w:basedOn w:val="Heading1"/>
    <w:uiPriority w:val="99"/>
    <w:qFormat/>
    <w:rsid w:val="00A500CF"/>
    <w:pPr>
      <w:keepLines/>
      <w:widowControl/>
      <w:pBdr>
        <w:between w:val="dotted" w:sz="6" w:space="1" w:color="auto"/>
      </w:pBdr>
      <w:spacing w:after="160"/>
    </w:pPr>
    <w:rPr>
      <w:rFonts w:ascii="Adobe Gothic Std B" w:eastAsia="Adobe Gothic Std B" w:hAnsi="Adobe Gothic Std B" w:cstheme="majorBidi"/>
      <w:color w:val="000000" w:themeColor="text1"/>
      <w:kern w:val="0"/>
      <w:sz w:val="40"/>
      <w:szCs w:val="28"/>
    </w:rPr>
  </w:style>
  <w:style w:type="paragraph" w:customStyle="1" w:styleId="h1small">
    <w:name w:val="h1small"/>
    <w:basedOn w:val="H1"/>
    <w:link w:val="h1smallChar"/>
    <w:qFormat/>
    <w:rsid w:val="00D94B1D"/>
    <w:rPr>
      <w:sz w:val="44"/>
    </w:rPr>
  </w:style>
  <w:style w:type="paragraph" w:customStyle="1" w:styleId="fig">
    <w:name w:val="fig"/>
    <w:basedOn w:val="ListParagraph"/>
    <w:link w:val="figChar"/>
    <w:qFormat/>
    <w:rsid w:val="005B60A9"/>
    <w:pPr>
      <w:ind w:left="0"/>
    </w:pPr>
    <w:rPr>
      <w:rFonts w:ascii="Calibri" w:hAnsi="Calibri" w:cs="Arial"/>
      <w:b/>
      <w:i/>
      <w:sz w:val="26"/>
      <w:szCs w:val="26"/>
    </w:rPr>
  </w:style>
  <w:style w:type="character" w:customStyle="1" w:styleId="H1Char">
    <w:name w:val="H1 Char"/>
    <w:basedOn w:val="TitleChar"/>
    <w:link w:val="H1"/>
    <w:rsid w:val="00D94B1D"/>
    <w:rPr>
      <w:rFonts w:ascii="Myriad Pro Cond" w:eastAsiaTheme="majorEastAsia" w:hAnsi="Myriad Pro Cond" w:cstheme="majorBidi"/>
      <w:b/>
      <w:color w:val="000000" w:themeColor="text1"/>
      <w:spacing w:val="5"/>
      <w:kern w:val="28"/>
      <w:sz w:val="64"/>
      <w:szCs w:val="60"/>
      <w:lang w:eastAsia="en-US"/>
    </w:rPr>
  </w:style>
  <w:style w:type="character" w:customStyle="1" w:styleId="h1smallChar">
    <w:name w:val="h1small Char"/>
    <w:basedOn w:val="H1Char"/>
    <w:link w:val="h1small"/>
    <w:rsid w:val="00D94B1D"/>
    <w:rPr>
      <w:rFonts w:ascii="Myriad Pro Cond" w:eastAsiaTheme="majorEastAsia" w:hAnsi="Myriad Pro Cond" w:cstheme="majorBidi"/>
      <w:b/>
      <w:color w:val="000000" w:themeColor="text1"/>
      <w:spacing w:val="5"/>
      <w:kern w:val="28"/>
      <w:sz w:val="44"/>
      <w:szCs w:val="60"/>
      <w:lang w:eastAsia="en-US"/>
    </w:rPr>
  </w:style>
  <w:style w:type="character" w:customStyle="1" w:styleId="ListParagraphChar">
    <w:name w:val="List Paragraph Char"/>
    <w:basedOn w:val="DefaultParagraphFont"/>
    <w:link w:val="ListParagraph"/>
    <w:uiPriority w:val="34"/>
    <w:rsid w:val="005B60A9"/>
    <w:rPr>
      <w:rFonts w:asciiTheme="minorHAnsi" w:eastAsiaTheme="minorHAnsi" w:hAnsiTheme="minorHAnsi" w:cstheme="minorBidi"/>
      <w:sz w:val="22"/>
      <w:szCs w:val="22"/>
      <w:lang w:eastAsia="en-US"/>
    </w:rPr>
  </w:style>
  <w:style w:type="character" w:customStyle="1" w:styleId="figChar">
    <w:name w:val="fig Char"/>
    <w:basedOn w:val="ListParagraphChar"/>
    <w:link w:val="fig"/>
    <w:rsid w:val="005B60A9"/>
    <w:rPr>
      <w:rFonts w:ascii="Calibri" w:eastAsiaTheme="minorHAnsi" w:hAnsi="Calibri" w:cs="Arial"/>
      <w:b/>
      <w:i/>
      <w:sz w:val="26"/>
      <w:szCs w:val="26"/>
      <w:lang w:eastAsia="en-US"/>
    </w:rPr>
  </w:style>
  <w:style w:type="character" w:styleId="Emphasis">
    <w:name w:val="Emphasis"/>
    <w:basedOn w:val="DefaultParagraphFont"/>
    <w:qFormat/>
    <w:rsid w:val="00DF0C5E"/>
    <w:rPr>
      <w:i/>
      <w:iCs/>
    </w:rPr>
  </w:style>
  <w:style w:type="character" w:styleId="CommentReference">
    <w:name w:val="annotation reference"/>
    <w:basedOn w:val="DefaultParagraphFont"/>
    <w:semiHidden/>
    <w:unhideWhenUsed/>
    <w:rsid w:val="00355AC0"/>
    <w:rPr>
      <w:sz w:val="16"/>
      <w:szCs w:val="16"/>
    </w:rPr>
  </w:style>
  <w:style w:type="paragraph" w:styleId="CommentText">
    <w:name w:val="annotation text"/>
    <w:basedOn w:val="Normal"/>
    <w:link w:val="CommentTextChar"/>
    <w:semiHidden/>
    <w:unhideWhenUsed/>
    <w:rsid w:val="00355AC0"/>
    <w:rPr>
      <w:sz w:val="20"/>
      <w:szCs w:val="20"/>
    </w:rPr>
  </w:style>
  <w:style w:type="character" w:customStyle="1" w:styleId="CommentTextChar">
    <w:name w:val="Comment Text Char"/>
    <w:basedOn w:val="DefaultParagraphFont"/>
    <w:link w:val="CommentText"/>
    <w:semiHidden/>
    <w:rsid w:val="00355AC0"/>
    <w:rPr>
      <w:rFonts w:asciiTheme="minorHAnsi" w:eastAsiaTheme="minorHAnsi" w:hAnsiTheme="minorHAnsi" w:cstheme="minorBidi"/>
      <w:lang w:eastAsia="en-US"/>
    </w:rPr>
  </w:style>
  <w:style w:type="paragraph" w:styleId="CommentSubject">
    <w:name w:val="annotation subject"/>
    <w:basedOn w:val="CommentText"/>
    <w:next w:val="CommentText"/>
    <w:link w:val="CommentSubjectChar"/>
    <w:semiHidden/>
    <w:unhideWhenUsed/>
    <w:rsid w:val="00355AC0"/>
    <w:rPr>
      <w:b/>
      <w:bCs/>
    </w:rPr>
  </w:style>
  <w:style w:type="character" w:customStyle="1" w:styleId="CommentSubjectChar">
    <w:name w:val="Comment Subject Char"/>
    <w:basedOn w:val="CommentTextChar"/>
    <w:link w:val="CommentSubject"/>
    <w:semiHidden/>
    <w:rsid w:val="00355AC0"/>
    <w:rPr>
      <w:rFonts w:asciiTheme="minorHAnsi" w:eastAsiaTheme="minorHAnsi" w:hAnsiTheme="minorHAnsi" w:cstheme="minorBidi"/>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792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diagramData" Target="diagrams/data1.xml"/><Relationship Id="rId39" Type="http://schemas.microsoft.com/office/2007/relationships/diagramDrawing" Target="diagrams/drawing2.xml"/><Relationship Id="rId3" Type="http://schemas.openxmlformats.org/officeDocument/2006/relationships/styles" Target="styles.xml"/><Relationship Id="rId21" Type="http://schemas.openxmlformats.org/officeDocument/2006/relationships/hyperlink" Target="https://www.draw.io/" TargetMode="External"/><Relationship Id="rId34" Type="http://schemas.openxmlformats.org/officeDocument/2006/relationships/image" Target="media/image6.png"/><Relationship Id="rId42" Type="http://schemas.openxmlformats.org/officeDocument/2006/relationships/image" Target="media/image9.png"/><Relationship Id="rId47" Type="http://schemas.openxmlformats.org/officeDocument/2006/relationships/footer" Target="footer6.xml"/><Relationship Id="rId7" Type="http://schemas.openxmlformats.org/officeDocument/2006/relationships/endnotes" Target="endnotes.xml"/><Relationship Id="rId17" Type="http://schemas.openxmlformats.org/officeDocument/2006/relationships/hyperlink" Target="https://www.arduino.cc/en/Guide/Introduction" TargetMode="External"/><Relationship Id="rId25" Type="http://schemas.openxmlformats.org/officeDocument/2006/relationships/footer" Target="footer3.xml"/><Relationship Id="rId33" Type="http://schemas.openxmlformats.org/officeDocument/2006/relationships/image" Target="media/image5.png"/><Relationship Id="rId38" Type="http://schemas.openxmlformats.org/officeDocument/2006/relationships/diagramColors" Target="diagrams/colors2.xml"/><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mailto:janetbrookes@gmail.com" TargetMode="External"/><Relationship Id="rId29" Type="http://schemas.openxmlformats.org/officeDocument/2006/relationships/diagramColors" Target="diagrams/colors1.xm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diagramQuickStyle" Target="diagrams/quickStyle2.xml"/><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mailto:janetbrookes@gmail.com" TargetMode="External"/><Relationship Id="rId28" Type="http://schemas.openxmlformats.org/officeDocument/2006/relationships/diagramQuickStyle" Target="diagrams/quickStyle1.xml"/><Relationship Id="rId36" Type="http://schemas.openxmlformats.org/officeDocument/2006/relationships/diagramLayout" Target="diagrams/layout2.xml"/><Relationship Id="rId49" Type="http://schemas.openxmlformats.org/officeDocument/2006/relationships/theme" Target="theme/theme1.xml"/><Relationship Id="rId19" Type="http://schemas.openxmlformats.org/officeDocument/2006/relationships/image" Target="media/image3.png"/><Relationship Id="rId31" Type="http://schemas.openxmlformats.org/officeDocument/2006/relationships/footer" Target="footer4.xml"/><Relationship Id="rId44" Type="http://schemas.openxmlformats.org/officeDocument/2006/relationships/image" Target="media/image11.png"/><Relationship Id="rId52" Type="http://schemas.microsoft.com/office/2016/09/relationships/commentsIds" Target="commentsIds.xml"/><Relationship Id="rId4" Type="http://schemas.openxmlformats.org/officeDocument/2006/relationships/settings" Target="settings.xml"/><Relationship Id="rId14" Type="http://schemas.openxmlformats.org/officeDocument/2006/relationships/image" Target="media/image20.png"/><Relationship Id="rId22" Type="http://schemas.openxmlformats.org/officeDocument/2006/relationships/hyperlink" Target="https://www.draw.io/"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diagramData" Target="diagrams/data2.xml"/><Relationship Id="rId43" Type="http://schemas.openxmlformats.org/officeDocument/2006/relationships/image" Target="media/image10.png"/><Relationship Id="rId4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EA2E24-F8F0-4FFF-A158-CC60BADDCF95}"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US"/>
        </a:p>
      </dgm:t>
    </dgm:pt>
    <dgm:pt modelId="{3B23A225-1D8D-4953-AF0E-C0552F537A65}">
      <dgm:prSet phldrT="[Text]"/>
      <dgm:spPr/>
      <dgm:t>
        <a:bodyPr/>
        <a:lstStyle/>
        <a:p>
          <a:r>
            <a:rPr lang="en-US" b="0">
              <a:solidFill>
                <a:schemeClr val="bg1"/>
              </a:solidFill>
              <a:latin typeface="AR CENA" panose="02000000000000000000" pitchFamily="2" charset="0"/>
            </a:rPr>
            <a:t>Gamestart</a:t>
          </a:r>
        </a:p>
      </dgm:t>
    </dgm:pt>
    <dgm:pt modelId="{29929733-57BC-4C01-915C-18E646A9C910}" type="parTrans" cxnId="{F4E4BAB9-4B7C-4A5F-9521-D2812A5B580B}">
      <dgm:prSet/>
      <dgm:spPr/>
      <dgm:t>
        <a:bodyPr/>
        <a:lstStyle/>
        <a:p>
          <a:endParaRPr lang="en-US" b="0">
            <a:solidFill>
              <a:sysClr val="windowText" lastClr="000000"/>
            </a:solidFill>
            <a:latin typeface="AR CENA" panose="02000000000000000000" pitchFamily="2" charset="0"/>
          </a:endParaRPr>
        </a:p>
      </dgm:t>
    </dgm:pt>
    <dgm:pt modelId="{B29E3B05-435A-47FE-BCCD-23026C1CCDEF}" type="sibTrans" cxnId="{F4E4BAB9-4B7C-4A5F-9521-D2812A5B580B}">
      <dgm:prSet/>
      <dgm:spPr/>
      <dgm:t>
        <a:bodyPr/>
        <a:lstStyle/>
        <a:p>
          <a:endParaRPr lang="en-US" b="0">
            <a:solidFill>
              <a:sysClr val="windowText" lastClr="000000"/>
            </a:solidFill>
            <a:latin typeface="AR CENA" panose="02000000000000000000" pitchFamily="2" charset="0"/>
          </a:endParaRPr>
        </a:p>
      </dgm:t>
    </dgm:pt>
    <dgm:pt modelId="{9CF1C72C-B96A-4DE7-936F-0096FA78F979}">
      <dgm:prSet phldrT="[Text]"/>
      <dgm:spPr/>
      <dgm:t>
        <a:bodyPr/>
        <a:lstStyle/>
        <a:p>
          <a:r>
            <a:rPr lang="en-US" b="0">
              <a:solidFill>
                <a:schemeClr val="bg1"/>
              </a:solidFill>
              <a:latin typeface="AR CENA" panose="02000000000000000000" pitchFamily="2" charset="0"/>
            </a:rPr>
            <a:t>Get Space Names For Players</a:t>
          </a:r>
        </a:p>
      </dgm:t>
    </dgm:pt>
    <dgm:pt modelId="{60DA99BA-B06B-441F-913A-BC19BC5E643B}" type="parTrans" cxnId="{9C1ABA02-7DD4-4CA8-8874-F7C56FF1F9CC}">
      <dgm:prSet/>
      <dgm:spPr/>
      <dgm:t>
        <a:bodyPr/>
        <a:lstStyle/>
        <a:p>
          <a:endParaRPr lang="en-US" b="0">
            <a:solidFill>
              <a:sysClr val="windowText" lastClr="000000"/>
            </a:solidFill>
            <a:latin typeface="AR CENA" panose="02000000000000000000" pitchFamily="2" charset="0"/>
          </a:endParaRPr>
        </a:p>
      </dgm:t>
    </dgm:pt>
    <dgm:pt modelId="{5937382E-FD1A-474D-8827-7448BAB9D29D}" type="sibTrans" cxnId="{9C1ABA02-7DD4-4CA8-8874-F7C56FF1F9CC}">
      <dgm:prSet/>
      <dgm:spPr/>
      <dgm:t>
        <a:bodyPr/>
        <a:lstStyle/>
        <a:p>
          <a:endParaRPr lang="en-US" b="0">
            <a:solidFill>
              <a:sysClr val="windowText" lastClr="000000"/>
            </a:solidFill>
            <a:latin typeface="AR CENA" panose="02000000000000000000" pitchFamily="2" charset="0"/>
          </a:endParaRPr>
        </a:p>
      </dgm:t>
    </dgm:pt>
    <dgm:pt modelId="{E92C3847-05A6-4456-8DC5-9D73442E87FC}">
      <dgm:prSet phldrT="[Text]"/>
      <dgm:spPr/>
      <dgm:t>
        <a:bodyPr/>
        <a:lstStyle/>
        <a:p>
          <a:r>
            <a:rPr lang="en-US" b="0">
              <a:solidFill>
                <a:schemeClr val="bg1"/>
              </a:solidFill>
              <a:latin typeface="AR CENA" panose="02000000000000000000" pitchFamily="2" charset="0"/>
            </a:rPr>
            <a:t>Set Up Players Spaceships</a:t>
          </a:r>
        </a:p>
      </dgm:t>
    </dgm:pt>
    <dgm:pt modelId="{4308AFD3-9DD6-43CC-AF5D-C380E22B2F95}" type="parTrans" cxnId="{9177834F-CC7E-4006-ABE5-B5B70D7FF821}">
      <dgm:prSet/>
      <dgm:spPr/>
      <dgm:t>
        <a:bodyPr/>
        <a:lstStyle/>
        <a:p>
          <a:endParaRPr lang="en-US" b="0">
            <a:solidFill>
              <a:sysClr val="windowText" lastClr="000000"/>
            </a:solidFill>
            <a:latin typeface="AR CENA" panose="02000000000000000000" pitchFamily="2" charset="0"/>
          </a:endParaRPr>
        </a:p>
      </dgm:t>
    </dgm:pt>
    <dgm:pt modelId="{DFBE1518-6617-4B02-898C-666FB8690645}" type="sibTrans" cxnId="{9177834F-CC7E-4006-ABE5-B5B70D7FF821}">
      <dgm:prSet/>
      <dgm:spPr/>
      <dgm:t>
        <a:bodyPr/>
        <a:lstStyle/>
        <a:p>
          <a:endParaRPr lang="en-US" b="0">
            <a:solidFill>
              <a:sysClr val="windowText" lastClr="000000"/>
            </a:solidFill>
            <a:latin typeface="AR CENA" panose="02000000000000000000" pitchFamily="2" charset="0"/>
          </a:endParaRPr>
        </a:p>
      </dgm:t>
    </dgm:pt>
    <dgm:pt modelId="{B6B0B97D-5803-47D2-B0BD-B986E5703423}">
      <dgm:prSet phldrT="[Text]"/>
      <dgm:spPr/>
      <dgm:t>
        <a:bodyPr/>
        <a:lstStyle/>
        <a:p>
          <a:r>
            <a:rPr lang="en-US" b="0">
              <a:solidFill>
                <a:sysClr val="windowText" lastClr="000000"/>
              </a:solidFill>
              <a:latin typeface="AR CENA" panose="02000000000000000000" pitchFamily="2" charset="0"/>
            </a:rPr>
            <a:t>Create Bomber Spaceship</a:t>
          </a:r>
        </a:p>
      </dgm:t>
    </dgm:pt>
    <dgm:pt modelId="{9BAD772B-67D7-430A-A2E0-A363528F466D}" type="parTrans" cxnId="{0A18F4F6-CF0B-4E0F-930A-E4E41BFBE504}">
      <dgm:prSet/>
      <dgm:spPr/>
      <dgm:t>
        <a:bodyPr/>
        <a:lstStyle/>
        <a:p>
          <a:endParaRPr lang="en-US" b="0">
            <a:solidFill>
              <a:sysClr val="windowText" lastClr="000000"/>
            </a:solidFill>
            <a:latin typeface="AR CENA" panose="02000000000000000000" pitchFamily="2" charset="0"/>
          </a:endParaRPr>
        </a:p>
      </dgm:t>
    </dgm:pt>
    <dgm:pt modelId="{BC93105F-C481-4BB1-B630-F10F12075B01}" type="sibTrans" cxnId="{0A18F4F6-CF0B-4E0F-930A-E4E41BFBE504}">
      <dgm:prSet/>
      <dgm:spPr/>
      <dgm:t>
        <a:bodyPr/>
        <a:lstStyle/>
        <a:p>
          <a:endParaRPr lang="en-US" b="0">
            <a:solidFill>
              <a:sysClr val="windowText" lastClr="000000"/>
            </a:solidFill>
            <a:latin typeface="AR CENA" panose="02000000000000000000" pitchFamily="2" charset="0"/>
          </a:endParaRPr>
        </a:p>
      </dgm:t>
    </dgm:pt>
    <dgm:pt modelId="{D994D7EA-AD41-4360-92A6-06FBCA57BD00}">
      <dgm:prSet phldrT="[Text]"/>
      <dgm:spPr/>
      <dgm:t>
        <a:bodyPr/>
        <a:lstStyle/>
        <a:p>
          <a:r>
            <a:rPr lang="en-US" b="0">
              <a:solidFill>
                <a:sysClr val="windowText" lastClr="000000"/>
              </a:solidFill>
              <a:latin typeface="AR CENA" panose="02000000000000000000" pitchFamily="2" charset="0"/>
            </a:rPr>
            <a:t>Create Fighter Spaceship</a:t>
          </a:r>
        </a:p>
      </dgm:t>
    </dgm:pt>
    <dgm:pt modelId="{5D4839FB-54A8-4E28-9A13-7AE54D76F3E1}" type="parTrans" cxnId="{E6F6588E-7690-481C-91BA-9EB270765D22}">
      <dgm:prSet/>
      <dgm:spPr/>
      <dgm:t>
        <a:bodyPr/>
        <a:lstStyle/>
        <a:p>
          <a:endParaRPr lang="en-US" b="0">
            <a:solidFill>
              <a:sysClr val="windowText" lastClr="000000"/>
            </a:solidFill>
            <a:latin typeface="AR CENA" panose="02000000000000000000" pitchFamily="2" charset="0"/>
          </a:endParaRPr>
        </a:p>
      </dgm:t>
    </dgm:pt>
    <dgm:pt modelId="{F3D7CDF8-D04C-476A-B18C-F16846AAA328}" type="sibTrans" cxnId="{E6F6588E-7690-481C-91BA-9EB270765D22}">
      <dgm:prSet/>
      <dgm:spPr/>
      <dgm:t>
        <a:bodyPr/>
        <a:lstStyle/>
        <a:p>
          <a:endParaRPr lang="en-US" b="0">
            <a:solidFill>
              <a:sysClr val="windowText" lastClr="000000"/>
            </a:solidFill>
            <a:latin typeface="AR CENA" panose="02000000000000000000" pitchFamily="2" charset="0"/>
          </a:endParaRPr>
        </a:p>
      </dgm:t>
    </dgm:pt>
    <dgm:pt modelId="{3CD0DB09-AFB1-4D53-998A-73D10D55D518}">
      <dgm:prSet phldrT="[Text]"/>
      <dgm:spPr/>
      <dgm:t>
        <a:bodyPr/>
        <a:lstStyle/>
        <a:p>
          <a:r>
            <a:rPr lang="en-US" b="0">
              <a:solidFill>
                <a:sysClr val="windowText" lastClr="000000"/>
              </a:solidFill>
              <a:latin typeface="AR CENA" panose="02000000000000000000" pitchFamily="2" charset="0"/>
            </a:rPr>
            <a:t>Create Comand Spaceship</a:t>
          </a:r>
        </a:p>
      </dgm:t>
    </dgm:pt>
    <dgm:pt modelId="{73AD8208-0F2B-4247-82BC-68ADB7B9944E}" type="parTrans" cxnId="{2C851B0F-10EA-41A2-8A86-AE9F07E4FF84}">
      <dgm:prSet/>
      <dgm:spPr/>
      <dgm:t>
        <a:bodyPr/>
        <a:lstStyle/>
        <a:p>
          <a:endParaRPr lang="en-US" b="0">
            <a:solidFill>
              <a:sysClr val="windowText" lastClr="000000"/>
            </a:solidFill>
            <a:latin typeface="AR CENA" panose="02000000000000000000" pitchFamily="2" charset="0"/>
          </a:endParaRPr>
        </a:p>
      </dgm:t>
    </dgm:pt>
    <dgm:pt modelId="{18D50C52-0F3B-4AA8-BC3C-0891C6A452EF}" type="sibTrans" cxnId="{2C851B0F-10EA-41A2-8A86-AE9F07E4FF84}">
      <dgm:prSet/>
      <dgm:spPr/>
      <dgm:t>
        <a:bodyPr/>
        <a:lstStyle/>
        <a:p>
          <a:endParaRPr lang="en-US" b="0">
            <a:solidFill>
              <a:sysClr val="windowText" lastClr="000000"/>
            </a:solidFill>
            <a:latin typeface="AR CENA" panose="02000000000000000000" pitchFamily="2" charset="0"/>
          </a:endParaRPr>
        </a:p>
      </dgm:t>
    </dgm:pt>
    <dgm:pt modelId="{A454CB6B-F68D-40E2-B8B1-9BD63A9D084E}">
      <dgm:prSet phldrT="[Text]"/>
      <dgm:spPr/>
      <dgm:t>
        <a:bodyPr/>
        <a:lstStyle/>
        <a:p>
          <a:r>
            <a:rPr lang="en-US" b="0">
              <a:solidFill>
                <a:schemeClr val="bg1"/>
              </a:solidFill>
              <a:latin typeface="AR CENA" panose="02000000000000000000" pitchFamily="2" charset="0"/>
            </a:rPr>
            <a:t>Play New Game</a:t>
          </a:r>
        </a:p>
      </dgm:t>
    </dgm:pt>
    <dgm:pt modelId="{22AC33F3-C3E2-4300-90EC-7066A067A11C}" type="parTrans" cxnId="{A015BD9B-E8CB-4EC8-A42A-6A617D5A6FFE}">
      <dgm:prSet/>
      <dgm:spPr/>
      <dgm:t>
        <a:bodyPr/>
        <a:lstStyle/>
        <a:p>
          <a:endParaRPr lang="en-US" b="0">
            <a:solidFill>
              <a:sysClr val="windowText" lastClr="000000"/>
            </a:solidFill>
            <a:latin typeface="AR CENA" panose="02000000000000000000" pitchFamily="2" charset="0"/>
          </a:endParaRPr>
        </a:p>
      </dgm:t>
    </dgm:pt>
    <dgm:pt modelId="{49E66E79-789B-447C-856D-5AB24D53185D}" type="sibTrans" cxnId="{A015BD9B-E8CB-4EC8-A42A-6A617D5A6FFE}">
      <dgm:prSet/>
      <dgm:spPr/>
      <dgm:t>
        <a:bodyPr/>
        <a:lstStyle/>
        <a:p>
          <a:endParaRPr lang="en-US" b="0">
            <a:solidFill>
              <a:sysClr val="windowText" lastClr="000000"/>
            </a:solidFill>
            <a:latin typeface="AR CENA" panose="02000000000000000000" pitchFamily="2" charset="0"/>
          </a:endParaRPr>
        </a:p>
      </dgm:t>
    </dgm:pt>
    <dgm:pt modelId="{D6DAEEC6-A2B1-4AAF-A2C2-3DBCE62DB58A}">
      <dgm:prSet phldrT="[Text]"/>
      <dgm:spPr/>
      <dgm:t>
        <a:bodyPr/>
        <a:lstStyle/>
        <a:p>
          <a:r>
            <a:rPr lang="en-US" b="0">
              <a:solidFill>
                <a:schemeClr val="bg1"/>
              </a:solidFill>
              <a:latin typeface="AR CENA" panose="02000000000000000000" pitchFamily="2" charset="0"/>
            </a:rPr>
            <a:t>Save Game</a:t>
          </a:r>
        </a:p>
      </dgm:t>
    </dgm:pt>
    <dgm:pt modelId="{AB8E57B8-73FF-4B2A-9D80-263B67AFBC72}" type="parTrans" cxnId="{B6A72688-7900-428D-B7BB-32E842714F21}">
      <dgm:prSet/>
      <dgm:spPr/>
      <dgm:t>
        <a:bodyPr/>
        <a:lstStyle/>
        <a:p>
          <a:endParaRPr lang="en-US" b="0">
            <a:solidFill>
              <a:sysClr val="windowText" lastClr="000000"/>
            </a:solidFill>
            <a:latin typeface="AR CENA" panose="02000000000000000000" pitchFamily="2" charset="0"/>
          </a:endParaRPr>
        </a:p>
      </dgm:t>
    </dgm:pt>
    <dgm:pt modelId="{819BDE7C-7C01-41BB-B609-D4956E9E2601}" type="sibTrans" cxnId="{B6A72688-7900-428D-B7BB-32E842714F21}">
      <dgm:prSet/>
      <dgm:spPr/>
      <dgm:t>
        <a:bodyPr/>
        <a:lstStyle/>
        <a:p>
          <a:endParaRPr lang="en-US" b="0">
            <a:solidFill>
              <a:sysClr val="windowText" lastClr="000000"/>
            </a:solidFill>
            <a:latin typeface="AR CENA" panose="02000000000000000000" pitchFamily="2" charset="0"/>
          </a:endParaRPr>
        </a:p>
      </dgm:t>
    </dgm:pt>
    <dgm:pt modelId="{8768E9EE-77A1-4F98-97D8-D47D4EE0E094}">
      <dgm:prSet phldrT="[Text]"/>
      <dgm:spPr/>
      <dgm:t>
        <a:bodyPr/>
        <a:lstStyle/>
        <a:p>
          <a:r>
            <a:rPr lang="en-US" b="0">
              <a:solidFill>
                <a:schemeClr val="bg1"/>
              </a:solidFill>
              <a:latin typeface="AR CENA" panose="02000000000000000000" pitchFamily="2" charset="0"/>
            </a:rPr>
            <a:t>Load Existing Game</a:t>
          </a:r>
        </a:p>
      </dgm:t>
    </dgm:pt>
    <dgm:pt modelId="{B20D68C4-410E-4B0F-B4D9-4E9CE84D9A18}" type="parTrans" cxnId="{DB684006-3162-4AD8-B826-4F5A701CAFC7}">
      <dgm:prSet/>
      <dgm:spPr/>
      <dgm:t>
        <a:bodyPr/>
        <a:lstStyle/>
        <a:p>
          <a:endParaRPr lang="en-US" b="0">
            <a:solidFill>
              <a:sysClr val="windowText" lastClr="000000"/>
            </a:solidFill>
            <a:latin typeface="AR CENA" panose="02000000000000000000" pitchFamily="2" charset="0"/>
          </a:endParaRPr>
        </a:p>
      </dgm:t>
    </dgm:pt>
    <dgm:pt modelId="{82C1FEAF-419E-4325-B9C4-3A3DDB0D125C}" type="sibTrans" cxnId="{DB684006-3162-4AD8-B826-4F5A701CAFC7}">
      <dgm:prSet/>
      <dgm:spPr/>
      <dgm:t>
        <a:bodyPr/>
        <a:lstStyle/>
        <a:p>
          <a:endParaRPr lang="en-US" b="0">
            <a:solidFill>
              <a:sysClr val="windowText" lastClr="000000"/>
            </a:solidFill>
            <a:latin typeface="AR CENA" panose="02000000000000000000" pitchFamily="2" charset="0"/>
          </a:endParaRPr>
        </a:p>
      </dgm:t>
    </dgm:pt>
    <dgm:pt modelId="{2AD78376-579B-4739-A737-8278B0B210BD}">
      <dgm:prSet phldrT="[Text]"/>
      <dgm:spPr/>
      <dgm:t>
        <a:bodyPr/>
        <a:lstStyle/>
        <a:p>
          <a:r>
            <a:rPr lang="en-US" b="0">
              <a:solidFill>
                <a:sysClr val="windowText" lastClr="000000"/>
              </a:solidFill>
              <a:latin typeface="AR CENA" panose="02000000000000000000" pitchFamily="2" charset="0"/>
            </a:rPr>
            <a:t>Set Up Game Board </a:t>
          </a:r>
        </a:p>
      </dgm:t>
    </dgm:pt>
    <dgm:pt modelId="{81BD274F-2104-4126-ACF6-928FBCD1D8F3}" type="parTrans" cxnId="{A6862D3B-65F8-43E9-BF4E-CF9DFDD78642}">
      <dgm:prSet/>
      <dgm:spPr/>
      <dgm:t>
        <a:bodyPr/>
        <a:lstStyle/>
        <a:p>
          <a:endParaRPr lang="en-US" b="0">
            <a:solidFill>
              <a:sysClr val="windowText" lastClr="000000"/>
            </a:solidFill>
            <a:latin typeface="AR CENA" panose="02000000000000000000" pitchFamily="2" charset="0"/>
          </a:endParaRPr>
        </a:p>
      </dgm:t>
    </dgm:pt>
    <dgm:pt modelId="{49AFC34F-15AF-4043-841E-055FEC3021BA}" type="sibTrans" cxnId="{A6862D3B-65F8-43E9-BF4E-CF9DFDD78642}">
      <dgm:prSet/>
      <dgm:spPr/>
      <dgm:t>
        <a:bodyPr/>
        <a:lstStyle/>
        <a:p>
          <a:endParaRPr lang="en-US" b="0">
            <a:solidFill>
              <a:sysClr val="windowText" lastClr="000000"/>
            </a:solidFill>
            <a:latin typeface="AR CENA" panose="02000000000000000000" pitchFamily="2" charset="0"/>
          </a:endParaRPr>
        </a:p>
      </dgm:t>
    </dgm:pt>
    <dgm:pt modelId="{A399482A-8729-4F19-9837-BEF4407CD377}">
      <dgm:prSet phldrT="[Text]"/>
      <dgm:spPr/>
      <dgm:t>
        <a:bodyPr/>
        <a:lstStyle/>
        <a:p>
          <a:r>
            <a:rPr lang="en-US" b="0">
              <a:solidFill>
                <a:sysClr val="windowText" lastClr="000000"/>
              </a:solidFill>
              <a:latin typeface="AR CENA" panose="02000000000000000000" pitchFamily="2" charset="0"/>
            </a:rPr>
            <a:t>Get Guess </a:t>
          </a:r>
          <a:br>
            <a:rPr lang="en-US" b="0">
              <a:solidFill>
                <a:sysClr val="windowText" lastClr="000000"/>
              </a:solidFill>
              <a:latin typeface="AR CENA" panose="02000000000000000000" pitchFamily="2" charset="0"/>
            </a:rPr>
          </a:br>
          <a:r>
            <a:rPr lang="en-US" b="0">
              <a:solidFill>
                <a:sysClr val="windowText" lastClr="000000"/>
              </a:solidFill>
              <a:latin typeface="AR CENA" panose="02000000000000000000" pitchFamily="2" charset="0"/>
            </a:rPr>
            <a:t>Co-ordinates</a:t>
          </a:r>
        </a:p>
      </dgm:t>
    </dgm:pt>
    <dgm:pt modelId="{5F2E15AD-A1BC-4C88-B191-D3178618114E}" type="parTrans" cxnId="{E6C4F653-DFEB-4F7F-B516-DD4974715433}">
      <dgm:prSet/>
      <dgm:spPr/>
      <dgm:t>
        <a:bodyPr/>
        <a:lstStyle/>
        <a:p>
          <a:endParaRPr lang="en-US" b="0">
            <a:solidFill>
              <a:sysClr val="windowText" lastClr="000000"/>
            </a:solidFill>
            <a:latin typeface="AR CENA" panose="02000000000000000000" pitchFamily="2" charset="0"/>
          </a:endParaRPr>
        </a:p>
      </dgm:t>
    </dgm:pt>
    <dgm:pt modelId="{91D9A085-B0A0-4F8B-8809-4DD518F9FE93}" type="sibTrans" cxnId="{E6C4F653-DFEB-4F7F-B516-DD4974715433}">
      <dgm:prSet/>
      <dgm:spPr/>
      <dgm:t>
        <a:bodyPr/>
        <a:lstStyle/>
        <a:p>
          <a:endParaRPr lang="en-US" b="0">
            <a:solidFill>
              <a:sysClr val="windowText" lastClr="000000"/>
            </a:solidFill>
            <a:latin typeface="AR CENA" panose="02000000000000000000" pitchFamily="2" charset="0"/>
          </a:endParaRPr>
        </a:p>
      </dgm:t>
    </dgm:pt>
    <dgm:pt modelId="{17F177F5-5FDD-47EC-85D4-00AD3A3CBD00}">
      <dgm:prSet phldrT="[Text]"/>
      <dgm:spPr/>
      <dgm:t>
        <a:bodyPr/>
        <a:lstStyle/>
        <a:p>
          <a:r>
            <a:rPr lang="en-US" b="0">
              <a:solidFill>
                <a:sysClr val="windowText" lastClr="000000"/>
              </a:solidFill>
              <a:latin typeface="AR CENA" panose="02000000000000000000" pitchFamily="2" charset="0"/>
            </a:rPr>
            <a:t>Check If Co-ordinates Are Valid</a:t>
          </a:r>
        </a:p>
      </dgm:t>
    </dgm:pt>
    <dgm:pt modelId="{1B0F21DF-0E15-4501-888B-61AE68EF9C5A}" type="parTrans" cxnId="{AEB80D15-5BE3-40FB-9D81-ACE13B8A3998}">
      <dgm:prSet/>
      <dgm:spPr/>
      <dgm:t>
        <a:bodyPr/>
        <a:lstStyle/>
        <a:p>
          <a:endParaRPr lang="en-US" b="0">
            <a:solidFill>
              <a:sysClr val="windowText" lastClr="000000"/>
            </a:solidFill>
            <a:latin typeface="AR CENA" panose="02000000000000000000" pitchFamily="2" charset="0"/>
          </a:endParaRPr>
        </a:p>
      </dgm:t>
    </dgm:pt>
    <dgm:pt modelId="{85048DA0-B180-4D9B-A923-FC7697C76627}" type="sibTrans" cxnId="{AEB80D15-5BE3-40FB-9D81-ACE13B8A3998}">
      <dgm:prSet/>
      <dgm:spPr/>
      <dgm:t>
        <a:bodyPr/>
        <a:lstStyle/>
        <a:p>
          <a:endParaRPr lang="en-US" b="0">
            <a:solidFill>
              <a:sysClr val="windowText" lastClr="000000"/>
            </a:solidFill>
            <a:latin typeface="AR CENA" panose="02000000000000000000" pitchFamily="2" charset="0"/>
          </a:endParaRPr>
        </a:p>
      </dgm:t>
    </dgm:pt>
    <dgm:pt modelId="{E459D2D0-E7F4-49DF-9139-67F951C49C29}">
      <dgm:prSet phldrT="[Text]"/>
      <dgm:spPr/>
      <dgm:t>
        <a:bodyPr/>
        <a:lstStyle/>
        <a:p>
          <a:r>
            <a:rPr lang="en-US" b="0">
              <a:solidFill>
                <a:sysClr val="windowText" lastClr="000000"/>
              </a:solidFill>
              <a:latin typeface="AR CENA" panose="02000000000000000000" pitchFamily="2" charset="0"/>
            </a:rPr>
            <a:t>Make The Guess</a:t>
          </a:r>
        </a:p>
      </dgm:t>
    </dgm:pt>
    <dgm:pt modelId="{1B5A0707-340A-47FF-8201-5969CF683B62}" type="parTrans" cxnId="{E269E16A-E2FD-4C5A-9EF4-2CF72890EFEB}">
      <dgm:prSet/>
      <dgm:spPr/>
      <dgm:t>
        <a:bodyPr/>
        <a:lstStyle/>
        <a:p>
          <a:endParaRPr lang="en-US" b="0">
            <a:solidFill>
              <a:sysClr val="windowText" lastClr="000000"/>
            </a:solidFill>
            <a:latin typeface="AR CENA" panose="02000000000000000000" pitchFamily="2" charset="0"/>
          </a:endParaRPr>
        </a:p>
      </dgm:t>
    </dgm:pt>
    <dgm:pt modelId="{1CD6D183-CCCA-439A-A88A-4557DAC6D456}" type="sibTrans" cxnId="{E269E16A-E2FD-4C5A-9EF4-2CF72890EFEB}">
      <dgm:prSet/>
      <dgm:spPr/>
      <dgm:t>
        <a:bodyPr/>
        <a:lstStyle/>
        <a:p>
          <a:endParaRPr lang="en-US" b="0">
            <a:solidFill>
              <a:sysClr val="windowText" lastClr="000000"/>
            </a:solidFill>
            <a:latin typeface="AR CENA" panose="02000000000000000000" pitchFamily="2" charset="0"/>
          </a:endParaRPr>
        </a:p>
      </dgm:t>
    </dgm:pt>
    <dgm:pt modelId="{EB47379A-5C14-48DA-B8EC-97F090712318}">
      <dgm:prSet phldrT="[Text]"/>
      <dgm:spPr/>
      <dgm:t>
        <a:bodyPr/>
        <a:lstStyle/>
        <a:p>
          <a:r>
            <a:rPr lang="en-US" b="0">
              <a:solidFill>
                <a:sysClr val="windowText" lastClr="000000"/>
              </a:solidFill>
              <a:latin typeface="AR CENA" panose="02000000000000000000" pitchFamily="2" charset="0"/>
            </a:rPr>
            <a:t>Check For Hit</a:t>
          </a:r>
        </a:p>
      </dgm:t>
    </dgm:pt>
    <dgm:pt modelId="{9435F382-DD30-4F10-B191-E2C9DDC4D528}" type="parTrans" cxnId="{EDBE2D0E-C9A8-4CC4-883E-3E3B6211546B}">
      <dgm:prSet/>
      <dgm:spPr/>
      <dgm:t>
        <a:bodyPr/>
        <a:lstStyle/>
        <a:p>
          <a:endParaRPr lang="en-US" b="0">
            <a:solidFill>
              <a:sysClr val="windowText" lastClr="000000"/>
            </a:solidFill>
            <a:latin typeface="AR CENA" panose="02000000000000000000" pitchFamily="2" charset="0"/>
          </a:endParaRPr>
        </a:p>
      </dgm:t>
    </dgm:pt>
    <dgm:pt modelId="{CBF8F0A0-8A6D-4C17-9733-85D8FC3DC05F}" type="sibTrans" cxnId="{EDBE2D0E-C9A8-4CC4-883E-3E3B6211546B}">
      <dgm:prSet/>
      <dgm:spPr/>
      <dgm:t>
        <a:bodyPr/>
        <a:lstStyle/>
        <a:p>
          <a:endParaRPr lang="en-US" b="0">
            <a:solidFill>
              <a:sysClr val="windowText" lastClr="000000"/>
            </a:solidFill>
            <a:latin typeface="AR CENA" panose="02000000000000000000" pitchFamily="2" charset="0"/>
          </a:endParaRPr>
        </a:p>
      </dgm:t>
    </dgm:pt>
    <dgm:pt modelId="{630513CA-3EFE-416B-8F95-E9CF11736577}">
      <dgm:prSet phldrT="[Text]"/>
      <dgm:spPr/>
      <dgm:t>
        <a:bodyPr/>
        <a:lstStyle/>
        <a:p>
          <a:r>
            <a:rPr lang="en-US" b="0">
              <a:solidFill>
                <a:sysClr val="windowText" lastClr="000000"/>
              </a:solidFill>
              <a:latin typeface="AR CENA" panose="02000000000000000000" pitchFamily="2" charset="0"/>
            </a:rPr>
            <a:t>Check For </a:t>
          </a:r>
          <a:br>
            <a:rPr lang="en-US" b="0">
              <a:solidFill>
                <a:sysClr val="windowText" lastClr="000000"/>
              </a:solidFill>
              <a:latin typeface="AR CENA" panose="02000000000000000000" pitchFamily="2" charset="0"/>
            </a:rPr>
          </a:br>
          <a:r>
            <a:rPr lang="en-US" b="0">
              <a:solidFill>
                <a:sysClr val="windowText" lastClr="000000"/>
              </a:solidFill>
              <a:latin typeface="AR CENA" panose="02000000000000000000" pitchFamily="2" charset="0"/>
            </a:rPr>
            <a:t>Game Won</a:t>
          </a:r>
        </a:p>
      </dgm:t>
    </dgm:pt>
    <dgm:pt modelId="{DC540E51-CF0A-4A61-A952-346FB81A4D69}" type="parTrans" cxnId="{0AF7D822-21F7-4373-8184-5E2ECCD5B99D}">
      <dgm:prSet/>
      <dgm:spPr/>
      <dgm:t>
        <a:bodyPr/>
        <a:lstStyle/>
        <a:p>
          <a:endParaRPr lang="en-US" b="0">
            <a:solidFill>
              <a:sysClr val="windowText" lastClr="000000"/>
            </a:solidFill>
            <a:latin typeface="AR CENA" panose="02000000000000000000" pitchFamily="2" charset="0"/>
          </a:endParaRPr>
        </a:p>
      </dgm:t>
    </dgm:pt>
    <dgm:pt modelId="{2D62BE84-AD19-46D2-9E92-12D1711BA828}" type="sibTrans" cxnId="{0AF7D822-21F7-4373-8184-5E2ECCD5B99D}">
      <dgm:prSet/>
      <dgm:spPr/>
      <dgm:t>
        <a:bodyPr/>
        <a:lstStyle/>
        <a:p>
          <a:endParaRPr lang="en-US" b="0">
            <a:solidFill>
              <a:sysClr val="windowText" lastClr="000000"/>
            </a:solidFill>
            <a:latin typeface="AR CENA" panose="02000000000000000000" pitchFamily="2" charset="0"/>
          </a:endParaRPr>
        </a:p>
      </dgm:t>
    </dgm:pt>
    <dgm:pt modelId="{0DCE0CFC-CAF0-4FCD-8EFD-BC46034DE418}">
      <dgm:prSet phldrT="[Text]"/>
      <dgm:spPr/>
      <dgm:t>
        <a:bodyPr/>
        <a:lstStyle/>
        <a:p>
          <a:r>
            <a:rPr lang="en-US" b="0">
              <a:solidFill>
                <a:schemeClr val="bg1"/>
              </a:solidFill>
              <a:latin typeface="AR CENA" panose="02000000000000000000" pitchFamily="2" charset="0"/>
            </a:rPr>
            <a:t>Load Menu</a:t>
          </a:r>
        </a:p>
      </dgm:t>
    </dgm:pt>
    <dgm:pt modelId="{4E7DD004-4F83-46B2-BFA9-81F67ED4B6F7}" type="parTrans" cxnId="{D8E02FD4-F86E-4A06-B985-9F4DC55F6C97}">
      <dgm:prSet/>
      <dgm:spPr/>
      <dgm:t>
        <a:bodyPr/>
        <a:lstStyle/>
        <a:p>
          <a:endParaRPr lang="en-US" b="0">
            <a:solidFill>
              <a:sysClr val="windowText" lastClr="000000"/>
            </a:solidFill>
            <a:latin typeface="AR CENA" panose="02000000000000000000" pitchFamily="2" charset="0"/>
          </a:endParaRPr>
        </a:p>
      </dgm:t>
    </dgm:pt>
    <dgm:pt modelId="{69C1926F-7CD5-457E-BCC9-062F03AAABAE}" type="sibTrans" cxnId="{D8E02FD4-F86E-4A06-B985-9F4DC55F6C97}">
      <dgm:prSet/>
      <dgm:spPr/>
      <dgm:t>
        <a:bodyPr/>
        <a:lstStyle/>
        <a:p>
          <a:endParaRPr lang="en-US" b="0">
            <a:solidFill>
              <a:sysClr val="windowText" lastClr="000000"/>
            </a:solidFill>
            <a:latin typeface="AR CENA" panose="02000000000000000000" pitchFamily="2" charset="0"/>
          </a:endParaRPr>
        </a:p>
      </dgm:t>
    </dgm:pt>
    <dgm:pt modelId="{9AAD51A3-7287-44F5-9C4B-65A74180C21C}" type="pres">
      <dgm:prSet presAssocID="{68EA2E24-F8F0-4FFF-A158-CC60BADDCF95}" presName="hierChild1" presStyleCnt="0">
        <dgm:presLayoutVars>
          <dgm:orgChart val="1"/>
          <dgm:chPref val="1"/>
          <dgm:dir/>
          <dgm:animOne val="branch"/>
          <dgm:animLvl val="lvl"/>
          <dgm:resizeHandles/>
        </dgm:presLayoutVars>
      </dgm:prSet>
      <dgm:spPr/>
      <dgm:t>
        <a:bodyPr/>
        <a:lstStyle/>
        <a:p>
          <a:endParaRPr lang="en-GB"/>
        </a:p>
      </dgm:t>
    </dgm:pt>
    <dgm:pt modelId="{2B4C5516-538A-4A00-B980-05197C0BBA01}" type="pres">
      <dgm:prSet presAssocID="{3B23A225-1D8D-4953-AF0E-C0552F537A65}" presName="hierRoot1" presStyleCnt="0">
        <dgm:presLayoutVars>
          <dgm:hierBranch val="init"/>
        </dgm:presLayoutVars>
      </dgm:prSet>
      <dgm:spPr/>
    </dgm:pt>
    <dgm:pt modelId="{9E45DF4E-0E6C-4D0B-AF46-0B8ECCC90DEF}" type="pres">
      <dgm:prSet presAssocID="{3B23A225-1D8D-4953-AF0E-C0552F537A65}" presName="rootComposite1" presStyleCnt="0"/>
      <dgm:spPr/>
    </dgm:pt>
    <dgm:pt modelId="{4D5CD25F-4D05-4F37-91CB-E27AD4434BD9}" type="pres">
      <dgm:prSet presAssocID="{3B23A225-1D8D-4953-AF0E-C0552F537A65}" presName="rootText1" presStyleLbl="node0" presStyleIdx="0" presStyleCnt="1">
        <dgm:presLayoutVars>
          <dgm:chPref val="3"/>
        </dgm:presLayoutVars>
      </dgm:prSet>
      <dgm:spPr/>
      <dgm:t>
        <a:bodyPr/>
        <a:lstStyle/>
        <a:p>
          <a:endParaRPr lang="en-GB"/>
        </a:p>
      </dgm:t>
    </dgm:pt>
    <dgm:pt modelId="{8FE7D8D2-87D9-46BF-B814-0A3646FDDB28}" type="pres">
      <dgm:prSet presAssocID="{3B23A225-1D8D-4953-AF0E-C0552F537A65}" presName="rootConnector1" presStyleLbl="node1" presStyleIdx="0" presStyleCnt="0"/>
      <dgm:spPr/>
      <dgm:t>
        <a:bodyPr/>
        <a:lstStyle/>
        <a:p>
          <a:endParaRPr lang="en-GB"/>
        </a:p>
      </dgm:t>
    </dgm:pt>
    <dgm:pt modelId="{192FD2EC-29C7-4CFA-867B-5DCBF6638058}" type="pres">
      <dgm:prSet presAssocID="{3B23A225-1D8D-4953-AF0E-C0552F537A65}" presName="hierChild2" presStyleCnt="0"/>
      <dgm:spPr/>
    </dgm:pt>
    <dgm:pt modelId="{F2DBF51D-9FC4-46F2-A2AF-44D814233D04}" type="pres">
      <dgm:prSet presAssocID="{60DA99BA-B06B-441F-913A-BC19BC5E643B}" presName="Name37" presStyleLbl="parChTrans1D2" presStyleIdx="0" presStyleCnt="5"/>
      <dgm:spPr/>
      <dgm:t>
        <a:bodyPr/>
        <a:lstStyle/>
        <a:p>
          <a:endParaRPr lang="en-GB"/>
        </a:p>
      </dgm:t>
    </dgm:pt>
    <dgm:pt modelId="{B4E9575B-2D7F-4774-B6C6-EF22B448E73C}" type="pres">
      <dgm:prSet presAssocID="{9CF1C72C-B96A-4DE7-936F-0096FA78F979}" presName="hierRoot2" presStyleCnt="0">
        <dgm:presLayoutVars>
          <dgm:hierBranch val="init"/>
        </dgm:presLayoutVars>
      </dgm:prSet>
      <dgm:spPr/>
    </dgm:pt>
    <dgm:pt modelId="{D27FB3F9-BCA0-49DE-B03E-2599F998576E}" type="pres">
      <dgm:prSet presAssocID="{9CF1C72C-B96A-4DE7-936F-0096FA78F979}" presName="rootComposite" presStyleCnt="0"/>
      <dgm:spPr/>
    </dgm:pt>
    <dgm:pt modelId="{5A042FEB-37F7-4B76-8AF9-03F3556E4DD7}" type="pres">
      <dgm:prSet presAssocID="{9CF1C72C-B96A-4DE7-936F-0096FA78F979}" presName="rootText" presStyleLbl="node2" presStyleIdx="0" presStyleCnt="5" custScaleX="116927">
        <dgm:presLayoutVars>
          <dgm:chPref val="3"/>
        </dgm:presLayoutVars>
      </dgm:prSet>
      <dgm:spPr/>
      <dgm:t>
        <a:bodyPr/>
        <a:lstStyle/>
        <a:p>
          <a:endParaRPr lang="en-GB"/>
        </a:p>
      </dgm:t>
    </dgm:pt>
    <dgm:pt modelId="{375D5262-EFF0-4173-9E53-C30E4F790385}" type="pres">
      <dgm:prSet presAssocID="{9CF1C72C-B96A-4DE7-936F-0096FA78F979}" presName="rootConnector" presStyleLbl="node2" presStyleIdx="0" presStyleCnt="5"/>
      <dgm:spPr/>
      <dgm:t>
        <a:bodyPr/>
        <a:lstStyle/>
        <a:p>
          <a:endParaRPr lang="en-GB"/>
        </a:p>
      </dgm:t>
    </dgm:pt>
    <dgm:pt modelId="{E2DD4C3D-EBEF-439E-A530-15BA877E637D}" type="pres">
      <dgm:prSet presAssocID="{9CF1C72C-B96A-4DE7-936F-0096FA78F979}" presName="hierChild4" presStyleCnt="0"/>
      <dgm:spPr/>
    </dgm:pt>
    <dgm:pt modelId="{1A8FEA4E-2A72-488B-A180-652CBD4A09DB}" type="pres">
      <dgm:prSet presAssocID="{9CF1C72C-B96A-4DE7-936F-0096FA78F979}" presName="hierChild5" presStyleCnt="0"/>
      <dgm:spPr/>
    </dgm:pt>
    <dgm:pt modelId="{0BC91B8D-9FD8-4401-AB84-618FE9C6AE2E}" type="pres">
      <dgm:prSet presAssocID="{4308AFD3-9DD6-43CC-AF5D-C380E22B2F95}" presName="Name37" presStyleLbl="parChTrans1D2" presStyleIdx="1" presStyleCnt="5"/>
      <dgm:spPr/>
      <dgm:t>
        <a:bodyPr/>
        <a:lstStyle/>
        <a:p>
          <a:endParaRPr lang="en-GB"/>
        </a:p>
      </dgm:t>
    </dgm:pt>
    <dgm:pt modelId="{F7CBEBD7-8D82-492C-A304-B392A1AA5D1A}" type="pres">
      <dgm:prSet presAssocID="{E92C3847-05A6-4456-8DC5-9D73442E87FC}" presName="hierRoot2" presStyleCnt="0">
        <dgm:presLayoutVars>
          <dgm:hierBranch val="init"/>
        </dgm:presLayoutVars>
      </dgm:prSet>
      <dgm:spPr/>
    </dgm:pt>
    <dgm:pt modelId="{AF4190A4-6D44-48A4-8053-127DD85AF7C2}" type="pres">
      <dgm:prSet presAssocID="{E92C3847-05A6-4456-8DC5-9D73442E87FC}" presName="rootComposite" presStyleCnt="0"/>
      <dgm:spPr/>
    </dgm:pt>
    <dgm:pt modelId="{CC931BC3-71EE-45FC-B2E0-CD720FE5D114}" type="pres">
      <dgm:prSet presAssocID="{E92C3847-05A6-4456-8DC5-9D73442E87FC}" presName="rootText" presStyleLbl="node2" presStyleIdx="1" presStyleCnt="5" custScaleX="124392" custLinFactNeighborX="5083">
        <dgm:presLayoutVars>
          <dgm:chPref val="3"/>
        </dgm:presLayoutVars>
      </dgm:prSet>
      <dgm:spPr/>
      <dgm:t>
        <a:bodyPr/>
        <a:lstStyle/>
        <a:p>
          <a:endParaRPr lang="en-GB"/>
        </a:p>
      </dgm:t>
    </dgm:pt>
    <dgm:pt modelId="{7F61BD44-F071-451A-A13B-D689EF42D0D1}" type="pres">
      <dgm:prSet presAssocID="{E92C3847-05A6-4456-8DC5-9D73442E87FC}" presName="rootConnector" presStyleLbl="node2" presStyleIdx="1" presStyleCnt="5"/>
      <dgm:spPr/>
      <dgm:t>
        <a:bodyPr/>
        <a:lstStyle/>
        <a:p>
          <a:endParaRPr lang="en-GB"/>
        </a:p>
      </dgm:t>
    </dgm:pt>
    <dgm:pt modelId="{BB4B2C57-6DCC-4F9E-A8C0-B833166FFB08}" type="pres">
      <dgm:prSet presAssocID="{E92C3847-05A6-4456-8DC5-9D73442E87FC}" presName="hierChild4" presStyleCnt="0"/>
      <dgm:spPr/>
    </dgm:pt>
    <dgm:pt modelId="{61F3B82F-9557-4778-8AF5-68DEBD5CC8BB}" type="pres">
      <dgm:prSet presAssocID="{9BAD772B-67D7-430A-A2E0-A363528F466D}" presName="Name37" presStyleLbl="parChTrans1D3" presStyleIdx="0" presStyleCnt="9"/>
      <dgm:spPr/>
      <dgm:t>
        <a:bodyPr/>
        <a:lstStyle/>
        <a:p>
          <a:endParaRPr lang="en-GB"/>
        </a:p>
      </dgm:t>
    </dgm:pt>
    <dgm:pt modelId="{D7CCA3AA-366E-4A90-801E-D440018E35CB}" type="pres">
      <dgm:prSet presAssocID="{B6B0B97D-5803-47D2-B0BD-B986E5703423}" presName="hierRoot2" presStyleCnt="0">
        <dgm:presLayoutVars>
          <dgm:hierBranch val="init"/>
        </dgm:presLayoutVars>
      </dgm:prSet>
      <dgm:spPr/>
    </dgm:pt>
    <dgm:pt modelId="{13E008E3-F484-4A0E-8546-7E497A1744D8}" type="pres">
      <dgm:prSet presAssocID="{B6B0B97D-5803-47D2-B0BD-B986E5703423}" presName="rootComposite" presStyleCnt="0"/>
      <dgm:spPr/>
    </dgm:pt>
    <dgm:pt modelId="{CA57E535-C545-459C-94F7-A35D75A0E751}" type="pres">
      <dgm:prSet presAssocID="{B6B0B97D-5803-47D2-B0BD-B986E5703423}" presName="rootText" presStyleLbl="node3" presStyleIdx="0" presStyleCnt="9">
        <dgm:presLayoutVars>
          <dgm:chPref val="3"/>
        </dgm:presLayoutVars>
      </dgm:prSet>
      <dgm:spPr/>
      <dgm:t>
        <a:bodyPr/>
        <a:lstStyle/>
        <a:p>
          <a:endParaRPr lang="en-GB"/>
        </a:p>
      </dgm:t>
    </dgm:pt>
    <dgm:pt modelId="{8065D33A-826F-4D8D-8F07-D0004D5441C0}" type="pres">
      <dgm:prSet presAssocID="{B6B0B97D-5803-47D2-B0BD-B986E5703423}" presName="rootConnector" presStyleLbl="node3" presStyleIdx="0" presStyleCnt="9"/>
      <dgm:spPr/>
      <dgm:t>
        <a:bodyPr/>
        <a:lstStyle/>
        <a:p>
          <a:endParaRPr lang="en-GB"/>
        </a:p>
      </dgm:t>
    </dgm:pt>
    <dgm:pt modelId="{8DE5F15D-08D9-4BBD-95AF-4DEB80126897}" type="pres">
      <dgm:prSet presAssocID="{B6B0B97D-5803-47D2-B0BD-B986E5703423}" presName="hierChild4" presStyleCnt="0"/>
      <dgm:spPr/>
    </dgm:pt>
    <dgm:pt modelId="{E7B317FD-B9D7-41D8-9B6A-13D806A13CB6}" type="pres">
      <dgm:prSet presAssocID="{B6B0B97D-5803-47D2-B0BD-B986E5703423}" presName="hierChild5" presStyleCnt="0"/>
      <dgm:spPr/>
    </dgm:pt>
    <dgm:pt modelId="{C1B73EE2-1B7C-442E-81D7-265DD1C0949E}" type="pres">
      <dgm:prSet presAssocID="{5D4839FB-54A8-4E28-9A13-7AE54D76F3E1}" presName="Name37" presStyleLbl="parChTrans1D3" presStyleIdx="1" presStyleCnt="9"/>
      <dgm:spPr/>
      <dgm:t>
        <a:bodyPr/>
        <a:lstStyle/>
        <a:p>
          <a:endParaRPr lang="en-GB"/>
        </a:p>
      </dgm:t>
    </dgm:pt>
    <dgm:pt modelId="{1DDD8679-BD88-4E71-A726-49B07474C74A}" type="pres">
      <dgm:prSet presAssocID="{D994D7EA-AD41-4360-92A6-06FBCA57BD00}" presName="hierRoot2" presStyleCnt="0">
        <dgm:presLayoutVars>
          <dgm:hierBranch val="init"/>
        </dgm:presLayoutVars>
      </dgm:prSet>
      <dgm:spPr/>
    </dgm:pt>
    <dgm:pt modelId="{50700EF7-F0A5-4F66-9774-5F821F506906}" type="pres">
      <dgm:prSet presAssocID="{D994D7EA-AD41-4360-92A6-06FBCA57BD00}" presName="rootComposite" presStyleCnt="0"/>
      <dgm:spPr/>
    </dgm:pt>
    <dgm:pt modelId="{6D38F81B-A26A-4FFE-9BA7-66B71EFC4577}" type="pres">
      <dgm:prSet presAssocID="{D994D7EA-AD41-4360-92A6-06FBCA57BD00}" presName="rootText" presStyleLbl="node3" presStyleIdx="1" presStyleCnt="9">
        <dgm:presLayoutVars>
          <dgm:chPref val="3"/>
        </dgm:presLayoutVars>
      </dgm:prSet>
      <dgm:spPr/>
      <dgm:t>
        <a:bodyPr/>
        <a:lstStyle/>
        <a:p>
          <a:endParaRPr lang="en-GB"/>
        </a:p>
      </dgm:t>
    </dgm:pt>
    <dgm:pt modelId="{153DD2B3-919B-41C0-A435-3F88EBDAA7D7}" type="pres">
      <dgm:prSet presAssocID="{D994D7EA-AD41-4360-92A6-06FBCA57BD00}" presName="rootConnector" presStyleLbl="node3" presStyleIdx="1" presStyleCnt="9"/>
      <dgm:spPr/>
      <dgm:t>
        <a:bodyPr/>
        <a:lstStyle/>
        <a:p>
          <a:endParaRPr lang="en-GB"/>
        </a:p>
      </dgm:t>
    </dgm:pt>
    <dgm:pt modelId="{8D0C355D-55B0-4F68-AA23-36D8D5D22B13}" type="pres">
      <dgm:prSet presAssocID="{D994D7EA-AD41-4360-92A6-06FBCA57BD00}" presName="hierChild4" presStyleCnt="0"/>
      <dgm:spPr/>
    </dgm:pt>
    <dgm:pt modelId="{1D154DAB-5AF6-4029-B063-A50E9DEB452E}" type="pres">
      <dgm:prSet presAssocID="{D994D7EA-AD41-4360-92A6-06FBCA57BD00}" presName="hierChild5" presStyleCnt="0"/>
      <dgm:spPr/>
    </dgm:pt>
    <dgm:pt modelId="{41702C65-FB3D-4F82-8241-171E8B759244}" type="pres">
      <dgm:prSet presAssocID="{73AD8208-0F2B-4247-82BC-68ADB7B9944E}" presName="Name37" presStyleLbl="parChTrans1D3" presStyleIdx="2" presStyleCnt="9"/>
      <dgm:spPr/>
      <dgm:t>
        <a:bodyPr/>
        <a:lstStyle/>
        <a:p>
          <a:endParaRPr lang="en-GB"/>
        </a:p>
      </dgm:t>
    </dgm:pt>
    <dgm:pt modelId="{0147C0E6-C3AE-4B84-863E-5F731F7C7975}" type="pres">
      <dgm:prSet presAssocID="{3CD0DB09-AFB1-4D53-998A-73D10D55D518}" presName="hierRoot2" presStyleCnt="0">
        <dgm:presLayoutVars>
          <dgm:hierBranch val="init"/>
        </dgm:presLayoutVars>
      </dgm:prSet>
      <dgm:spPr/>
    </dgm:pt>
    <dgm:pt modelId="{4984E456-2739-4710-94C0-D5C77020A649}" type="pres">
      <dgm:prSet presAssocID="{3CD0DB09-AFB1-4D53-998A-73D10D55D518}" presName="rootComposite" presStyleCnt="0"/>
      <dgm:spPr/>
    </dgm:pt>
    <dgm:pt modelId="{2F5F2A93-7E8D-466F-85A0-CE614BE22782}" type="pres">
      <dgm:prSet presAssocID="{3CD0DB09-AFB1-4D53-998A-73D10D55D518}" presName="rootText" presStyleLbl="node3" presStyleIdx="2" presStyleCnt="9">
        <dgm:presLayoutVars>
          <dgm:chPref val="3"/>
        </dgm:presLayoutVars>
      </dgm:prSet>
      <dgm:spPr/>
      <dgm:t>
        <a:bodyPr/>
        <a:lstStyle/>
        <a:p>
          <a:endParaRPr lang="en-GB"/>
        </a:p>
      </dgm:t>
    </dgm:pt>
    <dgm:pt modelId="{EE0D88F5-029D-46C4-B4D1-44AA31F126D0}" type="pres">
      <dgm:prSet presAssocID="{3CD0DB09-AFB1-4D53-998A-73D10D55D518}" presName="rootConnector" presStyleLbl="node3" presStyleIdx="2" presStyleCnt="9"/>
      <dgm:spPr/>
      <dgm:t>
        <a:bodyPr/>
        <a:lstStyle/>
        <a:p>
          <a:endParaRPr lang="en-GB"/>
        </a:p>
      </dgm:t>
    </dgm:pt>
    <dgm:pt modelId="{68A86305-02AE-434D-8A0C-7B7D0BFB1D1E}" type="pres">
      <dgm:prSet presAssocID="{3CD0DB09-AFB1-4D53-998A-73D10D55D518}" presName="hierChild4" presStyleCnt="0"/>
      <dgm:spPr/>
    </dgm:pt>
    <dgm:pt modelId="{7D37198B-7742-46E1-BE88-61710DBB3FAC}" type="pres">
      <dgm:prSet presAssocID="{3CD0DB09-AFB1-4D53-998A-73D10D55D518}" presName="hierChild5" presStyleCnt="0"/>
      <dgm:spPr/>
    </dgm:pt>
    <dgm:pt modelId="{F8A805E5-22AA-40B3-830E-09C92CCC809C}" type="pres">
      <dgm:prSet presAssocID="{E92C3847-05A6-4456-8DC5-9D73442E87FC}" presName="hierChild5" presStyleCnt="0"/>
      <dgm:spPr/>
    </dgm:pt>
    <dgm:pt modelId="{512969EA-5A83-4806-B45A-61A65415BB20}" type="pres">
      <dgm:prSet presAssocID="{22AC33F3-C3E2-4300-90EC-7066A067A11C}" presName="Name37" presStyleLbl="parChTrans1D2" presStyleIdx="2" presStyleCnt="5"/>
      <dgm:spPr/>
      <dgm:t>
        <a:bodyPr/>
        <a:lstStyle/>
        <a:p>
          <a:endParaRPr lang="en-GB"/>
        </a:p>
      </dgm:t>
    </dgm:pt>
    <dgm:pt modelId="{8846D62C-85F9-491B-AEFD-25D2EAFAB40B}" type="pres">
      <dgm:prSet presAssocID="{A454CB6B-F68D-40E2-B8B1-9BD63A9D084E}" presName="hierRoot2" presStyleCnt="0">
        <dgm:presLayoutVars>
          <dgm:hierBranch val="init"/>
        </dgm:presLayoutVars>
      </dgm:prSet>
      <dgm:spPr/>
    </dgm:pt>
    <dgm:pt modelId="{322BF03A-85FC-481F-BB3E-CEF4B7BA058A}" type="pres">
      <dgm:prSet presAssocID="{A454CB6B-F68D-40E2-B8B1-9BD63A9D084E}" presName="rootComposite" presStyleCnt="0"/>
      <dgm:spPr/>
    </dgm:pt>
    <dgm:pt modelId="{5ACB64B8-2905-4069-853A-3F916AE81471}" type="pres">
      <dgm:prSet presAssocID="{A454CB6B-F68D-40E2-B8B1-9BD63A9D084E}" presName="rootText" presStyleLbl="node2" presStyleIdx="2" presStyleCnt="5">
        <dgm:presLayoutVars>
          <dgm:chPref val="3"/>
        </dgm:presLayoutVars>
      </dgm:prSet>
      <dgm:spPr/>
      <dgm:t>
        <a:bodyPr/>
        <a:lstStyle/>
        <a:p>
          <a:endParaRPr lang="en-GB"/>
        </a:p>
      </dgm:t>
    </dgm:pt>
    <dgm:pt modelId="{0F34B035-8CB6-4299-B0AC-12572C88EDA4}" type="pres">
      <dgm:prSet presAssocID="{A454CB6B-F68D-40E2-B8B1-9BD63A9D084E}" presName="rootConnector" presStyleLbl="node2" presStyleIdx="2" presStyleCnt="5"/>
      <dgm:spPr/>
      <dgm:t>
        <a:bodyPr/>
        <a:lstStyle/>
        <a:p>
          <a:endParaRPr lang="en-GB"/>
        </a:p>
      </dgm:t>
    </dgm:pt>
    <dgm:pt modelId="{1E7F321B-8028-4EAD-B5D5-920FCC4CB877}" type="pres">
      <dgm:prSet presAssocID="{A454CB6B-F68D-40E2-B8B1-9BD63A9D084E}" presName="hierChild4" presStyleCnt="0"/>
      <dgm:spPr/>
    </dgm:pt>
    <dgm:pt modelId="{8CEE3BAD-254C-49A4-9349-A35E76588D92}" type="pres">
      <dgm:prSet presAssocID="{81BD274F-2104-4126-ACF6-928FBCD1D8F3}" presName="Name37" presStyleLbl="parChTrans1D3" presStyleIdx="3" presStyleCnt="9"/>
      <dgm:spPr/>
      <dgm:t>
        <a:bodyPr/>
        <a:lstStyle/>
        <a:p>
          <a:endParaRPr lang="en-GB"/>
        </a:p>
      </dgm:t>
    </dgm:pt>
    <dgm:pt modelId="{126F3151-432A-4CB8-8182-86F69B0074F3}" type="pres">
      <dgm:prSet presAssocID="{2AD78376-579B-4739-A737-8278B0B210BD}" presName="hierRoot2" presStyleCnt="0">
        <dgm:presLayoutVars>
          <dgm:hierBranch val="init"/>
        </dgm:presLayoutVars>
      </dgm:prSet>
      <dgm:spPr/>
    </dgm:pt>
    <dgm:pt modelId="{657A4F3E-B7D8-449A-8D78-CD6FD56CBDDB}" type="pres">
      <dgm:prSet presAssocID="{2AD78376-579B-4739-A737-8278B0B210BD}" presName="rootComposite" presStyleCnt="0"/>
      <dgm:spPr/>
    </dgm:pt>
    <dgm:pt modelId="{D7D66590-3069-436C-A3A3-5B8317D8ACB1}" type="pres">
      <dgm:prSet presAssocID="{2AD78376-579B-4739-A737-8278B0B210BD}" presName="rootText" presStyleLbl="node3" presStyleIdx="3" presStyleCnt="9">
        <dgm:presLayoutVars>
          <dgm:chPref val="3"/>
        </dgm:presLayoutVars>
      </dgm:prSet>
      <dgm:spPr/>
      <dgm:t>
        <a:bodyPr/>
        <a:lstStyle/>
        <a:p>
          <a:endParaRPr lang="en-GB"/>
        </a:p>
      </dgm:t>
    </dgm:pt>
    <dgm:pt modelId="{B2AC0494-ADE2-48FC-98A9-62D36E8937A8}" type="pres">
      <dgm:prSet presAssocID="{2AD78376-579B-4739-A737-8278B0B210BD}" presName="rootConnector" presStyleLbl="node3" presStyleIdx="3" presStyleCnt="9"/>
      <dgm:spPr/>
      <dgm:t>
        <a:bodyPr/>
        <a:lstStyle/>
        <a:p>
          <a:endParaRPr lang="en-GB"/>
        </a:p>
      </dgm:t>
    </dgm:pt>
    <dgm:pt modelId="{5D089E27-C314-47A5-AAB3-E983591D5FA8}" type="pres">
      <dgm:prSet presAssocID="{2AD78376-579B-4739-A737-8278B0B210BD}" presName="hierChild4" presStyleCnt="0"/>
      <dgm:spPr/>
    </dgm:pt>
    <dgm:pt modelId="{5418415C-1225-4BFA-8850-C11A4F0FB89F}" type="pres">
      <dgm:prSet presAssocID="{2AD78376-579B-4739-A737-8278B0B210BD}" presName="hierChild5" presStyleCnt="0"/>
      <dgm:spPr/>
    </dgm:pt>
    <dgm:pt modelId="{FED7EC98-719E-4070-A558-6A3CEBD61E92}" type="pres">
      <dgm:prSet presAssocID="{5F2E15AD-A1BC-4C88-B191-D3178618114E}" presName="Name37" presStyleLbl="parChTrans1D3" presStyleIdx="4" presStyleCnt="9"/>
      <dgm:spPr/>
      <dgm:t>
        <a:bodyPr/>
        <a:lstStyle/>
        <a:p>
          <a:endParaRPr lang="en-GB"/>
        </a:p>
      </dgm:t>
    </dgm:pt>
    <dgm:pt modelId="{ADD716D4-BBA9-4C5F-83D6-DCD5E01DEB59}" type="pres">
      <dgm:prSet presAssocID="{A399482A-8729-4F19-9837-BEF4407CD377}" presName="hierRoot2" presStyleCnt="0">
        <dgm:presLayoutVars>
          <dgm:hierBranch val="init"/>
        </dgm:presLayoutVars>
      </dgm:prSet>
      <dgm:spPr/>
    </dgm:pt>
    <dgm:pt modelId="{8677366A-7D4A-4996-A1F6-DBB0D176CE87}" type="pres">
      <dgm:prSet presAssocID="{A399482A-8729-4F19-9837-BEF4407CD377}" presName="rootComposite" presStyleCnt="0"/>
      <dgm:spPr/>
    </dgm:pt>
    <dgm:pt modelId="{32036E06-AE52-454C-9223-1A484B73FFFD}" type="pres">
      <dgm:prSet presAssocID="{A399482A-8729-4F19-9837-BEF4407CD377}" presName="rootText" presStyleLbl="node3" presStyleIdx="4" presStyleCnt="9">
        <dgm:presLayoutVars>
          <dgm:chPref val="3"/>
        </dgm:presLayoutVars>
      </dgm:prSet>
      <dgm:spPr/>
      <dgm:t>
        <a:bodyPr/>
        <a:lstStyle/>
        <a:p>
          <a:endParaRPr lang="en-GB"/>
        </a:p>
      </dgm:t>
    </dgm:pt>
    <dgm:pt modelId="{CEAA0EC0-6F5C-4A7D-B5EB-34D072ABDEC2}" type="pres">
      <dgm:prSet presAssocID="{A399482A-8729-4F19-9837-BEF4407CD377}" presName="rootConnector" presStyleLbl="node3" presStyleIdx="4" presStyleCnt="9"/>
      <dgm:spPr/>
      <dgm:t>
        <a:bodyPr/>
        <a:lstStyle/>
        <a:p>
          <a:endParaRPr lang="en-GB"/>
        </a:p>
      </dgm:t>
    </dgm:pt>
    <dgm:pt modelId="{10B8F0BD-2413-4174-85A7-4516890B3DEE}" type="pres">
      <dgm:prSet presAssocID="{A399482A-8729-4F19-9837-BEF4407CD377}" presName="hierChild4" presStyleCnt="0"/>
      <dgm:spPr/>
    </dgm:pt>
    <dgm:pt modelId="{58B67BE7-0F4B-4610-95C2-4BCBAD7F1146}" type="pres">
      <dgm:prSet presAssocID="{A399482A-8729-4F19-9837-BEF4407CD377}" presName="hierChild5" presStyleCnt="0"/>
      <dgm:spPr/>
    </dgm:pt>
    <dgm:pt modelId="{0A9AFE87-D2F3-4CFA-916B-3B6CB4F52D39}" type="pres">
      <dgm:prSet presAssocID="{1B0F21DF-0E15-4501-888B-61AE68EF9C5A}" presName="Name37" presStyleLbl="parChTrans1D3" presStyleIdx="5" presStyleCnt="9"/>
      <dgm:spPr/>
      <dgm:t>
        <a:bodyPr/>
        <a:lstStyle/>
        <a:p>
          <a:endParaRPr lang="en-GB"/>
        </a:p>
      </dgm:t>
    </dgm:pt>
    <dgm:pt modelId="{9AE33818-0548-41A1-A091-7448CF7245CD}" type="pres">
      <dgm:prSet presAssocID="{17F177F5-5FDD-47EC-85D4-00AD3A3CBD00}" presName="hierRoot2" presStyleCnt="0">
        <dgm:presLayoutVars>
          <dgm:hierBranch val="init"/>
        </dgm:presLayoutVars>
      </dgm:prSet>
      <dgm:spPr/>
    </dgm:pt>
    <dgm:pt modelId="{D854505F-A41D-4474-B8C1-C2076D9CCC6D}" type="pres">
      <dgm:prSet presAssocID="{17F177F5-5FDD-47EC-85D4-00AD3A3CBD00}" presName="rootComposite" presStyleCnt="0"/>
      <dgm:spPr/>
    </dgm:pt>
    <dgm:pt modelId="{70992377-3772-43DF-B2EC-52CE25C0E4DB}" type="pres">
      <dgm:prSet presAssocID="{17F177F5-5FDD-47EC-85D4-00AD3A3CBD00}" presName="rootText" presStyleLbl="node3" presStyleIdx="5" presStyleCnt="9" custScaleX="120274">
        <dgm:presLayoutVars>
          <dgm:chPref val="3"/>
        </dgm:presLayoutVars>
      </dgm:prSet>
      <dgm:spPr/>
      <dgm:t>
        <a:bodyPr/>
        <a:lstStyle/>
        <a:p>
          <a:endParaRPr lang="en-GB"/>
        </a:p>
      </dgm:t>
    </dgm:pt>
    <dgm:pt modelId="{FEA3FF61-5E34-40BE-A132-7E9EA57428CD}" type="pres">
      <dgm:prSet presAssocID="{17F177F5-5FDD-47EC-85D4-00AD3A3CBD00}" presName="rootConnector" presStyleLbl="node3" presStyleIdx="5" presStyleCnt="9"/>
      <dgm:spPr/>
      <dgm:t>
        <a:bodyPr/>
        <a:lstStyle/>
        <a:p>
          <a:endParaRPr lang="en-GB"/>
        </a:p>
      </dgm:t>
    </dgm:pt>
    <dgm:pt modelId="{11636BDA-6BEC-4AA8-87FC-FD38596BD13D}" type="pres">
      <dgm:prSet presAssocID="{17F177F5-5FDD-47EC-85D4-00AD3A3CBD00}" presName="hierChild4" presStyleCnt="0"/>
      <dgm:spPr/>
    </dgm:pt>
    <dgm:pt modelId="{3E8B1949-21D8-4856-BE1C-0D3070BC9CA4}" type="pres">
      <dgm:prSet presAssocID="{17F177F5-5FDD-47EC-85D4-00AD3A3CBD00}" presName="hierChild5" presStyleCnt="0"/>
      <dgm:spPr/>
    </dgm:pt>
    <dgm:pt modelId="{758ACDE1-B339-4D5F-B596-05149D1BC391}" type="pres">
      <dgm:prSet presAssocID="{1B5A0707-340A-47FF-8201-5969CF683B62}" presName="Name37" presStyleLbl="parChTrans1D3" presStyleIdx="6" presStyleCnt="9"/>
      <dgm:spPr/>
      <dgm:t>
        <a:bodyPr/>
        <a:lstStyle/>
        <a:p>
          <a:endParaRPr lang="en-GB"/>
        </a:p>
      </dgm:t>
    </dgm:pt>
    <dgm:pt modelId="{6296353D-0EAA-4320-A1E2-2E1FAF205508}" type="pres">
      <dgm:prSet presAssocID="{E459D2D0-E7F4-49DF-9139-67F951C49C29}" presName="hierRoot2" presStyleCnt="0">
        <dgm:presLayoutVars>
          <dgm:hierBranch val="init"/>
        </dgm:presLayoutVars>
      </dgm:prSet>
      <dgm:spPr/>
    </dgm:pt>
    <dgm:pt modelId="{802BB7B2-A894-49EB-8C20-B9574C920B3E}" type="pres">
      <dgm:prSet presAssocID="{E459D2D0-E7F4-49DF-9139-67F951C49C29}" presName="rootComposite" presStyleCnt="0"/>
      <dgm:spPr/>
    </dgm:pt>
    <dgm:pt modelId="{5BB07D68-83C2-4A8E-AD52-4FDA57B595A9}" type="pres">
      <dgm:prSet presAssocID="{E459D2D0-E7F4-49DF-9139-67F951C49C29}" presName="rootText" presStyleLbl="node3" presStyleIdx="6" presStyleCnt="9">
        <dgm:presLayoutVars>
          <dgm:chPref val="3"/>
        </dgm:presLayoutVars>
      </dgm:prSet>
      <dgm:spPr/>
      <dgm:t>
        <a:bodyPr/>
        <a:lstStyle/>
        <a:p>
          <a:endParaRPr lang="en-GB"/>
        </a:p>
      </dgm:t>
    </dgm:pt>
    <dgm:pt modelId="{DF748D26-F43D-4B52-A2B6-B645DB9463CC}" type="pres">
      <dgm:prSet presAssocID="{E459D2D0-E7F4-49DF-9139-67F951C49C29}" presName="rootConnector" presStyleLbl="node3" presStyleIdx="6" presStyleCnt="9"/>
      <dgm:spPr/>
      <dgm:t>
        <a:bodyPr/>
        <a:lstStyle/>
        <a:p>
          <a:endParaRPr lang="en-GB"/>
        </a:p>
      </dgm:t>
    </dgm:pt>
    <dgm:pt modelId="{5771985C-9F5C-4C31-AA9F-26814B7FE207}" type="pres">
      <dgm:prSet presAssocID="{E459D2D0-E7F4-49DF-9139-67F951C49C29}" presName="hierChild4" presStyleCnt="0"/>
      <dgm:spPr/>
    </dgm:pt>
    <dgm:pt modelId="{486EDEEE-6645-452A-BE4E-51583F66B4D1}" type="pres">
      <dgm:prSet presAssocID="{E459D2D0-E7F4-49DF-9139-67F951C49C29}" presName="hierChild5" presStyleCnt="0"/>
      <dgm:spPr/>
    </dgm:pt>
    <dgm:pt modelId="{AD2B844B-73C7-424A-A417-F38BF50C5D87}" type="pres">
      <dgm:prSet presAssocID="{9435F382-DD30-4F10-B191-E2C9DDC4D528}" presName="Name37" presStyleLbl="parChTrans1D3" presStyleIdx="7" presStyleCnt="9"/>
      <dgm:spPr/>
      <dgm:t>
        <a:bodyPr/>
        <a:lstStyle/>
        <a:p>
          <a:endParaRPr lang="en-GB"/>
        </a:p>
      </dgm:t>
    </dgm:pt>
    <dgm:pt modelId="{0F0A367B-AF20-4F8C-B1E8-15554CC1A0B1}" type="pres">
      <dgm:prSet presAssocID="{EB47379A-5C14-48DA-B8EC-97F090712318}" presName="hierRoot2" presStyleCnt="0">
        <dgm:presLayoutVars>
          <dgm:hierBranch val="init"/>
        </dgm:presLayoutVars>
      </dgm:prSet>
      <dgm:spPr/>
    </dgm:pt>
    <dgm:pt modelId="{ADEB6BE3-5AFE-42A4-B365-AD40A0B10A25}" type="pres">
      <dgm:prSet presAssocID="{EB47379A-5C14-48DA-B8EC-97F090712318}" presName="rootComposite" presStyleCnt="0"/>
      <dgm:spPr/>
    </dgm:pt>
    <dgm:pt modelId="{C7FA890E-8EC0-45A4-8F5D-07A1659B728A}" type="pres">
      <dgm:prSet presAssocID="{EB47379A-5C14-48DA-B8EC-97F090712318}" presName="rootText" presStyleLbl="node3" presStyleIdx="7" presStyleCnt="9">
        <dgm:presLayoutVars>
          <dgm:chPref val="3"/>
        </dgm:presLayoutVars>
      </dgm:prSet>
      <dgm:spPr/>
      <dgm:t>
        <a:bodyPr/>
        <a:lstStyle/>
        <a:p>
          <a:endParaRPr lang="en-GB"/>
        </a:p>
      </dgm:t>
    </dgm:pt>
    <dgm:pt modelId="{BF07CB5B-AFB6-4D98-8D59-0C7F78A80569}" type="pres">
      <dgm:prSet presAssocID="{EB47379A-5C14-48DA-B8EC-97F090712318}" presName="rootConnector" presStyleLbl="node3" presStyleIdx="7" presStyleCnt="9"/>
      <dgm:spPr/>
      <dgm:t>
        <a:bodyPr/>
        <a:lstStyle/>
        <a:p>
          <a:endParaRPr lang="en-GB"/>
        </a:p>
      </dgm:t>
    </dgm:pt>
    <dgm:pt modelId="{7ADF5E90-3409-44A7-968D-B69BC0E11C62}" type="pres">
      <dgm:prSet presAssocID="{EB47379A-5C14-48DA-B8EC-97F090712318}" presName="hierChild4" presStyleCnt="0"/>
      <dgm:spPr/>
    </dgm:pt>
    <dgm:pt modelId="{5C6972E0-DE50-44A0-9CE6-5057E40A5FF5}" type="pres">
      <dgm:prSet presAssocID="{EB47379A-5C14-48DA-B8EC-97F090712318}" presName="hierChild5" presStyleCnt="0"/>
      <dgm:spPr/>
    </dgm:pt>
    <dgm:pt modelId="{79A24622-DFFB-437E-B106-2FE85C1213DE}" type="pres">
      <dgm:prSet presAssocID="{DC540E51-CF0A-4A61-A952-346FB81A4D69}" presName="Name37" presStyleLbl="parChTrans1D3" presStyleIdx="8" presStyleCnt="9"/>
      <dgm:spPr/>
      <dgm:t>
        <a:bodyPr/>
        <a:lstStyle/>
        <a:p>
          <a:endParaRPr lang="en-GB"/>
        </a:p>
      </dgm:t>
    </dgm:pt>
    <dgm:pt modelId="{8D3311CB-2577-4D15-80DD-D8368804F9FF}" type="pres">
      <dgm:prSet presAssocID="{630513CA-3EFE-416B-8F95-E9CF11736577}" presName="hierRoot2" presStyleCnt="0">
        <dgm:presLayoutVars>
          <dgm:hierBranch val="init"/>
        </dgm:presLayoutVars>
      </dgm:prSet>
      <dgm:spPr/>
    </dgm:pt>
    <dgm:pt modelId="{842A9DD0-C68D-4694-9DC1-1A4803F8A2C8}" type="pres">
      <dgm:prSet presAssocID="{630513CA-3EFE-416B-8F95-E9CF11736577}" presName="rootComposite" presStyleCnt="0"/>
      <dgm:spPr/>
    </dgm:pt>
    <dgm:pt modelId="{97B0CFC3-4EF3-4139-987D-C88512BE793F}" type="pres">
      <dgm:prSet presAssocID="{630513CA-3EFE-416B-8F95-E9CF11736577}" presName="rootText" presStyleLbl="node3" presStyleIdx="8" presStyleCnt="9">
        <dgm:presLayoutVars>
          <dgm:chPref val="3"/>
        </dgm:presLayoutVars>
      </dgm:prSet>
      <dgm:spPr/>
      <dgm:t>
        <a:bodyPr/>
        <a:lstStyle/>
        <a:p>
          <a:endParaRPr lang="en-GB"/>
        </a:p>
      </dgm:t>
    </dgm:pt>
    <dgm:pt modelId="{F775A495-C974-4BF6-B89E-DC546F8CE8EF}" type="pres">
      <dgm:prSet presAssocID="{630513CA-3EFE-416B-8F95-E9CF11736577}" presName="rootConnector" presStyleLbl="node3" presStyleIdx="8" presStyleCnt="9"/>
      <dgm:spPr/>
      <dgm:t>
        <a:bodyPr/>
        <a:lstStyle/>
        <a:p>
          <a:endParaRPr lang="en-GB"/>
        </a:p>
      </dgm:t>
    </dgm:pt>
    <dgm:pt modelId="{D9957557-469B-4C79-B406-EC5C61296D37}" type="pres">
      <dgm:prSet presAssocID="{630513CA-3EFE-416B-8F95-E9CF11736577}" presName="hierChild4" presStyleCnt="0"/>
      <dgm:spPr/>
    </dgm:pt>
    <dgm:pt modelId="{8BD0951F-4E23-4480-8EA6-16063E95B283}" type="pres">
      <dgm:prSet presAssocID="{4E7DD004-4F83-46B2-BFA9-81F67ED4B6F7}" presName="Name37" presStyleLbl="parChTrans1D4" presStyleIdx="0" presStyleCnt="1"/>
      <dgm:spPr/>
      <dgm:t>
        <a:bodyPr/>
        <a:lstStyle/>
        <a:p>
          <a:endParaRPr lang="en-GB"/>
        </a:p>
      </dgm:t>
    </dgm:pt>
    <dgm:pt modelId="{5A0A3319-F9C4-4950-8FAB-22AE90617FB7}" type="pres">
      <dgm:prSet presAssocID="{0DCE0CFC-CAF0-4FCD-8EFD-BC46034DE418}" presName="hierRoot2" presStyleCnt="0">
        <dgm:presLayoutVars>
          <dgm:hierBranch val="init"/>
        </dgm:presLayoutVars>
      </dgm:prSet>
      <dgm:spPr/>
    </dgm:pt>
    <dgm:pt modelId="{0DEA305D-AB04-4B70-A7BE-6AA7BBC9A454}" type="pres">
      <dgm:prSet presAssocID="{0DCE0CFC-CAF0-4FCD-8EFD-BC46034DE418}" presName="rootComposite" presStyleCnt="0"/>
      <dgm:spPr/>
    </dgm:pt>
    <dgm:pt modelId="{90CAC831-905D-440C-AB48-CFBDEAA41FEB}" type="pres">
      <dgm:prSet presAssocID="{0DCE0CFC-CAF0-4FCD-8EFD-BC46034DE418}" presName="rootText" presStyleLbl="node4" presStyleIdx="0" presStyleCnt="1">
        <dgm:presLayoutVars>
          <dgm:chPref val="3"/>
        </dgm:presLayoutVars>
      </dgm:prSet>
      <dgm:spPr/>
      <dgm:t>
        <a:bodyPr/>
        <a:lstStyle/>
        <a:p>
          <a:endParaRPr lang="en-GB"/>
        </a:p>
      </dgm:t>
    </dgm:pt>
    <dgm:pt modelId="{9B867B73-C7E5-4DE5-B34D-0C5A0DEF9343}" type="pres">
      <dgm:prSet presAssocID="{0DCE0CFC-CAF0-4FCD-8EFD-BC46034DE418}" presName="rootConnector" presStyleLbl="node4" presStyleIdx="0" presStyleCnt="1"/>
      <dgm:spPr/>
      <dgm:t>
        <a:bodyPr/>
        <a:lstStyle/>
        <a:p>
          <a:endParaRPr lang="en-GB"/>
        </a:p>
      </dgm:t>
    </dgm:pt>
    <dgm:pt modelId="{86048CB2-1FDF-4713-B480-D23FB161F4CE}" type="pres">
      <dgm:prSet presAssocID="{0DCE0CFC-CAF0-4FCD-8EFD-BC46034DE418}" presName="hierChild4" presStyleCnt="0"/>
      <dgm:spPr/>
    </dgm:pt>
    <dgm:pt modelId="{A1649C24-4D31-4158-ACBD-C3C894EED3AA}" type="pres">
      <dgm:prSet presAssocID="{0DCE0CFC-CAF0-4FCD-8EFD-BC46034DE418}" presName="hierChild5" presStyleCnt="0"/>
      <dgm:spPr/>
    </dgm:pt>
    <dgm:pt modelId="{0703DDCD-BBB8-457A-B942-BE3329FBF821}" type="pres">
      <dgm:prSet presAssocID="{630513CA-3EFE-416B-8F95-E9CF11736577}" presName="hierChild5" presStyleCnt="0"/>
      <dgm:spPr/>
    </dgm:pt>
    <dgm:pt modelId="{486990DE-8B6D-4D80-A1C6-2994B14C1143}" type="pres">
      <dgm:prSet presAssocID="{A454CB6B-F68D-40E2-B8B1-9BD63A9D084E}" presName="hierChild5" presStyleCnt="0"/>
      <dgm:spPr/>
    </dgm:pt>
    <dgm:pt modelId="{A81B9A67-1490-4AF0-862E-822A0D0B7DC9}" type="pres">
      <dgm:prSet presAssocID="{AB8E57B8-73FF-4B2A-9D80-263B67AFBC72}" presName="Name37" presStyleLbl="parChTrans1D2" presStyleIdx="3" presStyleCnt="5"/>
      <dgm:spPr/>
      <dgm:t>
        <a:bodyPr/>
        <a:lstStyle/>
        <a:p>
          <a:endParaRPr lang="en-GB"/>
        </a:p>
      </dgm:t>
    </dgm:pt>
    <dgm:pt modelId="{ADBD6D36-E326-47D0-85E6-F3D60EAC289F}" type="pres">
      <dgm:prSet presAssocID="{D6DAEEC6-A2B1-4AAF-A2C2-3DBCE62DB58A}" presName="hierRoot2" presStyleCnt="0">
        <dgm:presLayoutVars>
          <dgm:hierBranch val="init"/>
        </dgm:presLayoutVars>
      </dgm:prSet>
      <dgm:spPr/>
    </dgm:pt>
    <dgm:pt modelId="{02153EA5-48EB-4A5B-9B43-B526FAD1FAFD}" type="pres">
      <dgm:prSet presAssocID="{D6DAEEC6-A2B1-4AAF-A2C2-3DBCE62DB58A}" presName="rootComposite" presStyleCnt="0"/>
      <dgm:spPr/>
    </dgm:pt>
    <dgm:pt modelId="{1D08622B-AF25-458B-A288-58476E55D6FE}" type="pres">
      <dgm:prSet presAssocID="{D6DAEEC6-A2B1-4AAF-A2C2-3DBCE62DB58A}" presName="rootText" presStyleLbl="node2" presStyleIdx="3" presStyleCnt="5">
        <dgm:presLayoutVars>
          <dgm:chPref val="3"/>
        </dgm:presLayoutVars>
      </dgm:prSet>
      <dgm:spPr/>
      <dgm:t>
        <a:bodyPr/>
        <a:lstStyle/>
        <a:p>
          <a:endParaRPr lang="en-GB"/>
        </a:p>
      </dgm:t>
    </dgm:pt>
    <dgm:pt modelId="{3548958C-8770-489D-B25A-92E7C675CF39}" type="pres">
      <dgm:prSet presAssocID="{D6DAEEC6-A2B1-4AAF-A2C2-3DBCE62DB58A}" presName="rootConnector" presStyleLbl="node2" presStyleIdx="3" presStyleCnt="5"/>
      <dgm:spPr/>
      <dgm:t>
        <a:bodyPr/>
        <a:lstStyle/>
        <a:p>
          <a:endParaRPr lang="en-GB"/>
        </a:p>
      </dgm:t>
    </dgm:pt>
    <dgm:pt modelId="{8B785C56-7D88-4D98-8E40-263EC3F54AB7}" type="pres">
      <dgm:prSet presAssocID="{D6DAEEC6-A2B1-4AAF-A2C2-3DBCE62DB58A}" presName="hierChild4" presStyleCnt="0"/>
      <dgm:spPr/>
    </dgm:pt>
    <dgm:pt modelId="{54F05E97-C24F-4D1B-8118-C16AA37A1952}" type="pres">
      <dgm:prSet presAssocID="{D6DAEEC6-A2B1-4AAF-A2C2-3DBCE62DB58A}" presName="hierChild5" presStyleCnt="0"/>
      <dgm:spPr/>
    </dgm:pt>
    <dgm:pt modelId="{B1F2A1F0-D821-4C63-ACB0-3D8D92C1EA68}" type="pres">
      <dgm:prSet presAssocID="{B20D68C4-410E-4B0F-B4D9-4E9CE84D9A18}" presName="Name37" presStyleLbl="parChTrans1D2" presStyleIdx="4" presStyleCnt="5"/>
      <dgm:spPr/>
      <dgm:t>
        <a:bodyPr/>
        <a:lstStyle/>
        <a:p>
          <a:endParaRPr lang="en-GB"/>
        </a:p>
      </dgm:t>
    </dgm:pt>
    <dgm:pt modelId="{2F1BEE96-3829-43A6-9495-C7E1FE8E7072}" type="pres">
      <dgm:prSet presAssocID="{8768E9EE-77A1-4F98-97D8-D47D4EE0E094}" presName="hierRoot2" presStyleCnt="0">
        <dgm:presLayoutVars>
          <dgm:hierBranch val="init"/>
        </dgm:presLayoutVars>
      </dgm:prSet>
      <dgm:spPr/>
    </dgm:pt>
    <dgm:pt modelId="{9D7A4EE8-95CB-4702-A344-B2E2F53F7594}" type="pres">
      <dgm:prSet presAssocID="{8768E9EE-77A1-4F98-97D8-D47D4EE0E094}" presName="rootComposite" presStyleCnt="0"/>
      <dgm:spPr/>
    </dgm:pt>
    <dgm:pt modelId="{1654FE47-B6A4-40CE-82E5-B9A2EC24C7C1}" type="pres">
      <dgm:prSet presAssocID="{8768E9EE-77A1-4F98-97D8-D47D4EE0E094}" presName="rootText" presStyleLbl="node2" presStyleIdx="4" presStyleCnt="5">
        <dgm:presLayoutVars>
          <dgm:chPref val="3"/>
        </dgm:presLayoutVars>
      </dgm:prSet>
      <dgm:spPr/>
      <dgm:t>
        <a:bodyPr/>
        <a:lstStyle/>
        <a:p>
          <a:endParaRPr lang="en-GB"/>
        </a:p>
      </dgm:t>
    </dgm:pt>
    <dgm:pt modelId="{06BF1D1E-3CC0-49FF-B574-ECB85B264102}" type="pres">
      <dgm:prSet presAssocID="{8768E9EE-77A1-4F98-97D8-D47D4EE0E094}" presName="rootConnector" presStyleLbl="node2" presStyleIdx="4" presStyleCnt="5"/>
      <dgm:spPr/>
      <dgm:t>
        <a:bodyPr/>
        <a:lstStyle/>
        <a:p>
          <a:endParaRPr lang="en-GB"/>
        </a:p>
      </dgm:t>
    </dgm:pt>
    <dgm:pt modelId="{9FB70DFA-1E07-4689-92F1-32109288126E}" type="pres">
      <dgm:prSet presAssocID="{8768E9EE-77A1-4F98-97D8-D47D4EE0E094}" presName="hierChild4" presStyleCnt="0"/>
      <dgm:spPr/>
    </dgm:pt>
    <dgm:pt modelId="{C5E13BBB-CD04-493E-8C4A-1F104278D85C}" type="pres">
      <dgm:prSet presAssocID="{8768E9EE-77A1-4F98-97D8-D47D4EE0E094}" presName="hierChild5" presStyleCnt="0"/>
      <dgm:spPr/>
    </dgm:pt>
    <dgm:pt modelId="{EE00225B-FFDE-4006-B5EC-1AC8DE50435A}" type="pres">
      <dgm:prSet presAssocID="{3B23A225-1D8D-4953-AF0E-C0552F537A65}" presName="hierChild3" presStyleCnt="0"/>
      <dgm:spPr/>
    </dgm:pt>
  </dgm:ptLst>
  <dgm:cxnLst>
    <dgm:cxn modelId="{B43E7655-67E2-43DF-BAF1-00B1CDD0EDA5}" type="presOf" srcId="{2AD78376-579B-4739-A737-8278B0B210BD}" destId="{D7D66590-3069-436C-A3A3-5B8317D8ACB1}" srcOrd="0" destOrd="0" presId="urn:microsoft.com/office/officeart/2005/8/layout/orgChart1"/>
    <dgm:cxn modelId="{AEB80D15-5BE3-40FB-9D81-ACE13B8A3998}" srcId="{A454CB6B-F68D-40E2-B8B1-9BD63A9D084E}" destId="{17F177F5-5FDD-47EC-85D4-00AD3A3CBD00}" srcOrd="2" destOrd="0" parTransId="{1B0F21DF-0E15-4501-888B-61AE68EF9C5A}" sibTransId="{85048DA0-B180-4D9B-A923-FC7697C76627}"/>
    <dgm:cxn modelId="{34C6C4FE-54C6-496F-999F-57A4522A9839}" type="presOf" srcId="{EB47379A-5C14-48DA-B8EC-97F090712318}" destId="{C7FA890E-8EC0-45A4-8F5D-07A1659B728A}" srcOrd="0" destOrd="0" presId="urn:microsoft.com/office/officeart/2005/8/layout/orgChart1"/>
    <dgm:cxn modelId="{59B9BC32-537E-4735-A922-3A7D22AD656D}" type="presOf" srcId="{0DCE0CFC-CAF0-4FCD-8EFD-BC46034DE418}" destId="{90CAC831-905D-440C-AB48-CFBDEAA41FEB}" srcOrd="0" destOrd="0" presId="urn:microsoft.com/office/officeart/2005/8/layout/orgChart1"/>
    <dgm:cxn modelId="{E6F6588E-7690-481C-91BA-9EB270765D22}" srcId="{E92C3847-05A6-4456-8DC5-9D73442E87FC}" destId="{D994D7EA-AD41-4360-92A6-06FBCA57BD00}" srcOrd="1" destOrd="0" parTransId="{5D4839FB-54A8-4E28-9A13-7AE54D76F3E1}" sibTransId="{F3D7CDF8-D04C-476A-B18C-F16846AAA328}"/>
    <dgm:cxn modelId="{14AD0854-6540-4D82-80CB-552A341490BD}" type="presOf" srcId="{5F2E15AD-A1BC-4C88-B191-D3178618114E}" destId="{FED7EC98-719E-4070-A558-6A3CEBD61E92}" srcOrd="0" destOrd="0" presId="urn:microsoft.com/office/officeart/2005/8/layout/orgChart1"/>
    <dgm:cxn modelId="{FEAEA969-3636-439E-A307-A783750BECE7}" type="presOf" srcId="{73AD8208-0F2B-4247-82BC-68ADB7B9944E}" destId="{41702C65-FB3D-4F82-8241-171E8B759244}" srcOrd="0" destOrd="0" presId="urn:microsoft.com/office/officeart/2005/8/layout/orgChart1"/>
    <dgm:cxn modelId="{24831467-1594-47B7-9F7A-91F395DB7D96}" type="presOf" srcId="{4308AFD3-9DD6-43CC-AF5D-C380E22B2F95}" destId="{0BC91B8D-9FD8-4401-AB84-618FE9C6AE2E}" srcOrd="0" destOrd="0" presId="urn:microsoft.com/office/officeart/2005/8/layout/orgChart1"/>
    <dgm:cxn modelId="{ABA0AC9F-762C-4C8C-87CE-5BAB477CAB52}" type="presOf" srcId="{630513CA-3EFE-416B-8F95-E9CF11736577}" destId="{97B0CFC3-4EF3-4139-987D-C88512BE793F}" srcOrd="0" destOrd="0" presId="urn:microsoft.com/office/officeart/2005/8/layout/orgChart1"/>
    <dgm:cxn modelId="{A015BD9B-E8CB-4EC8-A42A-6A617D5A6FFE}" srcId="{3B23A225-1D8D-4953-AF0E-C0552F537A65}" destId="{A454CB6B-F68D-40E2-B8B1-9BD63A9D084E}" srcOrd="2" destOrd="0" parTransId="{22AC33F3-C3E2-4300-90EC-7066A067A11C}" sibTransId="{49E66E79-789B-447C-856D-5AB24D53185D}"/>
    <dgm:cxn modelId="{DB684006-3162-4AD8-B826-4F5A701CAFC7}" srcId="{3B23A225-1D8D-4953-AF0E-C0552F537A65}" destId="{8768E9EE-77A1-4F98-97D8-D47D4EE0E094}" srcOrd="4" destOrd="0" parTransId="{B20D68C4-410E-4B0F-B4D9-4E9CE84D9A18}" sibTransId="{82C1FEAF-419E-4325-B9C4-3A3DDB0D125C}"/>
    <dgm:cxn modelId="{B29B7902-8078-4149-839E-F9616D549E7C}" type="presOf" srcId="{17F177F5-5FDD-47EC-85D4-00AD3A3CBD00}" destId="{70992377-3772-43DF-B2EC-52CE25C0E4DB}" srcOrd="0" destOrd="0" presId="urn:microsoft.com/office/officeart/2005/8/layout/orgChart1"/>
    <dgm:cxn modelId="{AEF90620-E432-4147-9B76-460221F2E608}" type="presOf" srcId="{630513CA-3EFE-416B-8F95-E9CF11736577}" destId="{F775A495-C974-4BF6-B89E-DC546F8CE8EF}" srcOrd="1" destOrd="0" presId="urn:microsoft.com/office/officeart/2005/8/layout/orgChart1"/>
    <dgm:cxn modelId="{A6862D3B-65F8-43E9-BF4E-CF9DFDD78642}" srcId="{A454CB6B-F68D-40E2-B8B1-9BD63A9D084E}" destId="{2AD78376-579B-4739-A737-8278B0B210BD}" srcOrd="0" destOrd="0" parTransId="{81BD274F-2104-4126-ACF6-928FBCD1D8F3}" sibTransId="{49AFC34F-15AF-4043-841E-055FEC3021BA}"/>
    <dgm:cxn modelId="{D426969F-79DA-4140-AF29-6250BFC32255}" type="presOf" srcId="{D994D7EA-AD41-4360-92A6-06FBCA57BD00}" destId="{153DD2B3-919B-41C0-A435-3F88EBDAA7D7}" srcOrd="1" destOrd="0" presId="urn:microsoft.com/office/officeart/2005/8/layout/orgChart1"/>
    <dgm:cxn modelId="{D8E02FD4-F86E-4A06-B985-9F4DC55F6C97}" srcId="{630513CA-3EFE-416B-8F95-E9CF11736577}" destId="{0DCE0CFC-CAF0-4FCD-8EFD-BC46034DE418}" srcOrd="0" destOrd="0" parTransId="{4E7DD004-4F83-46B2-BFA9-81F67ED4B6F7}" sibTransId="{69C1926F-7CD5-457E-BCC9-062F03AAABAE}"/>
    <dgm:cxn modelId="{0301294B-EB9E-473A-A5C7-0494089807A1}" type="presOf" srcId="{A454CB6B-F68D-40E2-B8B1-9BD63A9D084E}" destId="{5ACB64B8-2905-4069-853A-3F916AE81471}" srcOrd="0" destOrd="0" presId="urn:microsoft.com/office/officeart/2005/8/layout/orgChart1"/>
    <dgm:cxn modelId="{9C1ABA02-7DD4-4CA8-8874-F7C56FF1F9CC}" srcId="{3B23A225-1D8D-4953-AF0E-C0552F537A65}" destId="{9CF1C72C-B96A-4DE7-936F-0096FA78F979}" srcOrd="0" destOrd="0" parTransId="{60DA99BA-B06B-441F-913A-BC19BC5E643B}" sibTransId="{5937382E-FD1A-474D-8827-7448BAB9D29D}"/>
    <dgm:cxn modelId="{9F06C660-1BD8-4C9E-B909-32D2A6576A69}" type="presOf" srcId="{D6DAEEC6-A2B1-4AAF-A2C2-3DBCE62DB58A}" destId="{1D08622B-AF25-458B-A288-58476E55D6FE}" srcOrd="0" destOrd="0" presId="urn:microsoft.com/office/officeart/2005/8/layout/orgChart1"/>
    <dgm:cxn modelId="{6171B78B-12B0-48AD-81BB-B97BA066F5CD}" type="presOf" srcId="{3CD0DB09-AFB1-4D53-998A-73D10D55D518}" destId="{EE0D88F5-029D-46C4-B4D1-44AA31F126D0}" srcOrd="1" destOrd="0" presId="urn:microsoft.com/office/officeart/2005/8/layout/orgChart1"/>
    <dgm:cxn modelId="{E6C4F653-DFEB-4F7F-B516-DD4974715433}" srcId="{A454CB6B-F68D-40E2-B8B1-9BD63A9D084E}" destId="{A399482A-8729-4F19-9837-BEF4407CD377}" srcOrd="1" destOrd="0" parTransId="{5F2E15AD-A1BC-4C88-B191-D3178618114E}" sibTransId="{91D9A085-B0A0-4F8B-8809-4DD518F9FE93}"/>
    <dgm:cxn modelId="{79EBA102-3636-46A2-A807-382F41E09985}" type="presOf" srcId="{AB8E57B8-73FF-4B2A-9D80-263B67AFBC72}" destId="{A81B9A67-1490-4AF0-862E-822A0D0B7DC9}" srcOrd="0" destOrd="0" presId="urn:microsoft.com/office/officeart/2005/8/layout/orgChart1"/>
    <dgm:cxn modelId="{393A41AF-E5E8-466E-B2CA-77B634D128EB}" type="presOf" srcId="{60DA99BA-B06B-441F-913A-BC19BC5E643B}" destId="{F2DBF51D-9FC4-46F2-A2AF-44D814233D04}" srcOrd="0" destOrd="0" presId="urn:microsoft.com/office/officeart/2005/8/layout/orgChart1"/>
    <dgm:cxn modelId="{6A9AF543-0236-4548-A437-68C23F022BA6}" type="presOf" srcId="{9BAD772B-67D7-430A-A2E0-A363528F466D}" destId="{61F3B82F-9557-4778-8AF5-68DEBD5CC8BB}" srcOrd="0" destOrd="0" presId="urn:microsoft.com/office/officeart/2005/8/layout/orgChart1"/>
    <dgm:cxn modelId="{6A8D0C24-591D-4FD5-BB8E-39E7CD90DAFD}" type="presOf" srcId="{A399482A-8729-4F19-9837-BEF4407CD377}" destId="{32036E06-AE52-454C-9223-1A484B73FFFD}" srcOrd="0" destOrd="0" presId="urn:microsoft.com/office/officeart/2005/8/layout/orgChart1"/>
    <dgm:cxn modelId="{FDDE5F8B-F1F2-4048-B51B-06252A44EEB1}" type="presOf" srcId="{17F177F5-5FDD-47EC-85D4-00AD3A3CBD00}" destId="{FEA3FF61-5E34-40BE-A132-7E9EA57428CD}" srcOrd="1" destOrd="0" presId="urn:microsoft.com/office/officeart/2005/8/layout/orgChart1"/>
    <dgm:cxn modelId="{B289D84B-FCD9-4A66-B00F-2D4EF1A38320}" type="presOf" srcId="{E459D2D0-E7F4-49DF-9139-67F951C49C29}" destId="{DF748D26-F43D-4B52-A2B6-B645DB9463CC}" srcOrd="1" destOrd="0" presId="urn:microsoft.com/office/officeart/2005/8/layout/orgChart1"/>
    <dgm:cxn modelId="{55A93F07-E2E0-43DB-978C-2B4AFC86359F}" type="presOf" srcId="{B6B0B97D-5803-47D2-B0BD-B986E5703423}" destId="{CA57E535-C545-459C-94F7-A35D75A0E751}" srcOrd="0" destOrd="0" presId="urn:microsoft.com/office/officeart/2005/8/layout/orgChart1"/>
    <dgm:cxn modelId="{9361A0B4-BD2E-419E-A394-A5C496619155}" type="presOf" srcId="{1B0F21DF-0E15-4501-888B-61AE68EF9C5A}" destId="{0A9AFE87-D2F3-4CFA-916B-3B6CB4F52D39}" srcOrd="0" destOrd="0" presId="urn:microsoft.com/office/officeart/2005/8/layout/orgChart1"/>
    <dgm:cxn modelId="{11EB432E-134D-476A-A0DC-3D17696A6B16}" type="presOf" srcId="{E92C3847-05A6-4456-8DC5-9D73442E87FC}" destId="{7F61BD44-F071-451A-A13B-D689EF42D0D1}" srcOrd="1" destOrd="0" presId="urn:microsoft.com/office/officeart/2005/8/layout/orgChart1"/>
    <dgm:cxn modelId="{E269E16A-E2FD-4C5A-9EF4-2CF72890EFEB}" srcId="{A454CB6B-F68D-40E2-B8B1-9BD63A9D084E}" destId="{E459D2D0-E7F4-49DF-9139-67F951C49C29}" srcOrd="3" destOrd="0" parTransId="{1B5A0707-340A-47FF-8201-5969CF683B62}" sibTransId="{1CD6D183-CCCA-439A-A88A-4557DAC6D456}"/>
    <dgm:cxn modelId="{0AF7D822-21F7-4373-8184-5E2ECCD5B99D}" srcId="{A454CB6B-F68D-40E2-B8B1-9BD63A9D084E}" destId="{630513CA-3EFE-416B-8F95-E9CF11736577}" srcOrd="5" destOrd="0" parTransId="{DC540E51-CF0A-4A61-A952-346FB81A4D69}" sibTransId="{2D62BE84-AD19-46D2-9E92-12D1711BA828}"/>
    <dgm:cxn modelId="{21FB7B72-88A2-4DCE-B5B5-4E5382EB3CEE}" type="presOf" srcId="{9CF1C72C-B96A-4DE7-936F-0096FA78F979}" destId="{375D5262-EFF0-4173-9E53-C30E4F790385}" srcOrd="1" destOrd="0" presId="urn:microsoft.com/office/officeart/2005/8/layout/orgChart1"/>
    <dgm:cxn modelId="{292A694F-3A4B-4A84-A99B-947B4EE1AF5B}" type="presOf" srcId="{A454CB6B-F68D-40E2-B8B1-9BD63A9D084E}" destId="{0F34B035-8CB6-4299-B0AC-12572C88EDA4}" srcOrd="1" destOrd="0" presId="urn:microsoft.com/office/officeart/2005/8/layout/orgChart1"/>
    <dgm:cxn modelId="{47671ADA-7434-4CEF-95AA-8BF947DA4DD7}" type="presOf" srcId="{4E7DD004-4F83-46B2-BFA9-81F67ED4B6F7}" destId="{8BD0951F-4E23-4480-8EA6-16063E95B283}" srcOrd="0" destOrd="0" presId="urn:microsoft.com/office/officeart/2005/8/layout/orgChart1"/>
    <dgm:cxn modelId="{2C851B0F-10EA-41A2-8A86-AE9F07E4FF84}" srcId="{E92C3847-05A6-4456-8DC5-9D73442E87FC}" destId="{3CD0DB09-AFB1-4D53-998A-73D10D55D518}" srcOrd="2" destOrd="0" parTransId="{73AD8208-0F2B-4247-82BC-68ADB7B9944E}" sibTransId="{18D50C52-0F3B-4AA8-BC3C-0891C6A452EF}"/>
    <dgm:cxn modelId="{DFB51583-81E4-4AA5-94C4-37FE3CF4CFA3}" type="presOf" srcId="{81BD274F-2104-4126-ACF6-928FBCD1D8F3}" destId="{8CEE3BAD-254C-49A4-9349-A35E76588D92}" srcOrd="0" destOrd="0" presId="urn:microsoft.com/office/officeart/2005/8/layout/orgChart1"/>
    <dgm:cxn modelId="{E97D4A13-932F-4BF0-980F-22E444ECE21E}" type="presOf" srcId="{E92C3847-05A6-4456-8DC5-9D73442E87FC}" destId="{CC931BC3-71EE-45FC-B2E0-CD720FE5D114}" srcOrd="0" destOrd="0" presId="urn:microsoft.com/office/officeart/2005/8/layout/orgChart1"/>
    <dgm:cxn modelId="{E21B31A9-8065-4B81-916F-C6A3FDEC02FB}" type="presOf" srcId="{3B23A225-1D8D-4953-AF0E-C0552F537A65}" destId="{4D5CD25F-4D05-4F37-91CB-E27AD4434BD9}" srcOrd="0" destOrd="0" presId="urn:microsoft.com/office/officeart/2005/8/layout/orgChart1"/>
    <dgm:cxn modelId="{59D6CABC-8DE0-41BC-BD1F-C369C801822C}" type="presOf" srcId="{A399482A-8729-4F19-9837-BEF4407CD377}" destId="{CEAA0EC0-6F5C-4A7D-B5EB-34D072ABDEC2}" srcOrd="1" destOrd="0" presId="urn:microsoft.com/office/officeart/2005/8/layout/orgChart1"/>
    <dgm:cxn modelId="{52292680-4634-4E9D-9A60-D3448CCF233E}" type="presOf" srcId="{3CD0DB09-AFB1-4D53-998A-73D10D55D518}" destId="{2F5F2A93-7E8D-466F-85A0-CE614BE22782}" srcOrd="0" destOrd="0" presId="urn:microsoft.com/office/officeart/2005/8/layout/orgChart1"/>
    <dgm:cxn modelId="{16F18867-1D3D-4828-B563-F9BEE2F5E797}" type="presOf" srcId="{0DCE0CFC-CAF0-4FCD-8EFD-BC46034DE418}" destId="{9B867B73-C7E5-4DE5-B34D-0C5A0DEF9343}" srcOrd="1" destOrd="0" presId="urn:microsoft.com/office/officeart/2005/8/layout/orgChart1"/>
    <dgm:cxn modelId="{9177834F-CC7E-4006-ABE5-B5B70D7FF821}" srcId="{3B23A225-1D8D-4953-AF0E-C0552F537A65}" destId="{E92C3847-05A6-4456-8DC5-9D73442E87FC}" srcOrd="1" destOrd="0" parTransId="{4308AFD3-9DD6-43CC-AF5D-C380E22B2F95}" sibTransId="{DFBE1518-6617-4B02-898C-666FB8690645}"/>
    <dgm:cxn modelId="{FBF2680F-CA3B-4EE3-AD44-A9B7888D3FD1}" type="presOf" srcId="{2AD78376-579B-4739-A737-8278B0B210BD}" destId="{B2AC0494-ADE2-48FC-98A9-62D36E8937A8}" srcOrd="1" destOrd="0" presId="urn:microsoft.com/office/officeart/2005/8/layout/orgChart1"/>
    <dgm:cxn modelId="{8D6C31C9-3A7C-4A40-BA4E-8BFB8BE8C199}" type="presOf" srcId="{8768E9EE-77A1-4F98-97D8-D47D4EE0E094}" destId="{06BF1D1E-3CC0-49FF-B574-ECB85B264102}" srcOrd="1" destOrd="0" presId="urn:microsoft.com/office/officeart/2005/8/layout/orgChart1"/>
    <dgm:cxn modelId="{A6A30197-D8D4-4471-8D88-FFA81D29E663}" type="presOf" srcId="{D6DAEEC6-A2B1-4AAF-A2C2-3DBCE62DB58A}" destId="{3548958C-8770-489D-B25A-92E7C675CF39}" srcOrd="1" destOrd="0" presId="urn:microsoft.com/office/officeart/2005/8/layout/orgChart1"/>
    <dgm:cxn modelId="{18A8DD04-F6D7-4153-BFB7-C2229D663972}" type="presOf" srcId="{22AC33F3-C3E2-4300-90EC-7066A067A11C}" destId="{512969EA-5A83-4806-B45A-61A65415BB20}" srcOrd="0" destOrd="0" presId="urn:microsoft.com/office/officeart/2005/8/layout/orgChart1"/>
    <dgm:cxn modelId="{D5D20231-9BA4-449A-BE1B-84CA28A3A0D3}" type="presOf" srcId="{B20D68C4-410E-4B0F-B4D9-4E9CE84D9A18}" destId="{B1F2A1F0-D821-4C63-ACB0-3D8D92C1EA68}" srcOrd="0" destOrd="0" presId="urn:microsoft.com/office/officeart/2005/8/layout/orgChart1"/>
    <dgm:cxn modelId="{C7381BC4-5F6D-43DB-839A-19D6884D7BFF}" type="presOf" srcId="{9435F382-DD30-4F10-B191-E2C9DDC4D528}" destId="{AD2B844B-73C7-424A-A417-F38BF50C5D87}" srcOrd="0" destOrd="0" presId="urn:microsoft.com/office/officeart/2005/8/layout/orgChart1"/>
    <dgm:cxn modelId="{8B589DB3-5714-429D-8035-B977B0907841}" type="presOf" srcId="{68EA2E24-F8F0-4FFF-A158-CC60BADDCF95}" destId="{9AAD51A3-7287-44F5-9C4B-65A74180C21C}" srcOrd="0" destOrd="0" presId="urn:microsoft.com/office/officeart/2005/8/layout/orgChart1"/>
    <dgm:cxn modelId="{0A18F4F6-CF0B-4E0F-930A-E4E41BFBE504}" srcId="{E92C3847-05A6-4456-8DC5-9D73442E87FC}" destId="{B6B0B97D-5803-47D2-B0BD-B986E5703423}" srcOrd="0" destOrd="0" parTransId="{9BAD772B-67D7-430A-A2E0-A363528F466D}" sibTransId="{BC93105F-C481-4BB1-B630-F10F12075B01}"/>
    <dgm:cxn modelId="{605C6594-A991-4F94-B56C-29BE1CB315D3}" type="presOf" srcId="{8768E9EE-77A1-4F98-97D8-D47D4EE0E094}" destId="{1654FE47-B6A4-40CE-82E5-B9A2EC24C7C1}" srcOrd="0" destOrd="0" presId="urn:microsoft.com/office/officeart/2005/8/layout/orgChart1"/>
    <dgm:cxn modelId="{DCF4A360-D30A-4ED1-954F-2305A4393624}" type="presOf" srcId="{9CF1C72C-B96A-4DE7-936F-0096FA78F979}" destId="{5A042FEB-37F7-4B76-8AF9-03F3556E4DD7}" srcOrd="0" destOrd="0" presId="urn:microsoft.com/office/officeart/2005/8/layout/orgChart1"/>
    <dgm:cxn modelId="{EDBE2D0E-C9A8-4CC4-883E-3E3B6211546B}" srcId="{A454CB6B-F68D-40E2-B8B1-9BD63A9D084E}" destId="{EB47379A-5C14-48DA-B8EC-97F090712318}" srcOrd="4" destOrd="0" parTransId="{9435F382-DD30-4F10-B191-E2C9DDC4D528}" sibTransId="{CBF8F0A0-8A6D-4C17-9733-85D8FC3DC05F}"/>
    <dgm:cxn modelId="{AA1AD8AE-3B38-42BD-9AD4-9D0A70054865}" type="presOf" srcId="{5D4839FB-54A8-4E28-9A13-7AE54D76F3E1}" destId="{C1B73EE2-1B7C-442E-81D7-265DD1C0949E}" srcOrd="0" destOrd="0" presId="urn:microsoft.com/office/officeart/2005/8/layout/orgChart1"/>
    <dgm:cxn modelId="{F4E4BAB9-4B7C-4A5F-9521-D2812A5B580B}" srcId="{68EA2E24-F8F0-4FFF-A158-CC60BADDCF95}" destId="{3B23A225-1D8D-4953-AF0E-C0552F537A65}" srcOrd="0" destOrd="0" parTransId="{29929733-57BC-4C01-915C-18E646A9C910}" sibTransId="{B29E3B05-435A-47FE-BCCD-23026C1CCDEF}"/>
    <dgm:cxn modelId="{DDD5B340-289F-4079-9A8C-9BBAFC034E29}" type="presOf" srcId="{E459D2D0-E7F4-49DF-9139-67F951C49C29}" destId="{5BB07D68-83C2-4A8E-AD52-4FDA57B595A9}" srcOrd="0" destOrd="0" presId="urn:microsoft.com/office/officeart/2005/8/layout/orgChart1"/>
    <dgm:cxn modelId="{45D132D5-7313-4473-B5E7-1BE01DDB9469}" type="presOf" srcId="{B6B0B97D-5803-47D2-B0BD-B986E5703423}" destId="{8065D33A-826F-4D8D-8F07-D0004D5441C0}" srcOrd="1" destOrd="0" presId="urn:microsoft.com/office/officeart/2005/8/layout/orgChart1"/>
    <dgm:cxn modelId="{F66D1FEC-3911-494A-BBB2-E1BAC2BFE3A5}" type="presOf" srcId="{3B23A225-1D8D-4953-AF0E-C0552F537A65}" destId="{8FE7D8D2-87D9-46BF-B814-0A3646FDDB28}" srcOrd="1" destOrd="0" presId="urn:microsoft.com/office/officeart/2005/8/layout/orgChart1"/>
    <dgm:cxn modelId="{08F6949D-EFA9-436E-81F7-A7CC0AA22042}" type="presOf" srcId="{EB47379A-5C14-48DA-B8EC-97F090712318}" destId="{BF07CB5B-AFB6-4D98-8D59-0C7F78A80569}" srcOrd="1" destOrd="0" presId="urn:microsoft.com/office/officeart/2005/8/layout/orgChart1"/>
    <dgm:cxn modelId="{15C140E8-9517-4F1C-B3EB-A5A7FD153B5A}" type="presOf" srcId="{DC540E51-CF0A-4A61-A952-346FB81A4D69}" destId="{79A24622-DFFB-437E-B106-2FE85C1213DE}" srcOrd="0" destOrd="0" presId="urn:microsoft.com/office/officeart/2005/8/layout/orgChart1"/>
    <dgm:cxn modelId="{B6A72688-7900-428D-B7BB-32E842714F21}" srcId="{3B23A225-1D8D-4953-AF0E-C0552F537A65}" destId="{D6DAEEC6-A2B1-4AAF-A2C2-3DBCE62DB58A}" srcOrd="3" destOrd="0" parTransId="{AB8E57B8-73FF-4B2A-9D80-263B67AFBC72}" sibTransId="{819BDE7C-7C01-41BB-B609-D4956E9E2601}"/>
    <dgm:cxn modelId="{9BA7F87B-5F15-4B6B-99B3-DEE88A7C9FC5}" type="presOf" srcId="{1B5A0707-340A-47FF-8201-5969CF683B62}" destId="{758ACDE1-B339-4D5F-B596-05149D1BC391}" srcOrd="0" destOrd="0" presId="urn:microsoft.com/office/officeart/2005/8/layout/orgChart1"/>
    <dgm:cxn modelId="{3D50A5B2-7A48-4A11-817B-A0ACD6F662F3}" type="presOf" srcId="{D994D7EA-AD41-4360-92A6-06FBCA57BD00}" destId="{6D38F81B-A26A-4FFE-9BA7-66B71EFC4577}" srcOrd="0" destOrd="0" presId="urn:microsoft.com/office/officeart/2005/8/layout/orgChart1"/>
    <dgm:cxn modelId="{38FA038F-E1CC-4F66-87B3-B5FD6417C965}" type="presParOf" srcId="{9AAD51A3-7287-44F5-9C4B-65A74180C21C}" destId="{2B4C5516-538A-4A00-B980-05197C0BBA01}" srcOrd="0" destOrd="0" presId="urn:microsoft.com/office/officeart/2005/8/layout/orgChart1"/>
    <dgm:cxn modelId="{B899EE1A-495D-4E09-9AA5-A04A4CF03C08}" type="presParOf" srcId="{2B4C5516-538A-4A00-B980-05197C0BBA01}" destId="{9E45DF4E-0E6C-4D0B-AF46-0B8ECCC90DEF}" srcOrd="0" destOrd="0" presId="urn:microsoft.com/office/officeart/2005/8/layout/orgChart1"/>
    <dgm:cxn modelId="{A5655549-572C-4AA9-84FB-0241C0D4CDB3}" type="presParOf" srcId="{9E45DF4E-0E6C-4D0B-AF46-0B8ECCC90DEF}" destId="{4D5CD25F-4D05-4F37-91CB-E27AD4434BD9}" srcOrd="0" destOrd="0" presId="urn:microsoft.com/office/officeart/2005/8/layout/orgChart1"/>
    <dgm:cxn modelId="{1908AE1C-2586-4F96-975B-1F0DAB91A847}" type="presParOf" srcId="{9E45DF4E-0E6C-4D0B-AF46-0B8ECCC90DEF}" destId="{8FE7D8D2-87D9-46BF-B814-0A3646FDDB28}" srcOrd="1" destOrd="0" presId="urn:microsoft.com/office/officeart/2005/8/layout/orgChart1"/>
    <dgm:cxn modelId="{D34DA696-F7A0-4C0B-B4C7-CC10CC02CCED}" type="presParOf" srcId="{2B4C5516-538A-4A00-B980-05197C0BBA01}" destId="{192FD2EC-29C7-4CFA-867B-5DCBF6638058}" srcOrd="1" destOrd="0" presId="urn:microsoft.com/office/officeart/2005/8/layout/orgChart1"/>
    <dgm:cxn modelId="{2FD47445-D2F5-4426-B4FA-3614835534ED}" type="presParOf" srcId="{192FD2EC-29C7-4CFA-867B-5DCBF6638058}" destId="{F2DBF51D-9FC4-46F2-A2AF-44D814233D04}" srcOrd="0" destOrd="0" presId="urn:microsoft.com/office/officeart/2005/8/layout/orgChart1"/>
    <dgm:cxn modelId="{D1F4F710-1EAF-4C52-9088-FE4314ACEB84}" type="presParOf" srcId="{192FD2EC-29C7-4CFA-867B-5DCBF6638058}" destId="{B4E9575B-2D7F-4774-B6C6-EF22B448E73C}" srcOrd="1" destOrd="0" presId="urn:microsoft.com/office/officeart/2005/8/layout/orgChart1"/>
    <dgm:cxn modelId="{6B4AF200-23AA-4DA6-89B4-86F37F92BD47}" type="presParOf" srcId="{B4E9575B-2D7F-4774-B6C6-EF22B448E73C}" destId="{D27FB3F9-BCA0-49DE-B03E-2599F998576E}" srcOrd="0" destOrd="0" presId="urn:microsoft.com/office/officeart/2005/8/layout/orgChart1"/>
    <dgm:cxn modelId="{126B8C22-9DCE-4883-8DA4-1E6C4E8F926D}" type="presParOf" srcId="{D27FB3F9-BCA0-49DE-B03E-2599F998576E}" destId="{5A042FEB-37F7-4B76-8AF9-03F3556E4DD7}" srcOrd="0" destOrd="0" presId="urn:microsoft.com/office/officeart/2005/8/layout/orgChart1"/>
    <dgm:cxn modelId="{208A0068-C684-472B-9241-31E4367E45CC}" type="presParOf" srcId="{D27FB3F9-BCA0-49DE-B03E-2599F998576E}" destId="{375D5262-EFF0-4173-9E53-C30E4F790385}" srcOrd="1" destOrd="0" presId="urn:microsoft.com/office/officeart/2005/8/layout/orgChart1"/>
    <dgm:cxn modelId="{1C667ACB-CE85-43AE-AB20-DCF0CE9A1CA7}" type="presParOf" srcId="{B4E9575B-2D7F-4774-B6C6-EF22B448E73C}" destId="{E2DD4C3D-EBEF-439E-A530-15BA877E637D}" srcOrd="1" destOrd="0" presId="urn:microsoft.com/office/officeart/2005/8/layout/orgChart1"/>
    <dgm:cxn modelId="{CCAEB088-2EC8-42B4-8DF6-36B1C8540221}" type="presParOf" srcId="{B4E9575B-2D7F-4774-B6C6-EF22B448E73C}" destId="{1A8FEA4E-2A72-488B-A180-652CBD4A09DB}" srcOrd="2" destOrd="0" presId="urn:microsoft.com/office/officeart/2005/8/layout/orgChart1"/>
    <dgm:cxn modelId="{808AA909-713D-4130-BA9F-857EDE1E122C}" type="presParOf" srcId="{192FD2EC-29C7-4CFA-867B-5DCBF6638058}" destId="{0BC91B8D-9FD8-4401-AB84-618FE9C6AE2E}" srcOrd="2" destOrd="0" presId="urn:microsoft.com/office/officeart/2005/8/layout/orgChart1"/>
    <dgm:cxn modelId="{6FB43CE2-3947-460F-9EDD-8D9EE5E53BB1}" type="presParOf" srcId="{192FD2EC-29C7-4CFA-867B-5DCBF6638058}" destId="{F7CBEBD7-8D82-492C-A304-B392A1AA5D1A}" srcOrd="3" destOrd="0" presId="urn:microsoft.com/office/officeart/2005/8/layout/orgChart1"/>
    <dgm:cxn modelId="{4067D011-E0D5-4928-A9D9-B8ABF69B947B}" type="presParOf" srcId="{F7CBEBD7-8D82-492C-A304-B392A1AA5D1A}" destId="{AF4190A4-6D44-48A4-8053-127DD85AF7C2}" srcOrd="0" destOrd="0" presId="urn:microsoft.com/office/officeart/2005/8/layout/orgChart1"/>
    <dgm:cxn modelId="{EDABDCFD-CC37-4590-A704-2A71E9DAB242}" type="presParOf" srcId="{AF4190A4-6D44-48A4-8053-127DD85AF7C2}" destId="{CC931BC3-71EE-45FC-B2E0-CD720FE5D114}" srcOrd="0" destOrd="0" presId="urn:microsoft.com/office/officeart/2005/8/layout/orgChart1"/>
    <dgm:cxn modelId="{CB2D9B03-DBA6-47AE-975C-B182E653DE90}" type="presParOf" srcId="{AF4190A4-6D44-48A4-8053-127DD85AF7C2}" destId="{7F61BD44-F071-451A-A13B-D689EF42D0D1}" srcOrd="1" destOrd="0" presId="urn:microsoft.com/office/officeart/2005/8/layout/orgChart1"/>
    <dgm:cxn modelId="{D53CE93F-DA09-4DE4-95AF-B666797F504C}" type="presParOf" srcId="{F7CBEBD7-8D82-492C-A304-B392A1AA5D1A}" destId="{BB4B2C57-6DCC-4F9E-A8C0-B833166FFB08}" srcOrd="1" destOrd="0" presId="urn:microsoft.com/office/officeart/2005/8/layout/orgChart1"/>
    <dgm:cxn modelId="{2C945246-7003-4B7B-832B-CFE92A570F7D}" type="presParOf" srcId="{BB4B2C57-6DCC-4F9E-A8C0-B833166FFB08}" destId="{61F3B82F-9557-4778-8AF5-68DEBD5CC8BB}" srcOrd="0" destOrd="0" presId="urn:microsoft.com/office/officeart/2005/8/layout/orgChart1"/>
    <dgm:cxn modelId="{AE9B2C5D-A127-411F-BE73-9B813E3F5538}" type="presParOf" srcId="{BB4B2C57-6DCC-4F9E-A8C0-B833166FFB08}" destId="{D7CCA3AA-366E-4A90-801E-D440018E35CB}" srcOrd="1" destOrd="0" presId="urn:microsoft.com/office/officeart/2005/8/layout/orgChart1"/>
    <dgm:cxn modelId="{A72D38DA-EF90-4408-B60F-9B1AD9AF287B}" type="presParOf" srcId="{D7CCA3AA-366E-4A90-801E-D440018E35CB}" destId="{13E008E3-F484-4A0E-8546-7E497A1744D8}" srcOrd="0" destOrd="0" presId="urn:microsoft.com/office/officeart/2005/8/layout/orgChart1"/>
    <dgm:cxn modelId="{48FFC9E3-16F5-4BFD-B6C8-AF2DD8505641}" type="presParOf" srcId="{13E008E3-F484-4A0E-8546-7E497A1744D8}" destId="{CA57E535-C545-459C-94F7-A35D75A0E751}" srcOrd="0" destOrd="0" presId="urn:microsoft.com/office/officeart/2005/8/layout/orgChart1"/>
    <dgm:cxn modelId="{D16810F1-A8DF-4EBC-AF93-AC972C0D1613}" type="presParOf" srcId="{13E008E3-F484-4A0E-8546-7E497A1744D8}" destId="{8065D33A-826F-4D8D-8F07-D0004D5441C0}" srcOrd="1" destOrd="0" presId="urn:microsoft.com/office/officeart/2005/8/layout/orgChart1"/>
    <dgm:cxn modelId="{B3038B9A-89B1-4BA2-A036-BCD779EF11A7}" type="presParOf" srcId="{D7CCA3AA-366E-4A90-801E-D440018E35CB}" destId="{8DE5F15D-08D9-4BBD-95AF-4DEB80126897}" srcOrd="1" destOrd="0" presId="urn:microsoft.com/office/officeart/2005/8/layout/orgChart1"/>
    <dgm:cxn modelId="{0C16F8FE-EEC7-4EFC-9076-C14A5C178F21}" type="presParOf" srcId="{D7CCA3AA-366E-4A90-801E-D440018E35CB}" destId="{E7B317FD-B9D7-41D8-9B6A-13D806A13CB6}" srcOrd="2" destOrd="0" presId="urn:microsoft.com/office/officeart/2005/8/layout/orgChart1"/>
    <dgm:cxn modelId="{65C86F4B-875B-46D4-A8CF-2BE79E32FB37}" type="presParOf" srcId="{BB4B2C57-6DCC-4F9E-A8C0-B833166FFB08}" destId="{C1B73EE2-1B7C-442E-81D7-265DD1C0949E}" srcOrd="2" destOrd="0" presId="urn:microsoft.com/office/officeart/2005/8/layout/orgChart1"/>
    <dgm:cxn modelId="{89FB6625-80A4-4A2E-A23E-6892A40B71FD}" type="presParOf" srcId="{BB4B2C57-6DCC-4F9E-A8C0-B833166FFB08}" destId="{1DDD8679-BD88-4E71-A726-49B07474C74A}" srcOrd="3" destOrd="0" presId="urn:microsoft.com/office/officeart/2005/8/layout/orgChart1"/>
    <dgm:cxn modelId="{C99A4B45-2563-4C4B-A6B3-87453464409C}" type="presParOf" srcId="{1DDD8679-BD88-4E71-A726-49B07474C74A}" destId="{50700EF7-F0A5-4F66-9774-5F821F506906}" srcOrd="0" destOrd="0" presId="urn:microsoft.com/office/officeart/2005/8/layout/orgChart1"/>
    <dgm:cxn modelId="{A1AC3E5D-8ABF-496C-88C7-BD2D406E000B}" type="presParOf" srcId="{50700EF7-F0A5-4F66-9774-5F821F506906}" destId="{6D38F81B-A26A-4FFE-9BA7-66B71EFC4577}" srcOrd="0" destOrd="0" presId="urn:microsoft.com/office/officeart/2005/8/layout/orgChart1"/>
    <dgm:cxn modelId="{E667E958-839B-4940-83E4-BC8BCFD71E23}" type="presParOf" srcId="{50700EF7-F0A5-4F66-9774-5F821F506906}" destId="{153DD2B3-919B-41C0-A435-3F88EBDAA7D7}" srcOrd="1" destOrd="0" presId="urn:microsoft.com/office/officeart/2005/8/layout/orgChart1"/>
    <dgm:cxn modelId="{E134E6FB-812B-4547-AA3E-3020670D519E}" type="presParOf" srcId="{1DDD8679-BD88-4E71-A726-49B07474C74A}" destId="{8D0C355D-55B0-4F68-AA23-36D8D5D22B13}" srcOrd="1" destOrd="0" presId="urn:microsoft.com/office/officeart/2005/8/layout/orgChart1"/>
    <dgm:cxn modelId="{BDE1BBB8-86BC-43B1-93E7-351A2A85ACB3}" type="presParOf" srcId="{1DDD8679-BD88-4E71-A726-49B07474C74A}" destId="{1D154DAB-5AF6-4029-B063-A50E9DEB452E}" srcOrd="2" destOrd="0" presId="urn:microsoft.com/office/officeart/2005/8/layout/orgChart1"/>
    <dgm:cxn modelId="{2A0C37D6-0110-4285-88F4-2D29FB6C435A}" type="presParOf" srcId="{BB4B2C57-6DCC-4F9E-A8C0-B833166FFB08}" destId="{41702C65-FB3D-4F82-8241-171E8B759244}" srcOrd="4" destOrd="0" presId="urn:microsoft.com/office/officeart/2005/8/layout/orgChart1"/>
    <dgm:cxn modelId="{3385430A-2734-4E0F-B947-9BA8DC080106}" type="presParOf" srcId="{BB4B2C57-6DCC-4F9E-A8C0-B833166FFB08}" destId="{0147C0E6-C3AE-4B84-863E-5F731F7C7975}" srcOrd="5" destOrd="0" presId="urn:microsoft.com/office/officeart/2005/8/layout/orgChart1"/>
    <dgm:cxn modelId="{1AB511DD-54F7-4D4E-970A-48FBAD5ECBF8}" type="presParOf" srcId="{0147C0E6-C3AE-4B84-863E-5F731F7C7975}" destId="{4984E456-2739-4710-94C0-D5C77020A649}" srcOrd="0" destOrd="0" presId="urn:microsoft.com/office/officeart/2005/8/layout/orgChart1"/>
    <dgm:cxn modelId="{6001CE5B-A517-4AE2-8598-7A3E0CEB545E}" type="presParOf" srcId="{4984E456-2739-4710-94C0-D5C77020A649}" destId="{2F5F2A93-7E8D-466F-85A0-CE614BE22782}" srcOrd="0" destOrd="0" presId="urn:microsoft.com/office/officeart/2005/8/layout/orgChart1"/>
    <dgm:cxn modelId="{EA40326D-8F8D-46CB-97A5-C332351D73A8}" type="presParOf" srcId="{4984E456-2739-4710-94C0-D5C77020A649}" destId="{EE0D88F5-029D-46C4-B4D1-44AA31F126D0}" srcOrd="1" destOrd="0" presId="urn:microsoft.com/office/officeart/2005/8/layout/orgChart1"/>
    <dgm:cxn modelId="{D761A349-448B-4FBD-A744-D4C97DC4FDB0}" type="presParOf" srcId="{0147C0E6-C3AE-4B84-863E-5F731F7C7975}" destId="{68A86305-02AE-434D-8A0C-7B7D0BFB1D1E}" srcOrd="1" destOrd="0" presId="urn:microsoft.com/office/officeart/2005/8/layout/orgChart1"/>
    <dgm:cxn modelId="{EAD9A57D-5E5D-4C61-8826-8A976633DDFC}" type="presParOf" srcId="{0147C0E6-C3AE-4B84-863E-5F731F7C7975}" destId="{7D37198B-7742-46E1-BE88-61710DBB3FAC}" srcOrd="2" destOrd="0" presId="urn:microsoft.com/office/officeart/2005/8/layout/orgChart1"/>
    <dgm:cxn modelId="{DAD868AC-4206-4A7D-9631-4C56BEFE396C}" type="presParOf" srcId="{F7CBEBD7-8D82-492C-A304-B392A1AA5D1A}" destId="{F8A805E5-22AA-40B3-830E-09C92CCC809C}" srcOrd="2" destOrd="0" presId="urn:microsoft.com/office/officeart/2005/8/layout/orgChart1"/>
    <dgm:cxn modelId="{4A44BC1C-DE99-49D2-86B7-5744D2007407}" type="presParOf" srcId="{192FD2EC-29C7-4CFA-867B-5DCBF6638058}" destId="{512969EA-5A83-4806-B45A-61A65415BB20}" srcOrd="4" destOrd="0" presId="urn:microsoft.com/office/officeart/2005/8/layout/orgChart1"/>
    <dgm:cxn modelId="{97ED4C0C-31EB-4BFE-B54D-5BA5B8602B30}" type="presParOf" srcId="{192FD2EC-29C7-4CFA-867B-5DCBF6638058}" destId="{8846D62C-85F9-491B-AEFD-25D2EAFAB40B}" srcOrd="5" destOrd="0" presId="urn:microsoft.com/office/officeart/2005/8/layout/orgChart1"/>
    <dgm:cxn modelId="{16B4C224-CC3E-4D13-B368-B580406E01D5}" type="presParOf" srcId="{8846D62C-85F9-491B-AEFD-25D2EAFAB40B}" destId="{322BF03A-85FC-481F-BB3E-CEF4B7BA058A}" srcOrd="0" destOrd="0" presId="urn:microsoft.com/office/officeart/2005/8/layout/orgChart1"/>
    <dgm:cxn modelId="{96EB1EFC-3DF4-4F65-A556-13FE793A5A51}" type="presParOf" srcId="{322BF03A-85FC-481F-BB3E-CEF4B7BA058A}" destId="{5ACB64B8-2905-4069-853A-3F916AE81471}" srcOrd="0" destOrd="0" presId="urn:microsoft.com/office/officeart/2005/8/layout/orgChart1"/>
    <dgm:cxn modelId="{E7D1E660-375C-4D40-9C3C-4EA355725074}" type="presParOf" srcId="{322BF03A-85FC-481F-BB3E-CEF4B7BA058A}" destId="{0F34B035-8CB6-4299-B0AC-12572C88EDA4}" srcOrd="1" destOrd="0" presId="urn:microsoft.com/office/officeart/2005/8/layout/orgChart1"/>
    <dgm:cxn modelId="{C18297A4-7157-4C7C-AD31-F452A1E323AC}" type="presParOf" srcId="{8846D62C-85F9-491B-AEFD-25D2EAFAB40B}" destId="{1E7F321B-8028-4EAD-B5D5-920FCC4CB877}" srcOrd="1" destOrd="0" presId="urn:microsoft.com/office/officeart/2005/8/layout/orgChart1"/>
    <dgm:cxn modelId="{7374103D-0FDC-4E51-B2E7-CB540FAE7278}" type="presParOf" srcId="{1E7F321B-8028-4EAD-B5D5-920FCC4CB877}" destId="{8CEE3BAD-254C-49A4-9349-A35E76588D92}" srcOrd="0" destOrd="0" presId="urn:microsoft.com/office/officeart/2005/8/layout/orgChart1"/>
    <dgm:cxn modelId="{A68A59E7-CB4F-4963-A611-6B2A5070D3F4}" type="presParOf" srcId="{1E7F321B-8028-4EAD-B5D5-920FCC4CB877}" destId="{126F3151-432A-4CB8-8182-86F69B0074F3}" srcOrd="1" destOrd="0" presId="urn:microsoft.com/office/officeart/2005/8/layout/orgChart1"/>
    <dgm:cxn modelId="{6A9A224B-6C84-4D6F-84EB-2B30F428C7AC}" type="presParOf" srcId="{126F3151-432A-4CB8-8182-86F69B0074F3}" destId="{657A4F3E-B7D8-449A-8D78-CD6FD56CBDDB}" srcOrd="0" destOrd="0" presId="urn:microsoft.com/office/officeart/2005/8/layout/orgChart1"/>
    <dgm:cxn modelId="{D1A97839-39DC-40AC-A61A-EBD9074C3065}" type="presParOf" srcId="{657A4F3E-B7D8-449A-8D78-CD6FD56CBDDB}" destId="{D7D66590-3069-436C-A3A3-5B8317D8ACB1}" srcOrd="0" destOrd="0" presId="urn:microsoft.com/office/officeart/2005/8/layout/orgChart1"/>
    <dgm:cxn modelId="{8FCE9A2D-9833-4EC2-9227-EAD9251DEAFD}" type="presParOf" srcId="{657A4F3E-B7D8-449A-8D78-CD6FD56CBDDB}" destId="{B2AC0494-ADE2-48FC-98A9-62D36E8937A8}" srcOrd="1" destOrd="0" presId="urn:microsoft.com/office/officeart/2005/8/layout/orgChart1"/>
    <dgm:cxn modelId="{557CD457-76D9-4E41-9A6A-F73B62842D33}" type="presParOf" srcId="{126F3151-432A-4CB8-8182-86F69B0074F3}" destId="{5D089E27-C314-47A5-AAB3-E983591D5FA8}" srcOrd="1" destOrd="0" presId="urn:microsoft.com/office/officeart/2005/8/layout/orgChart1"/>
    <dgm:cxn modelId="{540ED479-978A-4288-8C98-5C697F8E5349}" type="presParOf" srcId="{126F3151-432A-4CB8-8182-86F69B0074F3}" destId="{5418415C-1225-4BFA-8850-C11A4F0FB89F}" srcOrd="2" destOrd="0" presId="urn:microsoft.com/office/officeart/2005/8/layout/orgChart1"/>
    <dgm:cxn modelId="{A405F582-34DF-4E22-94D9-73EF815FE60E}" type="presParOf" srcId="{1E7F321B-8028-4EAD-B5D5-920FCC4CB877}" destId="{FED7EC98-719E-4070-A558-6A3CEBD61E92}" srcOrd="2" destOrd="0" presId="urn:microsoft.com/office/officeart/2005/8/layout/orgChart1"/>
    <dgm:cxn modelId="{19894330-E833-4C17-9172-280DA6A23254}" type="presParOf" srcId="{1E7F321B-8028-4EAD-B5D5-920FCC4CB877}" destId="{ADD716D4-BBA9-4C5F-83D6-DCD5E01DEB59}" srcOrd="3" destOrd="0" presId="urn:microsoft.com/office/officeart/2005/8/layout/orgChart1"/>
    <dgm:cxn modelId="{5DDE7038-E1E2-42EB-8E08-6110977EE443}" type="presParOf" srcId="{ADD716D4-BBA9-4C5F-83D6-DCD5E01DEB59}" destId="{8677366A-7D4A-4996-A1F6-DBB0D176CE87}" srcOrd="0" destOrd="0" presId="urn:microsoft.com/office/officeart/2005/8/layout/orgChart1"/>
    <dgm:cxn modelId="{8EA89EDA-4882-43E5-91E9-1501494469BB}" type="presParOf" srcId="{8677366A-7D4A-4996-A1F6-DBB0D176CE87}" destId="{32036E06-AE52-454C-9223-1A484B73FFFD}" srcOrd="0" destOrd="0" presId="urn:microsoft.com/office/officeart/2005/8/layout/orgChart1"/>
    <dgm:cxn modelId="{2767E103-9AEB-4057-B25D-06990D79FBCF}" type="presParOf" srcId="{8677366A-7D4A-4996-A1F6-DBB0D176CE87}" destId="{CEAA0EC0-6F5C-4A7D-B5EB-34D072ABDEC2}" srcOrd="1" destOrd="0" presId="urn:microsoft.com/office/officeart/2005/8/layout/orgChart1"/>
    <dgm:cxn modelId="{7E2AE5C0-8EC8-4EEA-92E4-A5CC94B5A5A6}" type="presParOf" srcId="{ADD716D4-BBA9-4C5F-83D6-DCD5E01DEB59}" destId="{10B8F0BD-2413-4174-85A7-4516890B3DEE}" srcOrd="1" destOrd="0" presId="urn:microsoft.com/office/officeart/2005/8/layout/orgChart1"/>
    <dgm:cxn modelId="{2E108E4E-09DA-4C8B-A8DB-0A4D285DE5BD}" type="presParOf" srcId="{ADD716D4-BBA9-4C5F-83D6-DCD5E01DEB59}" destId="{58B67BE7-0F4B-4610-95C2-4BCBAD7F1146}" srcOrd="2" destOrd="0" presId="urn:microsoft.com/office/officeart/2005/8/layout/orgChart1"/>
    <dgm:cxn modelId="{8A99E7D9-90C3-4E05-A70A-0C34942699B6}" type="presParOf" srcId="{1E7F321B-8028-4EAD-B5D5-920FCC4CB877}" destId="{0A9AFE87-D2F3-4CFA-916B-3B6CB4F52D39}" srcOrd="4" destOrd="0" presId="urn:microsoft.com/office/officeart/2005/8/layout/orgChart1"/>
    <dgm:cxn modelId="{2F633080-A8E0-4AD0-AB66-DFDE4ADF8A42}" type="presParOf" srcId="{1E7F321B-8028-4EAD-B5D5-920FCC4CB877}" destId="{9AE33818-0548-41A1-A091-7448CF7245CD}" srcOrd="5" destOrd="0" presId="urn:microsoft.com/office/officeart/2005/8/layout/orgChart1"/>
    <dgm:cxn modelId="{A4772FA2-20CE-48AC-8506-25247CDA38E1}" type="presParOf" srcId="{9AE33818-0548-41A1-A091-7448CF7245CD}" destId="{D854505F-A41D-4474-B8C1-C2076D9CCC6D}" srcOrd="0" destOrd="0" presId="urn:microsoft.com/office/officeart/2005/8/layout/orgChart1"/>
    <dgm:cxn modelId="{2AB8A432-AB96-4360-B45C-421AF42FC70E}" type="presParOf" srcId="{D854505F-A41D-4474-B8C1-C2076D9CCC6D}" destId="{70992377-3772-43DF-B2EC-52CE25C0E4DB}" srcOrd="0" destOrd="0" presId="urn:microsoft.com/office/officeart/2005/8/layout/orgChart1"/>
    <dgm:cxn modelId="{71DBAB1C-84EC-4338-BD76-E68C4A8B96E0}" type="presParOf" srcId="{D854505F-A41D-4474-B8C1-C2076D9CCC6D}" destId="{FEA3FF61-5E34-40BE-A132-7E9EA57428CD}" srcOrd="1" destOrd="0" presId="urn:microsoft.com/office/officeart/2005/8/layout/orgChart1"/>
    <dgm:cxn modelId="{91C10519-5008-4FEF-AA12-BFD1C5C16FDA}" type="presParOf" srcId="{9AE33818-0548-41A1-A091-7448CF7245CD}" destId="{11636BDA-6BEC-4AA8-87FC-FD38596BD13D}" srcOrd="1" destOrd="0" presId="urn:microsoft.com/office/officeart/2005/8/layout/orgChart1"/>
    <dgm:cxn modelId="{7A3F77C0-35D8-4572-9A89-DABF996CDFF9}" type="presParOf" srcId="{9AE33818-0548-41A1-A091-7448CF7245CD}" destId="{3E8B1949-21D8-4856-BE1C-0D3070BC9CA4}" srcOrd="2" destOrd="0" presId="urn:microsoft.com/office/officeart/2005/8/layout/orgChart1"/>
    <dgm:cxn modelId="{6426AE62-F3B2-4DD0-93BE-3664E0C6E92E}" type="presParOf" srcId="{1E7F321B-8028-4EAD-B5D5-920FCC4CB877}" destId="{758ACDE1-B339-4D5F-B596-05149D1BC391}" srcOrd="6" destOrd="0" presId="urn:microsoft.com/office/officeart/2005/8/layout/orgChart1"/>
    <dgm:cxn modelId="{F1AB6F5F-D4BA-451C-9471-486CA096E578}" type="presParOf" srcId="{1E7F321B-8028-4EAD-B5D5-920FCC4CB877}" destId="{6296353D-0EAA-4320-A1E2-2E1FAF205508}" srcOrd="7" destOrd="0" presId="urn:microsoft.com/office/officeart/2005/8/layout/orgChart1"/>
    <dgm:cxn modelId="{27016F23-CC3B-4E67-A245-BF6E8CFF8474}" type="presParOf" srcId="{6296353D-0EAA-4320-A1E2-2E1FAF205508}" destId="{802BB7B2-A894-49EB-8C20-B9574C920B3E}" srcOrd="0" destOrd="0" presId="urn:microsoft.com/office/officeart/2005/8/layout/orgChart1"/>
    <dgm:cxn modelId="{28EE23D9-913A-4D00-BCFA-FD954519F6A9}" type="presParOf" srcId="{802BB7B2-A894-49EB-8C20-B9574C920B3E}" destId="{5BB07D68-83C2-4A8E-AD52-4FDA57B595A9}" srcOrd="0" destOrd="0" presId="urn:microsoft.com/office/officeart/2005/8/layout/orgChart1"/>
    <dgm:cxn modelId="{2C68CA36-0C61-458E-88B4-82F177A12840}" type="presParOf" srcId="{802BB7B2-A894-49EB-8C20-B9574C920B3E}" destId="{DF748D26-F43D-4B52-A2B6-B645DB9463CC}" srcOrd="1" destOrd="0" presId="urn:microsoft.com/office/officeart/2005/8/layout/orgChart1"/>
    <dgm:cxn modelId="{3187BD4D-D3FA-4FA7-A8B7-3906FCB50D59}" type="presParOf" srcId="{6296353D-0EAA-4320-A1E2-2E1FAF205508}" destId="{5771985C-9F5C-4C31-AA9F-26814B7FE207}" srcOrd="1" destOrd="0" presId="urn:microsoft.com/office/officeart/2005/8/layout/orgChart1"/>
    <dgm:cxn modelId="{FB84E373-D883-4B13-BC00-D87D60AF3CE8}" type="presParOf" srcId="{6296353D-0EAA-4320-A1E2-2E1FAF205508}" destId="{486EDEEE-6645-452A-BE4E-51583F66B4D1}" srcOrd="2" destOrd="0" presId="urn:microsoft.com/office/officeart/2005/8/layout/orgChart1"/>
    <dgm:cxn modelId="{5EF33506-DE76-48B5-8516-65C0F3BEF779}" type="presParOf" srcId="{1E7F321B-8028-4EAD-B5D5-920FCC4CB877}" destId="{AD2B844B-73C7-424A-A417-F38BF50C5D87}" srcOrd="8" destOrd="0" presId="urn:microsoft.com/office/officeart/2005/8/layout/orgChart1"/>
    <dgm:cxn modelId="{D67EE9DF-F78F-410C-B205-52625F8AE896}" type="presParOf" srcId="{1E7F321B-8028-4EAD-B5D5-920FCC4CB877}" destId="{0F0A367B-AF20-4F8C-B1E8-15554CC1A0B1}" srcOrd="9" destOrd="0" presId="urn:microsoft.com/office/officeart/2005/8/layout/orgChart1"/>
    <dgm:cxn modelId="{68DED803-9509-4361-BC61-69124FBFDCDB}" type="presParOf" srcId="{0F0A367B-AF20-4F8C-B1E8-15554CC1A0B1}" destId="{ADEB6BE3-5AFE-42A4-B365-AD40A0B10A25}" srcOrd="0" destOrd="0" presId="urn:microsoft.com/office/officeart/2005/8/layout/orgChart1"/>
    <dgm:cxn modelId="{CADD1E23-5F97-4FD0-8DF1-463D1A848048}" type="presParOf" srcId="{ADEB6BE3-5AFE-42A4-B365-AD40A0B10A25}" destId="{C7FA890E-8EC0-45A4-8F5D-07A1659B728A}" srcOrd="0" destOrd="0" presId="urn:microsoft.com/office/officeart/2005/8/layout/orgChart1"/>
    <dgm:cxn modelId="{22D716BB-C21A-4672-B024-6B10E421A59F}" type="presParOf" srcId="{ADEB6BE3-5AFE-42A4-B365-AD40A0B10A25}" destId="{BF07CB5B-AFB6-4D98-8D59-0C7F78A80569}" srcOrd="1" destOrd="0" presId="urn:microsoft.com/office/officeart/2005/8/layout/orgChart1"/>
    <dgm:cxn modelId="{2FBDEE42-8F42-4615-9FFD-CEA4D16102FB}" type="presParOf" srcId="{0F0A367B-AF20-4F8C-B1E8-15554CC1A0B1}" destId="{7ADF5E90-3409-44A7-968D-B69BC0E11C62}" srcOrd="1" destOrd="0" presId="urn:microsoft.com/office/officeart/2005/8/layout/orgChart1"/>
    <dgm:cxn modelId="{4F18BB02-7B58-407A-A0E4-B05B885C87B0}" type="presParOf" srcId="{0F0A367B-AF20-4F8C-B1E8-15554CC1A0B1}" destId="{5C6972E0-DE50-44A0-9CE6-5057E40A5FF5}" srcOrd="2" destOrd="0" presId="urn:microsoft.com/office/officeart/2005/8/layout/orgChart1"/>
    <dgm:cxn modelId="{8EA97AEA-10D0-4D56-8738-8A0AC3983450}" type="presParOf" srcId="{1E7F321B-8028-4EAD-B5D5-920FCC4CB877}" destId="{79A24622-DFFB-437E-B106-2FE85C1213DE}" srcOrd="10" destOrd="0" presId="urn:microsoft.com/office/officeart/2005/8/layout/orgChart1"/>
    <dgm:cxn modelId="{B1474DF3-5D23-42A4-A1A4-861DCF12C3DA}" type="presParOf" srcId="{1E7F321B-8028-4EAD-B5D5-920FCC4CB877}" destId="{8D3311CB-2577-4D15-80DD-D8368804F9FF}" srcOrd="11" destOrd="0" presId="urn:microsoft.com/office/officeart/2005/8/layout/orgChart1"/>
    <dgm:cxn modelId="{7C956E34-91E4-40F6-888D-768137B234C3}" type="presParOf" srcId="{8D3311CB-2577-4D15-80DD-D8368804F9FF}" destId="{842A9DD0-C68D-4694-9DC1-1A4803F8A2C8}" srcOrd="0" destOrd="0" presId="urn:microsoft.com/office/officeart/2005/8/layout/orgChart1"/>
    <dgm:cxn modelId="{67F95BCE-A3B0-4139-AD25-3B9C382E2B88}" type="presParOf" srcId="{842A9DD0-C68D-4694-9DC1-1A4803F8A2C8}" destId="{97B0CFC3-4EF3-4139-987D-C88512BE793F}" srcOrd="0" destOrd="0" presId="urn:microsoft.com/office/officeart/2005/8/layout/orgChart1"/>
    <dgm:cxn modelId="{30A0E57E-9B13-45BE-9EAE-F9CC9A3451FF}" type="presParOf" srcId="{842A9DD0-C68D-4694-9DC1-1A4803F8A2C8}" destId="{F775A495-C974-4BF6-B89E-DC546F8CE8EF}" srcOrd="1" destOrd="0" presId="urn:microsoft.com/office/officeart/2005/8/layout/orgChart1"/>
    <dgm:cxn modelId="{ED450F96-79B0-4851-B238-EC88D54925C7}" type="presParOf" srcId="{8D3311CB-2577-4D15-80DD-D8368804F9FF}" destId="{D9957557-469B-4C79-B406-EC5C61296D37}" srcOrd="1" destOrd="0" presId="urn:microsoft.com/office/officeart/2005/8/layout/orgChart1"/>
    <dgm:cxn modelId="{6AE3C65E-E1D0-4CF2-82E3-308903FD4787}" type="presParOf" srcId="{D9957557-469B-4C79-B406-EC5C61296D37}" destId="{8BD0951F-4E23-4480-8EA6-16063E95B283}" srcOrd="0" destOrd="0" presId="urn:microsoft.com/office/officeart/2005/8/layout/orgChart1"/>
    <dgm:cxn modelId="{90F19B9E-8F5A-4C6B-80ED-72E51C8AEE67}" type="presParOf" srcId="{D9957557-469B-4C79-B406-EC5C61296D37}" destId="{5A0A3319-F9C4-4950-8FAB-22AE90617FB7}" srcOrd="1" destOrd="0" presId="urn:microsoft.com/office/officeart/2005/8/layout/orgChart1"/>
    <dgm:cxn modelId="{E324FB7D-4CBA-4CA6-A59C-5CAB98F29C57}" type="presParOf" srcId="{5A0A3319-F9C4-4950-8FAB-22AE90617FB7}" destId="{0DEA305D-AB04-4B70-A7BE-6AA7BBC9A454}" srcOrd="0" destOrd="0" presId="urn:microsoft.com/office/officeart/2005/8/layout/orgChart1"/>
    <dgm:cxn modelId="{2E52E2E1-9EE7-492B-87A9-8E0AE9C03515}" type="presParOf" srcId="{0DEA305D-AB04-4B70-A7BE-6AA7BBC9A454}" destId="{90CAC831-905D-440C-AB48-CFBDEAA41FEB}" srcOrd="0" destOrd="0" presId="urn:microsoft.com/office/officeart/2005/8/layout/orgChart1"/>
    <dgm:cxn modelId="{AE3EB58C-F87F-4F2F-B6B2-7F204C5135AE}" type="presParOf" srcId="{0DEA305D-AB04-4B70-A7BE-6AA7BBC9A454}" destId="{9B867B73-C7E5-4DE5-B34D-0C5A0DEF9343}" srcOrd="1" destOrd="0" presId="urn:microsoft.com/office/officeart/2005/8/layout/orgChart1"/>
    <dgm:cxn modelId="{FF917EF1-759A-43F0-B493-BD8D3EC31AB5}" type="presParOf" srcId="{5A0A3319-F9C4-4950-8FAB-22AE90617FB7}" destId="{86048CB2-1FDF-4713-B480-D23FB161F4CE}" srcOrd="1" destOrd="0" presId="urn:microsoft.com/office/officeart/2005/8/layout/orgChart1"/>
    <dgm:cxn modelId="{9C5CCEF9-C25D-4752-8C5A-49CB674A0145}" type="presParOf" srcId="{5A0A3319-F9C4-4950-8FAB-22AE90617FB7}" destId="{A1649C24-4D31-4158-ACBD-C3C894EED3AA}" srcOrd="2" destOrd="0" presId="urn:microsoft.com/office/officeart/2005/8/layout/orgChart1"/>
    <dgm:cxn modelId="{5E6BADB1-1FD1-4FD7-BA84-55DDAC8B0A1F}" type="presParOf" srcId="{8D3311CB-2577-4D15-80DD-D8368804F9FF}" destId="{0703DDCD-BBB8-457A-B942-BE3329FBF821}" srcOrd="2" destOrd="0" presId="urn:microsoft.com/office/officeart/2005/8/layout/orgChart1"/>
    <dgm:cxn modelId="{10ACFD47-5ACF-46DE-9801-2DB968FB4771}" type="presParOf" srcId="{8846D62C-85F9-491B-AEFD-25D2EAFAB40B}" destId="{486990DE-8B6D-4D80-A1C6-2994B14C1143}" srcOrd="2" destOrd="0" presId="urn:microsoft.com/office/officeart/2005/8/layout/orgChart1"/>
    <dgm:cxn modelId="{9360DF3A-A9A4-4E4A-8D6F-BD2FE50EF8FD}" type="presParOf" srcId="{192FD2EC-29C7-4CFA-867B-5DCBF6638058}" destId="{A81B9A67-1490-4AF0-862E-822A0D0B7DC9}" srcOrd="6" destOrd="0" presId="urn:microsoft.com/office/officeart/2005/8/layout/orgChart1"/>
    <dgm:cxn modelId="{2FAFFF7E-6C2D-47D0-917C-0F208AC7DB5E}" type="presParOf" srcId="{192FD2EC-29C7-4CFA-867B-5DCBF6638058}" destId="{ADBD6D36-E326-47D0-85E6-F3D60EAC289F}" srcOrd="7" destOrd="0" presId="urn:microsoft.com/office/officeart/2005/8/layout/orgChart1"/>
    <dgm:cxn modelId="{6165E766-7C96-4ED5-9004-C448A04B47C4}" type="presParOf" srcId="{ADBD6D36-E326-47D0-85E6-F3D60EAC289F}" destId="{02153EA5-48EB-4A5B-9B43-B526FAD1FAFD}" srcOrd="0" destOrd="0" presId="urn:microsoft.com/office/officeart/2005/8/layout/orgChart1"/>
    <dgm:cxn modelId="{6EF775A4-D10A-4FE6-9EEF-7093F59A79FF}" type="presParOf" srcId="{02153EA5-48EB-4A5B-9B43-B526FAD1FAFD}" destId="{1D08622B-AF25-458B-A288-58476E55D6FE}" srcOrd="0" destOrd="0" presId="urn:microsoft.com/office/officeart/2005/8/layout/orgChart1"/>
    <dgm:cxn modelId="{C367FF36-ABE0-4732-8263-AC3FB909D7CF}" type="presParOf" srcId="{02153EA5-48EB-4A5B-9B43-B526FAD1FAFD}" destId="{3548958C-8770-489D-B25A-92E7C675CF39}" srcOrd="1" destOrd="0" presId="urn:microsoft.com/office/officeart/2005/8/layout/orgChart1"/>
    <dgm:cxn modelId="{69F5E630-CD8B-4F57-9949-3404B5A61B1C}" type="presParOf" srcId="{ADBD6D36-E326-47D0-85E6-F3D60EAC289F}" destId="{8B785C56-7D88-4D98-8E40-263EC3F54AB7}" srcOrd="1" destOrd="0" presId="urn:microsoft.com/office/officeart/2005/8/layout/orgChart1"/>
    <dgm:cxn modelId="{327DF538-3F5E-4048-BA29-6ED3E153E818}" type="presParOf" srcId="{ADBD6D36-E326-47D0-85E6-F3D60EAC289F}" destId="{54F05E97-C24F-4D1B-8118-C16AA37A1952}" srcOrd="2" destOrd="0" presId="urn:microsoft.com/office/officeart/2005/8/layout/orgChart1"/>
    <dgm:cxn modelId="{526986DE-8E1B-439C-9D28-2994CB3A9F8D}" type="presParOf" srcId="{192FD2EC-29C7-4CFA-867B-5DCBF6638058}" destId="{B1F2A1F0-D821-4C63-ACB0-3D8D92C1EA68}" srcOrd="8" destOrd="0" presId="urn:microsoft.com/office/officeart/2005/8/layout/orgChart1"/>
    <dgm:cxn modelId="{5C724B2F-EF15-4CB0-81A5-8AE6E46AAFB2}" type="presParOf" srcId="{192FD2EC-29C7-4CFA-867B-5DCBF6638058}" destId="{2F1BEE96-3829-43A6-9495-C7E1FE8E7072}" srcOrd="9" destOrd="0" presId="urn:microsoft.com/office/officeart/2005/8/layout/orgChart1"/>
    <dgm:cxn modelId="{28AE03EE-92E0-4A35-8250-7C0F83F44425}" type="presParOf" srcId="{2F1BEE96-3829-43A6-9495-C7E1FE8E7072}" destId="{9D7A4EE8-95CB-4702-A344-B2E2F53F7594}" srcOrd="0" destOrd="0" presId="urn:microsoft.com/office/officeart/2005/8/layout/orgChart1"/>
    <dgm:cxn modelId="{DA21809D-B450-4A07-8187-6B6E67F87C20}" type="presParOf" srcId="{9D7A4EE8-95CB-4702-A344-B2E2F53F7594}" destId="{1654FE47-B6A4-40CE-82E5-B9A2EC24C7C1}" srcOrd="0" destOrd="0" presId="urn:microsoft.com/office/officeart/2005/8/layout/orgChart1"/>
    <dgm:cxn modelId="{4EBE148F-3924-46EB-810B-A938F8BDB0C3}" type="presParOf" srcId="{9D7A4EE8-95CB-4702-A344-B2E2F53F7594}" destId="{06BF1D1E-3CC0-49FF-B574-ECB85B264102}" srcOrd="1" destOrd="0" presId="urn:microsoft.com/office/officeart/2005/8/layout/orgChart1"/>
    <dgm:cxn modelId="{98BEA4D2-3363-4B50-88ED-600C2BFD457F}" type="presParOf" srcId="{2F1BEE96-3829-43A6-9495-C7E1FE8E7072}" destId="{9FB70DFA-1E07-4689-92F1-32109288126E}" srcOrd="1" destOrd="0" presId="urn:microsoft.com/office/officeart/2005/8/layout/orgChart1"/>
    <dgm:cxn modelId="{5982B5BD-56BE-41A4-B932-3C2D64E16FF7}" type="presParOf" srcId="{2F1BEE96-3829-43A6-9495-C7E1FE8E7072}" destId="{C5E13BBB-CD04-493E-8C4A-1F104278D85C}" srcOrd="2" destOrd="0" presId="urn:microsoft.com/office/officeart/2005/8/layout/orgChart1"/>
    <dgm:cxn modelId="{12940EF0-662E-44A2-BE21-06B2F9E5785C}" type="presParOf" srcId="{2B4C5516-538A-4A00-B980-05197C0BBA01}" destId="{EE00225B-FFDE-4006-B5EC-1AC8DE50435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36667A3-9730-4037-953A-E14D5AB7ED6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34F8FA00-0120-4A65-89EE-FB3E329AFBA8}">
      <dgm:prSet phldrT="[Text]"/>
      <dgm:spPr>
        <a:solidFill>
          <a:schemeClr val="bg1"/>
        </a:solidFill>
        <a:ln>
          <a:solidFill>
            <a:schemeClr val="tx1"/>
          </a:solidFill>
        </a:ln>
      </dgm:spPr>
      <dgm:t>
        <a:bodyPr/>
        <a:lstStyle/>
        <a:p>
          <a:r>
            <a:rPr lang="en-GB" b="0">
              <a:solidFill>
                <a:sysClr val="windowText" lastClr="000000"/>
              </a:solidFill>
              <a:latin typeface="AR CENA" panose="02000000000000000000" pitchFamily="2" charset="0"/>
            </a:rPr>
            <a:t>Connection</a:t>
          </a:r>
          <a:r>
            <a:rPr lang="en-GB" b="1">
              <a:solidFill>
                <a:sysClr val="windowText" lastClr="000000"/>
              </a:solidFill>
              <a:latin typeface="AR CENA" panose="02000000000000000000" pitchFamily="2" charset="0"/>
            </a:rPr>
            <a:t> </a:t>
          </a:r>
          <a:r>
            <a:rPr lang="en-GB" b="0">
              <a:solidFill>
                <a:sysClr val="windowText" lastClr="000000"/>
              </a:solidFill>
              <a:latin typeface="AR CENA" panose="02000000000000000000" pitchFamily="2" charset="0"/>
            </a:rPr>
            <a:t>class</a:t>
          </a:r>
        </a:p>
      </dgm:t>
    </dgm:pt>
    <dgm:pt modelId="{CD2976A2-4801-472F-85C9-47B4E2D6FEF9}" type="parTrans" cxnId="{87AA9FAF-1D31-440D-996E-6502AF7457CC}">
      <dgm:prSet/>
      <dgm:spPr/>
      <dgm:t>
        <a:bodyPr/>
        <a:lstStyle/>
        <a:p>
          <a:endParaRPr lang="en-GB" b="1">
            <a:latin typeface="AR CENA" panose="02000000000000000000" pitchFamily="2" charset="0"/>
          </a:endParaRPr>
        </a:p>
      </dgm:t>
    </dgm:pt>
    <dgm:pt modelId="{9E7D54F8-FD2B-466B-81A4-70591D15345B}" type="sibTrans" cxnId="{87AA9FAF-1D31-440D-996E-6502AF7457CC}">
      <dgm:prSet/>
      <dgm:spPr/>
      <dgm:t>
        <a:bodyPr/>
        <a:lstStyle/>
        <a:p>
          <a:endParaRPr lang="en-GB" b="1">
            <a:latin typeface="AR CENA" panose="02000000000000000000" pitchFamily="2" charset="0"/>
          </a:endParaRPr>
        </a:p>
      </dgm:t>
    </dgm:pt>
    <dgm:pt modelId="{5838D7F0-BD18-4024-B060-18B9DE9A3B01}">
      <dgm:prSet phldrT="[Text]"/>
      <dgm:spPr>
        <a:noFill/>
        <a:ln>
          <a:solidFill>
            <a:schemeClr val="tx1"/>
          </a:solidFill>
        </a:ln>
      </dgm:spPr>
      <dgm:t>
        <a:bodyPr/>
        <a:lstStyle/>
        <a:p>
          <a:r>
            <a:rPr lang="en-GB" b="0">
              <a:solidFill>
                <a:sysClr val="windowText" lastClr="000000"/>
              </a:solidFill>
              <a:latin typeface="AR CENA" panose="02000000000000000000" pitchFamily="2" charset="0"/>
            </a:rPr>
            <a:t>ExecuteSelect</a:t>
          </a:r>
        </a:p>
      </dgm:t>
    </dgm:pt>
    <dgm:pt modelId="{9243EB47-0210-47FB-92EE-7639F7A307D8}" type="parTrans" cxnId="{AA21A884-1276-4C19-BE87-6AE78BC78CA7}">
      <dgm:prSet/>
      <dgm:spPr>
        <a:ln>
          <a:solidFill>
            <a:schemeClr val="tx1"/>
          </a:solidFill>
        </a:ln>
      </dgm:spPr>
      <dgm:t>
        <a:bodyPr/>
        <a:lstStyle/>
        <a:p>
          <a:endParaRPr lang="en-GB" b="1">
            <a:latin typeface="AR CENA" panose="02000000000000000000" pitchFamily="2" charset="0"/>
          </a:endParaRPr>
        </a:p>
      </dgm:t>
    </dgm:pt>
    <dgm:pt modelId="{6B0854B0-F214-48A3-9FCE-168E0D68D5A2}" type="sibTrans" cxnId="{AA21A884-1276-4C19-BE87-6AE78BC78CA7}">
      <dgm:prSet/>
      <dgm:spPr/>
      <dgm:t>
        <a:bodyPr/>
        <a:lstStyle/>
        <a:p>
          <a:endParaRPr lang="en-GB" b="1">
            <a:latin typeface="AR CENA" panose="02000000000000000000" pitchFamily="2" charset="0"/>
          </a:endParaRPr>
        </a:p>
      </dgm:t>
    </dgm:pt>
    <dgm:pt modelId="{DCBEC6BD-F249-46A7-AC9F-4964DE8B85F0}">
      <dgm:prSet phldrT="[Text]"/>
      <dgm:spPr>
        <a:solidFill>
          <a:schemeClr val="bg1"/>
        </a:solidFill>
        <a:ln>
          <a:solidFill>
            <a:schemeClr val="tx1"/>
          </a:solidFill>
        </a:ln>
      </dgm:spPr>
      <dgm:t>
        <a:bodyPr/>
        <a:lstStyle/>
        <a:p>
          <a:r>
            <a:rPr lang="en-GB" b="0">
              <a:solidFill>
                <a:sysClr val="windowText" lastClr="000000"/>
              </a:solidFill>
              <a:latin typeface="AR CENA" panose="02000000000000000000" pitchFamily="2" charset="0"/>
            </a:rPr>
            <a:t>ExecuteInsertUpdateDelete</a:t>
          </a:r>
        </a:p>
      </dgm:t>
    </dgm:pt>
    <dgm:pt modelId="{965B9F93-163E-4AC9-BB59-1BB7317AA3B9}" type="parTrans" cxnId="{4FFBD289-F0A5-45F2-AC7C-1FBC041DADB9}">
      <dgm:prSet/>
      <dgm:spPr>
        <a:ln>
          <a:solidFill>
            <a:schemeClr val="tx1"/>
          </a:solidFill>
        </a:ln>
      </dgm:spPr>
      <dgm:t>
        <a:bodyPr/>
        <a:lstStyle/>
        <a:p>
          <a:endParaRPr lang="en-GB" b="1">
            <a:latin typeface="AR CENA" panose="02000000000000000000" pitchFamily="2" charset="0"/>
          </a:endParaRPr>
        </a:p>
      </dgm:t>
    </dgm:pt>
    <dgm:pt modelId="{C71017A9-A766-4777-B7E5-DEA5CAE6919A}" type="sibTrans" cxnId="{4FFBD289-F0A5-45F2-AC7C-1FBC041DADB9}">
      <dgm:prSet/>
      <dgm:spPr/>
      <dgm:t>
        <a:bodyPr/>
        <a:lstStyle/>
        <a:p>
          <a:endParaRPr lang="en-GB" b="1">
            <a:latin typeface="AR CENA" panose="02000000000000000000" pitchFamily="2" charset="0"/>
          </a:endParaRPr>
        </a:p>
      </dgm:t>
    </dgm:pt>
    <dgm:pt modelId="{AECF648D-D355-46FC-9401-36C5A51012D9}">
      <dgm:prSet phldrT="[Text]"/>
      <dgm:spPr>
        <a:solidFill>
          <a:schemeClr val="bg1"/>
        </a:solidFill>
        <a:ln>
          <a:solidFill>
            <a:schemeClr val="tx1"/>
          </a:solidFill>
        </a:ln>
      </dgm:spPr>
      <dgm:t>
        <a:bodyPr/>
        <a:lstStyle/>
        <a:p>
          <a:r>
            <a:rPr lang="en-GB" b="0">
              <a:solidFill>
                <a:sysClr val="windowText" lastClr="000000"/>
              </a:solidFill>
              <a:latin typeface="AR CENA" panose="02000000000000000000" pitchFamily="2" charset="0"/>
            </a:rPr>
            <a:t>ExecuteSelectAlll</a:t>
          </a:r>
        </a:p>
      </dgm:t>
    </dgm:pt>
    <dgm:pt modelId="{8D989A0E-941F-41FC-BEFE-4275CF024CE1}" type="parTrans" cxnId="{6EDFE4AE-F303-4B66-9A57-B23765082691}">
      <dgm:prSet/>
      <dgm:spPr>
        <a:ln>
          <a:solidFill>
            <a:schemeClr val="tx1"/>
          </a:solidFill>
        </a:ln>
      </dgm:spPr>
      <dgm:t>
        <a:bodyPr/>
        <a:lstStyle/>
        <a:p>
          <a:endParaRPr lang="en-GB" b="1">
            <a:latin typeface="AR CENA" panose="02000000000000000000" pitchFamily="2" charset="0"/>
          </a:endParaRPr>
        </a:p>
      </dgm:t>
    </dgm:pt>
    <dgm:pt modelId="{94DFC3AC-788C-422D-B975-30A355C846E2}" type="sibTrans" cxnId="{6EDFE4AE-F303-4B66-9A57-B23765082691}">
      <dgm:prSet/>
      <dgm:spPr/>
      <dgm:t>
        <a:bodyPr/>
        <a:lstStyle/>
        <a:p>
          <a:endParaRPr lang="en-GB" b="1">
            <a:latin typeface="AR CENA" panose="02000000000000000000" pitchFamily="2" charset="0"/>
          </a:endParaRPr>
        </a:p>
      </dgm:t>
    </dgm:pt>
    <dgm:pt modelId="{D26F182B-D0FB-4926-B48F-CF985364914E}" type="pres">
      <dgm:prSet presAssocID="{236667A3-9730-4037-953A-E14D5AB7ED6B}" presName="hierChild1" presStyleCnt="0">
        <dgm:presLayoutVars>
          <dgm:orgChart val="1"/>
          <dgm:chPref val="1"/>
          <dgm:dir/>
          <dgm:animOne val="branch"/>
          <dgm:animLvl val="lvl"/>
          <dgm:resizeHandles/>
        </dgm:presLayoutVars>
      </dgm:prSet>
      <dgm:spPr/>
      <dgm:t>
        <a:bodyPr/>
        <a:lstStyle/>
        <a:p>
          <a:endParaRPr lang="en-GB"/>
        </a:p>
      </dgm:t>
    </dgm:pt>
    <dgm:pt modelId="{A8FE7988-7B20-4DCB-819E-9B6BB92F3C20}" type="pres">
      <dgm:prSet presAssocID="{34F8FA00-0120-4A65-89EE-FB3E329AFBA8}" presName="hierRoot1" presStyleCnt="0">
        <dgm:presLayoutVars>
          <dgm:hierBranch val="init"/>
        </dgm:presLayoutVars>
      </dgm:prSet>
      <dgm:spPr/>
    </dgm:pt>
    <dgm:pt modelId="{837AB209-4089-4945-BE98-FB8D5341D02A}" type="pres">
      <dgm:prSet presAssocID="{34F8FA00-0120-4A65-89EE-FB3E329AFBA8}" presName="rootComposite1" presStyleCnt="0"/>
      <dgm:spPr/>
    </dgm:pt>
    <dgm:pt modelId="{523A25F1-3D89-48FC-BB2C-182E2AF17725}" type="pres">
      <dgm:prSet presAssocID="{34F8FA00-0120-4A65-89EE-FB3E329AFBA8}" presName="rootText1" presStyleLbl="node0" presStyleIdx="0" presStyleCnt="1" custLinFactNeighborY="-2928">
        <dgm:presLayoutVars>
          <dgm:chPref val="3"/>
        </dgm:presLayoutVars>
      </dgm:prSet>
      <dgm:spPr/>
      <dgm:t>
        <a:bodyPr/>
        <a:lstStyle/>
        <a:p>
          <a:endParaRPr lang="en-GB"/>
        </a:p>
      </dgm:t>
    </dgm:pt>
    <dgm:pt modelId="{FCFCE8C7-FE96-46E2-A187-A59FD10B9A45}" type="pres">
      <dgm:prSet presAssocID="{34F8FA00-0120-4A65-89EE-FB3E329AFBA8}" presName="rootConnector1" presStyleLbl="node1" presStyleIdx="0" presStyleCnt="0"/>
      <dgm:spPr/>
      <dgm:t>
        <a:bodyPr/>
        <a:lstStyle/>
        <a:p>
          <a:endParaRPr lang="en-GB"/>
        </a:p>
      </dgm:t>
    </dgm:pt>
    <dgm:pt modelId="{BC37AD6B-484B-4073-A4B0-63B5179C8B08}" type="pres">
      <dgm:prSet presAssocID="{34F8FA00-0120-4A65-89EE-FB3E329AFBA8}" presName="hierChild2" presStyleCnt="0"/>
      <dgm:spPr/>
    </dgm:pt>
    <dgm:pt modelId="{D1A24381-D42B-45C0-B50F-0E64C3B74B69}" type="pres">
      <dgm:prSet presAssocID="{9243EB47-0210-47FB-92EE-7639F7A307D8}" presName="Name37" presStyleLbl="parChTrans1D2" presStyleIdx="0" presStyleCnt="3"/>
      <dgm:spPr/>
      <dgm:t>
        <a:bodyPr/>
        <a:lstStyle/>
        <a:p>
          <a:endParaRPr lang="en-GB"/>
        </a:p>
      </dgm:t>
    </dgm:pt>
    <dgm:pt modelId="{344B8069-9743-44D5-8B6C-EC20D14D6593}" type="pres">
      <dgm:prSet presAssocID="{5838D7F0-BD18-4024-B060-18B9DE9A3B01}" presName="hierRoot2" presStyleCnt="0">
        <dgm:presLayoutVars>
          <dgm:hierBranch val="init"/>
        </dgm:presLayoutVars>
      </dgm:prSet>
      <dgm:spPr/>
    </dgm:pt>
    <dgm:pt modelId="{24B11BF6-DE7C-4AB9-B0E6-7BA27152DC4C}" type="pres">
      <dgm:prSet presAssocID="{5838D7F0-BD18-4024-B060-18B9DE9A3B01}" presName="rootComposite" presStyleCnt="0"/>
      <dgm:spPr/>
    </dgm:pt>
    <dgm:pt modelId="{0A4EBE6F-6FDD-470B-8836-D6DF492B0093}" type="pres">
      <dgm:prSet presAssocID="{5838D7F0-BD18-4024-B060-18B9DE9A3B01}" presName="rootText" presStyleLbl="node2" presStyleIdx="0" presStyleCnt="3" custLinFactNeighborY="34063">
        <dgm:presLayoutVars>
          <dgm:chPref val="3"/>
        </dgm:presLayoutVars>
      </dgm:prSet>
      <dgm:spPr/>
      <dgm:t>
        <a:bodyPr/>
        <a:lstStyle/>
        <a:p>
          <a:endParaRPr lang="en-GB"/>
        </a:p>
      </dgm:t>
    </dgm:pt>
    <dgm:pt modelId="{FF6D6581-E7B0-49E2-A6FD-6E6FED170952}" type="pres">
      <dgm:prSet presAssocID="{5838D7F0-BD18-4024-B060-18B9DE9A3B01}" presName="rootConnector" presStyleLbl="node2" presStyleIdx="0" presStyleCnt="3"/>
      <dgm:spPr/>
      <dgm:t>
        <a:bodyPr/>
        <a:lstStyle/>
        <a:p>
          <a:endParaRPr lang="en-GB"/>
        </a:p>
      </dgm:t>
    </dgm:pt>
    <dgm:pt modelId="{5DDEC111-0DF3-47CC-9A43-5903239B6333}" type="pres">
      <dgm:prSet presAssocID="{5838D7F0-BD18-4024-B060-18B9DE9A3B01}" presName="hierChild4" presStyleCnt="0"/>
      <dgm:spPr/>
    </dgm:pt>
    <dgm:pt modelId="{44BBCE0D-B7BE-478B-AD00-CB1826B65FAB}" type="pres">
      <dgm:prSet presAssocID="{5838D7F0-BD18-4024-B060-18B9DE9A3B01}" presName="hierChild5" presStyleCnt="0"/>
      <dgm:spPr/>
    </dgm:pt>
    <dgm:pt modelId="{5F0ED399-0A5A-454F-919F-D252B21AF13C}" type="pres">
      <dgm:prSet presAssocID="{965B9F93-163E-4AC9-BB59-1BB7317AA3B9}" presName="Name37" presStyleLbl="parChTrans1D2" presStyleIdx="1" presStyleCnt="3"/>
      <dgm:spPr/>
      <dgm:t>
        <a:bodyPr/>
        <a:lstStyle/>
        <a:p>
          <a:endParaRPr lang="en-GB"/>
        </a:p>
      </dgm:t>
    </dgm:pt>
    <dgm:pt modelId="{9A6CB634-C3F4-4034-9EAA-844A3C7FC052}" type="pres">
      <dgm:prSet presAssocID="{DCBEC6BD-F249-46A7-AC9F-4964DE8B85F0}" presName="hierRoot2" presStyleCnt="0">
        <dgm:presLayoutVars>
          <dgm:hierBranch val="init"/>
        </dgm:presLayoutVars>
      </dgm:prSet>
      <dgm:spPr/>
    </dgm:pt>
    <dgm:pt modelId="{410EF606-B501-4A51-99B1-9F26D69EB68A}" type="pres">
      <dgm:prSet presAssocID="{DCBEC6BD-F249-46A7-AC9F-4964DE8B85F0}" presName="rootComposite" presStyleCnt="0"/>
      <dgm:spPr/>
    </dgm:pt>
    <dgm:pt modelId="{B33C9BB3-1F55-4790-9A44-8B10CAF9D6E4}" type="pres">
      <dgm:prSet presAssocID="{DCBEC6BD-F249-46A7-AC9F-4964DE8B85F0}" presName="rootText" presStyleLbl="node2" presStyleIdx="1" presStyleCnt="3" custScaleX="114968" custLinFactNeighborY="37025">
        <dgm:presLayoutVars>
          <dgm:chPref val="3"/>
        </dgm:presLayoutVars>
      </dgm:prSet>
      <dgm:spPr/>
      <dgm:t>
        <a:bodyPr/>
        <a:lstStyle/>
        <a:p>
          <a:endParaRPr lang="en-GB"/>
        </a:p>
      </dgm:t>
    </dgm:pt>
    <dgm:pt modelId="{9B4DD929-F0BB-4167-A4CC-FF310D3F9A40}" type="pres">
      <dgm:prSet presAssocID="{DCBEC6BD-F249-46A7-AC9F-4964DE8B85F0}" presName="rootConnector" presStyleLbl="node2" presStyleIdx="1" presStyleCnt="3"/>
      <dgm:spPr/>
      <dgm:t>
        <a:bodyPr/>
        <a:lstStyle/>
        <a:p>
          <a:endParaRPr lang="en-GB"/>
        </a:p>
      </dgm:t>
    </dgm:pt>
    <dgm:pt modelId="{930C5ECC-5E41-446F-A951-E01B28906FDA}" type="pres">
      <dgm:prSet presAssocID="{DCBEC6BD-F249-46A7-AC9F-4964DE8B85F0}" presName="hierChild4" presStyleCnt="0"/>
      <dgm:spPr/>
    </dgm:pt>
    <dgm:pt modelId="{6F50E42C-9E16-473D-A118-34300CCB73D6}" type="pres">
      <dgm:prSet presAssocID="{DCBEC6BD-F249-46A7-AC9F-4964DE8B85F0}" presName="hierChild5" presStyleCnt="0"/>
      <dgm:spPr/>
    </dgm:pt>
    <dgm:pt modelId="{16D5D5E3-E8F8-4047-AA9D-5640527130C1}" type="pres">
      <dgm:prSet presAssocID="{8D989A0E-941F-41FC-BEFE-4275CF024CE1}" presName="Name37" presStyleLbl="parChTrans1D2" presStyleIdx="2" presStyleCnt="3"/>
      <dgm:spPr/>
      <dgm:t>
        <a:bodyPr/>
        <a:lstStyle/>
        <a:p>
          <a:endParaRPr lang="en-GB"/>
        </a:p>
      </dgm:t>
    </dgm:pt>
    <dgm:pt modelId="{8D02B972-B0EE-44E8-AC8A-89F304CF9EA7}" type="pres">
      <dgm:prSet presAssocID="{AECF648D-D355-46FC-9401-36C5A51012D9}" presName="hierRoot2" presStyleCnt="0">
        <dgm:presLayoutVars>
          <dgm:hierBranch val="init"/>
        </dgm:presLayoutVars>
      </dgm:prSet>
      <dgm:spPr/>
    </dgm:pt>
    <dgm:pt modelId="{0A56CB54-8765-4FEF-91AF-26F5A21F3E30}" type="pres">
      <dgm:prSet presAssocID="{AECF648D-D355-46FC-9401-36C5A51012D9}" presName="rootComposite" presStyleCnt="0"/>
      <dgm:spPr/>
    </dgm:pt>
    <dgm:pt modelId="{809C9F87-04CC-4554-8D3B-2B9289B8B94D}" type="pres">
      <dgm:prSet presAssocID="{AECF648D-D355-46FC-9401-36C5A51012D9}" presName="rootText" presStyleLbl="node2" presStyleIdx="2" presStyleCnt="3" custLinFactNeighborY="35544">
        <dgm:presLayoutVars>
          <dgm:chPref val="3"/>
        </dgm:presLayoutVars>
      </dgm:prSet>
      <dgm:spPr/>
      <dgm:t>
        <a:bodyPr/>
        <a:lstStyle/>
        <a:p>
          <a:endParaRPr lang="en-GB"/>
        </a:p>
      </dgm:t>
    </dgm:pt>
    <dgm:pt modelId="{165C114D-8E99-40B5-8F9C-379AB3D27C17}" type="pres">
      <dgm:prSet presAssocID="{AECF648D-D355-46FC-9401-36C5A51012D9}" presName="rootConnector" presStyleLbl="node2" presStyleIdx="2" presStyleCnt="3"/>
      <dgm:spPr/>
      <dgm:t>
        <a:bodyPr/>
        <a:lstStyle/>
        <a:p>
          <a:endParaRPr lang="en-GB"/>
        </a:p>
      </dgm:t>
    </dgm:pt>
    <dgm:pt modelId="{52606D60-66CF-4169-9411-AA5F610AAB43}" type="pres">
      <dgm:prSet presAssocID="{AECF648D-D355-46FC-9401-36C5A51012D9}" presName="hierChild4" presStyleCnt="0"/>
      <dgm:spPr/>
    </dgm:pt>
    <dgm:pt modelId="{302999AC-CC46-42D1-8AB7-9A1E44E76F01}" type="pres">
      <dgm:prSet presAssocID="{AECF648D-D355-46FC-9401-36C5A51012D9}" presName="hierChild5" presStyleCnt="0"/>
      <dgm:spPr/>
    </dgm:pt>
    <dgm:pt modelId="{71A14B89-9F0C-491D-8456-8AE77BD5EEC3}" type="pres">
      <dgm:prSet presAssocID="{34F8FA00-0120-4A65-89EE-FB3E329AFBA8}" presName="hierChild3" presStyleCnt="0"/>
      <dgm:spPr/>
    </dgm:pt>
  </dgm:ptLst>
  <dgm:cxnLst>
    <dgm:cxn modelId="{94E5B200-F980-4887-8F6F-B769C093867B}" type="presOf" srcId="{34F8FA00-0120-4A65-89EE-FB3E329AFBA8}" destId="{523A25F1-3D89-48FC-BB2C-182E2AF17725}" srcOrd="0" destOrd="0" presId="urn:microsoft.com/office/officeart/2005/8/layout/orgChart1"/>
    <dgm:cxn modelId="{20B5D20E-0FC6-4CD5-B5F1-CA511E2AAE4C}" type="presOf" srcId="{34F8FA00-0120-4A65-89EE-FB3E329AFBA8}" destId="{FCFCE8C7-FE96-46E2-A187-A59FD10B9A45}" srcOrd="1" destOrd="0" presId="urn:microsoft.com/office/officeart/2005/8/layout/orgChart1"/>
    <dgm:cxn modelId="{9D865E05-E1F0-40DE-A44F-E67696E2135C}" type="presOf" srcId="{DCBEC6BD-F249-46A7-AC9F-4964DE8B85F0}" destId="{9B4DD929-F0BB-4167-A4CC-FF310D3F9A40}" srcOrd="1" destOrd="0" presId="urn:microsoft.com/office/officeart/2005/8/layout/orgChart1"/>
    <dgm:cxn modelId="{4FFBD289-F0A5-45F2-AC7C-1FBC041DADB9}" srcId="{34F8FA00-0120-4A65-89EE-FB3E329AFBA8}" destId="{DCBEC6BD-F249-46A7-AC9F-4964DE8B85F0}" srcOrd="1" destOrd="0" parTransId="{965B9F93-163E-4AC9-BB59-1BB7317AA3B9}" sibTransId="{C71017A9-A766-4777-B7E5-DEA5CAE6919A}"/>
    <dgm:cxn modelId="{028D08BD-A601-4163-B6E0-B8C291E5E2A4}" type="presOf" srcId="{8D989A0E-941F-41FC-BEFE-4275CF024CE1}" destId="{16D5D5E3-E8F8-4047-AA9D-5640527130C1}" srcOrd="0" destOrd="0" presId="urn:microsoft.com/office/officeart/2005/8/layout/orgChart1"/>
    <dgm:cxn modelId="{B93BE6AA-2535-4E45-8EA7-4C3F7C2AF746}" type="presOf" srcId="{965B9F93-163E-4AC9-BB59-1BB7317AA3B9}" destId="{5F0ED399-0A5A-454F-919F-D252B21AF13C}" srcOrd="0" destOrd="0" presId="urn:microsoft.com/office/officeart/2005/8/layout/orgChart1"/>
    <dgm:cxn modelId="{87AA9FAF-1D31-440D-996E-6502AF7457CC}" srcId="{236667A3-9730-4037-953A-E14D5AB7ED6B}" destId="{34F8FA00-0120-4A65-89EE-FB3E329AFBA8}" srcOrd="0" destOrd="0" parTransId="{CD2976A2-4801-472F-85C9-47B4E2D6FEF9}" sibTransId="{9E7D54F8-FD2B-466B-81A4-70591D15345B}"/>
    <dgm:cxn modelId="{F9873B6F-CA0F-4ED1-8070-A11665B22771}" type="presOf" srcId="{5838D7F0-BD18-4024-B060-18B9DE9A3B01}" destId="{FF6D6581-E7B0-49E2-A6FD-6E6FED170952}" srcOrd="1" destOrd="0" presId="urn:microsoft.com/office/officeart/2005/8/layout/orgChart1"/>
    <dgm:cxn modelId="{D401B8A8-24B4-48AD-AC1E-A98B5D5C0EE5}" type="presOf" srcId="{5838D7F0-BD18-4024-B060-18B9DE9A3B01}" destId="{0A4EBE6F-6FDD-470B-8836-D6DF492B0093}" srcOrd="0" destOrd="0" presId="urn:microsoft.com/office/officeart/2005/8/layout/orgChart1"/>
    <dgm:cxn modelId="{6EDFE4AE-F303-4B66-9A57-B23765082691}" srcId="{34F8FA00-0120-4A65-89EE-FB3E329AFBA8}" destId="{AECF648D-D355-46FC-9401-36C5A51012D9}" srcOrd="2" destOrd="0" parTransId="{8D989A0E-941F-41FC-BEFE-4275CF024CE1}" sibTransId="{94DFC3AC-788C-422D-B975-30A355C846E2}"/>
    <dgm:cxn modelId="{6C9AF6E1-8201-4B2E-BDD5-C0950CACE0C9}" type="presOf" srcId="{9243EB47-0210-47FB-92EE-7639F7A307D8}" destId="{D1A24381-D42B-45C0-B50F-0E64C3B74B69}" srcOrd="0" destOrd="0" presId="urn:microsoft.com/office/officeart/2005/8/layout/orgChart1"/>
    <dgm:cxn modelId="{E1B6BC7D-4C60-4FD6-9A09-AC1082F761B6}" type="presOf" srcId="{DCBEC6BD-F249-46A7-AC9F-4964DE8B85F0}" destId="{B33C9BB3-1F55-4790-9A44-8B10CAF9D6E4}" srcOrd="0" destOrd="0" presId="urn:microsoft.com/office/officeart/2005/8/layout/orgChart1"/>
    <dgm:cxn modelId="{AA21A884-1276-4C19-BE87-6AE78BC78CA7}" srcId="{34F8FA00-0120-4A65-89EE-FB3E329AFBA8}" destId="{5838D7F0-BD18-4024-B060-18B9DE9A3B01}" srcOrd="0" destOrd="0" parTransId="{9243EB47-0210-47FB-92EE-7639F7A307D8}" sibTransId="{6B0854B0-F214-48A3-9FCE-168E0D68D5A2}"/>
    <dgm:cxn modelId="{6C489906-7F10-43B7-8D67-948CEA7061C5}" type="presOf" srcId="{236667A3-9730-4037-953A-E14D5AB7ED6B}" destId="{D26F182B-D0FB-4926-B48F-CF985364914E}" srcOrd="0" destOrd="0" presId="urn:microsoft.com/office/officeart/2005/8/layout/orgChart1"/>
    <dgm:cxn modelId="{75EB5875-BB77-40EC-BD6C-B32ABFE89057}" type="presOf" srcId="{AECF648D-D355-46FC-9401-36C5A51012D9}" destId="{165C114D-8E99-40B5-8F9C-379AB3D27C17}" srcOrd="1" destOrd="0" presId="urn:microsoft.com/office/officeart/2005/8/layout/orgChart1"/>
    <dgm:cxn modelId="{B8AD6400-9BD8-427E-BB8B-91804D02849C}" type="presOf" srcId="{AECF648D-D355-46FC-9401-36C5A51012D9}" destId="{809C9F87-04CC-4554-8D3B-2B9289B8B94D}" srcOrd="0" destOrd="0" presId="urn:microsoft.com/office/officeart/2005/8/layout/orgChart1"/>
    <dgm:cxn modelId="{A823D9E8-DC7B-4739-825D-41D28C48B49E}" type="presParOf" srcId="{D26F182B-D0FB-4926-B48F-CF985364914E}" destId="{A8FE7988-7B20-4DCB-819E-9B6BB92F3C20}" srcOrd="0" destOrd="0" presId="urn:microsoft.com/office/officeart/2005/8/layout/orgChart1"/>
    <dgm:cxn modelId="{A8D3EDD9-7C0B-4174-8220-8887DF93072C}" type="presParOf" srcId="{A8FE7988-7B20-4DCB-819E-9B6BB92F3C20}" destId="{837AB209-4089-4945-BE98-FB8D5341D02A}" srcOrd="0" destOrd="0" presId="urn:microsoft.com/office/officeart/2005/8/layout/orgChart1"/>
    <dgm:cxn modelId="{A5B746A5-AD99-4CBF-9C03-B740BF9A4BA6}" type="presParOf" srcId="{837AB209-4089-4945-BE98-FB8D5341D02A}" destId="{523A25F1-3D89-48FC-BB2C-182E2AF17725}" srcOrd="0" destOrd="0" presId="urn:microsoft.com/office/officeart/2005/8/layout/orgChart1"/>
    <dgm:cxn modelId="{BF09016B-C2BC-4A28-B000-DB0C32D74CFD}" type="presParOf" srcId="{837AB209-4089-4945-BE98-FB8D5341D02A}" destId="{FCFCE8C7-FE96-46E2-A187-A59FD10B9A45}" srcOrd="1" destOrd="0" presId="urn:microsoft.com/office/officeart/2005/8/layout/orgChart1"/>
    <dgm:cxn modelId="{6399010C-7E8B-4BB0-9062-668BF55517D4}" type="presParOf" srcId="{A8FE7988-7B20-4DCB-819E-9B6BB92F3C20}" destId="{BC37AD6B-484B-4073-A4B0-63B5179C8B08}" srcOrd="1" destOrd="0" presId="urn:microsoft.com/office/officeart/2005/8/layout/orgChart1"/>
    <dgm:cxn modelId="{7E293638-BA3D-4768-8D8E-314F40B7903C}" type="presParOf" srcId="{BC37AD6B-484B-4073-A4B0-63B5179C8B08}" destId="{D1A24381-D42B-45C0-B50F-0E64C3B74B69}" srcOrd="0" destOrd="0" presId="urn:microsoft.com/office/officeart/2005/8/layout/orgChart1"/>
    <dgm:cxn modelId="{C695AFA4-C039-40D3-8AB9-0383F8A04BFA}" type="presParOf" srcId="{BC37AD6B-484B-4073-A4B0-63B5179C8B08}" destId="{344B8069-9743-44D5-8B6C-EC20D14D6593}" srcOrd="1" destOrd="0" presId="urn:microsoft.com/office/officeart/2005/8/layout/orgChart1"/>
    <dgm:cxn modelId="{9F57126E-F607-4AE0-BEFD-C5383F5C3BE4}" type="presParOf" srcId="{344B8069-9743-44D5-8B6C-EC20D14D6593}" destId="{24B11BF6-DE7C-4AB9-B0E6-7BA27152DC4C}" srcOrd="0" destOrd="0" presId="urn:microsoft.com/office/officeart/2005/8/layout/orgChart1"/>
    <dgm:cxn modelId="{AC60BDA3-E991-46CA-ACC8-3536995C3A4B}" type="presParOf" srcId="{24B11BF6-DE7C-4AB9-B0E6-7BA27152DC4C}" destId="{0A4EBE6F-6FDD-470B-8836-D6DF492B0093}" srcOrd="0" destOrd="0" presId="urn:microsoft.com/office/officeart/2005/8/layout/orgChart1"/>
    <dgm:cxn modelId="{3341F4E0-12D1-4F55-92AE-FBCF7B15A112}" type="presParOf" srcId="{24B11BF6-DE7C-4AB9-B0E6-7BA27152DC4C}" destId="{FF6D6581-E7B0-49E2-A6FD-6E6FED170952}" srcOrd="1" destOrd="0" presId="urn:microsoft.com/office/officeart/2005/8/layout/orgChart1"/>
    <dgm:cxn modelId="{E30AED0E-3FC9-47F6-995A-1B4737ABA44E}" type="presParOf" srcId="{344B8069-9743-44D5-8B6C-EC20D14D6593}" destId="{5DDEC111-0DF3-47CC-9A43-5903239B6333}" srcOrd="1" destOrd="0" presId="urn:microsoft.com/office/officeart/2005/8/layout/orgChart1"/>
    <dgm:cxn modelId="{1EFD3FEB-3161-4417-A48D-72C1F714EE8B}" type="presParOf" srcId="{344B8069-9743-44D5-8B6C-EC20D14D6593}" destId="{44BBCE0D-B7BE-478B-AD00-CB1826B65FAB}" srcOrd="2" destOrd="0" presId="urn:microsoft.com/office/officeart/2005/8/layout/orgChart1"/>
    <dgm:cxn modelId="{3B699E1F-3A33-47C1-92E3-DD65D0522D67}" type="presParOf" srcId="{BC37AD6B-484B-4073-A4B0-63B5179C8B08}" destId="{5F0ED399-0A5A-454F-919F-D252B21AF13C}" srcOrd="2" destOrd="0" presId="urn:microsoft.com/office/officeart/2005/8/layout/orgChart1"/>
    <dgm:cxn modelId="{8A593328-C115-484D-A22A-BF10A850E30C}" type="presParOf" srcId="{BC37AD6B-484B-4073-A4B0-63B5179C8B08}" destId="{9A6CB634-C3F4-4034-9EAA-844A3C7FC052}" srcOrd="3" destOrd="0" presId="urn:microsoft.com/office/officeart/2005/8/layout/orgChart1"/>
    <dgm:cxn modelId="{103C144E-CFDB-430C-8219-8B9C680C663F}" type="presParOf" srcId="{9A6CB634-C3F4-4034-9EAA-844A3C7FC052}" destId="{410EF606-B501-4A51-99B1-9F26D69EB68A}" srcOrd="0" destOrd="0" presId="urn:microsoft.com/office/officeart/2005/8/layout/orgChart1"/>
    <dgm:cxn modelId="{527F34BB-63F1-4374-9165-68643FDABC1D}" type="presParOf" srcId="{410EF606-B501-4A51-99B1-9F26D69EB68A}" destId="{B33C9BB3-1F55-4790-9A44-8B10CAF9D6E4}" srcOrd="0" destOrd="0" presId="urn:microsoft.com/office/officeart/2005/8/layout/orgChart1"/>
    <dgm:cxn modelId="{E1DF27CB-18FA-4D0B-B84E-8176A0422DD0}" type="presParOf" srcId="{410EF606-B501-4A51-99B1-9F26D69EB68A}" destId="{9B4DD929-F0BB-4167-A4CC-FF310D3F9A40}" srcOrd="1" destOrd="0" presId="urn:microsoft.com/office/officeart/2005/8/layout/orgChart1"/>
    <dgm:cxn modelId="{11168D9C-D9DF-4628-8937-5A1F62255178}" type="presParOf" srcId="{9A6CB634-C3F4-4034-9EAA-844A3C7FC052}" destId="{930C5ECC-5E41-446F-A951-E01B28906FDA}" srcOrd="1" destOrd="0" presId="urn:microsoft.com/office/officeart/2005/8/layout/orgChart1"/>
    <dgm:cxn modelId="{2B77760F-BE4A-4B1F-8666-8BE4C1DFEDE5}" type="presParOf" srcId="{9A6CB634-C3F4-4034-9EAA-844A3C7FC052}" destId="{6F50E42C-9E16-473D-A118-34300CCB73D6}" srcOrd="2" destOrd="0" presId="urn:microsoft.com/office/officeart/2005/8/layout/orgChart1"/>
    <dgm:cxn modelId="{CDBDB7E2-193E-46F9-A608-4EB5B801C3F5}" type="presParOf" srcId="{BC37AD6B-484B-4073-A4B0-63B5179C8B08}" destId="{16D5D5E3-E8F8-4047-AA9D-5640527130C1}" srcOrd="4" destOrd="0" presId="urn:microsoft.com/office/officeart/2005/8/layout/orgChart1"/>
    <dgm:cxn modelId="{8E229976-7EFF-4749-A649-BA016DABBB5D}" type="presParOf" srcId="{BC37AD6B-484B-4073-A4B0-63B5179C8B08}" destId="{8D02B972-B0EE-44E8-AC8A-89F304CF9EA7}" srcOrd="5" destOrd="0" presId="urn:microsoft.com/office/officeart/2005/8/layout/orgChart1"/>
    <dgm:cxn modelId="{560DB2D8-18EE-499E-A361-DE266F87FD2D}" type="presParOf" srcId="{8D02B972-B0EE-44E8-AC8A-89F304CF9EA7}" destId="{0A56CB54-8765-4FEF-91AF-26F5A21F3E30}" srcOrd="0" destOrd="0" presId="urn:microsoft.com/office/officeart/2005/8/layout/orgChart1"/>
    <dgm:cxn modelId="{ED8128CD-1543-4DE7-900E-39822DE13E3B}" type="presParOf" srcId="{0A56CB54-8765-4FEF-91AF-26F5A21F3E30}" destId="{809C9F87-04CC-4554-8D3B-2B9289B8B94D}" srcOrd="0" destOrd="0" presId="urn:microsoft.com/office/officeart/2005/8/layout/orgChart1"/>
    <dgm:cxn modelId="{0EBBD59D-956C-49D5-80C0-1912E945CA69}" type="presParOf" srcId="{0A56CB54-8765-4FEF-91AF-26F5A21F3E30}" destId="{165C114D-8E99-40B5-8F9C-379AB3D27C17}" srcOrd="1" destOrd="0" presId="urn:microsoft.com/office/officeart/2005/8/layout/orgChart1"/>
    <dgm:cxn modelId="{50D2332B-7A1A-40DD-BE6F-C389761ED9AB}" type="presParOf" srcId="{8D02B972-B0EE-44E8-AC8A-89F304CF9EA7}" destId="{52606D60-66CF-4169-9411-AA5F610AAB43}" srcOrd="1" destOrd="0" presId="urn:microsoft.com/office/officeart/2005/8/layout/orgChart1"/>
    <dgm:cxn modelId="{41096F52-DB02-483B-A3AF-E9DCCDBAE50A}" type="presParOf" srcId="{8D02B972-B0EE-44E8-AC8A-89F304CF9EA7}" destId="{302999AC-CC46-42D1-8AB7-9A1E44E76F01}" srcOrd="2" destOrd="0" presId="urn:microsoft.com/office/officeart/2005/8/layout/orgChart1"/>
    <dgm:cxn modelId="{535C45AB-00DE-4B33-8F6B-E9FB0F6E9854}" type="presParOf" srcId="{A8FE7988-7B20-4DCB-819E-9B6BB92F3C20}" destId="{71A14B89-9F0C-491D-8456-8AE77BD5EEC3}"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F2A1F0-D821-4C63-ACB0-3D8D92C1EA68}">
      <dsp:nvSpPr>
        <dsp:cNvPr id="0" name=""/>
        <dsp:cNvSpPr/>
      </dsp:nvSpPr>
      <dsp:spPr>
        <a:xfrm>
          <a:off x="4356779" y="1031144"/>
          <a:ext cx="3888956" cy="193374"/>
        </a:xfrm>
        <a:custGeom>
          <a:avLst/>
          <a:gdLst/>
          <a:ahLst/>
          <a:cxnLst/>
          <a:rect l="0" t="0" r="0" b="0"/>
          <a:pathLst>
            <a:path>
              <a:moveTo>
                <a:pt x="0" y="0"/>
              </a:moveTo>
              <a:lnTo>
                <a:pt x="0" y="96687"/>
              </a:lnTo>
              <a:lnTo>
                <a:pt x="3888956" y="96687"/>
              </a:lnTo>
              <a:lnTo>
                <a:pt x="3888956" y="19337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1B9A67-1490-4AF0-862E-822A0D0B7DC9}">
      <dsp:nvSpPr>
        <dsp:cNvPr id="0" name=""/>
        <dsp:cNvSpPr/>
      </dsp:nvSpPr>
      <dsp:spPr>
        <a:xfrm>
          <a:off x="4356779" y="1031144"/>
          <a:ext cx="2774750" cy="193374"/>
        </a:xfrm>
        <a:custGeom>
          <a:avLst/>
          <a:gdLst/>
          <a:ahLst/>
          <a:cxnLst/>
          <a:rect l="0" t="0" r="0" b="0"/>
          <a:pathLst>
            <a:path>
              <a:moveTo>
                <a:pt x="0" y="0"/>
              </a:moveTo>
              <a:lnTo>
                <a:pt x="0" y="96687"/>
              </a:lnTo>
              <a:lnTo>
                <a:pt x="2774750" y="96687"/>
              </a:lnTo>
              <a:lnTo>
                <a:pt x="2774750" y="19337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D0951F-4E23-4480-8EA6-16063E95B283}">
      <dsp:nvSpPr>
        <dsp:cNvPr id="0" name=""/>
        <dsp:cNvSpPr/>
      </dsp:nvSpPr>
      <dsp:spPr>
        <a:xfrm>
          <a:off x="8527851" y="2338725"/>
          <a:ext cx="138124" cy="423582"/>
        </a:xfrm>
        <a:custGeom>
          <a:avLst/>
          <a:gdLst/>
          <a:ahLst/>
          <a:cxnLst/>
          <a:rect l="0" t="0" r="0" b="0"/>
          <a:pathLst>
            <a:path>
              <a:moveTo>
                <a:pt x="0" y="0"/>
              </a:moveTo>
              <a:lnTo>
                <a:pt x="0" y="423582"/>
              </a:lnTo>
              <a:lnTo>
                <a:pt x="138124" y="423582"/>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A24622-DFFB-437E-B106-2FE85C1213DE}">
      <dsp:nvSpPr>
        <dsp:cNvPr id="0" name=""/>
        <dsp:cNvSpPr/>
      </dsp:nvSpPr>
      <dsp:spPr>
        <a:xfrm>
          <a:off x="6017324" y="1684935"/>
          <a:ext cx="2878859" cy="193374"/>
        </a:xfrm>
        <a:custGeom>
          <a:avLst/>
          <a:gdLst/>
          <a:ahLst/>
          <a:cxnLst/>
          <a:rect l="0" t="0" r="0" b="0"/>
          <a:pathLst>
            <a:path>
              <a:moveTo>
                <a:pt x="0" y="0"/>
              </a:moveTo>
              <a:lnTo>
                <a:pt x="0" y="96687"/>
              </a:lnTo>
              <a:lnTo>
                <a:pt x="2878859" y="96687"/>
              </a:lnTo>
              <a:lnTo>
                <a:pt x="2878859" y="19337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2B844B-73C7-424A-A417-F38BF50C5D87}">
      <dsp:nvSpPr>
        <dsp:cNvPr id="0" name=""/>
        <dsp:cNvSpPr/>
      </dsp:nvSpPr>
      <dsp:spPr>
        <a:xfrm>
          <a:off x="6017324" y="1684935"/>
          <a:ext cx="1764653" cy="193374"/>
        </a:xfrm>
        <a:custGeom>
          <a:avLst/>
          <a:gdLst/>
          <a:ahLst/>
          <a:cxnLst/>
          <a:rect l="0" t="0" r="0" b="0"/>
          <a:pathLst>
            <a:path>
              <a:moveTo>
                <a:pt x="0" y="0"/>
              </a:moveTo>
              <a:lnTo>
                <a:pt x="0" y="96687"/>
              </a:lnTo>
              <a:lnTo>
                <a:pt x="1764653" y="96687"/>
              </a:lnTo>
              <a:lnTo>
                <a:pt x="1764653" y="19337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8ACDE1-B339-4D5F-B596-05149D1BC391}">
      <dsp:nvSpPr>
        <dsp:cNvPr id="0" name=""/>
        <dsp:cNvSpPr/>
      </dsp:nvSpPr>
      <dsp:spPr>
        <a:xfrm>
          <a:off x="6017324" y="1684935"/>
          <a:ext cx="650447" cy="193374"/>
        </a:xfrm>
        <a:custGeom>
          <a:avLst/>
          <a:gdLst/>
          <a:ahLst/>
          <a:cxnLst/>
          <a:rect l="0" t="0" r="0" b="0"/>
          <a:pathLst>
            <a:path>
              <a:moveTo>
                <a:pt x="0" y="0"/>
              </a:moveTo>
              <a:lnTo>
                <a:pt x="0" y="96687"/>
              </a:lnTo>
              <a:lnTo>
                <a:pt x="650447" y="96687"/>
              </a:lnTo>
              <a:lnTo>
                <a:pt x="650447" y="19337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AFE87-D2F3-4CFA-916B-3B6CB4F52D39}">
      <dsp:nvSpPr>
        <dsp:cNvPr id="0" name=""/>
        <dsp:cNvSpPr/>
      </dsp:nvSpPr>
      <dsp:spPr>
        <a:xfrm>
          <a:off x="5460221" y="1684935"/>
          <a:ext cx="557103" cy="193374"/>
        </a:xfrm>
        <a:custGeom>
          <a:avLst/>
          <a:gdLst/>
          <a:ahLst/>
          <a:cxnLst/>
          <a:rect l="0" t="0" r="0" b="0"/>
          <a:pathLst>
            <a:path>
              <a:moveTo>
                <a:pt x="557103" y="0"/>
              </a:moveTo>
              <a:lnTo>
                <a:pt x="557103" y="96687"/>
              </a:lnTo>
              <a:lnTo>
                <a:pt x="0" y="96687"/>
              </a:lnTo>
              <a:lnTo>
                <a:pt x="0" y="19337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D7EC98-719E-4070-A558-6A3CEBD61E92}">
      <dsp:nvSpPr>
        <dsp:cNvPr id="0" name=""/>
        <dsp:cNvSpPr/>
      </dsp:nvSpPr>
      <dsp:spPr>
        <a:xfrm>
          <a:off x="4252670" y="1684935"/>
          <a:ext cx="1764653" cy="193374"/>
        </a:xfrm>
        <a:custGeom>
          <a:avLst/>
          <a:gdLst/>
          <a:ahLst/>
          <a:cxnLst/>
          <a:rect l="0" t="0" r="0" b="0"/>
          <a:pathLst>
            <a:path>
              <a:moveTo>
                <a:pt x="1764653" y="0"/>
              </a:moveTo>
              <a:lnTo>
                <a:pt x="1764653" y="96687"/>
              </a:lnTo>
              <a:lnTo>
                <a:pt x="0" y="96687"/>
              </a:lnTo>
              <a:lnTo>
                <a:pt x="0" y="19337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EE3BAD-254C-49A4-9349-A35E76588D92}">
      <dsp:nvSpPr>
        <dsp:cNvPr id="0" name=""/>
        <dsp:cNvSpPr/>
      </dsp:nvSpPr>
      <dsp:spPr>
        <a:xfrm>
          <a:off x="3138464" y="1684935"/>
          <a:ext cx="2878859" cy="193374"/>
        </a:xfrm>
        <a:custGeom>
          <a:avLst/>
          <a:gdLst/>
          <a:ahLst/>
          <a:cxnLst/>
          <a:rect l="0" t="0" r="0" b="0"/>
          <a:pathLst>
            <a:path>
              <a:moveTo>
                <a:pt x="2878859" y="0"/>
              </a:moveTo>
              <a:lnTo>
                <a:pt x="2878859" y="96687"/>
              </a:lnTo>
              <a:lnTo>
                <a:pt x="0" y="96687"/>
              </a:lnTo>
              <a:lnTo>
                <a:pt x="0" y="19337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969EA-5A83-4806-B45A-61A65415BB20}">
      <dsp:nvSpPr>
        <dsp:cNvPr id="0" name=""/>
        <dsp:cNvSpPr/>
      </dsp:nvSpPr>
      <dsp:spPr>
        <a:xfrm>
          <a:off x="4356779" y="1031144"/>
          <a:ext cx="1660544" cy="193374"/>
        </a:xfrm>
        <a:custGeom>
          <a:avLst/>
          <a:gdLst/>
          <a:ahLst/>
          <a:cxnLst/>
          <a:rect l="0" t="0" r="0" b="0"/>
          <a:pathLst>
            <a:path>
              <a:moveTo>
                <a:pt x="0" y="0"/>
              </a:moveTo>
              <a:lnTo>
                <a:pt x="0" y="96687"/>
              </a:lnTo>
              <a:lnTo>
                <a:pt x="1660544" y="96687"/>
              </a:lnTo>
              <a:lnTo>
                <a:pt x="1660544" y="19337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02C65-FB3D-4F82-8241-171E8B759244}">
      <dsp:nvSpPr>
        <dsp:cNvPr id="0" name=""/>
        <dsp:cNvSpPr/>
      </dsp:nvSpPr>
      <dsp:spPr>
        <a:xfrm>
          <a:off x="1438832" y="1684935"/>
          <a:ext cx="125010" cy="1731163"/>
        </a:xfrm>
        <a:custGeom>
          <a:avLst/>
          <a:gdLst/>
          <a:ahLst/>
          <a:cxnLst/>
          <a:rect l="0" t="0" r="0" b="0"/>
          <a:pathLst>
            <a:path>
              <a:moveTo>
                <a:pt x="0" y="0"/>
              </a:moveTo>
              <a:lnTo>
                <a:pt x="0" y="1731163"/>
              </a:lnTo>
              <a:lnTo>
                <a:pt x="125010" y="1731163"/>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B73EE2-1B7C-442E-81D7-265DD1C0949E}">
      <dsp:nvSpPr>
        <dsp:cNvPr id="0" name=""/>
        <dsp:cNvSpPr/>
      </dsp:nvSpPr>
      <dsp:spPr>
        <a:xfrm>
          <a:off x="1438832" y="1684935"/>
          <a:ext cx="125010" cy="1077372"/>
        </a:xfrm>
        <a:custGeom>
          <a:avLst/>
          <a:gdLst/>
          <a:ahLst/>
          <a:cxnLst/>
          <a:rect l="0" t="0" r="0" b="0"/>
          <a:pathLst>
            <a:path>
              <a:moveTo>
                <a:pt x="0" y="0"/>
              </a:moveTo>
              <a:lnTo>
                <a:pt x="0" y="1077372"/>
              </a:lnTo>
              <a:lnTo>
                <a:pt x="125010" y="107737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F3B82F-9557-4778-8AF5-68DEBD5CC8BB}">
      <dsp:nvSpPr>
        <dsp:cNvPr id="0" name=""/>
        <dsp:cNvSpPr/>
      </dsp:nvSpPr>
      <dsp:spPr>
        <a:xfrm>
          <a:off x="1438832" y="1684935"/>
          <a:ext cx="125010" cy="423582"/>
        </a:xfrm>
        <a:custGeom>
          <a:avLst/>
          <a:gdLst/>
          <a:ahLst/>
          <a:cxnLst/>
          <a:rect l="0" t="0" r="0" b="0"/>
          <a:pathLst>
            <a:path>
              <a:moveTo>
                <a:pt x="0" y="0"/>
              </a:moveTo>
              <a:lnTo>
                <a:pt x="0" y="423582"/>
              </a:lnTo>
              <a:lnTo>
                <a:pt x="125010" y="423582"/>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C91B8D-9FD8-4401-AB84-618FE9C6AE2E}">
      <dsp:nvSpPr>
        <dsp:cNvPr id="0" name=""/>
        <dsp:cNvSpPr/>
      </dsp:nvSpPr>
      <dsp:spPr>
        <a:xfrm>
          <a:off x="1897008" y="1031144"/>
          <a:ext cx="2459771" cy="193374"/>
        </a:xfrm>
        <a:custGeom>
          <a:avLst/>
          <a:gdLst/>
          <a:ahLst/>
          <a:cxnLst/>
          <a:rect l="0" t="0" r="0" b="0"/>
          <a:pathLst>
            <a:path>
              <a:moveTo>
                <a:pt x="2459771" y="0"/>
              </a:moveTo>
              <a:lnTo>
                <a:pt x="2459771" y="96687"/>
              </a:lnTo>
              <a:lnTo>
                <a:pt x="0" y="96687"/>
              </a:lnTo>
              <a:lnTo>
                <a:pt x="0" y="19337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DBF51D-9FC4-46F2-A2AF-44D814233D04}">
      <dsp:nvSpPr>
        <dsp:cNvPr id="0" name=""/>
        <dsp:cNvSpPr/>
      </dsp:nvSpPr>
      <dsp:spPr>
        <a:xfrm>
          <a:off x="545757" y="1031144"/>
          <a:ext cx="3811022" cy="193374"/>
        </a:xfrm>
        <a:custGeom>
          <a:avLst/>
          <a:gdLst/>
          <a:ahLst/>
          <a:cxnLst/>
          <a:rect l="0" t="0" r="0" b="0"/>
          <a:pathLst>
            <a:path>
              <a:moveTo>
                <a:pt x="3811022" y="0"/>
              </a:moveTo>
              <a:lnTo>
                <a:pt x="3811022" y="96687"/>
              </a:lnTo>
              <a:lnTo>
                <a:pt x="0" y="96687"/>
              </a:lnTo>
              <a:lnTo>
                <a:pt x="0" y="19337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5CD25F-4D05-4F37-91CB-E27AD4434BD9}">
      <dsp:nvSpPr>
        <dsp:cNvPr id="0" name=""/>
        <dsp:cNvSpPr/>
      </dsp:nvSpPr>
      <dsp:spPr>
        <a:xfrm>
          <a:off x="3896363" y="570728"/>
          <a:ext cx="920831" cy="4604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Gamestart</a:t>
          </a:r>
        </a:p>
      </dsp:txBody>
      <dsp:txXfrm>
        <a:off x="3896363" y="570728"/>
        <a:ext cx="920831" cy="460415"/>
      </dsp:txXfrm>
    </dsp:sp>
    <dsp:sp modelId="{5A042FEB-37F7-4B76-8AF9-03F3556E4DD7}">
      <dsp:nvSpPr>
        <dsp:cNvPr id="0" name=""/>
        <dsp:cNvSpPr/>
      </dsp:nvSpPr>
      <dsp:spPr>
        <a:xfrm>
          <a:off x="7407" y="1224519"/>
          <a:ext cx="1076700" cy="46041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Get Space Names For Players</a:t>
          </a:r>
        </a:p>
      </dsp:txBody>
      <dsp:txXfrm>
        <a:off x="7407" y="1224519"/>
        <a:ext cx="1076700" cy="460415"/>
      </dsp:txXfrm>
    </dsp:sp>
    <dsp:sp modelId="{CC931BC3-71EE-45FC-B2E0-CD720FE5D114}">
      <dsp:nvSpPr>
        <dsp:cNvPr id="0" name=""/>
        <dsp:cNvSpPr/>
      </dsp:nvSpPr>
      <dsp:spPr>
        <a:xfrm>
          <a:off x="1324288" y="1224519"/>
          <a:ext cx="1145440" cy="46041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Set Up Players Spaceships</a:t>
          </a:r>
        </a:p>
      </dsp:txBody>
      <dsp:txXfrm>
        <a:off x="1324288" y="1224519"/>
        <a:ext cx="1145440" cy="460415"/>
      </dsp:txXfrm>
    </dsp:sp>
    <dsp:sp modelId="{CA57E535-C545-459C-94F7-A35D75A0E751}">
      <dsp:nvSpPr>
        <dsp:cNvPr id="0" name=""/>
        <dsp:cNvSpPr/>
      </dsp:nvSpPr>
      <dsp:spPr>
        <a:xfrm>
          <a:off x="1563842" y="187830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Create Bomber Spaceship</a:t>
          </a:r>
        </a:p>
      </dsp:txBody>
      <dsp:txXfrm>
        <a:off x="1563842" y="1878309"/>
        <a:ext cx="920831" cy="460415"/>
      </dsp:txXfrm>
    </dsp:sp>
    <dsp:sp modelId="{6D38F81B-A26A-4FFE-9BA7-66B71EFC4577}">
      <dsp:nvSpPr>
        <dsp:cNvPr id="0" name=""/>
        <dsp:cNvSpPr/>
      </dsp:nvSpPr>
      <dsp:spPr>
        <a:xfrm>
          <a:off x="1563842" y="253209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Create Fighter Spaceship</a:t>
          </a:r>
        </a:p>
      </dsp:txBody>
      <dsp:txXfrm>
        <a:off x="1563842" y="2532099"/>
        <a:ext cx="920831" cy="460415"/>
      </dsp:txXfrm>
    </dsp:sp>
    <dsp:sp modelId="{2F5F2A93-7E8D-466F-85A0-CE614BE22782}">
      <dsp:nvSpPr>
        <dsp:cNvPr id="0" name=""/>
        <dsp:cNvSpPr/>
      </dsp:nvSpPr>
      <dsp:spPr>
        <a:xfrm>
          <a:off x="1563842" y="3185890"/>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Create Comand Spaceship</a:t>
          </a:r>
        </a:p>
      </dsp:txBody>
      <dsp:txXfrm>
        <a:off x="1563842" y="3185890"/>
        <a:ext cx="920831" cy="460415"/>
      </dsp:txXfrm>
    </dsp:sp>
    <dsp:sp modelId="{5ACB64B8-2905-4069-853A-3F916AE81471}">
      <dsp:nvSpPr>
        <dsp:cNvPr id="0" name=""/>
        <dsp:cNvSpPr/>
      </dsp:nvSpPr>
      <dsp:spPr>
        <a:xfrm>
          <a:off x="5556908" y="1224519"/>
          <a:ext cx="920831" cy="46041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Play New Game</a:t>
          </a:r>
        </a:p>
      </dsp:txBody>
      <dsp:txXfrm>
        <a:off x="5556908" y="1224519"/>
        <a:ext cx="920831" cy="460415"/>
      </dsp:txXfrm>
    </dsp:sp>
    <dsp:sp modelId="{D7D66590-3069-436C-A3A3-5B8317D8ACB1}">
      <dsp:nvSpPr>
        <dsp:cNvPr id="0" name=""/>
        <dsp:cNvSpPr/>
      </dsp:nvSpPr>
      <dsp:spPr>
        <a:xfrm>
          <a:off x="2678048" y="187830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Set Up Game Board </a:t>
          </a:r>
        </a:p>
      </dsp:txBody>
      <dsp:txXfrm>
        <a:off x="2678048" y="1878309"/>
        <a:ext cx="920831" cy="460415"/>
      </dsp:txXfrm>
    </dsp:sp>
    <dsp:sp modelId="{32036E06-AE52-454C-9223-1A484B73FFFD}">
      <dsp:nvSpPr>
        <dsp:cNvPr id="0" name=""/>
        <dsp:cNvSpPr/>
      </dsp:nvSpPr>
      <dsp:spPr>
        <a:xfrm>
          <a:off x="3792254" y="187830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Get Guess </a:t>
          </a:r>
          <a:br>
            <a:rPr lang="en-US" sz="1200" b="0" kern="1200">
              <a:solidFill>
                <a:sysClr val="windowText" lastClr="000000"/>
              </a:solidFill>
              <a:latin typeface="AR CENA" panose="02000000000000000000" pitchFamily="2" charset="0"/>
            </a:rPr>
          </a:br>
          <a:r>
            <a:rPr lang="en-US" sz="1200" b="0" kern="1200">
              <a:solidFill>
                <a:sysClr val="windowText" lastClr="000000"/>
              </a:solidFill>
              <a:latin typeface="AR CENA" panose="02000000000000000000" pitchFamily="2" charset="0"/>
            </a:rPr>
            <a:t>Co-ordinates</a:t>
          </a:r>
        </a:p>
      </dsp:txBody>
      <dsp:txXfrm>
        <a:off x="3792254" y="1878309"/>
        <a:ext cx="920831" cy="460415"/>
      </dsp:txXfrm>
    </dsp:sp>
    <dsp:sp modelId="{70992377-3772-43DF-B2EC-52CE25C0E4DB}">
      <dsp:nvSpPr>
        <dsp:cNvPr id="0" name=""/>
        <dsp:cNvSpPr/>
      </dsp:nvSpPr>
      <dsp:spPr>
        <a:xfrm>
          <a:off x="4906460" y="1878309"/>
          <a:ext cx="1107520"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Check If Co-ordinates Are Valid</a:t>
          </a:r>
        </a:p>
      </dsp:txBody>
      <dsp:txXfrm>
        <a:off x="4906460" y="1878309"/>
        <a:ext cx="1107520" cy="460415"/>
      </dsp:txXfrm>
    </dsp:sp>
    <dsp:sp modelId="{5BB07D68-83C2-4A8E-AD52-4FDA57B595A9}">
      <dsp:nvSpPr>
        <dsp:cNvPr id="0" name=""/>
        <dsp:cNvSpPr/>
      </dsp:nvSpPr>
      <dsp:spPr>
        <a:xfrm>
          <a:off x="6207356" y="187830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Make The Guess</a:t>
          </a:r>
        </a:p>
      </dsp:txBody>
      <dsp:txXfrm>
        <a:off x="6207356" y="1878309"/>
        <a:ext cx="920831" cy="460415"/>
      </dsp:txXfrm>
    </dsp:sp>
    <dsp:sp modelId="{C7FA890E-8EC0-45A4-8F5D-07A1659B728A}">
      <dsp:nvSpPr>
        <dsp:cNvPr id="0" name=""/>
        <dsp:cNvSpPr/>
      </dsp:nvSpPr>
      <dsp:spPr>
        <a:xfrm>
          <a:off x="7321562" y="187830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Check For Hit</a:t>
          </a:r>
        </a:p>
      </dsp:txBody>
      <dsp:txXfrm>
        <a:off x="7321562" y="1878309"/>
        <a:ext cx="920831" cy="460415"/>
      </dsp:txXfrm>
    </dsp:sp>
    <dsp:sp modelId="{97B0CFC3-4EF3-4139-987D-C88512BE793F}">
      <dsp:nvSpPr>
        <dsp:cNvPr id="0" name=""/>
        <dsp:cNvSpPr/>
      </dsp:nvSpPr>
      <dsp:spPr>
        <a:xfrm>
          <a:off x="8435768" y="1878309"/>
          <a:ext cx="920831" cy="460415"/>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ysClr val="windowText" lastClr="000000"/>
              </a:solidFill>
              <a:latin typeface="AR CENA" panose="02000000000000000000" pitchFamily="2" charset="0"/>
            </a:rPr>
            <a:t>Check For </a:t>
          </a:r>
          <a:br>
            <a:rPr lang="en-US" sz="1200" b="0" kern="1200">
              <a:solidFill>
                <a:sysClr val="windowText" lastClr="000000"/>
              </a:solidFill>
              <a:latin typeface="AR CENA" panose="02000000000000000000" pitchFamily="2" charset="0"/>
            </a:rPr>
          </a:br>
          <a:r>
            <a:rPr lang="en-US" sz="1200" b="0" kern="1200">
              <a:solidFill>
                <a:sysClr val="windowText" lastClr="000000"/>
              </a:solidFill>
              <a:latin typeface="AR CENA" panose="02000000000000000000" pitchFamily="2" charset="0"/>
            </a:rPr>
            <a:t>Game Won</a:t>
          </a:r>
        </a:p>
      </dsp:txBody>
      <dsp:txXfrm>
        <a:off x="8435768" y="1878309"/>
        <a:ext cx="920831" cy="460415"/>
      </dsp:txXfrm>
    </dsp:sp>
    <dsp:sp modelId="{90CAC831-905D-440C-AB48-CFBDEAA41FEB}">
      <dsp:nvSpPr>
        <dsp:cNvPr id="0" name=""/>
        <dsp:cNvSpPr/>
      </dsp:nvSpPr>
      <dsp:spPr>
        <a:xfrm>
          <a:off x="8665976" y="2532099"/>
          <a:ext cx="920831" cy="460415"/>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Load Menu</a:t>
          </a:r>
        </a:p>
      </dsp:txBody>
      <dsp:txXfrm>
        <a:off x="8665976" y="2532099"/>
        <a:ext cx="920831" cy="460415"/>
      </dsp:txXfrm>
    </dsp:sp>
    <dsp:sp modelId="{1D08622B-AF25-458B-A288-58476E55D6FE}">
      <dsp:nvSpPr>
        <dsp:cNvPr id="0" name=""/>
        <dsp:cNvSpPr/>
      </dsp:nvSpPr>
      <dsp:spPr>
        <a:xfrm>
          <a:off x="6671114" y="1224519"/>
          <a:ext cx="920831" cy="46041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Save Game</a:t>
          </a:r>
        </a:p>
      </dsp:txBody>
      <dsp:txXfrm>
        <a:off x="6671114" y="1224519"/>
        <a:ext cx="920831" cy="460415"/>
      </dsp:txXfrm>
    </dsp:sp>
    <dsp:sp modelId="{1654FE47-B6A4-40CE-82E5-B9A2EC24C7C1}">
      <dsp:nvSpPr>
        <dsp:cNvPr id="0" name=""/>
        <dsp:cNvSpPr/>
      </dsp:nvSpPr>
      <dsp:spPr>
        <a:xfrm>
          <a:off x="7785320" y="1224519"/>
          <a:ext cx="920831" cy="460415"/>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0" kern="1200">
              <a:solidFill>
                <a:schemeClr val="bg1"/>
              </a:solidFill>
              <a:latin typeface="AR CENA" panose="02000000000000000000" pitchFamily="2" charset="0"/>
            </a:rPr>
            <a:t>Load Existing Game</a:t>
          </a:r>
        </a:p>
      </dsp:txBody>
      <dsp:txXfrm>
        <a:off x="7785320" y="1224519"/>
        <a:ext cx="920831" cy="4604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D5D5E3-E8F8-4047-AA9D-5640527130C1}">
      <dsp:nvSpPr>
        <dsp:cNvPr id="0" name=""/>
        <dsp:cNvSpPr/>
      </dsp:nvSpPr>
      <dsp:spPr>
        <a:xfrm>
          <a:off x="2743200" y="940768"/>
          <a:ext cx="1972676" cy="540472"/>
        </a:xfrm>
        <a:custGeom>
          <a:avLst/>
          <a:gdLst/>
          <a:ahLst/>
          <a:cxnLst/>
          <a:rect l="0" t="0" r="0" b="0"/>
          <a:pathLst>
            <a:path>
              <a:moveTo>
                <a:pt x="0" y="0"/>
              </a:moveTo>
              <a:lnTo>
                <a:pt x="0" y="379261"/>
              </a:lnTo>
              <a:lnTo>
                <a:pt x="1972676" y="379261"/>
              </a:lnTo>
              <a:lnTo>
                <a:pt x="1972676" y="540472"/>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F0ED399-0A5A-454F-919F-D252B21AF13C}">
      <dsp:nvSpPr>
        <dsp:cNvPr id="0" name=""/>
        <dsp:cNvSpPr/>
      </dsp:nvSpPr>
      <dsp:spPr>
        <a:xfrm>
          <a:off x="2697479" y="940768"/>
          <a:ext cx="91440" cy="540472"/>
        </a:xfrm>
        <a:custGeom>
          <a:avLst/>
          <a:gdLst/>
          <a:ahLst/>
          <a:cxnLst/>
          <a:rect l="0" t="0" r="0" b="0"/>
          <a:pathLst>
            <a:path>
              <a:moveTo>
                <a:pt x="45720" y="0"/>
              </a:moveTo>
              <a:lnTo>
                <a:pt x="45720" y="540472"/>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D1A24381-D42B-45C0-B50F-0E64C3B74B69}">
      <dsp:nvSpPr>
        <dsp:cNvPr id="0" name=""/>
        <dsp:cNvSpPr/>
      </dsp:nvSpPr>
      <dsp:spPr>
        <a:xfrm>
          <a:off x="770523" y="940768"/>
          <a:ext cx="1972676" cy="540472"/>
        </a:xfrm>
        <a:custGeom>
          <a:avLst/>
          <a:gdLst/>
          <a:ahLst/>
          <a:cxnLst/>
          <a:rect l="0" t="0" r="0" b="0"/>
          <a:pathLst>
            <a:path>
              <a:moveTo>
                <a:pt x="1972676" y="0"/>
              </a:moveTo>
              <a:lnTo>
                <a:pt x="1972676" y="379261"/>
              </a:lnTo>
              <a:lnTo>
                <a:pt x="0" y="379261"/>
              </a:lnTo>
              <a:lnTo>
                <a:pt x="0" y="540472"/>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3A25F1-3D89-48FC-BB2C-182E2AF17725}">
      <dsp:nvSpPr>
        <dsp:cNvPr id="0" name=""/>
        <dsp:cNvSpPr/>
      </dsp:nvSpPr>
      <dsp:spPr>
        <a:xfrm>
          <a:off x="1975525" y="173094"/>
          <a:ext cx="1535348" cy="767674"/>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b="0" kern="1200">
              <a:solidFill>
                <a:sysClr val="windowText" lastClr="000000"/>
              </a:solidFill>
              <a:latin typeface="AR CENA" panose="02000000000000000000" pitchFamily="2" charset="0"/>
            </a:rPr>
            <a:t>Connection</a:t>
          </a:r>
          <a:r>
            <a:rPr lang="en-GB" sz="1400" b="1" kern="1200">
              <a:solidFill>
                <a:sysClr val="windowText" lastClr="000000"/>
              </a:solidFill>
              <a:latin typeface="AR CENA" panose="02000000000000000000" pitchFamily="2" charset="0"/>
            </a:rPr>
            <a:t> </a:t>
          </a:r>
          <a:r>
            <a:rPr lang="en-GB" sz="1400" b="0" kern="1200">
              <a:solidFill>
                <a:sysClr val="windowText" lastClr="000000"/>
              </a:solidFill>
              <a:latin typeface="AR CENA" panose="02000000000000000000" pitchFamily="2" charset="0"/>
            </a:rPr>
            <a:t>class</a:t>
          </a:r>
        </a:p>
      </dsp:txBody>
      <dsp:txXfrm>
        <a:off x="1975525" y="173094"/>
        <a:ext cx="1535348" cy="767674"/>
      </dsp:txXfrm>
    </dsp:sp>
    <dsp:sp modelId="{0A4EBE6F-6FDD-470B-8836-D6DF492B0093}">
      <dsp:nvSpPr>
        <dsp:cNvPr id="0" name=""/>
        <dsp:cNvSpPr/>
      </dsp:nvSpPr>
      <dsp:spPr>
        <a:xfrm>
          <a:off x="2849" y="1481241"/>
          <a:ext cx="1535348" cy="767674"/>
        </a:xfrm>
        <a:prstGeom prst="rect">
          <a:avLst/>
        </a:prstGeom>
        <a:no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b="0" kern="1200">
              <a:solidFill>
                <a:sysClr val="windowText" lastClr="000000"/>
              </a:solidFill>
              <a:latin typeface="AR CENA" panose="02000000000000000000" pitchFamily="2" charset="0"/>
            </a:rPr>
            <a:t>ExecuteSelect</a:t>
          </a:r>
        </a:p>
      </dsp:txBody>
      <dsp:txXfrm>
        <a:off x="2849" y="1481241"/>
        <a:ext cx="1535348" cy="767674"/>
      </dsp:txXfrm>
    </dsp:sp>
    <dsp:sp modelId="{B33C9BB3-1F55-4790-9A44-8B10CAF9D6E4}">
      <dsp:nvSpPr>
        <dsp:cNvPr id="0" name=""/>
        <dsp:cNvSpPr/>
      </dsp:nvSpPr>
      <dsp:spPr>
        <a:xfrm>
          <a:off x="1860620" y="1481241"/>
          <a:ext cx="1765159" cy="767674"/>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b="0" kern="1200">
              <a:solidFill>
                <a:sysClr val="windowText" lastClr="000000"/>
              </a:solidFill>
              <a:latin typeface="AR CENA" panose="02000000000000000000" pitchFamily="2" charset="0"/>
            </a:rPr>
            <a:t>ExecuteInsertUpdateDelete</a:t>
          </a:r>
        </a:p>
      </dsp:txBody>
      <dsp:txXfrm>
        <a:off x="1860620" y="1481241"/>
        <a:ext cx="1765159" cy="767674"/>
      </dsp:txXfrm>
    </dsp:sp>
    <dsp:sp modelId="{809C9F87-04CC-4554-8D3B-2B9289B8B94D}">
      <dsp:nvSpPr>
        <dsp:cNvPr id="0" name=""/>
        <dsp:cNvSpPr/>
      </dsp:nvSpPr>
      <dsp:spPr>
        <a:xfrm>
          <a:off x="3948202" y="1481241"/>
          <a:ext cx="1535348" cy="767674"/>
        </a:xfrm>
        <a:prstGeom prst="rect">
          <a:avLst/>
        </a:prstGeom>
        <a:solidFill>
          <a:schemeClr val="bg1"/>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GB" sz="1400" b="0" kern="1200">
              <a:solidFill>
                <a:sysClr val="windowText" lastClr="000000"/>
              </a:solidFill>
              <a:latin typeface="AR CENA" panose="02000000000000000000" pitchFamily="2" charset="0"/>
            </a:rPr>
            <a:t>ExecuteSelectAlll</a:t>
          </a:r>
        </a:p>
      </dsp:txBody>
      <dsp:txXfrm>
        <a:off x="3948202" y="1481241"/>
        <a:ext cx="1535348" cy="7676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9525">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55BAF-10A9-42D9-965D-207B26FE7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D7B99892</Template>
  <TotalTime>544</TotalTime>
  <Pages>61</Pages>
  <Words>16780</Words>
  <Characters>85815</Characters>
  <Application>Microsoft Office Word</Application>
  <DocSecurity>0</DocSecurity>
  <Lines>715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Nickson</dc:creator>
  <cp:keywords/>
  <dc:description/>
  <cp:lastModifiedBy>J Spencer</cp:lastModifiedBy>
  <cp:revision>92</cp:revision>
  <cp:lastPrinted>2017-12-07T10:33:00Z</cp:lastPrinted>
  <dcterms:created xsi:type="dcterms:W3CDTF">2017-09-26T11:38:00Z</dcterms:created>
  <dcterms:modified xsi:type="dcterms:W3CDTF">2017-12-13T08:44:00Z</dcterms:modified>
</cp:coreProperties>
</file>